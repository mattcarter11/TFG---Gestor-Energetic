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C6B74" w14:textId="77777777" w:rsidR="00B16883" w:rsidRDefault="00B16883" w:rsidP="00041D05">
      <w:r w:rsidRPr="00D40C4E">
        <w:rPr>
          <w:noProof/>
          <w:lang w:eastAsia="ca-ES"/>
        </w:rPr>
        <w:drawing>
          <wp:inline distT="0" distB="0" distL="0" distR="0" wp14:anchorId="6AC98E53" wp14:editId="516602FB">
            <wp:extent cx="2811012" cy="750627"/>
            <wp:effectExtent l="0" t="0" r="8890" b="0"/>
            <wp:docPr id="34" name="Imagen 4" descr="https://lh6.googleusercontent.com/2vEG4nMmUXVBpGkopKXf-Rb_gcUiXEmpENGSG6b3HMi4htELx2aUTxAQCqdpA7faz3GCSmTKmKFDQ9erFbvMKNvPujD68MwAvNywN3kHUAHC7vu3d2WzqNwzFxVcAhw_tOCda3_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8909" cy="7847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D13350D" w14:textId="77777777" w:rsidR="00B16883" w:rsidRDefault="00B16883" w:rsidP="00B16883">
      <w:pPr>
        <w:pStyle w:val="Title"/>
      </w:pPr>
    </w:p>
    <w:p w14:paraId="14E733DA" w14:textId="77777777" w:rsidR="00B16883" w:rsidRDefault="00B16883" w:rsidP="00B16883">
      <w:pPr>
        <w:pStyle w:val="Title"/>
      </w:pPr>
    </w:p>
    <w:p w14:paraId="04BCFD0D" w14:textId="77777777" w:rsidR="00B16883" w:rsidRDefault="00B16883" w:rsidP="00B16883">
      <w:pPr>
        <w:pStyle w:val="Title"/>
      </w:pPr>
    </w:p>
    <w:p w14:paraId="6144A0CE" w14:textId="77777777" w:rsidR="00B16883" w:rsidRDefault="00B16883" w:rsidP="00B16883">
      <w:pPr>
        <w:pStyle w:val="Title"/>
      </w:pPr>
    </w:p>
    <w:p w14:paraId="20D9EACF" w14:textId="77777777" w:rsidR="00B16883" w:rsidRDefault="00B16883" w:rsidP="00B16883">
      <w:pPr>
        <w:pStyle w:val="Title"/>
      </w:pPr>
    </w:p>
    <w:p w14:paraId="6311D739" w14:textId="4E8AC620" w:rsidR="00B16883" w:rsidRDefault="00225052" w:rsidP="00B16883">
      <w:pPr>
        <w:pStyle w:val="Title"/>
      </w:pPr>
      <w:r>
        <w:t xml:space="preserve">Gestor solar </w:t>
      </w:r>
      <w:r w:rsidR="0014545D">
        <w:t>elèctric</w:t>
      </w:r>
    </w:p>
    <w:p w14:paraId="042AD1C3" w14:textId="668E9C7F" w:rsidR="00225052" w:rsidRDefault="00535181" w:rsidP="00B16883">
      <w:pPr>
        <w:pStyle w:val="Subtitle"/>
      </w:pPr>
      <w:r>
        <w:t>C</w:t>
      </w:r>
      <w:r w:rsidR="00225052">
        <w:t>ontrol de càrregues</w:t>
      </w:r>
      <w:r>
        <w:t>,</w:t>
      </w:r>
      <w:r w:rsidRPr="00535181">
        <w:t xml:space="preserve"> </w:t>
      </w:r>
      <w:r>
        <w:t>alimentades per plaques solars i/o la xarxa,</w:t>
      </w:r>
      <w:r w:rsidR="00225052">
        <w:t xml:space="preserve"> </w:t>
      </w:r>
      <w:r>
        <w:t xml:space="preserve">per minimitzar el cost elèctric </w:t>
      </w:r>
      <w:r w:rsidR="00225052">
        <w:t>en Espanya</w:t>
      </w:r>
    </w:p>
    <w:p w14:paraId="7C70700C" w14:textId="77777777" w:rsidR="00B16883" w:rsidRDefault="00B16883" w:rsidP="00225052">
      <w:pPr>
        <w:pStyle w:val="Title"/>
        <w:jc w:val="both"/>
      </w:pPr>
    </w:p>
    <w:p w14:paraId="0087663D" w14:textId="77777777" w:rsidR="00B16883" w:rsidRPr="00180283" w:rsidRDefault="00B16883" w:rsidP="00B16883"/>
    <w:p w14:paraId="6569D899" w14:textId="77777777" w:rsidR="0061073B" w:rsidRPr="0061073B" w:rsidRDefault="0061073B" w:rsidP="0061073B"/>
    <w:p w14:paraId="28A74664" w14:textId="73CBEAA7" w:rsidR="00B16883" w:rsidRDefault="00B16883" w:rsidP="0061073B">
      <w:pPr>
        <w:spacing w:after="240"/>
        <w:jc w:val="center"/>
        <w:rPr>
          <w:rFonts w:cs="CMU Serif"/>
          <w:vertAlign w:val="superscript"/>
        </w:rPr>
      </w:pPr>
      <w:r>
        <w:rPr>
          <w:rFonts w:cs="CMU Serif"/>
        </w:rPr>
        <w:br/>
      </w:r>
      <w:r w:rsidR="00497BF7">
        <w:rPr>
          <w:rFonts w:cs="CMU Serif"/>
          <w:b/>
          <w:bCs/>
        </w:rPr>
        <w:t xml:space="preserve">Autor: </w:t>
      </w:r>
      <w:r w:rsidRPr="00180283">
        <w:rPr>
          <w:rFonts w:cs="CMU Serif"/>
          <w:b/>
          <w:bCs/>
        </w:rPr>
        <w:t>Jordi Panadès Closes</w:t>
      </w:r>
      <w:r w:rsidRPr="00497BF7">
        <w:rPr>
          <w:rFonts w:cs="CMU Serif"/>
          <w:b/>
          <w:bCs/>
          <w:vertAlign w:val="superscript"/>
        </w:rPr>
        <w:fldChar w:fldCharType="begin"/>
      </w:r>
      <w:r w:rsidRPr="00497BF7">
        <w:rPr>
          <w:rFonts w:cs="CMU Serif"/>
          <w:b/>
          <w:bCs/>
          <w:vertAlign w:val="superscript"/>
        </w:rPr>
        <w:instrText xml:space="preserve"> REF _Ref88144731 \n \h  \* MERGEFORMAT </w:instrText>
      </w:r>
      <w:r w:rsidRPr="00497BF7">
        <w:rPr>
          <w:rFonts w:cs="CMU Serif"/>
          <w:b/>
          <w:bCs/>
          <w:vertAlign w:val="superscript"/>
        </w:rPr>
      </w:r>
      <w:r w:rsidRPr="00497BF7">
        <w:rPr>
          <w:rFonts w:cs="CMU Serif"/>
          <w:b/>
          <w:bCs/>
          <w:vertAlign w:val="superscript"/>
        </w:rPr>
        <w:fldChar w:fldCharType="separate"/>
      </w:r>
      <w:r w:rsidR="003558BC" w:rsidRPr="00497BF7">
        <w:rPr>
          <w:rFonts w:cs="CMU Serif"/>
          <w:b/>
          <w:bCs/>
          <w:vertAlign w:val="superscript"/>
        </w:rPr>
        <w:t>1</w:t>
      </w:r>
      <w:r w:rsidRPr="00497BF7">
        <w:rPr>
          <w:rFonts w:cs="CMU Serif"/>
          <w:b/>
          <w:bCs/>
          <w:vertAlign w:val="superscript"/>
        </w:rPr>
        <w:fldChar w:fldCharType="end"/>
      </w:r>
    </w:p>
    <w:p w14:paraId="70F5F742" w14:textId="1C5F7B74" w:rsidR="00497BF7" w:rsidRPr="00497BF7" w:rsidRDefault="00497BF7" w:rsidP="0061073B">
      <w:pPr>
        <w:spacing w:after="240"/>
        <w:jc w:val="center"/>
        <w:rPr>
          <w:rFonts w:cs="CMU Serif"/>
        </w:rPr>
      </w:pPr>
      <w:r w:rsidRPr="00497BF7">
        <w:rPr>
          <w:rFonts w:cs="CMU Serif"/>
        </w:rPr>
        <w:t xml:space="preserve">Tutors: </w:t>
      </w:r>
      <w:r>
        <w:rPr>
          <w:rFonts w:cs="CMU Serif"/>
        </w:rPr>
        <w:t xml:space="preserve">Francisco del </w:t>
      </w:r>
      <w:proofErr w:type="spellStart"/>
      <w:r>
        <w:rPr>
          <w:rFonts w:cs="CMU Serif"/>
        </w:rPr>
        <w:t>Aguila</w:t>
      </w:r>
      <w:proofErr w:type="spellEnd"/>
      <w:r>
        <w:rPr>
          <w:rFonts w:cs="CMU Serif"/>
        </w:rPr>
        <w:t>, Lopez</w:t>
      </w:r>
      <w:r w:rsidR="00A934EC">
        <w:rPr>
          <w:rFonts w:cs="CMU Serif"/>
          <w:vertAlign w:val="superscript"/>
        </w:rPr>
        <w:fldChar w:fldCharType="begin"/>
      </w:r>
      <w:r w:rsidR="00A934EC">
        <w:rPr>
          <w:rFonts w:cs="CMU Serif"/>
          <w:vertAlign w:val="superscript"/>
        </w:rPr>
        <w:instrText xml:space="preserve"> REF  mail_paco \h \n  \* MERGEFORMAT </w:instrText>
      </w:r>
      <w:r w:rsidR="00A934EC">
        <w:rPr>
          <w:rFonts w:cs="CMU Serif"/>
          <w:vertAlign w:val="superscript"/>
        </w:rPr>
      </w:r>
      <w:r w:rsidR="00A934EC">
        <w:rPr>
          <w:rFonts w:cs="CMU Serif"/>
          <w:vertAlign w:val="superscript"/>
        </w:rPr>
        <w:fldChar w:fldCharType="separate"/>
      </w:r>
      <w:r w:rsidR="00A934EC">
        <w:rPr>
          <w:rFonts w:cs="CMU Serif"/>
          <w:vertAlign w:val="superscript"/>
        </w:rPr>
        <w:t>2</w:t>
      </w:r>
      <w:r w:rsidR="00A934EC">
        <w:rPr>
          <w:rFonts w:cs="CMU Serif"/>
          <w:vertAlign w:val="superscript"/>
        </w:rPr>
        <w:fldChar w:fldCharType="end"/>
      </w:r>
      <w:r>
        <w:rPr>
          <w:rFonts w:cs="CMU Serif"/>
        </w:rPr>
        <w:t>, Jordi Bonet Dalmau</w:t>
      </w:r>
      <w:r w:rsidR="00A934EC">
        <w:rPr>
          <w:rFonts w:cs="CMU Serif"/>
          <w:vertAlign w:val="superscript"/>
        </w:rPr>
        <w:fldChar w:fldCharType="begin"/>
      </w:r>
      <w:r w:rsidR="00A934EC">
        <w:rPr>
          <w:rFonts w:cs="CMU Serif"/>
          <w:vertAlign w:val="superscript"/>
        </w:rPr>
        <w:instrText xml:space="preserve"> REF  mail_jordi \h \n  \* MERGEFORMAT </w:instrText>
      </w:r>
      <w:r w:rsidR="00A934EC">
        <w:rPr>
          <w:rFonts w:cs="CMU Serif"/>
          <w:vertAlign w:val="superscript"/>
        </w:rPr>
      </w:r>
      <w:r w:rsidR="00A934EC">
        <w:rPr>
          <w:rFonts w:cs="CMU Serif"/>
          <w:vertAlign w:val="superscript"/>
        </w:rPr>
        <w:fldChar w:fldCharType="separate"/>
      </w:r>
      <w:r w:rsidR="00A934EC">
        <w:rPr>
          <w:rFonts w:cs="CMU Serif"/>
          <w:vertAlign w:val="superscript"/>
        </w:rPr>
        <w:t>3</w:t>
      </w:r>
      <w:r w:rsidR="00A934EC">
        <w:rPr>
          <w:rFonts w:cs="CMU Serif"/>
          <w:vertAlign w:val="superscript"/>
        </w:rPr>
        <w:fldChar w:fldCharType="end"/>
      </w:r>
    </w:p>
    <w:p w14:paraId="34444358" w14:textId="1C94BF1B" w:rsidR="00B16883" w:rsidRPr="00C95E14" w:rsidRDefault="00535181" w:rsidP="00B16883">
      <w:pPr>
        <w:spacing w:before="240" w:after="240" w:line="360" w:lineRule="auto"/>
        <w:contextualSpacing/>
        <w:jc w:val="center"/>
        <w:rPr>
          <w:rFonts w:eastAsia="Calibri"/>
        </w:rPr>
      </w:pPr>
      <w:r>
        <w:rPr>
          <w:rFonts w:eastAsia="Calibri"/>
        </w:rPr>
        <w:t>Sistemes TIC</w:t>
      </w:r>
      <w:r w:rsidR="00B16883" w:rsidRPr="004D28A7">
        <w:rPr>
          <w:rFonts w:eastAsia="Calibri"/>
        </w:rPr>
        <w:t xml:space="preserve">, EPSEM, Universitat Politècnica de Catalunya, Manresa, Barcelona, </w:t>
      </w:r>
      <w:r>
        <w:rPr>
          <w:rFonts w:eastAsia="Calibri"/>
        </w:rPr>
        <w:t>Espanya</w:t>
      </w:r>
    </w:p>
    <w:p w14:paraId="3BD044D7" w14:textId="4CA59645" w:rsidR="00B16883" w:rsidRDefault="00B16883" w:rsidP="00B16883">
      <w:pPr>
        <w:spacing w:before="240" w:after="240" w:line="360" w:lineRule="auto"/>
        <w:contextualSpacing/>
        <w:jc w:val="center"/>
        <w:rPr>
          <w:rFonts w:eastAsia="Calibri" w:cs="CMU Serif"/>
          <w:b/>
          <w:sz w:val="24"/>
          <w:szCs w:val="24"/>
        </w:rPr>
      </w:pPr>
      <w:r w:rsidRPr="00B67386">
        <w:rPr>
          <w:rFonts w:eastAsia="Calibri" w:cs="CMU Serif"/>
        </w:rPr>
        <w:fldChar w:fldCharType="begin"/>
      </w:r>
      <w:r w:rsidRPr="00B67386">
        <w:rPr>
          <w:rFonts w:eastAsia="Calibri" w:cs="CMU Serif"/>
        </w:rPr>
        <w:instrText xml:space="preserve"> DATE  \@ "d MMMM 'de' yyyy"  \* MERGEFORMAT </w:instrText>
      </w:r>
      <w:r w:rsidRPr="00B67386">
        <w:rPr>
          <w:rFonts w:eastAsia="Calibri" w:cs="CMU Serif"/>
        </w:rPr>
        <w:fldChar w:fldCharType="separate"/>
      </w:r>
      <w:r w:rsidR="0014545D">
        <w:rPr>
          <w:rFonts w:eastAsia="Calibri" w:cs="CMU Serif"/>
          <w:noProof/>
        </w:rPr>
        <w:t>6 juny de 2022</w:t>
      </w:r>
      <w:r w:rsidRPr="00B67386">
        <w:rPr>
          <w:rFonts w:eastAsia="Calibri" w:cs="CMU Serif"/>
        </w:rPr>
        <w:fldChar w:fldCharType="end"/>
      </w:r>
    </w:p>
    <w:p w14:paraId="3FEDB636" w14:textId="0C5ADEC6" w:rsidR="00B16883" w:rsidRDefault="002E118F" w:rsidP="00B16883">
      <w:pPr>
        <w:pStyle w:val="Email"/>
        <w:rPr>
          <w:rStyle w:val="Hyperlink"/>
          <w:color w:val="auto"/>
          <w:u w:val="none"/>
        </w:rPr>
      </w:pPr>
      <w:hyperlink r:id="rId9" w:history="1">
        <w:bookmarkStart w:id="0" w:name="_Ref88144731"/>
        <w:r w:rsidR="00B16883" w:rsidRPr="003A03A9">
          <w:rPr>
            <w:rStyle w:val="Hyperlink"/>
            <w:color w:val="auto"/>
            <w:u w:val="none"/>
          </w:rPr>
          <w:t>jordi.panades.closes@estudiantat.upc.edu</w:t>
        </w:r>
        <w:bookmarkEnd w:id="0"/>
      </w:hyperlink>
    </w:p>
    <w:p w14:paraId="1521002A" w14:textId="02ACC894" w:rsidR="00497BF7" w:rsidRDefault="00497BF7" w:rsidP="00B16883">
      <w:pPr>
        <w:pStyle w:val="Email"/>
      </w:pPr>
      <w:bookmarkStart w:id="1" w:name="mail_paco"/>
      <w:r w:rsidRPr="00497BF7">
        <w:t>fd.aguila@upc.edu</w:t>
      </w:r>
    </w:p>
    <w:p w14:paraId="1D7401BF" w14:textId="729D5417" w:rsidR="00365806" w:rsidRDefault="00497BF7" w:rsidP="003B7508">
      <w:pPr>
        <w:pStyle w:val="Email"/>
      </w:pPr>
      <w:bookmarkStart w:id="2" w:name="mail_jordi"/>
      <w:bookmarkEnd w:id="1"/>
      <w:r w:rsidRPr="00497BF7">
        <w:t>jordi.bonet@upc.edu</w:t>
      </w:r>
      <w:bookmarkEnd w:id="2"/>
      <w:r w:rsidR="00365806">
        <w:br w:type="page"/>
      </w:r>
    </w:p>
    <w:p w14:paraId="45632FD3" w14:textId="65120E5A" w:rsidR="00AA20A8" w:rsidRDefault="00AA20A8" w:rsidP="00AA20A8">
      <w:pPr>
        <w:pStyle w:val="Subtitle"/>
        <w:numPr>
          <w:ilvl w:val="0"/>
          <w:numId w:val="0"/>
        </w:numPr>
        <w:jc w:val="left"/>
      </w:pPr>
      <w:r>
        <w:lastRenderedPageBreak/>
        <w:t>Abstracte</w:t>
      </w:r>
    </w:p>
    <w:p w14:paraId="00BD8F9B" w14:textId="3784C704" w:rsidR="00AA20A8" w:rsidRDefault="00AA20A8" w:rsidP="00AA20A8"/>
    <w:p w14:paraId="7BD3BC91" w14:textId="77777777" w:rsidR="00B56E26" w:rsidRDefault="00B56E26" w:rsidP="00AA20A8"/>
    <w:p w14:paraId="3F190CAC" w14:textId="24845B9E" w:rsidR="00AA20A8" w:rsidRPr="00B56E26" w:rsidRDefault="00AA20A8" w:rsidP="00AA20A8">
      <w:pPr>
        <w:pStyle w:val="Subtitle"/>
        <w:numPr>
          <w:ilvl w:val="0"/>
          <w:numId w:val="0"/>
        </w:numPr>
        <w:jc w:val="left"/>
        <w:rPr>
          <w:lang w:val="en-US"/>
        </w:rPr>
      </w:pPr>
      <w:r w:rsidRPr="00B56E26">
        <w:rPr>
          <w:lang w:val="en-US"/>
        </w:rPr>
        <w:t>Abst</w:t>
      </w:r>
      <w:r w:rsidRPr="00B56E26">
        <w:rPr>
          <w:lang w:val="en-US"/>
        </w:rPr>
        <w:t>ract</w:t>
      </w:r>
    </w:p>
    <w:p w14:paraId="03A07E47" w14:textId="77777777" w:rsidR="00AA20A8" w:rsidRPr="00AA20A8" w:rsidRDefault="00AA20A8" w:rsidP="00AA20A8"/>
    <w:p w14:paraId="5E77D35A" w14:textId="35B03EBA" w:rsidR="00AA20A8" w:rsidRDefault="00AA20A8">
      <w:pPr>
        <w:spacing w:before="0" w:after="160" w:line="259" w:lineRule="auto"/>
        <w:jc w:val="left"/>
        <w:rPr>
          <w:rFonts w:ascii="CMU Sans Serif Demi Condensed" w:eastAsiaTheme="minorEastAsia" w:hAnsi="CMU Sans Serif Demi Condensed" w:cstheme="majorBidi"/>
          <w:b/>
          <w:spacing w:val="15"/>
          <w:kern w:val="28"/>
          <w:sz w:val="36"/>
          <w:szCs w:val="56"/>
        </w:rPr>
      </w:pPr>
      <w:r>
        <w:br w:type="page"/>
      </w:r>
    </w:p>
    <w:p w14:paraId="0673C4D9" w14:textId="19876FD8" w:rsidR="00621396" w:rsidRDefault="00AA20A8" w:rsidP="00621396">
      <w:pPr>
        <w:pStyle w:val="Subtitle"/>
        <w:jc w:val="left"/>
      </w:pPr>
      <w:r>
        <w:lastRenderedPageBreak/>
        <w:t>Índex</w:t>
      </w:r>
    </w:p>
    <w:p w14:paraId="7D7EB7A0" w14:textId="493A80EE" w:rsidR="00B56E26" w:rsidRDefault="00621396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05427361" w:history="1">
        <w:r w:rsidR="00B56E26" w:rsidRPr="002B1EF9">
          <w:rPr>
            <w:rStyle w:val="Hyperlink"/>
            <w:noProof/>
          </w:rPr>
          <w:t>1. Introducció</w:t>
        </w:r>
        <w:r w:rsidR="00B56E26">
          <w:rPr>
            <w:noProof/>
            <w:webHidden/>
          </w:rPr>
          <w:tab/>
        </w:r>
        <w:r w:rsidR="00B56E26">
          <w:rPr>
            <w:noProof/>
            <w:webHidden/>
          </w:rPr>
          <w:fldChar w:fldCharType="begin"/>
        </w:r>
        <w:r w:rsidR="00B56E26">
          <w:rPr>
            <w:noProof/>
            <w:webHidden/>
          </w:rPr>
          <w:instrText xml:space="preserve"> PAGEREF _Toc105427361 \h </w:instrText>
        </w:r>
        <w:r w:rsidR="00B56E26">
          <w:rPr>
            <w:noProof/>
            <w:webHidden/>
          </w:rPr>
        </w:r>
        <w:r w:rsidR="00B56E26">
          <w:rPr>
            <w:noProof/>
            <w:webHidden/>
          </w:rPr>
          <w:fldChar w:fldCharType="separate"/>
        </w:r>
        <w:r w:rsidR="00B56E26">
          <w:rPr>
            <w:noProof/>
            <w:webHidden/>
          </w:rPr>
          <w:t>4</w:t>
        </w:r>
        <w:r w:rsidR="00B56E26">
          <w:rPr>
            <w:noProof/>
            <w:webHidden/>
          </w:rPr>
          <w:fldChar w:fldCharType="end"/>
        </w:r>
      </w:hyperlink>
    </w:p>
    <w:p w14:paraId="015767D8" w14:textId="67613A7C" w:rsidR="00B56E26" w:rsidRDefault="00B56E26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5427362" w:history="1">
        <w:r w:rsidRPr="002B1EF9">
          <w:rPr>
            <w:rStyle w:val="Hyperlink"/>
            <w:noProof/>
          </w:rPr>
          <w:t>1.1. Punt de partida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_Toc105427362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37808B" w14:textId="78E81F50" w:rsidR="00B56E26" w:rsidRDefault="00B56E26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05427363" w:history="1">
        <w:r w:rsidRPr="002B1EF9">
          <w:rPr>
            <w:rStyle w:val="Hyperlink"/>
            <w:noProof/>
          </w:rPr>
          <w:t>1.2. Objectius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_Toc105427363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4B1B62" w14:textId="5257FFF6" w:rsidR="00B56E26" w:rsidRDefault="00B56E26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105427364" w:history="1">
        <w:r w:rsidRPr="002B1EF9">
          <w:rPr>
            <w:rStyle w:val="Hyperlink"/>
            <w:noProof/>
          </w:rPr>
          <w:t>2. Terminologia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_Toc105427364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663722" w14:textId="29C3C15B" w:rsidR="00B56E26" w:rsidRDefault="00B56E26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105427365" w:history="1">
        <w:r w:rsidRPr="002B1EF9">
          <w:rPr>
            <w:rStyle w:val="Hyperlink"/>
            <w:noProof/>
          </w:rPr>
          <w:t>3. asd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_Toc105427365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25D4D2" w14:textId="795E0234" w:rsidR="00621396" w:rsidRDefault="00621396">
      <w:pPr>
        <w:spacing w:after="160" w:line="259" w:lineRule="auto"/>
        <w:jc w:val="left"/>
      </w:pPr>
      <w:r>
        <w:fldChar w:fldCharType="end"/>
      </w:r>
    </w:p>
    <w:p w14:paraId="4D624724" w14:textId="77777777" w:rsidR="003F0590" w:rsidRDefault="003F0590" w:rsidP="00621396">
      <w:pPr>
        <w:pStyle w:val="Subtitle"/>
        <w:jc w:val="left"/>
      </w:pPr>
    </w:p>
    <w:p w14:paraId="4E501B86" w14:textId="77777777" w:rsidR="00621396" w:rsidRDefault="00621396" w:rsidP="00621396">
      <w:pPr>
        <w:pStyle w:val="Subtitle"/>
        <w:jc w:val="left"/>
      </w:pPr>
      <w:r>
        <w:t>Figures</w:t>
      </w:r>
    </w:p>
    <w:p w14:paraId="723CCFA6" w14:textId="77777777" w:rsidR="002D357F" w:rsidRDefault="00621396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i w:val="0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8168127" w:history="1">
        <w:r w:rsidR="002D357F" w:rsidRPr="00F578A6">
          <w:rPr>
            <w:rStyle w:val="Hyperlink"/>
            <w:noProof/>
          </w:rPr>
          <w:t>Figure 1. Example</w:t>
        </w:r>
        <w:r w:rsidR="002D357F">
          <w:rPr>
            <w:noProof/>
            <w:webHidden/>
          </w:rPr>
          <w:tab/>
        </w:r>
        <w:r w:rsidR="002D357F">
          <w:rPr>
            <w:noProof/>
            <w:webHidden/>
          </w:rPr>
          <w:fldChar w:fldCharType="begin"/>
        </w:r>
        <w:r w:rsidR="002D357F">
          <w:rPr>
            <w:noProof/>
            <w:webHidden/>
          </w:rPr>
          <w:instrText xml:space="preserve"> PAGEREF _Toc58168127 \h </w:instrText>
        </w:r>
        <w:r w:rsidR="002D357F">
          <w:rPr>
            <w:noProof/>
            <w:webHidden/>
          </w:rPr>
        </w:r>
        <w:r w:rsidR="002D357F">
          <w:rPr>
            <w:noProof/>
            <w:webHidden/>
          </w:rPr>
          <w:fldChar w:fldCharType="separate"/>
        </w:r>
        <w:r w:rsidR="002D357F">
          <w:rPr>
            <w:noProof/>
            <w:webHidden/>
          </w:rPr>
          <w:t>3</w:t>
        </w:r>
        <w:r w:rsidR="002D357F">
          <w:rPr>
            <w:noProof/>
            <w:webHidden/>
          </w:rPr>
          <w:fldChar w:fldCharType="end"/>
        </w:r>
      </w:hyperlink>
    </w:p>
    <w:p w14:paraId="21F709B2" w14:textId="77777777" w:rsidR="00A40168" w:rsidRDefault="00621396" w:rsidP="00A40168">
      <w:pPr>
        <w:sectPr w:rsidR="00A40168" w:rsidSect="00A4016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fldChar w:fldCharType="end"/>
      </w:r>
    </w:p>
    <w:p w14:paraId="245FEC6B" w14:textId="517C5E92" w:rsidR="00AA20A8" w:rsidRDefault="00AA20A8" w:rsidP="00AA20A8">
      <w:pPr>
        <w:pStyle w:val="Heading1"/>
      </w:pPr>
      <w:bookmarkStart w:id="3" w:name="_Toc105427361"/>
      <w:r>
        <w:lastRenderedPageBreak/>
        <w:t>Introducció</w:t>
      </w:r>
      <w:bookmarkEnd w:id="3"/>
    </w:p>
    <w:p w14:paraId="2B44E0BB" w14:textId="17E315E2" w:rsidR="00AA20A8" w:rsidRDefault="00AA20A8" w:rsidP="00AA20A8">
      <w:pPr>
        <w:pStyle w:val="Heading2"/>
      </w:pPr>
      <w:bookmarkStart w:id="4" w:name="_Toc105427362"/>
      <w:r>
        <w:t>Punt de partida</w:t>
      </w:r>
      <w:bookmarkEnd w:id="4"/>
    </w:p>
    <w:p w14:paraId="5E053494" w14:textId="64C34475" w:rsidR="00AA20A8" w:rsidRDefault="00AA20A8" w:rsidP="00B56E26"/>
    <w:p w14:paraId="322621A9" w14:textId="77777777" w:rsidR="00B56E26" w:rsidRDefault="00B56E26" w:rsidP="00AA20A8"/>
    <w:p w14:paraId="5D0D7027" w14:textId="2606D7C5" w:rsidR="00AA20A8" w:rsidRPr="00AA20A8" w:rsidRDefault="00AA20A8" w:rsidP="00AA20A8">
      <w:pPr>
        <w:pStyle w:val="Heading2"/>
      </w:pPr>
      <w:bookmarkStart w:id="5" w:name="_Toc105427363"/>
      <w:r>
        <w:t>Objectius</w:t>
      </w:r>
      <w:bookmarkEnd w:id="5"/>
    </w:p>
    <w:p w14:paraId="29F758E3" w14:textId="602CB7C6" w:rsidR="00AA20A8" w:rsidRDefault="00AA20A8" w:rsidP="00AA20A8">
      <w:r>
        <w:t>L’objectiu d’aquest projecte</w:t>
      </w:r>
      <w:r>
        <w:br w:type="page"/>
      </w:r>
    </w:p>
    <w:p w14:paraId="3949ED8A" w14:textId="1DADA749" w:rsidR="00AA20A8" w:rsidRDefault="0014545D" w:rsidP="00AA20A8">
      <w:pPr>
        <w:pStyle w:val="Heading1"/>
      </w:pPr>
      <w:bookmarkStart w:id="6" w:name="_Toc105427364"/>
      <w:r w:rsidRPr="00AA20A8">
        <w:lastRenderedPageBreak/>
        <w:t>Terminologia</w:t>
      </w:r>
      <w:bookmarkEnd w:id="6"/>
    </w:p>
    <w:p w14:paraId="5AB4BF68" w14:textId="07AB651A" w:rsidR="00AA20A8" w:rsidRPr="00AA20A8" w:rsidRDefault="00AA20A8" w:rsidP="00AA20A8">
      <w:r>
        <w:t>Durant el desenvolupament del treball</w:t>
      </w:r>
    </w:p>
    <w:p w14:paraId="6FAA9869" w14:textId="0BA899E2" w:rsidR="0014545D" w:rsidRPr="00AA20A8" w:rsidRDefault="00AA20A8" w:rsidP="00AA20A8">
      <w:pPr>
        <w:rPr>
          <w:rFonts w:ascii="CMU Sans Serif" w:hAnsi="CMU Sans Serif" w:cstheme="majorBidi"/>
          <w:b/>
          <w:bCs/>
          <w:color w:val="000000" w:themeColor="text1"/>
          <w:sz w:val="36"/>
          <w:szCs w:val="32"/>
        </w:rPr>
      </w:pPr>
      <w:r w:rsidRPr="00AA20A8">
        <w:rPr>
          <w:b/>
          <w:bCs/>
        </w:rPr>
        <w:t xml:space="preserve">Potència Consumida </w:t>
      </w:r>
      <w:r w:rsidRPr="00AA20A8">
        <w:rPr>
          <w:i/>
          <w:iCs/>
        </w:rPr>
        <w:t>(</w:t>
      </w:r>
      <w:proofErr w:type="spellStart"/>
      <w:r w:rsidRPr="00AA20A8">
        <w:rPr>
          <w:i/>
          <w:iCs/>
        </w:rPr>
        <w:t>Power</w:t>
      </w:r>
      <w:proofErr w:type="spellEnd"/>
      <w:r w:rsidRPr="00AA20A8">
        <w:rPr>
          <w:i/>
          <w:iCs/>
        </w:rPr>
        <w:t xml:space="preserve"> </w:t>
      </w:r>
      <w:proofErr w:type="spellStart"/>
      <w:r w:rsidRPr="00AA20A8">
        <w:rPr>
          <w:i/>
          <w:iCs/>
        </w:rPr>
        <w:t>Consumed</w:t>
      </w:r>
      <w:proofErr w:type="spellEnd"/>
      <w:r w:rsidRPr="00AA20A8">
        <w:rPr>
          <w:i/>
          <w:iCs/>
        </w:rPr>
        <w:t xml:space="preserve">, </w:t>
      </w:r>
      <w:proofErr w:type="spellStart"/>
      <w:r w:rsidRPr="00AA20A8">
        <w:rPr>
          <w:i/>
          <w:iCs/>
        </w:rPr>
        <w:t>powerC</w:t>
      </w:r>
      <w:proofErr w:type="spellEnd"/>
      <w:r w:rsidRPr="00AA20A8">
        <w:rPr>
          <w:i/>
          <w:iCs/>
        </w:rPr>
        <w:t>)</w:t>
      </w:r>
      <w:r w:rsidR="0014545D" w:rsidRPr="00AA20A8">
        <w:rPr>
          <w:b/>
          <w:bCs/>
        </w:rPr>
        <w:br w:type="page"/>
      </w:r>
    </w:p>
    <w:p w14:paraId="0DFD027F" w14:textId="4D83677E" w:rsidR="0014545D" w:rsidRPr="0014545D" w:rsidRDefault="0014545D" w:rsidP="00AA20A8">
      <w:pPr>
        <w:pStyle w:val="Heading1"/>
        <w:rPr>
          <w:rFonts w:eastAsiaTheme="minorEastAsia"/>
        </w:rPr>
      </w:pPr>
      <w:bookmarkStart w:id="7" w:name="_Toc105427365"/>
      <w:proofErr w:type="spellStart"/>
      <w:r>
        <w:rPr>
          <w:rFonts w:eastAsiaTheme="minorEastAsia"/>
        </w:rPr>
        <w:lastRenderedPageBreak/>
        <w:t>asd</w:t>
      </w:r>
      <w:bookmarkEnd w:id="7"/>
      <w:proofErr w:type="spellEnd"/>
    </w:p>
    <w:sectPr w:rsidR="0014545D" w:rsidRPr="0014545D" w:rsidSect="003F0590">
      <w:headerReference w:type="default" r:id="rId1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0FCB4" w14:textId="77777777" w:rsidR="002E118F" w:rsidRDefault="002E118F" w:rsidP="00A40168">
      <w:r>
        <w:separator/>
      </w:r>
    </w:p>
  </w:endnote>
  <w:endnote w:type="continuationSeparator" w:id="0">
    <w:p w14:paraId="49D38B58" w14:textId="77777777" w:rsidR="002E118F" w:rsidRDefault="002E118F" w:rsidP="00A40168">
      <w:r>
        <w:continuationSeparator/>
      </w:r>
    </w:p>
  </w:endnote>
  <w:endnote w:type="continuationNotice" w:id="1">
    <w:p w14:paraId="2DA80A3D" w14:textId="77777777" w:rsidR="002E118F" w:rsidRDefault="002E11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U Sans Serif">
    <w:altName w:val="Calibri"/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MU Typewriter Text">
    <w:panose1 w:val="02000309000000000000"/>
    <w:charset w:val="00"/>
    <w:family w:val="modern"/>
    <w:pitch w:val="variable"/>
    <w:sig w:usb0="E10002FF" w:usb1="5201E9EB" w:usb2="00020004" w:usb3="00000000" w:csb0="000001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MU Serif">
    <w:altName w:val="Cambria Math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MU Sans Serif Demi Condensed">
    <w:altName w:val="Cambria Math"/>
    <w:panose1 w:val="02000706000000000000"/>
    <w:charset w:val="00"/>
    <w:family w:val="auto"/>
    <w:pitch w:val="variable"/>
    <w:sig w:usb0="E10002FF" w:usb1="5201E1EB" w:usb2="00020004" w:usb3="00000000" w:csb0="0000011F" w:csb1="00000000"/>
  </w:font>
  <w:font w:name="Fira Mono">
    <w:altName w:val="Fira Mono"/>
    <w:charset w:val="00"/>
    <w:family w:val="modern"/>
    <w:pitch w:val="fixed"/>
    <w:sig w:usb0="40000287" w:usb1="020038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6B5EF" w14:textId="77777777" w:rsidR="00A40168" w:rsidRDefault="00A4016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266B6" w14:textId="0E2E36D1" w:rsidR="00A40168" w:rsidRPr="00AA20A8" w:rsidRDefault="00AA20A8" w:rsidP="003F0590">
    <w:pPr>
      <w:pStyle w:val="Footer"/>
      <w:rPr>
        <w:color w:val="404040" w:themeColor="text1" w:themeTint="BF"/>
        <w:lang w:val="es-ES"/>
      </w:rPr>
    </w:pPr>
    <w:r>
      <w:rPr>
        <w:color w:val="404040" w:themeColor="text1" w:themeTint="BF"/>
        <w:lang w:val="es-ES"/>
      </w:rPr>
      <w:t>Jordi Panadès Closes</w:t>
    </w:r>
    <w:r w:rsidR="00A40168" w:rsidRPr="00980299">
      <w:rPr>
        <w:color w:val="404040" w:themeColor="text1" w:themeTint="BF"/>
      </w:rPr>
      <w:ptab w:relativeTo="margin" w:alignment="center" w:leader="none"/>
    </w:r>
    <w:r w:rsidR="00A40168" w:rsidRPr="00980299">
      <w:rPr>
        <w:color w:val="404040" w:themeColor="text1" w:themeTint="BF"/>
      </w:rPr>
      <w:ptab w:relativeTo="margin" w:alignment="right" w:leader="none"/>
    </w:r>
    <w:r w:rsidR="00A40168" w:rsidRPr="00980299">
      <w:rPr>
        <w:color w:val="404040" w:themeColor="text1" w:themeTint="BF"/>
        <w:lang w:val="es-ES"/>
      </w:rPr>
      <w:t xml:space="preserve">pg. </w:t>
    </w:r>
    <w:r w:rsidR="00A40168" w:rsidRPr="00980299">
      <w:rPr>
        <w:color w:val="404040" w:themeColor="text1" w:themeTint="BF"/>
      </w:rPr>
      <w:fldChar w:fldCharType="begin"/>
    </w:r>
    <w:r w:rsidR="00A40168" w:rsidRPr="00980299">
      <w:rPr>
        <w:color w:val="404040" w:themeColor="text1" w:themeTint="BF"/>
        <w:lang w:val="es-ES"/>
      </w:rPr>
      <w:instrText xml:space="preserve"> PAGE    \* MERGEFORMAT </w:instrText>
    </w:r>
    <w:r w:rsidR="00A40168" w:rsidRPr="00980299">
      <w:rPr>
        <w:color w:val="404040" w:themeColor="text1" w:themeTint="BF"/>
      </w:rPr>
      <w:fldChar w:fldCharType="separate"/>
    </w:r>
    <w:r w:rsidR="00A40168" w:rsidRPr="00980299">
      <w:rPr>
        <w:color w:val="404040" w:themeColor="text1" w:themeTint="BF"/>
      </w:rPr>
      <w:t>2</w:t>
    </w:r>
    <w:r w:rsidR="00A40168" w:rsidRPr="00980299">
      <w:rPr>
        <w:color w:val="404040" w:themeColor="text1" w:themeTint="B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95098" w14:textId="77777777" w:rsidR="00A40168" w:rsidRDefault="00A401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0EB6D" w14:textId="77777777" w:rsidR="002E118F" w:rsidRDefault="002E118F" w:rsidP="00A40168">
      <w:r>
        <w:separator/>
      </w:r>
    </w:p>
  </w:footnote>
  <w:footnote w:type="continuationSeparator" w:id="0">
    <w:p w14:paraId="79FAB60C" w14:textId="77777777" w:rsidR="002E118F" w:rsidRDefault="002E118F" w:rsidP="00A40168">
      <w:r>
        <w:continuationSeparator/>
      </w:r>
    </w:p>
  </w:footnote>
  <w:footnote w:type="continuationNotice" w:id="1">
    <w:p w14:paraId="485DBAF1" w14:textId="77777777" w:rsidR="002E118F" w:rsidRDefault="002E11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9A2A9" w14:textId="77777777" w:rsidR="00A40168" w:rsidRDefault="00A401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FDDFB" w14:textId="77777777" w:rsidR="00A40168" w:rsidRDefault="00A401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320F7" w14:textId="77777777" w:rsidR="00A40168" w:rsidRPr="003F0590" w:rsidRDefault="00A40168" w:rsidP="003F05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6B0E4" w14:textId="61F353E1" w:rsidR="003F0590" w:rsidRPr="00980299" w:rsidRDefault="003F0590" w:rsidP="003F0590">
    <w:pPr>
      <w:pStyle w:val="Header"/>
      <w:rPr>
        <w:color w:val="404040" w:themeColor="text1" w:themeTint="BF"/>
      </w:rPr>
    </w:pPr>
    <w:r w:rsidRPr="00980299">
      <w:rPr>
        <w:color w:val="404040" w:themeColor="text1" w:themeTint="BF"/>
      </w:rPr>
      <w:t xml:space="preserve">––– </w:t>
    </w:r>
    <w:r w:rsidR="00C36596" w:rsidRPr="00980299">
      <w:rPr>
        <w:color w:val="404040" w:themeColor="text1" w:themeTint="BF"/>
      </w:rPr>
      <w:fldChar w:fldCharType="begin"/>
    </w:r>
    <w:r w:rsidR="00C36596" w:rsidRPr="00980299">
      <w:rPr>
        <w:color w:val="404040" w:themeColor="text1" w:themeTint="BF"/>
      </w:rPr>
      <w:instrText xml:space="preserve"> STYLEREF  "Heading 1,Títol 1"  \* MERGEFORMAT </w:instrText>
    </w:r>
    <w:r w:rsidR="00AA20A8">
      <w:rPr>
        <w:color w:val="404040" w:themeColor="text1" w:themeTint="BF"/>
      </w:rPr>
      <w:fldChar w:fldCharType="separate"/>
    </w:r>
    <w:r w:rsidR="00B56E26">
      <w:rPr>
        <w:noProof/>
        <w:color w:val="404040" w:themeColor="text1" w:themeTint="BF"/>
      </w:rPr>
      <w:t>Introducció</w:t>
    </w:r>
    <w:r w:rsidR="00C36596" w:rsidRPr="00980299">
      <w:rPr>
        <w:noProof/>
        <w:color w:val="404040" w:themeColor="text1" w:themeTint="BF"/>
      </w:rPr>
      <w:fldChar w:fldCharType="end"/>
    </w:r>
    <w:r w:rsidRPr="00980299">
      <w:rPr>
        <w:color w:val="404040" w:themeColor="text1" w:themeTint="BF"/>
      </w:rPr>
      <w:t xml:space="preserve"> –––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F347D"/>
    <w:multiLevelType w:val="hybridMultilevel"/>
    <w:tmpl w:val="283629F0"/>
    <w:lvl w:ilvl="0" w:tplc="649AD2C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831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BC14668"/>
    <w:multiLevelType w:val="multilevel"/>
    <w:tmpl w:val="77EE7556"/>
    <w:numStyleLink w:val="Style1"/>
  </w:abstractNum>
  <w:abstractNum w:abstractNumId="3" w15:restartNumberingAfterBreak="0">
    <w:nsid w:val="358A305B"/>
    <w:multiLevelType w:val="multilevel"/>
    <w:tmpl w:val="77EE7556"/>
    <w:styleLink w:val="Style1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ascii="CMU Sans Serif" w:hAnsi="CMU Sans Serif" w:hint="default"/>
        <w:b/>
        <w:sz w:val="36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ascii="CMU Sans Serif" w:hAnsi="CMU Sans Serif" w:hint="default"/>
        <w:b/>
        <w:sz w:val="28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suff w:val="space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suff w:val="space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suff w:val="space"/>
      <w:lvlText w:val="%9."/>
      <w:lvlJc w:val="left"/>
      <w:pPr>
        <w:ind w:left="360" w:hanging="360"/>
      </w:pPr>
      <w:rPr>
        <w:rFonts w:hint="default"/>
      </w:rPr>
    </w:lvl>
  </w:abstractNum>
  <w:abstractNum w:abstractNumId="4" w15:restartNumberingAfterBreak="0">
    <w:nsid w:val="46770FED"/>
    <w:multiLevelType w:val="multilevel"/>
    <w:tmpl w:val="C2360392"/>
    <w:lvl w:ilvl="0">
      <w:start w:val="1"/>
      <w:numFmt w:val="decimal"/>
      <w:pStyle w:val="Email"/>
      <w:lvlText w:val="%1."/>
      <w:lvlJc w:val="left"/>
      <w:pPr>
        <w:ind w:left="360" w:hanging="360"/>
      </w:pPr>
      <w:rPr>
        <w:rFonts w:ascii="CMU Typewriter Text" w:hAnsi="CMU Typewriter Text" w:hint="default"/>
        <w:b w:val="0"/>
        <w:i/>
        <w:caps w:val="0"/>
        <w:strike w:val="0"/>
        <w:dstrike w:val="0"/>
        <w:vanish w:val="0"/>
        <w:color w:val="000000" w:themeColor="text1"/>
        <w:sz w:val="22"/>
        <w:vertAlign w:val="superscrip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4EC3823"/>
    <w:multiLevelType w:val="multilevel"/>
    <w:tmpl w:val="77EE7556"/>
    <w:numStyleLink w:val="Style1"/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BC"/>
    <w:rsid w:val="00001199"/>
    <w:rsid w:val="00004341"/>
    <w:rsid w:val="00020845"/>
    <w:rsid w:val="0003286F"/>
    <w:rsid w:val="00041D05"/>
    <w:rsid w:val="00075F18"/>
    <w:rsid w:val="00093822"/>
    <w:rsid w:val="000A07E3"/>
    <w:rsid w:val="000B6CD6"/>
    <w:rsid w:val="000C6275"/>
    <w:rsid w:val="000D71F2"/>
    <w:rsid w:val="0014545D"/>
    <w:rsid w:val="0014583F"/>
    <w:rsid w:val="00147640"/>
    <w:rsid w:val="00182CC3"/>
    <w:rsid w:val="00185FA3"/>
    <w:rsid w:val="001E0BCF"/>
    <w:rsid w:val="001F4855"/>
    <w:rsid w:val="00225052"/>
    <w:rsid w:val="0025243C"/>
    <w:rsid w:val="002746F0"/>
    <w:rsid w:val="002C1F51"/>
    <w:rsid w:val="002C2F65"/>
    <w:rsid w:val="002C43C7"/>
    <w:rsid w:val="002D357F"/>
    <w:rsid w:val="002E118F"/>
    <w:rsid w:val="003000FD"/>
    <w:rsid w:val="00304DA7"/>
    <w:rsid w:val="003558BC"/>
    <w:rsid w:val="00365806"/>
    <w:rsid w:val="00366AFA"/>
    <w:rsid w:val="003840FF"/>
    <w:rsid w:val="003D605A"/>
    <w:rsid w:val="003D6B66"/>
    <w:rsid w:val="003E7F2E"/>
    <w:rsid w:val="003F0590"/>
    <w:rsid w:val="00423063"/>
    <w:rsid w:val="004366E3"/>
    <w:rsid w:val="004546A5"/>
    <w:rsid w:val="00462B3E"/>
    <w:rsid w:val="0046591D"/>
    <w:rsid w:val="004964E5"/>
    <w:rsid w:val="00497832"/>
    <w:rsid w:val="00497BF7"/>
    <w:rsid w:val="004A230F"/>
    <w:rsid w:val="005274EC"/>
    <w:rsid w:val="00535181"/>
    <w:rsid w:val="00570247"/>
    <w:rsid w:val="005B7163"/>
    <w:rsid w:val="005D2D7E"/>
    <w:rsid w:val="005F5CA8"/>
    <w:rsid w:val="00603DF0"/>
    <w:rsid w:val="0061073B"/>
    <w:rsid w:val="00610C08"/>
    <w:rsid w:val="00621396"/>
    <w:rsid w:val="0065562C"/>
    <w:rsid w:val="0067045C"/>
    <w:rsid w:val="006C5D76"/>
    <w:rsid w:val="006C6785"/>
    <w:rsid w:val="00737E78"/>
    <w:rsid w:val="007A6BD2"/>
    <w:rsid w:val="007E54C9"/>
    <w:rsid w:val="00801183"/>
    <w:rsid w:val="008133FE"/>
    <w:rsid w:val="00840164"/>
    <w:rsid w:val="00843BD3"/>
    <w:rsid w:val="00921044"/>
    <w:rsid w:val="00924135"/>
    <w:rsid w:val="009462AA"/>
    <w:rsid w:val="00980299"/>
    <w:rsid w:val="00983319"/>
    <w:rsid w:val="009971FD"/>
    <w:rsid w:val="009B4441"/>
    <w:rsid w:val="009D6A2B"/>
    <w:rsid w:val="00A0180D"/>
    <w:rsid w:val="00A04FBB"/>
    <w:rsid w:val="00A3532E"/>
    <w:rsid w:val="00A35C80"/>
    <w:rsid w:val="00A40168"/>
    <w:rsid w:val="00A4157F"/>
    <w:rsid w:val="00A466FB"/>
    <w:rsid w:val="00A66F2C"/>
    <w:rsid w:val="00A71CA0"/>
    <w:rsid w:val="00A934EC"/>
    <w:rsid w:val="00AA20A8"/>
    <w:rsid w:val="00AB3B4F"/>
    <w:rsid w:val="00AB7960"/>
    <w:rsid w:val="00AF57C6"/>
    <w:rsid w:val="00B16883"/>
    <w:rsid w:val="00B46920"/>
    <w:rsid w:val="00B56E26"/>
    <w:rsid w:val="00B84FBA"/>
    <w:rsid w:val="00BA6171"/>
    <w:rsid w:val="00BC7B20"/>
    <w:rsid w:val="00C23142"/>
    <w:rsid w:val="00C36596"/>
    <w:rsid w:val="00C43A06"/>
    <w:rsid w:val="00C760F0"/>
    <w:rsid w:val="00CC6C00"/>
    <w:rsid w:val="00CD440B"/>
    <w:rsid w:val="00CE6500"/>
    <w:rsid w:val="00CF5345"/>
    <w:rsid w:val="00D10A96"/>
    <w:rsid w:val="00D51BA0"/>
    <w:rsid w:val="00D75569"/>
    <w:rsid w:val="00DA4B66"/>
    <w:rsid w:val="00DB102D"/>
    <w:rsid w:val="00DC28A2"/>
    <w:rsid w:val="00DE797A"/>
    <w:rsid w:val="00DF64E2"/>
    <w:rsid w:val="00DF748B"/>
    <w:rsid w:val="00E13A20"/>
    <w:rsid w:val="00E22AB3"/>
    <w:rsid w:val="00E42CAF"/>
    <w:rsid w:val="00E61929"/>
    <w:rsid w:val="00E61C9C"/>
    <w:rsid w:val="00E67506"/>
    <w:rsid w:val="00EB00AC"/>
    <w:rsid w:val="00ED1E6D"/>
    <w:rsid w:val="00EF2FA9"/>
    <w:rsid w:val="00F35867"/>
    <w:rsid w:val="00F65881"/>
    <w:rsid w:val="00FA19E1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29FC6"/>
  <w15:chartTrackingRefBased/>
  <w15:docId w15:val="{1592B5D5-6003-46F5-9A8B-24F8B546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225052"/>
    <w:pPr>
      <w:spacing w:before="120" w:after="120" w:line="240" w:lineRule="auto"/>
      <w:jc w:val="both"/>
    </w:pPr>
    <w:rPr>
      <w:rFonts w:ascii="CMU Serif" w:hAnsi="CMU Serif"/>
      <w:lang w:val="ca-ES"/>
    </w:rPr>
  </w:style>
  <w:style w:type="paragraph" w:styleId="Heading1">
    <w:name w:val="heading 1"/>
    <w:aliases w:val="Títol 1"/>
    <w:basedOn w:val="Normal"/>
    <w:next w:val="Normal"/>
    <w:link w:val="Heading1Char"/>
    <w:uiPriority w:val="9"/>
    <w:qFormat/>
    <w:rsid w:val="00D10A96"/>
    <w:pPr>
      <w:keepNext/>
      <w:keepLines/>
      <w:numPr>
        <w:numId w:val="5"/>
      </w:numPr>
      <w:ind w:left="0" w:firstLine="0"/>
      <w:jc w:val="left"/>
      <w:outlineLvl w:val="0"/>
    </w:pPr>
    <w:rPr>
      <w:rFonts w:ascii="CMU Sans Serif" w:eastAsiaTheme="majorEastAsia" w:hAnsi="CMU Sans Serif" w:cstheme="majorBidi"/>
      <w:b/>
      <w:color w:val="000000" w:themeColor="text1"/>
      <w:sz w:val="36"/>
      <w:szCs w:val="32"/>
    </w:rPr>
  </w:style>
  <w:style w:type="paragraph" w:styleId="Heading2">
    <w:name w:val="heading 2"/>
    <w:aliases w:val="Títol 2"/>
    <w:basedOn w:val="Heading1"/>
    <w:next w:val="Normal"/>
    <w:link w:val="Heading2Char"/>
    <w:uiPriority w:val="9"/>
    <w:unhideWhenUsed/>
    <w:qFormat/>
    <w:rsid w:val="00D10A96"/>
    <w:pPr>
      <w:numPr>
        <w:ilvl w:val="1"/>
      </w:numPr>
      <w:ind w:left="0" w:firstLine="0"/>
      <w:outlineLvl w:val="1"/>
    </w:pPr>
    <w:rPr>
      <w:sz w:val="28"/>
      <w:szCs w:val="26"/>
    </w:rPr>
  </w:style>
  <w:style w:type="paragraph" w:styleId="Heading3">
    <w:name w:val="heading 3"/>
    <w:aliases w:val="Títol 3"/>
    <w:basedOn w:val="Heading2"/>
    <w:next w:val="Normal"/>
    <w:link w:val="Heading3Char"/>
    <w:uiPriority w:val="9"/>
    <w:unhideWhenUsed/>
    <w:qFormat/>
    <w:rsid w:val="00D10A96"/>
    <w:pPr>
      <w:numPr>
        <w:ilvl w:val="2"/>
      </w:numPr>
      <w:ind w:left="0" w:firstLine="0"/>
      <w:outlineLvl w:val="2"/>
    </w:pPr>
    <w:rPr>
      <w:color w:val="auto"/>
      <w:sz w:val="24"/>
      <w:szCs w:val="24"/>
    </w:rPr>
  </w:style>
  <w:style w:type="paragraph" w:styleId="Heading4">
    <w:name w:val="heading 4"/>
    <w:aliases w:val="Títol 4"/>
    <w:basedOn w:val="Heading3"/>
    <w:next w:val="Normal"/>
    <w:link w:val="Heading4Char"/>
    <w:uiPriority w:val="9"/>
    <w:unhideWhenUsed/>
    <w:qFormat/>
    <w:rsid w:val="00D10A96"/>
    <w:pPr>
      <w:numPr>
        <w:ilvl w:val="3"/>
      </w:numPr>
      <w:ind w:left="0" w:firstLine="0"/>
      <w:outlineLvl w:val="3"/>
    </w:pPr>
    <w:rPr>
      <w:b w:val="0"/>
      <w:iCs/>
    </w:rPr>
  </w:style>
  <w:style w:type="paragraph" w:styleId="Heading5">
    <w:name w:val="heading 5"/>
    <w:aliases w:val="Títol 5"/>
    <w:basedOn w:val="Heading4"/>
    <w:next w:val="Normal"/>
    <w:link w:val="Heading5Char"/>
    <w:uiPriority w:val="9"/>
    <w:unhideWhenUsed/>
    <w:qFormat/>
    <w:rsid w:val="00D10A96"/>
    <w:pPr>
      <w:numPr>
        <w:ilvl w:val="4"/>
      </w:numPr>
      <w:ind w:left="0" w:firstLine="0"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10A96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D10A96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D10A96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D10A96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Portada Titol"/>
    <w:basedOn w:val="Normal"/>
    <w:next w:val="Subtitle"/>
    <w:link w:val="TitleChar"/>
    <w:uiPriority w:val="10"/>
    <w:qFormat/>
    <w:rsid w:val="00365806"/>
    <w:pPr>
      <w:contextualSpacing/>
      <w:jc w:val="center"/>
    </w:pPr>
    <w:rPr>
      <w:rFonts w:ascii="CMU Sans Serif Demi Condensed" w:eastAsiaTheme="majorEastAsia" w:hAnsi="CMU Sans Serif Demi Condensed" w:cstheme="majorBidi"/>
      <w:color w:val="0D0D0D" w:themeColor="text1" w:themeTint="F2"/>
      <w:spacing w:val="-10"/>
      <w:kern w:val="28"/>
      <w:sz w:val="64"/>
      <w:szCs w:val="56"/>
    </w:rPr>
  </w:style>
  <w:style w:type="character" w:customStyle="1" w:styleId="TitleChar">
    <w:name w:val="Title Char"/>
    <w:aliases w:val="Portada Titol Char"/>
    <w:basedOn w:val="DefaultParagraphFont"/>
    <w:link w:val="Title"/>
    <w:uiPriority w:val="10"/>
    <w:rsid w:val="00365806"/>
    <w:rPr>
      <w:rFonts w:ascii="CMU Sans Serif Demi Condensed" w:eastAsiaTheme="majorEastAsia" w:hAnsi="CMU Sans Serif Demi Condensed" w:cstheme="majorBidi"/>
      <w:color w:val="0D0D0D" w:themeColor="text1" w:themeTint="F2"/>
      <w:spacing w:val="-10"/>
      <w:kern w:val="28"/>
      <w:sz w:val="64"/>
      <w:szCs w:val="56"/>
    </w:rPr>
  </w:style>
  <w:style w:type="paragraph" w:styleId="NoSpacing">
    <w:name w:val="No Spacing"/>
    <w:aliases w:val="Text No Spacing"/>
    <w:basedOn w:val="Normal"/>
    <w:uiPriority w:val="1"/>
    <w:rsid w:val="00A3532E"/>
    <w:rPr>
      <w:color w:val="404040" w:themeColor="text1" w:themeTint="BF"/>
    </w:rPr>
  </w:style>
  <w:style w:type="paragraph" w:customStyle="1" w:styleId="Code">
    <w:name w:val="Code"/>
    <w:link w:val="CodeChar"/>
    <w:uiPriority w:val="2"/>
    <w:qFormat/>
    <w:rsid w:val="000B6CD6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suppressAutoHyphens/>
      <w:spacing w:after="120"/>
      <w:contextualSpacing/>
    </w:pPr>
    <w:rPr>
      <w:rFonts w:ascii="Fira Mono" w:hAnsi="Fira Mono"/>
      <w:noProof/>
      <w:color w:val="595959" w:themeColor="text1" w:themeTint="A6"/>
      <w:sz w:val="17"/>
    </w:rPr>
  </w:style>
  <w:style w:type="character" w:customStyle="1" w:styleId="Heading1Char">
    <w:name w:val="Heading 1 Char"/>
    <w:aliases w:val="Títol 1 Char"/>
    <w:basedOn w:val="DefaultParagraphFont"/>
    <w:link w:val="Heading1"/>
    <w:uiPriority w:val="9"/>
    <w:rsid w:val="00D10A96"/>
    <w:rPr>
      <w:rFonts w:ascii="CMU Sans Serif" w:eastAsiaTheme="majorEastAsia" w:hAnsi="CMU Sans Serif" w:cstheme="majorBidi"/>
      <w:b/>
      <w:color w:val="000000" w:themeColor="text1"/>
      <w:sz w:val="36"/>
      <w:szCs w:val="32"/>
    </w:rPr>
  </w:style>
  <w:style w:type="character" w:styleId="BookTitle">
    <w:name w:val="Book Title"/>
    <w:basedOn w:val="DefaultParagraphFont"/>
    <w:uiPriority w:val="33"/>
    <w:rsid w:val="00075F18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rsid w:val="00983319"/>
    <w:rPr>
      <w:i/>
      <w:iCs/>
      <w:color w:val="404040" w:themeColor="text1" w:themeTint="BF"/>
    </w:rPr>
  </w:style>
  <w:style w:type="character" w:customStyle="1" w:styleId="Heading2Char">
    <w:name w:val="Heading 2 Char"/>
    <w:aliases w:val="Títol 2 Char"/>
    <w:basedOn w:val="DefaultParagraphFont"/>
    <w:link w:val="Heading2"/>
    <w:uiPriority w:val="9"/>
    <w:rsid w:val="00D10A96"/>
    <w:rPr>
      <w:rFonts w:ascii="CMU Sans Serif" w:eastAsiaTheme="majorEastAsia" w:hAnsi="CMU Sans Serif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aliases w:val="Títol 3 Char"/>
    <w:basedOn w:val="DefaultParagraphFont"/>
    <w:link w:val="Heading3"/>
    <w:uiPriority w:val="9"/>
    <w:rsid w:val="00D10A96"/>
    <w:rPr>
      <w:rFonts w:ascii="CMU Sans Serif" w:eastAsiaTheme="majorEastAsia" w:hAnsi="CMU Sans Serif" w:cstheme="majorBidi"/>
      <w:b/>
      <w:sz w:val="24"/>
      <w:szCs w:val="24"/>
    </w:rPr>
  </w:style>
  <w:style w:type="character" w:customStyle="1" w:styleId="Heading4Char">
    <w:name w:val="Heading 4 Char"/>
    <w:aliases w:val="Títol 4 Char"/>
    <w:basedOn w:val="DefaultParagraphFont"/>
    <w:link w:val="Heading4"/>
    <w:uiPriority w:val="9"/>
    <w:rsid w:val="00D10A96"/>
    <w:rPr>
      <w:rFonts w:ascii="CMU Sans Serif" w:eastAsiaTheme="majorEastAsia" w:hAnsi="CMU Sans Serif" w:cstheme="majorBidi"/>
      <w:iCs/>
      <w:sz w:val="24"/>
      <w:szCs w:val="24"/>
    </w:rPr>
  </w:style>
  <w:style w:type="character" w:customStyle="1" w:styleId="Heading5Char">
    <w:name w:val="Heading 5 Char"/>
    <w:aliases w:val="Títol 5 Char"/>
    <w:basedOn w:val="DefaultParagraphFont"/>
    <w:link w:val="Heading5"/>
    <w:uiPriority w:val="9"/>
    <w:rsid w:val="00D10A96"/>
    <w:rPr>
      <w:rFonts w:ascii="CMU Sans Serif" w:eastAsiaTheme="majorEastAsia" w:hAnsi="CMU Sans Serif" w:cstheme="majorBidi"/>
      <w:i/>
      <w:iCs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75F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75F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75F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75F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Portada Subtitol"/>
    <w:basedOn w:val="Title"/>
    <w:next w:val="Normal"/>
    <w:link w:val="SubtitleChar"/>
    <w:uiPriority w:val="11"/>
    <w:qFormat/>
    <w:rsid w:val="00365806"/>
    <w:pPr>
      <w:numPr>
        <w:ilvl w:val="1"/>
      </w:numPr>
      <w:spacing w:after="160"/>
    </w:pPr>
    <w:rPr>
      <w:rFonts w:eastAsiaTheme="minorEastAsia"/>
      <w:b/>
      <w:color w:val="auto"/>
      <w:spacing w:val="15"/>
      <w:sz w:val="36"/>
    </w:rPr>
  </w:style>
  <w:style w:type="character" w:customStyle="1" w:styleId="SubtitleChar">
    <w:name w:val="Subtitle Char"/>
    <w:aliases w:val="Portada Subtitol Char"/>
    <w:basedOn w:val="DefaultParagraphFont"/>
    <w:link w:val="Subtitle"/>
    <w:uiPriority w:val="11"/>
    <w:rsid w:val="00365806"/>
    <w:rPr>
      <w:rFonts w:ascii="CMU Sans Serif Demi Condensed" w:eastAsiaTheme="minorEastAsia" w:hAnsi="CMU Sans Serif Demi Condensed" w:cstheme="majorBidi"/>
      <w:b/>
      <w:spacing w:val="15"/>
      <w:kern w:val="28"/>
      <w:sz w:val="36"/>
      <w:szCs w:val="56"/>
    </w:rPr>
  </w:style>
  <w:style w:type="paragraph" w:styleId="Header">
    <w:name w:val="header"/>
    <w:basedOn w:val="Normal"/>
    <w:link w:val="HeaderChar"/>
    <w:uiPriority w:val="99"/>
    <w:unhideWhenUsed/>
    <w:rsid w:val="00A40168"/>
    <w:pPr>
      <w:tabs>
        <w:tab w:val="center" w:pos="4680"/>
        <w:tab w:val="right" w:pos="9360"/>
      </w:tabs>
      <w:jc w:val="center"/>
    </w:pPr>
  </w:style>
  <w:style w:type="character" w:styleId="Strong">
    <w:name w:val="Strong"/>
    <w:basedOn w:val="DefaultParagraphFont"/>
    <w:uiPriority w:val="22"/>
    <w:rsid w:val="00075F18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075F1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5F18"/>
    <w:rPr>
      <w:rFonts w:ascii="CMU Serif" w:hAnsi="CMU Serif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rsid w:val="00075F1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F18"/>
    <w:rPr>
      <w:rFonts w:ascii="CMU Serif" w:hAnsi="CMU Serif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rsid w:val="00075F18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rsid w:val="00075F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5F1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Light">
    <w:name w:val="Text Light"/>
    <w:basedOn w:val="Normal"/>
    <w:qFormat/>
    <w:rsid w:val="00F35867"/>
    <w:rPr>
      <w:color w:val="404040" w:themeColor="text1" w:themeTint="BF"/>
    </w:rPr>
  </w:style>
  <w:style w:type="paragraph" w:styleId="TOC2">
    <w:name w:val="toc 2"/>
    <w:basedOn w:val="TOC1"/>
    <w:next w:val="Normal"/>
    <w:autoRedefine/>
    <w:uiPriority w:val="39"/>
    <w:unhideWhenUsed/>
    <w:rsid w:val="0003286F"/>
    <w:pPr>
      <w:spacing w:before="0"/>
      <w:ind w:left="221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603DF0"/>
    <w:pPr>
      <w:spacing w:before="100" w:after="40"/>
    </w:pPr>
    <w:rPr>
      <w:rFonts w:ascii="CMU Sans Serif" w:hAnsi="CMU Sans Serif"/>
      <w:b/>
      <w:sz w:val="24"/>
    </w:rPr>
  </w:style>
  <w:style w:type="character" w:styleId="Hyperlink">
    <w:name w:val="Hyperlink"/>
    <w:basedOn w:val="DefaultParagraphFont"/>
    <w:uiPriority w:val="99"/>
    <w:unhideWhenUsed/>
    <w:rsid w:val="00621396"/>
    <w:rPr>
      <w:color w:val="0563C1" w:themeColor="hyperlink"/>
      <w:u w:val="single"/>
    </w:rPr>
  </w:style>
  <w:style w:type="paragraph" w:styleId="Caption">
    <w:name w:val="caption"/>
    <w:basedOn w:val="TextLight"/>
    <w:next w:val="Normal"/>
    <w:uiPriority w:val="3"/>
    <w:unhideWhenUsed/>
    <w:qFormat/>
    <w:rsid w:val="00983319"/>
    <w:pPr>
      <w:jc w:val="center"/>
    </w:pPr>
    <w:rPr>
      <w:i/>
      <w:iCs/>
      <w:sz w:val="20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2139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unhideWhenUsed/>
    <w:rsid w:val="0003286F"/>
    <w:pPr>
      <w:spacing w:before="40" w:after="40"/>
    </w:pPr>
    <w:rPr>
      <w:i/>
    </w:rPr>
  </w:style>
  <w:style w:type="numbering" w:customStyle="1" w:styleId="Style1">
    <w:name w:val="Style1"/>
    <w:uiPriority w:val="99"/>
    <w:rsid w:val="00D10A96"/>
    <w:pPr>
      <w:numPr>
        <w:numId w:val="1"/>
      </w:numPr>
    </w:pPr>
  </w:style>
  <w:style w:type="paragraph" w:styleId="TOC3">
    <w:name w:val="toc 3"/>
    <w:basedOn w:val="TOC2"/>
    <w:next w:val="Normal"/>
    <w:autoRedefine/>
    <w:uiPriority w:val="39"/>
    <w:unhideWhenUsed/>
    <w:rsid w:val="00603DF0"/>
    <w:pPr>
      <w:ind w:left="442"/>
    </w:pPr>
    <w:rPr>
      <w:i/>
      <w:sz w:val="22"/>
    </w:rPr>
  </w:style>
  <w:style w:type="paragraph" w:styleId="TOC4">
    <w:name w:val="toc 4"/>
    <w:basedOn w:val="TOC3"/>
    <w:next w:val="Normal"/>
    <w:autoRedefine/>
    <w:uiPriority w:val="39"/>
    <w:unhideWhenUsed/>
    <w:rsid w:val="00983319"/>
    <w:pPr>
      <w:ind w:left="658"/>
    </w:pPr>
    <w:rPr>
      <w:sz w:val="20"/>
    </w:rPr>
  </w:style>
  <w:style w:type="paragraph" w:styleId="TOC5">
    <w:name w:val="toc 5"/>
    <w:basedOn w:val="TOC4"/>
    <w:next w:val="Normal"/>
    <w:autoRedefine/>
    <w:uiPriority w:val="39"/>
    <w:unhideWhenUsed/>
    <w:rsid w:val="00603DF0"/>
    <w:pPr>
      <w:ind w:left="879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A40168"/>
    <w:rPr>
      <w:rFonts w:ascii="CMU Serif" w:hAnsi="CMU Serif"/>
    </w:rPr>
  </w:style>
  <w:style w:type="character" w:styleId="PlaceholderText">
    <w:name w:val="Placeholder Text"/>
    <w:basedOn w:val="DefaultParagraphFont"/>
    <w:uiPriority w:val="99"/>
    <w:semiHidden/>
    <w:rsid w:val="003F0590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401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168"/>
    <w:rPr>
      <w:rFonts w:ascii="CMU Serif" w:hAnsi="CMU Serif"/>
    </w:rPr>
  </w:style>
  <w:style w:type="table" w:styleId="TableGrid">
    <w:name w:val="Table Grid"/>
    <w:basedOn w:val="TableNormal"/>
    <w:uiPriority w:val="39"/>
    <w:rsid w:val="00EB0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next w:val="Normal"/>
    <w:link w:val="EquationChar"/>
    <w:uiPriority w:val="4"/>
    <w:qFormat/>
    <w:rsid w:val="00FF6204"/>
    <w:pPr>
      <w:spacing w:before="120" w:after="120"/>
    </w:pPr>
    <w:rPr>
      <w:rFonts w:ascii="CMU Serif" w:hAnsi="CMU Serif"/>
      <w:color w:val="404040" w:themeColor="text1" w:themeTint="BF"/>
    </w:rPr>
  </w:style>
  <w:style w:type="character" w:customStyle="1" w:styleId="CodeChar">
    <w:name w:val="Code Char"/>
    <w:basedOn w:val="DefaultParagraphFont"/>
    <w:link w:val="Code"/>
    <w:uiPriority w:val="2"/>
    <w:rsid w:val="000B6CD6"/>
    <w:rPr>
      <w:rFonts w:ascii="Fira Mono" w:hAnsi="Fira Mono"/>
      <w:noProof/>
      <w:color w:val="595959" w:themeColor="text1" w:themeTint="A6"/>
      <w:sz w:val="17"/>
      <w:shd w:val="clear" w:color="auto" w:fill="F2F2F2" w:themeFill="background1" w:themeFillShade="F2"/>
    </w:rPr>
  </w:style>
  <w:style w:type="character" w:customStyle="1" w:styleId="EquationChar">
    <w:name w:val="Equation Char"/>
    <w:basedOn w:val="DefaultParagraphFont"/>
    <w:link w:val="Equation"/>
    <w:uiPriority w:val="4"/>
    <w:rsid w:val="00FF6204"/>
    <w:rPr>
      <w:rFonts w:ascii="CMU Serif" w:hAnsi="CMU Serif"/>
      <w:color w:val="404040" w:themeColor="text1" w:themeTint="BF"/>
    </w:rPr>
  </w:style>
  <w:style w:type="paragraph" w:customStyle="1" w:styleId="Email">
    <w:name w:val="Email"/>
    <w:basedOn w:val="Normal"/>
    <w:rsid w:val="00B16883"/>
    <w:pPr>
      <w:keepLines/>
      <w:numPr>
        <w:numId w:val="6"/>
      </w:numPr>
      <w:spacing w:line="276" w:lineRule="auto"/>
      <w:contextualSpacing/>
      <w:jc w:val="center"/>
    </w:pPr>
    <w:rPr>
      <w:rFonts w:ascii="CMU Typewriter Text" w:eastAsia="Calibri" w:hAnsi="CMU Typewriter Text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97BF7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7BF7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7BF7"/>
    <w:rPr>
      <w:rFonts w:ascii="CMU Serif" w:hAnsi="CMU Serif"/>
      <w:sz w:val="20"/>
      <w:szCs w:val="20"/>
      <w:lang w:val="ca-ES"/>
    </w:rPr>
  </w:style>
  <w:style w:type="character" w:styleId="FootnoteReference">
    <w:name w:val="footnote reference"/>
    <w:basedOn w:val="DefaultParagraphFont"/>
    <w:uiPriority w:val="99"/>
    <w:semiHidden/>
    <w:unhideWhenUsed/>
    <w:rsid w:val="00497BF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97BF7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7BF7"/>
    <w:rPr>
      <w:rFonts w:ascii="CMU Serif" w:hAnsi="CMU Serif"/>
      <w:sz w:val="20"/>
      <w:szCs w:val="20"/>
      <w:lang w:val="ca-ES"/>
    </w:rPr>
  </w:style>
  <w:style w:type="character" w:styleId="EndnoteReference">
    <w:name w:val="endnote reference"/>
    <w:basedOn w:val="DefaultParagraphFont"/>
    <w:uiPriority w:val="99"/>
    <w:semiHidden/>
    <w:unhideWhenUsed/>
    <w:rsid w:val="00497B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ordi.panades.closes@estudiantat.upc.edu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c\Documents\Custom%20Office%20Templates\Plantilla%20v3.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Blo20</b:Tag>
    <b:SourceType>DocumentFromInternetSite</b:SourceType>
    <b:Guid>{52E86A7F-4E2D-441B-8E3B-79E32226DD2C}</b:Guid>
    <b:Title>Blocking and Non-Blocking I/0</b:Title>
    <b:InternetSiteTitle>Linuxtoday</b:InternetSiteTitle>
    <b:YearAccessed>2020</b:YearAccessed>
    <b:MonthAccessed>11</b:MonthAccessed>
    <b:DayAccessed>30</b:DayAccessed>
    <b:URL>https://www.linuxtoday.com/blog/blocking-and-non-blocking-i-0.html</b:URL>
    <b:RefOrder>1</b:RefOrder>
  </b:Source>
</b:Sources>
</file>

<file path=customXml/itemProps1.xml><?xml version="1.0" encoding="utf-8"?>
<ds:datastoreItem xmlns:ds="http://schemas.openxmlformats.org/officeDocument/2006/customXml" ds:itemID="{562978CC-2244-4985-8C32-2743F681F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v3.1.dotm</Template>
  <TotalTime>59</TotalTime>
  <Pages>6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Carter</dc:creator>
  <cp:keywords/>
  <dc:description/>
  <cp:lastModifiedBy>Matt Carter</cp:lastModifiedBy>
  <cp:revision>5</cp:revision>
  <dcterms:created xsi:type="dcterms:W3CDTF">2022-03-22T18:06:00Z</dcterms:created>
  <dcterms:modified xsi:type="dcterms:W3CDTF">2022-06-06T15:08:00Z</dcterms:modified>
</cp:coreProperties>
</file>