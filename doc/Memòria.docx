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oter5.xml" ContentType="application/vnd.openxmlformats-officedocument.wordprocessingml.foot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footer6.xml" ContentType="application/vnd.openxmlformats-officedocument.wordprocessingml.footer+xml"/>
  <Override PartName="/word/footer7.xml" ContentType="application/vnd.openxmlformats-officedocument.wordprocessingml.footer+xml"/>
  <Override PartName="/word/header9.xml" ContentType="application/vnd.openxmlformats-officedocument.wordprocessingml.header+xml"/>
  <Override PartName="/word/header10.xml" ContentType="application/vnd.openxmlformats-officedocument.wordprocessingml.header+xml"/>
  <Override PartName="/word/header11.xml" ContentType="application/vnd.openxmlformats-officedocument.wordprocessingml.header+xml"/>
  <Override PartName="/word/footer8.xml" ContentType="application/vnd.openxmlformats-officedocument.wordprocessingml.footer+xml"/>
  <Override PartName="/word/header12.xml" ContentType="application/vnd.openxmlformats-officedocument.wordprocessingml.header+xml"/>
  <Override PartName="/word/header13.xml" ContentType="application/vnd.openxmlformats-officedocument.wordprocessingml.head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bookmarkStart w:id="0" w:name="_Hlk108103500"/>
    <w:bookmarkEnd w:id="0"/>
    <w:p w14:paraId="382479D0" w14:textId="46E55D4A" w:rsidR="00BA4052" w:rsidRDefault="00BA4052" w:rsidP="008C6AAF">
      <w:pPr>
        <w:pStyle w:val="BodyText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0491C17" wp14:editId="51BEA543">
                <wp:simplePos x="3446980" y="914400"/>
                <wp:positionH relativeFrom="margin">
                  <wp:align>center</wp:align>
                </wp:positionH>
                <wp:positionV relativeFrom="margin">
                  <wp:align>top</wp:align>
                </wp:positionV>
                <wp:extent cx="412750" cy="427990"/>
                <wp:effectExtent l="0" t="0" r="6350" b="10160"/>
                <wp:wrapSquare wrapText="bothSides"/>
                <wp:docPr id="3" name="Group 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412750" cy="427990"/>
                          <a:chOff x="0" y="0"/>
                          <a:chExt cx="650" cy="674"/>
                        </a:xfrm>
                      </wpg:grpSpPr>
                      <wps:wsp>
                        <wps:cNvPr id="4" name="docshape2"/>
                        <wps:cNvSpPr>
                          <a:spLocks/>
                        </wps:cNvSpPr>
                        <wps:spPr bwMode="auto">
                          <a:xfrm>
                            <a:off x="0" y="0"/>
                            <a:ext cx="650" cy="650"/>
                          </a:xfrm>
                          <a:custGeom>
                            <a:avLst/>
                            <a:gdLst>
                              <a:gd name="T0" fmla="*/ 325 w 650"/>
                              <a:gd name="T1" fmla="*/ 0 h 650"/>
                              <a:gd name="T2" fmla="*/ 250 w 650"/>
                              <a:gd name="T3" fmla="*/ 9 h 650"/>
                              <a:gd name="T4" fmla="*/ 182 w 650"/>
                              <a:gd name="T5" fmla="*/ 33 h 650"/>
                              <a:gd name="T6" fmla="*/ 122 w 650"/>
                              <a:gd name="T7" fmla="*/ 71 h 650"/>
                              <a:gd name="T8" fmla="*/ 71 w 650"/>
                              <a:gd name="T9" fmla="*/ 122 h 650"/>
                              <a:gd name="T10" fmla="*/ 33 w 650"/>
                              <a:gd name="T11" fmla="*/ 182 h 650"/>
                              <a:gd name="T12" fmla="*/ 9 w 650"/>
                              <a:gd name="T13" fmla="*/ 250 h 650"/>
                              <a:gd name="T14" fmla="*/ 0 w 650"/>
                              <a:gd name="T15" fmla="*/ 325 h 650"/>
                              <a:gd name="T16" fmla="*/ 9 w 650"/>
                              <a:gd name="T17" fmla="*/ 399 h 650"/>
                              <a:gd name="T18" fmla="*/ 33 w 650"/>
                              <a:gd name="T19" fmla="*/ 468 h 650"/>
                              <a:gd name="T20" fmla="*/ 71 w 650"/>
                              <a:gd name="T21" fmla="*/ 528 h 650"/>
                              <a:gd name="T22" fmla="*/ 122 w 650"/>
                              <a:gd name="T23" fmla="*/ 579 h 650"/>
                              <a:gd name="T24" fmla="*/ 182 w 650"/>
                              <a:gd name="T25" fmla="*/ 617 h 650"/>
                              <a:gd name="T26" fmla="*/ 250 w 650"/>
                              <a:gd name="T27" fmla="*/ 641 h 650"/>
                              <a:gd name="T28" fmla="*/ 325 w 650"/>
                              <a:gd name="T29" fmla="*/ 650 h 650"/>
                              <a:gd name="T30" fmla="*/ 399 w 650"/>
                              <a:gd name="T31" fmla="*/ 641 h 650"/>
                              <a:gd name="T32" fmla="*/ 468 w 650"/>
                              <a:gd name="T33" fmla="*/ 617 h 650"/>
                              <a:gd name="T34" fmla="*/ 528 w 650"/>
                              <a:gd name="T35" fmla="*/ 579 h 650"/>
                              <a:gd name="T36" fmla="*/ 579 w 650"/>
                              <a:gd name="T37" fmla="*/ 528 h 650"/>
                              <a:gd name="T38" fmla="*/ 617 w 650"/>
                              <a:gd name="T39" fmla="*/ 468 h 650"/>
                              <a:gd name="T40" fmla="*/ 641 w 650"/>
                              <a:gd name="T41" fmla="*/ 399 h 650"/>
                              <a:gd name="T42" fmla="*/ 650 w 650"/>
                              <a:gd name="T43" fmla="*/ 325 h 650"/>
                              <a:gd name="T44" fmla="*/ 641 w 650"/>
                              <a:gd name="T45" fmla="*/ 250 h 650"/>
                              <a:gd name="T46" fmla="*/ 617 w 650"/>
                              <a:gd name="T47" fmla="*/ 182 h 650"/>
                              <a:gd name="T48" fmla="*/ 579 w 650"/>
                              <a:gd name="T49" fmla="*/ 122 h 650"/>
                              <a:gd name="T50" fmla="*/ 528 w 650"/>
                              <a:gd name="T51" fmla="*/ 71 h 650"/>
                              <a:gd name="T52" fmla="*/ 468 w 650"/>
                              <a:gd name="T53" fmla="*/ 33 h 650"/>
                              <a:gd name="T54" fmla="*/ 399 w 650"/>
                              <a:gd name="T55" fmla="*/ 9 h 650"/>
                              <a:gd name="T56" fmla="*/ 325 w 650"/>
                              <a:gd name="T57" fmla="*/ 0 h 650"/>
                            </a:gdLst>
                            <a:ahLst/>
                            <a:cxnLst>
                              <a:cxn ang="0">
                                <a:pos x="T0" y="T1"/>
                              </a:cxn>
                              <a:cxn ang="0">
                                <a:pos x="T2" y="T3"/>
                              </a:cxn>
                              <a:cxn ang="0">
                                <a:pos x="T4" y="T5"/>
                              </a:cxn>
                              <a:cxn ang="0">
                                <a:pos x="T6" y="T7"/>
                              </a:cxn>
                              <a:cxn ang="0">
                                <a:pos x="T8" y="T9"/>
                              </a:cxn>
                              <a:cxn ang="0">
                                <a:pos x="T10" y="T11"/>
                              </a:cxn>
                              <a:cxn ang="0">
                                <a:pos x="T12" y="T13"/>
                              </a:cxn>
                              <a:cxn ang="0">
                                <a:pos x="T14" y="T15"/>
                              </a:cxn>
                              <a:cxn ang="0">
                                <a:pos x="T16" y="T17"/>
                              </a:cxn>
                              <a:cxn ang="0">
                                <a:pos x="T18" y="T19"/>
                              </a:cxn>
                              <a:cxn ang="0">
                                <a:pos x="T20" y="T21"/>
                              </a:cxn>
                              <a:cxn ang="0">
                                <a:pos x="T22" y="T23"/>
                              </a:cxn>
                              <a:cxn ang="0">
                                <a:pos x="T24" y="T25"/>
                              </a:cxn>
                              <a:cxn ang="0">
                                <a:pos x="T26" y="T27"/>
                              </a:cxn>
                              <a:cxn ang="0">
                                <a:pos x="T28" y="T29"/>
                              </a:cxn>
                              <a:cxn ang="0">
                                <a:pos x="T30" y="T31"/>
                              </a:cxn>
                              <a:cxn ang="0">
                                <a:pos x="T32" y="T33"/>
                              </a:cxn>
                              <a:cxn ang="0">
                                <a:pos x="T34" y="T35"/>
                              </a:cxn>
                              <a:cxn ang="0">
                                <a:pos x="T36" y="T37"/>
                              </a:cxn>
                              <a:cxn ang="0">
                                <a:pos x="T38" y="T39"/>
                              </a:cxn>
                              <a:cxn ang="0">
                                <a:pos x="T40" y="T41"/>
                              </a:cxn>
                              <a:cxn ang="0">
                                <a:pos x="T42" y="T43"/>
                              </a:cxn>
                              <a:cxn ang="0">
                                <a:pos x="T44" y="T45"/>
                              </a:cxn>
                              <a:cxn ang="0">
                                <a:pos x="T46" y="T47"/>
                              </a:cxn>
                              <a:cxn ang="0">
                                <a:pos x="T48" y="T49"/>
                              </a:cxn>
                              <a:cxn ang="0">
                                <a:pos x="T50" y="T51"/>
                              </a:cxn>
                              <a:cxn ang="0">
                                <a:pos x="T52" y="T53"/>
                              </a:cxn>
                              <a:cxn ang="0">
                                <a:pos x="T54" y="T55"/>
                              </a:cxn>
                              <a:cxn ang="0">
                                <a:pos x="T56" y="T57"/>
                              </a:cxn>
                            </a:cxnLst>
                            <a:rect l="0" t="0" r="r" b="b"/>
                            <a:pathLst>
                              <a:path w="650" h="650">
                                <a:moveTo>
                                  <a:pt x="325" y="0"/>
                                </a:moveTo>
                                <a:lnTo>
                                  <a:pt x="250" y="9"/>
                                </a:lnTo>
                                <a:lnTo>
                                  <a:pt x="182" y="33"/>
                                </a:lnTo>
                                <a:lnTo>
                                  <a:pt x="122" y="71"/>
                                </a:lnTo>
                                <a:lnTo>
                                  <a:pt x="71" y="122"/>
                                </a:lnTo>
                                <a:lnTo>
                                  <a:pt x="33" y="182"/>
                                </a:lnTo>
                                <a:lnTo>
                                  <a:pt x="9" y="250"/>
                                </a:lnTo>
                                <a:lnTo>
                                  <a:pt x="0" y="325"/>
                                </a:lnTo>
                                <a:lnTo>
                                  <a:pt x="9" y="399"/>
                                </a:lnTo>
                                <a:lnTo>
                                  <a:pt x="33" y="468"/>
                                </a:lnTo>
                                <a:lnTo>
                                  <a:pt x="71" y="528"/>
                                </a:lnTo>
                                <a:lnTo>
                                  <a:pt x="122" y="579"/>
                                </a:lnTo>
                                <a:lnTo>
                                  <a:pt x="182" y="617"/>
                                </a:lnTo>
                                <a:lnTo>
                                  <a:pt x="250" y="641"/>
                                </a:lnTo>
                                <a:lnTo>
                                  <a:pt x="325" y="650"/>
                                </a:lnTo>
                                <a:lnTo>
                                  <a:pt x="399" y="641"/>
                                </a:lnTo>
                                <a:lnTo>
                                  <a:pt x="468" y="617"/>
                                </a:lnTo>
                                <a:lnTo>
                                  <a:pt x="528" y="579"/>
                                </a:lnTo>
                                <a:lnTo>
                                  <a:pt x="579" y="528"/>
                                </a:lnTo>
                                <a:lnTo>
                                  <a:pt x="617" y="468"/>
                                </a:lnTo>
                                <a:lnTo>
                                  <a:pt x="641" y="399"/>
                                </a:lnTo>
                                <a:lnTo>
                                  <a:pt x="650" y="325"/>
                                </a:lnTo>
                                <a:lnTo>
                                  <a:pt x="641" y="250"/>
                                </a:lnTo>
                                <a:lnTo>
                                  <a:pt x="617" y="182"/>
                                </a:lnTo>
                                <a:lnTo>
                                  <a:pt x="579" y="122"/>
                                </a:lnTo>
                                <a:lnTo>
                                  <a:pt x="528" y="71"/>
                                </a:lnTo>
                                <a:lnTo>
                                  <a:pt x="468" y="33"/>
                                </a:lnTo>
                                <a:lnTo>
                                  <a:pt x="399" y="9"/>
                                </a:lnTo>
                                <a:lnTo>
                                  <a:pt x="325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0079C9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5" name="docshape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162" y="97"/>
                            <a:ext cx="325" cy="32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6" name="docshape4"/>
                        <wps:cNvSpPr txBox="1">
                          <a:spLocks noChangeArrowheads="1"/>
                        </wps:cNvSpPr>
                        <wps:spPr bwMode="auto">
                          <a:xfrm>
                            <a:off x="0" y="334"/>
                            <a:ext cx="592" cy="3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D86452E" w14:textId="4D97AB9A" w:rsidR="00BA4052" w:rsidRPr="00D901D8" w:rsidRDefault="00BA4052" w:rsidP="008C6AAF">
                              <w:pPr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z w:val="13"/>
                                  <w:szCs w:val="13"/>
                                </w:rPr>
                              </w:pP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U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spacing w:val="-5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P</w:t>
                              </w:r>
                              <w:r w:rsidR="006F0342"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 xml:space="preserve"> </w:t>
                              </w:r>
                              <w:r w:rsidRPr="00D901D8">
                                <w:rPr>
                                  <w:rFonts w:ascii="Arial" w:hAnsi="Arial" w:cs="Arial"/>
                                  <w:b/>
                                  <w:bCs/>
                                  <w:color w:val="FFFFFF" w:themeColor="background1"/>
                                  <w:w w:val="95"/>
                                  <w:sz w:val="13"/>
                                  <w:szCs w:val="13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0491C17" id="Group 3" o:spid="_x0000_s1026" style="position:absolute;left:0;text-align:left;margin-left:0;margin-top:0;width:32.5pt;height:33.7pt;z-index:251661312;mso-position-horizontal:center;mso-position-horizontal-relative:margin;mso-position-vertical:top;mso-position-vertical-relative:margin" coordsize="650,6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">
                <v:shape id="docshape2" o:spid="_x0000_s1027" style="position:absolute;width:650;height:650;visibility:visible;mso-wrap-style:square;v-text-anchor:top" coordsize="650,6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" path="m325,l250,9,182,33,122,71,71,122,33,182,9,250,,325r9,74l33,468r38,60l122,579r60,38l250,641r75,9l399,641r69,-24l528,579r51,-51l617,468r24,-69l650,325r-9,-75l617,182,579,122,528,71,468,33,399,9,325,xe" fillcolor="#0079c9" stroked="f">
                  <v:path arrowok="t" o:connecttype="custom" o:connectlocs="325,0;250,9;182,33;122,71;71,122;33,182;9,250;0,325;9,399;33,468;71,528;122,579;182,617;250,641;325,650;399,641;468,617;528,579;579,528;617,468;641,399;650,325;641,250;617,182;579,122;528,71;468,33;399,9;325,0" o:connectangles="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docshape3" o:spid="_x0000_s1028" type="#_x0000_t75" style="position:absolute;left:162;top:97;width:325;height:32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">
                  <v:imagedata r:id="rId9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docshape4" o:spid="_x0000_s1029" type="#_x0000_t202" style="position:absolute;top:334;width:592;height:3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" filled="f" stroked="f">
                  <v:textbox inset="0,0,0,0">
                    <w:txbxContent>
                      <w:p w14:paraId="2D86452E" w14:textId="4D97AB9A" w:rsidR="00BA4052" w:rsidRPr="00D901D8" w:rsidRDefault="00BA4052" w:rsidP="008C6AAF">
                        <w:pPr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z w:val="13"/>
                            <w:szCs w:val="13"/>
                          </w:rPr>
                        </w:pP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U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spacing w:val="-5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P</w:t>
                        </w:r>
                        <w:r w:rsidR="006F0342"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 xml:space="preserve"> </w:t>
                        </w:r>
                        <w:r w:rsidRPr="00D901D8">
                          <w:rPr>
                            <w:rFonts w:ascii="Arial" w:hAnsi="Arial" w:cs="Arial"/>
                            <w:b/>
                            <w:bCs/>
                            <w:color w:val="FFFFFF" w:themeColor="background1"/>
                            <w:w w:val="95"/>
                            <w:sz w:val="13"/>
                            <w:szCs w:val="13"/>
                          </w:rPr>
                          <w:t>C</w:t>
                        </w:r>
                      </w:p>
                    </w:txbxContent>
                  </v:textbox>
                </v:shape>
                <w10:wrap type="square" anchorx="margin" anchory="margin"/>
              </v:group>
            </w:pict>
          </mc:Fallback>
        </mc:AlternateContent>
      </w:r>
    </w:p>
    <w:p w14:paraId="6C590797" w14:textId="77777777" w:rsidR="00C87A31" w:rsidRDefault="00C87A31" w:rsidP="008C6AAF"/>
    <w:p w14:paraId="1F2A9D98" w14:textId="7330AAD6" w:rsidR="0067515B" w:rsidRDefault="0067515B" w:rsidP="00CA30E4">
      <w:pPr>
        <w:ind w:right="95" w:firstLine="0"/>
        <w:jc w:val="center"/>
        <w:rPr>
          <w:rFonts w:ascii="Arial" w:hAnsi="Arial"/>
          <w:color w:val="0079C9"/>
          <w:spacing w:val="-1"/>
          <w:sz w:val="13"/>
        </w:rPr>
      </w:pPr>
      <w:r>
        <w:rPr>
          <w:rFonts w:ascii="Arial" w:hAnsi="Arial"/>
          <w:color w:val="0079C9"/>
          <w:spacing w:val="-2"/>
          <w:sz w:val="13"/>
        </w:rPr>
        <w:t>UNIVERSITAT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2"/>
          <w:sz w:val="13"/>
        </w:rPr>
        <w:t>POLITÈCNICA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DE</w:t>
      </w:r>
      <w:r>
        <w:rPr>
          <w:rFonts w:ascii="Arial" w:hAnsi="Arial"/>
          <w:color w:val="0079C9"/>
          <w:spacing w:val="-6"/>
          <w:sz w:val="13"/>
        </w:rPr>
        <w:t xml:space="preserve"> </w:t>
      </w:r>
      <w:r>
        <w:rPr>
          <w:rFonts w:ascii="Arial" w:hAnsi="Arial"/>
          <w:color w:val="0079C9"/>
          <w:spacing w:val="-1"/>
          <w:sz w:val="13"/>
        </w:rPr>
        <w:t>CATALUNYA</w:t>
      </w:r>
    </w:p>
    <w:p w14:paraId="2D16CC87" w14:textId="77777777" w:rsidR="0067515B" w:rsidRPr="0067515B" w:rsidRDefault="0067515B" w:rsidP="0067515B">
      <w:pPr>
        <w:spacing w:before="0" w:after="0"/>
        <w:ind w:right="457"/>
        <w:jc w:val="center"/>
        <w:rPr>
          <w:rFonts w:ascii="Arial" w:hAnsi="Arial"/>
          <w:sz w:val="13"/>
        </w:rPr>
      </w:pPr>
    </w:p>
    <w:p w14:paraId="40EC9587" w14:textId="77777777" w:rsidR="0067515B" w:rsidRDefault="0067515B" w:rsidP="00360633">
      <w:pPr>
        <w:spacing w:before="0"/>
        <w:ind w:right="-46" w:firstLine="0"/>
        <w:jc w:val="center"/>
        <w:rPr>
          <w:rFonts w:ascii="Calibri" w:hAnsi="Calibri"/>
          <w:sz w:val="34"/>
        </w:rPr>
      </w:pPr>
      <w:r>
        <w:rPr>
          <w:rFonts w:ascii="Calibri" w:hAnsi="Calibri"/>
          <w:color w:val="0079C9"/>
          <w:w w:val="95"/>
          <w:sz w:val="34"/>
        </w:rPr>
        <w:t>Escola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Politècnica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Superior</w:t>
      </w:r>
      <w:r>
        <w:rPr>
          <w:rFonts w:ascii="Calibri" w:hAnsi="Calibri"/>
          <w:color w:val="0079C9"/>
          <w:spacing w:val="41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d’Enginyeria</w:t>
      </w:r>
      <w:r>
        <w:rPr>
          <w:rFonts w:ascii="Calibri" w:hAnsi="Calibri"/>
          <w:color w:val="0079C9"/>
          <w:spacing w:val="40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de</w:t>
      </w:r>
      <w:r>
        <w:rPr>
          <w:rFonts w:ascii="Calibri" w:hAnsi="Calibri"/>
          <w:color w:val="0079C9"/>
          <w:spacing w:val="39"/>
          <w:w w:val="95"/>
          <w:sz w:val="34"/>
        </w:rPr>
        <w:t xml:space="preserve"> </w:t>
      </w:r>
      <w:r>
        <w:rPr>
          <w:rFonts w:ascii="Calibri" w:hAnsi="Calibri"/>
          <w:color w:val="0079C9"/>
          <w:w w:val="95"/>
          <w:sz w:val="34"/>
        </w:rPr>
        <w:t>Manresa</w:t>
      </w:r>
    </w:p>
    <w:p w14:paraId="151166F3" w14:textId="77777777" w:rsidR="00BA4052" w:rsidRDefault="00BA4052" w:rsidP="008C6AAF">
      <w:pPr>
        <w:pStyle w:val="BodyText"/>
      </w:pPr>
    </w:p>
    <w:p w14:paraId="57A7453A" w14:textId="77777777" w:rsidR="00BA4052" w:rsidRDefault="00BA4052" w:rsidP="008C6AAF">
      <w:pPr>
        <w:pStyle w:val="BodyText"/>
      </w:pPr>
    </w:p>
    <w:p w14:paraId="4717B0D0" w14:textId="77777777" w:rsidR="00BA4052" w:rsidRDefault="00BA4052" w:rsidP="008C6AAF">
      <w:pPr>
        <w:pStyle w:val="BodyText"/>
      </w:pPr>
    </w:p>
    <w:p w14:paraId="72E7073B" w14:textId="77777777" w:rsidR="00BA4052" w:rsidRDefault="00BA4052" w:rsidP="008C6AAF">
      <w:pPr>
        <w:pStyle w:val="BodyText"/>
      </w:pPr>
    </w:p>
    <w:p w14:paraId="240D6350" w14:textId="77777777" w:rsidR="00BA4052" w:rsidRPr="00086E8F" w:rsidRDefault="00BA4052" w:rsidP="008C6AAF">
      <w:pPr>
        <w:pStyle w:val="BodyText"/>
      </w:pPr>
    </w:p>
    <w:p w14:paraId="30A7B7B9" w14:textId="77777777" w:rsidR="00BA4052" w:rsidRDefault="00BA4052" w:rsidP="008C6AAF">
      <w:pPr>
        <w:pStyle w:val="BodyText"/>
      </w:pPr>
    </w:p>
    <w:p w14:paraId="2D400EDF" w14:textId="77777777" w:rsidR="00BA4052" w:rsidRDefault="00BA4052" w:rsidP="008C6AAF">
      <w:pPr>
        <w:pStyle w:val="BodyText"/>
      </w:pPr>
    </w:p>
    <w:p w14:paraId="0D87529D" w14:textId="77777777" w:rsidR="00BA4052" w:rsidRDefault="00BA4052" w:rsidP="008C6AAF">
      <w:pPr>
        <w:pStyle w:val="BodyText"/>
      </w:pPr>
    </w:p>
    <w:p w14:paraId="1B78FD18" w14:textId="77777777" w:rsidR="00BA4052" w:rsidRDefault="00BA4052" w:rsidP="008C6AAF">
      <w:pPr>
        <w:pStyle w:val="BodyText"/>
      </w:pPr>
    </w:p>
    <w:p w14:paraId="0B925412" w14:textId="7805593B" w:rsidR="00BA4052" w:rsidRDefault="00BA4052" w:rsidP="008C6AAF">
      <w:pPr>
        <w:pStyle w:val="BodyText"/>
        <w:rPr>
          <w:rFonts w:ascii="Calibri"/>
          <w:sz w:val="28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59264" behindDoc="1" locked="0" layoutInCell="1" allowOverlap="1" wp14:anchorId="6FC79AE2" wp14:editId="1099D176">
                <wp:simplePos x="0" y="0"/>
                <wp:positionH relativeFrom="page">
                  <wp:posOffset>1228725</wp:posOffset>
                </wp:positionH>
                <wp:positionV relativeFrom="paragraph">
                  <wp:posOffset>235585</wp:posOffset>
                </wp:positionV>
                <wp:extent cx="5103495" cy="1270"/>
                <wp:effectExtent l="9525" t="6350" r="11430" b="11430"/>
                <wp:wrapTopAndBottom/>
                <wp:docPr id="2" name="Freeform: Shap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56B46FB1" id="Freeform: Shape 2" o:spid="_x0000_s1026" style="position:absolute;margin-left:96.75pt;margin-top:18.55pt;width:401.85pt;height:.1pt;z-index:-2516572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07AFDB8F" w14:textId="1B5901E7" w:rsidR="00BA4052" w:rsidRPr="00D901D8" w:rsidRDefault="00BA4052" w:rsidP="00D901D8">
      <w:pPr>
        <w:pStyle w:val="Title"/>
      </w:pPr>
      <w:r w:rsidRPr="00D901D8">
        <w:t xml:space="preserve">Gestor </w:t>
      </w:r>
      <w:r w:rsidR="00C87A31" w:rsidRPr="00D901D8">
        <w:t>energètic</w:t>
      </w:r>
    </w:p>
    <w:p w14:paraId="489E691E" w14:textId="49063A47" w:rsidR="00BA4052" w:rsidRPr="00D901D8" w:rsidRDefault="00BA4052" w:rsidP="00086E8F">
      <w:pPr>
        <w:pStyle w:val="Subtitle"/>
        <w:ind w:firstLine="0"/>
      </w:pPr>
      <w:r w:rsidRPr="00D901D8">
        <w:t xml:space="preserve">Control de càrregues, alimentades </w:t>
      </w:r>
      <w:r w:rsidR="006D072F" w:rsidRPr="00D901D8">
        <w:t>per autoproducció renovable</w:t>
      </w:r>
      <w:r w:rsidRPr="00D901D8">
        <w:t xml:space="preserve"> i/o la xarxa, per minimitzar el cost elèctric</w:t>
      </w:r>
    </w:p>
    <w:p w14:paraId="0033768D" w14:textId="6A5087AE" w:rsidR="00BA4052" w:rsidRPr="00C87A31" w:rsidRDefault="00C87A31" w:rsidP="00CA30E4">
      <w:pPr>
        <w:spacing w:before="424" w:after="0" w:line="240" w:lineRule="auto"/>
        <w:jc w:val="center"/>
      </w:pPr>
      <w:r w:rsidRPr="00C87A31">
        <w:fldChar w:fldCharType="begin"/>
      </w:r>
      <w:r w:rsidRPr="00C87A31">
        <w:instrText xml:space="preserve"> TIME \@ "d MMMM 'de' yyyy" </w:instrText>
      </w:r>
      <w:r w:rsidRPr="00C87A31">
        <w:fldChar w:fldCharType="separate"/>
      </w:r>
      <w:r w:rsidR="00757E1A">
        <w:rPr>
          <w:noProof/>
        </w:rPr>
        <w:t>9 juliol de 2022</w:t>
      </w:r>
      <w:r w:rsidRPr="00C87A31">
        <w:fldChar w:fldCharType="end"/>
      </w:r>
    </w:p>
    <w:p w14:paraId="5157A536" w14:textId="2113F6E7" w:rsidR="00BA4052" w:rsidRDefault="00BA4052" w:rsidP="008C6AAF">
      <w:pPr>
        <w:pStyle w:val="BodyText"/>
        <w:rPr>
          <w:sz w:val="17"/>
        </w:rPr>
      </w:pPr>
      <w:r>
        <w:rPr>
          <w:noProof/>
        </w:rPr>
        <mc:AlternateContent>
          <mc:Choice Requires="wps">
            <w:drawing>
              <wp:anchor distT="0" distB="0" distL="0" distR="0" simplePos="0" relativeHeight="251660288" behindDoc="1" locked="0" layoutInCell="1" allowOverlap="1" wp14:anchorId="578DCBF5" wp14:editId="3D5C82D5">
                <wp:simplePos x="0" y="0"/>
                <wp:positionH relativeFrom="page">
                  <wp:posOffset>1228725</wp:posOffset>
                </wp:positionH>
                <wp:positionV relativeFrom="paragraph">
                  <wp:posOffset>168275</wp:posOffset>
                </wp:positionV>
                <wp:extent cx="5103495" cy="1270"/>
                <wp:effectExtent l="9525" t="14605" r="11430" b="12700"/>
                <wp:wrapTopAndBottom/>
                <wp:docPr id="1" name="Freeform: Shape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>
                        <a:spLocks/>
                      </wps:cNvSpPr>
                      <wps:spPr bwMode="auto">
                        <a:xfrm>
                          <a:off x="0" y="0"/>
                          <a:ext cx="5103495" cy="1270"/>
                        </a:xfrm>
                        <a:custGeom>
                          <a:avLst/>
                          <a:gdLst>
                            <a:gd name="T0" fmla="+- 0 1935 1935"/>
                            <a:gd name="T1" fmla="*/ T0 w 8037"/>
                            <a:gd name="T2" fmla="+- 0 9971 1935"/>
                            <a:gd name="T3" fmla="*/ T2 w 8037"/>
                          </a:gdLst>
                          <a:ahLst/>
                          <a:cxnLst>
                            <a:cxn ang="0">
                              <a:pos x="T1" y="0"/>
                            </a:cxn>
                            <a:cxn ang="0">
                              <a:pos x="T3" y="0"/>
                            </a:cxn>
                          </a:cxnLst>
                          <a:rect l="0" t="0" r="r" b="b"/>
                          <a:pathLst>
                            <a:path w="8037">
                              <a:moveTo>
                                <a:pt x="0" y="0"/>
                              </a:moveTo>
                              <a:lnTo>
                                <a:pt x="8036" y="0"/>
                              </a:lnTo>
                            </a:path>
                          </a:pathLst>
                        </a:custGeom>
                        <a:noFill/>
                        <a:ln w="12649">
                          <a:solidFill>
                            <a:srgbClr val="000000"/>
                          </a:solidFill>
                          <a:prstDash val="solid"/>
                          <a:round/>
                          <a:headEnd/>
                          <a:tailEnd/>
                        </a:ln>
                        <a:extLst>
                          <a:ext uri="{909E8E84-426E-40DD-AFC4-6F175D3DCCD1}">
                            <a14:hiddenFill xmlns:a14="http://schemas.microsoft.com/office/drawing/2010/main">
                              <a:solidFill>
                                <a:srgbClr val="FFFFFF"/>
                              </a:solidFill>
                            </a14:hiddenFill>
                          </a:ext>
                        </a:extLst>
                      </wps:spPr>
                      <wps:bodyPr rot="0" vert="horz" wrap="square" lIns="91440" tIns="45720" rIns="91440" bIns="45720" anchor="t" anchorCtr="0" upright="1"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1C8DE848" id="Freeform: Shape 1" o:spid="_x0000_s1026" style="position:absolute;margin-left:96.75pt;margin-top:13.25pt;width:401.85pt;height:.1pt;z-index:-251656192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037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" path="m,l8036,e" filled="f" strokeweight=".35136mm">
                <v:path arrowok="t" o:connecttype="custom" o:connectlocs="0,0;5102860,0" o:connectangles="0,0"/>
                <w10:wrap type="topAndBottom" anchorx="page"/>
              </v:shape>
            </w:pict>
          </mc:Fallback>
        </mc:AlternateContent>
      </w:r>
    </w:p>
    <w:p w14:paraId="2A69E5FB" w14:textId="77777777" w:rsidR="00BA4052" w:rsidRDefault="00BA4052" w:rsidP="008C6AAF">
      <w:pPr>
        <w:pStyle w:val="BodyText"/>
      </w:pPr>
    </w:p>
    <w:p w14:paraId="3B11403D" w14:textId="77777777" w:rsidR="006F0342" w:rsidRDefault="006F0342" w:rsidP="008C6AAF">
      <w:pPr>
        <w:pStyle w:val="BodyText"/>
      </w:pPr>
    </w:p>
    <w:p w14:paraId="1FDA39CE" w14:textId="77777777" w:rsidR="006F0342" w:rsidRDefault="006F0342" w:rsidP="008C6AAF">
      <w:pPr>
        <w:pStyle w:val="BodyText"/>
      </w:pPr>
    </w:p>
    <w:p w14:paraId="11E85EEB" w14:textId="77777777" w:rsidR="006F0342" w:rsidRDefault="006F0342" w:rsidP="008C6AAF">
      <w:pPr>
        <w:pStyle w:val="BodyText"/>
      </w:pPr>
    </w:p>
    <w:p w14:paraId="1A8E1100" w14:textId="77777777" w:rsidR="006F0342" w:rsidRDefault="006F0342" w:rsidP="008C6AAF">
      <w:pPr>
        <w:pStyle w:val="BodyText"/>
      </w:pPr>
    </w:p>
    <w:p w14:paraId="572EE63E" w14:textId="77777777" w:rsidR="006F0342" w:rsidRDefault="006F0342" w:rsidP="008C6AAF">
      <w:pPr>
        <w:pStyle w:val="BodyText"/>
      </w:pPr>
    </w:p>
    <w:p w14:paraId="3D43D009" w14:textId="77777777" w:rsidR="006F0342" w:rsidRDefault="006F0342" w:rsidP="008C6AAF">
      <w:pPr>
        <w:pStyle w:val="BodyText"/>
      </w:pPr>
    </w:p>
    <w:p w14:paraId="6D90B83E" w14:textId="6CC32562" w:rsidR="006F0342" w:rsidRDefault="006F0342" w:rsidP="008C6AAF">
      <w:pPr>
        <w:pStyle w:val="BodyText"/>
      </w:pPr>
    </w:p>
    <w:p w14:paraId="157E0409" w14:textId="78DCEBA6" w:rsidR="00BC7C14" w:rsidRDefault="00BC7C14" w:rsidP="008C6AAF">
      <w:pPr>
        <w:pStyle w:val="BodyText"/>
      </w:pPr>
    </w:p>
    <w:p w14:paraId="4E493B63" w14:textId="6A781702" w:rsidR="00BC7C14" w:rsidRDefault="00BC7C14" w:rsidP="008C6AAF">
      <w:pPr>
        <w:pStyle w:val="BodyText"/>
      </w:pPr>
    </w:p>
    <w:p w14:paraId="1C17A3F6" w14:textId="51F9CDFC" w:rsidR="00BC7C14" w:rsidRDefault="00BC7C14" w:rsidP="008C6AAF">
      <w:pPr>
        <w:pStyle w:val="BodyText"/>
      </w:pPr>
    </w:p>
    <w:p w14:paraId="77603088" w14:textId="4032D881" w:rsidR="00BC7C14" w:rsidRDefault="00BC7C14" w:rsidP="008C6AAF">
      <w:pPr>
        <w:pStyle w:val="BodyText"/>
      </w:pPr>
    </w:p>
    <w:p w14:paraId="79A89384" w14:textId="53303A2B" w:rsidR="00BC7C14" w:rsidRDefault="00BC7C14" w:rsidP="008C6AAF">
      <w:pPr>
        <w:pStyle w:val="BodyText"/>
      </w:pPr>
    </w:p>
    <w:p w14:paraId="7C347057" w14:textId="02C6A8F4" w:rsidR="00BC7C14" w:rsidRDefault="00BC7C14" w:rsidP="008C6AAF">
      <w:pPr>
        <w:pStyle w:val="BodyText"/>
      </w:pPr>
    </w:p>
    <w:p w14:paraId="1A4C491F" w14:textId="7B9DF1BE" w:rsidR="00BC7C14" w:rsidRDefault="00BC7C14" w:rsidP="008C6AAF">
      <w:pPr>
        <w:pStyle w:val="BodyText"/>
      </w:pPr>
    </w:p>
    <w:p w14:paraId="755001CD" w14:textId="19621860" w:rsidR="00BC7C14" w:rsidRDefault="00BC7C14" w:rsidP="008C6AAF">
      <w:pPr>
        <w:pStyle w:val="BodyText"/>
      </w:pPr>
    </w:p>
    <w:p w14:paraId="26CBABED" w14:textId="77777777" w:rsidR="00BC7C14" w:rsidRDefault="00BC7C14" w:rsidP="00BC7C14">
      <w:pPr>
        <w:spacing w:before="10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treball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fi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grau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que</w:t>
      </w:r>
      <w:r>
        <w:rPr>
          <w:rFonts w:ascii="LM Roman 8"/>
          <w:spacing w:val="-4"/>
          <w:sz w:val="16"/>
        </w:rPr>
        <w:t xml:space="preserve"> </w:t>
      </w:r>
      <w:r>
        <w:rPr>
          <w:rFonts w:ascii="LM Roman 8"/>
          <w:sz w:val="16"/>
        </w:rPr>
        <w:t>presenta</w:t>
      </w:r>
    </w:p>
    <w:p w14:paraId="544C5D9E" w14:textId="7449DFB9" w:rsidR="006F0342" w:rsidRPr="00BC7C14" w:rsidRDefault="006F0342" w:rsidP="00BC7C14">
      <w:pPr>
        <w:jc w:val="center"/>
        <w:rPr>
          <w:rFonts w:ascii="LM Roman Caps 10" w:hAnsi="LM Roman Caps 10"/>
          <w:sz w:val="34"/>
          <w:szCs w:val="34"/>
        </w:rPr>
      </w:pPr>
      <w:r w:rsidRPr="00BC7C14">
        <w:rPr>
          <w:rFonts w:ascii="LM Roman Caps 10" w:hAnsi="LM Roman Caps 10"/>
          <w:sz w:val="34"/>
          <w:szCs w:val="34"/>
        </w:rPr>
        <w:t>Jordi Panadès Closes</w:t>
      </w:r>
    </w:p>
    <w:p w14:paraId="58C8A543" w14:textId="77777777" w:rsidR="00BC7C14" w:rsidRDefault="00BC7C14" w:rsidP="00BC7C14">
      <w:pPr>
        <w:spacing w:before="160"/>
        <w:ind w:right="457"/>
        <w:jc w:val="center"/>
        <w:rPr>
          <w:rFonts w:ascii="LM Roman 8"/>
          <w:sz w:val="16"/>
        </w:rPr>
      </w:pPr>
      <w:r>
        <w:rPr>
          <w:rFonts w:ascii="LM Roman 8"/>
          <w:sz w:val="16"/>
        </w:rPr>
        <w:t>en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compliment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dels</w:t>
      </w:r>
      <w:r>
        <w:rPr>
          <w:rFonts w:ascii="LM Roman 8"/>
          <w:spacing w:val="-2"/>
          <w:sz w:val="16"/>
        </w:rPr>
        <w:t xml:space="preserve"> </w:t>
      </w:r>
      <w:r>
        <w:rPr>
          <w:rFonts w:ascii="LM Roman 8"/>
          <w:sz w:val="16"/>
        </w:rPr>
        <w:t>requisits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per</w:t>
      </w:r>
      <w:r>
        <w:rPr>
          <w:rFonts w:ascii="LM Roman 8"/>
          <w:spacing w:val="-3"/>
          <w:sz w:val="16"/>
        </w:rPr>
        <w:t xml:space="preserve"> </w:t>
      </w:r>
      <w:r>
        <w:rPr>
          <w:rFonts w:ascii="LM Roman 8"/>
          <w:sz w:val="16"/>
        </w:rPr>
        <w:t>assolir</w:t>
      </w:r>
      <w:r>
        <w:rPr>
          <w:rFonts w:ascii="LM Roman 8"/>
          <w:spacing w:val="-1"/>
          <w:sz w:val="16"/>
        </w:rPr>
        <w:t xml:space="preserve"> </w:t>
      </w:r>
      <w:r>
        <w:rPr>
          <w:rFonts w:ascii="LM Roman 8"/>
          <w:sz w:val="16"/>
        </w:rPr>
        <w:t>el</w:t>
      </w:r>
    </w:p>
    <w:p w14:paraId="2478D5C8" w14:textId="77777777" w:rsidR="00BC7C14" w:rsidRDefault="00BC7C14" w:rsidP="00BC7C14">
      <w:pPr>
        <w:spacing w:before="18"/>
        <w:ind w:right="560"/>
        <w:jc w:val="center"/>
        <w:rPr>
          <w:rFonts w:ascii="LM Roman Caps 10" w:hAnsi="LM Roman Caps 10"/>
          <w:sz w:val="34"/>
        </w:rPr>
      </w:pPr>
      <w:r>
        <w:rPr>
          <w:rFonts w:ascii="LM Roman Caps 10" w:hAnsi="LM Roman Caps 10"/>
          <w:sz w:val="34"/>
        </w:rPr>
        <w:t>Grau</w:t>
      </w:r>
      <w:r>
        <w:rPr>
          <w:rFonts w:ascii="LM Roman Caps 10" w:hAnsi="LM Roman Caps 10"/>
          <w:spacing w:val="13"/>
          <w:sz w:val="34"/>
        </w:rPr>
        <w:t xml:space="preserve"> </w:t>
      </w:r>
      <w:r>
        <w:rPr>
          <w:rFonts w:ascii="LM Roman Caps 10" w:hAnsi="LM Roman Caps 10"/>
          <w:sz w:val="34"/>
        </w:rPr>
        <w:t>d’Enginyeria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en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Sistemes</w:t>
      </w:r>
      <w:r>
        <w:rPr>
          <w:rFonts w:ascii="LM Roman Caps 10" w:hAnsi="LM Roman Caps 10"/>
          <w:spacing w:val="14"/>
          <w:sz w:val="34"/>
        </w:rPr>
        <w:t xml:space="preserve"> </w:t>
      </w:r>
      <w:r>
        <w:rPr>
          <w:rFonts w:ascii="LM Roman Caps 10" w:hAnsi="LM Roman Caps 10"/>
          <w:sz w:val="34"/>
        </w:rPr>
        <w:t>TIC</w:t>
      </w:r>
    </w:p>
    <w:p w14:paraId="7AE8D6F3" w14:textId="1FCEB636" w:rsidR="006F0342" w:rsidRPr="00BC7C14" w:rsidRDefault="006F0342" w:rsidP="00BC7C14">
      <w:pPr>
        <w:jc w:val="center"/>
        <w:rPr>
          <w:sz w:val="24"/>
          <w:szCs w:val="24"/>
        </w:rPr>
      </w:pPr>
      <w:r w:rsidRPr="00BC7C14">
        <w:rPr>
          <w:sz w:val="24"/>
          <w:szCs w:val="24"/>
        </w:rPr>
        <w:t>Direcció:</w:t>
      </w:r>
      <w:r w:rsidRPr="00BC7C14">
        <w:rPr>
          <w:sz w:val="24"/>
          <w:szCs w:val="24"/>
        </w:rPr>
        <w:tab/>
        <w:t xml:space="preserve">Francisco del </w:t>
      </w:r>
      <w:proofErr w:type="spellStart"/>
      <w:r w:rsidRPr="00BC7C14">
        <w:rPr>
          <w:sz w:val="24"/>
          <w:szCs w:val="24"/>
        </w:rPr>
        <w:t>Aguila</w:t>
      </w:r>
      <w:proofErr w:type="spellEnd"/>
      <w:r w:rsidRPr="00BC7C14">
        <w:rPr>
          <w:sz w:val="24"/>
          <w:szCs w:val="24"/>
        </w:rPr>
        <w:t xml:space="preserve"> Lopez</w:t>
      </w:r>
      <w:r w:rsidR="00F357F8">
        <w:rPr>
          <w:sz w:val="24"/>
          <w:szCs w:val="24"/>
        </w:rPr>
        <w:t xml:space="preserve"> i</w:t>
      </w:r>
      <w:r w:rsidR="00F357F8" w:rsidRPr="00F357F8">
        <w:rPr>
          <w:sz w:val="24"/>
          <w:szCs w:val="24"/>
        </w:rPr>
        <w:t xml:space="preserve"> </w:t>
      </w:r>
      <w:r w:rsidR="00F357F8" w:rsidRPr="00BC7C14">
        <w:rPr>
          <w:sz w:val="24"/>
          <w:szCs w:val="24"/>
        </w:rPr>
        <w:t>Jordi Bonet Dalmau</w:t>
      </w:r>
    </w:p>
    <w:p w14:paraId="36674E44" w14:textId="2083396B" w:rsidR="000072E1" w:rsidRDefault="00C87A31" w:rsidP="00570D94">
      <w:pPr>
        <w:ind w:firstLine="0"/>
      </w:pPr>
      <w:r>
        <w:rPr>
          <w:rFonts w:ascii="NimbusSanL-Regu" w:hAnsi="NimbusSanL-Regu" w:cs="NimbusSanL-Regu"/>
          <w:color w:val="007ACA"/>
          <w:sz w:val="13"/>
          <w:szCs w:val="13"/>
          <w:lang w:val="en-US"/>
        </w:rPr>
        <w:br w:type="page"/>
      </w:r>
      <w:r w:rsidR="00810F80" w:rsidRPr="006F0342">
        <w:lastRenderedPageBreak/>
        <w:t>Aquesta obra està subjecte a la llicència de Reconeixement-</w:t>
      </w:r>
      <w:proofErr w:type="spellStart"/>
      <w:r w:rsidR="00810F80" w:rsidRPr="006F0342">
        <w:t>NoComercial</w:t>
      </w:r>
      <w:proofErr w:type="spellEnd"/>
      <w:r w:rsidR="00810F80" w:rsidRPr="006F0342">
        <w:t>-</w:t>
      </w:r>
      <w:proofErr w:type="spellStart"/>
      <w:r w:rsidR="00810F80" w:rsidRPr="006F0342">
        <w:t>CompartirIgual</w:t>
      </w:r>
      <w:proofErr w:type="spellEnd"/>
      <w:r w:rsidR="00810F80" w:rsidRPr="006F0342">
        <w:t xml:space="preserve"> 3.0 Espanya de </w:t>
      </w:r>
      <w:proofErr w:type="spellStart"/>
      <w:r w:rsidR="00810F80" w:rsidRPr="006F0342">
        <w:t>Creative</w:t>
      </w:r>
      <w:proofErr w:type="spellEnd"/>
      <w:r w:rsidR="00810F80" w:rsidRPr="006F0342">
        <w:t xml:space="preserve"> </w:t>
      </w:r>
      <w:proofErr w:type="spellStart"/>
      <w:r w:rsidR="00810F80" w:rsidRPr="006F0342">
        <w:t>Commons</w:t>
      </w:r>
      <w:proofErr w:type="spellEnd"/>
      <w:r w:rsidR="00810F80" w:rsidRPr="006F0342">
        <w:t xml:space="preserve">. Si voleu veure una còpia d'aquesta llicència accediu a </w:t>
      </w:r>
      <w:hyperlink r:id="rId10" w:history="1">
        <w:r w:rsidR="004805AF" w:rsidRPr="004805AF">
          <w:rPr>
            <w:rStyle w:val="Hyperlink"/>
            <w:rFonts w:ascii="CMU Typewriter Text" w:hAnsi="CMU Typewriter Text"/>
          </w:rPr>
          <w:t>http://creativecommons.org/lice</w:t>
        </w:r>
        <w:r w:rsidR="004805AF" w:rsidRPr="004805AF">
          <w:rPr>
            <w:rStyle w:val="Hyperlink"/>
          </w:rPr>
          <w:t>ns</w:t>
        </w:r>
        <w:r w:rsidR="004805AF" w:rsidRPr="004805AF">
          <w:rPr>
            <w:rStyle w:val="Hyperlink"/>
            <w:rFonts w:ascii="CMU Typewriter Text" w:hAnsi="CMU Typewriter Text"/>
          </w:rPr>
          <w:t>es/by-nc-sa/3.0/es/</w:t>
        </w:r>
      </w:hyperlink>
      <w:r w:rsidR="004805AF">
        <w:t xml:space="preserve"> </w:t>
      </w:r>
      <w:r w:rsidR="00810F80" w:rsidRPr="006F0342">
        <w:t xml:space="preserve">o envieu una carta sol·licitant-la a </w:t>
      </w:r>
      <w:proofErr w:type="spellStart"/>
      <w:r w:rsidR="00810F80" w:rsidRPr="006F0342">
        <w:t>Creative</w:t>
      </w:r>
      <w:proofErr w:type="spellEnd"/>
      <w:r w:rsidR="00810F80" w:rsidRPr="006F0342">
        <w:t xml:space="preserve"> </w:t>
      </w:r>
      <w:proofErr w:type="spellStart"/>
      <w:r w:rsidR="00810F80" w:rsidRPr="006F0342">
        <w:t>Commons</w:t>
      </w:r>
      <w:proofErr w:type="spellEnd"/>
      <w:r w:rsidR="00810F80" w:rsidRPr="006F0342">
        <w:t xml:space="preserve">,  PO Box 1866, </w:t>
      </w:r>
      <w:proofErr w:type="spellStart"/>
      <w:r w:rsidR="00810F80" w:rsidRPr="006F0342">
        <w:t>Mountain</w:t>
      </w:r>
      <w:proofErr w:type="spellEnd"/>
      <w:r w:rsidR="00810F80" w:rsidRPr="006F0342">
        <w:t xml:space="preserve"> </w:t>
      </w:r>
      <w:proofErr w:type="spellStart"/>
      <w:r w:rsidR="00810F80" w:rsidRPr="006F0342">
        <w:t>View</w:t>
      </w:r>
      <w:proofErr w:type="spellEnd"/>
      <w:r w:rsidR="00810F80" w:rsidRPr="006F0342">
        <w:t>, CA 94042, USA.</w:t>
      </w:r>
      <w:r w:rsidR="000072E1" w:rsidRPr="000072E1">
        <w:t xml:space="preserve"> </w:t>
      </w:r>
    </w:p>
    <w:p w14:paraId="6F1DB7AE" w14:textId="13A29CE1" w:rsidR="00820144" w:rsidRDefault="00820144" w:rsidP="00820144">
      <w:pPr>
        <w:ind w:firstLine="0"/>
        <w:jc w:val="right"/>
      </w:pPr>
      <w:r>
        <w:rPr>
          <w:noProof/>
        </w:rPr>
        <w:drawing>
          <wp:inline distT="0" distB="0" distL="0" distR="0" wp14:anchorId="6069187C" wp14:editId="3ADD4874">
            <wp:extent cx="1439242" cy="600841"/>
            <wp:effectExtent l="0" t="0" r="8890" b="8890"/>
            <wp:docPr id="9" name="Picture 9" descr="About CC Licenses - Creative Common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About CC Licenses - Creative Commons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9395" b="-1"/>
                    <a:stretch/>
                  </pic:blipFill>
                  <pic:spPr bwMode="auto">
                    <a:xfrm>
                      <a:off x="0" y="0"/>
                      <a:ext cx="1439242" cy="6008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950C46" w14:textId="11BC4900" w:rsidR="00820144" w:rsidRDefault="00820144">
      <w:pPr>
        <w:spacing w:before="0" w:after="160" w:line="259" w:lineRule="auto"/>
        <w:ind w:firstLine="0"/>
        <w:jc w:val="left"/>
      </w:pPr>
      <w:r>
        <w:br w:type="page"/>
      </w:r>
    </w:p>
    <w:p w14:paraId="6B24702C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702809F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1B85D650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319D1DB2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983F7CC" w14:textId="728D3CD6" w:rsidR="00BF2D2A" w:rsidRDefault="00BF2D2A" w:rsidP="001A1DCC">
      <w:pPr>
        <w:spacing w:before="0" w:after="0" w:line="259" w:lineRule="auto"/>
        <w:ind w:firstLine="0"/>
        <w:jc w:val="right"/>
      </w:pPr>
    </w:p>
    <w:p w14:paraId="2F63CBBD" w14:textId="228BDE04" w:rsidR="00BF2D2A" w:rsidRDefault="00BF2D2A" w:rsidP="001A1DCC">
      <w:pPr>
        <w:spacing w:before="0" w:after="0" w:line="259" w:lineRule="auto"/>
        <w:ind w:firstLine="0"/>
        <w:jc w:val="right"/>
      </w:pPr>
    </w:p>
    <w:p w14:paraId="4D195FA1" w14:textId="77777777" w:rsidR="00BF2D2A" w:rsidRDefault="00BF2D2A" w:rsidP="001A1DCC">
      <w:pPr>
        <w:spacing w:before="0" w:after="0" w:line="259" w:lineRule="auto"/>
        <w:ind w:firstLine="0"/>
        <w:jc w:val="right"/>
      </w:pPr>
    </w:p>
    <w:p w14:paraId="6685859A" w14:textId="77777777" w:rsidR="006F29B7" w:rsidRDefault="001A1DCC" w:rsidP="001A1DCC">
      <w:pPr>
        <w:spacing w:before="0" w:after="0" w:line="259" w:lineRule="auto"/>
        <w:ind w:firstLine="0"/>
        <w:jc w:val="right"/>
      </w:pPr>
      <w:r>
        <w:t xml:space="preserve">Voldria donar les gràcies al </w:t>
      </w:r>
      <w:r w:rsidRPr="001A1DCC">
        <w:t xml:space="preserve">Francisco i </w:t>
      </w:r>
      <w:r>
        <w:t xml:space="preserve">el </w:t>
      </w:r>
      <w:r w:rsidRPr="001A1DCC">
        <w:t xml:space="preserve">Jordi </w:t>
      </w:r>
    </w:p>
    <w:p w14:paraId="2C210CB7" w14:textId="5F133136" w:rsidR="001A1DCC" w:rsidRDefault="006F29B7" w:rsidP="001A1DCC">
      <w:pPr>
        <w:spacing w:before="0" w:after="0" w:line="259" w:lineRule="auto"/>
        <w:ind w:firstLine="0"/>
        <w:jc w:val="right"/>
      </w:pPr>
      <w:r>
        <w:t>p</w:t>
      </w:r>
      <w:r w:rsidR="00BF2D2A">
        <w:t>er</w:t>
      </w:r>
      <w:r>
        <w:t xml:space="preserve"> </w:t>
      </w:r>
      <w:r w:rsidR="001A1DCC">
        <w:t>cedir-me les dades reals de les seves instal</w:t>
      </w:r>
      <w:r w:rsidR="001A1DCC">
        <w:rPr>
          <w:rFonts w:ascii="Arial" w:hAnsi="Arial" w:cs="Arial"/>
        </w:rPr>
        <w:t>·</w:t>
      </w:r>
      <w:r w:rsidR="001A1DCC">
        <w:t>lacions d’autoconsum</w:t>
      </w:r>
    </w:p>
    <w:p w14:paraId="7443EEB6" w14:textId="7B1EBE7B" w:rsidR="001A1DCC" w:rsidRDefault="00BF2D2A" w:rsidP="001A1DCC">
      <w:pPr>
        <w:spacing w:before="0" w:after="0" w:line="259" w:lineRule="auto"/>
        <w:ind w:firstLine="0"/>
        <w:jc w:val="right"/>
      </w:pPr>
      <w:r>
        <w:t xml:space="preserve">i </w:t>
      </w:r>
      <w:r w:rsidR="001A1DCC">
        <w:t xml:space="preserve">permetre </w:t>
      </w:r>
      <w:r w:rsidR="00171E81">
        <w:t>instal</w:t>
      </w:r>
      <w:r w:rsidR="00171E81">
        <w:rPr>
          <w:rFonts w:ascii="Arial" w:hAnsi="Arial" w:cs="Arial"/>
        </w:rPr>
        <w:t>·</w:t>
      </w:r>
      <w:r w:rsidR="00171E81" w:rsidRPr="00171E81">
        <w:t>lar</w:t>
      </w:r>
      <w:r w:rsidR="001A1DCC">
        <w:t xml:space="preserve"> els sistemes de control en les mateixes</w:t>
      </w:r>
    </w:p>
    <w:p w14:paraId="747D507B" w14:textId="667CF61C" w:rsidR="00820144" w:rsidRDefault="00820144" w:rsidP="00171E81">
      <w:pPr>
        <w:spacing w:before="0" w:after="160" w:line="259" w:lineRule="auto"/>
        <w:ind w:firstLine="0"/>
        <w:jc w:val="left"/>
      </w:pPr>
    </w:p>
    <w:p w14:paraId="0421D2C0" w14:textId="0DA682A6" w:rsidR="005965FC" w:rsidRDefault="005965FC" w:rsidP="00406735">
      <w:pPr>
        <w:tabs>
          <w:tab w:val="left" w:pos="406"/>
          <w:tab w:val="right" w:pos="9026"/>
        </w:tabs>
        <w:ind w:firstLine="0"/>
        <w:jc w:val="right"/>
        <w:sectPr w:rsidR="005965FC" w:rsidSect="00406735">
          <w:headerReference w:type="even" r:id="rId12"/>
          <w:headerReference w:type="default" r:id="rId13"/>
          <w:footerReference w:type="even" r:id="rId14"/>
          <w:footerReference w:type="default" r:id="rId15"/>
          <w:headerReference w:type="first" r:id="rId16"/>
          <w:footerReference w:type="first" r:id="rId17"/>
          <w:pgSz w:w="11906" w:h="16838" w:code="9"/>
          <w:pgMar w:top="1440" w:right="1440" w:bottom="1440" w:left="1440" w:header="720" w:footer="720" w:gutter="0"/>
          <w:pgNumType w:start="1"/>
          <w:cols w:space="720"/>
          <w:docGrid w:linePitch="360"/>
        </w:sectPr>
      </w:pPr>
    </w:p>
    <w:p w14:paraId="105DCF10" w14:textId="6BE1C0B8" w:rsidR="00984174" w:rsidRPr="007A7E2F" w:rsidRDefault="000F39A1" w:rsidP="0058657E">
      <w:pPr>
        <w:pStyle w:val="Heading1"/>
        <w:numPr>
          <w:ilvl w:val="0"/>
          <w:numId w:val="0"/>
        </w:numPr>
      </w:pPr>
      <w:bookmarkStart w:id="1" w:name="_Toc106747596"/>
      <w:bookmarkStart w:id="2" w:name="_Toc106747893"/>
      <w:bookmarkStart w:id="3" w:name="_Toc106748218"/>
      <w:bookmarkStart w:id="4" w:name="_Toc106818990"/>
      <w:bookmarkStart w:id="5" w:name="_Toc106819011"/>
      <w:bookmarkStart w:id="6" w:name="_Toc106819025"/>
      <w:bookmarkStart w:id="7" w:name="_Toc107070841"/>
      <w:bookmarkStart w:id="8" w:name="_Toc107070971"/>
      <w:bookmarkStart w:id="9" w:name="_Toc107354287"/>
      <w:bookmarkStart w:id="10" w:name="_Toc107779471"/>
      <w:bookmarkStart w:id="11" w:name="_Toc108200303"/>
      <w:bookmarkStart w:id="12" w:name="_Toc108207906"/>
      <w:r w:rsidRPr="007A7E2F">
        <w:lastRenderedPageBreak/>
        <w:t>Resum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</w:p>
    <w:p w14:paraId="171216B5" w14:textId="1CD59625" w:rsidR="00BD62EC" w:rsidRDefault="001C1A85" w:rsidP="00BD62EC">
      <w:r>
        <w:t>A Espanya</w:t>
      </w:r>
      <w:r w:rsidR="002D7A54">
        <w:t>,</w:t>
      </w:r>
      <w:r>
        <w:t xml:space="preserve"> l’autoproducció i autoconsum d’energies renovable</w:t>
      </w:r>
      <w:r w:rsidR="00C36CFF">
        <w:t>s</w:t>
      </w:r>
      <w:r>
        <w:t xml:space="preserve"> està regit pel Reial Decret 244/2019</w:t>
      </w:r>
      <w:sdt>
        <w:sdtPr>
          <w:id w:val="13569565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>
        <w:t xml:space="preserve">. </w:t>
      </w:r>
      <w:r w:rsidR="008E6AC1">
        <w:t>Per un costat, a</w:t>
      </w:r>
      <w:r>
        <w:t>quest</w:t>
      </w:r>
      <w:r w:rsidR="008E6AC1">
        <w:t xml:space="preserve"> decret</w:t>
      </w:r>
      <w:r>
        <w:t xml:space="preserve"> permet als </w:t>
      </w:r>
      <w:r w:rsidR="00BD62EC">
        <w:t xml:space="preserve">usuaris consumir de la xarxa </w:t>
      </w:r>
      <w:r w:rsidR="002D7A54">
        <w:t xml:space="preserve">elèctrica </w:t>
      </w:r>
      <w:r w:rsidR="00BD62EC">
        <w:t xml:space="preserve">quan la </w:t>
      </w:r>
      <w:r w:rsidR="002D7A54">
        <w:t xml:space="preserve">seva </w:t>
      </w:r>
      <w:r w:rsidR="00BD62EC">
        <w:t>producció no cobreix les necessitats</w:t>
      </w:r>
      <w:r w:rsidR="00D76A93">
        <w:t xml:space="preserve"> </w:t>
      </w:r>
      <w:r w:rsidR="00BD62EC">
        <w:t>i</w:t>
      </w:r>
      <w:r w:rsidR="00D76A93">
        <w:t>,</w:t>
      </w:r>
      <w:r w:rsidR="008E6AC1">
        <w:t xml:space="preserve"> per l’altre,</w:t>
      </w:r>
      <w:r w:rsidR="00BD62EC">
        <w:t xml:space="preserve"> vendre</w:t>
      </w:r>
      <w:r w:rsidR="00BD62EC" w:rsidRPr="00BD62EC">
        <w:t xml:space="preserve"> </w:t>
      </w:r>
      <w:r w:rsidR="00BD62EC">
        <w:t>l’energia excedent a l’empresa subministradora contractada, a un preu menor</w:t>
      </w:r>
      <w:r w:rsidR="008E6AC1">
        <w:t xml:space="preserve"> però</w:t>
      </w:r>
      <w:r w:rsidR="00BD62EC">
        <w:t xml:space="preserve">. </w:t>
      </w:r>
    </w:p>
    <w:p w14:paraId="0572059D" w14:textId="30DA353B" w:rsidR="00B70D80" w:rsidRDefault="00BD62EC" w:rsidP="00B6738E">
      <w:r>
        <w:t>Gràcies al balanç net horari</w:t>
      </w:r>
      <w:r w:rsidR="00886C70">
        <w:t>,</w:t>
      </w:r>
      <w:r>
        <w:t xml:space="preserve"> </w:t>
      </w:r>
      <w:r w:rsidR="00B6738E">
        <w:t xml:space="preserve">l’energia consumida de la xarxa es compensa amb l’energia produïda injectada, </w:t>
      </w:r>
      <w:r>
        <w:t xml:space="preserve">fent que la reducció </w:t>
      </w:r>
      <w:r w:rsidR="00BA0026">
        <w:t>de</w:t>
      </w:r>
      <w:r w:rsidR="002D7A54">
        <w:t>l</w:t>
      </w:r>
      <w:r w:rsidR="00BA0026">
        <w:t xml:space="preserve"> preu de</w:t>
      </w:r>
      <w:r w:rsidR="002D7A54">
        <w:t xml:space="preserve"> factura</w:t>
      </w:r>
      <w:r w:rsidR="00BA0026">
        <w:t xml:space="preserve"> de la llum</w:t>
      </w:r>
      <w:r w:rsidR="002D7A54">
        <w:t xml:space="preserve"> sigui més significativa</w:t>
      </w:r>
      <w:r w:rsidR="000F0921">
        <w:t xml:space="preserve"> en comparació a no tenir balanç</w:t>
      </w:r>
      <w:r w:rsidR="00AA3A89">
        <w:t xml:space="preserve"> net horari</w:t>
      </w:r>
      <w:r w:rsidR="002D7A54">
        <w:t xml:space="preserve">. </w:t>
      </w:r>
      <w:r w:rsidR="00BA0026">
        <w:t>També</w:t>
      </w:r>
      <w:r w:rsidR="00A038F5">
        <w:t xml:space="preserve"> p</w:t>
      </w:r>
      <w:r>
        <w:t xml:space="preserve">ermet </w:t>
      </w:r>
      <w:r w:rsidR="00A038F5">
        <w:t>a</w:t>
      </w:r>
      <w:r w:rsidR="00D76A93">
        <w:t xml:space="preserve"> </w:t>
      </w:r>
      <w:r w:rsidR="00A038F5">
        <w:t>l</w:t>
      </w:r>
      <w:r w:rsidR="00D76A93">
        <w:t>’</w:t>
      </w:r>
      <w:r w:rsidR="00A038F5">
        <w:t xml:space="preserve">usuari </w:t>
      </w:r>
      <w:r>
        <w:t>tenir cert joc</w:t>
      </w:r>
      <w:r w:rsidR="002D7A54">
        <w:t xml:space="preserve"> per consumir</w:t>
      </w:r>
      <w:r w:rsidR="00433E17">
        <w:t xml:space="preserve"> de la xarxa</w:t>
      </w:r>
      <w:r w:rsidR="008E019D">
        <w:t>,</w:t>
      </w:r>
      <w:r w:rsidR="002D7A54">
        <w:t xml:space="preserve"> i retornar</w:t>
      </w:r>
      <w:r w:rsidR="00433E17">
        <w:t xml:space="preserve">-ho </w:t>
      </w:r>
      <w:r w:rsidR="008E019D">
        <w:t>en un altre moment</w:t>
      </w:r>
      <w:r w:rsidR="002D7A54">
        <w:t>.</w:t>
      </w:r>
    </w:p>
    <w:p w14:paraId="51C9436D" w14:textId="2BB4F11E" w:rsidR="00BD62EC" w:rsidRDefault="002D7A54" w:rsidP="00B70D80">
      <w:r>
        <w:t>A</w:t>
      </w:r>
      <w:r w:rsidR="00BD62EC">
        <w:t xml:space="preserve">quest projecte </w:t>
      </w:r>
      <w:r w:rsidR="00BA0026">
        <w:t xml:space="preserve">planteja </w:t>
      </w:r>
      <w:r w:rsidR="00BD62EC">
        <w:t xml:space="preserve">diversos algoritmes </w:t>
      </w:r>
      <w:r>
        <w:t xml:space="preserve">que es poden fer servir </w:t>
      </w:r>
      <w:r w:rsidR="00BD62EC">
        <w:t>per controlar les càrregues d’una instal</w:t>
      </w:r>
      <w:r w:rsidR="00BD62EC">
        <w:rPr>
          <w:rFonts w:ascii="Arial" w:hAnsi="Arial" w:cs="Arial"/>
        </w:rPr>
        <w:t>·</w:t>
      </w:r>
      <w:r w:rsidR="00BD62EC">
        <w:t xml:space="preserve">lació, simplificada, per tal de reduir el cost de la factura i aprofitar </w:t>
      </w:r>
      <w:r w:rsidR="00383027">
        <w:t>a</w:t>
      </w:r>
      <w:r w:rsidR="00BD62EC">
        <w:t>l màxim l’energia produïda</w:t>
      </w:r>
      <w:r w:rsidR="00BA0026">
        <w:t>.</w:t>
      </w:r>
    </w:p>
    <w:p w14:paraId="0EED0B31" w14:textId="20A7D2FB" w:rsidR="00984174" w:rsidRPr="002D7A54" w:rsidRDefault="00984174" w:rsidP="00A56F07">
      <w:pPr>
        <w:pStyle w:val="Heading1"/>
        <w:numPr>
          <w:ilvl w:val="0"/>
          <w:numId w:val="0"/>
        </w:numPr>
        <w:ind w:left="360" w:hanging="360"/>
        <w:rPr>
          <w:lang w:val="en-US"/>
        </w:rPr>
      </w:pPr>
      <w:bookmarkStart w:id="13" w:name="_Toc106747597"/>
      <w:bookmarkStart w:id="14" w:name="_Toc106747894"/>
      <w:bookmarkStart w:id="15" w:name="_Toc106748219"/>
      <w:bookmarkStart w:id="16" w:name="_Toc106818991"/>
      <w:bookmarkStart w:id="17" w:name="_Toc106819012"/>
      <w:bookmarkStart w:id="18" w:name="_Toc106819026"/>
      <w:bookmarkStart w:id="19" w:name="_Toc107070842"/>
      <w:bookmarkStart w:id="20" w:name="_Toc107070972"/>
      <w:bookmarkStart w:id="21" w:name="_Toc107354288"/>
      <w:bookmarkStart w:id="22" w:name="_Toc107779472"/>
      <w:bookmarkStart w:id="23" w:name="_Toc108200304"/>
      <w:bookmarkStart w:id="24" w:name="_Toc108207907"/>
      <w:r w:rsidRPr="002D7A54">
        <w:rPr>
          <w:lang w:val="en-US"/>
        </w:rPr>
        <w:t>Abstract</w:t>
      </w:r>
      <w:bookmarkEnd w:id="13"/>
      <w:bookmarkEnd w:id="14"/>
      <w:bookmarkEnd w:id="15"/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</w:p>
    <w:p w14:paraId="36D30C73" w14:textId="30538387" w:rsidR="00984174" w:rsidRDefault="002D7A54" w:rsidP="008C6AAF">
      <w:pPr>
        <w:rPr>
          <w:lang w:val="en-US"/>
        </w:rPr>
      </w:pPr>
      <w:r>
        <w:rPr>
          <w:lang w:val="en-US"/>
        </w:rPr>
        <w:t xml:space="preserve">In Spain, the </w:t>
      </w:r>
      <w:r w:rsidRPr="002D7A54">
        <w:rPr>
          <w:lang w:val="en-US"/>
        </w:rPr>
        <w:t>self-production and self-consumption of renewable energ</w:t>
      </w:r>
      <w:r w:rsidR="008C2DB9">
        <w:rPr>
          <w:lang w:val="en-US"/>
        </w:rPr>
        <w:t>ies</w:t>
      </w:r>
      <w:r w:rsidRPr="002D7A54">
        <w:rPr>
          <w:lang w:val="en-US"/>
        </w:rPr>
        <w:t xml:space="preserve"> is governed by the Royal Decree 244/2019</w:t>
      </w:r>
      <w:sdt>
        <w:sdtPr>
          <w:rPr>
            <w:lang w:val="en-US"/>
          </w:rPr>
          <w:id w:val="-1119137378"/>
          <w:citation/>
        </w:sdtPr>
        <w:sdtEndPr/>
        <w:sdtContent>
          <w:r w:rsidRPr="002D7A54">
            <w:rPr>
              <w:lang w:val="en-US"/>
            </w:rPr>
            <w:fldChar w:fldCharType="begin"/>
          </w:r>
          <w:r w:rsidRPr="002D7A54">
            <w:rPr>
              <w:lang w:val="en-US"/>
            </w:rPr>
            <w:instrText xml:space="preserve"> CITATION Age19 \l 1033 </w:instrText>
          </w:r>
          <w:r w:rsidRPr="002D7A54">
            <w:rPr>
              <w:lang w:val="en-US"/>
            </w:rP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 w:rsidRPr="002D7A54">
            <w:rPr>
              <w:lang w:val="en-US"/>
            </w:rPr>
            <w:fldChar w:fldCharType="end"/>
          </w:r>
        </w:sdtContent>
      </w:sdt>
      <w:r w:rsidRPr="002D7A54">
        <w:rPr>
          <w:lang w:val="en-US"/>
        </w:rPr>
        <w:t>. This decree</w:t>
      </w:r>
      <w:r>
        <w:rPr>
          <w:lang w:val="en-US"/>
        </w:rPr>
        <w:t xml:space="preserve"> allows the users to consume from the energy grid when their production doesn’t cover their needs</w:t>
      </w:r>
      <w:r w:rsidR="008E6AC1">
        <w:rPr>
          <w:lang w:val="en-US"/>
        </w:rPr>
        <w:t xml:space="preserve">. </w:t>
      </w:r>
      <w:r w:rsidR="008011DD">
        <w:rPr>
          <w:lang w:val="en-US"/>
        </w:rPr>
        <w:t>It</w:t>
      </w:r>
      <w:r w:rsidR="008E6AC1">
        <w:rPr>
          <w:lang w:val="en-US"/>
        </w:rPr>
        <w:t xml:space="preserve"> </w:t>
      </w:r>
      <w:r>
        <w:rPr>
          <w:lang w:val="en-US"/>
        </w:rPr>
        <w:t xml:space="preserve">also </w:t>
      </w:r>
      <w:r w:rsidR="008E6AC1">
        <w:rPr>
          <w:lang w:val="en-US"/>
        </w:rPr>
        <w:t>allow</w:t>
      </w:r>
      <w:r w:rsidR="008A2217">
        <w:rPr>
          <w:lang w:val="en-US"/>
        </w:rPr>
        <w:t>s</w:t>
      </w:r>
      <w:r w:rsidR="008E6AC1">
        <w:rPr>
          <w:lang w:val="en-US"/>
        </w:rPr>
        <w:t xml:space="preserve"> them to sell the surplus energy to the supply company, at a lower price be it.</w:t>
      </w:r>
    </w:p>
    <w:p w14:paraId="1B4CA4E2" w14:textId="115152FF" w:rsidR="008E6AC1" w:rsidRDefault="008E6AC1" w:rsidP="008C6AAF">
      <w:pPr>
        <w:rPr>
          <w:lang w:val="en-US"/>
        </w:rPr>
      </w:pPr>
      <w:r>
        <w:rPr>
          <w:lang w:val="en-US"/>
        </w:rPr>
        <w:t xml:space="preserve">Thanks to the </w:t>
      </w:r>
      <w:r>
        <w:rPr>
          <w:i/>
          <w:iCs/>
          <w:lang w:val="en-US"/>
        </w:rPr>
        <w:t>“</w:t>
      </w:r>
      <w:proofErr w:type="spellStart"/>
      <w:r w:rsidRPr="008E6AC1">
        <w:rPr>
          <w:i/>
          <w:iCs/>
          <w:lang w:val="en-US"/>
        </w:rPr>
        <w:t>Balan</w:t>
      </w:r>
      <w:r>
        <w:rPr>
          <w:i/>
          <w:iCs/>
          <w:lang w:val="en-US"/>
        </w:rPr>
        <w:t>ç</w:t>
      </w:r>
      <w:proofErr w:type="spellEnd"/>
      <w:r>
        <w:rPr>
          <w:i/>
          <w:iCs/>
          <w:lang w:val="en-US"/>
        </w:rPr>
        <w:t xml:space="preserve"> net </w:t>
      </w:r>
      <w:proofErr w:type="spellStart"/>
      <w:r>
        <w:rPr>
          <w:i/>
          <w:iCs/>
          <w:lang w:val="en-US"/>
        </w:rPr>
        <w:t>horar</w:t>
      </w:r>
      <w:r w:rsidR="00245DB0">
        <w:rPr>
          <w:i/>
          <w:iCs/>
          <w:lang w:val="en-US"/>
        </w:rPr>
        <w:t>i</w:t>
      </w:r>
      <w:proofErr w:type="spellEnd"/>
      <w:r>
        <w:rPr>
          <w:i/>
          <w:iCs/>
          <w:lang w:val="en-US"/>
        </w:rPr>
        <w:t xml:space="preserve">” </w:t>
      </w:r>
      <w:r w:rsidRPr="008E6AC1">
        <w:rPr>
          <w:lang w:val="en-US"/>
        </w:rPr>
        <w:t>(net hourly balance)</w:t>
      </w:r>
      <w:r>
        <w:rPr>
          <w:lang w:val="en-US"/>
        </w:rPr>
        <w:t>,</w:t>
      </w:r>
      <w:r w:rsidR="00C06107">
        <w:rPr>
          <w:lang w:val="en-US"/>
        </w:rPr>
        <w:t xml:space="preserve"> the energy consumed from the grid can is offset by the energy produced injected, </w:t>
      </w:r>
      <w:r>
        <w:rPr>
          <w:lang w:val="en-US"/>
        </w:rPr>
        <w:t xml:space="preserve">making </w:t>
      </w:r>
      <w:r w:rsidR="00C06107">
        <w:rPr>
          <w:lang w:val="en-US"/>
        </w:rPr>
        <w:t xml:space="preserve">the reduction </w:t>
      </w:r>
      <w:r w:rsidR="00A16467">
        <w:rPr>
          <w:lang w:val="en-US"/>
        </w:rPr>
        <w:t>of</w:t>
      </w:r>
      <w:r>
        <w:rPr>
          <w:lang w:val="en-US"/>
        </w:rPr>
        <w:t xml:space="preserve"> the </w:t>
      </w:r>
      <w:r w:rsidR="00BA0026">
        <w:rPr>
          <w:lang w:val="en-US"/>
        </w:rPr>
        <w:t xml:space="preserve">energy </w:t>
      </w:r>
      <w:r>
        <w:rPr>
          <w:lang w:val="en-US"/>
        </w:rPr>
        <w:t xml:space="preserve">bill price </w:t>
      </w:r>
      <w:r w:rsidR="008E019D">
        <w:rPr>
          <w:lang w:val="en-US"/>
        </w:rPr>
        <w:t xml:space="preserve">more substantial, compared to a not having </w:t>
      </w:r>
      <w:r w:rsidR="008E019D">
        <w:rPr>
          <w:i/>
          <w:iCs/>
          <w:lang w:val="en-US"/>
        </w:rPr>
        <w:t>“</w:t>
      </w:r>
      <w:proofErr w:type="spellStart"/>
      <w:r w:rsidR="008E019D" w:rsidRPr="008E6AC1">
        <w:rPr>
          <w:i/>
          <w:iCs/>
          <w:lang w:val="en-US"/>
        </w:rPr>
        <w:t>Balan</w:t>
      </w:r>
      <w:r w:rsidR="008E019D">
        <w:rPr>
          <w:i/>
          <w:iCs/>
          <w:lang w:val="en-US"/>
        </w:rPr>
        <w:t>ç</w:t>
      </w:r>
      <w:proofErr w:type="spellEnd"/>
      <w:r w:rsidR="008E019D">
        <w:rPr>
          <w:i/>
          <w:iCs/>
          <w:lang w:val="en-US"/>
        </w:rPr>
        <w:t xml:space="preserve"> net </w:t>
      </w:r>
      <w:proofErr w:type="spellStart"/>
      <w:r w:rsidR="008E019D">
        <w:rPr>
          <w:i/>
          <w:iCs/>
          <w:lang w:val="en-US"/>
        </w:rPr>
        <w:t>horari</w:t>
      </w:r>
      <w:proofErr w:type="spellEnd"/>
      <w:r w:rsidR="008E019D">
        <w:rPr>
          <w:i/>
          <w:iCs/>
          <w:lang w:val="en-US"/>
        </w:rPr>
        <w:t>”</w:t>
      </w:r>
      <w:r>
        <w:rPr>
          <w:lang w:val="en-US"/>
        </w:rPr>
        <w:t>.</w:t>
      </w:r>
      <w:r w:rsidR="00A038F5">
        <w:rPr>
          <w:lang w:val="en-US"/>
        </w:rPr>
        <w:t xml:space="preserve"> This </w:t>
      </w:r>
      <w:r w:rsidR="00BA0026">
        <w:rPr>
          <w:lang w:val="en-US"/>
        </w:rPr>
        <w:t xml:space="preserve">also </w:t>
      </w:r>
      <w:r w:rsidR="00A038F5">
        <w:rPr>
          <w:lang w:val="en-US"/>
        </w:rPr>
        <w:t>allows the user</w:t>
      </w:r>
      <w:r w:rsidR="005525C1">
        <w:rPr>
          <w:lang w:val="en-US"/>
        </w:rPr>
        <w:t xml:space="preserve"> to have</w:t>
      </w:r>
      <w:r w:rsidR="00A038F5">
        <w:rPr>
          <w:lang w:val="en-US"/>
        </w:rPr>
        <w:t xml:space="preserve"> some wiggle room to consume </w:t>
      </w:r>
      <w:r w:rsidR="00907E60">
        <w:rPr>
          <w:lang w:val="en-US"/>
        </w:rPr>
        <w:t xml:space="preserve">from the grid </w:t>
      </w:r>
      <w:r w:rsidR="00A038F5">
        <w:rPr>
          <w:lang w:val="en-US"/>
        </w:rPr>
        <w:t xml:space="preserve">and return the consumption </w:t>
      </w:r>
      <w:r w:rsidR="00907E60">
        <w:rPr>
          <w:lang w:val="en-US"/>
        </w:rPr>
        <w:t>later</w:t>
      </w:r>
      <w:r w:rsidR="00A038F5">
        <w:rPr>
          <w:lang w:val="en-US"/>
        </w:rPr>
        <w:t>.</w:t>
      </w:r>
    </w:p>
    <w:p w14:paraId="69F46AF1" w14:textId="047DD28B" w:rsidR="00A038F5" w:rsidRDefault="00A038F5" w:rsidP="008C6AAF">
      <w:pPr>
        <w:rPr>
          <w:lang w:val="en-US"/>
        </w:rPr>
      </w:pPr>
      <w:r>
        <w:rPr>
          <w:lang w:val="en-US"/>
        </w:rPr>
        <w:t>This project explores some of the various algorithms that can be used to control the loads of a simplified installation in order to reduce the cost of the bill and make the most of the energy produced.</w:t>
      </w:r>
    </w:p>
    <w:p w14:paraId="2B4DB1A3" w14:textId="77777777" w:rsidR="00FC4043" w:rsidRDefault="00FC4043" w:rsidP="00FC4043">
      <w:pPr>
        <w:ind w:firstLine="0"/>
        <w:rPr>
          <w:lang w:val="en-US"/>
        </w:rPr>
        <w:sectPr w:rsidR="00FC4043" w:rsidSect="00B70D80">
          <w:headerReference w:type="first" r:id="rId18"/>
          <w:type w:val="odd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6A02C0A9" w14:textId="06A60D02" w:rsidR="00FC4043" w:rsidRDefault="00FC4043" w:rsidP="00FC4043">
      <w:pPr>
        <w:ind w:firstLine="0"/>
        <w:rPr>
          <w:lang w:val="en-US"/>
        </w:rPr>
      </w:pPr>
    </w:p>
    <w:p w14:paraId="7E9A5275" w14:textId="1D46E320" w:rsidR="006D0204" w:rsidRPr="00C73E83" w:rsidRDefault="006D0204" w:rsidP="006D0204">
      <w:pPr>
        <w:pStyle w:val="Index-Figures"/>
      </w:pPr>
      <w:r w:rsidRPr="00B6509A">
        <w:t>Índex</w:t>
      </w:r>
    </w:p>
    <w:p w14:paraId="26C6824B" w14:textId="77777777" w:rsidR="00FC4043" w:rsidRDefault="00FC4043" w:rsidP="00FF4C21">
      <w:pPr>
        <w:ind w:firstLine="0"/>
      </w:pPr>
    </w:p>
    <w:p w14:paraId="78EC1236" w14:textId="434DD380" w:rsidR="00EF6BCE" w:rsidRDefault="00DD0E56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r>
        <w:fldChar w:fldCharType="begin"/>
      </w:r>
      <w:r>
        <w:instrText xml:space="preserve"> TOC \h \z \t "Heading 1;2;Heading 2;3;Heading 3;4;Títol Bloc;1;Títol Annex 1;2;Títol Annex 2;3" </w:instrText>
      </w:r>
      <w:r>
        <w:fldChar w:fldCharType="separate"/>
      </w:r>
      <w:hyperlink w:anchor="_Toc108207906" w:history="1">
        <w:r w:rsidR="00EF6BCE" w:rsidRPr="00822C64">
          <w:rPr>
            <w:rStyle w:val="Hyperlink"/>
          </w:rPr>
          <w:t>Resum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ii</w:t>
        </w:r>
        <w:r w:rsidR="00EF6BCE">
          <w:rPr>
            <w:webHidden/>
          </w:rPr>
          <w:fldChar w:fldCharType="end"/>
        </w:r>
      </w:hyperlink>
    </w:p>
    <w:p w14:paraId="1383A8F1" w14:textId="71CB62E5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7" w:history="1">
        <w:r w:rsidR="00EF6BCE" w:rsidRPr="00822C64">
          <w:rPr>
            <w:rStyle w:val="Hyperlink"/>
            <w:lang w:val="en-US"/>
          </w:rPr>
          <w:t>Abstract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ii</w:t>
        </w:r>
        <w:r w:rsidR="00EF6BCE">
          <w:rPr>
            <w:webHidden/>
          </w:rPr>
          <w:fldChar w:fldCharType="end"/>
        </w:r>
      </w:hyperlink>
    </w:p>
    <w:p w14:paraId="3CF4DAD3" w14:textId="1CB03238" w:rsidR="00EF6BCE" w:rsidRDefault="00757F02">
      <w:pPr>
        <w:pStyle w:val="TOC1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8" w:history="1">
        <w:r w:rsidR="00EF6BCE" w:rsidRPr="00822C64">
          <w:rPr>
            <w:rStyle w:val="Hyperlink"/>
          </w:rPr>
          <w:t>I. Memòria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87BB01D" w14:textId="00BC9636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09" w:history="1">
        <w:r w:rsidR="00EF6BCE" w:rsidRPr="00822C64">
          <w:rPr>
            <w:rStyle w:val="Hyperlink"/>
          </w:rPr>
          <w:t>1. Introducció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_Toc108207909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C200BBF" w14:textId="3DA1B125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0" w:history="1">
        <w:r w:rsidR="00EF6BCE" w:rsidRPr="00822C64">
          <w:rPr>
            <w:rStyle w:val="Hyperlink"/>
          </w:rPr>
          <w:t>1.1. Punt de partida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46F759A" w14:textId="0042705D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1" w:history="1">
        <w:r w:rsidR="00EF6BCE" w:rsidRPr="00822C64">
          <w:rPr>
            <w:rStyle w:val="Hyperlink"/>
          </w:rPr>
          <w:t>1.2. Objectiu/s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2FF7F45" w14:textId="39B5F8AB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2" w:history="1">
        <w:r w:rsidR="00EF6BCE" w:rsidRPr="00822C64">
          <w:rPr>
            <w:rStyle w:val="Hyperlink"/>
          </w:rPr>
          <w:t>1.3. Codi font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EC24A3E" w14:textId="5CC57359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13" w:history="1">
        <w:r w:rsidR="00EF6BCE" w:rsidRPr="00822C64">
          <w:rPr>
            <w:rStyle w:val="Hyperlink"/>
          </w:rPr>
          <w:t>2. Model del sistema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EA6EDA2" w14:textId="44E0D3E6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4" w:history="1">
        <w:r w:rsidR="00EF6BCE" w:rsidRPr="00822C64">
          <w:rPr>
            <w:rStyle w:val="Hyperlink"/>
          </w:rPr>
          <w:t>2.1. Model general i model ideal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4F75A23" w14:textId="01708BE8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5" w:history="1">
        <w:r w:rsidR="00EF6BCE" w:rsidRPr="00822C64">
          <w:rPr>
            <w:rStyle w:val="Hyperlink"/>
          </w:rPr>
          <w:t>2.2. Model simplificat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049B4F9" w14:textId="7433AED6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16" w:history="1">
        <w:r w:rsidR="00EF6BCE" w:rsidRPr="00822C64">
          <w:rPr>
            <w:rStyle w:val="Hyperlink"/>
          </w:rPr>
          <w:t>3. Terminologia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6B0A081" w14:textId="6219F57C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17" w:history="1">
        <w:r w:rsidR="00EF6BCE" w:rsidRPr="00822C64">
          <w:rPr>
            <w:rStyle w:val="Hyperlink"/>
          </w:rPr>
          <w:t>3.1. Potències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10A4C01" w14:textId="1B3BA89F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18" w:history="1">
        <w:r w:rsidR="00EF6BCE" w:rsidRPr="00822C64">
          <w:rPr>
            <w:rStyle w:val="Hyperlink"/>
          </w:rPr>
          <w:t>3.1.1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312A5B9" w14:textId="2B7A03D9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19" w:history="1">
        <w:r w:rsidR="00EF6BCE" w:rsidRPr="00822C64">
          <w:rPr>
            <w:rStyle w:val="Hyperlink"/>
          </w:rPr>
          <w:t>3.1.2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_Toc108207919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D6C5823" w14:textId="266049C9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0" w:history="1">
        <w:r w:rsidR="00EF6BCE" w:rsidRPr="00822C64">
          <w:rPr>
            <w:rStyle w:val="Hyperlink"/>
          </w:rPr>
          <w:t>3.1.3 Segmentació visual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7E1DD1" w14:textId="058632BA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1" w:history="1">
        <w:r w:rsidR="00EF6BCE" w:rsidRPr="00822C64">
          <w:rPr>
            <w:rStyle w:val="Hyperlink"/>
          </w:rPr>
          <w:t>3.1.4 Exemples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14AB25F" w14:textId="3563ECDA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2" w:history="1">
        <w:r w:rsidR="00EF6BCE" w:rsidRPr="00822C64">
          <w:rPr>
            <w:rStyle w:val="Hyperlink"/>
          </w:rPr>
          <w:t>3.2. Energies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9A99903" w14:textId="000033B7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3" w:history="1">
        <w:r w:rsidR="00EF6BCE" w:rsidRPr="00822C64">
          <w:rPr>
            <w:rStyle w:val="Hyperlink"/>
          </w:rPr>
          <w:t>3.2.1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A5FF243" w14:textId="1ED20654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4" w:history="1">
        <w:r w:rsidR="00EF6BCE" w:rsidRPr="00822C64">
          <w:rPr>
            <w:rStyle w:val="Hyperlink"/>
          </w:rPr>
          <w:t>3.2.2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DDDDD04" w14:textId="7189E60D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5" w:history="1">
        <w:r w:rsidR="00EF6BCE" w:rsidRPr="00822C64">
          <w:rPr>
            <w:rStyle w:val="Hyperlink"/>
          </w:rPr>
          <w:t>3.2.3 Segmentació visual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374B2DA" w14:textId="357B5766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6" w:history="1">
        <w:r w:rsidR="00EF6BCE" w:rsidRPr="00822C64">
          <w:rPr>
            <w:rStyle w:val="Hyperlink"/>
            <w:bCs/>
          </w:rPr>
          <w:t>3.2.4</w:t>
        </w:r>
        <w:r w:rsidR="00EF6BCE" w:rsidRPr="00822C64">
          <w:rPr>
            <w:rStyle w:val="Hyperlink"/>
          </w:rPr>
          <w:t xml:space="preserve"> Exemples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EFE2B37" w14:textId="14698FB1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7" w:history="1">
        <w:r w:rsidR="00EF6BCE" w:rsidRPr="00822C64">
          <w:rPr>
            <w:rStyle w:val="Hyperlink"/>
          </w:rPr>
          <w:t>3.3. Per comparació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7CCA48A" w14:textId="6FDC10E7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28" w:history="1">
        <w:r w:rsidR="00EF6BCE" w:rsidRPr="00822C64">
          <w:rPr>
            <w:rStyle w:val="Hyperlink"/>
          </w:rPr>
          <w:t>3.3.1 Definicions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0D10784" w14:textId="48C38913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29" w:history="1">
        <w:r w:rsidR="00EF6BCE" w:rsidRPr="00822C64">
          <w:rPr>
            <w:rStyle w:val="Hyperlink"/>
          </w:rPr>
          <w:t>3.4. Traduccions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_Toc108207929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E1A3470" w14:textId="79142445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30" w:history="1">
        <w:r w:rsidR="00EF6BCE" w:rsidRPr="00822C64">
          <w:rPr>
            <w:rStyle w:val="Hyperlink"/>
          </w:rPr>
          <w:t>4. Algoritmes de control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E5A6C3A" w14:textId="33C3748B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1" w:history="1">
        <w:r w:rsidR="00EF6BCE" w:rsidRPr="00822C64">
          <w:rPr>
            <w:rStyle w:val="Hyperlink"/>
          </w:rPr>
          <w:t>4.1. Histèresi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DF6C81C" w14:textId="711937DF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2" w:history="1">
        <w:r w:rsidR="00EF6BCE" w:rsidRPr="00822C64">
          <w:rPr>
            <w:rStyle w:val="Hyperlink"/>
          </w:rPr>
          <w:t>4.1.1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F67A83F" w14:textId="50A2F017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3" w:history="1">
        <w:r w:rsidR="00EF6BCE" w:rsidRPr="00822C64">
          <w:rPr>
            <w:rStyle w:val="Hyperlink"/>
          </w:rPr>
          <w:t>4.1.2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6AE5D10" w14:textId="08D8FFA6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4" w:history="1">
        <w:r w:rsidR="00EF6BCE" w:rsidRPr="00822C64">
          <w:rPr>
            <w:rStyle w:val="Hyperlink"/>
          </w:rPr>
          <w:t>4.1.3 Observacions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A352979" w14:textId="70CE04C7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5" w:history="1">
        <w:r w:rsidR="00EF6BCE" w:rsidRPr="00822C64">
          <w:rPr>
            <w:rStyle w:val="Hyperlink"/>
          </w:rPr>
          <w:t>4.2. Temps mínim engegada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484C7C6" w14:textId="7961A0F8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6" w:history="1">
        <w:r w:rsidR="00EF6BCE" w:rsidRPr="00822C64">
          <w:rPr>
            <w:rStyle w:val="Hyperlink"/>
          </w:rPr>
          <w:t>4.2.1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4F0AEF9" w14:textId="2F6276A3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7" w:history="1">
        <w:r w:rsidR="00EF6BCE" w:rsidRPr="00822C64">
          <w:rPr>
            <w:rStyle w:val="Hyperlink"/>
          </w:rPr>
          <w:t>4.2.2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758190" w14:textId="6C68A019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38" w:history="1">
        <w:r w:rsidR="00EF6BCE" w:rsidRPr="00822C64">
          <w:rPr>
            <w:rStyle w:val="Hyperlink"/>
          </w:rPr>
          <w:t>4.2.3 Observacions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6F85BEF" w14:textId="240FBBD8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39" w:history="1">
        <w:r w:rsidR="00EF6BCE" w:rsidRPr="00822C64">
          <w:rPr>
            <w:rStyle w:val="Hyperlink"/>
          </w:rPr>
          <w:t>4.3. Predictiu (Temps de consum)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_Toc108207939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0EBCBDF" w14:textId="2061D45A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0" w:history="1">
        <w:r w:rsidR="00EF6BCE" w:rsidRPr="00822C64">
          <w:rPr>
            <w:rStyle w:val="Hyperlink"/>
          </w:rPr>
          <w:t>4.3.1 Com predir el balanç final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0F90101" w14:textId="2B3AD470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1" w:history="1">
        <w:r w:rsidR="00EF6BCE" w:rsidRPr="00822C64">
          <w:rPr>
            <w:rStyle w:val="Hyperlink"/>
          </w:rPr>
          <w:t>4.3.2 Una càrrega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BA858C8" w14:textId="66E1B7FF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42" w:history="1">
        <w:r w:rsidR="00EF6BCE" w:rsidRPr="00822C64">
          <w:rPr>
            <w:rStyle w:val="Hyperlink"/>
          </w:rPr>
          <w:t>4.3.3 Dues càrregues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462CD31" w14:textId="09958880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43" w:history="1">
        <w:r w:rsidR="00EF6BCE" w:rsidRPr="00822C64">
          <w:rPr>
            <w:rStyle w:val="Hyperlink"/>
          </w:rPr>
          <w:t>5. Simulador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D66B727" w14:textId="134DA0E5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4" w:history="1">
        <w:r w:rsidR="00EF6BCE" w:rsidRPr="00822C64">
          <w:rPr>
            <w:rStyle w:val="Hyperlink"/>
          </w:rPr>
          <w:t>5.1. Llenguatge i llibreries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88D31A8" w14:textId="4D7AFF11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5" w:history="1">
        <w:r w:rsidR="00EF6BCE" w:rsidRPr="00822C64">
          <w:rPr>
            <w:rStyle w:val="Hyperlink"/>
          </w:rPr>
          <w:t>5.2. Implementació del simulador (programa)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BB6AF61" w14:textId="1FEED57C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6" w:history="1">
        <w:r w:rsidR="00EF6BCE" w:rsidRPr="00822C64">
          <w:rPr>
            <w:rStyle w:val="Hyperlink"/>
          </w:rPr>
          <w:t>5.3. Implementació de la simulació (simulator.py)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A7302AA" w14:textId="6FE52973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7" w:history="1">
        <w:r w:rsidR="00EF6BCE" w:rsidRPr="00822C64">
          <w:rPr>
            <w:rStyle w:val="Hyperlink"/>
          </w:rPr>
          <w:t>5.4. Instal·lació i ús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93A1935" w14:textId="102E10DF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48" w:history="1">
        <w:r w:rsidR="00EF6BCE" w:rsidRPr="00822C64">
          <w:rPr>
            <w:rStyle w:val="Hyperlink"/>
          </w:rPr>
          <w:t>6. Implementació real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74E60435" w14:textId="7AB0932C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49" w:history="1">
        <w:r w:rsidR="00EF6BCE" w:rsidRPr="00822C64">
          <w:rPr>
            <w:rStyle w:val="Hyperlink"/>
          </w:rPr>
          <w:t>6.1. Descripció de la instal·lació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_Toc108207949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73C4C0E" w14:textId="36A214FC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0" w:history="1">
        <w:r w:rsidR="00EF6BCE" w:rsidRPr="00822C64">
          <w:rPr>
            <w:rStyle w:val="Hyperlink"/>
          </w:rPr>
          <w:t>6.2. Implementació del software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F3E9705" w14:textId="7609B037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1" w:history="1">
        <w:r w:rsidR="00EF6BCE" w:rsidRPr="00822C64">
          <w:rPr>
            <w:rStyle w:val="Hyperlink"/>
          </w:rPr>
          <w:t>6.3. Instal·lació i ús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F345DCD" w14:textId="3EA17D48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2" w:history="1">
        <w:r w:rsidR="00EF6BCE" w:rsidRPr="00822C64">
          <w:rPr>
            <w:rStyle w:val="Hyperlink"/>
          </w:rPr>
          <w:t>7. Anàlisi (sistema real)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6FF6A25" w14:textId="1B468462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3" w:history="1">
        <w:r w:rsidR="00EF6BCE" w:rsidRPr="00822C64">
          <w:rPr>
            <w:rStyle w:val="Hyperlink"/>
          </w:rPr>
          <w:t>7.1. Precisió del simulador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F980421" w14:textId="7E24024B" w:rsidR="00EF6BCE" w:rsidRDefault="00757F02">
      <w:pPr>
        <w:pStyle w:val="TOC3"/>
        <w:rPr>
          <w:rFonts w:asciiTheme="minorHAnsi" w:eastAsiaTheme="minorEastAsia" w:hAnsiTheme="minorHAnsi"/>
          <w:sz w:val="22"/>
          <w:lang w:val="en-US"/>
        </w:rPr>
      </w:pPr>
      <w:hyperlink w:anchor="_Toc108207954" w:history="1">
        <w:r w:rsidR="00EF6BCE" w:rsidRPr="00822C64">
          <w:rPr>
            <w:rStyle w:val="Hyperlink"/>
          </w:rPr>
          <w:t>7.2. Sistema real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5E3350A" w14:textId="2644705C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5" w:history="1">
        <w:r w:rsidR="00EF6BCE" w:rsidRPr="00822C64">
          <w:rPr>
            <w:rStyle w:val="Hyperlink"/>
          </w:rPr>
          <w:t>7.2.1 Dia assolellat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8768C50" w14:textId="061AD44A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6" w:history="1">
        <w:r w:rsidR="00EF6BCE" w:rsidRPr="00822C64">
          <w:rPr>
            <w:rStyle w:val="Hyperlink"/>
          </w:rPr>
          <w:t>7.2.2 Dia de núvols/pluja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16F19E13" w14:textId="3FD3D6A8" w:rsidR="00EF6BCE" w:rsidRDefault="00757F02">
      <w:pPr>
        <w:pStyle w:val="TOC4"/>
        <w:rPr>
          <w:rFonts w:asciiTheme="minorHAnsi" w:eastAsiaTheme="minorEastAsia" w:hAnsiTheme="minorHAnsi"/>
          <w:sz w:val="22"/>
          <w:lang w:val="en-US"/>
        </w:rPr>
      </w:pPr>
      <w:hyperlink w:anchor="_Toc108207957" w:history="1">
        <w:r w:rsidR="00EF6BCE" w:rsidRPr="00822C64">
          <w:rPr>
            <w:rStyle w:val="Hyperlink"/>
          </w:rPr>
          <w:t>7.2.3 Conclusions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_Toc108207957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E49FD8B" w14:textId="46F1AAAE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8" w:history="1">
        <w:r w:rsidR="00EF6BCE" w:rsidRPr="00822C64">
          <w:rPr>
            <w:rStyle w:val="Hyperlink"/>
          </w:rPr>
          <w:t>8. Conclusions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_Toc108207958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79091A5" w14:textId="31375333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59" w:history="1">
        <w:r w:rsidR="00EF6BCE" w:rsidRPr="00822C64">
          <w:rPr>
            <w:rStyle w:val="Hyperlink"/>
          </w:rPr>
          <w:t>Bibliografia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_Toc108207959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503019BE" w14:textId="66737342" w:rsidR="00EF6BCE" w:rsidRDefault="00757F02">
      <w:pPr>
        <w:pStyle w:val="TOC1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0" w:history="1">
        <w:r w:rsidR="00EF6BCE" w:rsidRPr="00822C64">
          <w:rPr>
            <w:rStyle w:val="Hyperlink"/>
          </w:rPr>
          <w:t>II. Annex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_Toc108207960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60586DB5" w14:textId="4E285F28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1" w:history="1">
        <w:r w:rsidR="00EF6BCE" w:rsidRPr="00822C64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A.</w:t>
        </w:r>
        <w:r w:rsidR="00EF6BCE" w:rsidRPr="00822C64">
          <w:rPr>
            <w:rStyle w:val="Hyperlink"/>
          </w:rPr>
          <w:t xml:space="preserve"> Realitat vs Simulació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_Toc108207961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B7590DF" w14:textId="480D31E0" w:rsidR="00EF6BCE" w:rsidRDefault="00757F02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2" w:history="1">
        <w:r w:rsidR="00EF6BCE" w:rsidRPr="00822C64">
          <w:rPr>
            <w:rStyle w:val="Hyperlink"/>
          </w:rPr>
          <w:t>A.1.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Histèresis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_Toc108207962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84385DE" w14:textId="3E64DBC1" w:rsidR="00EF6BCE" w:rsidRDefault="00757F02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3" w:history="1">
        <w:r w:rsidR="00EF6BCE" w:rsidRPr="00822C64">
          <w:rPr>
            <w:rStyle w:val="Hyperlink"/>
          </w:rPr>
          <w:t>A.2.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Tems mínim engegada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_Toc108207963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41735ABC" w14:textId="05161F55" w:rsidR="00EF6BCE" w:rsidRDefault="00757F02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4" w:history="1">
        <w:r w:rsidR="00EF6BCE" w:rsidRPr="00822C64">
          <w:rPr>
            <w:rStyle w:val="Hyperlink"/>
          </w:rPr>
          <w:t>A.3.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Predictiu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_Toc108207964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016CA3E9" w14:textId="2F4D6F51" w:rsidR="00EF6BCE" w:rsidRDefault="00757F02">
      <w:pPr>
        <w:pStyle w:val="TOC2"/>
        <w:rPr>
          <w:rFonts w:asciiTheme="minorHAnsi" w:eastAsiaTheme="minorEastAsia" w:hAnsiTheme="minorHAnsi"/>
          <w:b w:val="0"/>
          <w:sz w:val="22"/>
          <w:lang w:val="en-US"/>
        </w:rPr>
      </w:pPr>
      <w:hyperlink w:anchor="_Toc108207965" w:history="1">
        <w:r w:rsidR="00EF6BCE" w:rsidRPr="00822C64">
          <w:rPr>
            <w:rStyle w:val="Hyperlink"/>
            <w:bCs/>
            <w14:scene3d>
              <w14:camera w14:prst="orthographicFront"/>
              <w14:lightRig w14:rig="threePt" w14:dir="t">
                <w14:rot w14:lat="0" w14:lon="0" w14:rev="0"/>
              </w14:lightRig>
            </w14:scene3d>
          </w:rPr>
          <w:t>B.</w:t>
        </w:r>
        <w:r w:rsidR="00EF6BCE" w:rsidRPr="00822C64">
          <w:rPr>
            <w:rStyle w:val="Hyperlink"/>
          </w:rPr>
          <w:t xml:space="preserve"> Dia assolellat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_Toc108207965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3FD8CB4E" w14:textId="469AE7D8" w:rsidR="00EF6BCE" w:rsidRDefault="00757F02">
      <w:pPr>
        <w:pStyle w:val="TOC3"/>
        <w:tabs>
          <w:tab w:val="left" w:pos="1320"/>
        </w:tabs>
        <w:rPr>
          <w:rFonts w:asciiTheme="minorHAnsi" w:eastAsiaTheme="minorEastAsia" w:hAnsiTheme="minorHAnsi"/>
          <w:sz w:val="22"/>
          <w:lang w:val="en-US"/>
        </w:rPr>
      </w:pPr>
      <w:hyperlink w:anchor="_Toc108207966" w:history="1">
        <w:r w:rsidR="00EF6BCE" w:rsidRPr="00822C64">
          <w:rPr>
            <w:rStyle w:val="Hyperlink"/>
          </w:rPr>
          <w:t>B.1.</w:t>
        </w:r>
        <w:r w:rsidR="00EF6BCE">
          <w:rPr>
            <w:rFonts w:asciiTheme="minorHAnsi" w:eastAsiaTheme="minorEastAsia" w:hAnsiTheme="minorHAnsi"/>
            <w:sz w:val="22"/>
            <w:lang w:val="en-US"/>
          </w:rPr>
          <w:tab/>
        </w:r>
        <w:r w:rsidR="00EF6BCE" w:rsidRPr="00822C64">
          <w:rPr>
            <w:rStyle w:val="Hyperlink"/>
          </w:rPr>
          <w:t>Predictiu – càrrega 1 &gt; càrrega 2</w:t>
        </w:r>
        <w:r w:rsidR="00EF6BCE">
          <w:rPr>
            <w:webHidden/>
          </w:rPr>
          <w:tab/>
        </w:r>
        <w:r w:rsidR="00EF6BCE">
          <w:rPr>
            <w:webHidden/>
          </w:rPr>
          <w:fldChar w:fldCharType="begin"/>
        </w:r>
        <w:r w:rsidR="00EF6BCE">
          <w:rPr>
            <w:webHidden/>
          </w:rPr>
          <w:instrText xml:space="preserve"> PAGEREF _Toc108207966 \h </w:instrText>
        </w:r>
        <w:r w:rsidR="00EF6BCE">
          <w:rPr>
            <w:webHidden/>
          </w:rPr>
        </w:r>
        <w:r w:rsidR="00EF6BCE">
          <w:rPr>
            <w:webHidden/>
          </w:rPr>
          <w:fldChar w:fldCharType="separate"/>
        </w:r>
        <w:r w:rsidR="00FE061C">
          <w:rPr>
            <w:webHidden/>
          </w:rPr>
          <w:t>2</w:t>
        </w:r>
        <w:r w:rsidR="00EF6BCE">
          <w:rPr>
            <w:webHidden/>
          </w:rPr>
          <w:fldChar w:fldCharType="end"/>
        </w:r>
      </w:hyperlink>
    </w:p>
    <w:p w14:paraId="26A42BF7" w14:textId="7AFC48E0" w:rsidR="00DD0E56" w:rsidRDefault="00DD0E56" w:rsidP="00DD0E56">
      <w:pPr>
        <w:sectPr w:rsidR="00DD0E56" w:rsidSect="00FC4043">
          <w:headerReference w:type="default" r:id="rId19"/>
          <w:footerReference w:type="default" r:id="rId20"/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  <w:r>
        <w:fldChar w:fldCharType="end"/>
      </w:r>
    </w:p>
    <w:p w14:paraId="0E29E4E4" w14:textId="3D17F7EA" w:rsidR="00554817" w:rsidRDefault="00984174" w:rsidP="00360633">
      <w:pPr>
        <w:pStyle w:val="Index-Figures"/>
      </w:pPr>
      <w:bookmarkStart w:id="25" w:name="_Toc106819028"/>
      <w:r w:rsidRPr="00B6509A">
        <w:lastRenderedPageBreak/>
        <w:t>Figure</w:t>
      </w:r>
      <w:r w:rsidR="00554817">
        <w:t>s</w:t>
      </w:r>
      <w:bookmarkEnd w:id="25"/>
    </w:p>
    <w:p w14:paraId="5D8A492D" w14:textId="7724D17C" w:rsidR="00EF6BCE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108207818" w:history="1">
        <w:r w:rsidR="00EF6BCE" w:rsidRPr="00363B06">
          <w:rPr>
            <w:rStyle w:val="Hyperlink"/>
            <w:noProof/>
          </w:rPr>
          <w:t>Figura 1.1. Càlcul de la factura de la llum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_Toc108207818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D263A90" w14:textId="4F559DD3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19" w:history="1">
        <w:r w:rsidR="00EF6BCE" w:rsidRPr="00363B06">
          <w:rPr>
            <w:rStyle w:val="Hyperlink"/>
            <w:noProof/>
          </w:rPr>
          <w:t>Figura 2.1. Model energètic (vàlid tant per potència o energia)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_Toc108207819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EA15969" w14:textId="357DB8DA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0" w:history="1">
        <w:r w:rsidR="00EF6BCE" w:rsidRPr="00363B06">
          <w:rPr>
            <w:rStyle w:val="Hyperlink"/>
            <w:noProof/>
          </w:rPr>
          <w:t>Figura 3.1. Segmentació visual de la potència del sistema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_Toc108207820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6EF00CB3" w14:textId="54B7D5E1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1" w:history="1">
        <w:r w:rsidR="00EF6BCE" w:rsidRPr="00363B06">
          <w:rPr>
            <w:rStyle w:val="Hyperlink"/>
            <w:noProof/>
          </w:rPr>
          <w:t>Figura 3.2. Exemple – Potència produïda d’un dia assolellat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_Toc108207821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A241D07" w14:textId="0F9D61BD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2" w:history="1">
        <w:r w:rsidR="00EF6BCE" w:rsidRPr="00363B06">
          <w:rPr>
            <w:rStyle w:val="Hyperlink"/>
            <w:noProof/>
          </w:rPr>
          <w:t>Figura 3.3. Exemple - Potència produïda d’un dia ennuvolat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_Toc108207822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67A3B89" w14:textId="6219C6BD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3" w:history="1">
        <w:r w:rsidR="00EF6BCE" w:rsidRPr="00363B06">
          <w:rPr>
            <w:rStyle w:val="Hyperlink"/>
            <w:noProof/>
          </w:rPr>
          <w:t>Figura 3.4. Exemple - Potència produïda d’un dia plujós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_Toc108207823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A4AADC4" w14:textId="5F9F744C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4" w:history="1">
        <w:r w:rsidR="00EF6BCE" w:rsidRPr="00363B06">
          <w:rPr>
            <w:rStyle w:val="Hyperlink"/>
            <w:noProof/>
          </w:rPr>
          <w:t>Figura 3.5. Exemple - Potència consumida i de cada càrrega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_Toc108207824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DF91E7B" w14:textId="65D01EF0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5" w:history="1">
        <w:r w:rsidR="00EF6BCE" w:rsidRPr="00363B06">
          <w:rPr>
            <w:rStyle w:val="Hyperlink"/>
            <w:noProof/>
          </w:rPr>
          <w:t>Figura 3.6. Exemple – Potència disponible i de la xarxa – Vista completa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_Toc108207825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9132C33" w14:textId="35D2F3E5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6" w:history="1">
        <w:r w:rsidR="00EF6BCE" w:rsidRPr="00363B06">
          <w:rPr>
            <w:rStyle w:val="Hyperlink"/>
            <w:noProof/>
          </w:rPr>
          <w:t>Figura 3.7. Exemple - Potència del consum màxim (ideal)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_Toc108207826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F93805D" w14:textId="49E7DF93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7" w:history="1">
        <w:r w:rsidR="00EF6BCE" w:rsidRPr="00363B06">
          <w:rPr>
            <w:rStyle w:val="Hyperlink"/>
            <w:noProof/>
          </w:rPr>
          <w:t>Figura 3.8. Formes de calcular el balanç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_Toc108207827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8B02F79" w14:textId="3EE6CD05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8" w:history="1">
        <w:r w:rsidR="00EF6BCE" w:rsidRPr="00363B06">
          <w:rPr>
            <w:rStyle w:val="Hyperlink"/>
            <w:noProof/>
          </w:rPr>
          <w:t>Figura 3.9. Segmentació visual de l’energia del sistema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_Toc108207828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A1A1DEF" w14:textId="2E0957F7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29" w:history="1">
        <w:r w:rsidR="00EF6BCE" w:rsidRPr="00363B06">
          <w:rPr>
            <w:rStyle w:val="Hyperlink"/>
            <w:noProof/>
          </w:rPr>
          <w:t>Figura 3.10. Exemple – Consum màxim d’energia a partir d’àrees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_Toc108207829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6FB1FA8" w14:textId="54AFE0F4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0" w:history="1">
        <w:r w:rsidR="00EF6BCE" w:rsidRPr="00363B06">
          <w:rPr>
            <w:rStyle w:val="Hyperlink"/>
            <w:noProof/>
          </w:rPr>
          <w:t>Figura 3.11. Exemple - Energia perduda a partir d’àrees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_Toc108207830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AFA54F6" w14:textId="4AF1C393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1" w:history="1">
        <w:r w:rsidR="00EF6BCE" w:rsidRPr="00363B06">
          <w:rPr>
            <w:rStyle w:val="Hyperlink"/>
            <w:noProof/>
          </w:rPr>
          <w:t>Figura 3.12. Exemple – Energia disponible del balanç i deguda a la xarxa – Vista comportament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_Toc108207831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609A2E8B" w14:textId="785DD842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2" w:history="1">
        <w:r w:rsidR="00EF6BCE" w:rsidRPr="00363B06">
          <w:rPr>
            <w:rStyle w:val="Hyperlink"/>
            <w:noProof/>
          </w:rPr>
          <w:t>Figura 3.13. Exemple – Resultats per hores de les energies (vista model)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_Toc108207832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5F867C9" w14:textId="4926F0AF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3" w:history="1">
        <w:r w:rsidR="00EF6BCE" w:rsidRPr="00363B06">
          <w:rPr>
            <w:rStyle w:val="Hyperlink"/>
            <w:noProof/>
          </w:rPr>
          <w:t>Figura 3.14. Exemple – Resultats per hores de les energies (1a segmentació)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_Toc108207833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5B242F6" w14:textId="03CEEC17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4" w:history="1">
        <w:r w:rsidR="00EF6BCE" w:rsidRPr="00363B06">
          <w:rPr>
            <w:rStyle w:val="Hyperlink"/>
            <w:noProof/>
          </w:rPr>
          <w:t>Figura 3.15. Exemple – Resultats per hores de les energies (2a segmentació)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_Toc108207834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2BFD95E" w14:textId="29C00B20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5" w:history="1">
        <w:r w:rsidR="00EF6BCE" w:rsidRPr="00363B06">
          <w:rPr>
            <w:rStyle w:val="Hyperlink"/>
            <w:noProof/>
          </w:rPr>
          <w:t>Figura 3.16. Exemple – Model energètic per hores (2a segmentació)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_Toc108207835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502CAAF" w14:textId="4F24B1FF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6" w:history="1">
        <w:r w:rsidR="00EF6BCE" w:rsidRPr="00363B06">
          <w:rPr>
            <w:rStyle w:val="Hyperlink"/>
            <w:noProof/>
          </w:rPr>
          <w:t>Figura 4.1. Corba d’histèresi del control d’una càrrega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_Toc108207836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72665C0" w14:textId="5917F38B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7" w:history="1">
        <w:r w:rsidR="00EF6BCE" w:rsidRPr="00363B06">
          <w:rPr>
            <w:rStyle w:val="Hyperlink"/>
            <w:noProof/>
          </w:rPr>
          <w:t>Figura 4.2. Histèresi – Màquina d’estats per controlar una càrrega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_Toc108207837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71A7036" w14:textId="699D4507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8" w:history="1">
        <w:r w:rsidR="00EF6BCE" w:rsidRPr="00363B06">
          <w:rPr>
            <w:rStyle w:val="Hyperlink"/>
            <w:noProof/>
          </w:rPr>
          <w:t>Figura 4.3. Histèresi – 1a càrrega amb preferència d’engegada respecta la 2a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_Toc108207838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6C4F8C06" w14:textId="04EBA2EE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39" w:history="1">
        <w:r w:rsidR="00EF6BCE" w:rsidRPr="00363B06">
          <w:rPr>
            <w:rStyle w:val="Hyperlink"/>
            <w:noProof/>
          </w:rPr>
          <w:t>Figura 4.4. Histèresi – 2 càrregues amb els mateixos llindars equivalen a 1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_Toc108207839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2BBBC2A" w14:textId="5ACB0841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0" w:history="1">
        <w:r w:rsidR="00EF6BCE" w:rsidRPr="00363B06">
          <w:rPr>
            <w:rStyle w:val="Hyperlink"/>
            <w:noProof/>
          </w:rPr>
          <w:t>Figura 4.5. Histèresis – Llindar baix a 0 i càlcul de balanç projectant al passat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_Toc108207840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72E6602" w14:textId="76BD2C64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1" w:history="1">
        <w:r w:rsidR="00EF6BCE" w:rsidRPr="00363B06">
          <w:rPr>
            <w:rStyle w:val="Hyperlink"/>
            <w:noProof/>
          </w:rPr>
          <w:t>Figura 4.6. Histèresis – Llindar baix a 0 i càlcul de balanç projectant al futur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_Toc108207841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A0C30E6" w14:textId="524D1B73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2" w:history="1">
        <w:r w:rsidR="00EF6BCE" w:rsidRPr="00363B06">
          <w:rPr>
            <w:rStyle w:val="Hyperlink"/>
            <w:noProof/>
          </w:rPr>
          <w:t>Figura 4.7. Temps mín. engegada – Solapament de comportament de les implementacions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_Toc108207842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0BC96B0" w14:textId="1AF7469A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3" w:history="1">
        <w:r w:rsidR="00EF6BCE" w:rsidRPr="00363B06">
          <w:rPr>
            <w:rStyle w:val="Hyperlink"/>
            <w:noProof/>
          </w:rPr>
          <w:t>Figura 4.8. Temps mín. engegada – Implementacions amb el mateix comportament quan C1 &lt;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_Toc108207843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DED9B15" w14:textId="3CB0B3F1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4" w:history="1">
        <w:r w:rsidR="00EF6BCE" w:rsidRPr="00363B06">
          <w:rPr>
            <w:rStyle w:val="Hyperlink"/>
            <w:noProof/>
          </w:rPr>
          <w:t>Figura 4.9. Temps mín. engegada – Implementacions amb el mateix comportament quan C1 &gt;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_Toc108207844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F633080" w14:textId="64EC7C9B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5" w:history="1">
        <w:r w:rsidR="00EF6BCE" w:rsidRPr="00363B06">
          <w:rPr>
            <w:rStyle w:val="Hyperlink"/>
            <w:noProof/>
          </w:rPr>
          <w:t>Figura 4.10. Histèresi (segona part) amb mateixos llindars que Temps mínim engegat (primera part)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_Toc108207845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6B4856FE" w14:textId="2F80F3E3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6" w:history="1">
        <w:r w:rsidR="00EF6BCE" w:rsidRPr="00363B06">
          <w:rPr>
            <w:rStyle w:val="Hyperlink"/>
            <w:noProof/>
          </w:rPr>
          <w:t>Figura 4.11. Predictiu – Predicció projectant la potència disponible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_Toc108207846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13E4CD4" w14:textId="3999D6F6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7" w:history="1">
        <w:r w:rsidR="00EF6BCE" w:rsidRPr="00363B06">
          <w:rPr>
            <w:rStyle w:val="Hyperlink"/>
            <w:noProof/>
          </w:rPr>
          <w:t xml:space="preserve">Figura 4.12. Predictiu – Exemplificació de l’àrea de </w:t>
        </w:r>
        <m:oMath>
          <m:r>
            <w:rPr>
              <w:rStyle w:val="Hyperlink"/>
              <w:rFonts w:ascii="Cambria Math" w:hAnsi="Cambria Math"/>
              <w:noProof/>
            </w:rPr>
            <m:t>pDAvg1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 w:rsidR="00EF6BCE" w:rsidRPr="00363B06">
          <w:rPr>
            <w:rStyle w:val="Hyperlink"/>
            <w:noProof/>
          </w:rPr>
          <w:t xml:space="preserve"> equivalent a la integral </w:t>
        </w:r>
        <m:oMath>
          <m:r>
            <w:rPr>
              <w:rStyle w:val="Hyperlink"/>
              <w:rFonts w:ascii="Cambria Math" w:hAnsi="Cambria Math"/>
              <w:noProof/>
            </w:rPr>
            <m:t>pD1</m:t>
          </m:r>
          <m:r>
            <w:rPr>
              <w:rStyle w:val="Hyperlink"/>
              <w:rFonts w:ascii="Cambria Math" w:hAnsi="Cambria Math"/>
              <w:noProof/>
            </w:rPr>
            <m:t>h</m:t>
          </m:r>
        </m:oMath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_Toc108207847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E1632E9" w14:textId="533AD938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8" w:history="1">
        <w:r w:rsidR="00EF6BCE" w:rsidRPr="00363B06">
          <w:rPr>
            <w:rStyle w:val="Hyperlink"/>
            <w:noProof/>
          </w:rPr>
          <w:t>Figura 4.13. Predictiu – Predicció a partir de la potència mitjana disponible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_Toc108207848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4AC02F1" w14:textId="4B15677F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49" w:history="1">
        <w:r w:rsidR="00EF6BCE" w:rsidRPr="00363B06">
          <w:rPr>
            <w:rStyle w:val="Hyperlink"/>
            <w:noProof/>
          </w:rPr>
          <w:t>Figura 4.14. Predictiu base – Situació ideal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_Toc108207849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5F9996A" w14:textId="4B9E3DA3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0" w:history="1">
        <w:r w:rsidR="00EF6BCE" w:rsidRPr="00363B06">
          <w:rPr>
            <w:rStyle w:val="Hyperlink"/>
            <w:noProof/>
          </w:rPr>
          <w:t>Figura 4.15. Predictiu base – Situacions extremes no desitjades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_Toc108207850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37F4462" w14:textId="371CA73B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1" w:history="1">
        <w:r w:rsidR="00EF6BCE" w:rsidRPr="00363B06">
          <w:rPr>
            <w:rStyle w:val="Hyperlink"/>
            <w:noProof/>
          </w:rPr>
          <w:t>Figura 4.16. Predictiu base – Solució al problema a) i nou problema que presenta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_Toc108207851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46F4B60" w14:textId="2EB2AA7E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2" w:history="1">
        <w:r w:rsidR="00EF6BCE" w:rsidRPr="00363B06">
          <w:rPr>
            <w:rStyle w:val="Hyperlink"/>
            <w:noProof/>
          </w:rPr>
          <w:t>Figura 4.17. Predictiu base – Solució al problema b)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_Toc108207852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6CAB91BE" w14:textId="11E670D7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3" w:history="1">
        <w:r w:rsidR="00EF6BCE" w:rsidRPr="00363B06">
          <w:rPr>
            <w:rStyle w:val="Hyperlink"/>
            <w:noProof/>
          </w:rPr>
          <w:t>Figura 4.18. Predictiu – Màquina d’estats per controlar una càrrega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_Toc108207853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D030735" w14:textId="6727AFF1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4" w:history="1">
        <w:r w:rsidR="00EF6BCE" w:rsidRPr="00363B06">
          <w:rPr>
            <w:rStyle w:val="Hyperlink"/>
            <w:noProof/>
          </w:rPr>
          <w:t>Figura 4.19. Predictiu – Màquina d’estats per controlar dues càrregues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_Toc108207854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838465C" w14:textId="1E0FF74D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5" w:history="1">
        <w:r w:rsidR="00EF6BCE" w:rsidRPr="00363B06">
          <w:rPr>
            <w:rStyle w:val="Hyperlink"/>
            <w:noProof/>
          </w:rPr>
          <w:t>Figura 5.1. Simulador – Dependència entre mòduls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_Toc108207855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1F0038D" w14:textId="3B95C627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6" w:history="1">
        <w:r w:rsidR="00EF6BCE" w:rsidRPr="00363B06">
          <w:rPr>
            <w:rStyle w:val="Hyperlink"/>
            <w:noProof/>
          </w:rPr>
          <w:t>Figura 6.1. Shelly1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_Toc108207856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FC500AD" w14:textId="4CFEBEEA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7" w:history="1">
        <w:r w:rsidR="00EF6BCE" w:rsidRPr="00363B06">
          <w:rPr>
            <w:rStyle w:val="Hyperlink"/>
            <w:noProof/>
          </w:rPr>
          <w:t>Figura 6.2. Enphase Envoy-S Metered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_Toc108207857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3B7DF7D" w14:textId="63076A91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8" w:history="1">
        <w:r w:rsidR="00EF6BCE" w:rsidRPr="00363B06">
          <w:rPr>
            <w:rStyle w:val="Hyperlink"/>
            <w:noProof/>
          </w:rPr>
          <w:t>Figura 6.3. Raspberry Pi Model B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_Toc108207858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600594CD" w14:textId="6D4023A2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59" w:history="1">
        <w:r w:rsidR="00EF6BCE" w:rsidRPr="00363B06">
          <w:rPr>
            <w:rStyle w:val="Hyperlink"/>
            <w:noProof/>
          </w:rPr>
          <w:t>Figura 6.4. Dashboard creat en Grafana que mostra les dades del sistema a temps real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_Toc108207859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12A66DF" w14:textId="3D36BDC4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0" w:history="1">
        <w:r w:rsidR="00EF6BCE" w:rsidRPr="00363B06">
          <w:rPr>
            <w:rStyle w:val="Hyperlink"/>
            <w:noProof/>
          </w:rPr>
          <w:t>Figura 6.5. Relació programa-driver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_Toc108207860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62B95027" w14:textId="39DD377D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1" w:history="1">
        <w:r w:rsidR="00EF6BCE" w:rsidRPr="00363B06">
          <w:rPr>
            <w:rStyle w:val="Hyperlink"/>
            <w:noProof/>
          </w:rPr>
          <w:t>Figura 7.1. Anàlisi dia assolellat – Dades per fer la simular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_Toc108207861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A44CB85" w14:textId="6DF6048F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2" w:history="1">
        <w:r w:rsidR="00EF6BCE" w:rsidRPr="00363B06">
          <w:rPr>
            <w:rStyle w:val="Hyperlink"/>
            <w:noProof/>
          </w:rPr>
          <w:t>Figura 7.2 Anàlisi dia assolellat – Forma exponencial de les commutacions a l’optimitzar el llindar alt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_Toc108207862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C40A7F9" w14:textId="040BDAAE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3" w:history="1">
        <w:r w:rsidR="00EF6BCE" w:rsidRPr="00363B06">
          <w:rPr>
            <w:rStyle w:val="Hyperlink"/>
            <w:noProof/>
          </w:rPr>
          <w:t>Figura 7.3. Anàlisi dia assolellat – Histèresis amb una càrrega – Optimització llindar alt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_Toc108207863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778E2A3" w14:textId="4D516491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4" w:history="1">
        <w:r w:rsidR="00EF6BCE" w:rsidRPr="00363B06">
          <w:rPr>
            <w:rStyle w:val="Hyperlink"/>
            <w:noProof/>
          </w:rPr>
          <w:t>Figura 7.4. Anàlisi dia assolellat – Histèresis amb una càrrega – Optimització llindar baix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_Toc108207864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39B3F44" w14:textId="7F3BCEF1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5" w:history="1">
        <w:r w:rsidR="00EF6BCE" w:rsidRPr="00363B06">
          <w:rPr>
            <w:rStyle w:val="Hyperlink"/>
            <w:noProof/>
          </w:rPr>
          <w:t>Figura 7.5. Anàlisi dia assolellat – Histèresis amb una càrrega – Optimització llindar alt 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_Toc108207865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5D6C215" w14:textId="05A7A172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6" w:history="1">
        <w:r w:rsidR="00EF6BCE" w:rsidRPr="00363B06">
          <w:rPr>
            <w:rStyle w:val="Hyperlink"/>
            <w:noProof/>
          </w:rPr>
          <w:t>Figura 7.6. Anàlisi dia assolellat – Histèresis amb una càrrega – Optimització llindar baix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_Toc108207866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AE08A2D" w14:textId="34C30FA0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7" w:history="1">
        <w:r w:rsidR="00EF6BCE" w:rsidRPr="00363B06">
          <w:rPr>
            <w:rStyle w:val="Hyperlink"/>
            <w:noProof/>
          </w:rPr>
          <w:t>Figura 7.7. Anàlisi dia assolellat – Temps mínim engegada – C1 &lt; C2, versions Simple i Completa 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_Toc108207867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321C56C" w14:textId="101E17E5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8" w:history="1">
        <w:r w:rsidR="00EF6BCE" w:rsidRPr="00363B06">
          <w:rPr>
            <w:rStyle w:val="Hyperlink"/>
            <w:noProof/>
          </w:rPr>
          <w:t>Figura 7.8. Anàlisi dia assolellat – Temps mínim engegada – C1 &lt; C2, versió Completa B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_Toc108207868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19FC1B5" w14:textId="7FE37878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69" w:history="1">
        <w:r w:rsidR="00EF6BCE" w:rsidRPr="00363B06">
          <w:rPr>
            <w:rStyle w:val="Hyperlink"/>
            <w:noProof/>
          </w:rPr>
          <w:t>Figura 7.9. Anàlisi dia assolellat – Temps mínim engegada – C1 &gt; C2, versió Simple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_Toc108207869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8D7382A" w14:textId="6CCC2E4A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0" w:history="1">
        <w:r w:rsidR="00EF6BCE" w:rsidRPr="00363B06">
          <w:rPr>
            <w:rStyle w:val="Hyperlink"/>
            <w:noProof/>
          </w:rPr>
          <w:t>Figura 7.10. Anàlisi dia assolellat – Temps mínim engegada – C1 &gt; C2, versions Completa A i B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_Toc108207870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3925D08" w14:textId="003910EC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1" w:history="1">
        <w:r w:rsidR="00EF6BCE" w:rsidRPr="00363B06">
          <w:rPr>
            <w:rStyle w:val="Hyperlink"/>
            <w:noProof/>
          </w:rPr>
          <w:t>Figura 7.11. Anàlisi dia assolellat – Configuració òptima - Histèresis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_Toc108207871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107B11A" w14:textId="5A83B3BD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2" w:history="1">
        <w:r w:rsidR="00EF6BCE" w:rsidRPr="00363B06">
          <w:rPr>
            <w:rStyle w:val="Hyperlink"/>
            <w:noProof/>
          </w:rPr>
          <w:t>Figura 7.12. Anàlisi dia de núvols/pluja – Dades per fer la simular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_Toc108207872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F22314C" w14:textId="723F23BC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3" w:history="1">
        <w:r w:rsidR="00EF6BCE" w:rsidRPr="00363B06">
          <w:rPr>
            <w:rStyle w:val="Hyperlink"/>
            <w:noProof/>
          </w:rPr>
          <w:t>Figura 7.13. Anàlisi dia assolellat – Configuració òptima - Histèresis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_Toc108207873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6DCA1E60" w14:textId="007714BD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4" w:history="1">
        <w:r w:rsidR="00EF6BCE" w:rsidRPr="00363B06">
          <w:rPr>
            <w:rStyle w:val="Hyperlink"/>
            <w:noProof/>
          </w:rPr>
          <w:t>Figura A.1. Histèresis – Comportament i resultats del sistema real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_Toc108207874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DFC4D0C" w14:textId="413188A2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5" w:history="1">
        <w:r w:rsidR="00EF6BCE" w:rsidRPr="00363B06">
          <w:rPr>
            <w:rStyle w:val="Hyperlink"/>
            <w:noProof/>
          </w:rPr>
          <w:t>Figura A.2. Histèresis – Comportament i resultats simulats (sense dades reals del consum base)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_Toc108207875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324AF15" w14:textId="3256CF7E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6" w:history="1">
        <w:r w:rsidR="00EF6BCE" w:rsidRPr="00363B06">
          <w:rPr>
            <w:rStyle w:val="Hyperlink"/>
            <w:noProof/>
          </w:rPr>
          <w:t>Figura A.3. Histèresis – Comportament i resultats simulats (amb dades reals del consum base)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_Toc108207876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15D9DDB" w14:textId="38B696BA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7" w:history="1">
        <w:r w:rsidR="00EF6BCE" w:rsidRPr="00363B06">
          <w:rPr>
            <w:rStyle w:val="Hyperlink"/>
            <w:noProof/>
          </w:rPr>
          <w:t>Figura A.4. Predictiu – Comportament i resultats del sistema real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_Toc108207877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F7DC39C" w14:textId="40722018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8" w:history="1">
        <w:r w:rsidR="00EF6BCE" w:rsidRPr="00363B06">
          <w:rPr>
            <w:rStyle w:val="Hyperlink"/>
            <w:noProof/>
          </w:rPr>
          <w:t>Figura A.5. Predictiu – Comportament i resultats simulats (sense dades reals del consum base)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_Toc108207878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6C60479" w14:textId="1E1FF428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79" w:history="1">
        <w:r w:rsidR="00EF6BCE" w:rsidRPr="00363B06">
          <w:rPr>
            <w:rStyle w:val="Hyperlink"/>
            <w:noProof/>
          </w:rPr>
          <w:t>Figura B.6. Anàlisi dia assolellat – Predictiu– C1 &lt; C2, sense predicció, pas 1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_Toc108207879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5A676C5" w14:textId="0264520E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0" w:history="1">
        <w:r w:rsidR="00EF6BCE" w:rsidRPr="00363B06">
          <w:rPr>
            <w:rStyle w:val="Hyperlink"/>
            <w:noProof/>
          </w:rPr>
          <w:t>Figura B.7. Anàlisi dia assolellat – Predictiu – C1 &lt; C2, sense predicció, pas 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E270AC1" w14:textId="435D89DD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1" w:history="1">
        <w:r w:rsidR="00EF6BCE" w:rsidRPr="00363B06">
          <w:rPr>
            <w:rStyle w:val="Hyperlink"/>
            <w:noProof/>
          </w:rPr>
          <w:t>Figura B.8. Anàlisi dia assolellat – Predictiu – C1 &lt; C2, sense predicció, pas 3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AD467E1" w14:textId="76866DAA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2" w:history="1">
        <w:r w:rsidR="00EF6BCE" w:rsidRPr="00363B06">
          <w:rPr>
            <w:rStyle w:val="Hyperlink"/>
            <w:noProof/>
          </w:rPr>
          <w:t>Figura B.9. Anàlisi dia assolellat – Predictiu – C1 &lt; C2, potència mitjana disponible, pas 1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61A1ED71" w14:textId="4FCCF19D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3" w:history="1">
        <w:r w:rsidR="00EF6BCE" w:rsidRPr="00363B06">
          <w:rPr>
            <w:rStyle w:val="Hyperlink"/>
            <w:noProof/>
          </w:rPr>
          <w:t>Figura B.10. Anàlisi dia assolellat – Predictiu – C1 &lt; C2, potència mitjana disponible, pas 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C1EE590" w14:textId="2222600F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4" w:history="1">
        <w:r w:rsidR="00EF6BCE" w:rsidRPr="00363B06">
          <w:rPr>
            <w:rStyle w:val="Hyperlink"/>
            <w:noProof/>
          </w:rPr>
          <w:t>Figura B.11. Anàlisi dia assolellat – Predictiu – C1 &lt; C2, potència mitjana disponible, pas 3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68599329" w14:textId="773C2AB0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5" w:history="1">
        <w:r w:rsidR="00EF6BCE" w:rsidRPr="00363B06">
          <w:rPr>
            <w:rStyle w:val="Hyperlink"/>
            <w:noProof/>
          </w:rPr>
          <w:t>Figura B.12. Anàlisi dia assolellat – Predictiu – C1 &lt; C2, projecció potència disponible, pas 1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F6F8188" w14:textId="2CDF9348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6" w:history="1">
        <w:r w:rsidR="00EF6BCE" w:rsidRPr="00363B06">
          <w:rPr>
            <w:rStyle w:val="Hyperlink"/>
            <w:noProof/>
          </w:rPr>
          <w:t>Figura B.13. Anàlisi dia assolellat – Predictiu – C1 &lt; C2, projecció potència disponible, pas 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_Toc108207886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3C91EFE" w14:textId="6B26E02A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7" w:history="1">
        <w:r w:rsidR="00EF6BCE" w:rsidRPr="00363B06">
          <w:rPr>
            <w:rStyle w:val="Hyperlink"/>
            <w:noProof/>
          </w:rPr>
          <w:t>Figura B.14. Anàlisi dia assolellat – Predictiu – C1 &lt; C2, projecció potència disponible, pas 3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_Toc108207887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B07F6E1" w14:textId="55B6AEEB" w:rsidR="00554817" w:rsidRDefault="00360633" w:rsidP="00360633">
      <w:pPr>
        <w:ind w:firstLine="0"/>
        <w:jc w:val="left"/>
      </w:pPr>
      <w:r>
        <w:fldChar w:fldCharType="end"/>
      </w:r>
    </w:p>
    <w:p w14:paraId="6EAB92BC" w14:textId="77777777" w:rsidR="00BE3E61" w:rsidRDefault="00BE3E61" w:rsidP="00360633">
      <w:pPr>
        <w:ind w:firstLine="0"/>
        <w:jc w:val="left"/>
        <w:sectPr w:rsidR="00BE3E61" w:rsidSect="00FC4043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133E4F75" w14:textId="6281F6F7" w:rsidR="00360633" w:rsidRDefault="00360633" w:rsidP="00360633">
      <w:pPr>
        <w:pStyle w:val="Index-Figures"/>
      </w:pPr>
      <w:bookmarkStart w:id="26" w:name="_Toc106819029"/>
      <w:r>
        <w:lastRenderedPageBreak/>
        <w:t>Taules</w:t>
      </w:r>
      <w:bookmarkEnd w:id="26"/>
    </w:p>
    <w:p w14:paraId="6D415399" w14:textId="3E3AB850" w:rsidR="00EF6BCE" w:rsidRDefault="00360633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r>
        <w:fldChar w:fldCharType="begin"/>
      </w:r>
      <w:r>
        <w:instrText xml:space="preserve"> TOC \h \z \c "Taula" </w:instrText>
      </w:r>
      <w:r>
        <w:fldChar w:fldCharType="separate"/>
      </w:r>
      <w:hyperlink w:anchor="_Toc108207888" w:history="1">
        <w:r w:rsidR="00EF6BCE" w:rsidRPr="00920BC8">
          <w:rPr>
            <w:rStyle w:val="Hyperlink"/>
            <w:noProof/>
          </w:rPr>
          <w:t>Taula 1.1. Exemple – Càlcul del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E3106D8" w14:textId="21C33BE4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89" w:history="1">
        <w:r w:rsidR="00EF6BCE" w:rsidRPr="00920BC8">
          <w:rPr>
            <w:rStyle w:val="Hyperlink"/>
            <w:noProof/>
          </w:rPr>
          <w:t>Taula 1.2. Exemple – Càlcul de la factura amb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_Toc108207889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9E08CD2" w14:textId="1F497D31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0" w:history="1">
        <w:r w:rsidR="00EF6BCE" w:rsidRPr="00920BC8">
          <w:rPr>
            <w:rStyle w:val="Hyperlink"/>
            <w:noProof/>
          </w:rPr>
          <w:t>Taula 1.3. Exemple – Càlcul de la factura sense balanç net horari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68733F8" w14:textId="03AC6F0D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1" w:history="1">
        <w:r w:rsidR="00EF6BCE" w:rsidRPr="00920BC8">
          <w:rPr>
            <w:rStyle w:val="Hyperlink"/>
            <w:noProof/>
          </w:rPr>
          <w:t>Taula 3.1. Traduccions i nomenclatures – Potències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BE1AF93" w14:textId="1BF6BB7F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2" w:history="1">
        <w:r w:rsidR="00EF6BCE" w:rsidRPr="00920BC8">
          <w:rPr>
            <w:rStyle w:val="Hyperlink"/>
            <w:noProof/>
          </w:rPr>
          <w:t>Taula 3.2. Traduccions i nomenclatures – Energies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C196541" w14:textId="5037780C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3" w:history="1">
        <w:r w:rsidR="00EF6BCE" w:rsidRPr="00920BC8">
          <w:rPr>
            <w:rStyle w:val="Hyperlink"/>
            <w:noProof/>
          </w:rPr>
          <w:t>Taula 3.3. Traduccions i nomenclatures – Comparació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54E5A0F" w14:textId="14552F03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4" w:history="1">
        <w:r w:rsidR="00EF6BCE" w:rsidRPr="00920BC8">
          <w:rPr>
            <w:rStyle w:val="Hyperlink"/>
            <w:noProof/>
          </w:rPr>
          <w:t>Taula 4.1. Temps mín. engegada – Implementacions amb el mateix comportament quan C1 &lt;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9E1DD6C" w14:textId="4E503F47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5" w:history="1">
        <w:r w:rsidR="00EF6BCE" w:rsidRPr="00920BC8">
          <w:rPr>
            <w:rStyle w:val="Hyperlink"/>
            <w:noProof/>
          </w:rPr>
          <w:t>Taula 4.2. Temps mín. engegada – Implementacions amb el mateix comportament quan C1 &gt;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8F84842" w14:textId="2D4CA6AE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6" w:history="1">
        <w:r w:rsidR="00EF6BCE" w:rsidRPr="00920BC8">
          <w:rPr>
            <w:rStyle w:val="Hyperlink"/>
            <w:noProof/>
          </w:rPr>
          <w:t>Taula 4.3. Temps mín. engegada – Implementacions amb el mateix comportament quan C1 = C2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_Toc108207896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57F8E584" w14:textId="3C4EEABF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7" w:history="1">
        <w:r w:rsidR="00EF6BCE" w:rsidRPr="00920BC8">
          <w:rPr>
            <w:rStyle w:val="Hyperlink"/>
            <w:noProof/>
          </w:rPr>
          <w:t>Taula 5.1. Columnes de DataFrameIn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_Toc108207897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289D51E" w14:textId="53A633CF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8" w:history="1">
        <w:r w:rsidR="00EF6BCE" w:rsidRPr="00920BC8">
          <w:rPr>
            <w:rStyle w:val="Hyperlink"/>
            <w:noProof/>
          </w:rPr>
          <w:t>Taula 5.2. Columnes de DataFrameOut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_Toc108207898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7CC1A368" w14:textId="6F4DF07C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899" w:history="1">
        <w:r w:rsidR="00EF6BCE" w:rsidRPr="00920BC8">
          <w:rPr>
            <w:rStyle w:val="Hyperlink"/>
            <w:noProof/>
          </w:rPr>
          <w:t>Taula 6.1. Monitorització - Dades que es guarden a la base de dades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_Toc108207899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BA6BFE0" w14:textId="24A47346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0" w:history="1">
        <w:r w:rsidR="00EF6BCE" w:rsidRPr="00920BC8">
          <w:rPr>
            <w:rStyle w:val="Hyperlink"/>
            <w:noProof/>
          </w:rPr>
          <w:t>Taula 7.1. Anàlisi dia assolellat – Resultats del sistema en funció de l’algoritme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_Toc108207900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71BBEEE" w14:textId="621CCA48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1" w:history="1">
        <w:r w:rsidR="00EF6BCE" w:rsidRPr="00920BC8">
          <w:rPr>
            <w:rStyle w:val="Hyperlink"/>
            <w:noProof/>
          </w:rPr>
          <w:t>Taula 7.2. Anàlisi dia assolellat – Configuració òptima - Temps mínim engegada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_Toc108207901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3E788009" w14:textId="79B6FFC1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2" w:history="1">
        <w:r w:rsidR="00EF6BCE" w:rsidRPr="00920BC8">
          <w:rPr>
            <w:rStyle w:val="Hyperlink"/>
            <w:noProof/>
          </w:rPr>
          <w:t>Taula 7.3. Anàlisi dia assolellat – Configuració òptima - Predictiu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_Toc108207902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2FD4AF5D" w14:textId="1F5DFBF7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3" w:history="1">
        <w:r w:rsidR="00EF6BCE" w:rsidRPr="00920BC8">
          <w:rPr>
            <w:rStyle w:val="Hyperlink"/>
            <w:noProof/>
          </w:rPr>
          <w:t>Taula 7.4. Anàlisi dia de núvols/pluja – Resultats del sistema en funció de l’algoritme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_Toc108207903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0D585150" w14:textId="2641C719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4" w:history="1">
        <w:r w:rsidR="00EF6BCE" w:rsidRPr="00920BC8">
          <w:rPr>
            <w:rStyle w:val="Hyperlink"/>
            <w:noProof/>
          </w:rPr>
          <w:t>Taula 7.5. Anàlisi dia assolellat – Configuració òptima - Temps mínim engegada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_Toc108207904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10342B54" w14:textId="785AB1C9" w:rsidR="00EF6BCE" w:rsidRDefault="00757F02">
      <w:pPr>
        <w:pStyle w:val="TableofFigures"/>
        <w:tabs>
          <w:tab w:val="right" w:leader="dot" w:pos="9016"/>
        </w:tabs>
        <w:rPr>
          <w:rFonts w:asciiTheme="minorHAnsi" w:eastAsiaTheme="minorEastAsia" w:hAnsiTheme="minorHAnsi"/>
          <w:i w:val="0"/>
          <w:noProof/>
          <w:sz w:val="22"/>
          <w:lang w:val="en-US"/>
        </w:rPr>
      </w:pPr>
      <w:hyperlink w:anchor="_Toc108207905" w:history="1">
        <w:r w:rsidR="00EF6BCE" w:rsidRPr="00920BC8">
          <w:rPr>
            <w:rStyle w:val="Hyperlink"/>
            <w:noProof/>
          </w:rPr>
          <w:t>Taula 7.6. Anàlisi dia assolellat – Configuració òptima - Predictiu</w:t>
        </w:r>
        <w:r w:rsidR="00EF6BCE">
          <w:rPr>
            <w:noProof/>
            <w:webHidden/>
          </w:rPr>
          <w:tab/>
        </w:r>
        <w:r w:rsidR="00EF6BCE">
          <w:rPr>
            <w:noProof/>
            <w:webHidden/>
          </w:rPr>
          <w:fldChar w:fldCharType="begin"/>
        </w:r>
        <w:r w:rsidR="00EF6BCE">
          <w:rPr>
            <w:noProof/>
            <w:webHidden/>
          </w:rPr>
          <w:instrText xml:space="preserve"> PAGEREF _Toc108207905 \h </w:instrText>
        </w:r>
        <w:r w:rsidR="00EF6BCE">
          <w:rPr>
            <w:noProof/>
            <w:webHidden/>
          </w:rPr>
        </w:r>
        <w:r w:rsidR="00EF6BCE">
          <w:rPr>
            <w:noProof/>
            <w:webHidden/>
          </w:rPr>
          <w:fldChar w:fldCharType="separate"/>
        </w:r>
        <w:r w:rsidR="00FE061C">
          <w:rPr>
            <w:noProof/>
            <w:webHidden/>
          </w:rPr>
          <w:t>2</w:t>
        </w:r>
        <w:r w:rsidR="00EF6BCE">
          <w:rPr>
            <w:noProof/>
            <w:webHidden/>
          </w:rPr>
          <w:fldChar w:fldCharType="end"/>
        </w:r>
      </w:hyperlink>
    </w:p>
    <w:p w14:paraId="409A3E81" w14:textId="3C6EF102" w:rsidR="00EC47CA" w:rsidRDefault="00360633" w:rsidP="00EC47CA">
      <w:pPr>
        <w:ind w:firstLine="0"/>
      </w:pPr>
      <w:r>
        <w:fldChar w:fldCharType="end"/>
      </w:r>
    </w:p>
    <w:p w14:paraId="42CCB326" w14:textId="77777777" w:rsidR="004E6B53" w:rsidRDefault="004E6B53" w:rsidP="00EC47CA">
      <w:pPr>
        <w:ind w:firstLine="0"/>
      </w:pPr>
    </w:p>
    <w:p w14:paraId="41E9A572" w14:textId="6206F963" w:rsidR="004E6B53" w:rsidRDefault="004E6B53" w:rsidP="004E6B53">
      <w:pPr>
        <w:spacing w:before="0" w:after="160" w:line="259" w:lineRule="auto"/>
        <w:ind w:firstLine="0"/>
        <w:jc w:val="left"/>
        <w:sectPr w:rsidR="004E6B53" w:rsidSect="00BE3E61">
          <w:type w:val="evenPage"/>
          <w:pgSz w:w="11906" w:h="16838" w:code="9"/>
          <w:pgMar w:top="1440" w:right="1440" w:bottom="1440" w:left="1440" w:header="720" w:footer="720" w:gutter="0"/>
          <w:pgNumType w:fmt="lowerRoman"/>
          <w:cols w:space="720"/>
          <w:titlePg/>
          <w:docGrid w:linePitch="360"/>
        </w:sectPr>
      </w:pPr>
    </w:p>
    <w:p w14:paraId="7B743CF0" w14:textId="187A1A20" w:rsidR="005965FC" w:rsidRDefault="005965FC" w:rsidP="00DC44A8">
      <w:pPr>
        <w:pStyle w:val="TtolBloc"/>
      </w:pPr>
      <w:bookmarkStart w:id="27" w:name="_Toc106819013"/>
      <w:bookmarkStart w:id="28" w:name="_Toc107070843"/>
      <w:bookmarkStart w:id="29" w:name="_Toc107070973"/>
      <w:bookmarkStart w:id="30" w:name="_Toc107354289"/>
      <w:bookmarkStart w:id="31" w:name="_Toc107779473"/>
      <w:bookmarkStart w:id="32" w:name="_Toc108200305"/>
      <w:bookmarkStart w:id="33" w:name="_Toc108207908"/>
      <w:r>
        <w:lastRenderedPageBreak/>
        <w:t>Memòria</w:t>
      </w:r>
      <w:bookmarkEnd w:id="27"/>
      <w:bookmarkEnd w:id="28"/>
      <w:bookmarkEnd w:id="29"/>
      <w:bookmarkEnd w:id="30"/>
      <w:bookmarkEnd w:id="31"/>
      <w:bookmarkEnd w:id="32"/>
      <w:bookmarkEnd w:id="33"/>
    </w:p>
    <w:p w14:paraId="47BCAB3A" w14:textId="0B61B2E4" w:rsidR="005965FC" w:rsidRDefault="005965FC" w:rsidP="005965FC">
      <w:pPr>
        <w:ind w:firstLine="0"/>
      </w:pPr>
    </w:p>
    <w:p w14:paraId="4CC23874" w14:textId="77777777" w:rsidR="005965FC" w:rsidRDefault="005965FC" w:rsidP="005965FC">
      <w:pPr>
        <w:ind w:firstLine="0"/>
        <w:sectPr w:rsidR="005965FC" w:rsidSect="00B70D80">
          <w:headerReference w:type="first" r:id="rId21"/>
          <w:footerReference w:type="first" r:id="rId22"/>
          <w:type w:val="oddPage"/>
          <w:pgSz w:w="11906" w:h="16838" w:code="9"/>
          <w:pgMar w:top="1440" w:right="1440" w:bottom="1440" w:left="1440" w:header="720" w:footer="720" w:gutter="0"/>
          <w:pgNumType w:start="1"/>
          <w:cols w:space="720"/>
          <w:titlePg/>
          <w:docGrid w:linePitch="360"/>
        </w:sectPr>
      </w:pPr>
    </w:p>
    <w:p w14:paraId="5CF843EF" w14:textId="366A1B22" w:rsidR="005965FC" w:rsidRDefault="005965FC" w:rsidP="005965FC">
      <w:pPr>
        <w:pStyle w:val="Heading1"/>
      </w:pPr>
      <w:bookmarkStart w:id="34" w:name="_Toc106819014"/>
      <w:bookmarkStart w:id="35" w:name="_Toc106819030"/>
      <w:bookmarkStart w:id="36" w:name="_Toc107070844"/>
      <w:bookmarkStart w:id="37" w:name="_Toc107070974"/>
      <w:bookmarkStart w:id="38" w:name="_Toc107354290"/>
      <w:bookmarkStart w:id="39" w:name="_Toc107779474"/>
      <w:bookmarkStart w:id="40" w:name="_Toc108200306"/>
      <w:bookmarkStart w:id="41" w:name="_Toc108207909"/>
      <w:r>
        <w:lastRenderedPageBreak/>
        <w:t>Introducció</w:t>
      </w:r>
      <w:bookmarkEnd w:id="34"/>
      <w:bookmarkEnd w:id="35"/>
      <w:bookmarkEnd w:id="36"/>
      <w:bookmarkEnd w:id="37"/>
      <w:bookmarkEnd w:id="38"/>
      <w:bookmarkEnd w:id="39"/>
      <w:bookmarkEnd w:id="40"/>
      <w:bookmarkEnd w:id="41"/>
    </w:p>
    <w:p w14:paraId="71EFA85B" w14:textId="156538A1" w:rsidR="00EA117F" w:rsidRDefault="00EA117F" w:rsidP="00EA117F">
      <w:pPr>
        <w:pStyle w:val="Heading2"/>
        <w:spacing w:before="0"/>
      </w:pPr>
      <w:bookmarkStart w:id="42" w:name="_Toc107070845"/>
      <w:bookmarkStart w:id="43" w:name="_Toc107070975"/>
      <w:bookmarkStart w:id="44" w:name="_Toc107354291"/>
      <w:bookmarkStart w:id="45" w:name="_Toc108200307"/>
      <w:bookmarkStart w:id="46" w:name="_Toc108207910"/>
      <w:r>
        <w:t>Punt de partida</w:t>
      </w:r>
      <w:bookmarkEnd w:id="42"/>
      <w:bookmarkEnd w:id="43"/>
      <w:bookmarkEnd w:id="44"/>
      <w:bookmarkEnd w:id="45"/>
      <w:bookmarkEnd w:id="46"/>
    </w:p>
    <w:p w14:paraId="49C26265" w14:textId="18204613" w:rsidR="00BF7A92" w:rsidRDefault="00CE31D4" w:rsidP="00BF7A92">
      <w:r>
        <w:t>A Espanya</w:t>
      </w:r>
      <w:r w:rsidR="002D7A54">
        <w:t>,</w:t>
      </w:r>
      <w:r>
        <w:t xml:space="preserve"> </w:t>
      </w:r>
      <w:r w:rsidR="00F93FE8">
        <w:t xml:space="preserve">l’autoproducció i </w:t>
      </w:r>
      <w:r w:rsidR="00F1133F">
        <w:t>autoconsum</w:t>
      </w:r>
      <w:r>
        <w:t xml:space="preserve"> </w:t>
      </w:r>
      <w:r w:rsidR="00F1133F">
        <w:t>d’</w:t>
      </w:r>
      <w:r w:rsidR="009E2CDB">
        <w:t>energies renovable</w:t>
      </w:r>
      <w:r w:rsidR="007626C0">
        <w:t>s</w:t>
      </w:r>
      <w:r w:rsidR="009E2CDB">
        <w:t xml:space="preserve"> està reg</w:t>
      </w:r>
      <w:r w:rsidR="00F1133F">
        <w:t>it</w:t>
      </w:r>
      <w:r w:rsidR="009E2CDB">
        <w:t xml:space="preserve"> pel</w:t>
      </w:r>
      <w:r>
        <w:t xml:space="preserve"> Reial Decret 244/2019</w:t>
      </w:r>
      <w:sdt>
        <w:sdtPr>
          <w:id w:val="-1631694838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Age19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[1]</w:t>
          </w:r>
          <w:r>
            <w:fldChar w:fldCharType="end"/>
          </w:r>
        </w:sdtContent>
      </w:sdt>
      <w:r w:rsidR="009E2CDB">
        <w:t xml:space="preserve">. Aquest </w:t>
      </w:r>
      <w:r>
        <w:t>defineix diverses modalitats</w:t>
      </w:r>
      <w:r w:rsidR="009E2CDB">
        <w:t xml:space="preserve"> d’</w:t>
      </w:r>
      <w:r w:rsidR="00F1133F">
        <w:t>autoconsum</w:t>
      </w:r>
      <w:r w:rsidR="009E2CDB">
        <w:t xml:space="preserve"> a les quals els usuaris de la xarxa elèctrica </w:t>
      </w:r>
      <w:r w:rsidR="007073B7">
        <w:t>es poden acollir</w:t>
      </w:r>
      <w:bookmarkStart w:id="47" w:name="_Ref106895829"/>
      <w:r w:rsidR="008942E8">
        <w:rPr>
          <w:rStyle w:val="FootnoteReference"/>
        </w:rPr>
        <w:footnoteReference w:id="2"/>
      </w:r>
      <w:bookmarkEnd w:id="47"/>
      <w:r w:rsidR="00D02F8C">
        <w:t>. En resum hi ha dues modalitats</w:t>
      </w:r>
      <w:r w:rsidR="00011161">
        <w:t xml:space="preserve"> en funció de l’energia produïa</w:t>
      </w:r>
      <w:r w:rsidR="00E8359D">
        <w:rPr>
          <w:rStyle w:val="FootnoteReference"/>
        </w:rPr>
        <w:footnoteReference w:id="3"/>
      </w:r>
      <w:r w:rsidR="00D02F8C">
        <w:t>:</w:t>
      </w:r>
    </w:p>
    <w:p w14:paraId="48D51ABB" w14:textId="17E26B71" w:rsidR="00EA117F" w:rsidRDefault="00D02F8C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S</w:t>
      </w:r>
      <w:r w:rsidR="00EA117F" w:rsidRPr="00BC3A0A">
        <w:rPr>
          <w:u w:val="single"/>
        </w:rPr>
        <w:t>ense excedents:</w:t>
      </w:r>
      <w:r w:rsidR="00F93FE8" w:rsidRPr="00F93FE8">
        <w:t xml:space="preserve"> </w:t>
      </w:r>
      <w:r w:rsidR="003D6030">
        <w:t xml:space="preserve">L’energia produïda no consumida, si n’hi ha, no s’injecta a la xarxa. </w:t>
      </w:r>
      <w:r w:rsidR="00A45DEE">
        <w:t>R</w:t>
      </w:r>
      <w:r w:rsidR="00F93FE8">
        <w:t xml:space="preserve">equereix </w:t>
      </w:r>
      <w:r w:rsidR="00F66CF0">
        <w:t>instal</w:t>
      </w:r>
      <w:r w:rsidR="00F66CF0">
        <w:rPr>
          <w:rFonts w:ascii="Arial" w:hAnsi="Arial" w:cs="Arial"/>
        </w:rPr>
        <w:t>·</w:t>
      </w:r>
      <w:r w:rsidR="00F66CF0">
        <w:t xml:space="preserve">lar </w:t>
      </w:r>
      <w:r w:rsidR="00F93FE8">
        <w:t xml:space="preserve">un sistema </w:t>
      </w:r>
      <w:proofErr w:type="spellStart"/>
      <w:r w:rsidR="00F93FE8">
        <w:t>antiabocament</w:t>
      </w:r>
      <w:proofErr w:type="spellEnd"/>
      <w:r w:rsidR="00F93FE8">
        <w:t xml:space="preserve"> que impedeix </w:t>
      </w:r>
      <w:r w:rsidR="00BA0026">
        <w:t>la injecció</w:t>
      </w:r>
      <w:r w:rsidR="00F93FE8">
        <w:t xml:space="preserve"> d</w:t>
      </w:r>
      <w:r w:rsidR="00ED2E99">
        <w:t>’</w:t>
      </w:r>
      <w:r w:rsidR="00011161">
        <w:t xml:space="preserve">energia </w:t>
      </w:r>
      <w:r w:rsidR="00F93FE8">
        <w:t>excedent a la xarxa de transport i distribució.</w:t>
      </w:r>
    </w:p>
    <w:p w14:paraId="53081612" w14:textId="64D39C0D" w:rsidR="00F75DC8" w:rsidRDefault="00F93FE8" w:rsidP="00BF7A92">
      <w:pPr>
        <w:pStyle w:val="ListParagraph"/>
        <w:numPr>
          <w:ilvl w:val="0"/>
          <w:numId w:val="20"/>
        </w:numPr>
      </w:pPr>
      <w:r w:rsidRPr="00BC3A0A">
        <w:rPr>
          <w:u w:val="single"/>
        </w:rPr>
        <w:t>Amb excedents:</w:t>
      </w:r>
      <w:r w:rsidRPr="00BC3A0A">
        <w:t xml:space="preserve"> </w:t>
      </w:r>
      <w:r>
        <w:t>L</w:t>
      </w:r>
      <w:r w:rsidR="00011161">
        <w:t xml:space="preserve">’energia </w:t>
      </w:r>
      <w:r>
        <w:t>produïda no consumida</w:t>
      </w:r>
      <w:r w:rsidR="00011161">
        <w:t xml:space="preserve"> </w:t>
      </w:r>
      <w:r>
        <w:t>és injectada a la xarxa de transport i distribució.</w:t>
      </w:r>
      <w:r w:rsidR="00BF7A92">
        <w:t xml:space="preserve"> Aquest</w:t>
      </w:r>
      <w:r w:rsidR="007402E4">
        <w:t>s</w:t>
      </w:r>
      <w:r w:rsidR="00BF7A92">
        <w:t xml:space="preserve"> excedent</w:t>
      </w:r>
      <w:r w:rsidR="005B4CDB">
        <w:t>s</w:t>
      </w:r>
      <w:r w:rsidR="00BF7A92">
        <w:t xml:space="preserve"> poden ser</w:t>
      </w:r>
      <w:r w:rsidR="00F75DC8">
        <w:t>:</w:t>
      </w:r>
    </w:p>
    <w:p w14:paraId="20E33F5A" w14:textId="72DD91C5" w:rsidR="00F93FE8" w:rsidRPr="00BC3A0A" w:rsidRDefault="00E8359D" w:rsidP="00F75DC8">
      <w:pPr>
        <w:pStyle w:val="ListParagraph"/>
        <w:numPr>
          <w:ilvl w:val="1"/>
          <w:numId w:val="20"/>
        </w:numPr>
      </w:pPr>
      <w:r w:rsidRPr="00BC3A0A">
        <w:t>Sense</w:t>
      </w:r>
      <w:r w:rsidR="00F75DC8" w:rsidRPr="00BC3A0A">
        <w:t xml:space="preserve"> compensació </w:t>
      </w:r>
      <w:r w:rsidR="00BF7A92" w:rsidRPr="00BC3A0A">
        <w:t>econòmica</w:t>
      </w:r>
    </w:p>
    <w:p w14:paraId="5D8EB928" w14:textId="53FB1941" w:rsidR="00DA166C" w:rsidRPr="00BC3A0A" w:rsidRDefault="00F75DC8" w:rsidP="00DA166C">
      <w:pPr>
        <w:pStyle w:val="ListParagraph"/>
        <w:numPr>
          <w:ilvl w:val="1"/>
          <w:numId w:val="20"/>
        </w:numPr>
      </w:pPr>
      <w:r w:rsidRPr="00BC3A0A">
        <w:t>Amb compensació econòmica</w:t>
      </w:r>
      <w:r w:rsidR="00E8359D" w:rsidRPr="00BC3A0A">
        <w:t xml:space="preserve"> simplificada</w:t>
      </w:r>
    </w:p>
    <w:p w14:paraId="1C4F4FC7" w14:textId="144D55D8" w:rsidR="00DA166C" w:rsidRDefault="00ED2E99" w:rsidP="00ED2E99">
      <w:r>
        <w:t xml:space="preserve">La compensació </w:t>
      </w:r>
      <w:r w:rsidR="00DA166C">
        <w:t>simplificada</w:t>
      </w:r>
      <w:r>
        <w:t xml:space="preserve"> </w:t>
      </w:r>
      <w:r w:rsidR="003D6030">
        <w:t xml:space="preserve">consisteix </w:t>
      </w:r>
      <w:r w:rsidR="007423BC">
        <w:t xml:space="preserve">en </w:t>
      </w:r>
      <w:r w:rsidR="003D6030">
        <w:t xml:space="preserve">un saldo </w:t>
      </w:r>
      <w:r w:rsidR="00BF6BE1">
        <w:t>monetari</w:t>
      </w:r>
      <w:r w:rsidR="003D6030">
        <w:t xml:space="preserve"> de l’energia consumida</w:t>
      </w:r>
      <w:r w:rsidR="00BF6BE1">
        <w:t xml:space="preserve"> de la xarxa</w:t>
      </w:r>
      <w:r w:rsidR="003D6030">
        <w:t xml:space="preserve"> </w:t>
      </w:r>
      <w:r w:rsidR="00DA166C">
        <w:t>en el període de facturació</w:t>
      </w:r>
      <w:r w:rsidR="00DA166C">
        <w:rPr>
          <w:rStyle w:val="FootnoteReference"/>
        </w:rPr>
        <w:footnoteReference w:id="4"/>
      </w:r>
      <w:r w:rsidR="008443B5" w:rsidRPr="008443B5">
        <w:rPr>
          <w:vertAlign w:val="superscript"/>
        </w:rPr>
        <w:t>,</w:t>
      </w:r>
      <w:r w:rsidR="008443B5">
        <w:rPr>
          <w:vertAlign w:val="superscript"/>
        </w:rPr>
        <w:t xml:space="preserve"> </w:t>
      </w:r>
      <w:r w:rsidR="008443B5">
        <w:rPr>
          <w:rStyle w:val="FootnoteReference"/>
        </w:rPr>
        <w:footnoteReference w:id="5"/>
      </w:r>
      <w:r w:rsidR="00DA166C">
        <w:t>:</w:t>
      </w:r>
    </w:p>
    <w:p w14:paraId="5C7C28BA" w14:textId="58272CC7" w:rsidR="00DA166C" w:rsidRDefault="00611C5D" w:rsidP="00DA166C">
      <w:pPr>
        <w:pStyle w:val="ListParagraph"/>
      </w:pPr>
      <w:r>
        <w:t xml:space="preserve">El cost a pagar és la diferència entre el valor </w:t>
      </w:r>
      <w:r w:rsidR="00DA166C">
        <w:t>econòmic de l’energia horària consumida</w:t>
      </w:r>
      <w:r w:rsidR="005D4702">
        <w:t xml:space="preserve"> de la xarxa</w:t>
      </w:r>
      <w:r w:rsidR="00BC3A0A">
        <w:t xml:space="preserve"> </w:t>
      </w:r>
      <w:r>
        <w:t>i</w:t>
      </w:r>
      <w:r w:rsidR="00DA166C">
        <w:t xml:space="preserve"> de l’energia horària excedent</w:t>
      </w:r>
      <w:r w:rsidR="00BC3A0A">
        <w:t>/</w:t>
      </w:r>
      <w:r w:rsidR="005D4702">
        <w:t>injectada</w:t>
      </w:r>
      <w:r w:rsidR="00DA166C">
        <w:t>.</w:t>
      </w:r>
      <w:r w:rsidR="001D101B">
        <w:t xml:space="preserve"> És a dir, la suma de</w:t>
      </w:r>
      <w:r w:rsidR="00BF6BE1">
        <w:t xml:space="preserve"> tots els valors econòmics dels</w:t>
      </w:r>
      <w:r w:rsidR="001D101B">
        <w:t xml:space="preserve"> balan</w:t>
      </w:r>
      <w:r w:rsidR="00BF6BE1">
        <w:t>ços</w:t>
      </w:r>
      <w:r w:rsidR="001D101B">
        <w:t xml:space="preserve"> net</w:t>
      </w:r>
      <w:r w:rsidR="00BF6BE1">
        <w:t>s</w:t>
      </w:r>
      <w:r w:rsidR="001D101B">
        <w:t xml:space="preserve"> horar</w:t>
      </w:r>
      <w:r w:rsidR="00BF6BE1">
        <w:t>is</w:t>
      </w:r>
      <w:r w:rsidR="004B6B2C">
        <w:t xml:space="preserve"> dins del període</w:t>
      </w:r>
      <w:r w:rsidR="001D101B">
        <w:t>.</w:t>
      </w:r>
    </w:p>
    <w:p w14:paraId="7B26CF71" w14:textId="774C3A73" w:rsidR="00DA166C" w:rsidRDefault="00BF6BE1" w:rsidP="00DA166C">
      <w:pPr>
        <w:pStyle w:val="ListParagraph"/>
      </w:pPr>
      <w:r>
        <w:t>C</w:t>
      </w:r>
      <w:r w:rsidR="00DA166C">
        <w:t xml:space="preserve">om a màxim </w:t>
      </w:r>
      <w:r>
        <w:t xml:space="preserve">és compensa </w:t>
      </w:r>
      <w:r w:rsidR="00DA166C">
        <w:t xml:space="preserve">el valor econòmic d’energia horària consumida de la xarxa. Això vol dir que el valor més baix de la factura pot </w:t>
      </w:r>
      <w:r w:rsidR="0073628C">
        <w:t xml:space="preserve">arribar a </w:t>
      </w:r>
      <w:r w:rsidR="00DA166C">
        <w:t>ser 0.</w:t>
      </w:r>
    </w:p>
    <w:p w14:paraId="67EE982C" w14:textId="7E02B7F4" w:rsidR="00DA166C" w:rsidRDefault="00DA166C" w:rsidP="00DA166C">
      <w:pPr>
        <w:pStyle w:val="ListParagraph"/>
      </w:pPr>
      <w:r>
        <w:t xml:space="preserve">La compensació </w:t>
      </w:r>
      <w:r w:rsidR="008443B5">
        <w:t>com a molt pot ser mensual.</w:t>
      </w:r>
    </w:p>
    <w:p w14:paraId="4957FD62" w14:textId="38023C9A" w:rsidR="007F1CA5" w:rsidRDefault="006D54A8" w:rsidP="007F1CA5">
      <w:r>
        <w:t>El balanç</w:t>
      </w:r>
      <w:r w:rsidR="001706F5">
        <w:t xml:space="preserve"> net horari és el saldo</w:t>
      </w:r>
      <w:r w:rsidR="00BF6BE1">
        <w:t xml:space="preserve"> energètic</w:t>
      </w:r>
      <w:r w:rsidR="001706F5">
        <w:t xml:space="preserve"> net hora a hora</w:t>
      </w:r>
      <w:sdt>
        <w:sdtPr>
          <w:id w:val="-1763841299"/>
          <w:citation/>
        </w:sdtPr>
        <w:sdtEndPr/>
        <w:sdtContent>
          <w:r w:rsidR="001A31DB">
            <w:fldChar w:fldCharType="begin"/>
          </w:r>
          <w:r w:rsidR="001A31DB">
            <w:rPr>
              <w:lang w:val="en-US"/>
            </w:rPr>
            <w:instrText xml:space="preserve"> CITATION Som22 \l 1033 </w:instrText>
          </w:r>
          <w:r w:rsidR="001A31DB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[2]</w:t>
          </w:r>
          <w:r w:rsidR="001A31DB">
            <w:fldChar w:fldCharType="end"/>
          </w:r>
        </w:sdtContent>
      </w:sdt>
      <w:r w:rsidR="00BF6BE1">
        <w:t>.</w:t>
      </w:r>
      <w:r w:rsidR="001706F5">
        <w:t xml:space="preserve"> </w:t>
      </w:r>
      <w:r w:rsidR="00BF6BE1">
        <w:t>É</w:t>
      </w:r>
      <w:r w:rsidR="001706F5">
        <w:t>s a dir</w:t>
      </w:r>
      <w:r w:rsidR="00BF6BE1">
        <w:t>,</w:t>
      </w:r>
      <w:r w:rsidR="001706F5">
        <w:t xml:space="preserve"> la diferència entre </w:t>
      </w:r>
      <w:r w:rsidR="00BF6BE1">
        <w:t>l’</w:t>
      </w:r>
      <w:r w:rsidR="001706F5">
        <w:t>energia consumida de la xarxa</w:t>
      </w:r>
      <w:r w:rsidR="00F87ED1">
        <w:t xml:space="preserve"> i l’excedent injectada</w:t>
      </w:r>
      <w:r w:rsidR="002D44F5">
        <w:t xml:space="preserve"> (des del punt de vista del proveïdor)</w:t>
      </w:r>
      <w:r w:rsidR="00F94990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219AC" w14:paraId="67A0E5E0" w14:textId="77777777" w:rsidTr="009A5D4A">
        <w:tc>
          <w:tcPr>
            <w:tcW w:w="4500" w:type="pct"/>
          </w:tcPr>
          <w:p w14:paraId="5A4AFC92" w14:textId="09BB68E1" w:rsidR="002219AC" w:rsidRDefault="002219A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=energiaX-energiaI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9C86394" w14:textId="2EB256CF" w:rsidR="002219AC" w:rsidRDefault="002219AC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1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1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E4875FE" w14:textId="75DCFECC" w:rsidR="00F94990" w:rsidRDefault="00B56D2F" w:rsidP="00F94990">
      <w:pPr>
        <w:ind w:firstLine="0"/>
      </w:pPr>
      <w:r>
        <w:t>Des del punt de vista d’</w:t>
      </w:r>
      <w:r w:rsidR="00886C70">
        <w:t>u</w:t>
      </w:r>
      <w:r w:rsidR="002D7A54">
        <w:t>n</w:t>
      </w:r>
      <w:r w:rsidR="0040339E">
        <w:t xml:space="preserve"> </w:t>
      </w:r>
      <w:r>
        <w:t>sistema equivalent, un</w:t>
      </w:r>
      <w:r w:rsidR="00E5242E">
        <w:t xml:space="preserve"> </w:t>
      </w:r>
      <w:r w:rsidR="0040339E">
        <w:t xml:space="preserve">resultat positiu significa que </w:t>
      </w:r>
      <w:r w:rsidR="0013495D">
        <w:t>només</w:t>
      </w:r>
      <w:r w:rsidR="0040339E">
        <w:t xml:space="preserve"> </w:t>
      </w:r>
      <w:r w:rsidR="00C11E83">
        <w:t>s’</w:t>
      </w:r>
      <w:r w:rsidR="00E9082D">
        <w:t xml:space="preserve">ha </w:t>
      </w:r>
      <w:r w:rsidR="0040339E">
        <w:t>consumit</w:t>
      </w:r>
      <w:r w:rsidR="00F87ED1">
        <w:t xml:space="preserve"> de la xarxa</w:t>
      </w:r>
      <w:r w:rsidR="006773E9">
        <w:t>.</w:t>
      </w:r>
      <w:r w:rsidR="00F87ED1">
        <w:t xml:space="preserve"> </w:t>
      </w:r>
      <w:r w:rsidR="006773E9">
        <w:t>S</w:t>
      </w:r>
      <w:r w:rsidR="00DB07AA">
        <w:t>i és</w:t>
      </w:r>
      <w:r w:rsidR="00F87ED1">
        <w:t xml:space="preserve"> negatiu</w:t>
      </w:r>
      <w:r w:rsidR="00DB07AA">
        <w:t>,</w:t>
      </w:r>
      <w:r w:rsidR="00F87ED1">
        <w:t xml:space="preserve"> que </w:t>
      </w:r>
      <w:r w:rsidR="0013495D">
        <w:t>només</w:t>
      </w:r>
      <w:r w:rsidR="00F87ED1">
        <w:t xml:space="preserve"> </w:t>
      </w:r>
      <w:r w:rsidR="002D623A">
        <w:t xml:space="preserve">s’ha </w:t>
      </w:r>
      <w:r w:rsidR="00F87ED1">
        <w:t>injectat</w:t>
      </w:r>
      <w:r w:rsidR="0040339E">
        <w:t>.</w:t>
      </w:r>
      <w:r w:rsidR="00F94990">
        <w:t xml:space="preserve"> </w:t>
      </w:r>
    </w:p>
    <w:p w14:paraId="740B7365" w14:textId="12048F40" w:rsidR="004B6B2C" w:rsidRDefault="00350821" w:rsidP="003F5D14">
      <w:pPr>
        <w:keepNext/>
        <w:tabs>
          <w:tab w:val="left" w:pos="4820"/>
        </w:tabs>
        <w:ind w:firstLine="0"/>
        <w:jc w:val="center"/>
      </w:pPr>
      <w:r w:rsidRPr="00350821">
        <w:rPr>
          <w:noProof/>
        </w:rPr>
        <w:drawing>
          <wp:inline distT="0" distB="0" distL="0" distR="0" wp14:anchorId="53F83675" wp14:editId="06665537">
            <wp:extent cx="4320000" cy="2280612"/>
            <wp:effectExtent l="0" t="0" r="4445" b="5715"/>
            <wp:docPr id="109" name="Graphic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280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CBC469" w14:textId="0EE2D9EA" w:rsidR="004B6B2C" w:rsidRPr="004B6B2C" w:rsidRDefault="004B6B2C" w:rsidP="004B6B2C">
      <w:pPr>
        <w:pStyle w:val="Caption"/>
      </w:pPr>
      <w:bookmarkStart w:id="48" w:name="_Ref107163806"/>
      <w:bookmarkStart w:id="49" w:name="_Toc10820781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bookmarkEnd w:id="48"/>
      <w:r>
        <w:t xml:space="preserve">. </w:t>
      </w:r>
      <w:r w:rsidR="00B86123">
        <w:t>Càlcul de la factura de la llum</w:t>
      </w:r>
      <w:bookmarkEnd w:id="49"/>
    </w:p>
    <w:p w14:paraId="5FC80535" w14:textId="1D9D4B75" w:rsidR="004E3B5F" w:rsidRPr="004E3B5F" w:rsidRDefault="004E3B5F" w:rsidP="005D01A6">
      <w:pPr>
        <w:pStyle w:val="TtolExemple"/>
      </w:pPr>
      <w:r w:rsidRPr="004E3B5F">
        <w:lastRenderedPageBreak/>
        <w:t>Exemple</w:t>
      </w:r>
    </w:p>
    <w:p w14:paraId="71F7521E" w14:textId="3F0CA9D2" w:rsidR="008D20AE" w:rsidRDefault="004E3B5F" w:rsidP="008443B5">
      <w:r>
        <w:t>Primer exemplificarem el càlcul del balanç net horari</w:t>
      </w:r>
      <w:r w:rsidR="002219AC">
        <w:t xml:space="preserve"> (en kWh):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38"/>
        <w:gridCol w:w="1737"/>
        <w:gridCol w:w="983"/>
        <w:gridCol w:w="1373"/>
        <w:gridCol w:w="883"/>
      </w:tblGrid>
      <w:tr w:rsidR="002219AC" w14:paraId="3AA89E98" w14:textId="5C6B72E9" w:rsidTr="00FD621A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440FFD13" w14:textId="1D843450" w:rsidR="002219AC" w:rsidRPr="002219AC" w:rsidRDefault="002219AC" w:rsidP="002219AC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46C8CFB" w14:textId="02E4C5C8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369532C" w14:textId="02940086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94DD2D" w14:textId="06122EA4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EBF02CA" w14:textId="1388E6FD" w:rsidR="002219AC" w:rsidRPr="002219AC" w:rsidRDefault="002219AC" w:rsidP="002219AC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FD621A" w14:paraId="792B3D7A" w14:textId="77777777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30DB87C" w14:textId="1835EB51" w:rsidR="00FD621A" w:rsidRPr="002219AC" w:rsidRDefault="00FD621A" w:rsidP="00FD621A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06B3E0B" w14:textId="6791421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insta</w:t>
            </w:r>
            <w:r>
              <w:rPr>
                <w:sz w:val="18"/>
                <w:szCs w:val="18"/>
              </w:rPr>
              <w:t>l</w:t>
            </w:r>
            <w:r>
              <w:rPr>
                <w:rFonts w:ascii="Arial" w:hAnsi="Arial" w:cs="Arial"/>
                <w:sz w:val="18"/>
                <w:szCs w:val="18"/>
              </w:rPr>
              <w:t>·</w:t>
            </w:r>
            <w:r w:rsidRPr="002219AC">
              <w:rPr>
                <w:sz w:val="18"/>
                <w:szCs w:val="18"/>
              </w:rPr>
              <w:t>lació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D381366" w14:textId="4AA23B8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CFD02" w14:textId="4CD1D66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92FE1B" w14:textId="291BD22A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</w:tr>
      <w:tr w:rsidR="00FD621A" w14:paraId="23BC7F1E" w14:textId="08736A8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</w:tcBorders>
            <w:vAlign w:val="center"/>
          </w:tcPr>
          <w:p w14:paraId="71D8FE5D" w14:textId="4DE316C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CA32B20" w14:textId="26B97D8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BA2F7D" w14:textId="7C01559B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4AB80B" w14:textId="65868C3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761AAA8" w14:textId="28C381D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261D8D72" w14:textId="601092B2" w:rsidTr="003E5348">
        <w:trPr>
          <w:jc w:val="center"/>
        </w:trPr>
        <w:tc>
          <w:tcPr>
            <w:tcW w:w="638" w:type="dxa"/>
            <w:vAlign w:val="center"/>
          </w:tcPr>
          <w:p w14:paraId="116557ED" w14:textId="621685F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13:15</w:t>
            </w:r>
          </w:p>
        </w:tc>
        <w:tc>
          <w:tcPr>
            <w:tcW w:w="0" w:type="auto"/>
            <w:vAlign w:val="center"/>
          </w:tcPr>
          <w:p w14:paraId="77EAD126" w14:textId="5F158C3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6668589" w14:textId="07DC021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6BA6462" w14:textId="40663FBC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</w:t>
            </w:r>
          </w:p>
        </w:tc>
        <w:tc>
          <w:tcPr>
            <w:tcW w:w="0" w:type="auto"/>
            <w:vAlign w:val="center"/>
          </w:tcPr>
          <w:p w14:paraId="05A34C43" w14:textId="6F59C5B0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</w:tr>
      <w:tr w:rsidR="00FD621A" w14:paraId="1B4E9D0A" w14:textId="6D437580" w:rsidTr="003E5348">
        <w:trPr>
          <w:jc w:val="center"/>
        </w:trPr>
        <w:tc>
          <w:tcPr>
            <w:tcW w:w="638" w:type="dxa"/>
            <w:vAlign w:val="center"/>
          </w:tcPr>
          <w:p w14:paraId="56C81C7D" w14:textId="1A269CD1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13:30</w:t>
            </w:r>
          </w:p>
        </w:tc>
        <w:tc>
          <w:tcPr>
            <w:tcW w:w="0" w:type="auto"/>
            <w:vAlign w:val="center"/>
          </w:tcPr>
          <w:p w14:paraId="55F9CB97" w14:textId="58B2358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6B043413" w14:textId="6194026F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vAlign w:val="center"/>
          </w:tcPr>
          <w:p w14:paraId="157C84F5" w14:textId="2DA7D907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vAlign w:val="center"/>
          </w:tcPr>
          <w:p w14:paraId="020081EA" w14:textId="3366DB75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40F6CD04" w14:textId="1A081790" w:rsidTr="003E5348">
        <w:trPr>
          <w:jc w:val="center"/>
        </w:trPr>
        <w:tc>
          <w:tcPr>
            <w:tcW w:w="638" w:type="dxa"/>
            <w:tcBorders>
              <w:bottom w:val="single" w:sz="4" w:space="0" w:color="auto"/>
            </w:tcBorders>
            <w:vAlign w:val="center"/>
          </w:tcPr>
          <w:p w14:paraId="31EB3DE8" w14:textId="5F49379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13:45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8B2CCBE" w14:textId="47BDA5A3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E65583B" w14:textId="6F76078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B1A59F1" w14:textId="1B3DB13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19BB616" w14:textId="143D0C56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</w:t>
            </w:r>
          </w:p>
        </w:tc>
      </w:tr>
      <w:tr w:rsidR="00FD621A" w14:paraId="1D40F5DC" w14:textId="1EB799FB" w:rsidTr="003E5348">
        <w:trPr>
          <w:jc w:val="center"/>
        </w:trPr>
        <w:tc>
          <w:tcPr>
            <w:tcW w:w="63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23D669" w14:textId="4AF5853E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E570AF" w14:textId="050F0348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120AAB0" w14:textId="23A0F602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1,6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1173F77" w14:textId="4A001E6D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73F3E87" w14:textId="6E7BEDC9" w:rsidR="00FD621A" w:rsidRPr="002219AC" w:rsidRDefault="00FD621A" w:rsidP="00FD621A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0,8</w:t>
            </w:r>
          </w:p>
        </w:tc>
      </w:tr>
    </w:tbl>
    <w:p w14:paraId="49376F31" w14:textId="7BDB3B5B" w:rsidR="002219AC" w:rsidRDefault="002219AC" w:rsidP="002219AC">
      <w:pPr>
        <w:pStyle w:val="Caption"/>
      </w:pPr>
      <w:bookmarkStart w:id="50" w:name="_Toc108207888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 xml:space="preserve">. Exemple </w:t>
      </w:r>
      <w:r w:rsidR="00DA72D2">
        <w:t>– C</w:t>
      </w:r>
      <w:r w:rsidR="00525ABB">
        <w:t>àlcul</w:t>
      </w:r>
      <w:r w:rsidR="00DA72D2">
        <w:t xml:space="preserve"> </w:t>
      </w:r>
      <w:r w:rsidR="00525ABB">
        <w:t>del</w:t>
      </w:r>
      <w:r>
        <w:t xml:space="preserve"> balanç net horari</w:t>
      </w:r>
      <w:bookmarkEnd w:id="50"/>
    </w:p>
    <w:p w14:paraId="253D905B" w14:textId="77777777" w:rsidR="003E5348" w:rsidRDefault="003E5348" w:rsidP="0040339E">
      <w:pPr>
        <w:spacing w:after="0"/>
        <w:ind w:firstLine="0"/>
      </w:pPr>
    </w:p>
    <w:p w14:paraId="2BF24D38" w14:textId="2CCDCEBC" w:rsidR="002219AC" w:rsidRDefault="00154ED6" w:rsidP="0040339E">
      <w:pPr>
        <w:spacing w:after="0"/>
        <w:ind w:firstLine="0"/>
      </w:pPr>
      <w:r>
        <w:t xml:space="preserve">El balanç </w:t>
      </w:r>
      <w:r w:rsidR="002219AC">
        <w:t>net horari</w:t>
      </w:r>
      <w:r>
        <w:t xml:space="preserve"> és 0,6 kWh. Això equival a un sistema que</w:t>
      </w:r>
      <w:r w:rsidR="0040339E">
        <w:t xml:space="preserve"> només </w:t>
      </w:r>
      <w:r>
        <w:t xml:space="preserve">ha </w:t>
      </w:r>
      <w:r w:rsidR="0040339E">
        <w:t>injectat 0,6 kWh</w:t>
      </w:r>
      <w:r>
        <w:t xml:space="preserve"> i no ha consumit</w:t>
      </w:r>
      <w:r w:rsidR="00B137DC">
        <w:t xml:space="preserve"> res</w:t>
      </w:r>
      <w:r w:rsidR="00E00A31">
        <w:t xml:space="preserve"> de la xarxa</w:t>
      </w:r>
      <w:r w:rsidR="004E3B5F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4E3B5F" w14:paraId="7B9DAC4E" w14:textId="77777777" w:rsidTr="009A5D4A">
        <w:tc>
          <w:tcPr>
            <w:tcW w:w="4500" w:type="pct"/>
          </w:tcPr>
          <w:p w14:paraId="225DD59B" w14:textId="498CA82F" w:rsidR="004E3B5F" w:rsidRDefault="004E3B5F" w:rsidP="009C4C46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 net horar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13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=0,2-0,8=-0,6</m:t>
                </m:r>
              </m:oMath>
            </m:oMathPara>
          </w:p>
        </w:tc>
        <w:tc>
          <w:tcPr>
            <w:tcW w:w="500" w:type="pct"/>
            <w:vAlign w:val="center"/>
          </w:tcPr>
          <w:p w14:paraId="04D85E13" w14:textId="46BBC797" w:rsidR="004E3B5F" w:rsidRDefault="004E3B5F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1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</w:instrText>
            </w:r>
            <w:r w:rsidR="00757F02">
              <w:instrText xml:space="preserve">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1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A30A3A" w14:textId="358580F6" w:rsidR="004E3B5F" w:rsidRDefault="00BA0026" w:rsidP="004E3B5F">
      <w:r>
        <w:t>Un cop</w:t>
      </w:r>
      <w:r w:rsidR="004E3B5F">
        <w:t xml:space="preserve"> vist el càlcul del balanç net horari, podem mirar com és calcula la factura amb compensació simplificada</w:t>
      </w:r>
      <w:r w:rsidR="00F4345E">
        <w:t>,</w:t>
      </w:r>
      <w:r w:rsidR="004E3B5F">
        <w:t xml:space="preserve"> </w:t>
      </w:r>
      <w:r w:rsidR="00F4345E">
        <w:t>si el període fos de</w:t>
      </w:r>
      <w:r w:rsidR="004E3B5F">
        <w:t xml:space="preserve"> 5 hores: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1565"/>
        <w:gridCol w:w="222"/>
        <w:gridCol w:w="687"/>
        <w:gridCol w:w="883"/>
        <w:gridCol w:w="222"/>
        <w:gridCol w:w="905"/>
      </w:tblGrid>
      <w:tr w:rsidR="00ED26BB" w:rsidRPr="002219AC" w14:paraId="2C384270" w14:textId="4842580C" w:rsidTr="009C4C46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E3F74C7" w14:textId="7BABEBFC" w:rsidR="00ED26BB" w:rsidRPr="002219AC" w:rsidRDefault="00ED26BB" w:rsidP="00F4345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F0D332D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14:paraId="71678A79" w14:textId="4A21128E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4201A9C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</w:tcPr>
          <w:p w14:paraId="347DD5E9" w14:textId="01558D79" w:rsidR="00ED26BB" w:rsidRPr="002219AC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02D8C964" w14:textId="77777777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4389FEC" w14:textId="00843335" w:rsidR="00ED26BB" w:rsidRDefault="00ED26BB" w:rsidP="00F4345E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18A4F0B9" w14:textId="77777777" w:rsidTr="009C4C46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C24A0DF" w14:textId="77777777" w:rsidR="009C4C46" w:rsidRPr="002219AC" w:rsidRDefault="009C4C46" w:rsidP="009C4C46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43C7BB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62896D" w14:textId="77E75DB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523ED6B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</w:tcPr>
          <w:p w14:paraId="4FBF11B3" w14:textId="0203C6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016F23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B57214A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9C4C46" w:rsidRPr="002219AC" w14:paraId="621EF17E" w14:textId="77777777" w:rsidTr="00ED26BB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751353C" w14:textId="7A11A6BC" w:rsidR="009C4C46" w:rsidRPr="002219AC" w:rsidRDefault="009C4C46" w:rsidP="009C4C46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240EA569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1741C50" w14:textId="0C406B6A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6ED08D" w14:textId="1E65859F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2219AC"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43807F" w14:textId="6D5867E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net horari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12F4D998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74A568B7" w14:textId="239F5F75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8AF39EE" w14:textId="4C96E84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F509A3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54E2645" w14:textId="1786499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Total [€]</w:t>
            </w:r>
          </w:p>
        </w:tc>
      </w:tr>
      <w:tr w:rsidR="009C4C46" w:rsidRPr="002219AC" w14:paraId="3B22BCB3" w14:textId="7B5BF939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5598D8B" w14:textId="514DF96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672C8677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797D294" w14:textId="6B72ADB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6DD19AF" w14:textId="6FEF467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2F281D" w14:textId="73967DE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4AF2F64E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2A492AA" w14:textId="56B44E4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B3A4DB" w14:textId="0FB5DE50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2C0A6300" w14:textId="77777777" w:rsidR="009C4C46" w:rsidRPr="002219AC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1274ED68" w14:textId="74D2613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0,714</w:t>
            </w:r>
          </w:p>
        </w:tc>
      </w:tr>
      <w:tr w:rsidR="009C4C46" w:rsidRPr="002219AC" w14:paraId="65088068" w14:textId="2AC45F43" w:rsidTr="00ED26BB">
        <w:trPr>
          <w:jc w:val="center"/>
        </w:trPr>
        <w:tc>
          <w:tcPr>
            <w:tcW w:w="0" w:type="auto"/>
            <w:vAlign w:val="center"/>
          </w:tcPr>
          <w:p w14:paraId="3EADE28A" w14:textId="1E308A2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13:00</w:t>
            </w:r>
          </w:p>
        </w:tc>
        <w:tc>
          <w:tcPr>
            <w:tcW w:w="0" w:type="auto"/>
          </w:tcPr>
          <w:p w14:paraId="62F1D515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FD894DC" w14:textId="5483409D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2A252B83" w14:textId="1FF74625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3,0</w:t>
            </w:r>
          </w:p>
        </w:tc>
        <w:tc>
          <w:tcPr>
            <w:tcW w:w="0" w:type="auto"/>
            <w:vAlign w:val="center"/>
          </w:tcPr>
          <w:p w14:paraId="6F0319FA" w14:textId="6F68EC4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- 2,0</w:t>
            </w:r>
          </w:p>
        </w:tc>
        <w:tc>
          <w:tcPr>
            <w:tcW w:w="0" w:type="auto"/>
          </w:tcPr>
          <w:p w14:paraId="5CF1547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5566162A" w14:textId="2C1D2BB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357</w:t>
            </w:r>
          </w:p>
        </w:tc>
        <w:tc>
          <w:tcPr>
            <w:tcW w:w="0" w:type="auto"/>
          </w:tcPr>
          <w:p w14:paraId="0E358043" w14:textId="168338E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71894E14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4A8754D2" w14:textId="451A4A1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- 0,374</w:t>
            </w:r>
          </w:p>
        </w:tc>
      </w:tr>
      <w:tr w:rsidR="009C4C46" w:rsidRPr="002219AC" w14:paraId="08BE8996" w14:textId="44CDE111" w:rsidTr="00ED26BB">
        <w:trPr>
          <w:jc w:val="center"/>
        </w:trPr>
        <w:tc>
          <w:tcPr>
            <w:tcW w:w="0" w:type="auto"/>
            <w:vAlign w:val="center"/>
          </w:tcPr>
          <w:p w14:paraId="19C13443" w14:textId="4BCF6573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14:00</w:t>
            </w:r>
          </w:p>
        </w:tc>
        <w:tc>
          <w:tcPr>
            <w:tcW w:w="0" w:type="auto"/>
          </w:tcPr>
          <w:p w14:paraId="770614F3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3FE9D06" w14:textId="375C678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vAlign w:val="center"/>
          </w:tcPr>
          <w:p w14:paraId="548D6DF8" w14:textId="174AC488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2,5</w:t>
            </w:r>
          </w:p>
        </w:tc>
        <w:tc>
          <w:tcPr>
            <w:tcW w:w="0" w:type="auto"/>
            <w:vAlign w:val="center"/>
          </w:tcPr>
          <w:p w14:paraId="50C09FC8" w14:textId="273DF04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- 1,5</w:t>
            </w:r>
          </w:p>
        </w:tc>
        <w:tc>
          <w:tcPr>
            <w:tcW w:w="0" w:type="auto"/>
          </w:tcPr>
          <w:p w14:paraId="4501143D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1EA03F7B" w14:textId="357A84F9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78188273" w14:textId="370FE5AD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045517F8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29402EC8" w14:textId="49EDCE9B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- 0,2805</w:t>
            </w:r>
          </w:p>
        </w:tc>
      </w:tr>
      <w:tr w:rsidR="009C4C46" w:rsidRPr="002219AC" w14:paraId="7CFB3CE3" w14:textId="1E4F6DD3" w:rsidTr="00ED26BB">
        <w:trPr>
          <w:jc w:val="center"/>
        </w:trPr>
        <w:tc>
          <w:tcPr>
            <w:tcW w:w="0" w:type="auto"/>
            <w:vAlign w:val="center"/>
          </w:tcPr>
          <w:p w14:paraId="123307E6" w14:textId="1579698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15:00</w:t>
            </w:r>
          </w:p>
        </w:tc>
        <w:tc>
          <w:tcPr>
            <w:tcW w:w="0" w:type="auto"/>
          </w:tcPr>
          <w:p w14:paraId="2D2D83E2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AC2CE88" w14:textId="61A96676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2,0</w:t>
            </w:r>
          </w:p>
        </w:tc>
        <w:tc>
          <w:tcPr>
            <w:tcW w:w="0" w:type="auto"/>
            <w:vAlign w:val="center"/>
          </w:tcPr>
          <w:p w14:paraId="1D02A368" w14:textId="782591CA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0,5</w:t>
            </w:r>
          </w:p>
        </w:tc>
        <w:tc>
          <w:tcPr>
            <w:tcW w:w="0" w:type="auto"/>
            <w:vAlign w:val="center"/>
          </w:tcPr>
          <w:p w14:paraId="09437C11" w14:textId="0E38D24E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</w:tcPr>
          <w:p w14:paraId="1D96D1F0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70698010" w14:textId="40F6947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</w:tcPr>
          <w:p w14:paraId="53F9C66A" w14:textId="09D9E762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</w:tcPr>
          <w:p w14:paraId="451A27BD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</w:tcPr>
          <w:p w14:paraId="6834EFD9" w14:textId="5066B140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0,4395</w:t>
            </w:r>
          </w:p>
        </w:tc>
      </w:tr>
      <w:tr w:rsidR="009C4C46" w:rsidRPr="002219AC" w14:paraId="3F41147F" w14:textId="51E23A83" w:rsidTr="00ED26BB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D5BD0D1" w14:textId="2DBE660B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5FD90CE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666C19C" w14:textId="362F22E8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9CDF13D" w14:textId="2019E14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CAC763F" w14:textId="34E8B86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- 0,5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B4ADDF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5DBA893C" w14:textId="0618F88E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0</w:t>
            </w:r>
            <w:r>
              <w:rPr>
                <w:sz w:val="18"/>
                <w:szCs w:val="18"/>
              </w:rPr>
              <w:t>,</w:t>
            </w:r>
            <w:r w:rsidRPr="00F4345E">
              <w:rPr>
                <w:sz w:val="18"/>
                <w:szCs w:val="18"/>
              </w:rPr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4994804E" w14:textId="7AA397E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B67DD6">
              <w:rPr>
                <w:sz w:val="18"/>
                <w:szCs w:val="18"/>
              </w:rPr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3C2A9B1E" w14:textId="77777777" w:rsidR="009C4C46" w:rsidRDefault="009C4C46" w:rsidP="009C4C46">
            <w:pPr>
              <w:spacing w:before="0" w:after="0" w:line="240" w:lineRule="auto"/>
              <w:ind w:firstLine="0"/>
              <w:jc w:val="right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</w:tcPr>
          <w:p w14:paraId="6EEB95E5" w14:textId="6B41E81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- </w:t>
            </w:r>
            <w:r w:rsidRPr="00F87ED1">
              <w:rPr>
                <w:sz w:val="18"/>
                <w:szCs w:val="18"/>
              </w:rPr>
              <w:t>0,0935</w:t>
            </w:r>
          </w:p>
        </w:tc>
      </w:tr>
      <w:tr w:rsidR="009C4C46" w:rsidRPr="002219AC" w14:paraId="5B0678B4" w14:textId="5EE25804" w:rsidTr="00ED26BB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EBC1C29" w14:textId="3EDBA4A3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7FD579F9" w14:textId="77777777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1912A6F" w14:textId="5BA90FF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2863EEB" w14:textId="43CA78A4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328B076" w14:textId="2D702F11" w:rsidR="009C4C46" w:rsidRPr="002219AC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04191164" w14:textId="77777777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</w:tcPr>
          <w:p w14:paraId="386A6A6D" w14:textId="42319B2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A88F04" w14:textId="799A9461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4345E">
              <w:rPr>
                <w:sz w:val="18"/>
                <w:szCs w:val="18"/>
              </w:rPr>
              <w:t>Factura</w:t>
            </w:r>
            <w:r>
              <w:rPr>
                <w:sz w:val="18"/>
                <w:szCs w:val="18"/>
              </w:rP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2C578BF6" w14:textId="4A62E33F" w:rsidR="009C4C46" w:rsidRDefault="009C4C46" w:rsidP="009C4C46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0,4055</w:t>
            </w:r>
          </w:p>
        </w:tc>
      </w:tr>
    </w:tbl>
    <w:p w14:paraId="73362678" w14:textId="6CE109DE" w:rsidR="00525ABB" w:rsidRDefault="00673BFB" w:rsidP="00673BFB">
      <w:pPr>
        <w:pStyle w:val="Caption"/>
      </w:pPr>
      <w:bookmarkStart w:id="51" w:name="_Toc108207889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 w:rsidR="00DA72D2">
        <w:t>.</w:t>
      </w:r>
      <w:r>
        <w:t xml:space="preserve"> </w:t>
      </w:r>
      <w:r w:rsidR="00525ABB">
        <w:t xml:space="preserve">Exemple </w:t>
      </w:r>
      <w:r w:rsidR="00DA72D2">
        <w:t>–</w:t>
      </w:r>
      <w:r w:rsidR="00525ABB">
        <w:t xml:space="preserve"> </w:t>
      </w:r>
      <w:r w:rsidR="00DA72D2">
        <w:t>C</w:t>
      </w:r>
      <w:r w:rsidR="00525ABB">
        <w:t>àlcul</w:t>
      </w:r>
      <w:r w:rsidR="00DA72D2">
        <w:t xml:space="preserve"> </w:t>
      </w:r>
      <w:r w:rsidR="00525ABB">
        <w:t>de la factura</w:t>
      </w:r>
      <w:r w:rsidR="00FC531B">
        <w:t xml:space="preserve"> amb balanç net horari</w:t>
      </w:r>
      <w:bookmarkEnd w:id="51"/>
    </w:p>
    <w:p w14:paraId="16363025" w14:textId="63845822" w:rsidR="00545B53" w:rsidRDefault="00FE5747" w:rsidP="00DA166C">
      <w:pPr>
        <w:pStyle w:val="Heading2"/>
      </w:pPr>
      <w:bookmarkStart w:id="52" w:name="_Toc107070846"/>
      <w:bookmarkStart w:id="53" w:name="_Toc107070976"/>
      <w:bookmarkStart w:id="54" w:name="_Toc107354292"/>
      <w:bookmarkStart w:id="55" w:name="_Ref108028597"/>
      <w:bookmarkStart w:id="56" w:name="_Toc108200308"/>
      <w:bookmarkStart w:id="57" w:name="_Toc108207911"/>
      <w:r>
        <w:t>Objectiu</w:t>
      </w:r>
      <w:bookmarkEnd w:id="52"/>
      <w:bookmarkEnd w:id="53"/>
      <w:r w:rsidR="00E20CCD">
        <w:t>/s</w:t>
      </w:r>
      <w:bookmarkEnd w:id="54"/>
      <w:bookmarkEnd w:id="55"/>
      <w:bookmarkEnd w:id="56"/>
      <w:bookmarkEnd w:id="57"/>
    </w:p>
    <w:p w14:paraId="32D50943" w14:textId="73978851" w:rsidR="00F87ED1" w:rsidRDefault="002B023D" w:rsidP="00332D22">
      <w:r>
        <w:t>Gràcies al balanç net horari podem reduir considerablement el cost de la factura</w:t>
      </w:r>
      <w:r w:rsidR="0000124E">
        <w:t>, ja que és com si estiguéssim</w:t>
      </w:r>
      <w:r>
        <w:t xml:space="preserve"> “venent</w:t>
      </w:r>
      <w:r w:rsidR="0000124E">
        <w:t>”</w:t>
      </w:r>
      <w:r>
        <w:t xml:space="preserve"> l’energia al mateix preu que el cost de compra</w:t>
      </w:r>
      <w:r w:rsidR="0000124E">
        <w:t>, dins de cada interval d’hora</w:t>
      </w:r>
      <w:r>
        <w:t>.</w:t>
      </w:r>
      <w:r w:rsidR="002D44F5">
        <w:t xml:space="preserve"> Per demostrar-ho podem repetir l’exemple anterior sense balanç net total: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618"/>
        <w:gridCol w:w="222"/>
        <w:gridCol w:w="1373"/>
        <w:gridCol w:w="883"/>
        <w:gridCol w:w="222"/>
        <w:gridCol w:w="687"/>
        <w:gridCol w:w="1307"/>
        <w:gridCol w:w="222"/>
        <w:gridCol w:w="1099"/>
        <w:gridCol w:w="1568"/>
        <w:gridCol w:w="824"/>
      </w:tblGrid>
      <w:tr w:rsidR="002D44F5" w:rsidRPr="002219AC" w14:paraId="38C5133F" w14:textId="0C0DE8E9" w:rsidTr="00B6738E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C25BA4C" w14:textId="77777777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E68BC6B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7A00B9E9" w14:textId="38AFFF55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33744F0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0A5C8D59" w14:textId="663920E6" w:rsidR="002D44F5" w:rsidRPr="002219AC" w:rsidRDefault="002D44F5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BA740DD" w14:textId="77777777" w:rsidR="002D44F5" w:rsidRDefault="002D44F5" w:rsidP="00B6738E">
            <w:pPr>
              <w:pStyle w:val="Taula"/>
            </w:pPr>
          </w:p>
        </w:tc>
        <w:tc>
          <w:tcPr>
            <w:tcW w:w="0" w:type="auto"/>
            <w:gridSpan w:val="3"/>
            <w:tcBorders>
              <w:bottom w:val="single" w:sz="4" w:space="0" w:color="auto"/>
            </w:tcBorders>
            <w:vAlign w:val="center"/>
          </w:tcPr>
          <w:p w14:paraId="0CACE527" w14:textId="013B97BF" w:rsidR="002D44F5" w:rsidRDefault="002D44F5" w:rsidP="00B6738E">
            <w:pPr>
              <w:pStyle w:val="Taula"/>
            </w:pPr>
          </w:p>
        </w:tc>
      </w:tr>
      <w:tr w:rsidR="00FD621A" w:rsidRPr="002219AC" w14:paraId="18715B8C" w14:textId="77777777" w:rsidTr="00B6738E">
        <w:trPr>
          <w:trHeight w:val="170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667CEF1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77AB08B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8D398CB" w14:textId="60585F23" w:rsidR="00FD621A" w:rsidRDefault="00FD621A" w:rsidP="00B6738E">
            <w:pPr>
              <w:pStyle w:val="Taula"/>
            </w:pPr>
            <w:r>
              <w:t>Energia [kWh]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899647C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B0C07E" w14:textId="3946B1A9" w:rsidR="00FD621A" w:rsidRDefault="00FD621A" w:rsidP="00B6738E">
            <w:pPr>
              <w:pStyle w:val="Taula"/>
            </w:pPr>
            <w:r>
              <w:t>Preu [€/kWh]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AD55447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EEB9B" w14:textId="681A621B" w:rsidR="00FD621A" w:rsidRDefault="00FD621A" w:rsidP="00B6738E">
            <w:pPr>
              <w:pStyle w:val="Taula"/>
            </w:pPr>
            <w:r>
              <w:t>[€]</w:t>
            </w:r>
          </w:p>
        </w:tc>
      </w:tr>
      <w:tr w:rsidR="00FD621A" w:rsidRPr="002219AC" w14:paraId="041C9BC5" w14:textId="5FDFB21D" w:rsidTr="00B6738E">
        <w:trPr>
          <w:trHeight w:val="170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B801C71" w14:textId="77777777" w:rsidR="00FD621A" w:rsidRPr="002219AC" w:rsidRDefault="00FD621A" w:rsidP="00B6738E">
            <w:pPr>
              <w:pStyle w:val="Taula"/>
            </w:pPr>
            <w:r w:rsidRPr="002219AC">
              <w:t>Hora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CD022F8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DA711D" w14:textId="77777777" w:rsidR="00FD621A" w:rsidRDefault="00FD621A" w:rsidP="00B6738E">
            <w:pPr>
              <w:pStyle w:val="Taula"/>
            </w:pPr>
            <w:r w:rsidRPr="002219AC">
              <w:t>Consum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324A76" w14:textId="77777777" w:rsidR="00FD621A" w:rsidRPr="002219AC" w:rsidRDefault="00FD621A" w:rsidP="00B6738E">
            <w:pPr>
              <w:pStyle w:val="Taula"/>
            </w:pPr>
            <w:r w:rsidRPr="002219AC">
              <w:t>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167673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6EF9639" w14:textId="47C2762A" w:rsidR="00FD621A" w:rsidRDefault="00FD621A" w:rsidP="00B6738E">
            <w:pPr>
              <w:pStyle w:val="Taula"/>
            </w:pPr>
            <w:r>
              <w:t>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630277" w14:textId="77777777" w:rsidR="00FD621A" w:rsidRDefault="00FD621A" w:rsidP="00B6738E">
            <w:pPr>
              <w:pStyle w:val="Taula"/>
            </w:pPr>
            <w:r>
              <w:t>Preu Injectats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1627B0D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A178A2C" w14:textId="7E219AD2" w:rsidR="00FD621A" w:rsidRDefault="00FD621A" w:rsidP="00B6738E">
            <w:pPr>
              <w:pStyle w:val="Taula"/>
            </w:pPr>
            <w:r>
              <w:t>Cost Xarxa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6EA3CA" w14:textId="0E609D6F" w:rsidR="00FD621A" w:rsidRDefault="00FD621A" w:rsidP="00B6738E">
            <w:pPr>
              <w:pStyle w:val="Taula"/>
            </w:pPr>
            <w:r>
              <w:t>Benefici Injectat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3C0F9C9" w14:textId="7EA9920B" w:rsidR="00FD621A" w:rsidRDefault="00FD621A" w:rsidP="00B6738E">
            <w:pPr>
              <w:pStyle w:val="Taula"/>
            </w:pPr>
            <w:r>
              <w:t>Total</w:t>
            </w:r>
          </w:p>
        </w:tc>
      </w:tr>
      <w:tr w:rsidR="00FD621A" w:rsidRPr="002219AC" w14:paraId="3BCBD57A" w14:textId="3D3B5DC0" w:rsidTr="00B6738E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890899D" w14:textId="77777777" w:rsidR="00FD621A" w:rsidRPr="002219AC" w:rsidRDefault="00FD621A" w:rsidP="00B6738E">
            <w:pPr>
              <w:pStyle w:val="Taula"/>
            </w:pPr>
            <w:r>
              <w:t>12:00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BFC3CF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BB2C37" w14:textId="77777777" w:rsidR="00FD621A" w:rsidRPr="002219AC" w:rsidRDefault="00FD621A" w:rsidP="00B6738E">
            <w:pPr>
              <w:pStyle w:val="Taula"/>
            </w:pPr>
            <w:r>
              <w:t>2,0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59C1012" w14:textId="77777777" w:rsidR="00FD621A" w:rsidRPr="002219AC" w:rsidRDefault="00FD621A" w:rsidP="00B6738E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1EF783A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AE40490" w14:textId="77777777" w:rsidR="00FD621A" w:rsidRPr="002219AC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88FEAB2" w14:textId="77777777" w:rsidR="00FD621A" w:rsidRPr="002219AC" w:rsidRDefault="00FD621A" w:rsidP="00B6738E">
            <w:pPr>
              <w:pStyle w:val="Taula"/>
            </w:pPr>
            <w:r>
              <w:t>0,187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42B7519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2381009" w14:textId="77777777" w:rsidR="00FD621A" w:rsidRPr="002219AC" w:rsidRDefault="00FD621A" w:rsidP="00B6738E">
            <w:pPr>
              <w:pStyle w:val="Taula"/>
            </w:pPr>
            <w:r>
              <w:t>0,714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294032C" w14:textId="4DE3C5C4" w:rsidR="00FD621A" w:rsidRDefault="00FD621A" w:rsidP="00B6738E">
            <w:pPr>
              <w:pStyle w:val="Taula"/>
            </w:pPr>
            <w:r>
              <w:t>0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9885E67" w14:textId="78D87205" w:rsidR="00FD621A" w:rsidRDefault="00FD621A" w:rsidP="00B6738E">
            <w:pPr>
              <w:pStyle w:val="Taula"/>
            </w:pPr>
            <w:r>
              <w:t>0,714</w:t>
            </w:r>
          </w:p>
        </w:tc>
      </w:tr>
      <w:tr w:rsidR="00FD621A" w:rsidRPr="002219AC" w14:paraId="69FABAA6" w14:textId="6F9A4C1D" w:rsidTr="00B6738E">
        <w:trPr>
          <w:jc w:val="center"/>
        </w:trPr>
        <w:tc>
          <w:tcPr>
            <w:tcW w:w="0" w:type="auto"/>
            <w:vAlign w:val="center"/>
          </w:tcPr>
          <w:p w14:paraId="15C9899C" w14:textId="77777777" w:rsidR="00FD621A" w:rsidRPr="002219AC" w:rsidRDefault="00FD621A" w:rsidP="00B6738E">
            <w:pPr>
              <w:pStyle w:val="Taula"/>
            </w:pPr>
            <w:r>
              <w:t>13:00</w:t>
            </w:r>
          </w:p>
        </w:tc>
        <w:tc>
          <w:tcPr>
            <w:tcW w:w="0" w:type="auto"/>
            <w:vAlign w:val="center"/>
          </w:tcPr>
          <w:p w14:paraId="6FB0D972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6E92D7F5" w14:textId="77777777" w:rsidR="00FD621A" w:rsidRPr="002219AC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1273C16D" w14:textId="77777777" w:rsidR="00FD621A" w:rsidRPr="002219AC" w:rsidRDefault="00FD621A" w:rsidP="00B6738E">
            <w:pPr>
              <w:pStyle w:val="Taula"/>
            </w:pPr>
            <w:r>
              <w:t>3,0</w:t>
            </w:r>
          </w:p>
        </w:tc>
        <w:tc>
          <w:tcPr>
            <w:tcW w:w="0" w:type="auto"/>
            <w:vAlign w:val="center"/>
          </w:tcPr>
          <w:p w14:paraId="35E6F1DA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7D8FB41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vAlign w:val="center"/>
          </w:tcPr>
          <w:p w14:paraId="5A2BDC41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5FAD9C5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22531FE1" w14:textId="3FF977E3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357</w:t>
            </w:r>
          </w:p>
        </w:tc>
        <w:tc>
          <w:tcPr>
            <w:tcW w:w="0" w:type="auto"/>
            <w:vAlign w:val="center"/>
          </w:tcPr>
          <w:p w14:paraId="423B411A" w14:textId="24B41B8A" w:rsidR="00FD621A" w:rsidRDefault="00FD621A" w:rsidP="00B6738E">
            <w:pPr>
              <w:pStyle w:val="Taula"/>
            </w:pPr>
            <w:r>
              <w:t>0,561</w:t>
            </w:r>
          </w:p>
        </w:tc>
        <w:tc>
          <w:tcPr>
            <w:tcW w:w="0" w:type="auto"/>
            <w:vAlign w:val="center"/>
          </w:tcPr>
          <w:p w14:paraId="0D66E54E" w14:textId="042F5FDD" w:rsidR="00FD621A" w:rsidRDefault="00FD621A" w:rsidP="00B6738E">
            <w:pPr>
              <w:pStyle w:val="Taula"/>
            </w:pPr>
            <w:r>
              <w:t>- 0,204</w:t>
            </w:r>
          </w:p>
        </w:tc>
      </w:tr>
      <w:tr w:rsidR="00FD621A" w:rsidRPr="002219AC" w14:paraId="72F14ADB" w14:textId="3F77A30C" w:rsidTr="00B6738E">
        <w:trPr>
          <w:jc w:val="center"/>
        </w:trPr>
        <w:tc>
          <w:tcPr>
            <w:tcW w:w="0" w:type="auto"/>
            <w:vAlign w:val="center"/>
          </w:tcPr>
          <w:p w14:paraId="52D7702F" w14:textId="77777777" w:rsidR="00FD621A" w:rsidRDefault="00FD621A" w:rsidP="00B6738E">
            <w:pPr>
              <w:pStyle w:val="Taula"/>
            </w:pPr>
            <w:r>
              <w:t>14:00</w:t>
            </w:r>
          </w:p>
        </w:tc>
        <w:tc>
          <w:tcPr>
            <w:tcW w:w="0" w:type="auto"/>
            <w:vAlign w:val="center"/>
          </w:tcPr>
          <w:p w14:paraId="2DF79AE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EFE9C56" w14:textId="77777777" w:rsidR="00FD621A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vAlign w:val="center"/>
          </w:tcPr>
          <w:p w14:paraId="58C051DA" w14:textId="77777777" w:rsidR="00FD621A" w:rsidRDefault="00FD621A" w:rsidP="00B6738E">
            <w:pPr>
              <w:pStyle w:val="Taula"/>
            </w:pPr>
            <w:r>
              <w:t>2,5</w:t>
            </w:r>
          </w:p>
        </w:tc>
        <w:tc>
          <w:tcPr>
            <w:tcW w:w="0" w:type="auto"/>
            <w:vAlign w:val="center"/>
          </w:tcPr>
          <w:p w14:paraId="58E2554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DED9226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vAlign w:val="center"/>
          </w:tcPr>
          <w:p w14:paraId="1E0CBF75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6A19A486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74C98B48" w14:textId="1934D169" w:rsidR="00FD621A" w:rsidRDefault="00FD621A" w:rsidP="00B6738E">
            <w:pPr>
              <w:pStyle w:val="Taula"/>
            </w:pPr>
            <w:r>
              <w:t>0,293</w:t>
            </w:r>
          </w:p>
        </w:tc>
        <w:tc>
          <w:tcPr>
            <w:tcW w:w="0" w:type="auto"/>
            <w:vAlign w:val="center"/>
          </w:tcPr>
          <w:p w14:paraId="2BB9864E" w14:textId="0C02E0F0" w:rsidR="00FD621A" w:rsidRDefault="00FD621A" w:rsidP="00B6738E">
            <w:pPr>
              <w:pStyle w:val="Taula"/>
            </w:pPr>
            <w:r>
              <w:t>0,4675</w:t>
            </w:r>
          </w:p>
        </w:tc>
        <w:tc>
          <w:tcPr>
            <w:tcW w:w="0" w:type="auto"/>
            <w:vAlign w:val="center"/>
          </w:tcPr>
          <w:p w14:paraId="6BB6E8A9" w14:textId="3345CFF0" w:rsidR="00FD621A" w:rsidRDefault="00FD621A" w:rsidP="00B6738E">
            <w:pPr>
              <w:pStyle w:val="Taula"/>
            </w:pPr>
            <w:r>
              <w:t>- 0,1745</w:t>
            </w:r>
          </w:p>
        </w:tc>
      </w:tr>
      <w:tr w:rsidR="00FD621A" w:rsidRPr="002219AC" w14:paraId="268D017A" w14:textId="63088B69" w:rsidTr="00B6738E">
        <w:trPr>
          <w:jc w:val="center"/>
        </w:trPr>
        <w:tc>
          <w:tcPr>
            <w:tcW w:w="0" w:type="auto"/>
            <w:vAlign w:val="center"/>
          </w:tcPr>
          <w:p w14:paraId="2DD19D95" w14:textId="77777777" w:rsidR="00FD621A" w:rsidRPr="002219AC" w:rsidRDefault="00FD621A" w:rsidP="00B6738E">
            <w:pPr>
              <w:pStyle w:val="Taula"/>
            </w:pPr>
            <w:r>
              <w:t>15:00</w:t>
            </w:r>
          </w:p>
        </w:tc>
        <w:tc>
          <w:tcPr>
            <w:tcW w:w="0" w:type="auto"/>
            <w:vAlign w:val="center"/>
          </w:tcPr>
          <w:p w14:paraId="5D9737DE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0D471838" w14:textId="77777777" w:rsidR="00FD621A" w:rsidRPr="002219AC" w:rsidRDefault="00FD621A" w:rsidP="00B6738E">
            <w:pPr>
              <w:pStyle w:val="Taula"/>
            </w:pPr>
            <w:r>
              <w:t>2,0</w:t>
            </w:r>
          </w:p>
        </w:tc>
        <w:tc>
          <w:tcPr>
            <w:tcW w:w="0" w:type="auto"/>
            <w:vAlign w:val="center"/>
          </w:tcPr>
          <w:p w14:paraId="7B78C447" w14:textId="77777777" w:rsidR="00FD621A" w:rsidRPr="002219AC" w:rsidRDefault="00FD621A" w:rsidP="00B6738E">
            <w:pPr>
              <w:pStyle w:val="Taula"/>
            </w:pPr>
            <w:r>
              <w:t>0,5</w:t>
            </w:r>
          </w:p>
        </w:tc>
        <w:tc>
          <w:tcPr>
            <w:tcW w:w="0" w:type="auto"/>
            <w:vAlign w:val="center"/>
          </w:tcPr>
          <w:p w14:paraId="4A700F98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48131B7A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vAlign w:val="center"/>
          </w:tcPr>
          <w:p w14:paraId="2011E852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vAlign w:val="center"/>
          </w:tcPr>
          <w:p w14:paraId="6A0A52D3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vAlign w:val="center"/>
          </w:tcPr>
          <w:p w14:paraId="29185BF8" w14:textId="534B7C9C" w:rsidR="00FD621A" w:rsidRDefault="00FD621A" w:rsidP="00B6738E">
            <w:pPr>
              <w:pStyle w:val="Taula"/>
            </w:pPr>
            <w:r>
              <w:t>0,586</w:t>
            </w:r>
          </w:p>
        </w:tc>
        <w:tc>
          <w:tcPr>
            <w:tcW w:w="0" w:type="auto"/>
            <w:vAlign w:val="center"/>
          </w:tcPr>
          <w:p w14:paraId="5AD60D44" w14:textId="6ADCC999" w:rsidR="00FD621A" w:rsidRDefault="00FD621A" w:rsidP="00B6738E">
            <w:pPr>
              <w:pStyle w:val="Taula"/>
            </w:pPr>
            <w:r>
              <w:t>0,0935</w:t>
            </w:r>
          </w:p>
        </w:tc>
        <w:tc>
          <w:tcPr>
            <w:tcW w:w="0" w:type="auto"/>
            <w:vAlign w:val="center"/>
          </w:tcPr>
          <w:p w14:paraId="59D92A43" w14:textId="7B46C7D4" w:rsidR="00FD621A" w:rsidRDefault="00FD621A" w:rsidP="00B6738E">
            <w:pPr>
              <w:pStyle w:val="Taula"/>
            </w:pPr>
            <w:r>
              <w:t>0,4925</w:t>
            </w:r>
          </w:p>
        </w:tc>
      </w:tr>
      <w:tr w:rsidR="00FD621A" w:rsidRPr="002219AC" w14:paraId="7428EDC0" w14:textId="7B37347D" w:rsidTr="00B6738E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A7E6AA2" w14:textId="77777777" w:rsidR="00FD621A" w:rsidRPr="002219AC" w:rsidRDefault="00FD621A" w:rsidP="00B6738E">
            <w:pPr>
              <w:pStyle w:val="Taula"/>
            </w:pPr>
            <w:r>
              <w:t>16:00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ECD7D0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C415307" w14:textId="77777777" w:rsidR="00FD621A" w:rsidRPr="002219AC" w:rsidRDefault="00FD621A" w:rsidP="00B6738E">
            <w:pPr>
              <w:pStyle w:val="Taula"/>
            </w:pPr>
            <w:r>
              <w:t>1,0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11AE7D9" w14:textId="77777777" w:rsidR="00FD621A" w:rsidRPr="002219AC" w:rsidRDefault="00FD621A" w:rsidP="00B6738E">
            <w:pPr>
              <w:pStyle w:val="Taula"/>
            </w:pPr>
            <w:r>
              <w:t>1,5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3442D99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99618ED" w14:textId="77777777" w:rsidR="00FD621A" w:rsidRDefault="00FD621A" w:rsidP="00B6738E">
            <w:pPr>
              <w:pStyle w:val="Taula"/>
            </w:pPr>
            <w:r w:rsidRPr="00F4345E">
              <w:t>0</w:t>
            </w:r>
            <w:r>
              <w:t>,</w:t>
            </w:r>
            <w:r w:rsidRPr="00F4345E">
              <w:t>293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E472DD8" w14:textId="77777777" w:rsidR="00FD621A" w:rsidRDefault="00FD621A" w:rsidP="00B6738E">
            <w:pPr>
              <w:pStyle w:val="Taula"/>
            </w:pPr>
            <w:r w:rsidRPr="00B67DD6">
              <w:t>0,187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BB660C1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EAAA92C" w14:textId="61DC7B62" w:rsidR="00FD621A" w:rsidRDefault="00FD621A" w:rsidP="00B6738E">
            <w:pPr>
              <w:pStyle w:val="Taula"/>
            </w:pPr>
            <w:r>
              <w:t>0,293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A384214" w14:textId="3CD1CAA6" w:rsidR="00FD621A" w:rsidRDefault="00FD621A" w:rsidP="00B6738E">
            <w:pPr>
              <w:pStyle w:val="Taula"/>
            </w:pPr>
            <w:r>
              <w:t>0,2805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FE58BAF" w14:textId="708D5DEB" w:rsidR="00FD621A" w:rsidRDefault="00FD621A" w:rsidP="00B6738E">
            <w:pPr>
              <w:pStyle w:val="Taula"/>
            </w:pPr>
            <w:r>
              <w:t>0,0125</w:t>
            </w:r>
          </w:p>
        </w:tc>
      </w:tr>
      <w:tr w:rsidR="00FD621A" w:rsidRPr="002219AC" w14:paraId="3F2EC688" w14:textId="742C7E2E" w:rsidTr="00B6738E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135C6D3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719720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6386D8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DCEBEF7" w14:textId="77777777" w:rsidR="00FD621A" w:rsidRPr="002219AC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FCF3C64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C4C9F3F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C821ABC" w14:textId="77777777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2860257" w14:textId="3144190F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A147DE6" w14:textId="65F1A83B" w:rsidR="00FD621A" w:rsidRDefault="00FD621A" w:rsidP="00B6738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15BD9B" w14:textId="2788DFCF" w:rsidR="00FD621A" w:rsidRDefault="00FD621A" w:rsidP="00B6738E">
            <w:pPr>
              <w:pStyle w:val="Taula"/>
            </w:pPr>
            <w:r w:rsidRPr="00F4345E">
              <w:t>Total Factura</w:t>
            </w:r>
            <w:r>
              <w:t xml:space="preserve"> [€]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F1A118" w14:textId="38C87B4D" w:rsidR="00FD621A" w:rsidRDefault="00FD621A" w:rsidP="00B6738E">
            <w:pPr>
              <w:pStyle w:val="Taula"/>
            </w:pPr>
            <w:r>
              <w:t>0,8405</w:t>
            </w:r>
          </w:p>
        </w:tc>
      </w:tr>
    </w:tbl>
    <w:p w14:paraId="2F268742" w14:textId="3A8AA646" w:rsidR="005D2DAC" w:rsidRDefault="005D2DAC" w:rsidP="005D2DAC">
      <w:pPr>
        <w:pStyle w:val="Caption"/>
      </w:pPr>
      <w:bookmarkStart w:id="58" w:name="_Toc108207890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>
        <w:t xml:space="preserve">. Exemple </w:t>
      </w:r>
      <w:r w:rsidR="00DA72D2">
        <w:t>– C</w:t>
      </w:r>
      <w:r>
        <w:t>àlcul</w:t>
      </w:r>
      <w:r w:rsidR="00DA72D2">
        <w:t xml:space="preserve"> </w:t>
      </w:r>
      <w:r>
        <w:t>de la factura sense balanç net horari</w:t>
      </w:r>
      <w:bookmarkEnd w:id="58"/>
    </w:p>
    <w:p w14:paraId="06F48BCE" w14:textId="77777777" w:rsidR="00BA0026" w:rsidRDefault="00BA0026" w:rsidP="003E5348">
      <w:pPr>
        <w:ind w:firstLine="0"/>
      </w:pPr>
    </w:p>
    <w:p w14:paraId="2D8DD0A3" w14:textId="212B2630" w:rsidR="003E5348" w:rsidRDefault="00BA0026" w:rsidP="003E5348">
      <w:pPr>
        <w:ind w:firstLine="0"/>
      </w:pPr>
      <w:r>
        <w:t xml:space="preserve">Com podem veure, el cost de la factura sense balanç net horari és més elevat. </w:t>
      </w:r>
      <w:r w:rsidR="003E5348">
        <w:t>Aquest principi fonamental és el que ha motivat la creació d’aquest projecte</w:t>
      </w:r>
      <w:r w:rsidR="001C1A85">
        <w:t xml:space="preserve">. </w:t>
      </w:r>
    </w:p>
    <w:p w14:paraId="3E6AE9D4" w14:textId="77777777" w:rsidR="00FD621A" w:rsidRDefault="00FD621A">
      <w:pPr>
        <w:spacing w:before="0" w:after="160" w:line="259" w:lineRule="auto"/>
        <w:ind w:firstLine="0"/>
        <w:jc w:val="left"/>
      </w:pPr>
      <w:r>
        <w:br w:type="page"/>
      </w:r>
    </w:p>
    <w:p w14:paraId="1F2A8068" w14:textId="77777777" w:rsidR="00D32A88" w:rsidRDefault="005D2DAC" w:rsidP="003E5348">
      <w:r>
        <w:lastRenderedPageBreak/>
        <w:t>L’objectiu d’aquest projecte és dissenyar</w:t>
      </w:r>
      <w:r w:rsidR="00AF0D7C">
        <w:t xml:space="preserve">, </w:t>
      </w:r>
      <w:r w:rsidR="00597410">
        <w:t>analitzar</w:t>
      </w:r>
      <w:r w:rsidR="00AF0D7C">
        <w:t xml:space="preserve"> i comparar</w:t>
      </w:r>
      <w:r w:rsidR="00597410">
        <w:t xml:space="preserve"> algoritmes </w:t>
      </w:r>
      <w:r>
        <w:t>que controli</w:t>
      </w:r>
      <w:r w:rsidR="00597410">
        <w:t>n</w:t>
      </w:r>
      <w:r>
        <w:t xml:space="preserve"> les càrregues elèctriques d’una instal</w:t>
      </w:r>
      <w:r>
        <w:rPr>
          <w:rFonts w:ascii="Arial" w:hAnsi="Arial" w:cs="Arial"/>
        </w:rPr>
        <w:t>·</w:t>
      </w:r>
      <w:r>
        <w:t>lació amb autoproducció renovable</w:t>
      </w:r>
      <w:r w:rsidR="00597410">
        <w:t xml:space="preserve"> per tal </w:t>
      </w:r>
      <w:r w:rsidR="003E5348">
        <w:t>de</w:t>
      </w:r>
      <w:r w:rsidR="00AF0D7C">
        <w:t>:</w:t>
      </w:r>
      <w:r w:rsidR="003E5348">
        <w:t xml:space="preserve"> </w:t>
      </w:r>
    </w:p>
    <w:p w14:paraId="0FF0E6BD" w14:textId="0F0A6D7F" w:rsidR="00D32A88" w:rsidRDefault="00D32A88" w:rsidP="00D32A88">
      <w:pPr>
        <w:pStyle w:val="ListParagraph"/>
      </w:pPr>
      <w:r>
        <w:t>R</w:t>
      </w:r>
      <w:r w:rsidR="003E5348">
        <w:t xml:space="preserve">eduir </w:t>
      </w:r>
      <w:r w:rsidR="00597410">
        <w:t>el preu de la factura al màxim (buscar cost 0)</w:t>
      </w:r>
      <w:r>
        <w:t>.</w:t>
      </w:r>
    </w:p>
    <w:p w14:paraId="1D0FF19A" w14:textId="5B9EFC0F" w:rsidR="00D32A88" w:rsidRDefault="00D32A88" w:rsidP="00D32A88">
      <w:pPr>
        <w:pStyle w:val="ListParagraph"/>
      </w:pPr>
      <w:r>
        <w:t>M</w:t>
      </w:r>
      <w:r w:rsidR="003E5348">
        <w:t>aximitzar l’ús d’aquesta producció</w:t>
      </w:r>
      <w:r>
        <w:t>.</w:t>
      </w:r>
    </w:p>
    <w:p w14:paraId="4EEA5639" w14:textId="5ECC8A85" w:rsidR="00BB1160" w:rsidRDefault="00D32A88" w:rsidP="00D32A88">
      <w:pPr>
        <w:pStyle w:val="ListParagraph"/>
      </w:pPr>
      <w:r>
        <w:t>M</w:t>
      </w:r>
      <w:r w:rsidR="00DE2F24">
        <w:t>inimitzar les commutacions</w:t>
      </w:r>
      <w:r w:rsidR="001831E0">
        <w:t xml:space="preserve"> de les càrregues</w:t>
      </w:r>
      <w:r w:rsidR="00DE2F24">
        <w:t>.</w:t>
      </w:r>
    </w:p>
    <w:p w14:paraId="67EAFDA2" w14:textId="37796A7F" w:rsidR="00D32A88" w:rsidRDefault="00DC7817" w:rsidP="00D32A88">
      <w:pPr>
        <w:pStyle w:val="ListParagraph"/>
      </w:pPr>
      <w:r>
        <w:t>T</w:t>
      </w:r>
      <w:r w:rsidR="00D32A88">
        <w:t>enir el menor impacte ambiental.</w:t>
      </w:r>
    </w:p>
    <w:p w14:paraId="6A262B6C" w14:textId="22626F7A" w:rsidR="00917405" w:rsidRDefault="009F2276" w:rsidP="00917405">
      <w:pPr>
        <w:ind w:firstLine="0"/>
      </w:pPr>
      <w:r>
        <w:t>L</w:t>
      </w:r>
      <w:r w:rsidR="00917405">
        <w:t xml:space="preserve">’objectiu està enfocat </w:t>
      </w:r>
      <w:r>
        <w:t>principalment</w:t>
      </w:r>
      <w:r w:rsidR="00917405">
        <w:t xml:space="preserve"> cap al model d’autoproducció amb excedents i compensació econòmica. Però la resta de models també</w:t>
      </w:r>
      <w:r>
        <w:t xml:space="preserve"> poden aplicar els mateixos algoritmes per </w:t>
      </w:r>
      <w:r w:rsidR="00917405">
        <w:t xml:space="preserve">injectar el mínim a la xarxa </w:t>
      </w:r>
      <w:r>
        <w:t>i</w:t>
      </w:r>
      <w:r w:rsidR="00917405">
        <w:t xml:space="preserve"> aprofitar </w:t>
      </w:r>
      <w:r w:rsidR="00910F0A">
        <w:t>a</w:t>
      </w:r>
      <w:r w:rsidR="00917405">
        <w:t>l màxim la seva producció.</w:t>
      </w:r>
    </w:p>
    <w:p w14:paraId="0C60847E" w14:textId="56296FC4" w:rsidR="00A13720" w:rsidRDefault="00A13720" w:rsidP="009F2276">
      <w:pPr>
        <w:ind w:firstLine="0"/>
      </w:pPr>
      <w:r>
        <w:t xml:space="preserve">Inicialment, la idea havia sortit per ser aplicada en un habitatge, tot i així, al tractar amb conceptes genèrics, </w:t>
      </w:r>
      <w:r w:rsidR="00192194">
        <w:t>e</w:t>
      </w:r>
      <w:r>
        <w:t>s pot aplicar</w:t>
      </w:r>
      <w:r w:rsidR="00BB2941">
        <w:t xml:space="preserve"> a</w:t>
      </w:r>
      <w:r>
        <w:t xml:space="preserve"> quasi qualsevol espai o instal</w:t>
      </w:r>
      <w:r>
        <w:rPr>
          <w:rFonts w:ascii="Arial" w:hAnsi="Arial" w:cs="Arial"/>
        </w:rPr>
        <w:t>·</w:t>
      </w:r>
      <w:r>
        <w:t>lació.</w:t>
      </w:r>
    </w:p>
    <w:p w14:paraId="40DF197C" w14:textId="13A22822" w:rsidR="005D2DAC" w:rsidRDefault="00597410" w:rsidP="009F2276">
      <w:pPr>
        <w:ind w:firstLine="0"/>
      </w:pPr>
      <w:r>
        <w:t>L’objectiu general s’ha segmentat en els següents objectius/tasques:</w:t>
      </w:r>
    </w:p>
    <w:p w14:paraId="7BE4A1B0" w14:textId="1A7B0114" w:rsidR="009F2276" w:rsidRDefault="00597410" w:rsidP="009F2276">
      <w:pPr>
        <w:pStyle w:val="ListParagraph"/>
      </w:pPr>
      <w:r>
        <w:t>Dissenyar un model el màxim simplificat del sistema</w:t>
      </w:r>
      <w:r w:rsidR="00BB1160">
        <w:t>.</w:t>
      </w:r>
    </w:p>
    <w:p w14:paraId="2EE99A53" w14:textId="72AB7B93" w:rsidR="00597410" w:rsidRDefault="00597410" w:rsidP="009F2276">
      <w:pPr>
        <w:pStyle w:val="ListParagraph"/>
      </w:pPr>
      <w:r>
        <w:t>Dissenyar diferents algoritmes de control</w:t>
      </w:r>
      <w:r w:rsidR="00BB1160">
        <w:t>.</w:t>
      </w:r>
    </w:p>
    <w:p w14:paraId="3A1F1B63" w14:textId="590EA9F6" w:rsidR="00597410" w:rsidRDefault="00597410" w:rsidP="009F2276">
      <w:pPr>
        <w:pStyle w:val="ListParagraph"/>
      </w:pPr>
      <w:r>
        <w:t>Crear un simulador del sistema</w:t>
      </w:r>
      <w:r w:rsidR="00BB1160">
        <w:t>.</w:t>
      </w:r>
    </w:p>
    <w:p w14:paraId="0A207CC7" w14:textId="44DAAF59" w:rsidR="00A05D28" w:rsidRDefault="00BB1160" w:rsidP="00F152B9">
      <w:pPr>
        <w:pStyle w:val="ListParagraph"/>
      </w:pPr>
      <w:r>
        <w:t>Implementar el sistema a la realitat</w:t>
      </w:r>
      <w:r w:rsidR="00D269EF">
        <w:t xml:space="preserve"> i pro</w:t>
      </w:r>
      <w:r w:rsidR="00597410">
        <w:t>var els algoritmes</w:t>
      </w:r>
      <w:r w:rsidR="00A13720">
        <w:t>.</w:t>
      </w:r>
    </w:p>
    <w:p w14:paraId="20FAA1A0" w14:textId="36415C9C" w:rsidR="00A05D28" w:rsidRDefault="00D269EF" w:rsidP="00650730">
      <w:pPr>
        <w:pStyle w:val="ListParagraph"/>
      </w:pPr>
      <w:r>
        <w:t>Analitzar i comprar els algoritmes.</w:t>
      </w:r>
    </w:p>
    <w:p w14:paraId="6B2BFA83" w14:textId="77777777" w:rsidR="009A1E7A" w:rsidRDefault="009A1E7A" w:rsidP="009A1E7A">
      <w:pPr>
        <w:pStyle w:val="Heading2"/>
      </w:pPr>
      <w:bookmarkStart w:id="59" w:name="_Toc108200309"/>
      <w:bookmarkStart w:id="60" w:name="_Toc108207912"/>
      <w:r>
        <w:t>Codi font</w:t>
      </w:r>
      <w:bookmarkEnd w:id="59"/>
      <w:bookmarkEnd w:id="60"/>
    </w:p>
    <w:p w14:paraId="390448DD" w14:textId="6C3803EE" w:rsidR="009A1E7A" w:rsidRPr="009A1E7A" w:rsidRDefault="009A1E7A" w:rsidP="009A1E7A">
      <w:pPr>
        <w:sectPr w:rsidR="009A1E7A" w:rsidRPr="009A1E7A" w:rsidSect="004E6B53">
          <w:headerReference w:type="even" r:id="rId25"/>
          <w:headerReference w:type="default" r:id="rId26"/>
          <w:footerReference w:type="even" r:id="rId27"/>
          <w:footerReference w:type="first" r:id="rId28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 xml:space="preserve">Si heu obtingut la memòria del projecte sense el codi font, podeu trobar-lo a </w:t>
      </w:r>
      <w:r w:rsidR="00CA2589">
        <w:t xml:space="preserve">GitHub </w:t>
      </w:r>
      <w:sdt>
        <w:sdtPr>
          <w:id w:val="-1735621390"/>
          <w:citation/>
        </w:sdtPr>
        <w:sdtEndPr/>
        <w:sdtContent>
          <w:r w:rsidR="00CA2589">
            <w:fldChar w:fldCharType="begin"/>
          </w:r>
          <w:r w:rsidR="00CA2589">
            <w:rPr>
              <w:lang w:val="en-US"/>
            </w:rPr>
            <w:instrText xml:space="preserve"> CITATION mat22 \l 1033 </w:instrText>
          </w:r>
          <w:r w:rsidR="00CA2589">
            <w:fldChar w:fldCharType="separate"/>
          </w:r>
          <w:r w:rsidR="009C489C" w:rsidRPr="009C489C">
            <w:rPr>
              <w:noProof/>
              <w:lang w:val="en-US"/>
            </w:rPr>
            <w:t>[3]</w:t>
          </w:r>
          <w:r w:rsidR="00CA2589">
            <w:fldChar w:fldCharType="end"/>
          </w:r>
        </w:sdtContent>
      </w:sdt>
      <w:r>
        <w:t>.</w:t>
      </w:r>
    </w:p>
    <w:p w14:paraId="0FBE2BA1" w14:textId="3B198737" w:rsidR="00BC7700" w:rsidRDefault="00BC7700" w:rsidP="005965FC">
      <w:pPr>
        <w:pStyle w:val="Heading1"/>
      </w:pPr>
      <w:bookmarkStart w:id="61" w:name="_Toc107070847"/>
      <w:bookmarkStart w:id="62" w:name="_Toc107070977"/>
      <w:bookmarkStart w:id="63" w:name="_Toc107354293"/>
      <w:bookmarkStart w:id="64" w:name="_Toc107779475"/>
      <w:bookmarkStart w:id="65" w:name="_Toc108200310"/>
      <w:bookmarkStart w:id="66" w:name="_Toc108207913"/>
      <w:r>
        <w:lastRenderedPageBreak/>
        <w:t>Model del sistema</w:t>
      </w:r>
      <w:bookmarkEnd w:id="61"/>
      <w:bookmarkEnd w:id="62"/>
      <w:bookmarkEnd w:id="63"/>
      <w:bookmarkEnd w:id="64"/>
      <w:bookmarkEnd w:id="65"/>
      <w:bookmarkEnd w:id="66"/>
    </w:p>
    <w:p w14:paraId="32562C88" w14:textId="75A029A7" w:rsidR="000854D0" w:rsidRDefault="000854D0" w:rsidP="002F12D7">
      <w:r>
        <w:t xml:space="preserve">Abans de res, el que hem de fer és plantejar com </w:t>
      </w:r>
      <w:r w:rsidRPr="00FA63E5">
        <w:t>serà</w:t>
      </w:r>
      <w:r>
        <w:t xml:space="preserve"> el sistema que</w:t>
      </w:r>
      <w:r w:rsidR="002F12D7">
        <w:t xml:space="preserve"> </w:t>
      </w:r>
      <w:r>
        <w:t>l’algoritme</w:t>
      </w:r>
      <w:r w:rsidR="005005D1">
        <w:t xml:space="preserve"> controlarà</w:t>
      </w:r>
      <w:r w:rsidR="002F12D7">
        <w:t xml:space="preserve">. Així </w:t>
      </w:r>
      <w:r>
        <w:t>p</w:t>
      </w:r>
      <w:r w:rsidR="002F12D7">
        <w:t xml:space="preserve">odrem </w:t>
      </w:r>
      <w:r>
        <w:t>simular</w:t>
      </w:r>
      <w:r w:rsidR="002F12D7">
        <w:t xml:space="preserve">-lo, </w:t>
      </w:r>
      <w:r>
        <w:t>implementar</w:t>
      </w:r>
      <w:r w:rsidR="002F12D7">
        <w:t xml:space="preserve">-lo i sobretot </w:t>
      </w:r>
      <w:r>
        <w:t>comparar</w:t>
      </w:r>
      <w:r w:rsidR="005005D1">
        <w:t xml:space="preserve"> </w:t>
      </w:r>
      <w:r w:rsidR="00CC5B39">
        <w:t xml:space="preserve">els </w:t>
      </w:r>
      <w:r w:rsidR="005005D1">
        <w:t>algoritmes</w:t>
      </w:r>
      <w:r w:rsidR="002F12D7">
        <w:t xml:space="preserve"> entre ells</w:t>
      </w:r>
      <w:r w:rsidR="00191211">
        <w:t>,</w:t>
      </w:r>
      <w:r>
        <w:t xml:space="preserve"> ja que si</w:t>
      </w:r>
      <w:r w:rsidR="00191211">
        <w:t xml:space="preserve"> cadascun </w:t>
      </w:r>
      <w:r w:rsidR="004778DC">
        <w:t>gestiona</w:t>
      </w:r>
      <w:r w:rsidR="00191211">
        <w:t xml:space="preserve"> un sistema diferent</w:t>
      </w:r>
      <w:r w:rsidR="000A6976">
        <w:t>,</w:t>
      </w:r>
      <w:r>
        <w:t xml:space="preserve"> </w:t>
      </w:r>
      <w:r w:rsidR="00CC5B39">
        <w:t>tindrem</w:t>
      </w:r>
      <w:r>
        <w:t xml:space="preserve"> </w:t>
      </w:r>
      <w:r w:rsidR="004778DC">
        <w:t>més d’</w:t>
      </w:r>
      <w:r>
        <w:t>una variable</w:t>
      </w:r>
      <w:r w:rsidR="004778DC">
        <w:t xml:space="preserve"> </w:t>
      </w:r>
      <w:r w:rsidR="00CC5B39">
        <w:t>no fix</w:t>
      </w:r>
      <w:r w:rsidR="000A6976">
        <w:t>a</w:t>
      </w:r>
      <w:r w:rsidR="00CC5B39">
        <w:t xml:space="preserve"> </w:t>
      </w:r>
      <w:r w:rsidR="004778DC">
        <w:t>i no una</w:t>
      </w:r>
      <w:r w:rsidR="00125B30">
        <w:t xml:space="preserve"> de</w:t>
      </w:r>
      <w:r w:rsidR="004778DC">
        <w:t xml:space="preserve"> sola</w:t>
      </w:r>
      <w:r>
        <w:t>.</w:t>
      </w:r>
    </w:p>
    <w:p w14:paraId="0FB92034" w14:textId="520FBAA5" w:rsidR="00FA63E5" w:rsidRDefault="00FA63E5" w:rsidP="000854D0">
      <w:pPr>
        <w:pStyle w:val="Heading2"/>
      </w:pPr>
      <w:bookmarkStart w:id="67" w:name="_Toc107070848"/>
      <w:bookmarkStart w:id="68" w:name="_Toc107070978"/>
      <w:bookmarkStart w:id="69" w:name="_Toc107354294"/>
      <w:bookmarkStart w:id="70" w:name="_Toc108200311"/>
      <w:bookmarkStart w:id="71" w:name="_Toc108207914"/>
      <w:r w:rsidRPr="000854D0">
        <w:t>Model</w:t>
      </w:r>
      <w:r>
        <w:t xml:space="preserve"> general i model ideal</w:t>
      </w:r>
      <w:bookmarkEnd w:id="67"/>
      <w:bookmarkEnd w:id="68"/>
      <w:bookmarkEnd w:id="69"/>
      <w:bookmarkEnd w:id="70"/>
      <w:bookmarkEnd w:id="71"/>
    </w:p>
    <w:p w14:paraId="05E36643" w14:textId="691C3E2E" w:rsidR="0024200E" w:rsidRDefault="00D40DA5" w:rsidP="00F001B0">
      <w:r>
        <w:t>Si generalitzem,</w:t>
      </w:r>
      <w:r w:rsidR="00FA63E5">
        <w:t xml:space="preserve"> </w:t>
      </w:r>
      <w:r>
        <w:t xml:space="preserve">podem descriure </w:t>
      </w:r>
      <w:r w:rsidR="00CC5B39">
        <w:t xml:space="preserve">el sistema </w:t>
      </w:r>
      <w:r>
        <w:t>com</w:t>
      </w:r>
      <w:r w:rsidR="00FA63E5">
        <w:t xml:space="preserve"> </w:t>
      </w:r>
      <w:r w:rsidR="00FA63E5" w:rsidRPr="00FA63E5">
        <w:t>un sistema que, a partir de múltiples entrades</w:t>
      </w:r>
      <w:r w:rsidR="00337FA3">
        <w:t xml:space="preserve"> (mostres)</w:t>
      </w:r>
      <w:r w:rsidR="00FA63E5" w:rsidRPr="00FA63E5">
        <w:t xml:space="preserve"> i dades internes</w:t>
      </w:r>
      <w:r w:rsidR="000854D0">
        <w:t xml:space="preserve"> (preestablertes o calculades a temps real)</w:t>
      </w:r>
      <w:r w:rsidR="00FA63E5" w:rsidRPr="00FA63E5">
        <w:t>, gestioni les càrregues</w:t>
      </w:r>
      <w:r w:rsidR="00C83BFB">
        <w:t xml:space="preserve"> </w:t>
      </w:r>
      <w:r w:rsidR="00FA63E5" w:rsidRPr="00FA63E5">
        <w:t>per assolir les necessitats que l’usuari tingui i indiqui.</w:t>
      </w:r>
      <w:r w:rsidR="0038743E">
        <w:t xml:space="preserve"> Això implica directament algoritmes </w:t>
      </w:r>
      <w:r w:rsidR="00CC5B39">
        <w:t>molt</w:t>
      </w:r>
      <w:r w:rsidR="0038743E">
        <w:t xml:space="preserve"> complexos</w:t>
      </w:r>
      <w:r w:rsidR="00B12858">
        <w:t>.</w:t>
      </w:r>
    </w:p>
    <w:p w14:paraId="6F6E50C6" w14:textId="377B1DD0" w:rsidR="00FA63E5" w:rsidRDefault="00B12858" w:rsidP="00F001B0">
      <w:r>
        <w:t>Si l’idealitzem, e</w:t>
      </w:r>
      <w:r w:rsidR="0024200E">
        <w:t>l</w:t>
      </w:r>
      <w:r w:rsidR="00A13720">
        <w:t xml:space="preserve"> sistema </w:t>
      </w:r>
      <w:r w:rsidR="00FA63E5">
        <w:t>tindria una gran nombre d’entrades i dades internes per poder cobrir totes les necessitats:</w:t>
      </w:r>
    </w:p>
    <w:p w14:paraId="05B7752E" w14:textId="4E0D952C" w:rsidR="00FA63E5" w:rsidRDefault="00FA63E5" w:rsidP="00FA63E5">
      <w:pPr>
        <w:pStyle w:val="ListParagraph"/>
      </w:pPr>
      <w:r w:rsidRPr="00BC3A0A">
        <w:rPr>
          <w:u w:val="single"/>
        </w:rPr>
        <w:t>Entrades:</w:t>
      </w:r>
      <w:r>
        <w:t xml:space="preserve"> </w:t>
      </w:r>
      <w:r w:rsidR="00C83BFB">
        <w:t xml:space="preserve">producció, consum de la xarxa a temps real, </w:t>
      </w:r>
      <w:r>
        <w:t xml:space="preserve">temperatura de l’habitatge, </w:t>
      </w:r>
      <w:r w:rsidR="004264A1">
        <w:t xml:space="preserve">temperatura </w:t>
      </w:r>
      <w:r>
        <w:t>de la calefacció, predicció d’irradiació solar, ...</w:t>
      </w:r>
    </w:p>
    <w:p w14:paraId="43732CE6" w14:textId="07F00736" w:rsidR="00FA63E5" w:rsidRDefault="00FA63E5" w:rsidP="00FA63E5">
      <w:pPr>
        <w:pStyle w:val="ListParagraph"/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 w:rsidRPr="00FA63E5">
        <w:rPr>
          <w:b/>
          <w:bCs/>
        </w:rPr>
        <w:t xml:space="preserve"> </w:t>
      </w:r>
      <w:r w:rsidR="00C83BFB">
        <w:t xml:space="preserve">consum intern, balanç net horari a temps real, </w:t>
      </w:r>
      <w:r>
        <w:t>aproximació de la producció diària, quant i en quina forma cada càrrega consumeix, quines càrregues controla, ...</w:t>
      </w:r>
    </w:p>
    <w:p w14:paraId="1C3F3194" w14:textId="75B78152" w:rsidR="00C83BFB" w:rsidRDefault="00175B94" w:rsidP="00FA63E5">
      <w:pPr>
        <w:pStyle w:val="ListParagraph"/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 w:rsidRPr="00C83BFB">
        <w:t>calefacció</w:t>
      </w:r>
      <w:r w:rsidR="00C83BFB">
        <w:t>, rentadora, nevera, carrega</w:t>
      </w:r>
      <w:r w:rsidR="00B50620">
        <w:t>r</w:t>
      </w:r>
      <w:r w:rsidR="00C83BFB">
        <w:t xml:space="preserve"> el cotxe, ...</w:t>
      </w:r>
    </w:p>
    <w:p w14:paraId="38FA4B93" w14:textId="713B3E17" w:rsidR="00D40DA5" w:rsidRPr="0038743E" w:rsidRDefault="00FA63E5" w:rsidP="00FA63E5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 w:rsidRPr="00FA63E5">
        <w:t xml:space="preserve"> </w:t>
      </w:r>
      <w:r>
        <w:t xml:space="preserve">aclimatació de l’espai, engegar una rentadora ja preparada </w:t>
      </w:r>
      <w:r w:rsidR="008D68FD">
        <w:t xml:space="preserve">al millor moment </w:t>
      </w:r>
      <w:r w:rsidR="005A2212">
        <w:t>però</w:t>
      </w:r>
      <w:r>
        <w:t xml:space="preserve"> abans del dia/hora determinada, poder fer un cafè de forma espontània, ...</w:t>
      </w:r>
    </w:p>
    <w:p w14:paraId="757C5BBF" w14:textId="33FADB80" w:rsidR="0038743E" w:rsidRPr="000854D0" w:rsidRDefault="0038743E" w:rsidP="00FA63E5">
      <w:pPr>
        <w:pStyle w:val="ListParagraph"/>
        <w:rPr>
          <w:b/>
          <w:bCs/>
        </w:rPr>
      </w:pPr>
      <w:r w:rsidRPr="00BC3A0A">
        <w:rPr>
          <w:u w:val="single"/>
        </w:rPr>
        <w:t xml:space="preserve">Complexitat de </w:t>
      </w:r>
      <w:r w:rsidR="00C83BFB" w:rsidRPr="00BC3A0A">
        <w:rPr>
          <w:u w:val="single"/>
        </w:rPr>
        <w:t>l’</w:t>
      </w:r>
      <w:r w:rsidRPr="00BC3A0A">
        <w:rPr>
          <w:u w:val="single"/>
        </w:rPr>
        <w:t>algoritme:</w:t>
      </w:r>
      <w:r>
        <w:t xml:space="preserve"> </w:t>
      </w:r>
      <w:r w:rsidR="003F7AA7">
        <w:t>p</w:t>
      </w:r>
      <w:r>
        <w:t>redir els consums i l’energia a</w:t>
      </w:r>
      <w:r w:rsidR="003F7AA7">
        <w:t xml:space="preserve"> l’acabar</w:t>
      </w:r>
      <w:r>
        <w:t xml:space="preserve"> </w:t>
      </w:r>
      <w:r w:rsidR="007522FC">
        <w:t>l’</w:t>
      </w:r>
      <w:r>
        <w:t>hora; si volem controlar la temperatura i que l</w:t>
      </w:r>
      <w:r w:rsidR="00BA7F55">
        <w:t>a</w:t>
      </w:r>
      <w:r>
        <w:t xml:space="preserve"> càrrega s’engegui al millor moment, també haur</w:t>
      </w:r>
      <w:r w:rsidR="00A676D2">
        <w:t>ia</w:t>
      </w:r>
      <w:r>
        <w:t xml:space="preserve"> de predir la temperatura</w:t>
      </w:r>
      <w:r w:rsidR="001D22AC">
        <w:t>;</w:t>
      </w:r>
      <w:r>
        <w:t xml:space="preserve"> </w:t>
      </w:r>
      <w:r w:rsidR="00C200BF">
        <w:t xml:space="preserve">deduir i </w:t>
      </w:r>
      <w:r w:rsidR="00336654">
        <w:t>predir rutines de consum</w:t>
      </w:r>
      <w:r w:rsidR="00793972">
        <w:t>;</w:t>
      </w:r>
      <w:r w:rsidR="00C200BF">
        <w:t xml:space="preserve"> </w:t>
      </w:r>
      <w:r>
        <w:t>...</w:t>
      </w:r>
    </w:p>
    <w:p w14:paraId="7A369342" w14:textId="7071488F" w:rsidR="00FA63E5" w:rsidRDefault="00FA63E5" w:rsidP="00FA63E5">
      <w:pPr>
        <w:pStyle w:val="Heading2"/>
      </w:pPr>
      <w:bookmarkStart w:id="72" w:name="_Toc107070979"/>
      <w:bookmarkStart w:id="73" w:name="_Ref107175696"/>
      <w:bookmarkStart w:id="74" w:name="_Toc107354295"/>
      <w:bookmarkStart w:id="75" w:name="_Ref108022841"/>
      <w:bookmarkStart w:id="76" w:name="_Toc108200312"/>
      <w:bookmarkStart w:id="77" w:name="_Toc108207915"/>
      <w:r>
        <w:t>Model simplificat</w:t>
      </w:r>
      <w:bookmarkEnd w:id="72"/>
      <w:bookmarkEnd w:id="73"/>
      <w:bookmarkEnd w:id="74"/>
      <w:bookmarkEnd w:id="75"/>
      <w:bookmarkEnd w:id="76"/>
      <w:bookmarkEnd w:id="77"/>
    </w:p>
    <w:p w14:paraId="7C4C978D" w14:textId="01E52260" w:rsidR="00AC2C8F" w:rsidRDefault="00A13720" w:rsidP="00F001B0">
      <w:r>
        <w:t xml:space="preserve">Ara bé, aquest treball </w:t>
      </w:r>
      <w:r w:rsidR="004778DC">
        <w:t xml:space="preserve">és </w:t>
      </w:r>
      <w:r>
        <w:t>el primer o dels primers</w:t>
      </w:r>
      <w:r w:rsidR="0024200E">
        <w:t xml:space="preserve"> en aquest àmbit, </w:t>
      </w:r>
      <w:r>
        <w:t xml:space="preserve">per això </w:t>
      </w:r>
      <w:r w:rsidR="0024200E">
        <w:t xml:space="preserve">partirem d’una aproximació </w:t>
      </w:r>
      <w:r w:rsidR="003D3141">
        <w:t xml:space="preserve">del sistema </w:t>
      </w:r>
      <w:r w:rsidR="0024200E">
        <w:t>el màxim de simplificada</w:t>
      </w:r>
      <w:r w:rsidR="003D3141">
        <w:t>:</w:t>
      </w:r>
    </w:p>
    <w:p w14:paraId="34FC9FAD" w14:textId="21110616" w:rsidR="00C83BFB" w:rsidRP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="00BC3A0A">
        <w:t xml:space="preserve"> </w:t>
      </w:r>
      <w:r w:rsidR="000854D0">
        <w:t>consum de la xarxa</w:t>
      </w:r>
      <w:r w:rsidR="003D3141">
        <w:t xml:space="preserve"> i producció</w:t>
      </w:r>
      <w:r w:rsidR="000854D0">
        <w:t xml:space="preserve"> </w:t>
      </w:r>
      <w:r w:rsidR="003A380E">
        <w:t>en</w:t>
      </w:r>
      <w:r w:rsidR="000854D0">
        <w:t xml:space="preserve"> temps real</w:t>
      </w:r>
      <w:r w:rsidR="00B01FAA">
        <w:t>.</w:t>
      </w:r>
    </w:p>
    <w:p w14:paraId="50075059" w14:textId="43D813C1" w:rsidR="00C83BFB" w:rsidRDefault="00C83BFB" w:rsidP="003F6F0F">
      <w:pPr>
        <w:pStyle w:val="ListParagraph"/>
        <w:rPr>
          <w:b/>
          <w:bCs/>
        </w:rPr>
      </w:pPr>
      <w:r w:rsidRPr="00BC3A0A">
        <w:rPr>
          <w:u w:val="single"/>
        </w:rPr>
        <w:t>Dades</w:t>
      </w:r>
      <w:r w:rsidR="00175B94" w:rsidRPr="00BC3A0A">
        <w:rPr>
          <w:u w:val="single"/>
        </w:rPr>
        <w:t xml:space="preserve"> internes</w:t>
      </w:r>
      <w:r w:rsidRPr="00BC3A0A">
        <w:rPr>
          <w:u w:val="single"/>
        </w:rPr>
        <w:t>:</w:t>
      </w:r>
      <w:r>
        <w:t xml:space="preserve"> </w:t>
      </w:r>
      <w:r w:rsidR="000854D0">
        <w:t>consum intern</w:t>
      </w:r>
      <w:r w:rsidR="003A380E">
        <w:t xml:space="preserve"> i</w:t>
      </w:r>
      <w:r w:rsidR="000854D0">
        <w:t xml:space="preserve"> balanç net horari</w:t>
      </w:r>
      <w:r w:rsidR="003A380E">
        <w:t xml:space="preserve"> en temps real</w:t>
      </w:r>
      <w:r w:rsidR="00B01FAA">
        <w:t>.</w:t>
      </w:r>
    </w:p>
    <w:p w14:paraId="42588E65" w14:textId="5A03A5B5" w:rsidR="00C83BFB" w:rsidRPr="00C83BFB" w:rsidRDefault="00175B94" w:rsidP="003F6F0F">
      <w:pPr>
        <w:pStyle w:val="ListParagraph"/>
        <w:rPr>
          <w:b/>
          <w:bCs/>
        </w:rPr>
      </w:pPr>
      <w:r w:rsidRPr="00BC3A0A">
        <w:rPr>
          <w:u w:val="single"/>
        </w:rPr>
        <w:t>Control</w:t>
      </w:r>
      <w:r w:rsidR="00C83BFB" w:rsidRPr="00BC3A0A">
        <w:rPr>
          <w:u w:val="single"/>
        </w:rPr>
        <w:t>:</w:t>
      </w:r>
      <w:r w:rsidR="00C83BFB">
        <w:rPr>
          <w:b/>
          <w:bCs/>
        </w:rPr>
        <w:t xml:space="preserve"> </w:t>
      </w:r>
      <w:r w:rsidR="00C83BFB">
        <w:t>dues càrregues (com poden ser dues bombes de calor)</w:t>
      </w:r>
      <w:r w:rsidR="00B01FAA">
        <w:t>.</w:t>
      </w:r>
    </w:p>
    <w:p w14:paraId="7408D37E" w14:textId="7E27EF1B" w:rsid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Necessitats:</w:t>
      </w:r>
      <w:r>
        <w:rPr>
          <w:b/>
          <w:bCs/>
        </w:rPr>
        <w:t xml:space="preserve"> </w:t>
      </w:r>
      <w:r w:rsidR="008C7A4F">
        <w:t>m</w:t>
      </w:r>
      <w:r>
        <w:t>antenir les càrregues el màxim de temps enceses</w:t>
      </w:r>
      <w:r w:rsidR="000854D0">
        <w:t>, és a dir, consumir el màxim d’energia produïa possible</w:t>
      </w:r>
      <w:r w:rsidR="00626770">
        <w:t xml:space="preserve"> donades les càrregues</w:t>
      </w:r>
      <w:r w:rsidR="000854D0">
        <w:t>.</w:t>
      </w:r>
    </w:p>
    <w:p w14:paraId="3E1E8D12" w14:textId="5C05B7C8" w:rsidR="00C83BFB" w:rsidRPr="00C83BFB" w:rsidRDefault="00C83BFB" w:rsidP="00C83BFB">
      <w:pPr>
        <w:pStyle w:val="ListParagraph"/>
        <w:rPr>
          <w:b/>
          <w:bCs/>
        </w:rPr>
      </w:pPr>
      <w:r w:rsidRPr="00BC3A0A">
        <w:rPr>
          <w:u w:val="single"/>
        </w:rPr>
        <w:t>Possible complexitat de l’algoritme:</w:t>
      </w:r>
      <w:r>
        <w:t xml:space="preserve"> </w:t>
      </w:r>
      <w:r w:rsidR="008C7A4F">
        <w:t>p</w:t>
      </w:r>
      <w:r>
        <w:t xml:space="preserve">redir els consums i l’energia </w:t>
      </w:r>
      <w:r w:rsidR="00EB165E">
        <w:t>a l’acabar l</w:t>
      </w:r>
      <w:r>
        <w:t>’hora</w:t>
      </w:r>
      <w:r w:rsidR="00B01FAA">
        <w:t>.</w:t>
      </w:r>
    </w:p>
    <w:p w14:paraId="7D205EC6" w14:textId="77777777" w:rsidR="00775C60" w:rsidRDefault="00775C60" w:rsidP="00EC0B45"/>
    <w:p w14:paraId="55362F3E" w14:textId="4F3BD7F4" w:rsidR="00D40DA5" w:rsidRDefault="00C741D9" w:rsidP="00EC0B45">
      <w:r>
        <w:t>A nivell energètic</w:t>
      </w:r>
      <w:r w:rsidR="003C7476">
        <w:t>, tant si parlem en termes de potència com d’energia,</w:t>
      </w:r>
      <w:r>
        <w:t xml:space="preserve"> </w:t>
      </w:r>
      <w:r w:rsidR="00175B94">
        <w:t>es pot modelar</w:t>
      </w:r>
      <w:r w:rsidR="00EC0B45">
        <w:t xml:space="preserve"> </w:t>
      </w:r>
      <w:r w:rsidR="00175B94">
        <w:t xml:space="preserve">com un sistema </w:t>
      </w:r>
      <w:r w:rsidR="00626770">
        <w:t xml:space="preserve">amb </w:t>
      </w:r>
      <w:r w:rsidR="00175B94">
        <w:t>entrades i sortides</w:t>
      </w:r>
      <w:r w:rsidR="00EC0B45">
        <w:t>:</w:t>
      </w:r>
    </w:p>
    <w:p w14:paraId="7F417764" w14:textId="3DF82B95" w:rsidR="00175B94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Entrades:</w:t>
      </w:r>
      <w:r w:rsidRPr="00175B94">
        <w:t xml:space="preserve"> </w:t>
      </w:r>
      <w:r w:rsidR="003C7476">
        <w:t>potència/e</w:t>
      </w:r>
      <w:r>
        <w:t>nergia produïda i/o de la xarxa</w:t>
      </w:r>
      <w:r w:rsidR="00B01FAA">
        <w:t>.</w:t>
      </w:r>
    </w:p>
    <w:p w14:paraId="3E27BADA" w14:textId="328C2CBE" w:rsidR="00175B94" w:rsidRPr="00175B94" w:rsidRDefault="0060758A" w:rsidP="00175B94">
      <w:pPr>
        <w:pStyle w:val="ListParagraph"/>
        <w:rPr>
          <w:b/>
          <w:bCs/>
        </w:rPr>
      </w:pPr>
      <w:r>
        <w:rPr>
          <w:u w:val="single"/>
        </w:rPr>
        <w:t>Ú</w:t>
      </w:r>
      <w:r w:rsidR="00175B94" w:rsidRPr="00BC3A0A">
        <w:rPr>
          <w:u w:val="single"/>
        </w:rPr>
        <w:t>s intern:</w:t>
      </w:r>
      <w:r w:rsidR="00175B94" w:rsidRPr="00BC3A0A">
        <w:t xml:space="preserve"> </w:t>
      </w:r>
      <w:r w:rsidR="003C7476">
        <w:t xml:space="preserve">potència/energia </w:t>
      </w:r>
      <w:r w:rsidR="00175B94">
        <w:t>consumida</w:t>
      </w:r>
      <w:r w:rsidR="00B01FAA">
        <w:t>.</w:t>
      </w:r>
    </w:p>
    <w:p w14:paraId="0C346117" w14:textId="2365A199" w:rsidR="00175B94" w:rsidRPr="007B22A5" w:rsidRDefault="00175B94" w:rsidP="00175B94">
      <w:pPr>
        <w:pStyle w:val="ListParagraph"/>
        <w:rPr>
          <w:b/>
          <w:bCs/>
        </w:rPr>
      </w:pPr>
      <w:r w:rsidRPr="00BC3A0A">
        <w:rPr>
          <w:u w:val="single"/>
        </w:rPr>
        <w:t>Sortides:</w:t>
      </w:r>
      <w:r w:rsidRPr="00175B94">
        <w:t xml:space="preserve"> </w:t>
      </w:r>
      <w:r w:rsidR="003C7476">
        <w:t xml:space="preserve">potència/energia produïda </w:t>
      </w:r>
      <w:r>
        <w:t>no consumida</w:t>
      </w:r>
      <w:r w:rsidR="00585A91">
        <w:t xml:space="preserve"> (sobrant)</w:t>
      </w:r>
      <w:r w:rsidR="00B01FAA">
        <w:t>.</w:t>
      </w:r>
    </w:p>
    <w:p w14:paraId="6845DBB2" w14:textId="722E1ED8" w:rsidR="007B22A5" w:rsidRDefault="007B22A5" w:rsidP="007B22A5">
      <w:pPr>
        <w:ind w:firstLine="0"/>
      </w:pPr>
      <w:r>
        <w:t>I sempre complirà que: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291"/>
        <w:gridCol w:w="735"/>
      </w:tblGrid>
      <w:tr w:rsidR="007B22A5" w14:paraId="73CF62C7" w14:textId="77777777" w:rsidTr="00775C60">
        <w:tc>
          <w:tcPr>
            <w:tcW w:w="4593" w:type="pct"/>
            <w:hideMark/>
          </w:tcPr>
          <w:p w14:paraId="5B0A2B02" w14:textId="02BD6BA5" w:rsidR="007B22A5" w:rsidRDefault="007B22A5">
            <m:oMathPara>
              <m:oMath>
                <m:r>
                  <w:rPr>
                    <w:rFonts w:ascii="Cambria Math" w:hAnsi="Cambria Math"/>
                  </w:rPr>
                  <m:t>Sistema=Produïda+Xarxa=Consumida+Produida no consumida</m:t>
                </m:r>
              </m:oMath>
            </m:oMathPara>
          </w:p>
        </w:tc>
        <w:tc>
          <w:tcPr>
            <w:tcW w:w="407" w:type="pct"/>
            <w:vAlign w:val="center"/>
            <w:hideMark/>
          </w:tcPr>
          <w:p w14:paraId="3020C26B" w14:textId="26410BC3" w:rsidR="007B22A5" w:rsidRDefault="007B22A5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2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2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B54BAD8" w14:textId="53646BFB" w:rsidR="003C7476" w:rsidRDefault="003C7476" w:rsidP="00FD08AF">
      <w:pPr>
        <w:keepNext/>
        <w:jc w:val="center"/>
      </w:pPr>
      <w:r>
        <w:rPr>
          <w:b/>
          <w:bCs/>
          <w:noProof/>
        </w:rPr>
        <w:lastRenderedPageBreak/>
        <mc:AlternateContent>
          <mc:Choice Requires="wpc">
            <w:drawing>
              <wp:inline distT="0" distB="0" distL="0" distR="0" wp14:anchorId="1FA35DF1" wp14:editId="51EDD2C5">
                <wp:extent cx="5486400" cy="702648"/>
                <wp:effectExtent l="0" t="0" r="0" b="2540"/>
                <wp:docPr id="14" name="Canvas 1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g:wgp>
                        <wpg:cNvPr id="24" name="Group 24"/>
                        <wpg:cNvGrpSpPr/>
                        <wpg:grpSpPr>
                          <a:xfrm>
                            <a:off x="3388689" y="0"/>
                            <a:ext cx="1347272" cy="378390"/>
                            <a:chOff x="3388995" y="226799"/>
                            <a:chExt cx="1347272" cy="378390"/>
                          </a:xfrm>
                        </wpg:grpSpPr>
                        <wps:wsp>
                          <wps:cNvPr id="17" name="Straight Arrow Connector 17"/>
                          <wps:cNvCnPr/>
                          <wps:spPr>
                            <a:xfrm flipH="1">
                              <a:off x="3388995" y="434434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Text Box 23"/>
                          <wps:cNvSpPr txBox="1"/>
                          <wps:spPr>
                            <a:xfrm>
                              <a:off x="3935076" y="226799"/>
                              <a:ext cx="801191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2D22176" w14:textId="4A7BB27E" w:rsidR="003C7476" w:rsidRPr="003C7476" w:rsidRDefault="003C7476" w:rsidP="003C7476">
                                <w:pPr>
                                  <w:ind w:firstLine="0"/>
                                </w:pPr>
                                <w:r w:rsidRPr="003C7476">
                                  <w:t>Produïda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28" name="Group 28"/>
                        <wpg:cNvGrpSpPr/>
                        <wpg:grpSpPr>
                          <a:xfrm>
                            <a:off x="3389086" y="278803"/>
                            <a:ext cx="1132464" cy="378390"/>
                            <a:chOff x="0" y="-300"/>
                            <a:chExt cx="1132641" cy="378390"/>
                          </a:xfrm>
                        </wpg:grpSpPr>
                        <wps:wsp>
                          <wps:cNvPr id="29" name="Straight Arrow Connector 29"/>
                          <wps:cNvCnPr/>
                          <wps:spPr>
                            <a:xfrm flipH="1">
                              <a:off x="0" y="207485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0" name="Text Box 3"/>
                          <wps:cNvSpPr txBox="1"/>
                          <wps:spPr>
                            <a:xfrm>
                              <a:off x="546082" y="-300"/>
                              <a:ext cx="5865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EA79FA6" w14:textId="1B1F6625" w:rsidR="003C7476" w:rsidRDefault="003C7476" w:rsidP="003C7476">
                                <w:pPr>
                                  <w:ind w:firstLine="0"/>
                                  <w:rPr>
                                    <w:rFonts w:eastAsia="Calibri"/>
                                  </w:rPr>
                                </w:pPr>
                                <w:r>
                                  <w:rPr>
                                    <w:rFonts w:eastAsia="Calibri"/>
                                  </w:rPr>
                                  <w:t>Xarxa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g:wgp>
                        <wpg:cNvPr id="31" name="Group 31"/>
                        <wpg:cNvGrpSpPr/>
                        <wpg:grpSpPr>
                          <a:xfrm>
                            <a:off x="443572" y="143092"/>
                            <a:ext cx="1657499" cy="378390"/>
                            <a:chOff x="780294" y="-148"/>
                            <a:chExt cx="1758845" cy="378390"/>
                          </a:xfrm>
                        </wpg:grpSpPr>
                        <wps:wsp>
                          <wps:cNvPr id="35" name="Straight Arrow Connector 35"/>
                          <wps:cNvCnPr/>
                          <wps:spPr>
                            <a:xfrm flipH="1">
                              <a:off x="1923692" y="206757"/>
                              <a:ext cx="615447" cy="0"/>
                            </a:xfrm>
                            <a:prstGeom prst="straightConnector1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6" name="Text Box 3"/>
                          <wps:cNvSpPr txBox="1"/>
                          <wps:spPr>
                            <a:xfrm>
                              <a:off x="780294" y="-148"/>
                              <a:ext cx="1180259" cy="37839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A0DB6EF" w14:textId="1F2A549A" w:rsidR="003C7476" w:rsidRPr="00585A91" w:rsidRDefault="00585A91" w:rsidP="003C7476">
                                <w:pPr>
                                  <w:ind w:firstLine="0"/>
                                  <w:jc w:val="right"/>
                                  <w:rPr>
                                    <w:rFonts w:eastAsia="Calibri"/>
                                  </w:rPr>
                                </w:pPr>
                                <w:r w:rsidRPr="00585A91">
                                  <w:rPr>
                                    <w:rFonts w:eastAsia="Calibri"/>
                                  </w:rPr>
                                  <w:t>No consumida</w:t>
                                </w: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wgp>
                      <wps:wsp>
                        <wps:cNvPr id="16" name="Rectangle: Rounded Corners 16"/>
                        <wps:cNvSpPr/>
                        <wps:spPr>
                          <a:xfrm>
                            <a:off x="2111829" y="35971"/>
                            <a:ext cx="1277257" cy="630987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186829D" w14:textId="3BAF8CE3" w:rsidR="003752EE" w:rsidRPr="00500F79" w:rsidRDefault="00500F79" w:rsidP="00500F79">
                              <w:pPr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500F79">
                                <w:rPr>
                                  <w:color w:val="000000" w:themeColor="text1"/>
                                </w:rPr>
                                <w:t>Consumida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1FA35DF1" id="Canvas 14" o:spid="_x0000_s1030" editas="canvas" style="width:6in;height:55.35pt;mso-position-horizontal-relative:char;mso-position-vertical-relative:line" coordsize="54864,70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">
                <v:shape id="_x0000_s1031" type="#_x0000_t75" style="position:absolute;width:54864;height:7023;visibility:visible;mso-wrap-style:square" filled="t">
                  <v:fill o:detectmouseclick="t"/>
                  <v:path o:connecttype="none"/>
                </v:shape>
                <v:group id="Group 24" o:spid="_x0000_s1032" style="position:absolute;left:33886;width:13473;height:3783" coordorigin="33889,2267" coordsize="13472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Straight Arrow Connector 17" o:spid="_x0000_s1033" type="#_x0000_t32" style="position:absolute;left:33889;top:4344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" strokecolor="black [3213]" strokeweight="1pt">
                    <v:stroke endarrow="block" joinstyle="miter"/>
                  </v:shape>
                  <v:shape id="Text Box 23" o:spid="_x0000_s1034" type="#_x0000_t202" style="position:absolute;left:39350;top:2267;width:8012;height:37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qU5FxQAAANs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" filled="f" stroked="f" strokeweight=".5pt">
                    <v:textbox>
                      <w:txbxContent>
                        <w:p w14:paraId="02D22176" w14:textId="4A7BB27E" w:rsidR="003C7476" w:rsidRPr="003C7476" w:rsidRDefault="003C7476" w:rsidP="003C7476">
                          <w:pPr>
                            <w:ind w:firstLine="0"/>
                          </w:pPr>
                          <w:r w:rsidRPr="003C7476">
                            <w:t>Produïda</w:t>
                          </w:r>
                        </w:p>
                      </w:txbxContent>
                    </v:textbox>
                  </v:shape>
                </v:group>
                <v:group id="Group 28" o:spid="_x0000_s1035" style="position:absolute;left:33890;top:2788;width:11325;height:3783" coordorigin=",-3" coordsize="11326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shape id="Straight Arrow Connector 29" o:spid="_x0000_s1036" type="#_x0000_t32" style="position:absolute;top:2074;width:6154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" strokecolor="black [3213]" strokeweight="1pt">
                    <v:stroke endarrow="block" joinstyle="miter"/>
                  </v:shape>
                  <v:shape id="Text Box 3" o:spid="_x0000_s1037" type="#_x0000_t202" style="position:absolute;left:5460;top:-3;width:5866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" filled="f" stroked="f" strokeweight=".5pt">
                    <v:textbox>
                      <w:txbxContent>
                        <w:p w14:paraId="6EA79FA6" w14:textId="1B1F6625" w:rsidR="003C7476" w:rsidRDefault="003C7476" w:rsidP="003C7476">
                          <w:pPr>
                            <w:ind w:firstLine="0"/>
                            <w:rPr>
                              <w:rFonts w:eastAsia="Calibri"/>
                            </w:rPr>
                          </w:pPr>
                          <w:r>
                            <w:rPr>
                              <w:rFonts w:eastAsia="Calibri"/>
                            </w:rPr>
                            <w:t>Xarxa</w:t>
                          </w:r>
                        </w:p>
                      </w:txbxContent>
                    </v:textbox>
                  </v:shape>
                </v:group>
                <v:group id="Group 31" o:spid="_x0000_s1038" style="position:absolute;left:4435;top:1430;width:16575;height:3784" coordorigin="7802,-1" coordsize="17588,37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shape id="Straight Arrow Connector 35" o:spid="_x0000_s1039" type="#_x0000_t32" style="position:absolute;left:19236;top:2067;width:6155;height:0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" strokecolor="black [3213]" strokeweight="1pt">
                    <v:stroke endarrow="block" joinstyle="miter"/>
                  </v:shape>
                  <v:shape id="Text Box 3" o:spid="_x0000_s1040" type="#_x0000_t202" style="position:absolute;left:7802;top:-1;width:11803;height:37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" filled="f" stroked="f" strokeweight=".5pt">
                    <v:textbox>
                      <w:txbxContent>
                        <w:p w14:paraId="5A0DB6EF" w14:textId="1F2A549A" w:rsidR="003C7476" w:rsidRPr="00585A91" w:rsidRDefault="00585A91" w:rsidP="003C7476">
                          <w:pPr>
                            <w:ind w:firstLine="0"/>
                            <w:jc w:val="right"/>
                            <w:rPr>
                              <w:rFonts w:eastAsia="Calibri"/>
                            </w:rPr>
                          </w:pPr>
                          <w:r w:rsidRPr="00585A91">
                            <w:rPr>
                              <w:rFonts w:eastAsia="Calibri"/>
                            </w:rPr>
                            <w:t>No consumida</w:t>
                          </w:r>
                        </w:p>
                      </w:txbxContent>
                    </v:textbox>
                  </v:shape>
                </v:group>
                <v:roundrect id="Rectangle: Rounded Corners 16" o:spid="_x0000_s1041" style="position:absolute;left:21118;top:359;width:12772;height:631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6186829D" w14:textId="3BAF8CE3" w:rsidR="003752EE" w:rsidRPr="00500F79" w:rsidRDefault="00500F79" w:rsidP="00500F79">
                        <w:pPr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500F79">
                          <w:rPr>
                            <w:color w:val="000000" w:themeColor="text1"/>
                          </w:rPr>
                          <w:t>Consumida</w:t>
                        </w:r>
                      </w:p>
                    </w:txbxContent>
                  </v:textbox>
                </v:roundrect>
                <w10:anchorlock/>
              </v:group>
            </w:pict>
          </mc:Fallback>
        </mc:AlternateContent>
      </w:r>
    </w:p>
    <w:p w14:paraId="560D90AD" w14:textId="424D9C61" w:rsidR="00175B94" w:rsidRDefault="003C7476" w:rsidP="003F5D14">
      <w:pPr>
        <w:pStyle w:val="Caption"/>
      </w:pPr>
      <w:bookmarkStart w:id="78" w:name="_Ref107163809"/>
      <w:bookmarkStart w:id="79" w:name="_Ref107163742"/>
      <w:bookmarkStart w:id="80" w:name="_Toc108207819"/>
      <w:r w:rsidRPr="003F5D14">
        <w:t>Figura</w:t>
      </w:r>
      <w:r>
        <w:t xml:space="preserve">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bookmarkEnd w:id="78"/>
      <w:r>
        <w:t>. Model energètic</w:t>
      </w:r>
      <w:r w:rsidR="00585A91">
        <w:t xml:space="preserve"> (vàlid tant per potència o energia)</w:t>
      </w:r>
      <w:bookmarkEnd w:id="79"/>
      <w:bookmarkEnd w:id="80"/>
    </w:p>
    <w:p w14:paraId="53A36D26" w14:textId="77777777" w:rsidR="00F379A4" w:rsidRDefault="00F379A4" w:rsidP="00257C14">
      <w:pPr>
        <w:pStyle w:val="Heading1"/>
        <w:sectPr w:rsidR="00F379A4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bookmarkStart w:id="81" w:name="_Toc107070851"/>
      <w:bookmarkStart w:id="82" w:name="_Toc107070981"/>
    </w:p>
    <w:p w14:paraId="4666DF22" w14:textId="258E0004" w:rsidR="00F001B0" w:rsidRDefault="00F379A4" w:rsidP="00F379A4">
      <w:pPr>
        <w:pStyle w:val="Heading1"/>
      </w:pPr>
      <w:bookmarkStart w:id="83" w:name="_Toc107354296"/>
      <w:bookmarkStart w:id="84" w:name="_Ref107516091"/>
      <w:bookmarkStart w:id="85" w:name="_Toc107779476"/>
      <w:bookmarkStart w:id="86" w:name="_Ref108019769"/>
      <w:bookmarkStart w:id="87" w:name="_Toc108200313"/>
      <w:bookmarkStart w:id="88" w:name="_Toc108207916"/>
      <w:r>
        <w:lastRenderedPageBreak/>
        <w:t>T</w:t>
      </w:r>
      <w:r w:rsidR="001E293D">
        <w:t>erminologia</w:t>
      </w:r>
      <w:bookmarkEnd w:id="81"/>
      <w:bookmarkEnd w:id="82"/>
      <w:bookmarkEnd w:id="83"/>
      <w:bookmarkEnd w:id="84"/>
      <w:bookmarkEnd w:id="85"/>
      <w:bookmarkEnd w:id="86"/>
      <w:bookmarkEnd w:id="87"/>
      <w:bookmarkEnd w:id="88"/>
    </w:p>
    <w:p w14:paraId="75ACC528" w14:textId="1CD13162" w:rsidR="00DD2431" w:rsidRDefault="00DD2431" w:rsidP="00965E5F">
      <w:r>
        <w:t xml:space="preserve">Al desenvolupar el projecte, s’han definit i segmentat </w:t>
      </w:r>
      <w:r w:rsidR="00B23C45">
        <w:t>diferents</w:t>
      </w:r>
      <w:r>
        <w:t xml:space="preserve"> potències i energies per poder fer els càlculs i analitzar els resultats. En la mateixa línia també s’han definit altre</w:t>
      </w:r>
      <w:r w:rsidR="00B23C45">
        <w:t>s</w:t>
      </w:r>
      <w:r>
        <w:t xml:space="preserve"> conceptes </w:t>
      </w:r>
      <w:r w:rsidR="007B79A3">
        <w:t>orientats a la comparació d’algoritmes.</w:t>
      </w:r>
    </w:p>
    <w:p w14:paraId="4BE938A5" w14:textId="42607B42" w:rsidR="002574FA" w:rsidRDefault="00965E5F" w:rsidP="004027F7">
      <w:r>
        <w:t xml:space="preserve">A més a més, tant la programació com </w:t>
      </w:r>
      <w:r w:rsidR="008562BF">
        <w:t>la interfície</w:t>
      </w:r>
      <w:r>
        <w:t xml:space="preserve"> gràfica del simulador s’han fet en anglès per així treballar la 3a llengua i</w:t>
      </w:r>
      <w:r w:rsidR="007105BA">
        <w:t>,</w:t>
      </w:r>
      <w:r>
        <w:t xml:space="preserve"> com a conseqüència</w:t>
      </w:r>
      <w:r w:rsidR="007105BA">
        <w:t>,</w:t>
      </w:r>
      <w:r>
        <w:t xml:space="preserve"> fer-lo més accessible a tot el món.</w:t>
      </w:r>
    </w:p>
    <w:p w14:paraId="71B826DA" w14:textId="5DDFD261" w:rsidR="00DD2431" w:rsidRPr="00965E5F" w:rsidRDefault="00DD2431" w:rsidP="00DD2431">
      <w:r>
        <w:t>La finalitat d’aquesta secció és definir i exemplificar aquest termes.</w:t>
      </w:r>
    </w:p>
    <w:p w14:paraId="0FD60602" w14:textId="32F5C9A0" w:rsidR="00965E5F" w:rsidRDefault="00965E5F" w:rsidP="00257C14">
      <w:pPr>
        <w:pStyle w:val="Heading2"/>
      </w:pPr>
      <w:bookmarkStart w:id="89" w:name="_Toc107354297"/>
      <w:bookmarkStart w:id="90" w:name="_Toc108200314"/>
      <w:bookmarkStart w:id="91" w:name="_Toc108207917"/>
      <w:r w:rsidRPr="00965E5F">
        <w:t>Potènci</w:t>
      </w:r>
      <w:r w:rsidR="001E293D">
        <w:t>es</w:t>
      </w:r>
      <w:bookmarkEnd w:id="89"/>
      <w:bookmarkEnd w:id="90"/>
      <w:bookmarkEnd w:id="91"/>
    </w:p>
    <w:p w14:paraId="1A44C184" w14:textId="692DDAB7" w:rsidR="00775C60" w:rsidRPr="00775C60" w:rsidRDefault="00775C60" w:rsidP="00257C14">
      <w:pPr>
        <w:pStyle w:val="Heading3"/>
        <w:spacing w:before="0"/>
      </w:pPr>
      <w:bookmarkStart w:id="92" w:name="_Toc108200315"/>
      <w:bookmarkStart w:id="93" w:name="_Toc108207918"/>
      <w:r>
        <w:t>Definicions</w:t>
      </w:r>
      <w:bookmarkEnd w:id="92"/>
      <w:bookmarkEnd w:id="93"/>
    </w:p>
    <w:p w14:paraId="46AD15FF" w14:textId="66B7D8A0" w:rsidR="00B42581" w:rsidRPr="00B42581" w:rsidRDefault="00806B1C" w:rsidP="00B42581">
      <w:r>
        <w:t>La</w:t>
      </w:r>
      <w:r w:rsidR="00B42581">
        <w:t xml:space="preserve"> classificació</w:t>
      </w:r>
      <w:r w:rsidR="00DD2431">
        <w:t xml:space="preserve"> </w:t>
      </w:r>
      <w:r w:rsidR="00B23C45">
        <w:t xml:space="preserve">de potències </w:t>
      </w:r>
      <w:r w:rsidR="00B42581">
        <w:t>és la següent:</w:t>
      </w:r>
    </w:p>
    <w:p w14:paraId="28501283" w14:textId="099023CF" w:rsidR="00B42581" w:rsidRPr="00E7265E" w:rsidRDefault="00B42581" w:rsidP="00B42581">
      <w:pPr>
        <w:pStyle w:val="ListParagraph"/>
      </w:pPr>
      <w:r w:rsidRPr="00BC3A0A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total generada per una o més fon</w:t>
      </w:r>
      <w:r w:rsidR="0081279C">
        <w:t>t</w:t>
      </w:r>
      <w:r>
        <w:t>s d’energia renovable.</w:t>
      </w:r>
    </w:p>
    <w:p w14:paraId="63D539D9" w14:textId="77777777" w:rsidR="00625596" w:rsidRPr="00625596" w:rsidRDefault="00B42581" w:rsidP="00625596">
      <w:pPr>
        <w:pStyle w:val="ListParagraph"/>
      </w:pPr>
      <w:r w:rsidRPr="00BC3A0A">
        <w:rPr>
          <w:u w:val="single"/>
        </w:rPr>
        <w:t>Càrrega</w:t>
      </w:r>
      <w:r w:rsidR="00625596">
        <w:rPr>
          <w:u w:val="single"/>
        </w:rPr>
        <w:t xml:space="preserve"> </w:t>
      </w:r>
      <w:r w:rsidR="00625596" w:rsidRPr="00625596">
        <w:rPr>
          <w:i/>
          <w:iCs/>
          <w:u w:val="single"/>
        </w:rPr>
        <w:t>i</w:t>
      </w:r>
      <w:r w:rsidR="00625596">
        <w:rPr>
          <w:u w:val="single"/>
        </w:rPr>
        <w:t>:</w:t>
      </w:r>
      <w:r w:rsidR="00625596" w:rsidRPr="00625596">
        <w:t xml:space="preserve"> </w:t>
      </w:r>
      <w:r w:rsidR="00625596">
        <w:t>p</w:t>
      </w:r>
      <w:r w:rsidR="00625596" w:rsidRPr="00E7265E">
        <w:t>o</w:t>
      </w:r>
      <w:r w:rsidR="00625596">
        <w:t xml:space="preserve">tència consumida de la càrrega </w:t>
      </w:r>
      <w:r w:rsidR="00625596" w:rsidRPr="00B07548">
        <w:rPr>
          <w:i/>
          <w:iCs/>
        </w:rPr>
        <w:t>i</w:t>
      </w:r>
      <w:r w:rsidR="00625596">
        <w:rPr>
          <w:i/>
          <w:iCs/>
        </w:rPr>
        <w:t>.</w:t>
      </w:r>
    </w:p>
    <w:p w14:paraId="13835BA0" w14:textId="77777777" w:rsidR="00625596" w:rsidRDefault="00625596" w:rsidP="00625596">
      <w:pPr>
        <w:pStyle w:val="ListParagraph"/>
      </w:pPr>
      <w:r w:rsidRPr="00625596">
        <w:rPr>
          <w:u w:val="single"/>
        </w:rPr>
        <w:t>Càrrega Base:</w:t>
      </w:r>
      <w:r w:rsidR="007870CB">
        <w:t xml:space="preserve"> </w:t>
      </w:r>
      <w:r w:rsidR="005D3C4A">
        <w:t>p</w:t>
      </w:r>
      <w:r w:rsidR="00B42581">
        <w:t>otència consumida de totes les càrregues de la instal</w:t>
      </w:r>
      <w:r w:rsidR="00B42581" w:rsidRPr="00625596">
        <w:rPr>
          <w:rFonts w:ascii="Arial" w:hAnsi="Arial" w:cs="Arial"/>
        </w:rPr>
        <w:t>·</w:t>
      </w:r>
      <w:r w:rsidR="00B42581">
        <w:t>lació no controlades pel sistema.</w:t>
      </w:r>
    </w:p>
    <w:p w14:paraId="79D5A452" w14:textId="02946F6D" w:rsidR="00B42581" w:rsidRPr="00625596" w:rsidRDefault="00B42581" w:rsidP="00625596">
      <w:pPr>
        <w:pStyle w:val="ListParagraph"/>
      </w:pPr>
      <w:r w:rsidRPr="00625596">
        <w:rPr>
          <w:u w:val="single"/>
        </w:rPr>
        <w:t>Càrrega 1 o 2:</w:t>
      </w:r>
      <w:r w:rsidRPr="00E7265E">
        <w:t xml:space="preserve"> </w:t>
      </w:r>
      <w:r w:rsidR="005D3C4A">
        <w:t>p</w:t>
      </w:r>
      <w:r w:rsidRPr="00E7265E">
        <w:t>o</w:t>
      </w:r>
      <w:r>
        <w:t xml:space="preserve">tència consumida de la càrrega controlada </w:t>
      </w:r>
      <w:r w:rsidR="00625596" w:rsidRPr="00625596">
        <w:t>1 o 2.</w:t>
      </w:r>
    </w:p>
    <w:p w14:paraId="140DD30E" w14:textId="76A07FDE" w:rsidR="00B42581" w:rsidRDefault="00B42581" w:rsidP="00B42581">
      <w:pPr>
        <w:pStyle w:val="ListParagraph"/>
      </w:pPr>
      <w:r w:rsidRPr="00BC3A0A">
        <w:rPr>
          <w:u w:val="single"/>
        </w:rPr>
        <w:t>Consumida</w:t>
      </w:r>
      <w:r>
        <w:rPr>
          <w:u w:val="single"/>
        </w:rPr>
        <w:t>:</w:t>
      </w:r>
      <w:r w:rsidRPr="00E7265E">
        <w:t xml:space="preserve"> </w:t>
      </w:r>
      <w:r w:rsidR="005D3C4A">
        <w:t>p</w:t>
      </w:r>
      <w:r w:rsidRPr="00E7265E">
        <w:t>o</w:t>
      </w:r>
      <w:r>
        <w:t>tència consumida per la instal</w:t>
      </w:r>
      <w:r>
        <w:rPr>
          <w:rFonts w:ascii="Arial" w:hAnsi="Arial" w:cs="Arial"/>
        </w:rPr>
        <w:t>·</w:t>
      </w:r>
      <w:r>
        <w:t>lació</w:t>
      </w:r>
      <w:r w:rsidR="0028476C">
        <w:t>, és la suma dels consums de totes les càrregues</w:t>
      </w:r>
      <w:r w:rsidR="002407E4">
        <w:t>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FBADD8" w14:textId="77777777" w:rsidTr="009A5D4A">
        <w:trPr>
          <w:jc w:val="right"/>
        </w:trPr>
        <w:tc>
          <w:tcPr>
            <w:tcW w:w="7370" w:type="dxa"/>
          </w:tcPr>
          <w:p w14:paraId="71667DE6" w14:textId="54F5BA2E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pC(t)=pCB(t)+pC1(t)+pC2(t)=∑pCi(t)</m:t>
                </m:r>
              </m:oMath>
            </m:oMathPara>
          </w:p>
        </w:tc>
        <w:tc>
          <w:tcPr>
            <w:tcW w:w="903" w:type="dxa"/>
            <w:vAlign w:val="center"/>
          </w:tcPr>
          <w:p w14:paraId="03F8DB24" w14:textId="55D74BE5" w:rsidR="00B42581" w:rsidRDefault="00B42581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A224FBC" w14:textId="17A58100" w:rsidR="00351D06" w:rsidRPr="00CA4970" w:rsidRDefault="00351D06" w:rsidP="00351D06">
      <w:pPr>
        <w:pStyle w:val="ListParagraph"/>
        <w:rPr>
          <w:u w:val="single"/>
        </w:rPr>
      </w:pPr>
      <w:r w:rsidRPr="001E672B">
        <w:rPr>
          <w:u w:val="single"/>
        </w:rPr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>
        <w:rPr>
          <w:u w:val="single"/>
        </w:rPr>
        <w:t xml:space="preserve"> </w:t>
      </w:r>
      <w:r w:rsidR="00806B1C">
        <w:rPr>
          <w:u w:val="single"/>
        </w:rPr>
        <w:t>(</w:t>
      </w:r>
      <w:r>
        <w:rPr>
          <w:u w:val="single"/>
        </w:rPr>
        <w:t>ideal</w:t>
      </w:r>
      <w:r w:rsidR="00806B1C">
        <w:rPr>
          <w:u w:val="single"/>
        </w:rPr>
        <w:t>):</w:t>
      </w:r>
      <w:r w:rsidR="00806B1C" w:rsidRPr="00806B1C">
        <w:t xml:space="preserve"> </w:t>
      </w:r>
      <w:r w:rsidR="005D3C4A">
        <w:t>p</w:t>
      </w:r>
      <w:r w:rsidR="003752EE">
        <w:t>otència</w:t>
      </w:r>
      <w:r>
        <w:t xml:space="preserve"> consumida per la insta</w:t>
      </w:r>
      <w:r>
        <w:rPr>
          <w:rFonts w:ascii="Arial" w:hAnsi="Arial" w:cs="Arial"/>
        </w:rPr>
        <w:t>l·</w:t>
      </w:r>
      <w:r>
        <w:t>lació si aquesta consum</w:t>
      </w:r>
      <w:r w:rsidR="00454121">
        <w:t>í</w:t>
      </w:r>
      <w:r>
        <w:t xml:space="preserve">s el màxim de </w:t>
      </w:r>
      <w:r w:rsidR="003752EE">
        <w:t>potència</w:t>
      </w:r>
      <w:r>
        <w:t xml:space="preserve"> produïda</w:t>
      </w:r>
      <w:r w:rsidR="003752EE">
        <w:t xml:space="preserve"> possible</w:t>
      </w:r>
      <w:r>
        <w:t xml:space="preserve">. </w:t>
      </w:r>
      <w:r w:rsidR="003752EE">
        <w:t>Té la mateixa forma que la potència produïda</w:t>
      </w:r>
      <w:r w:rsidR="00B23C45">
        <w:t>,</w:t>
      </w:r>
      <w:r w:rsidR="003752EE">
        <w:t xml:space="preserve"> però satur</w:t>
      </w:r>
      <w:r w:rsidR="00A30CDC">
        <w:t>ant el valor</w:t>
      </w:r>
      <w:r w:rsidR="003752EE">
        <w:t xml:space="preserve"> a la càrrega </w:t>
      </w:r>
      <w:r w:rsidR="00CB432E">
        <w:t xml:space="preserve">de consum </w:t>
      </w:r>
      <w:r w:rsidR="00A30CDC">
        <w:t>total màxima</w:t>
      </w:r>
      <w:r w:rsidR="003752EE">
        <w:t xml:space="preserve"> de la instal</w:t>
      </w:r>
      <w:r w:rsidR="003752EE">
        <w:rPr>
          <w:rFonts w:ascii="Arial" w:hAnsi="Arial" w:cs="Arial"/>
        </w:rPr>
        <w:t>·</w:t>
      </w:r>
      <w:r w:rsidR="003752EE">
        <w:t>lació (com si totes les càrregues estiguessin engegades).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752EE" w14:paraId="33FABA75" w14:textId="77777777" w:rsidTr="009A5D4A">
        <w:trPr>
          <w:jc w:val="right"/>
        </w:trPr>
        <w:tc>
          <w:tcPr>
            <w:tcW w:w="4454" w:type="pct"/>
          </w:tcPr>
          <w:p w14:paraId="616C70BD" w14:textId="058A0413" w:rsidR="003752EE" w:rsidRDefault="003752EE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pCM(t)=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pP(t)&lt;carregaMax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carregaMax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182DE6C4" w14:textId="03A0E914" w:rsidR="003752EE" w:rsidRDefault="003752EE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EB296E8" w14:textId="5C69CD84" w:rsidR="00CB432E" w:rsidRDefault="00D9430D" w:rsidP="00D9430D">
      <w:pPr>
        <w:pStyle w:val="ListParagraph"/>
      </w:pPr>
      <w:r w:rsidRPr="00D9430D">
        <w:rPr>
          <w:u w:val="single"/>
        </w:rPr>
        <w:t>Potència de consum:</w:t>
      </w:r>
      <w:r>
        <w:t xml:space="preserve"> potència estipulada</w:t>
      </w:r>
      <w:r w:rsidR="00CA2274">
        <w:t xml:space="preserve"> </w:t>
      </w:r>
      <w:r>
        <w:t xml:space="preserve">que consumeix un producte. </w:t>
      </w:r>
      <w:r w:rsidR="00CB432E">
        <w:t>Si sabem la potència de consum de cada càrrega podem calcular la càrrega màxima fàcilment: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4A8F85FF" w14:textId="77777777" w:rsidTr="009A5D4A">
        <w:trPr>
          <w:jc w:val="right"/>
        </w:trPr>
        <w:tc>
          <w:tcPr>
            <w:tcW w:w="4454" w:type="pct"/>
          </w:tcPr>
          <w:p w14:paraId="591F9BC8" w14:textId="498DCCFA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CA82B3D" w14:textId="17E4D4DB" w:rsidR="00CB432E" w:rsidRDefault="00CB432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684169" w14:textId="2C27A6AF" w:rsidR="00CB432E" w:rsidRPr="00CB432E" w:rsidRDefault="00CB432E" w:rsidP="00F379A4">
      <w:pPr>
        <w:pStyle w:val="ListParagraph"/>
        <w:numPr>
          <w:ilvl w:val="0"/>
          <w:numId w:val="0"/>
        </w:numPr>
        <w:ind w:left="851"/>
        <w:rPr>
          <w:i/>
          <w:iCs/>
        </w:rPr>
      </w:pPr>
      <w:r>
        <w:t>Ara, si no sabem les potències de consum, les podem aproximar fent una mitjana</w:t>
      </w:r>
      <w:r w:rsidR="00CA2274">
        <w:t xml:space="preserve"> de les mostres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B432E" w14:paraId="32C7E58A" w14:textId="77777777" w:rsidTr="009A5D4A">
        <w:trPr>
          <w:jc w:val="right"/>
        </w:trPr>
        <w:tc>
          <w:tcPr>
            <w:tcW w:w="4454" w:type="pct"/>
          </w:tcPr>
          <w:p w14:paraId="0AA20535" w14:textId="3B4F0D34" w:rsidR="00CB432E" w:rsidRDefault="00CB432E" w:rsidP="00DE0D15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carregaMax=</m:t>
                </m:r>
                <m:r>
                  <w:rPr>
                    <w:rFonts w:ascii="Cambria Math" w:eastAsiaTheme="minorEastAsia" w:hAnsi="Cambria Math"/>
                  </w:rPr>
                  <m:t>∑carregaAprox_i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4AE6E3E" w14:textId="0A2962F3" w:rsidR="00CB432E" w:rsidRDefault="00CB432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CB432E" w14:paraId="2A2C8878" w14:textId="77777777" w:rsidTr="009A5D4A">
        <w:trPr>
          <w:jc w:val="right"/>
        </w:trPr>
        <w:tc>
          <w:tcPr>
            <w:tcW w:w="4454" w:type="pct"/>
          </w:tcPr>
          <w:p w14:paraId="39BDAEA2" w14:textId="318B61D5" w:rsidR="00CB432E" w:rsidRPr="00114329" w:rsidRDefault="00CB432E" w:rsidP="00DE0D15">
            <w:pPr>
              <w:pStyle w:val="Equation"/>
              <w:rPr>
                <w:rFonts w:eastAsiaTheme="minorEastAsia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carregaAprox_i=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∑pC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ctrlPr>
                      <w:rPr>
                        <w:rFonts w:ascii="Cambria Math" w:hAnsi="Cambria Math"/>
                      </w:rPr>
                    </m:ctrlP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count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pC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</m:t>
                            </m:r>
                          </m:sub>
                        </m:sSub>
                      </m:e>
                    </m:d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    on pC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&gt;0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3CE14BFA" w14:textId="45CEA9C2" w:rsidR="00CB432E" w:rsidRDefault="00CB432E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ED318D4" w14:textId="33710542" w:rsidR="005A128E" w:rsidRDefault="00CB432E" w:rsidP="00F379A4">
      <w:pPr>
        <w:pStyle w:val="ListParagraph"/>
        <w:numPr>
          <w:ilvl w:val="0"/>
          <w:numId w:val="0"/>
        </w:numPr>
        <w:ind w:left="851"/>
        <w:contextualSpacing w:val="0"/>
      </w:pPr>
      <w:r>
        <w:t>És important que</w:t>
      </w:r>
      <w:r w:rsidR="00BD74D9">
        <w:t>,</w:t>
      </w:r>
      <w:r>
        <w:t xml:space="preserve"> al fer</w:t>
      </w:r>
      <w:r w:rsidRPr="00114329">
        <w:t xml:space="preserve"> el càlcul de la </w:t>
      </w:r>
      <w:r>
        <w:t>càrrega</w:t>
      </w:r>
      <w:r w:rsidR="00BD74D9">
        <w:t>,</w:t>
      </w:r>
      <w:r>
        <w:t xml:space="preserve"> tinguem clar què estem calculant</w:t>
      </w:r>
      <w:r w:rsidR="004740BF">
        <w:t>, ja que s</w:t>
      </w:r>
      <w:r w:rsidR="00937DF9">
        <w:t>i</w:t>
      </w:r>
      <w:r>
        <w:t xml:space="preserve"> </w:t>
      </w:r>
      <w:r w:rsidRPr="00114329">
        <w:t>incloem les mostres que valen 0, estarem considerant els instants en que la càrrega ha estat apagada</w:t>
      </w:r>
      <w:r w:rsidR="004740BF">
        <w:t>.</w:t>
      </w:r>
      <w:r w:rsidR="00937DF9">
        <w:t xml:space="preserve"> </w:t>
      </w:r>
      <w:r w:rsidR="004740BF">
        <w:t>C</w:t>
      </w:r>
      <w:r w:rsidRPr="00114329">
        <w:t>osa que resulta</w:t>
      </w:r>
      <w:r w:rsidR="00B23C45">
        <w:t>ria</w:t>
      </w:r>
      <w:r w:rsidRPr="00114329">
        <w:t xml:space="preserve"> en la potència mitjana que hi ha hagut</w:t>
      </w:r>
      <w:r w:rsidR="00B23C45">
        <w:t>,</w:t>
      </w:r>
      <w:r w:rsidRPr="00114329">
        <w:t xml:space="preserve"> i no en la potència que té la càrrega quan està encesa.</w:t>
      </w:r>
    </w:p>
    <w:p w14:paraId="5E493965" w14:textId="4D63661F" w:rsidR="00B42581" w:rsidRDefault="00B42581" w:rsidP="005A128E">
      <w:pPr>
        <w:pStyle w:val="ListParagraph"/>
      </w:pPr>
      <w:r w:rsidRPr="00BC3A0A">
        <w:rPr>
          <w:u w:val="single"/>
        </w:rPr>
        <w:lastRenderedPageBreak/>
        <w:t>Xarxa</w:t>
      </w:r>
      <w:r>
        <w:rPr>
          <w:u w:val="single"/>
        </w:rPr>
        <w:t>:</w:t>
      </w:r>
      <w:r>
        <w:t xml:space="preserve"> </w:t>
      </w:r>
      <w:r w:rsidR="005D3C4A">
        <w:t>p</w:t>
      </w:r>
      <w:r>
        <w:t>otència consumida de la xarxa. Només s’utilitz</w:t>
      </w:r>
      <w:r w:rsidR="006E33D1">
        <w:t>a</w:t>
      </w:r>
      <w:r>
        <w:t xml:space="preserve"> per suplir </w:t>
      </w:r>
      <w:r w:rsidR="004C4C6A">
        <w:t>l’energia consumida quan la</w:t>
      </w:r>
      <w:r>
        <w:t xml:space="preserve"> produïda</w:t>
      </w:r>
      <w:r w:rsidR="004C4C6A">
        <w:t xml:space="preserve"> no cobreix la demanda</w:t>
      </w:r>
      <w:r>
        <w:t>.</w:t>
      </w:r>
    </w:p>
    <w:tbl>
      <w:tblPr>
        <w:tblStyle w:val="TableGrid"/>
        <w:tblW w:w="0" w:type="auto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7C45BA67" w14:textId="77777777" w:rsidTr="009A5D4A">
        <w:trPr>
          <w:jc w:val="right"/>
        </w:trPr>
        <w:tc>
          <w:tcPr>
            <w:tcW w:w="7370" w:type="dxa"/>
          </w:tcPr>
          <w:p w14:paraId="3A2BB055" w14:textId="35D736D7" w:rsidR="00B42581" w:rsidRDefault="00B42581" w:rsidP="00184F57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pC(t)-pP(t)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pX(t)&gt;0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903" w:type="dxa"/>
            <w:vAlign w:val="center"/>
          </w:tcPr>
          <w:p w14:paraId="39188226" w14:textId="6611B723" w:rsidR="00B42581" w:rsidRDefault="00B42581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A0CF004" w14:textId="6308CC4D" w:rsidR="00B42581" w:rsidRPr="00E7265E" w:rsidRDefault="00E806C8" w:rsidP="00B42581">
      <w:pPr>
        <w:pStyle w:val="ListParagraph"/>
      </w:pPr>
      <w:r>
        <w:rPr>
          <w:u w:val="single"/>
        </w:rPr>
        <w:t xml:space="preserve">No </w:t>
      </w:r>
      <w:r w:rsidR="005D3C4A">
        <w:rPr>
          <w:u w:val="single"/>
        </w:rPr>
        <w:t>c</w:t>
      </w:r>
      <w:r>
        <w:rPr>
          <w:u w:val="single"/>
        </w:rPr>
        <w:t xml:space="preserve">onsumida o </w:t>
      </w:r>
      <w:r w:rsidR="005D3C4A">
        <w:rPr>
          <w:u w:val="single"/>
        </w:rPr>
        <w:t>d</w:t>
      </w:r>
      <w:r w:rsidR="00B42581" w:rsidRPr="00BC3A0A">
        <w:rPr>
          <w:u w:val="single"/>
        </w:rPr>
        <w:t>isponible</w:t>
      </w:r>
      <w:r w:rsidR="00B42581">
        <w:rPr>
          <w:u w:val="single"/>
        </w:rPr>
        <w:t>:</w:t>
      </w:r>
      <w:r w:rsidR="00B42581">
        <w:t xml:space="preserve"> </w:t>
      </w:r>
      <w:r w:rsidR="005D3C4A">
        <w:t>p</w:t>
      </w:r>
      <w:r w:rsidR="00B42581">
        <w:t xml:space="preserve">otència </w:t>
      </w:r>
      <w:r w:rsidR="006266E8">
        <w:t xml:space="preserve">produïda </w:t>
      </w:r>
      <w:r w:rsidR="00B42581">
        <w:t>després de considerar la consumida.</w:t>
      </w:r>
      <w:r w:rsidR="00500F79">
        <w:t xml:space="preserve"> Si ens hi fixem, </w:t>
      </w:r>
      <w:proofErr w:type="spellStart"/>
      <w:r w:rsidR="00500F79">
        <w:rPr>
          <w:i/>
          <w:iCs/>
        </w:rPr>
        <w:t>pX</w:t>
      </w:r>
      <w:proofErr w:type="spellEnd"/>
      <w:r w:rsidR="00500F79">
        <w:rPr>
          <w:i/>
          <w:iCs/>
        </w:rPr>
        <w:t xml:space="preserve"> </w:t>
      </w:r>
      <w:r w:rsidR="00500F79" w:rsidRPr="00CC07AB">
        <w:t>i</w:t>
      </w:r>
      <w:r w:rsidR="00500F79">
        <w:rPr>
          <w:i/>
          <w:iCs/>
        </w:rPr>
        <w:t xml:space="preserve"> </w:t>
      </w:r>
      <w:proofErr w:type="spellStart"/>
      <w:r w:rsidR="00500F79">
        <w:rPr>
          <w:i/>
          <w:iCs/>
        </w:rPr>
        <w:t>pD</w:t>
      </w:r>
      <w:proofErr w:type="spellEnd"/>
      <w:r w:rsidR="00500F79">
        <w:t xml:space="preserve"> són la part positiva i negativa de calcular </w:t>
      </w:r>
      <w:proofErr w:type="spellStart"/>
      <w:r w:rsidR="00500F79">
        <w:rPr>
          <w:i/>
          <w:iCs/>
        </w:rPr>
        <w:t>pP</w:t>
      </w:r>
      <w:proofErr w:type="spellEnd"/>
      <w:r w:rsidR="00500F79">
        <w:rPr>
          <w:i/>
          <w:iCs/>
        </w:rPr>
        <w:t xml:space="preserve"> – </w:t>
      </w:r>
      <w:proofErr w:type="spellStart"/>
      <w:r w:rsidR="00500F79">
        <w:rPr>
          <w:i/>
          <w:iCs/>
        </w:rPr>
        <w:t>pC</w:t>
      </w:r>
      <w:proofErr w:type="spellEnd"/>
      <w:r w:rsidR="00500F79">
        <w:rPr>
          <w:i/>
          <w:iCs/>
        </w:rP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14329" w14:paraId="558B6929" w14:textId="77777777" w:rsidTr="009A5D4A">
        <w:trPr>
          <w:jc w:val="right"/>
        </w:trPr>
        <w:tc>
          <w:tcPr>
            <w:tcW w:w="4454" w:type="pct"/>
          </w:tcPr>
          <w:p w14:paraId="0987989D" w14:textId="2D69D8BE" w:rsidR="00114329" w:rsidRDefault="00114329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pPnC(t)=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pP(t)-pC(t)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pPnC(t)&gt;0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1F66B9E" w14:textId="27636DEF" w:rsidR="00114329" w:rsidRDefault="00114329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85981D7" w14:textId="4EBF67CF" w:rsidR="00B42581" w:rsidRDefault="00B42581" w:rsidP="00500F79">
      <w:pPr>
        <w:pStyle w:val="ListParagraph"/>
        <w:spacing w:after="0"/>
        <w:rPr>
          <w:u w:val="single"/>
        </w:rPr>
      </w:pPr>
      <w:r w:rsidRPr="00BC3A0A">
        <w:rPr>
          <w:u w:val="single"/>
        </w:rPr>
        <w:t>Xarxa durant</w:t>
      </w:r>
      <w:r w:rsidR="003B5083">
        <w:rPr>
          <w:u w:val="single"/>
        </w:rPr>
        <w:t xml:space="preserve"> la </w:t>
      </w:r>
      <w:r w:rsidR="005D3C4A">
        <w:rPr>
          <w:u w:val="single"/>
        </w:rPr>
        <w:t>p</w:t>
      </w:r>
      <w:r w:rsidRPr="00BC3A0A">
        <w:rPr>
          <w:u w:val="single"/>
        </w:rPr>
        <w:t>roducció</w:t>
      </w:r>
      <w:r>
        <w:rPr>
          <w:u w:val="single"/>
        </w:rPr>
        <w:t>:</w:t>
      </w:r>
      <w:r w:rsidRPr="00AE440A">
        <w:t xml:space="preserve"> </w:t>
      </w:r>
      <w:r w:rsidR="005D3C4A">
        <w:t>p</w:t>
      </w:r>
      <w:r w:rsidRPr="00AE440A">
        <w:t>ot</w:t>
      </w:r>
      <w:r>
        <w:t>ència consumida de la xarxa només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B42581" w14:paraId="31912FE5" w14:textId="77777777" w:rsidTr="009A5D4A">
        <w:trPr>
          <w:jc w:val="right"/>
        </w:trPr>
        <w:tc>
          <w:tcPr>
            <w:tcW w:w="4454" w:type="pct"/>
          </w:tcPr>
          <w:p w14:paraId="4CD706EC" w14:textId="731271E1" w:rsidR="00B42581" w:rsidRDefault="00B42581" w:rsidP="00456AE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pXP(t)=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pX(t)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pP(t)&gt;0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0316233" w14:textId="28281A28" w:rsidR="00B42581" w:rsidRDefault="00B42581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BDF5C2D" w14:textId="5A6A4E8D" w:rsidR="005A128E" w:rsidRDefault="005A128E" w:rsidP="00257C14">
      <w:pPr>
        <w:pStyle w:val="Heading3"/>
      </w:pPr>
      <w:bookmarkStart w:id="94" w:name="_Toc108200316"/>
      <w:bookmarkStart w:id="95" w:name="_Toc108207919"/>
      <w:r>
        <w:t>Traduccions</w:t>
      </w:r>
      <w:bookmarkEnd w:id="94"/>
      <w:bookmarkEnd w:id="95"/>
    </w:p>
    <w:p w14:paraId="3E7FEF04" w14:textId="334A39A1" w:rsidR="002F1639" w:rsidRDefault="009E7A94" w:rsidP="003E6780">
      <w:r>
        <w:t>La traducció</w:t>
      </w:r>
      <w:r w:rsidR="001641D0">
        <w:t xml:space="preserve"> a</w:t>
      </w:r>
      <w:r w:rsidR="003E6780">
        <w:t xml:space="preserve"> l’anglès </w:t>
      </w:r>
      <w:r w:rsidR="00F5263D">
        <w:t xml:space="preserve">dels termes </w:t>
      </w:r>
      <w:r w:rsidR="00970FE3">
        <w:t xml:space="preserve">de potència </w:t>
      </w:r>
      <w:r w:rsidR="00F5263D">
        <w:t xml:space="preserve">definits anteriorment </w:t>
      </w:r>
      <w:r w:rsidR="003E6780">
        <w:t>i el</w:t>
      </w:r>
      <w:r w:rsidR="00F5263D">
        <w:t>s</w:t>
      </w:r>
      <w:r w:rsidR="003E6780">
        <w:t xml:space="preserve"> nom</w:t>
      </w:r>
      <w:r w:rsidR="00F5263D">
        <w:t>s</w:t>
      </w:r>
      <w:r w:rsidR="003E6780">
        <w:t xml:space="preserve"> que </w:t>
      </w:r>
      <w:r w:rsidR="00DD2431">
        <w:t>es fan</w:t>
      </w:r>
      <w:r w:rsidR="003E6780">
        <w:t xml:space="preserve"> servir a les equacions</w:t>
      </w:r>
      <w:r w:rsidR="00F5263D">
        <w:t xml:space="preserve"> són</w:t>
      </w:r>
      <w:r w:rsidR="003E6780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306"/>
        <w:gridCol w:w="1598"/>
        <w:gridCol w:w="222"/>
        <w:gridCol w:w="1676"/>
        <w:gridCol w:w="2162"/>
      </w:tblGrid>
      <w:tr w:rsidR="002F1639" w:rsidRPr="002F1639" w14:paraId="17B41430" w14:textId="77777777" w:rsidTr="00793C9F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663D11D0" w14:textId="06339204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E15791" w14:textId="004D6848" w:rsidR="002F1639" w:rsidRPr="002F1639" w:rsidRDefault="002F1639" w:rsidP="002F1639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6215484" w14:textId="12F2C31B" w:rsidR="002F1639" w:rsidRPr="002F1639" w:rsidRDefault="002F1639" w:rsidP="002F1639">
            <w:pPr>
              <w:pStyle w:val="Taula"/>
            </w:pPr>
          </w:p>
        </w:tc>
      </w:tr>
      <w:tr w:rsidR="00793C9F" w:rsidRPr="002F1639" w14:paraId="67542356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9312A72" w14:textId="65ADF0B3" w:rsidR="00793C9F" w:rsidRPr="002F1639" w:rsidRDefault="00793C9F" w:rsidP="00793C9F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E362291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D8F5A2" w14:textId="5CF7E807" w:rsidR="00793C9F" w:rsidRPr="002F1639" w:rsidRDefault="00793C9F" w:rsidP="00793C9F">
            <w:pPr>
              <w:pStyle w:val="Taula"/>
            </w:pPr>
            <w:r w:rsidRPr="002F1639">
              <w:t>Formula</w:t>
            </w:r>
          </w:p>
        </w:tc>
      </w:tr>
      <w:tr w:rsidR="00793C9F" w:rsidRPr="002F1639" w14:paraId="2D76E033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E507257" w14:textId="639E5489" w:rsidR="00793C9F" w:rsidRPr="002F1639" w:rsidRDefault="00793C9F" w:rsidP="00793C9F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3F3D1C" w14:textId="63F014C7" w:rsidR="00793C9F" w:rsidRPr="002F1639" w:rsidRDefault="00793C9F" w:rsidP="00793C9F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8183C47" w14:textId="77777777" w:rsidR="00793C9F" w:rsidRPr="002F1639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CD5937" w14:textId="06CB6044" w:rsidR="00793C9F" w:rsidRPr="002F1639" w:rsidRDefault="00793C9F" w:rsidP="00793C9F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E482B2" w14:textId="23E03A47" w:rsidR="00793C9F" w:rsidRPr="002F1639" w:rsidRDefault="00793C9F" w:rsidP="00793C9F">
            <w:pPr>
              <w:pStyle w:val="Taula"/>
            </w:pPr>
            <w:r w:rsidRPr="002F1639">
              <w:t>Anglès (codi i simulador)</w:t>
            </w:r>
          </w:p>
        </w:tc>
      </w:tr>
      <w:tr w:rsidR="00793C9F" w14:paraId="4C22E52D" w14:textId="77777777" w:rsidTr="002F1639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2772CCF" w14:textId="739ECBC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0FEE3F4" w14:textId="04246D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2F1639"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2D7BF111" w14:textId="25E91CFD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6DBE276" w14:textId="5D9C329C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</w:rPr>
              <w:t>p</w:t>
            </w:r>
            <w:r>
              <w:rPr>
                <w:i/>
                <w:iCs/>
                <w:sz w:val="18"/>
                <w:szCs w:val="18"/>
              </w:rPr>
              <w:t>P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C8B6EB5" w14:textId="1A565B5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powerP</w:t>
            </w:r>
            <w:proofErr w:type="spellEnd"/>
          </w:p>
        </w:tc>
      </w:tr>
      <w:tr w:rsidR="00793C9F" w14:paraId="4A39F8C4" w14:textId="77777777" w:rsidTr="002F1639">
        <w:trPr>
          <w:jc w:val="center"/>
        </w:trPr>
        <w:tc>
          <w:tcPr>
            <w:tcW w:w="0" w:type="auto"/>
            <w:vAlign w:val="center"/>
          </w:tcPr>
          <w:p w14:paraId="71BEDDDD" w14:textId="3DAA97AF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4252646A" w14:textId="783991A0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6DE31D88" w14:textId="2473CFC5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CF0E13E" w14:textId="1F375A49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pC</w:t>
            </w:r>
            <w:proofErr w:type="spellEnd"/>
          </w:p>
        </w:tc>
        <w:tc>
          <w:tcPr>
            <w:tcW w:w="0" w:type="auto"/>
            <w:vAlign w:val="center"/>
          </w:tcPr>
          <w:p w14:paraId="7FFDE4A8" w14:textId="62EE3DF6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powerC</w:t>
            </w:r>
          </w:p>
        </w:tc>
      </w:tr>
      <w:tr w:rsidR="00793C9F" w14:paraId="22416D75" w14:textId="77777777" w:rsidTr="002F1639">
        <w:trPr>
          <w:jc w:val="center"/>
        </w:trPr>
        <w:tc>
          <w:tcPr>
            <w:tcW w:w="0" w:type="auto"/>
            <w:vAlign w:val="center"/>
          </w:tcPr>
          <w:p w14:paraId="4EA9CDAA" w14:textId="4D8F695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</w:tcPr>
          <w:p w14:paraId="6343DAFB" w14:textId="11C801C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3D34C26C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C139103" w14:textId="3DF0AD6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pX</w:t>
            </w:r>
            <w:proofErr w:type="spellEnd"/>
          </w:p>
        </w:tc>
        <w:tc>
          <w:tcPr>
            <w:tcW w:w="0" w:type="auto"/>
            <w:vAlign w:val="center"/>
          </w:tcPr>
          <w:p w14:paraId="05AEE986" w14:textId="0BCAA5F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powerG</w:t>
            </w:r>
          </w:p>
        </w:tc>
      </w:tr>
      <w:tr w:rsidR="00793C9F" w14:paraId="4736B5F7" w14:textId="77777777" w:rsidTr="002F1639">
        <w:trPr>
          <w:jc w:val="center"/>
        </w:trPr>
        <w:tc>
          <w:tcPr>
            <w:tcW w:w="0" w:type="auto"/>
            <w:vAlign w:val="center"/>
          </w:tcPr>
          <w:p w14:paraId="638B32F5" w14:textId="1BB8F1C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</w:t>
            </w:r>
            <w:r w:rsidR="003B5083">
              <w:rPr>
                <w:sz w:val="18"/>
                <w:szCs w:val="18"/>
              </w:rPr>
              <w:t xml:space="preserve">la </w:t>
            </w:r>
            <w:r>
              <w:rPr>
                <w:sz w:val="18"/>
                <w:szCs w:val="18"/>
              </w:rPr>
              <w:t>producció</w:t>
            </w:r>
          </w:p>
        </w:tc>
        <w:tc>
          <w:tcPr>
            <w:tcW w:w="0" w:type="auto"/>
            <w:vAlign w:val="center"/>
          </w:tcPr>
          <w:p w14:paraId="6E2ECD46" w14:textId="15450B84" w:rsidR="00793C9F" w:rsidRPr="006E3688" w:rsidRDefault="00793C9F" w:rsidP="00793C9F">
            <w:pPr>
              <w:spacing w:before="0" w:after="0" w:line="240" w:lineRule="auto"/>
              <w:ind w:firstLine="0"/>
              <w:jc w:val="center"/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1485E254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F487991" w14:textId="6EF1E78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pXP</w:t>
            </w:r>
            <w:proofErr w:type="spellEnd"/>
          </w:p>
        </w:tc>
        <w:tc>
          <w:tcPr>
            <w:tcW w:w="0" w:type="auto"/>
            <w:vAlign w:val="center"/>
          </w:tcPr>
          <w:p w14:paraId="4A6CB3B3" w14:textId="50B561F3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powerGP</w:t>
            </w:r>
            <w:proofErr w:type="spellEnd"/>
          </w:p>
        </w:tc>
      </w:tr>
      <w:tr w:rsidR="00793C9F" w14:paraId="29B1C56E" w14:textId="77777777" w:rsidTr="002F1639">
        <w:trPr>
          <w:jc w:val="center"/>
        </w:trPr>
        <w:tc>
          <w:tcPr>
            <w:tcW w:w="0" w:type="auto"/>
            <w:vAlign w:val="center"/>
          </w:tcPr>
          <w:p w14:paraId="5B80BD97" w14:textId="4C14B9D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 no cons. o disponible</w:t>
            </w:r>
          </w:p>
        </w:tc>
        <w:tc>
          <w:tcPr>
            <w:tcW w:w="0" w:type="auto"/>
            <w:vAlign w:val="center"/>
          </w:tcPr>
          <w:p w14:paraId="74F63DFE" w14:textId="0475163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</w:t>
            </w:r>
          </w:p>
        </w:tc>
        <w:tc>
          <w:tcPr>
            <w:tcW w:w="0" w:type="auto"/>
            <w:vAlign w:val="center"/>
          </w:tcPr>
          <w:p w14:paraId="25B527F2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31CA2D55" w14:textId="2B94573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pPnC</w:t>
            </w:r>
            <w:proofErr w:type="spellEnd"/>
            <w:r>
              <w:rPr>
                <w:i/>
                <w:iCs/>
                <w:sz w:val="18"/>
                <w:szCs w:val="18"/>
              </w:rPr>
              <w:t xml:space="preserve"> o </w:t>
            </w:r>
            <w:proofErr w:type="spellStart"/>
            <w:r>
              <w:rPr>
                <w:i/>
                <w:iCs/>
                <w:sz w:val="18"/>
                <w:szCs w:val="18"/>
              </w:rPr>
              <w:t>pD</w:t>
            </w:r>
            <w:proofErr w:type="spellEnd"/>
          </w:p>
        </w:tc>
        <w:tc>
          <w:tcPr>
            <w:tcW w:w="0" w:type="auto"/>
            <w:vAlign w:val="center"/>
          </w:tcPr>
          <w:p w14:paraId="3439D51F" w14:textId="070ABA77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powerA</w:t>
            </w:r>
            <w:proofErr w:type="spellEnd"/>
          </w:p>
        </w:tc>
      </w:tr>
      <w:tr w:rsidR="00793C9F" w14:paraId="1C633883" w14:textId="77777777" w:rsidTr="002F1639">
        <w:trPr>
          <w:jc w:val="center"/>
        </w:trPr>
        <w:tc>
          <w:tcPr>
            <w:tcW w:w="0" w:type="auto"/>
            <w:vAlign w:val="center"/>
          </w:tcPr>
          <w:p w14:paraId="41E476A4" w14:textId="1A8963E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74A8541B" w14:textId="495FC1F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78AF8A8A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162BE5B" w14:textId="2EF6333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pCB</w:t>
            </w:r>
            <w:proofErr w:type="spellEnd"/>
          </w:p>
        </w:tc>
        <w:tc>
          <w:tcPr>
            <w:tcW w:w="0" w:type="auto"/>
            <w:vAlign w:val="center"/>
          </w:tcPr>
          <w:p w14:paraId="442D6407" w14:textId="2DAD708A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powerLB</w:t>
            </w:r>
            <w:proofErr w:type="spellEnd"/>
          </w:p>
        </w:tc>
      </w:tr>
      <w:tr w:rsidR="00793C9F" w14:paraId="3D4D9B77" w14:textId="77777777" w:rsidTr="002F1639">
        <w:trPr>
          <w:jc w:val="center"/>
        </w:trPr>
        <w:tc>
          <w:tcPr>
            <w:tcW w:w="0" w:type="auto"/>
            <w:vAlign w:val="center"/>
          </w:tcPr>
          <w:p w14:paraId="2D095B3C" w14:textId="31E575F6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5AFDD314" w14:textId="76B02238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6978EA4" w14:textId="0942334C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F480465" w14:textId="315317AF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pC1</w:t>
            </w:r>
          </w:p>
        </w:tc>
        <w:tc>
          <w:tcPr>
            <w:tcW w:w="0" w:type="auto"/>
            <w:vAlign w:val="center"/>
          </w:tcPr>
          <w:p w14:paraId="58DD4FDC" w14:textId="4D0D9062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powerL1</w:t>
            </w:r>
          </w:p>
        </w:tc>
      </w:tr>
      <w:tr w:rsidR="00793C9F" w14:paraId="7A29F542" w14:textId="77777777" w:rsidTr="002F1639">
        <w:trPr>
          <w:jc w:val="center"/>
        </w:trPr>
        <w:tc>
          <w:tcPr>
            <w:tcW w:w="0" w:type="auto"/>
            <w:vAlign w:val="center"/>
          </w:tcPr>
          <w:p w14:paraId="532C097B" w14:textId="0E6867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5B74A6EC" w14:textId="56587B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25349383" w14:textId="77777777" w:rsidR="00793C9F" w:rsidRPr="002219AC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D0BD204" w14:textId="1B8AFA2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pC2</w:t>
            </w:r>
          </w:p>
        </w:tc>
        <w:tc>
          <w:tcPr>
            <w:tcW w:w="0" w:type="auto"/>
            <w:vAlign w:val="center"/>
          </w:tcPr>
          <w:p w14:paraId="7984E3F4" w14:textId="3DAB3B8D" w:rsidR="00793C9F" w:rsidRPr="002F1639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2F1639">
              <w:rPr>
                <w:i/>
                <w:iCs/>
                <w:sz w:val="18"/>
                <w:szCs w:val="18"/>
                <w:lang w:val="en-US"/>
              </w:rPr>
              <w:t>powerL2</w:t>
            </w:r>
          </w:p>
        </w:tc>
      </w:tr>
      <w:tr w:rsidR="00D9430D" w14:paraId="7799B566" w14:textId="77777777" w:rsidTr="002F1639">
        <w:trPr>
          <w:jc w:val="center"/>
        </w:trPr>
        <w:tc>
          <w:tcPr>
            <w:tcW w:w="0" w:type="auto"/>
            <w:vAlign w:val="center"/>
          </w:tcPr>
          <w:p w14:paraId="3DE66D47" w14:textId="35B09997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4BFB0C5E" w14:textId="530116A9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 c</w:t>
            </w:r>
            <w:r w:rsidRPr="00351D06">
              <w:rPr>
                <w:sz w:val="18"/>
                <w:szCs w:val="18"/>
                <w:lang w:val="en-US"/>
              </w:rPr>
              <w:t>onsumption</w:t>
            </w:r>
          </w:p>
        </w:tc>
        <w:tc>
          <w:tcPr>
            <w:tcW w:w="0" w:type="auto"/>
            <w:vAlign w:val="center"/>
          </w:tcPr>
          <w:p w14:paraId="7916483D" w14:textId="77777777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6DE410C" w14:textId="6BCF454E" w:rsidR="00D9430D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pCM</w:t>
            </w:r>
            <w:proofErr w:type="spellEnd"/>
          </w:p>
        </w:tc>
        <w:tc>
          <w:tcPr>
            <w:tcW w:w="0" w:type="auto"/>
            <w:vAlign w:val="center"/>
          </w:tcPr>
          <w:p w14:paraId="777250FB" w14:textId="09A2C178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2F1639">
              <w:rPr>
                <w:i/>
                <w:iCs/>
                <w:sz w:val="18"/>
                <w:szCs w:val="18"/>
                <w:lang w:val="en-US"/>
              </w:rPr>
              <w:t>power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  <w:proofErr w:type="spellEnd"/>
          </w:p>
        </w:tc>
      </w:tr>
      <w:tr w:rsidR="00D9430D" w14:paraId="2F21DE2A" w14:textId="77777777" w:rsidTr="002F1639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6551F753" w14:textId="040A4F86" w:rsidR="00D9430D" w:rsidRPr="002219AC" w:rsidRDefault="00D9430D" w:rsidP="00D9430D">
            <w:pPr>
              <w:pStyle w:val="Taula"/>
            </w:pPr>
            <w:r>
              <w:t xml:space="preserve">De consum de la càrrega </w:t>
            </w:r>
            <w:r w:rsidRPr="00D9430D">
              <w:rPr>
                <w:i/>
                <w:iCs/>
              </w:rPr>
              <w:t>i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48A15DA" w14:textId="1AC16EC2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-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07518DA" w14:textId="40B495E3" w:rsidR="00D9430D" w:rsidRPr="002219AC" w:rsidRDefault="00D9430D" w:rsidP="00D9430D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7470FB3" w14:textId="09F1F5B7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carregai</w:t>
            </w:r>
            <w:proofErr w:type="spellEnd"/>
            <w:r>
              <w:rPr>
                <w:i/>
                <w:iCs/>
                <w:sz w:val="18"/>
                <w:szCs w:val="18"/>
              </w:rPr>
              <w:t xml:space="preserve"> o </w:t>
            </w:r>
            <w:proofErr w:type="spellStart"/>
            <w:r>
              <w:rPr>
                <w:i/>
                <w:iCs/>
                <w:sz w:val="18"/>
                <w:szCs w:val="18"/>
              </w:rPr>
              <w:t>Ci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C32422E" w14:textId="52CA8E94" w:rsidR="00D9430D" w:rsidRPr="002F1639" w:rsidRDefault="00D9430D" w:rsidP="00D9430D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-</w:t>
            </w:r>
          </w:p>
        </w:tc>
      </w:tr>
    </w:tbl>
    <w:p w14:paraId="69E2183A" w14:textId="05334E2B" w:rsidR="002F1639" w:rsidRDefault="002F1639" w:rsidP="002F1639">
      <w:pPr>
        <w:pStyle w:val="Caption"/>
      </w:pPr>
      <w:bookmarkStart w:id="96" w:name="_Toc108207891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 w:rsidR="00CC6351">
        <w:t xml:space="preserve">. </w:t>
      </w:r>
      <w:r w:rsidR="00FF06AE">
        <w:t xml:space="preserve">Traduccions i nomenclatures </w:t>
      </w:r>
      <w:r w:rsidR="00DA72D2">
        <w:t>–</w:t>
      </w:r>
      <w:r>
        <w:t xml:space="preserve"> </w:t>
      </w:r>
      <w:r w:rsidR="00DA72D2">
        <w:t>P</w:t>
      </w:r>
      <w:r>
        <w:t>otències</w:t>
      </w:r>
      <w:bookmarkEnd w:id="96"/>
    </w:p>
    <w:p w14:paraId="7A2BA4B5" w14:textId="311BAC42" w:rsidR="005A128E" w:rsidRDefault="005A128E" w:rsidP="00257C14">
      <w:pPr>
        <w:pStyle w:val="Heading3"/>
      </w:pPr>
      <w:bookmarkStart w:id="97" w:name="_Toc108200317"/>
      <w:bookmarkStart w:id="98" w:name="_Toc108207920"/>
      <w:r>
        <w:t>Segmentació visual</w:t>
      </w:r>
      <w:bookmarkEnd w:id="97"/>
      <w:bookmarkEnd w:id="98"/>
    </w:p>
    <w:p w14:paraId="6FE0BD4F" w14:textId="16FB574F" w:rsidR="00D25A91" w:rsidRDefault="00D25A91" w:rsidP="005A128E">
      <w:r>
        <w:t>Una bona forma visual de representar aquesta segmentació és 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687"/>
        <w:gridCol w:w="1725"/>
        <w:gridCol w:w="1079"/>
        <w:gridCol w:w="1216"/>
        <w:gridCol w:w="1392"/>
      </w:tblGrid>
      <w:tr w:rsidR="00E151B1" w14:paraId="1BF13F9C" w14:textId="62CC7224" w:rsidTr="00E151B1">
        <w:trPr>
          <w:trHeight w:val="108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F09CCCD" w14:textId="69599CA0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gridSpan w:val="2"/>
            <w:vMerge w:val="restart"/>
            <w:shd w:val="clear" w:color="auto" w:fill="33AB1D"/>
            <w:vAlign w:val="center"/>
          </w:tcPr>
          <w:p w14:paraId="3602BF3F" w14:textId="546F7158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307CD4D9" w14:textId="652DD65D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Produïda no </w:t>
            </w:r>
            <w:r w:rsidR="005D3C4A">
              <w:rPr>
                <w:sz w:val="18"/>
                <w:szCs w:val="18"/>
              </w:rPr>
              <w:t>c</w:t>
            </w:r>
            <w:r w:rsidRPr="00F72CF2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shd w:val="clear" w:color="auto" w:fill="FFFFFF" w:themeFill="background1"/>
          </w:tcPr>
          <w:p w14:paraId="5843C10B" w14:textId="77777777" w:rsidR="00E151B1" w:rsidRPr="00E151B1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</w:tr>
      <w:tr w:rsidR="00E151B1" w14:paraId="57FC88C0" w14:textId="77777777" w:rsidTr="00E151B1">
        <w:trPr>
          <w:trHeight w:val="488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35A7A9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711EE406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491EB849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BDBDB" w:themeFill="accent3" w:themeFillTint="66"/>
            <w:vAlign w:val="center"/>
          </w:tcPr>
          <w:p w14:paraId="3A9096F8" w14:textId="7A0B2AAF" w:rsidR="00E151B1" w:rsidRPr="00F72CF2" w:rsidRDefault="00E151B1" w:rsidP="00E151B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Màxim </w:t>
            </w:r>
            <w:r w:rsidR="005D3C4A">
              <w:rPr>
                <w:sz w:val="18"/>
                <w:szCs w:val="18"/>
              </w:rPr>
              <w:t>c</w:t>
            </w:r>
            <w:r>
              <w:rPr>
                <w:sz w:val="18"/>
                <w:szCs w:val="18"/>
              </w:rPr>
              <w:t>onsum</w:t>
            </w:r>
          </w:p>
        </w:tc>
      </w:tr>
      <w:tr w:rsidR="00E151B1" w14:paraId="7DE31982" w14:textId="3A51A767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1121FD4B" w14:textId="6DFB1A2C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33AB1D"/>
            <w:vAlign w:val="center"/>
          </w:tcPr>
          <w:p w14:paraId="5FFEF3DF" w14:textId="3ED5D4CE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52DE92BE" w14:textId="6A10531A" w:rsidR="00E151B1" w:rsidRPr="00F72CF2" w:rsidRDefault="00E151B1" w:rsidP="00F72CF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shd w:val="clear" w:color="auto" w:fill="E7D6A9"/>
            <w:vAlign w:val="center"/>
          </w:tcPr>
          <w:p w14:paraId="3FB06FF8" w14:textId="5FCD7EE2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 xml:space="preserve">Càrrega </w:t>
            </w:r>
            <w:r w:rsidR="005D3C4A">
              <w:rPr>
                <w:sz w:val="18"/>
                <w:szCs w:val="18"/>
              </w:rPr>
              <w:t>b</w:t>
            </w:r>
            <w:r w:rsidRPr="00F72CF2">
              <w:rPr>
                <w:sz w:val="18"/>
                <w:szCs w:val="18"/>
              </w:rPr>
              <w:t>ase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698FDD2D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7DDB3501" w14:textId="4F25017B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C5697A0" w14:textId="3955F50B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7DAE246E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A6A6A6"/>
            <w:vAlign w:val="center"/>
          </w:tcPr>
          <w:p w14:paraId="7103914A" w14:textId="5E6DBC3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fora </w:t>
            </w:r>
            <w:proofErr w:type="spellStart"/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</w:t>
            </w:r>
            <w:proofErr w:type="spellEnd"/>
            <w:r w:rsidRPr="00F72CF2">
              <w:rPr>
                <w:color w:val="FFFFFF" w:themeColor="background1"/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30E9BE9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DC26C"/>
            <w:vAlign w:val="center"/>
          </w:tcPr>
          <w:p w14:paraId="12427B42" w14:textId="39D82B0B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59B6A85E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  <w:tr w:rsidR="00E151B1" w14:paraId="372EA04F" w14:textId="4F661270" w:rsidTr="00E151B1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5D8D7520" w14:textId="0CDA067E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095CCB10" w14:textId="77777777" w:rsidR="00E151B1" w:rsidRPr="00D4579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16D33FF1" w14:textId="0104A745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proofErr w:type="spellStart"/>
            <w:r w:rsidR="005D3C4A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</w:t>
            </w:r>
            <w:proofErr w:type="spellEnd"/>
            <w:r w:rsidRPr="00F72CF2">
              <w:rPr>
                <w:color w:val="FFFFFF" w:themeColor="background1"/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4148C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FD463"/>
            <w:vAlign w:val="center"/>
          </w:tcPr>
          <w:p w14:paraId="20513E23" w14:textId="34F80669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 w:rsidRPr="00F72CF2"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Merge/>
            <w:shd w:val="clear" w:color="auto" w:fill="DBDBDB" w:themeFill="accent3" w:themeFillTint="66"/>
          </w:tcPr>
          <w:p w14:paraId="19DE28EF" w14:textId="77777777" w:rsidR="00E151B1" w:rsidRPr="00F72CF2" w:rsidRDefault="00E151B1" w:rsidP="00D45792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</w:tr>
    </w:tbl>
    <w:p w14:paraId="46A92733" w14:textId="1C3AC72E" w:rsidR="005939B5" w:rsidRDefault="00745D27" w:rsidP="0082066B">
      <w:pPr>
        <w:pStyle w:val="Caption"/>
      </w:pPr>
      <w:bookmarkStart w:id="99" w:name="_Toc10820782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>. Segmentació visual de la potència del sistema</w:t>
      </w:r>
      <w:bookmarkEnd w:id="99"/>
    </w:p>
    <w:p w14:paraId="700FAC84" w14:textId="77777777" w:rsidR="00257C14" w:rsidRDefault="00257C14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sz w:val="24"/>
          <w:szCs w:val="28"/>
        </w:rPr>
      </w:pPr>
      <w:r>
        <w:br w:type="page"/>
      </w:r>
    </w:p>
    <w:p w14:paraId="4CAC0463" w14:textId="7F6C1286" w:rsidR="002B2A77" w:rsidRPr="0065236A" w:rsidRDefault="004D0581" w:rsidP="00257C14">
      <w:pPr>
        <w:pStyle w:val="Heading3"/>
      </w:pPr>
      <w:bookmarkStart w:id="100" w:name="_Toc108200318"/>
      <w:bookmarkStart w:id="101" w:name="_Toc108207921"/>
      <w:r w:rsidRPr="0065236A">
        <w:lastRenderedPageBreak/>
        <w:t>Exemple</w:t>
      </w:r>
      <w:r w:rsidR="00B261E9" w:rsidRPr="0065236A">
        <w:t>s</w:t>
      </w:r>
      <w:bookmarkEnd w:id="100"/>
      <w:bookmarkEnd w:id="101"/>
    </w:p>
    <w:p w14:paraId="705EE566" w14:textId="7BA76169" w:rsidR="004A65AA" w:rsidRDefault="00FE6169" w:rsidP="004D0581">
      <w:r>
        <w:t>Per facilitar la lectura de les gràfiques que hi ha al llarg del treball</w:t>
      </w:r>
      <w:r w:rsidR="006266E8">
        <w:t>,</w:t>
      </w:r>
      <w:r>
        <w:t xml:space="preserve"> i exemplificar els conceptes anteriors, a continuació es mostren i comenten diverses gràfiques generades </w:t>
      </w:r>
      <w:r w:rsidR="00D4124D">
        <w:t>amb el simulador</w:t>
      </w:r>
      <w:r w:rsidR="00820144">
        <w:rPr>
          <w:rStyle w:val="FootnoteReference"/>
        </w:rPr>
        <w:footnoteReference w:id="6"/>
      </w:r>
      <w:r w:rsidR="00D4124D">
        <w:t xml:space="preserve"> </w:t>
      </w:r>
      <w:r>
        <w:t>a partir de dades reals</w:t>
      </w:r>
      <w:r w:rsidR="00B10E91">
        <w:t>.</w:t>
      </w:r>
    </w:p>
    <w:p w14:paraId="1CAA6A75" w14:textId="1878E40D" w:rsidR="00793C9F" w:rsidRDefault="00095C1B" w:rsidP="00793C9F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p</w:t>
      </w:r>
      <w:r w:rsidRPr="0065236A">
        <w:rPr>
          <w:u w:val="single"/>
        </w:rPr>
        <w:t>roduïda:</w:t>
      </w:r>
      <w:r w:rsidRPr="00095C1B">
        <w:rPr>
          <w:i/>
          <w:iCs/>
        </w:rPr>
        <w:t xml:space="preserve"> </w:t>
      </w:r>
      <w:r>
        <w:t>a través d’una gràfica de potència</w:t>
      </w:r>
      <w:r w:rsidR="00AC581E">
        <w:t xml:space="preserve"> produïda</w:t>
      </w:r>
      <w:r>
        <w:t xml:space="preserve"> podem determinar quina ha estat la situació meteorològica d’aquell dia.</w:t>
      </w:r>
    </w:p>
    <w:p w14:paraId="284662B3" w14:textId="24FC1F49" w:rsidR="00095C1B" w:rsidRDefault="00095C1B" w:rsidP="005E1687">
      <w:pPr>
        <w:keepNext/>
        <w:spacing w:after="0"/>
        <w:ind w:firstLine="0"/>
      </w:pPr>
      <w:r>
        <w:rPr>
          <w:noProof/>
        </w:rPr>
        <w:drawing>
          <wp:inline distT="0" distB="0" distL="0" distR="0" wp14:anchorId="7C24BD12" wp14:editId="175DED25">
            <wp:extent cx="5720080" cy="2905125"/>
            <wp:effectExtent l="0" t="0" r="0" b="952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41E42B" w14:textId="1DE02DDE" w:rsidR="00163F20" w:rsidRDefault="00095C1B" w:rsidP="00745D27">
      <w:pPr>
        <w:pStyle w:val="Caption"/>
        <w:spacing w:before="0"/>
      </w:pPr>
      <w:bookmarkStart w:id="102" w:name="_Toc10820782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>
        <w:t xml:space="preserve">. </w:t>
      </w:r>
      <w:r w:rsidR="003229FE">
        <w:t xml:space="preserve">Exemple – </w:t>
      </w:r>
      <w:r>
        <w:t>Potència</w:t>
      </w:r>
      <w:r w:rsidR="003229FE">
        <w:t xml:space="preserve"> p</w:t>
      </w:r>
      <w:r>
        <w:t xml:space="preserve">roduïda </w:t>
      </w:r>
      <w:r w:rsidR="003229FE">
        <w:t>d’un d</w:t>
      </w:r>
      <w:r>
        <w:t>ia assolellat</w:t>
      </w:r>
      <w:bookmarkEnd w:id="102"/>
    </w:p>
    <w:p w14:paraId="062A10D9" w14:textId="77777777" w:rsidR="005E1687" w:rsidRDefault="005E1687" w:rsidP="005E1687">
      <w:pPr>
        <w:ind w:firstLine="0"/>
      </w:pPr>
    </w:p>
    <w:p w14:paraId="0983CB0D" w14:textId="6AA990EF" w:rsidR="00095C1B" w:rsidRPr="00095C1B" w:rsidRDefault="00095C1B" w:rsidP="005E1687">
      <w:pPr>
        <w:ind w:firstLine="0"/>
      </w:pPr>
      <w:r>
        <w:rPr>
          <w:noProof/>
        </w:rPr>
        <w:drawing>
          <wp:inline distT="0" distB="0" distL="0" distR="0" wp14:anchorId="411C475D" wp14:editId="1C2F4DD8">
            <wp:extent cx="5723890" cy="2901315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EF2787" w14:textId="6F91B647" w:rsidR="00FD08AF" w:rsidRDefault="00095C1B" w:rsidP="00095C1B">
      <w:pPr>
        <w:pStyle w:val="Caption"/>
      </w:pPr>
      <w:bookmarkStart w:id="103" w:name="_Toc10820782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 xml:space="preserve">. </w:t>
      </w:r>
      <w:r w:rsidR="003229FE">
        <w:t xml:space="preserve">Exemple - </w:t>
      </w:r>
      <w:r>
        <w:t xml:space="preserve">Potència </w:t>
      </w:r>
      <w:r w:rsidR="003229FE">
        <w:t>p</w:t>
      </w:r>
      <w:r>
        <w:t xml:space="preserve">roduïda </w:t>
      </w:r>
      <w:r w:rsidR="003229FE">
        <w:t>d’un d</w:t>
      </w:r>
      <w:r>
        <w:t>ia ennuvolat</w:t>
      </w:r>
      <w:bookmarkEnd w:id="103"/>
    </w:p>
    <w:p w14:paraId="1C253B05" w14:textId="70D372FC" w:rsidR="00095C1B" w:rsidRDefault="00095C1B" w:rsidP="00095C1B">
      <w:pPr>
        <w:pStyle w:val="Caption"/>
      </w:pPr>
      <w:r>
        <w:tab/>
      </w:r>
    </w:p>
    <w:p w14:paraId="3CDA86FE" w14:textId="4439C065" w:rsidR="00095C1B" w:rsidRDefault="00095C1B" w:rsidP="005E1687">
      <w:pPr>
        <w:pStyle w:val="Caption"/>
        <w:jc w:val="both"/>
      </w:pPr>
      <w:r>
        <w:rPr>
          <w:noProof/>
        </w:rPr>
        <w:lastRenderedPageBreak/>
        <w:drawing>
          <wp:inline distT="0" distB="0" distL="0" distR="0" wp14:anchorId="6E83098C" wp14:editId="57726EDE">
            <wp:extent cx="5723890" cy="2901315"/>
            <wp:effectExtent l="0" t="0" r="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29013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696C4EB" w14:textId="6170D68D" w:rsidR="00FD08AF" w:rsidRPr="00FD08AF" w:rsidRDefault="00FD08AF" w:rsidP="00FD08AF">
      <w:pPr>
        <w:pStyle w:val="Caption"/>
      </w:pPr>
      <w:bookmarkStart w:id="104" w:name="_Toc10820782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>
        <w:t xml:space="preserve">. Exemple - Potència </w:t>
      </w:r>
      <w:r w:rsidR="00F20CE5">
        <w:t>p</w:t>
      </w:r>
      <w:r>
        <w:t>roduïda d’un dia plujós</w:t>
      </w:r>
      <w:bookmarkEnd w:id="104"/>
    </w:p>
    <w:p w14:paraId="427F1F4A" w14:textId="77777777" w:rsidR="009E7A94" w:rsidRDefault="009E7A94" w:rsidP="004D0581">
      <w:pPr>
        <w:rPr>
          <w:i/>
          <w:iCs/>
        </w:rPr>
      </w:pPr>
    </w:p>
    <w:p w14:paraId="03576CCC" w14:textId="58819D3F" w:rsidR="005E1687" w:rsidRDefault="003A5A03" w:rsidP="005E1687">
      <w:r w:rsidRPr="0065236A">
        <w:rPr>
          <w:u w:val="single"/>
        </w:rPr>
        <w:t xml:space="preserve">Potència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onsumida/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àrrega:</w:t>
      </w:r>
      <w:r>
        <w:t xml:space="preserve"> </w:t>
      </w:r>
      <w:r w:rsidR="003229FE">
        <w:t xml:space="preserve">una bona forma de representar la potència consumida total i la de cada càrrega </w:t>
      </w:r>
      <w:r w:rsidR="00917D77">
        <w:t xml:space="preserve">en una sola gràfica </w:t>
      </w:r>
      <w:r w:rsidR="003229FE">
        <w:t>és dibuixant la total i</w:t>
      </w:r>
      <w:r w:rsidR="00BB78EF">
        <w:t>,</w:t>
      </w:r>
      <w:r w:rsidR="003229FE">
        <w:t xml:space="preserve"> posteriorment</w:t>
      </w:r>
      <w:r w:rsidR="00917D77">
        <w:t>,</w:t>
      </w:r>
      <w:r w:rsidR="003229FE">
        <w:t xml:space="preserve"> segmentar l’àrea d’aquesta en les potències de cada càrrega. D’aquesta forma estàs mostrant la potència instantània </w:t>
      </w:r>
      <w:r w:rsidR="00917D77">
        <w:t xml:space="preserve">total, </w:t>
      </w:r>
      <w:r w:rsidR="003229FE">
        <w:t>de cada càrrega i l’energia total consumida (</w:t>
      </w:r>
      <w:r w:rsidR="00A62CF6">
        <w:t xml:space="preserve">les </w:t>
      </w:r>
      <w:r w:rsidR="0076534E">
        <w:t>àre</w:t>
      </w:r>
      <w:r w:rsidR="00A62CF6">
        <w:t>es</w:t>
      </w:r>
      <w:r w:rsidR="003229FE">
        <w:t>).</w:t>
      </w:r>
    </w:p>
    <w:p w14:paraId="25852922" w14:textId="36F22A8E" w:rsidR="003229FE" w:rsidRDefault="003A5A03" w:rsidP="005E1687">
      <w:pPr>
        <w:ind w:firstLine="0"/>
      </w:pPr>
      <w:r>
        <w:rPr>
          <w:noProof/>
        </w:rPr>
        <w:drawing>
          <wp:inline distT="0" distB="0" distL="0" distR="0" wp14:anchorId="187DFFCB" wp14:editId="63587800">
            <wp:extent cx="5725795" cy="2905760"/>
            <wp:effectExtent l="0" t="0" r="8255" b="889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57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643496" w14:textId="413798CC" w:rsidR="003F4712" w:rsidRDefault="003229FE" w:rsidP="003F4712">
      <w:pPr>
        <w:pStyle w:val="Caption"/>
      </w:pPr>
      <w:bookmarkStart w:id="105" w:name="_Toc10820782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 xml:space="preserve">. Exemple - Potència </w:t>
      </w:r>
      <w:r w:rsidR="006A61CB">
        <w:t>c</w:t>
      </w:r>
      <w:r>
        <w:t xml:space="preserve">onsumida i de cada </w:t>
      </w:r>
      <w:r w:rsidR="003F4712">
        <w:t>càrrega</w:t>
      </w:r>
      <w:bookmarkEnd w:id="105"/>
    </w:p>
    <w:p w14:paraId="2B036E5B" w14:textId="77777777" w:rsidR="003F4712" w:rsidRDefault="003F4712" w:rsidP="003F4712">
      <w:pPr>
        <w:rPr>
          <w:i/>
          <w:iCs/>
        </w:rPr>
      </w:pPr>
    </w:p>
    <w:p w14:paraId="301F4A72" w14:textId="77777777" w:rsidR="009E7A94" w:rsidRDefault="009E7A94">
      <w:pPr>
        <w:spacing w:before="0" w:after="160" w:line="259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751746D8" w14:textId="63EF34A4" w:rsidR="00793C9F" w:rsidRPr="003F4712" w:rsidRDefault="003F4712" w:rsidP="00793C9F">
      <w:r w:rsidRPr="0065236A">
        <w:rPr>
          <w:u w:val="single"/>
        </w:rPr>
        <w:lastRenderedPageBreak/>
        <w:t xml:space="preserve">Potència de la </w:t>
      </w:r>
      <w:r w:rsidR="005D3C4A" w:rsidRPr="0065236A">
        <w:rPr>
          <w:u w:val="single"/>
        </w:rPr>
        <w:t>x</w:t>
      </w:r>
      <w:r w:rsidRPr="0065236A">
        <w:rPr>
          <w:u w:val="single"/>
        </w:rPr>
        <w:t>arxa i</w:t>
      </w:r>
      <w:r w:rsidR="005D3C4A" w:rsidRPr="0065236A">
        <w:rPr>
          <w:u w:val="single"/>
        </w:rPr>
        <w:t xml:space="preserve"> potència</w:t>
      </w:r>
      <w:r w:rsidRPr="0065236A">
        <w:rPr>
          <w:u w:val="single"/>
        </w:rPr>
        <w:t xml:space="preserve"> </w:t>
      </w:r>
      <w:r w:rsidR="005D3C4A" w:rsidRPr="0065236A">
        <w:rPr>
          <w:u w:val="single"/>
        </w:rPr>
        <w:t>d</w:t>
      </w:r>
      <w:r w:rsidRPr="0065236A">
        <w:rPr>
          <w:u w:val="single"/>
        </w:rPr>
        <w:t>isponible:</w:t>
      </w:r>
      <w:r>
        <w:rPr>
          <w:i/>
          <w:iCs/>
        </w:rPr>
        <w:t xml:space="preserve"> </w:t>
      </w:r>
      <w:r w:rsidR="005D3C4A" w:rsidRPr="00434509">
        <w:t>p</w:t>
      </w:r>
      <w:r>
        <w:t>er veure clarament d’on surten els valors</w:t>
      </w:r>
      <w:r w:rsidR="00C07ACD">
        <w:t xml:space="preserve">, va molt bé tenir </w:t>
      </w:r>
      <w:r w:rsidR="00BB78EF">
        <w:t>al fons</w:t>
      </w:r>
      <w:r w:rsidR="00DF7566">
        <w:t xml:space="preserve"> de la gràfica</w:t>
      </w:r>
      <w:r w:rsidR="00C07ACD">
        <w:t xml:space="preserve"> l’energia produïda i la consumida. Quan la </w:t>
      </w:r>
      <w:r w:rsidR="0088324E">
        <w:t xml:space="preserve">línia de la </w:t>
      </w:r>
      <w:r w:rsidR="00C07ACD">
        <w:t xml:space="preserve">producció està dins de l’àrea de </w:t>
      </w:r>
      <w:r w:rsidR="0088324E">
        <w:t>la potència</w:t>
      </w:r>
      <w:r w:rsidR="00C07ACD">
        <w:t xml:space="preserve"> consumida és quan </w:t>
      </w:r>
      <w:r w:rsidR="00285FD6">
        <w:t>consumim</w:t>
      </w:r>
      <w:r w:rsidR="00C07ACD">
        <w:t xml:space="preserve"> de la xarxa. En canvi, quan està per </w:t>
      </w:r>
      <w:r w:rsidR="0088324E">
        <w:t>fora</w:t>
      </w:r>
      <w:r w:rsidR="00C07ACD">
        <w:t xml:space="preserve">, és quan en tenim </w:t>
      </w:r>
      <w:r w:rsidR="00AA2A8A">
        <w:t>excedent</w:t>
      </w:r>
      <w:r w:rsidR="00C07ACD">
        <w:t>.</w:t>
      </w:r>
    </w:p>
    <w:p w14:paraId="026D2F56" w14:textId="77777777" w:rsidR="00C07ACD" w:rsidRDefault="003F471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1F6EE358" wp14:editId="29BBF57E">
            <wp:extent cx="5718810" cy="2903855"/>
            <wp:effectExtent l="0" t="0" r="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8810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B47536" w14:textId="02C50C7E" w:rsidR="003F4712" w:rsidRDefault="00C07ACD" w:rsidP="00C07ACD">
      <w:pPr>
        <w:pStyle w:val="Caption"/>
      </w:pPr>
      <w:bookmarkStart w:id="106" w:name="_Toc10820782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>. Exemple – Potència disponible i de la xarxa</w:t>
      </w:r>
      <w:r w:rsidR="006C0544">
        <w:t xml:space="preserve"> – Vista completa</w:t>
      </w:r>
      <w:bookmarkEnd w:id="106"/>
    </w:p>
    <w:p w14:paraId="6A19A68F" w14:textId="77777777" w:rsidR="006C0544" w:rsidRDefault="006C0544" w:rsidP="006C0544">
      <w:pPr>
        <w:ind w:firstLine="0"/>
      </w:pPr>
    </w:p>
    <w:p w14:paraId="26F4B349" w14:textId="062CC18F" w:rsidR="003F4712" w:rsidRDefault="006C0544" w:rsidP="00632550">
      <w:pPr>
        <w:ind w:firstLine="0"/>
      </w:pPr>
      <w:r>
        <w:t xml:space="preserve">Gràcies a la segmentació triada, amb una sola gràfica podem tenir tota la informació necessària </w:t>
      </w:r>
      <w:r w:rsidR="00434509">
        <w:t>per veure</w:t>
      </w:r>
      <w:r>
        <w:t xml:space="preserve"> com ha anat el dia en termes de potència.</w:t>
      </w:r>
    </w:p>
    <w:p w14:paraId="6D912787" w14:textId="77777777" w:rsidR="009E7A94" w:rsidRDefault="009E7A94" w:rsidP="00632550">
      <w:pPr>
        <w:ind w:firstLine="0"/>
      </w:pPr>
    </w:p>
    <w:p w14:paraId="7D13A458" w14:textId="212473FE" w:rsidR="00426CA2" w:rsidRDefault="00426CA2" w:rsidP="00426CA2">
      <w:r w:rsidRPr="0065236A">
        <w:rPr>
          <w:u w:val="single"/>
        </w:rPr>
        <w:t xml:space="preserve">Potència </w:t>
      </w:r>
      <w:r w:rsidR="00A30CDC" w:rsidRPr="0065236A">
        <w:rPr>
          <w:u w:val="single"/>
        </w:rPr>
        <w:t xml:space="preserve">de </w:t>
      </w:r>
      <w:r w:rsidR="005D3C4A" w:rsidRPr="0065236A">
        <w:rPr>
          <w:u w:val="single"/>
        </w:rPr>
        <w:t>c</w:t>
      </w:r>
      <w:r w:rsidRPr="0065236A">
        <w:rPr>
          <w:u w:val="single"/>
        </w:rPr>
        <w:t>onsum màxim:</w:t>
      </w:r>
      <w:r>
        <w:rPr>
          <w:i/>
          <w:iCs/>
        </w:rPr>
        <w:t xml:space="preserve"> </w:t>
      </w:r>
      <w:r w:rsidR="005D3C4A">
        <w:t>a</w:t>
      </w:r>
      <w:r>
        <w:t>mb la gràfica</w:t>
      </w:r>
      <w:r w:rsidR="00381BDD">
        <w:t>,</w:t>
      </w:r>
      <w:r>
        <w:t xml:space="preserve"> podem veure clarament el que s’ha comentat</w:t>
      </w:r>
      <w:r w:rsidR="00A30CDC">
        <w:t xml:space="preserve"> en la definició.</w:t>
      </w:r>
      <w:r>
        <w:t xml:space="preserve"> </w:t>
      </w:r>
      <w:r w:rsidR="00A30CDC">
        <w:t>Quan parlem del consum màxim</w:t>
      </w:r>
      <w:r w:rsidR="00381BDD">
        <w:t>,</w:t>
      </w:r>
      <w:r w:rsidR="00A30CDC">
        <w:t xml:space="preserve"> ens referim a aprofitar tota la potència possible que podem arribar a consumir amb les </w:t>
      </w:r>
      <w:proofErr w:type="spellStart"/>
      <w:r w:rsidR="00A30CDC">
        <w:t>c</w:t>
      </w:r>
      <w:r w:rsidR="00BA633A">
        <w:t>à</w:t>
      </w:r>
      <w:r w:rsidR="00A30CDC">
        <w:t>rreges</w:t>
      </w:r>
      <w:proofErr w:type="spellEnd"/>
      <w:r w:rsidR="00A30CDC">
        <w:t xml:space="preserve"> donades.</w:t>
      </w:r>
    </w:p>
    <w:p w14:paraId="44626D15" w14:textId="77777777" w:rsidR="00426CA2" w:rsidRDefault="00426CA2" w:rsidP="005E1687">
      <w:pPr>
        <w:keepNext/>
        <w:ind w:firstLine="0"/>
        <w:jc w:val="center"/>
      </w:pPr>
      <w:r>
        <w:rPr>
          <w:i/>
          <w:iCs/>
          <w:noProof/>
        </w:rPr>
        <w:drawing>
          <wp:inline distT="0" distB="0" distL="0" distR="0" wp14:anchorId="389B16EB" wp14:editId="5BCFEBCB">
            <wp:extent cx="5727065" cy="2907030"/>
            <wp:effectExtent l="0" t="0" r="6985" b="762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706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E1A03E" w14:textId="64DA3D79" w:rsidR="00426CA2" w:rsidRDefault="00426CA2" w:rsidP="00426CA2">
      <w:pPr>
        <w:pStyle w:val="Caption"/>
      </w:pPr>
      <w:bookmarkStart w:id="107" w:name="_Toc10820782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>.</w:t>
      </w:r>
      <w:r w:rsidRPr="00426CA2">
        <w:t xml:space="preserve"> </w:t>
      </w:r>
      <w:r>
        <w:t xml:space="preserve">Exemple - Potència del </w:t>
      </w:r>
      <w:r w:rsidR="004E6AFD">
        <w:t>c</w:t>
      </w:r>
      <w:r>
        <w:t xml:space="preserve">onsum </w:t>
      </w:r>
      <w:r w:rsidR="004E6AFD">
        <w:t>m</w:t>
      </w:r>
      <w:r>
        <w:t>àxim (ideal)</w:t>
      </w:r>
      <w:bookmarkEnd w:id="107"/>
    </w:p>
    <w:p w14:paraId="471BE4B7" w14:textId="77777777" w:rsidR="00257C14" w:rsidRPr="00257C14" w:rsidRDefault="00257C14" w:rsidP="00257C14"/>
    <w:p w14:paraId="6F6B5E04" w14:textId="42EB60EE" w:rsidR="0038232A" w:rsidRDefault="00CE02C1" w:rsidP="00257C14">
      <w:pPr>
        <w:pStyle w:val="Heading2"/>
      </w:pPr>
      <w:bookmarkStart w:id="108" w:name="_Toc107354298"/>
      <w:bookmarkStart w:id="109" w:name="_Ref107516124"/>
      <w:bookmarkStart w:id="110" w:name="_Ref107655300"/>
      <w:bookmarkStart w:id="111" w:name="_Ref107655315"/>
      <w:bookmarkStart w:id="112" w:name="_Ref107672276"/>
      <w:bookmarkStart w:id="113" w:name="_Ref107673414"/>
      <w:bookmarkStart w:id="114" w:name="_Ref107673432"/>
      <w:bookmarkStart w:id="115" w:name="_Toc108200319"/>
      <w:bookmarkStart w:id="116" w:name="_Toc108207922"/>
      <w:r>
        <w:lastRenderedPageBreak/>
        <w:t>Energi</w:t>
      </w:r>
      <w:r w:rsidR="001E293D">
        <w:t>es</w:t>
      </w:r>
      <w:bookmarkEnd w:id="108"/>
      <w:bookmarkEnd w:id="109"/>
      <w:bookmarkEnd w:id="110"/>
      <w:bookmarkEnd w:id="111"/>
      <w:bookmarkEnd w:id="112"/>
      <w:bookmarkEnd w:id="113"/>
      <w:bookmarkEnd w:id="114"/>
      <w:bookmarkEnd w:id="115"/>
      <w:bookmarkEnd w:id="116"/>
    </w:p>
    <w:p w14:paraId="5AF264D3" w14:textId="1FB0B739" w:rsidR="005A128E" w:rsidRPr="005A128E" w:rsidRDefault="005A128E" w:rsidP="00257C14">
      <w:pPr>
        <w:pStyle w:val="Heading3"/>
        <w:spacing w:before="0"/>
      </w:pPr>
      <w:bookmarkStart w:id="117" w:name="_Toc108200320"/>
      <w:bookmarkStart w:id="118" w:name="_Toc108207923"/>
      <w:r>
        <w:t>Definicions</w:t>
      </w:r>
      <w:bookmarkEnd w:id="117"/>
      <w:bookmarkEnd w:id="118"/>
    </w:p>
    <w:p w14:paraId="75C704EA" w14:textId="04238A0B" w:rsidR="001A5EB3" w:rsidRPr="00B42581" w:rsidRDefault="001A5EB3" w:rsidP="001A5EB3">
      <w:r>
        <w:t>La classificació d’energies és la següent:</w:t>
      </w:r>
    </w:p>
    <w:p w14:paraId="573348A8" w14:textId="7F8A2507" w:rsidR="00CC6351" w:rsidRPr="00CC6351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Sistema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C47498">
        <w:t>nergia que ha entrat al sistema.</w:t>
      </w:r>
      <w:r w:rsidR="00CC6351">
        <w:t xml:space="preserve"> Aquesta ha de ser igual a la consumida més la que ha sortit.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CC6351" w14:paraId="0FDE8601" w14:textId="77777777" w:rsidTr="009A5D4A">
        <w:trPr>
          <w:jc w:val="right"/>
        </w:trPr>
        <w:tc>
          <w:tcPr>
            <w:tcW w:w="4454" w:type="pct"/>
          </w:tcPr>
          <w:p w14:paraId="13BB8C68" w14:textId="36F5C1EF" w:rsidR="00CC6351" w:rsidRDefault="00CC63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eSI=</m:t>
                </m:r>
                <m:r>
                  <w:rPr>
                    <w:rFonts w:ascii="Cambria Math" w:eastAsiaTheme="minorEastAsia" w:hAnsi="Cambria Math"/>
                  </w:rPr>
                  <m:t>eP+eX=eC+ePnC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D0625A2" w14:textId="7D7C9ADB" w:rsidR="00CC6351" w:rsidRDefault="00CC6351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4031454" w14:textId="61360140" w:rsidR="001E672B" w:rsidRPr="007870CB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Produïda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7870CB">
        <w:t xml:space="preserve">nergia </w:t>
      </w:r>
      <w:r w:rsidR="00DB0B7D">
        <w:t>produïda</w:t>
      </w:r>
      <w:r w:rsidR="007870CB">
        <w:t xml:space="preserve"> </w:t>
      </w:r>
      <w:r w:rsidR="00DB0B7D">
        <w:t>per les fonts d’energia renovable</w:t>
      </w:r>
      <w:r w:rsidR="00AF30F2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7870CB" w14:paraId="6C2540D6" w14:textId="77777777" w:rsidTr="009A5D4A">
        <w:trPr>
          <w:jc w:val="right"/>
        </w:trPr>
        <w:tc>
          <w:tcPr>
            <w:tcW w:w="4454" w:type="pct"/>
          </w:tcPr>
          <w:p w14:paraId="46E9A7EC" w14:textId="67B611C5" w:rsidR="007870CB" w:rsidRDefault="007870CB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CDBED24" w14:textId="3E2F1B77" w:rsidR="007870CB" w:rsidRDefault="007870CB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36577A5" w14:textId="3923D3CE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 xml:space="preserve">Càrrega </w:t>
      </w:r>
      <w:r w:rsidR="005D3C4A">
        <w:rPr>
          <w:u w:val="single"/>
        </w:rPr>
        <w:t>b</w:t>
      </w:r>
      <w:r w:rsidRPr="001E672B">
        <w:rPr>
          <w:u w:val="single"/>
        </w:rPr>
        <w:t>ase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 xml:space="preserve">nergia consumida </w:t>
      </w:r>
      <w:r w:rsidR="00DE0961">
        <w:t>per</w:t>
      </w:r>
      <w:r>
        <w:t xml:space="preserve"> totes les càrregues de la instal</w:t>
      </w:r>
      <w:r>
        <w:rPr>
          <w:rFonts w:ascii="Arial" w:hAnsi="Arial" w:cs="Arial"/>
        </w:rPr>
        <w:t>·</w:t>
      </w:r>
      <w:r>
        <w:t>lació no controlades pel sistema.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46681EED" w14:textId="77777777" w:rsidTr="009A5D4A">
        <w:trPr>
          <w:jc w:val="right"/>
        </w:trPr>
        <w:tc>
          <w:tcPr>
            <w:tcW w:w="4454" w:type="pct"/>
          </w:tcPr>
          <w:p w14:paraId="69600172" w14:textId="04D8E7F2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pB(t)dt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32465F5" w14:textId="7F3FA175" w:rsidR="00DB0B7D" w:rsidRDefault="00DB0B7D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8E74490" w14:textId="21FEED39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Càrrega 1</w:t>
      </w:r>
      <w:r>
        <w:rPr>
          <w:u w:val="single"/>
        </w:rPr>
        <w:t xml:space="preserve"> o 2:</w:t>
      </w:r>
      <w:r>
        <w:t xml:space="preserve"> </w:t>
      </w:r>
      <w:r w:rsidR="005D3C4A">
        <w:t>e</w:t>
      </w:r>
      <w:r>
        <w:t xml:space="preserve">nergia consumida </w:t>
      </w:r>
      <w:r w:rsidR="00DE0961">
        <w:t xml:space="preserve">per la càrrega controlada </w:t>
      </w:r>
      <w:r w:rsidR="00DE0961">
        <w:rPr>
          <w:i/>
          <w:iCs/>
        </w:rPr>
        <w:t>i.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B0B7D" w14:paraId="2C69114C" w14:textId="77777777" w:rsidTr="009A5D4A">
        <w:trPr>
          <w:jc w:val="right"/>
        </w:trPr>
        <w:tc>
          <w:tcPr>
            <w:tcW w:w="4454" w:type="pct"/>
          </w:tcPr>
          <w:p w14:paraId="2B3E0BAD" w14:textId="4A169C34" w:rsidR="00DB0B7D" w:rsidRDefault="00DB0B7D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eCi=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652AAA4" w14:textId="65BE60D4" w:rsidR="00DB0B7D" w:rsidRDefault="00DB0B7D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FA5DE8" w14:textId="520DE153" w:rsidR="00DB0B7D" w:rsidRPr="00DB0B7D" w:rsidRDefault="00DB0B7D" w:rsidP="00DB0B7D">
      <w:pPr>
        <w:pStyle w:val="ListParagraph"/>
        <w:rPr>
          <w:u w:val="single"/>
        </w:rPr>
      </w:pPr>
      <w:r w:rsidRPr="001E672B">
        <w:rPr>
          <w:u w:val="single"/>
        </w:rPr>
        <w:t>Consumida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DE0961">
        <w:t>nergia consumida per la instal</w:t>
      </w:r>
      <w:r w:rsidR="00DE0961">
        <w:rPr>
          <w:rFonts w:ascii="Arial" w:hAnsi="Arial" w:cs="Arial"/>
        </w:rPr>
        <w:t>·</w:t>
      </w:r>
      <w:r w:rsidR="00DE0961">
        <w:t>lació.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DE0961" w14:paraId="61AE20C2" w14:textId="77777777" w:rsidTr="009A5D4A">
        <w:trPr>
          <w:jc w:val="right"/>
        </w:trPr>
        <w:tc>
          <w:tcPr>
            <w:tcW w:w="4454" w:type="pct"/>
          </w:tcPr>
          <w:p w14:paraId="2C492698" w14:textId="7AB8280C" w:rsidR="00DE0961" w:rsidRDefault="00DE0961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pC(t)dt</m:t>
                    </m:r>
                  </m:e>
                </m:nary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∑pCi(t)= dt</m:t>
                    </m:r>
                  </m:e>
                </m:nary>
                <m:r>
                  <w:rPr>
                    <w:rFonts w:ascii="Cambria Math" w:hAnsi="Cambria Math"/>
                  </w:rPr>
                  <m:t>=∑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pCi(t)dt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D5A7102" w14:textId="0DFE6D41" w:rsidR="00DE0961" w:rsidRDefault="00DE096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931CB7" w14:textId="5A4BB3D5" w:rsidR="006F7104" w:rsidRPr="006F7104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>Xarxa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 w:rsidRP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xarxa.</w:t>
      </w:r>
      <w:r w:rsidR="00515C38">
        <w:t xml:space="preserve"> Si és més gran </w:t>
      </w:r>
      <w:r w:rsidR="008515AF">
        <w:t>que</w:t>
      </w:r>
      <w:r w:rsidR="00515C38">
        <w:t xml:space="preserve"> 0</w:t>
      </w:r>
      <w:r w:rsidR="008515AF">
        <w:t>,</w:t>
      </w:r>
      <w:r w:rsidR="00515C38">
        <w:t xml:space="preserve"> és que en algun moment no </w:t>
      </w:r>
      <w:r w:rsidR="00FE6A14">
        <w:t>s’ha</w:t>
      </w:r>
      <w:r w:rsidR="00515C38">
        <w:t xml:space="preserve"> produït prou com per cobrir el consum de les càrregues.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216AC50" w14:textId="77777777" w:rsidTr="009A5D4A">
        <w:trPr>
          <w:jc w:val="right"/>
        </w:trPr>
        <w:tc>
          <w:tcPr>
            <w:tcW w:w="4454" w:type="pct"/>
          </w:tcPr>
          <w:p w14:paraId="69A99904" w14:textId="5E2E109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2A600E70" w14:textId="01DED1BC" w:rsidR="006F7104" w:rsidRDefault="006F7104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2E18507" w14:textId="44F3FB97" w:rsidR="006F7104" w:rsidRPr="003973F8" w:rsidRDefault="006F7104" w:rsidP="003973F8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</w:t>
      </w:r>
      <w:proofErr w:type="spellStart"/>
      <w:r w:rsidR="005D3C4A">
        <w:rPr>
          <w:u w:val="single"/>
        </w:rPr>
        <w:t>p</w:t>
      </w:r>
      <w:r w:rsidRPr="001E672B">
        <w:rPr>
          <w:u w:val="single"/>
        </w:rPr>
        <w:t>rod</w:t>
      </w:r>
      <w:proofErr w:type="spellEnd"/>
      <w:r w:rsidRPr="001E672B">
        <w:rPr>
          <w:u w:val="single"/>
        </w:rPr>
        <w:t>.</w:t>
      </w:r>
      <w:r>
        <w:rPr>
          <w:u w:val="single"/>
        </w:rPr>
        <w:t>:</w:t>
      </w:r>
      <w:r>
        <w:t xml:space="preserve"> </w:t>
      </w:r>
      <w:r w:rsidR="005D3C4A">
        <w:t>e</w:t>
      </w:r>
      <w:r>
        <w:t>nergia</w:t>
      </w:r>
      <w:r w:rsidR="003973F8">
        <w:t xml:space="preserve"> </w:t>
      </w:r>
      <w:r w:rsidR="005E4A10">
        <w:t xml:space="preserve">consumida </w:t>
      </w:r>
      <w:r w:rsidR="003973F8">
        <w:t>de la</w:t>
      </w:r>
      <w:r>
        <w:t xml:space="preserve"> xarxa quan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F7104" w14:paraId="4A0429F5" w14:textId="77777777" w:rsidTr="009A5D4A">
        <w:trPr>
          <w:jc w:val="right"/>
        </w:trPr>
        <w:tc>
          <w:tcPr>
            <w:tcW w:w="4454" w:type="pct"/>
          </w:tcPr>
          <w:p w14:paraId="70B91DFB" w14:textId="5DE86BBC" w:rsidR="006F7104" w:rsidRDefault="006F7104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eXP=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pXP</m:t>
                    </m:r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08C0081E" w14:textId="41332910" w:rsidR="006F7104" w:rsidRDefault="006F7104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1405CFF" w14:textId="564526F8" w:rsidR="006F7104" w:rsidRPr="001E672B" w:rsidRDefault="006F7104" w:rsidP="006F7104">
      <w:pPr>
        <w:pStyle w:val="ListParagraph"/>
        <w:rPr>
          <w:u w:val="single"/>
        </w:rPr>
      </w:pPr>
      <w:r w:rsidRPr="001E672B">
        <w:rPr>
          <w:u w:val="single"/>
        </w:rPr>
        <w:t xml:space="preserve">Xarxa durant no </w:t>
      </w:r>
      <w:proofErr w:type="spellStart"/>
      <w:r w:rsidR="005D3C4A">
        <w:rPr>
          <w:u w:val="single"/>
        </w:rPr>
        <w:t>p</w:t>
      </w:r>
      <w:r w:rsidRPr="001E672B">
        <w:rPr>
          <w:u w:val="single"/>
        </w:rPr>
        <w:t>rod</w:t>
      </w:r>
      <w:proofErr w:type="spellEnd"/>
      <w:r w:rsidRPr="001E672B">
        <w:rPr>
          <w:u w:val="single"/>
        </w:rPr>
        <w:t>.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3973F8">
        <w:t xml:space="preserve">nergia </w:t>
      </w:r>
      <w:r w:rsidR="005E4A10">
        <w:t xml:space="preserve">consumida </w:t>
      </w:r>
      <w:r w:rsidR="003973F8">
        <w:t>de la xarxa quan no s’ha estat produint energia.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3973F8" w14:paraId="1918F036" w14:textId="77777777" w:rsidTr="009A5D4A">
        <w:trPr>
          <w:jc w:val="right"/>
        </w:trPr>
        <w:tc>
          <w:tcPr>
            <w:tcW w:w="4454" w:type="pct"/>
          </w:tcPr>
          <w:p w14:paraId="5CB1B320" w14:textId="6F38B6EE" w:rsidR="003973F8" w:rsidRDefault="003973F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eXnP=eX-eXP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831C9D6" w14:textId="454FB96D" w:rsidR="003973F8" w:rsidRDefault="003973F8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52F9C01" w14:textId="09209480" w:rsidR="001E672B" w:rsidRPr="00515C38" w:rsidRDefault="00DB0B7D" w:rsidP="001E672B">
      <w:pPr>
        <w:pStyle w:val="ListParagraph"/>
        <w:rPr>
          <w:u w:val="single"/>
        </w:rPr>
      </w:pPr>
      <w:proofErr w:type="spellStart"/>
      <w:r w:rsidRPr="001E672B">
        <w:rPr>
          <w:u w:val="single"/>
        </w:rPr>
        <w:t>Prod</w:t>
      </w:r>
      <w:proofErr w:type="spellEnd"/>
      <w:r w:rsidRPr="001E672B">
        <w:rPr>
          <w:u w:val="single"/>
        </w:rPr>
        <w:t xml:space="preserve">. </w:t>
      </w:r>
      <w:r w:rsidR="005D3C4A">
        <w:rPr>
          <w:u w:val="single"/>
        </w:rPr>
        <w:t>c</w:t>
      </w:r>
      <w:r w:rsidRPr="001E672B">
        <w:rPr>
          <w:u w:val="single"/>
        </w:rPr>
        <w:t>onsumida</w:t>
      </w:r>
      <w:r>
        <w:rPr>
          <w:u w:val="single"/>
        </w:rPr>
        <w:t>:</w:t>
      </w:r>
      <w:r w:rsidR="003973F8" w:rsidRPr="003973F8">
        <w:t xml:space="preserve"> </w:t>
      </w:r>
      <w:r w:rsidR="005D3C4A">
        <w:t>e</w:t>
      </w:r>
      <w:r w:rsidR="003973F8">
        <w:t>nergia produïda consumida.</w:t>
      </w:r>
      <w:r w:rsidR="00515C38">
        <w:t xml:space="preserve"> Si el valor no és igual a l’energia consumida</w:t>
      </w:r>
      <w:r w:rsidR="005E4A10">
        <w:t>,</w:t>
      </w:r>
      <w:r w:rsidR="00515C38">
        <w:t xml:space="preserve"> significa que en algun moment </w:t>
      </w:r>
      <w:r w:rsidR="00257C14">
        <w:t xml:space="preserve">la producció no ha cobert </w:t>
      </w:r>
      <w:r w:rsidR="00515C38">
        <w:t>el consum</w:t>
      </w:r>
      <w:r w:rsidR="00257C1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15C38" w14:paraId="21B1E1E9" w14:textId="77777777" w:rsidTr="009A5D4A">
        <w:trPr>
          <w:jc w:val="right"/>
        </w:trPr>
        <w:tc>
          <w:tcPr>
            <w:tcW w:w="4454" w:type="pct"/>
          </w:tcPr>
          <w:p w14:paraId="55FA276F" w14:textId="130BE31C" w:rsidR="00515C38" w:rsidRDefault="00515C38" w:rsidP="006F021A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ePC=eC-eX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8C7BD30" w14:textId="49805005" w:rsidR="00515C38" w:rsidRDefault="00515C38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80A2C3" w14:textId="525D398F" w:rsidR="001E672B" w:rsidRPr="00163971" w:rsidRDefault="001E672B" w:rsidP="001E672B">
      <w:pPr>
        <w:pStyle w:val="ListParagraph"/>
        <w:rPr>
          <w:u w:val="single"/>
        </w:rPr>
      </w:pPr>
      <w:proofErr w:type="spellStart"/>
      <w:r w:rsidRPr="001E672B">
        <w:rPr>
          <w:u w:val="single"/>
        </w:rPr>
        <w:lastRenderedPageBreak/>
        <w:t>Prod</w:t>
      </w:r>
      <w:proofErr w:type="spellEnd"/>
      <w:r w:rsidRPr="001E672B">
        <w:rPr>
          <w:u w:val="single"/>
        </w:rPr>
        <w:t xml:space="preserve">. </w:t>
      </w:r>
      <w:r w:rsidR="005D3C4A">
        <w:rPr>
          <w:u w:val="single"/>
        </w:rPr>
        <w:t>s</w:t>
      </w:r>
      <w:r w:rsidR="00AF30F2">
        <w:rPr>
          <w:u w:val="single"/>
        </w:rPr>
        <w:t>obrant (no consumida)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15C38">
        <w:t xml:space="preserve">nergia produïda </w:t>
      </w:r>
      <w:r w:rsidR="00606ED7">
        <w:t>no consumida</w:t>
      </w:r>
      <w:r w:rsidR="00AF30F2">
        <w:t xml:space="preserve">. </w:t>
      </w:r>
      <w:r w:rsidR="00163971" w:rsidRPr="00FD1F55">
        <w:t>A nivell d’hora, primer</w:t>
      </w:r>
      <w:r w:rsidR="00F960F9">
        <w:t xml:space="preserve"> es fa servir</w:t>
      </w:r>
      <w:r w:rsidR="00163971" w:rsidRPr="00FD1F55">
        <w:t xml:space="preserve"> </w:t>
      </w:r>
      <w:r w:rsidR="000E6892">
        <w:t xml:space="preserve">aquesta energia </w:t>
      </w:r>
      <w:r w:rsidR="00163971" w:rsidRPr="00FD1F55">
        <w:t>per compensar el deute d’energia consumida de la xarxa</w:t>
      </w:r>
      <w:r w:rsidR="00734535">
        <w:t>. L</w:t>
      </w:r>
      <w:r w:rsidR="00163971" w:rsidRPr="00FD1F55">
        <w:t xml:space="preserve">a </w:t>
      </w:r>
      <w:r w:rsidR="00056845">
        <w:t>restant</w:t>
      </w:r>
      <w:r w:rsidR="00734535">
        <w:t>,</w:t>
      </w:r>
      <w:r w:rsidR="00163971" w:rsidRPr="00FD1F55">
        <w:t xml:space="preserve"> </w:t>
      </w:r>
      <w:r w:rsidR="00F93CED">
        <w:t>és</w:t>
      </w:r>
      <w:r w:rsidR="00163971" w:rsidRPr="00FD1F55">
        <w:t xml:space="preserve"> el balanç net horari on s</w:t>
      </w:r>
      <w:r w:rsidR="00734535">
        <w:t>’</w:t>
      </w:r>
      <w:r w:rsidR="00163971" w:rsidRPr="00FD1F55">
        <w:t>aplica la compensació econòmica.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163971" w14:paraId="1A4055C0" w14:textId="77777777" w:rsidTr="009A5D4A">
        <w:trPr>
          <w:jc w:val="right"/>
        </w:trPr>
        <w:tc>
          <w:tcPr>
            <w:tcW w:w="4454" w:type="pct"/>
          </w:tcPr>
          <w:p w14:paraId="631A3F9F" w14:textId="1F5976A7" w:rsidR="00163971" w:rsidRDefault="00163971" w:rsidP="009503BC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ePnC=</m:t>
                </m:r>
                <m:nary>
                  <m:naryPr>
                    <m:limLoc m:val="subSup"/>
                    <m:ctrlPr>
                      <w:rPr>
                        <w:rFonts w:ascii="Cambria Math" w:hAnsi="Cambria Math" w:cs="Times New Roman"/>
                        <w:sz w:val="24"/>
                        <w:szCs w:val="24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pPnC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  <w:sz w:val="24"/>
                            <w:szCs w:val="24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=eP-ePC=eP-eC+eX</m:t>
                </m:r>
              </m:oMath>
            </m:oMathPara>
          </w:p>
        </w:tc>
        <w:tc>
          <w:tcPr>
            <w:tcW w:w="546" w:type="pct"/>
            <w:vAlign w:val="center"/>
          </w:tcPr>
          <w:p w14:paraId="01079088" w14:textId="425C44CF" w:rsidR="00163971" w:rsidRDefault="0016397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A53FB50" w14:textId="245C8086" w:rsidR="00E81F99" w:rsidRPr="00496EEB" w:rsidRDefault="00E81F99" w:rsidP="00E81F99">
      <w:pPr>
        <w:pStyle w:val="ListParagraph"/>
        <w:rPr>
          <w:u w:val="single"/>
        </w:rPr>
      </w:pPr>
      <w:r w:rsidRPr="001E672B">
        <w:rPr>
          <w:u w:val="single"/>
        </w:rPr>
        <w:t>Balanç</w:t>
      </w:r>
      <w:r>
        <w:rPr>
          <w:u w:val="single"/>
        </w:rPr>
        <w:t>:</w:t>
      </w:r>
      <w:r>
        <w:t xml:space="preserve"> </w:t>
      </w:r>
      <w:r w:rsidR="005D3C4A">
        <w:t>b</w:t>
      </w:r>
      <w:r>
        <w:t>alanç net horari</w:t>
      </w:r>
      <w:r w:rsidR="00707E51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81F99" w14:paraId="534B00DC" w14:textId="77777777" w:rsidTr="00D81A79">
        <w:trPr>
          <w:jc w:val="right"/>
        </w:trPr>
        <w:tc>
          <w:tcPr>
            <w:tcW w:w="4454" w:type="pct"/>
            <w:vAlign w:val="center"/>
          </w:tcPr>
          <w:p w14:paraId="570F05D6" w14:textId="6524A3D9" w:rsidR="00E81F99" w:rsidRPr="00C43D39" w:rsidRDefault="00496EEB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3600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hAnsi="Cambria Math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</m:d>
                    <m:r>
                      <w:rPr>
                        <w:rFonts w:ascii="Cambria Math" w:hAnsi="Cambria Math"/>
                      </w:rPr>
                      <m:t>dt</m:t>
                    </m:r>
                  </m:e>
                </m:nary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65FC665" w14:textId="3AE23EAA" w:rsidR="00E81F99" w:rsidRDefault="00E81F99" w:rsidP="00C43D39">
            <w:pPr>
              <w:pStyle w:val="Equation"/>
              <w:spacing w:before="80" w:after="80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4F53939" w14:textId="3D85CB1F" w:rsidR="00C43D39" w:rsidRDefault="00E85396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</w:t>
      </w:r>
      <w:r w:rsidR="008D5FEB">
        <w:t>’algoritme el fa servir per prendre les decisions</w:t>
      </w:r>
      <w:r>
        <w:t>, per tant</w:t>
      </w:r>
      <w:r w:rsidR="000E6892">
        <w:t>,</w:t>
      </w:r>
      <w:r>
        <w:t xml:space="preserve"> </w:t>
      </w:r>
      <w:r w:rsidR="002D3E28">
        <w:t>necessitarem</w:t>
      </w:r>
      <w:r>
        <w:t xml:space="preserve"> calcular</w:t>
      </w:r>
      <w:r w:rsidR="002D3E28">
        <w:t>-lo</w:t>
      </w:r>
      <w:r>
        <w:t xml:space="preserve"> a temps real</w:t>
      </w:r>
      <w:r w:rsidR="008D5FEB">
        <w:t xml:space="preserve">. </w:t>
      </w:r>
      <w:r w:rsidR="00A70D22">
        <w:t xml:space="preserve">La 1a mostra al canviar d’hora l’anomenarem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i</m:t>
            </m:r>
          </m:e>
          <m:sub>
            <m:r>
              <w:rPr>
                <w:rFonts w:ascii="Cambria Math" w:hAnsi="Cambria Math"/>
              </w:rPr>
              <m:t>h</m:t>
            </m:r>
          </m:sub>
        </m:sSub>
      </m:oMath>
      <w:r w:rsidR="00A70D22">
        <w:rPr>
          <w:rFonts w:eastAsiaTheme="minorEastAsia"/>
        </w:rPr>
        <w:t xml:space="preserve">. </w:t>
      </w:r>
      <w:r w:rsidR="008D5FEB">
        <w:t>H</w:t>
      </w:r>
      <w:r w:rsidR="00952245">
        <w:t xml:space="preserve">i ha dues formes de </w:t>
      </w:r>
      <w:r w:rsidR="00A70D22">
        <w:t>fer els càlculs.</w:t>
      </w:r>
    </w:p>
    <w:p w14:paraId="720D1EC5" w14:textId="3181543E" w:rsidR="00952245" w:rsidRPr="00952245" w:rsidRDefault="0009244B" w:rsidP="00952245">
      <w:pPr>
        <w:pStyle w:val="ListParagraph"/>
        <w:numPr>
          <w:ilvl w:val="0"/>
          <w:numId w:val="0"/>
        </w:numPr>
        <w:ind w:left="851"/>
        <w:contextualSpacing w:val="0"/>
      </w:pPr>
      <w:r>
        <w:t>La primera és projectant al passat</w:t>
      </w:r>
      <w:r w:rsidR="004C7110">
        <w:t>. A</w:t>
      </w:r>
      <w:r w:rsidR="0023717C">
        <w:t xml:space="preserve"> cada mostra</w:t>
      </w:r>
      <w:r>
        <w:t xml:space="preserve"> calcules l’energia que hi ha hagut entre l</w:t>
      </w:r>
      <w:r w:rsidR="0023717C">
        <w:t>’ú</w:t>
      </w:r>
      <w:r>
        <w:t xml:space="preserve">ltima </w:t>
      </w:r>
      <w:r w:rsidR="00D36DC3">
        <w:t>i l’actual.</w:t>
      </w:r>
      <w:r>
        <w:t xml:space="preserve"> </w:t>
      </w:r>
      <w:r w:rsidR="00B55DCF">
        <w:t>Al canviar</w:t>
      </w:r>
      <w:r>
        <w:t xml:space="preserve"> d’hora</w:t>
      </w:r>
      <w:r w:rsidR="004C7110">
        <w:t>,</w:t>
      </w:r>
      <w:r>
        <w:t xml:space="preserve"> l’energia en aquell instant serà 0</w:t>
      </w:r>
      <w:r w:rsidR="00D81A79">
        <w:t xml:space="preserve">, ja que </w:t>
      </w:r>
      <w:r w:rsidR="00C43D39">
        <w:t>l’energia calculada amb la mostra seria de l’hora anterior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52245" w14:paraId="394C2497" w14:textId="77777777" w:rsidTr="00D81A79">
        <w:trPr>
          <w:jc w:val="right"/>
        </w:trPr>
        <w:tc>
          <w:tcPr>
            <w:tcW w:w="4454" w:type="pct"/>
            <w:vAlign w:val="center"/>
          </w:tcPr>
          <w:p w14:paraId="0CEAA3F1" w14:textId="6E5C7A3F" w:rsidR="00952245" w:rsidRDefault="00952245" w:rsidP="00D81A79">
            <w:pPr>
              <w:pStyle w:val="Equation"/>
              <w:jc w:val="center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i-1</m:t>
                    </m:r>
                  </m:e>
                </m:d>
                <m:r>
                  <w:rPr>
                    <w:rFonts w:ascii="Cambria Math" w:hAnsi="Cambria Math"/>
                  </w:rPr>
                  <m:t>+pD·∆t     on  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0A01B83" w14:textId="37A30742" w:rsidR="00952245" w:rsidRDefault="00952245" w:rsidP="00D81A79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51B91876" w14:textId="29834906" w:rsidR="00952245" w:rsidRPr="00D36DC3" w:rsidRDefault="00D36DC3" w:rsidP="0023717C">
      <w:pPr>
        <w:pStyle w:val="ListParagraph"/>
        <w:numPr>
          <w:ilvl w:val="0"/>
          <w:numId w:val="0"/>
        </w:numPr>
        <w:ind w:left="851"/>
      </w:pPr>
      <w:r w:rsidRPr="00D36DC3">
        <w:t>L’altr</w:t>
      </w:r>
      <w:r w:rsidR="004C7110">
        <w:t>a</w:t>
      </w:r>
      <w:r w:rsidRPr="00D36DC3">
        <w:t xml:space="preserve"> o</w:t>
      </w:r>
      <w:r>
        <w:t>pció és projectant al futur</w:t>
      </w:r>
      <w:r w:rsidR="004C7110">
        <w:t>. A</w:t>
      </w:r>
      <w:r w:rsidR="0023717C">
        <w:t xml:space="preserve"> cada mostra </w:t>
      </w:r>
      <w:r>
        <w:t xml:space="preserve">calcules l’energia que hi haurà entre </w:t>
      </w:r>
      <w:r w:rsidR="0023717C">
        <w:t>l’</w:t>
      </w:r>
      <w:r w:rsidR="00A552F9">
        <w:t xml:space="preserve">actual i la següent. </w:t>
      </w:r>
      <w:r w:rsidR="00217F8D">
        <w:t>A</w:t>
      </w:r>
      <w:r>
        <w:t>l canvi</w:t>
      </w:r>
      <w:r w:rsidR="00B55DCF">
        <w:t>ar</w:t>
      </w:r>
      <w:r>
        <w:t xml:space="preserve"> d’hora</w:t>
      </w:r>
      <w:r w:rsidR="004C7110">
        <w:t>,</w:t>
      </w:r>
      <w:r>
        <w:t xml:space="preserve"> l’energia en aquell instant </w:t>
      </w:r>
      <w:r w:rsidR="00DD437E">
        <w:t xml:space="preserve">serà </w:t>
      </w:r>
      <m:oMath>
        <m:r>
          <w:rPr>
            <w:rFonts w:ascii="Cambria Math" w:hAnsi="Cambria Math"/>
          </w:rPr>
          <m:t>pD·∆t</m:t>
        </m:r>
      </m:oMath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9244B" w14:paraId="66FBDAF0" w14:textId="77777777" w:rsidTr="00C500F9">
        <w:trPr>
          <w:jc w:val="right"/>
        </w:trPr>
        <w:tc>
          <w:tcPr>
            <w:tcW w:w="4454" w:type="pct"/>
          </w:tcPr>
          <w:p w14:paraId="6ED4430F" w14:textId="0703D858" w:rsidR="0009244B" w:rsidRDefault="0009244B" w:rsidP="00C500F9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</m:d>
                <m:r>
                  <w:rPr>
                    <w:rFonts w:ascii="Cambria Math" w:hAnsi="Cambria Math"/>
                  </w:rPr>
                  <m:t>=eB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i-1</m:t>
                    </m:r>
                  </m:e>
                </m:d>
                <m:r>
                  <w:rPr>
                    <w:rFonts w:ascii="Cambria Math" w:hAnsi="Cambria Math"/>
                  </w:rPr>
                  <m:t>+pD·∆t     on   eB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=pD·∆t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01D8172" w14:textId="72DAC72B" w:rsidR="0009244B" w:rsidRDefault="0009244B" w:rsidP="00C500F9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ED28293" w14:textId="0BCF0F3A" w:rsidR="001E181C" w:rsidRDefault="001E181C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rPr>
          <w:noProof/>
        </w:rPr>
        <mc:AlternateContent>
          <mc:Choice Requires="wpc">
            <w:drawing>
              <wp:inline distT="0" distB="0" distL="0" distR="0" wp14:anchorId="2187E15D" wp14:editId="75C5F6C4">
                <wp:extent cx="5224780" cy="1142365"/>
                <wp:effectExtent l="19050" t="0" r="0" b="635"/>
                <wp:docPr id="484" name="Canvas 48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85" name="Rectangle 385"/>
                        <wps:cNvSpPr/>
                        <wps:spPr>
                          <a:xfrm>
                            <a:off x="237168" y="770653"/>
                            <a:ext cx="163870" cy="14490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3" name="Rectangle 353"/>
                        <wps:cNvSpPr/>
                        <wps:spPr>
                          <a:xfrm>
                            <a:off x="1868028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1" name="Rectangle 351"/>
                        <wps:cNvSpPr/>
                        <wps:spPr>
                          <a:xfrm>
                            <a:off x="1704340" y="632701"/>
                            <a:ext cx="163870" cy="28285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7" name="Rectangle 337"/>
                        <wps:cNvSpPr/>
                        <wps:spPr>
                          <a:xfrm>
                            <a:off x="1216718" y="265363"/>
                            <a:ext cx="163870" cy="65019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8" name="Rectangle 338"/>
                        <wps:cNvSpPr/>
                        <wps:spPr>
                          <a:xfrm>
                            <a:off x="1380576" y="348883"/>
                            <a:ext cx="163870" cy="56667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49" name="Rectangle 349"/>
                        <wps:cNvSpPr/>
                        <wps:spPr>
                          <a:xfrm>
                            <a:off x="1540492" y="511240"/>
                            <a:ext cx="163870" cy="40431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2" name="Straight Connector 352"/>
                        <wps:cNvCnPr/>
                        <wps:spPr>
                          <a:xfrm flipV="1">
                            <a:off x="1864425" y="632701"/>
                            <a:ext cx="0" cy="2860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6" name="Rectangle 356"/>
                        <wps:cNvSpPr/>
                        <wps:spPr>
                          <a:xfrm>
                            <a:off x="401074" y="686628"/>
                            <a:ext cx="163870" cy="22892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58" name="Rectangle 358"/>
                        <wps:cNvSpPr/>
                        <wps:spPr>
                          <a:xfrm>
                            <a:off x="561060" y="557533"/>
                            <a:ext cx="163870" cy="35802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8" name="Rectangle 368"/>
                        <wps:cNvSpPr/>
                        <wps:spPr>
                          <a:xfrm>
                            <a:off x="724837" y="440247"/>
                            <a:ext cx="163870" cy="4753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1" name="Rectangle 371"/>
                        <wps:cNvSpPr/>
                        <wps:spPr>
                          <a:xfrm>
                            <a:off x="888684" y="469986"/>
                            <a:ext cx="163870" cy="4455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33" name="Straight Connector 333"/>
                        <wps:cNvCnPr/>
                        <wps:spPr>
                          <a:xfrm flipV="1">
                            <a:off x="1376647" y="265363"/>
                            <a:ext cx="0" cy="65056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9" name="Straight Connector 339"/>
                        <wps:cNvCnPr/>
                        <wps:spPr>
                          <a:xfrm flipH="1" flipV="1">
                            <a:off x="1540492" y="348881"/>
                            <a:ext cx="12" cy="56704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0" name="Straight Connector 350"/>
                        <wps:cNvCnPr/>
                        <wps:spPr>
                          <a:xfrm flipV="1">
                            <a:off x="1700421" y="511239"/>
                            <a:ext cx="0" cy="408355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4" name="Straight Connector 354"/>
                        <wps:cNvCnPr/>
                        <wps:spPr>
                          <a:xfrm flipV="1">
                            <a:off x="2028283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5" name="Straight Connector 355"/>
                        <wps:cNvCnPr/>
                        <wps:spPr>
                          <a:xfrm flipV="1">
                            <a:off x="397028" y="766984"/>
                            <a:ext cx="0" cy="14527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7" name="Straight Connector 357"/>
                        <wps:cNvCnPr/>
                        <wps:spPr>
                          <a:xfrm flipH="1" flipV="1">
                            <a:off x="560990" y="732875"/>
                            <a:ext cx="12" cy="18305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59" name="Straight Connector 359"/>
                        <wps:cNvCnPr/>
                        <wps:spPr>
                          <a:xfrm flipV="1">
                            <a:off x="720998" y="557534"/>
                            <a:ext cx="0" cy="36205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9" name="Straight Connector 369"/>
                        <wps:cNvCnPr/>
                        <wps:spPr>
                          <a:xfrm flipV="1">
                            <a:off x="884765" y="440247"/>
                            <a:ext cx="3931" cy="479347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0" name="Straight Connector 380"/>
                        <wps:cNvCnPr/>
                        <wps:spPr>
                          <a:xfrm flipV="1">
                            <a:off x="1048612" y="469984"/>
                            <a:ext cx="0" cy="44594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86" name="Straight Connector 486"/>
                        <wps:cNvCnPr/>
                        <wps:spPr>
                          <a:xfrm flipV="1">
                            <a:off x="1216436" y="326213"/>
                            <a:ext cx="0" cy="572140"/>
                          </a:xfrm>
                          <a:prstGeom prst="line">
                            <a:avLst/>
                          </a:prstGeom>
                          <a:ln w="12700" cap="rnd">
                            <a:solidFill>
                              <a:schemeClr val="accent3"/>
                            </a:solidFill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21" name="Text Box 90"/>
                        <wps:cNvSpPr txBox="1"/>
                        <wps:spPr>
                          <a:xfrm>
                            <a:off x="95473" y="921193"/>
                            <a:ext cx="2240037" cy="22244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960C50A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073FEA1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3" name="Text Box 90"/>
                        <wps:cNvSpPr txBox="1"/>
                        <wps:spPr>
                          <a:xfrm>
                            <a:off x="2321468" y="785990"/>
                            <a:ext cx="204883" cy="23301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377115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DF9F863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BACBEE" w14:textId="77777777" w:rsidR="001E181C" w:rsidRDefault="001E181C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4" name="Text Box 90"/>
                        <wps:cNvSpPr txBox="1"/>
                        <wps:spPr>
                          <a:xfrm>
                            <a:off x="95151" y="896"/>
                            <a:ext cx="2283293" cy="2290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F1B4DC6" w14:textId="12BF68D5" w:rsidR="001E181C" w:rsidRPr="00A12F13" w:rsidRDefault="00A70D22" w:rsidP="00A70D22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Projectant al passat (</w:t>
                              </w:r>
                              <m:oMath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lang w:val="en-US"/>
                                  </w:rPr>
                                  <m:t>eB(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16"/>
                                        <w:szCs w:val="16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  <w:lang w:val="en-US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lang w:val="en-US"/>
                                  </w:rPr>
                                  <m:t>)=0</m:t>
                                </m:r>
                              </m:oMath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9" name="Straight Connector 329"/>
                        <wps:cNvCnPr/>
                        <wps:spPr>
                          <a:xfrm>
                            <a:off x="1214615" y="852444"/>
                            <a:ext cx="0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0" name="Straight Connector 330"/>
                        <wps:cNvCnPr/>
                        <wps:spPr>
                          <a:xfrm flipH="1" flipV="1">
                            <a:off x="42642" y="915924"/>
                            <a:ext cx="2335805" cy="79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9" name="Rectangle 389"/>
                        <wps:cNvSpPr/>
                        <wps:spPr>
                          <a:xfrm>
                            <a:off x="4730015" y="557388"/>
                            <a:ext cx="163855" cy="37285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2A5C1A1" w14:textId="77777777" w:rsidR="00A12F13" w:rsidRDefault="00A12F13" w:rsidP="00A12F13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0" name="Rectangle 390"/>
                        <wps:cNvSpPr/>
                        <wps:spPr>
                          <a:xfrm>
                            <a:off x="3750785" y="469862"/>
                            <a:ext cx="163855" cy="453407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2" name="Rectangle 392"/>
                        <wps:cNvSpPr/>
                        <wps:spPr>
                          <a:xfrm>
                            <a:off x="4566160" y="632535"/>
                            <a:ext cx="163855" cy="282386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5" name="Rectangle 395"/>
                        <wps:cNvSpPr/>
                        <wps:spPr>
                          <a:xfrm>
                            <a:off x="4402487" y="511106"/>
                            <a:ext cx="163855" cy="403815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9" name="Rectangle 399"/>
                        <wps:cNvSpPr/>
                        <wps:spPr>
                          <a:xfrm>
                            <a:off x="3914910" y="325998"/>
                            <a:ext cx="163855" cy="58892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0" name="Rectangle 400"/>
                        <wps:cNvSpPr/>
                        <wps:spPr>
                          <a:xfrm>
                            <a:off x="4078753" y="265294"/>
                            <a:ext cx="163855" cy="649629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1" name="Rectangle 401"/>
                        <wps:cNvSpPr/>
                        <wps:spPr>
                          <a:xfrm>
                            <a:off x="4238654" y="348792"/>
                            <a:ext cx="163855" cy="566131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2" name="Straight Connector 402"/>
                        <wps:cNvCnPr/>
                        <wps:spPr>
                          <a:xfrm flipV="1">
                            <a:off x="4562557" y="632434"/>
                            <a:ext cx="0" cy="28594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3" name="Rectangle 403"/>
                        <wps:cNvSpPr/>
                        <wps:spPr>
                          <a:xfrm>
                            <a:off x="3099341" y="770451"/>
                            <a:ext cx="163855" cy="144470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4" name="Rectangle 404"/>
                        <wps:cNvSpPr/>
                        <wps:spPr>
                          <a:xfrm>
                            <a:off x="3259312" y="732683"/>
                            <a:ext cx="163855" cy="182238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5" name="Rectangle 405"/>
                        <wps:cNvSpPr/>
                        <wps:spPr>
                          <a:xfrm>
                            <a:off x="3423074" y="557388"/>
                            <a:ext cx="163855" cy="357293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6" name="Rectangle 406"/>
                        <wps:cNvSpPr/>
                        <wps:spPr>
                          <a:xfrm>
                            <a:off x="3586906" y="439951"/>
                            <a:ext cx="163855" cy="474972"/>
                          </a:xfrm>
                          <a:prstGeom prst="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07" name="Straight Connector 407"/>
                        <wps:cNvCnPr/>
                        <wps:spPr>
                          <a:xfrm flipV="1">
                            <a:off x="4074824" y="265261"/>
                            <a:ext cx="0" cy="65027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8" name="Straight Connector 408"/>
                        <wps:cNvCnPr/>
                        <wps:spPr>
                          <a:xfrm flipH="1" flipV="1">
                            <a:off x="4238654" y="348741"/>
                            <a:ext cx="12" cy="566790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09" name="Straight Connector 409"/>
                        <wps:cNvCnPr/>
                        <wps:spPr>
                          <a:xfrm flipV="1">
                            <a:off x="4398568" y="511027"/>
                            <a:ext cx="0" cy="408172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0" name="Straight Connector 410"/>
                        <wps:cNvCnPr/>
                        <wps:spPr>
                          <a:xfrm flipV="1">
                            <a:off x="4726400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1" name="Straight Connector 411"/>
                        <wps:cNvCnPr/>
                        <wps:spPr>
                          <a:xfrm flipV="1">
                            <a:off x="3095295" y="766657"/>
                            <a:ext cx="0" cy="14520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2" name="Straight Connector 412"/>
                        <wps:cNvCnPr/>
                        <wps:spPr>
                          <a:xfrm flipH="1" flipV="1">
                            <a:off x="3259242" y="732564"/>
                            <a:ext cx="12" cy="182968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3" name="Straight Connector 413"/>
                        <wps:cNvCnPr/>
                        <wps:spPr>
                          <a:xfrm flipV="1">
                            <a:off x="3419235" y="557301"/>
                            <a:ext cx="0" cy="361896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4" name="Straight Connector 414"/>
                        <wps:cNvCnPr/>
                        <wps:spPr>
                          <a:xfrm flipV="1">
                            <a:off x="3582987" y="440066"/>
                            <a:ext cx="3931" cy="479133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5" name="Straight Connector 415"/>
                        <wps:cNvCnPr/>
                        <wps:spPr>
                          <a:xfrm flipV="1">
                            <a:off x="3746819" y="469790"/>
                            <a:ext cx="0" cy="445741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6" name="Straight Connector 416"/>
                        <wps:cNvCnPr/>
                        <wps:spPr>
                          <a:xfrm flipV="1">
                            <a:off x="3914628" y="326083"/>
                            <a:ext cx="0" cy="571884"/>
                          </a:xfrm>
                          <a:prstGeom prst="line">
                            <a:avLst/>
                          </a:prstGeom>
                          <a:ln w="12700" cap="rnd">
                            <a:prstDash val="dash"/>
                            <a:tailEnd type="diamond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17" name="Text Box 90"/>
                        <wps:cNvSpPr txBox="1"/>
                        <wps:spPr>
                          <a:xfrm>
                            <a:off x="2793768" y="920797"/>
                            <a:ext cx="2239830" cy="2223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A177FB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684D8E9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8" name="Text Box 90"/>
                        <wps:cNvSpPr txBox="1"/>
                        <wps:spPr>
                          <a:xfrm>
                            <a:off x="5019558" y="785655"/>
                            <a:ext cx="204864" cy="2329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10ED2BD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00B75084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3987FBE" w14:textId="77777777" w:rsidR="00A12F13" w:rsidRDefault="00A12F13" w:rsidP="00A12F13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19" name="Text Box 90"/>
                        <wps:cNvSpPr txBox="1"/>
                        <wps:spPr>
                          <a:xfrm>
                            <a:off x="2793446" y="0"/>
                            <a:ext cx="2283082" cy="2289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7F8414D" w14:textId="2DB4A3BE" w:rsidR="00A12F13" w:rsidRPr="00A12F13" w:rsidRDefault="00A70D22" w:rsidP="00A12F13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  <w:lang w:val="en-US"/>
                                </w:rPr>
                                <w:t>Projectant al futur (</w:t>
                              </w:r>
                              <m:oMath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eB(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sz w:val="16"/>
                                        <w:szCs w:val="16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</w:rPr>
                                      <m:t>i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sz w:val="16"/>
                                        <w:szCs w:val="16"/>
                                      </w:rPr>
                                      <m:t>h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)=</m:t>
                                </m:r>
                                <m:r>
                                  <m:rPr>
                                    <m:sty m:val="p"/>
                                  </m:rP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pD</m:t>
                                </m:r>
                                <m:r>
                                  <w:rPr>
                                    <w:rFonts w:ascii="Cambria Math" w:hAnsi="Cambria Math"/>
                                    <w:sz w:val="16"/>
                                    <w:szCs w:val="16"/>
                                  </w:rPr>
                                  <m:t>·∆t</m:t>
                                </m:r>
                              </m:oMath>
                              <w:r>
                                <w:rPr>
                                  <w:rFonts w:ascii="CMU Serif" w:eastAsiaTheme="minorEastAsia" w:hAnsi="CMU Serif"/>
                                  <w:noProof/>
                                  <w:sz w:val="16"/>
                                  <w:szCs w:val="16"/>
                                </w:rPr>
                                <w:t>)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0" name="Straight Connector 420"/>
                        <wps:cNvCnPr/>
                        <wps:spPr>
                          <a:xfrm>
                            <a:off x="3912807" y="852079"/>
                            <a:ext cx="0" cy="12567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21" name="Straight Connector 421"/>
                        <wps:cNvCnPr/>
                        <wps:spPr>
                          <a:xfrm flipH="1" flipV="1">
                            <a:off x="2740942" y="915531"/>
                            <a:ext cx="2335590" cy="798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headEnd type="triangle" w="sm" len="sm"/>
                            <a:tailEnd type="triangle" w="sm" len="sm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0" name="Freeform: Shape 490"/>
                        <wps:cNvSpPr/>
                        <wps:spPr>
                          <a:xfrm>
                            <a:off x="253970" y="238687"/>
                            <a:ext cx="1772463" cy="684717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772463" h="684717">
                                <a:moveTo>
                                  <a:pt x="0" y="355360"/>
                                </a:moveTo>
                                <a:lnTo>
                                  <a:pt x="632713" y="26002"/>
                                </a:lnTo>
                                <a:lnTo>
                                  <a:pt x="819060" y="0"/>
                                </a:lnTo>
                                <a:lnTo>
                                  <a:pt x="962070" y="684717"/>
                                </a:lnTo>
                                <a:lnTo>
                                  <a:pt x="1126749" y="567709"/>
                                </a:lnTo>
                                <a:lnTo>
                                  <a:pt x="1287094" y="515705"/>
                                </a:lnTo>
                                <a:lnTo>
                                  <a:pt x="1443105" y="494037"/>
                                </a:lnTo>
                                <a:lnTo>
                                  <a:pt x="1620785" y="502704"/>
                                </a:lnTo>
                                <a:lnTo>
                                  <a:pt x="1768129" y="472368"/>
                                </a:lnTo>
                                <a:lnTo>
                                  <a:pt x="1772463" y="472368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2" name="Freeform: Shape 422"/>
                        <wps:cNvSpPr/>
                        <wps:spPr>
                          <a:xfrm>
                            <a:off x="3095295" y="291271"/>
                            <a:ext cx="1631105" cy="496376"/>
                          </a:xfrm>
                          <a:custGeom>
                            <a:avLst/>
                            <a:gdLst>
                              <a:gd name="connsiteX0" fmla="*/ 0 w 1772463"/>
                              <a:gd name="connsiteY0" fmla="*/ 355360 h 684717"/>
                              <a:gd name="connsiteX1" fmla="*/ 632713 w 1772463"/>
                              <a:gd name="connsiteY1" fmla="*/ 26002 h 684717"/>
                              <a:gd name="connsiteX2" fmla="*/ 819060 w 1772463"/>
                              <a:gd name="connsiteY2" fmla="*/ 0 h 684717"/>
                              <a:gd name="connsiteX3" fmla="*/ 962070 w 1772463"/>
                              <a:gd name="connsiteY3" fmla="*/ 684717 h 684717"/>
                              <a:gd name="connsiteX4" fmla="*/ 1126749 w 1772463"/>
                              <a:gd name="connsiteY4" fmla="*/ 567709 h 684717"/>
                              <a:gd name="connsiteX5" fmla="*/ 1287094 w 1772463"/>
                              <a:gd name="connsiteY5" fmla="*/ 515705 h 684717"/>
                              <a:gd name="connsiteX6" fmla="*/ 1443105 w 1772463"/>
                              <a:gd name="connsiteY6" fmla="*/ 494037 h 684717"/>
                              <a:gd name="connsiteX7" fmla="*/ 1620785 w 1772463"/>
                              <a:gd name="connsiteY7" fmla="*/ 502704 h 684717"/>
                              <a:gd name="connsiteX8" fmla="*/ 1768129 w 1772463"/>
                              <a:gd name="connsiteY8" fmla="*/ 472368 h 684717"/>
                              <a:gd name="connsiteX9" fmla="*/ 1772463 w 1772463"/>
                              <a:gd name="connsiteY9" fmla="*/ 472368 h 684717"/>
                              <a:gd name="connsiteX0" fmla="*/ 0 w 1772463"/>
                              <a:gd name="connsiteY0" fmla="*/ 329358 h 658715"/>
                              <a:gd name="connsiteX1" fmla="*/ 632713 w 1772463"/>
                              <a:gd name="connsiteY1" fmla="*/ 0 h 658715"/>
                              <a:gd name="connsiteX2" fmla="*/ 849398 w 1772463"/>
                              <a:gd name="connsiteY2" fmla="*/ 136187 h 658715"/>
                              <a:gd name="connsiteX3" fmla="*/ 962070 w 1772463"/>
                              <a:gd name="connsiteY3" fmla="*/ 658715 h 658715"/>
                              <a:gd name="connsiteX4" fmla="*/ 1126749 w 1772463"/>
                              <a:gd name="connsiteY4" fmla="*/ 541707 h 658715"/>
                              <a:gd name="connsiteX5" fmla="*/ 1287094 w 1772463"/>
                              <a:gd name="connsiteY5" fmla="*/ 489703 h 658715"/>
                              <a:gd name="connsiteX6" fmla="*/ 1443105 w 1772463"/>
                              <a:gd name="connsiteY6" fmla="*/ 468035 h 658715"/>
                              <a:gd name="connsiteX7" fmla="*/ 1620785 w 1772463"/>
                              <a:gd name="connsiteY7" fmla="*/ 476702 h 658715"/>
                              <a:gd name="connsiteX8" fmla="*/ 1768129 w 1772463"/>
                              <a:gd name="connsiteY8" fmla="*/ 446366 h 658715"/>
                              <a:gd name="connsiteX9" fmla="*/ 1772463 w 1772463"/>
                              <a:gd name="connsiteY9" fmla="*/ 446366 h 658715"/>
                              <a:gd name="connsiteX0" fmla="*/ 0 w 1772463"/>
                              <a:gd name="connsiteY0" fmla="*/ 193171 h 522528"/>
                              <a:gd name="connsiteX1" fmla="*/ 667386 w 1772463"/>
                              <a:gd name="connsiteY1" fmla="*/ 83646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772463"/>
                              <a:gd name="connsiteY0" fmla="*/ 193171 h 522528"/>
                              <a:gd name="connsiteX1" fmla="*/ 676054 w 1772463"/>
                              <a:gd name="connsiteY1" fmla="*/ 60755 h 522528"/>
                              <a:gd name="connsiteX2" fmla="*/ 849398 w 1772463"/>
                              <a:gd name="connsiteY2" fmla="*/ 0 h 522528"/>
                              <a:gd name="connsiteX3" fmla="*/ 962070 w 1772463"/>
                              <a:gd name="connsiteY3" fmla="*/ 522528 h 522528"/>
                              <a:gd name="connsiteX4" fmla="*/ 1126749 w 1772463"/>
                              <a:gd name="connsiteY4" fmla="*/ 405520 h 522528"/>
                              <a:gd name="connsiteX5" fmla="*/ 1287094 w 1772463"/>
                              <a:gd name="connsiteY5" fmla="*/ 353516 h 522528"/>
                              <a:gd name="connsiteX6" fmla="*/ 1443105 w 1772463"/>
                              <a:gd name="connsiteY6" fmla="*/ 331848 h 522528"/>
                              <a:gd name="connsiteX7" fmla="*/ 1620785 w 1772463"/>
                              <a:gd name="connsiteY7" fmla="*/ 340515 h 522528"/>
                              <a:gd name="connsiteX8" fmla="*/ 1768129 w 1772463"/>
                              <a:gd name="connsiteY8" fmla="*/ 310179 h 522528"/>
                              <a:gd name="connsiteX9" fmla="*/ 1772463 w 1772463"/>
                              <a:gd name="connsiteY9" fmla="*/ 310179 h 522528"/>
                              <a:gd name="connsiteX0" fmla="*/ 0 w 1631269"/>
                              <a:gd name="connsiteY0" fmla="*/ 340594 h 522528"/>
                              <a:gd name="connsiteX1" fmla="*/ 534860 w 1631269"/>
                              <a:gd name="connsiteY1" fmla="*/ 60755 h 522528"/>
                              <a:gd name="connsiteX2" fmla="*/ 708204 w 1631269"/>
                              <a:gd name="connsiteY2" fmla="*/ 0 h 522528"/>
                              <a:gd name="connsiteX3" fmla="*/ 820876 w 1631269"/>
                              <a:gd name="connsiteY3" fmla="*/ 522528 h 522528"/>
                              <a:gd name="connsiteX4" fmla="*/ 985555 w 1631269"/>
                              <a:gd name="connsiteY4" fmla="*/ 405520 h 522528"/>
                              <a:gd name="connsiteX5" fmla="*/ 1145900 w 1631269"/>
                              <a:gd name="connsiteY5" fmla="*/ 353516 h 522528"/>
                              <a:gd name="connsiteX6" fmla="*/ 1301911 w 1631269"/>
                              <a:gd name="connsiteY6" fmla="*/ 331848 h 522528"/>
                              <a:gd name="connsiteX7" fmla="*/ 1479591 w 1631269"/>
                              <a:gd name="connsiteY7" fmla="*/ 340515 h 522528"/>
                              <a:gd name="connsiteX8" fmla="*/ 1626935 w 1631269"/>
                              <a:gd name="connsiteY8" fmla="*/ 310179 h 522528"/>
                              <a:gd name="connsiteX9" fmla="*/ 1631269 w 1631269"/>
                              <a:gd name="connsiteY9" fmla="*/ 310179 h 522528"/>
                              <a:gd name="connsiteX0" fmla="*/ 0 w 1631269"/>
                              <a:gd name="connsiteY0" fmla="*/ 314578 h 496512"/>
                              <a:gd name="connsiteX1" fmla="*/ 534860 w 1631269"/>
                              <a:gd name="connsiteY1" fmla="*/ 34739 h 496512"/>
                              <a:gd name="connsiteX2" fmla="*/ 729874 w 1631269"/>
                              <a:gd name="connsiteY2" fmla="*/ 0 h 496512"/>
                              <a:gd name="connsiteX3" fmla="*/ 820876 w 1631269"/>
                              <a:gd name="connsiteY3" fmla="*/ 496512 h 496512"/>
                              <a:gd name="connsiteX4" fmla="*/ 985555 w 1631269"/>
                              <a:gd name="connsiteY4" fmla="*/ 379504 h 496512"/>
                              <a:gd name="connsiteX5" fmla="*/ 1145900 w 1631269"/>
                              <a:gd name="connsiteY5" fmla="*/ 327500 h 496512"/>
                              <a:gd name="connsiteX6" fmla="*/ 1301911 w 1631269"/>
                              <a:gd name="connsiteY6" fmla="*/ 305832 h 496512"/>
                              <a:gd name="connsiteX7" fmla="*/ 1479591 w 1631269"/>
                              <a:gd name="connsiteY7" fmla="*/ 314499 h 496512"/>
                              <a:gd name="connsiteX8" fmla="*/ 1626935 w 1631269"/>
                              <a:gd name="connsiteY8" fmla="*/ 284163 h 496512"/>
                              <a:gd name="connsiteX9" fmla="*/ 1631269 w 1631269"/>
                              <a:gd name="connsiteY9" fmla="*/ 284163 h 496512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</a:cxnLst>
                            <a:rect l="l" t="t" r="r" b="b"/>
                            <a:pathLst>
                              <a:path w="1631269" h="496512">
                                <a:moveTo>
                                  <a:pt x="0" y="314578"/>
                                </a:moveTo>
                                <a:lnTo>
                                  <a:pt x="534860" y="34739"/>
                                </a:lnTo>
                                <a:lnTo>
                                  <a:pt x="729874" y="0"/>
                                </a:lnTo>
                                <a:lnTo>
                                  <a:pt x="820876" y="496512"/>
                                </a:lnTo>
                                <a:lnTo>
                                  <a:pt x="985555" y="379504"/>
                                </a:lnTo>
                                <a:lnTo>
                                  <a:pt x="1145900" y="327500"/>
                                </a:lnTo>
                                <a:lnTo>
                                  <a:pt x="1301911" y="305832"/>
                                </a:lnTo>
                                <a:lnTo>
                                  <a:pt x="1479591" y="314499"/>
                                </a:lnTo>
                                <a:lnTo>
                                  <a:pt x="1626935" y="284163"/>
                                </a:lnTo>
                                <a:lnTo>
                                  <a:pt x="1631269" y="284163"/>
                                </a:lnTo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187E15D" id="Canvas 484" o:spid="_x0000_s1042" editas="canvas" style="width:411.4pt;height:89.95pt;mso-position-horizontal-relative:char;mso-position-vertical-relative:line" coordsize="52247,114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">
                <v:shape id="_x0000_s1043" type="#_x0000_t75" style="position:absolute;width:52247;height:11423;visibility:visible;mso-wrap-style:square" filled="t">
                  <v:fill o:detectmouseclick="t"/>
                  <v:path o:connecttype="none"/>
                </v:shape>
                <v:rect id="Rectangle 385" o:spid="_x0000_s1044" style="position:absolute;left:2371;top:7706;width:1639;height:1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" fillcolor="#deeaf6 [664]" stroked="f" strokeweight="1pt"/>
                <v:rect id="Rectangle 353" o:spid="_x0000_s1045" style="position:absolute;left:18680;top:5575;width:1638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" fillcolor="#deeaf6 [664]" stroked="f" strokeweight="1pt"/>
                <v:rect id="Rectangle 351" o:spid="_x0000_s1046" style="position:absolute;left:17043;top:6327;width:1639;height:282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" fillcolor="#deeaf6 [664]" stroked="f" strokeweight="1pt"/>
                <v:rect id="Rectangle 337" o:spid="_x0000_s1047" style="position:absolute;left:12167;top:2653;width:1638;height:65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" fillcolor="#deeaf6 [664]" stroked="f" strokeweight="1pt"/>
                <v:rect id="Rectangle 338" o:spid="_x0000_s1048" style="position:absolute;left:13805;top:3488;width:1639;height:566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" fillcolor="#deeaf6 [664]" stroked="f" strokeweight="1pt"/>
                <v:rect id="Rectangle 349" o:spid="_x0000_s1049" style="position:absolute;left:15404;top:5112;width:1639;height:40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" fillcolor="#deeaf6 [664]" stroked="f" strokeweight="1pt"/>
                <v:line id="Straight Connector 352" o:spid="_x0000_s1050" style="position:absolute;flip:y;visibility:visible;mso-wrap-style:square" from="18644,6327" to="18644,91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rect id="Rectangle 356" o:spid="_x0000_s1051" style="position:absolute;left:4010;top:6866;width:1639;height:22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" fillcolor="#deeaf6 [664]" stroked="f" strokeweight="1pt"/>
                <v:rect id="Rectangle 358" o:spid="_x0000_s1052" style="position:absolute;left:5610;top:5575;width:1639;height:35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" fillcolor="#deeaf6 [664]" stroked="f" strokeweight="1pt"/>
                <v:rect id="Rectangle 368" o:spid="_x0000_s1053" style="position:absolute;left:7248;top:4402;width:1639;height:475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" fillcolor="#deeaf6 [664]" stroked="f" strokeweight="1pt"/>
                <v:rect id="Rectangle 371" o:spid="_x0000_s1054" style="position:absolute;left:8886;top:4699;width:1639;height:445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" fillcolor="#deeaf6 [664]" stroked="f" strokeweight="1pt"/>
                <v:line id="Straight Connector 333" o:spid="_x0000_s1055" style="position:absolute;flip:y;visibility:visible;mso-wrap-style:square" from="13766,2653" to="1376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39" o:spid="_x0000_s1056" style="position:absolute;flip:x y;visibility:visible;mso-wrap-style:square" from="15404,3488" to="15405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0" o:spid="_x0000_s1057" style="position:absolute;flip:y;visibility:visible;mso-wrap-style:square" from="17004,5112" to="17004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4" o:spid="_x0000_s1058" style="position:absolute;flip:y;visibility:visible;mso-wrap-style:square" from="20282,5575" to="20282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5" o:spid="_x0000_s1059" style="position:absolute;flip:y;visibility:visible;mso-wrap-style:square" from="3970,7669" to="3970,91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57" o:spid="_x0000_s1060" style="position:absolute;flip:x y;visibility:visible;mso-wrap-style:square" from="5609,7328" to="5610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" strokecolor="#4472c4 [3204]" strokeweight="1pt">
                  <v:stroke dashstyle="dash" endarrow="diamond" endarrowwidth="narrow" endarrowlength="short" joinstyle="miter" endcap="round"/>
                </v:line>
                <v:line id="Straight Connector 359" o:spid="_x0000_s1061" style="position:absolute;flip:y;visibility:visible;mso-wrap-style:square" from="7209,5575" to="7209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69" o:spid="_x0000_s1062" style="position:absolute;flip:y;visibility:visible;mso-wrap-style:square" from="8847,4402" to="8886,91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380" o:spid="_x0000_s1063" style="position:absolute;flip:y;visibility:visible;mso-wrap-style:square" from="10486,4699" to="10486,915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86" o:spid="_x0000_s1064" style="position:absolute;flip:y;visibility:visible;mso-wrap-style:square" from="12164,3262" to="12164,89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" strokecolor="#a5a5a5 [3206]" strokeweight="1pt">
                  <v:stroke dashstyle="dash" endarrow="diamond" endarrowwidth="narrow" endarrowlength="short" joinstyle="miter" endcap="round"/>
                </v:line>
                <v:shape id="Text Box 90" o:spid="_x0000_s1065" type="#_x0000_t202" style="position:absolute;left:954;top:9211;width:22401;height:22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qZ0Z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A5ncLfmXgE5PIXAAD//wMAUEsBAi0AFAAGAAgAAAAhANvh9svuAAAAhQEAABMAAAAAAAAA&#10;AAAAAAAAAAAAAFtDb250ZW50X1R5cGVzXS54bWxQSwECLQAUAAYACAAAACEAWvQsW78AAAAVAQAA&#10;CwAAAAAAAAAAAAAAAAAfAQAAX3JlbHMvLnJlbHNQSwECLQAUAAYACAAAACEA4KmdGcYAAADcAAAA&#10;DwAAAAAAAAAAAAAAAAAHAgAAZHJzL2Rvd25yZXYueG1sUEsFBgAAAAADAAMAtwAAAPoCAAAAAA==&#10;" filled="f" stroked="f" strokeweight=".5pt">
                  <v:textbox>
                    <w:txbxContent>
                      <w:p w14:paraId="7960C50A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073FEA1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6" type="#_x0000_t202" style="position:absolute;left:23214;top:7859;width:2049;height:2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N6b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EidwOxOOgFz+AQAA//8DAFBLAQItABQABgAIAAAAIQDb4fbL7gAAAIUBAAATAAAAAAAA&#10;AAAAAAAAAAAAAABbQ29udGVudF9UeXBlc10ueG1sUEsBAi0AFAAGAAgAAAAhAFr0LFu/AAAAFQEA&#10;AAsAAAAAAAAAAAAAAAAAHwEAAF9yZWxzLy5yZWxzUEsBAi0AFAAGAAgAAAAhAH83pvXHAAAA3AAA&#10;AA8AAAAAAAAAAAAAAAAABwIAAGRycy9kb3ducmV2LnhtbFBLBQYAAAAAAwADALcAAAD7AgAAAAA=&#10;" filled="f" stroked="f" strokeweight=".5pt">
                  <v:textbox>
                    <w:txbxContent>
                      <w:p w14:paraId="34377115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DF9F863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BACBEE" w14:textId="77777777" w:rsidR="001E181C" w:rsidRDefault="001E181C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67" type="#_x0000_t202" style="position:absolute;left:951;top:8;width:22833;height:22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" filled="f" stroked="f" strokeweight=".5pt">
                  <v:textbox>
                    <w:txbxContent>
                      <w:p w14:paraId="7F1B4DC6" w14:textId="12BF68D5" w:rsidR="001E181C" w:rsidRPr="00A12F13" w:rsidRDefault="00A70D22" w:rsidP="00A70D22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6"/>
                            <w:szCs w:val="16"/>
                            <w:lang w:val="en-US"/>
                          </w:rPr>
                        </w:pPr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Projectant al passat (</w:t>
                        </w:r>
                        <m:oMath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  <w:lang w:val="en-US"/>
                            </w:rPr>
                            <m:t>eB(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sz w:val="16"/>
                                  <w:szCs w:val="16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  <w:lang w:val="en-US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  <w:lang w:val="en-US"/>
                            </w:rPr>
                            <m:t>)=0</m:t>
                          </m:r>
                        </m:oMath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329" o:spid="_x0000_s1068" style="position:absolute;visibility:visible;mso-wrap-style:square" from="12146,8524" to="12146,97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" strokecolor="black [3213]" strokeweight="1pt">
                  <v:stroke joinstyle="miter"/>
                </v:line>
                <v:line id="Straight Connector 330" o:spid="_x0000_s1069" style="position:absolute;flip:x y;visibility:visible;mso-wrap-style:square" from="426,9159" to="23784,92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" strokecolor="black [3213]" strokeweight="1pt">
                  <v:stroke startarrow="block" startarrowwidth="narrow" startarrowlength="short" endarrow="block" endarrowwidth="narrow" endarrowlength="short" joinstyle="miter"/>
                </v:line>
                <v:rect id="Rectangle 389" o:spid="_x0000_s1070" style="position:absolute;left:47300;top:5573;width:1638;height:37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" fillcolor="#deeaf6 [664]" stroked="f" strokeweight="1pt">
                  <v:textbox>
                    <w:txbxContent>
                      <w:p w14:paraId="52A5C1A1" w14:textId="77777777" w:rsidR="00A12F13" w:rsidRDefault="00A12F13" w:rsidP="00A12F13">
                        <w:pPr>
                          <w:jc w:val="center"/>
                        </w:pPr>
                      </w:p>
                    </w:txbxContent>
                  </v:textbox>
                </v:rect>
                <v:rect id="Rectangle 390" o:spid="_x0000_s1071" style="position:absolute;left:37507;top:4698;width:1639;height:45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" fillcolor="#deeaf6 [664]" stroked="f" strokeweight="1pt"/>
                <v:rect id="Rectangle 392" o:spid="_x0000_s1072" style="position:absolute;left:45661;top:6325;width:1639;height:28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" fillcolor="#deeaf6 [664]" stroked="f" strokeweight="1pt"/>
                <v:rect id="Rectangle 395" o:spid="_x0000_s1073" style="position:absolute;left:44024;top:5111;width:1639;height:403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" fillcolor="#deeaf6 [664]" stroked="f" strokeweight="1pt"/>
                <v:rect id="Rectangle 399" o:spid="_x0000_s1074" style="position:absolute;left:39149;top:3259;width:1638;height:58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" fillcolor="#deeaf6 [664]" stroked="f" strokeweight="1pt"/>
                <v:rect id="Rectangle 400" o:spid="_x0000_s1075" style="position:absolute;left:40787;top:2652;width:1639;height:649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" fillcolor="#deeaf6 [664]" stroked="f" strokeweight="1pt"/>
                <v:rect id="Rectangle 401" o:spid="_x0000_s1076" style="position:absolute;left:42386;top:3487;width:1639;height:566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" fillcolor="#deeaf6 [664]" stroked="f" strokeweight="1pt"/>
                <v:line id="Straight Connector 402" o:spid="_x0000_s1077" style="position:absolute;flip:y;visibility:visible;mso-wrap-style:square" from="45625,6324" to="45625,91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rect id="Rectangle 403" o:spid="_x0000_s1078" style="position:absolute;left:30993;top:7704;width:1638;height:144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" fillcolor="#deeaf6 [664]" stroked="f" strokeweight="1pt"/>
                <v:rect id="Rectangle 404" o:spid="_x0000_s1079" style="position:absolute;left:32593;top:7326;width:1638;height:18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" fillcolor="#deeaf6 [664]" stroked="f" strokeweight="1pt"/>
                <v:rect id="Rectangle 405" o:spid="_x0000_s1080" style="position:absolute;left:34230;top:5573;width:1639;height:3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" fillcolor="#deeaf6 [664]" stroked="f" strokeweight="1pt"/>
                <v:rect id="Rectangle 406" o:spid="_x0000_s1081" style="position:absolute;left:35869;top:4399;width:1638;height:47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" fillcolor="#deeaf6 [664]" stroked="f" strokeweight="1pt"/>
                <v:line id="Straight Connector 407" o:spid="_x0000_s1082" style="position:absolute;flip:y;visibility:visible;mso-wrap-style:square" from="40748,2652" to="4074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8" o:spid="_x0000_s1083" style="position:absolute;flip:x y;visibility:visible;mso-wrap-style:square" from="42386,3487" to="42386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09" o:spid="_x0000_s1084" style="position:absolute;flip:y;visibility:visible;mso-wrap-style:square" from="43985,5110" to="43985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0" o:spid="_x0000_s1085" style="position:absolute;flip:y;visibility:visible;mso-wrap-style:square" from="47264,5573" to="47264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1" o:spid="_x0000_s1086" style="position:absolute;flip:y;visibility:visible;mso-wrap-style:square" from="30952,7666" to="30952,91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2" o:spid="_x0000_s1087" style="position:absolute;flip:x y;visibility:visible;mso-wrap-style:square" from="32592,7325" to="32592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3" o:spid="_x0000_s1088" style="position:absolute;flip:y;visibility:visible;mso-wrap-style:square" from="34192,5573" to="34192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4" o:spid="_x0000_s1089" style="position:absolute;flip:y;visibility:visible;mso-wrap-style:square" from="35829,4400" to="35869,91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line id="Straight Connector 415" o:spid="_x0000_s1090" style="position:absolute;flip:y;visibility:visible;mso-wrap-style:square" from="37468,4697" to="37468,9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" strokecolor="#4472c4 [3204]" strokeweight="1pt">
                  <v:stroke dashstyle="dash" endarrow="diamond" endarrowwidth="narrow" endarrowlength="short" joinstyle="miter" endcap="round"/>
                </v:line>
                <v:line id="Straight Connector 416" o:spid="_x0000_s1091" style="position:absolute;flip:y;visibility:visible;mso-wrap-style:square" from="39146,3260" to="39146,8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" strokecolor="#4472c4 [3204]" strokeweight="1pt">
                  <v:stroke dashstyle="dash" endarrow="diamond" endarrowwidth="narrow" endarrowlength="short" joinstyle="miter" endcap="round"/>
                </v:line>
                <v:shape id="Text Box 90" o:spid="_x0000_s1092" type="#_x0000_t202" style="position:absolute;left:27937;top:9207;width:22398;height:222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" filled="f" stroked="f" strokeweight=".5pt">
                  <v:textbox>
                    <w:txbxContent>
                      <w:p w14:paraId="6DA177FB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684D8E9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3" type="#_x0000_t202" style="position:absolute;left:50195;top:7856;width:2049;height:23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" filled="f" stroked="f" strokeweight=".5pt">
                  <v:textbox>
                    <w:txbxContent>
                      <w:p w14:paraId="110ED2BD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00B75084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3987FBE" w14:textId="77777777" w:rsidR="00A12F13" w:rsidRDefault="00A12F13" w:rsidP="00A12F13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094" type="#_x0000_t202" style="position:absolute;left:27934;width:22831;height:22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" filled="f" stroked="f" strokeweight=".5pt">
                  <v:textbox>
                    <w:txbxContent>
                      <w:p w14:paraId="77F8414D" w14:textId="2DB4A3BE" w:rsidR="00A12F13" w:rsidRPr="00A12F13" w:rsidRDefault="00A70D22" w:rsidP="00A12F13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  <w:lang w:val="en-US"/>
                          </w:rPr>
                          <w:t>Projectant al futur (</w:t>
                        </w:r>
                        <m:oMath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</w:rPr>
                            <m:t>eB(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sz w:val="16"/>
                                  <w:szCs w:val="16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</w:rPr>
                                <m:t>i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sz w:val="16"/>
                                  <w:szCs w:val="16"/>
                                </w:rPr>
                                <m:t>h</m:t>
                              </m:r>
                            </m:sub>
                          </m:sSub>
                          <m:r>
                            <w:rPr>
                              <w:rFonts w:ascii="Cambria Math" w:eastAsia="Calibri" w:hAnsi="Cambria Math"/>
                              <w:sz w:val="16"/>
                              <w:szCs w:val="16"/>
                            </w:rPr>
                            <m:t>)=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pD</m:t>
                          </m:r>
                          <m:r>
                            <w:rPr>
                              <w:rFonts w:ascii="Cambria Math" w:hAnsi="Cambria Math"/>
                              <w:sz w:val="16"/>
                              <w:szCs w:val="16"/>
                            </w:rPr>
                            <m:t>·∆t</m:t>
                          </m:r>
                        </m:oMath>
                        <w:r>
                          <w:rPr>
                            <w:rFonts w:ascii="CMU Serif" w:eastAsiaTheme="minorEastAsia" w:hAnsi="CMU Serif"/>
                            <w:noProof/>
                            <w:sz w:val="16"/>
                            <w:szCs w:val="16"/>
                          </w:rPr>
                          <w:t>)</w:t>
                        </w:r>
                      </w:p>
                    </w:txbxContent>
                  </v:textbox>
                </v:shape>
                <v:line id="Straight Connector 420" o:spid="_x0000_s1095" style="position:absolute;visibility:visible;mso-wrap-style:square" from="39128,8520" to="39128,97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" strokecolor="black [3213]" strokeweight="1pt">
                  <v:stroke joinstyle="miter"/>
                </v:line>
                <v:line id="Straight Connector 421" o:spid="_x0000_s1096" style="position:absolute;flip:x y;visibility:visible;mso-wrap-style:square" from="27409,9155" to="50765,92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" strokecolor="black [3213]" strokeweight="1pt">
                  <v:stroke startarrow="block" startarrowwidth="narrow" startarrowlength="short" endarrow="block" endarrowwidth="narrow" endarrowlength="short" joinstyle="miter"/>
                </v:line>
                <v:shape id="Freeform: Shape 490" o:spid="_x0000_s1097" style="position:absolute;left:2539;top:2386;width:17725;height:6848;visibility:visible;mso-wrap-style:square;v-text-anchor:middle" coordsize="1772463,6847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" path="m,355360l632713,26002,819060,,962070,684717,1126749,567709r160345,-52004l1443105,494037r177680,8667l1768129,472368r4334,e" filled="f" strokecolor="#ed7d31 [3205]" strokeweight="1pt">
                  <v:stroke joinstyle="miter"/>
                  <v:path arrowok="t" o:connecttype="custom" o:connectlocs="0,355360;632713,26002;819060,0;962070,684717;1126749,567709;1287094,515705;1443105,494037;1620785,502704;1768129,472368;1772463,472368" o:connectangles="0,0,0,0,0,0,0,0,0,0"/>
                </v:shape>
                <v:shape id="Freeform: Shape 422" o:spid="_x0000_s1098" style="position:absolute;left:30952;top:2912;width:16312;height:4964;visibility:visible;mso-wrap-style:square;v-text-anchor:middle" coordsize="1631269,4965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" path="m,314578l534860,34739,729874,r91002,496512l985555,379504r160345,-52004l1301911,305832r177680,8667l1626935,284163r4334,e" filled="f" strokecolor="#ed7d31 [3205]" strokeweight="1pt">
                  <v:stroke joinstyle="miter"/>
                  <v:path arrowok="t" o:connecttype="custom" o:connectlocs="0,314492;534806,34729;729801,0;820793,496376;985456,379400;1145785,327410;1301780,305748;1479442,314413;1626771,284085;1631105,284085" o:connectangles="0,0,0,0,0,0,0,0,0,0"/>
                </v:shape>
                <w10:anchorlock/>
              </v:group>
            </w:pict>
          </mc:Fallback>
        </mc:AlternateContent>
      </w:r>
    </w:p>
    <w:p w14:paraId="4DFC467E" w14:textId="5C9D76B9" w:rsidR="001E181C" w:rsidRDefault="001E181C" w:rsidP="001E181C">
      <w:pPr>
        <w:pStyle w:val="Caption"/>
        <w:ind w:left="720" w:firstLine="720"/>
      </w:pPr>
      <w:bookmarkStart w:id="119" w:name="_Toc10820782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r>
        <w:t xml:space="preserve">. </w:t>
      </w:r>
      <w:r w:rsidR="002C76F1">
        <w:t>Formes de calcular el balanç</w:t>
      </w:r>
      <w:bookmarkEnd w:id="119"/>
    </w:p>
    <w:p w14:paraId="5E37B0B4" w14:textId="5873E35F" w:rsidR="001E181C" w:rsidRPr="009166DE" w:rsidRDefault="00332A83" w:rsidP="001E181C">
      <w:pPr>
        <w:pStyle w:val="ListParagraph"/>
        <w:numPr>
          <w:ilvl w:val="0"/>
          <w:numId w:val="0"/>
        </w:numPr>
        <w:ind w:left="851"/>
        <w:contextualSpacing w:val="0"/>
      </w:pPr>
      <w:r>
        <w:t>S</w:t>
      </w:r>
      <w:r w:rsidR="009166DE">
        <w:t xml:space="preserve">’ha fet servir </w:t>
      </w:r>
      <w:r w:rsidR="00C43D39">
        <w:t>la</w:t>
      </w:r>
      <w:r w:rsidR="009166DE">
        <w:t xml:space="preserve"> sego</w:t>
      </w:r>
      <w:r w:rsidR="00C37E1C">
        <w:t>na forma</w:t>
      </w:r>
      <w:r w:rsidR="009166DE">
        <w:t xml:space="preserve"> ja que</w:t>
      </w:r>
      <w:r w:rsidR="00610852">
        <w:t xml:space="preserve"> el factor predictiu </w:t>
      </w:r>
      <w:r w:rsidR="00CE4EEE">
        <w:t>et permet anticipar-te</w:t>
      </w:r>
      <w:r w:rsidR="00610852">
        <w:t xml:space="preserve"> i millora</w:t>
      </w:r>
      <w:r w:rsidR="00CE4EEE">
        <w:t>r</w:t>
      </w:r>
      <w:r w:rsidR="00610852">
        <w:t xml:space="preserve"> funcionament</w:t>
      </w:r>
      <w:r w:rsidR="00024896">
        <w:t xml:space="preserve"> </w:t>
      </w:r>
      <w:r w:rsidR="00024896" w:rsidRPr="00024896">
        <w:t>(</w:t>
      </w:r>
      <w:r w:rsidR="005C3292">
        <w:t>a</w:t>
      </w:r>
      <w:r w:rsidR="00E342AF" w:rsidRPr="00024896">
        <w:t xml:space="preserve"> la pàgina </w:t>
      </w:r>
      <w:r w:rsidR="00E342AF" w:rsidRPr="00024896">
        <w:fldChar w:fldCharType="begin"/>
      </w:r>
      <w:r w:rsidR="00E342AF" w:rsidRPr="00024896">
        <w:instrText xml:space="preserve"> PAGEREF _Ref107673112 \h </w:instrText>
      </w:r>
      <w:r w:rsidR="00E342AF" w:rsidRPr="00024896">
        <w:fldChar w:fldCharType="separate"/>
      </w:r>
      <w:r w:rsidR="00FE061C">
        <w:rPr>
          <w:noProof/>
        </w:rPr>
        <w:t>2</w:t>
      </w:r>
      <w:r w:rsidR="00E342AF" w:rsidRPr="00024896">
        <w:fldChar w:fldCharType="end"/>
      </w:r>
      <w:r w:rsidR="00615EF0" w:rsidRPr="00024896">
        <w:t xml:space="preserve"> hi ha un exemple clar dels efectes </w:t>
      </w:r>
      <w:r w:rsidR="00CE308D">
        <w:t>de cada un</w:t>
      </w:r>
      <w:r w:rsidR="00024896" w:rsidRPr="00024896">
        <w:t>)</w:t>
      </w:r>
      <w:r w:rsidR="00024896">
        <w:t>.</w:t>
      </w:r>
    </w:p>
    <w:p w14:paraId="4E9C8CDD" w14:textId="30474186" w:rsidR="0035799B" w:rsidRPr="009C0451" w:rsidRDefault="00163971" w:rsidP="0035799B">
      <w:pPr>
        <w:pStyle w:val="ListParagraph"/>
        <w:rPr>
          <w:u w:val="single"/>
        </w:rPr>
      </w:pPr>
      <w:r w:rsidRPr="001E672B">
        <w:rPr>
          <w:u w:val="single"/>
        </w:rPr>
        <w:t xml:space="preserve">Deguda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>
        <w:t xml:space="preserve"> </w:t>
      </w:r>
      <w:r w:rsidR="005D3C4A">
        <w:t>p</w:t>
      </w:r>
      <w:r w:rsidR="0035799B">
        <w:t>art negativa del balan</w:t>
      </w:r>
      <w:r w:rsidR="000A4B32">
        <w:t>ç.</w:t>
      </w:r>
      <w:r w:rsidR="0035799B">
        <w:t xml:space="preserve"> </w:t>
      </w:r>
      <w:r w:rsidR="00732E0F">
        <w:t>I</w:t>
      </w:r>
      <w:r w:rsidR="0035799B">
        <w:t xml:space="preserve">gual que </w:t>
      </w:r>
      <w:r w:rsidR="00763677">
        <w:t xml:space="preserve">en </w:t>
      </w:r>
      <w:r w:rsidR="0035799B">
        <w:t>el balanç</w:t>
      </w:r>
      <w:r w:rsidR="0000579E">
        <w:t>,</w:t>
      </w:r>
      <w:r w:rsidR="0000579E" w:rsidRPr="0000579E">
        <w:t xml:space="preserve"> </w:t>
      </w:r>
      <w:r w:rsidR="0000579E">
        <w:t xml:space="preserve">és interessant </w:t>
      </w:r>
      <w:r w:rsidR="0035799B">
        <w:t>calcular-ho a temps real, a</w:t>
      </w:r>
      <w:r w:rsidR="0061665C">
        <w:t xml:space="preserve"> </w:t>
      </w:r>
      <w:r w:rsidR="0035799B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C0451" w14:paraId="3BD83266" w14:textId="77777777" w:rsidTr="009A5D4A">
        <w:trPr>
          <w:jc w:val="right"/>
        </w:trPr>
        <w:tc>
          <w:tcPr>
            <w:tcW w:w="4454" w:type="pct"/>
          </w:tcPr>
          <w:p w14:paraId="044F5B72" w14:textId="6FFF9EB6" w:rsidR="009C0451" w:rsidRDefault="009C0451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eXD(i)=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eB(i)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eB(i)&lt;0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7373C84D" w14:textId="5820A9FD" w:rsidR="009C0451" w:rsidRDefault="009C0451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398923F4" w14:textId="77777777" w:rsidTr="009A5D4A">
        <w:trPr>
          <w:jc w:val="right"/>
        </w:trPr>
        <w:tc>
          <w:tcPr>
            <w:tcW w:w="4454" w:type="pct"/>
          </w:tcPr>
          <w:p w14:paraId="4AFE5BED" w14:textId="02DE045B" w:rsidR="0000579E" w:rsidRDefault="00027841" w:rsidP="0000579E">
            <w:pPr>
              <w:pStyle w:val="Equation"/>
              <w:rPr>
                <w:rFonts w:eastAsia="Calibri" w:cs="Times New Roman"/>
                <w:i w:val="0"/>
              </w:rPr>
            </w:pPr>
            <m:oMathPara>
              <m:oMath>
                <m:r>
                  <w:rPr>
                    <w:rFonts w:ascii="Cambria Math" w:hAnsi="Cambria Math"/>
                  </w:rPr>
                  <m:t>eXD=eXD(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196D77" w14:textId="60A51CD4" w:rsidR="0000579E" w:rsidRDefault="0000579E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</w:instrText>
            </w:r>
            <w:r w:rsidR="00757F02">
              <w:instrText xml:space="preserve">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E55E522" w14:textId="7E9E4B31" w:rsidR="0000579E" w:rsidRPr="009C0451" w:rsidRDefault="00166E4A" w:rsidP="0000579E">
      <w:pPr>
        <w:pStyle w:val="ListParagraph"/>
        <w:rPr>
          <w:u w:val="single"/>
        </w:rPr>
      </w:pPr>
      <w:r w:rsidRPr="00166E4A">
        <w:rPr>
          <w:u w:val="single"/>
        </w:rPr>
        <w:t xml:space="preserve">Disponible </w:t>
      </w:r>
      <w:r w:rsidR="009E0B0D">
        <w:rPr>
          <w:u w:val="single"/>
        </w:rPr>
        <w:t>(</w:t>
      </w:r>
      <w:r w:rsidRPr="00166E4A">
        <w:rPr>
          <w:u w:val="single"/>
        </w:rPr>
        <w:t>del balanç</w:t>
      </w:r>
      <w:r w:rsidR="009E0B0D">
        <w:rPr>
          <w:u w:val="single"/>
        </w:rPr>
        <w:t>)</w:t>
      </w:r>
      <w:r w:rsidR="001E672B">
        <w:rPr>
          <w:u w:val="single"/>
        </w:rPr>
        <w:t>:</w:t>
      </w:r>
      <w:r w:rsidR="001E672B">
        <w:t xml:space="preserve"> </w:t>
      </w:r>
      <w:r w:rsidR="005D3C4A">
        <w:t>p</w:t>
      </w:r>
      <w:r w:rsidR="0000579E">
        <w:t>art positiva del balanç</w:t>
      </w:r>
      <w:r w:rsidR="000A4B32">
        <w:t xml:space="preserve">. </w:t>
      </w:r>
      <w:r w:rsidR="00763677">
        <w:t>I</w:t>
      </w:r>
      <w:r w:rsidR="0000579E">
        <w:t>gual que</w:t>
      </w:r>
      <w:r w:rsidR="00763677">
        <w:t xml:space="preserve"> en</w:t>
      </w:r>
      <w:r w:rsidR="0000579E">
        <w:t xml:space="preserve"> el balanç, és interessant calcular-ho a temps real, a</w:t>
      </w:r>
      <w:r w:rsidR="0061665C">
        <w:t xml:space="preserve"> </w:t>
      </w:r>
      <w:r w:rsidR="0000579E">
        <w:t>part de fer el càlcul a nivell d’hora.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00579E" w14:paraId="4260D0F2" w14:textId="77777777" w:rsidTr="009A5D4A">
        <w:trPr>
          <w:jc w:val="right"/>
        </w:trPr>
        <w:tc>
          <w:tcPr>
            <w:tcW w:w="4454" w:type="pct"/>
          </w:tcPr>
          <w:p w14:paraId="30440D8A" w14:textId="58704201" w:rsidR="0000579E" w:rsidRDefault="005C71EF" w:rsidP="00F50C33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eBD(i)=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eB(i)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eB(i)&gt;0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3DC825D9" w14:textId="227A4384" w:rsidR="0000579E" w:rsidRDefault="0000579E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0579E" w14:paraId="69782117" w14:textId="77777777" w:rsidTr="009A5D4A">
        <w:trPr>
          <w:jc w:val="right"/>
        </w:trPr>
        <w:tc>
          <w:tcPr>
            <w:tcW w:w="4454" w:type="pct"/>
          </w:tcPr>
          <w:p w14:paraId="5AEBF94B" w14:textId="1BDBC252" w:rsidR="0000579E" w:rsidRDefault="0000579E" w:rsidP="00C43D39">
            <w:pPr>
              <w:pStyle w:val="Equation"/>
              <w:spacing w:before="80" w:after="80"/>
            </w:pPr>
            <m:oMathPara>
              <m:oMath>
                <m:r>
                  <w:rPr>
                    <w:rFonts w:ascii="Cambria Math" w:hAnsi="Cambria Math"/>
                  </w:rPr>
                  <m:t>eBD=eBD(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29C79A53" w14:textId="092A60F5" w:rsidR="0000579E" w:rsidRDefault="0000579E" w:rsidP="00C43D39">
            <w:pPr>
              <w:pStyle w:val="Equation"/>
              <w:spacing w:before="80" w:after="80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731475A" w14:textId="5F1A83EB" w:rsidR="00D672A7" w:rsidRPr="005C71EF" w:rsidRDefault="00D672A7" w:rsidP="001E672B">
      <w:pPr>
        <w:pStyle w:val="ListParagraph"/>
        <w:rPr>
          <w:u w:val="single"/>
        </w:rPr>
      </w:pPr>
      <w:r w:rsidRPr="001E672B">
        <w:rPr>
          <w:u w:val="single"/>
        </w:rPr>
        <w:t xml:space="preserve">Retornada a la </w:t>
      </w:r>
      <w:r w:rsidR="005D3C4A">
        <w:rPr>
          <w:u w:val="single"/>
        </w:rPr>
        <w:t>x</w:t>
      </w:r>
      <w:r w:rsidRPr="001E672B">
        <w:rPr>
          <w:u w:val="single"/>
        </w:rPr>
        <w:t>arxa</w:t>
      </w:r>
      <w:r>
        <w:rPr>
          <w:u w:val="single"/>
        </w:rPr>
        <w:t>:</w:t>
      </w:r>
      <w:r w:rsidR="000A4B32">
        <w:t xml:space="preserve"> </w:t>
      </w:r>
      <w:r w:rsidR="00FD1F55">
        <w:t>mai serà més gran que l’energia consumida de la xarx</w:t>
      </w:r>
      <w:r w:rsidR="005C71EF">
        <w:t>a</w:t>
      </w:r>
      <w:r w:rsidR="00FD1F55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522949B6" w14:textId="77777777" w:rsidTr="00FE7302">
        <w:trPr>
          <w:jc w:val="right"/>
        </w:trPr>
        <w:tc>
          <w:tcPr>
            <w:tcW w:w="4454" w:type="pct"/>
          </w:tcPr>
          <w:p w14:paraId="0142766B" w14:textId="2D5E67C3" w:rsidR="005C71EF" w:rsidRDefault="005C71EF" w:rsidP="00C43D39">
            <w:pPr>
              <w:pStyle w:val="Equation"/>
              <w:spacing w:before="80" w:after="0"/>
            </w:pPr>
            <m:oMathPara>
              <m:oMath>
                <m:r>
                  <w:rPr>
                    <w:rFonts w:ascii="Cambria Math" w:hAnsi="Cambria Math"/>
                  </w:rPr>
                  <m:t>eXR=eX-eXD</m:t>
                </m:r>
              </m:oMath>
            </m:oMathPara>
          </w:p>
        </w:tc>
        <w:tc>
          <w:tcPr>
            <w:tcW w:w="546" w:type="pct"/>
            <w:vAlign w:val="center"/>
          </w:tcPr>
          <w:p w14:paraId="6DC5A3C9" w14:textId="68CF1605" w:rsidR="005C71EF" w:rsidRDefault="005C71EF" w:rsidP="00FE7302">
            <w:pPr>
              <w:pStyle w:val="Equation"/>
              <w:spacing w:before="80" w:after="0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573963A" w14:textId="547E32F3" w:rsidR="00CA4970" w:rsidRPr="00CA4970" w:rsidRDefault="003F2618" w:rsidP="003F2618">
      <w:pPr>
        <w:pStyle w:val="ListParagraph"/>
        <w:rPr>
          <w:u w:val="single"/>
        </w:rPr>
      </w:pPr>
      <w:r w:rsidRPr="001E672B">
        <w:rPr>
          <w:u w:val="single"/>
        </w:rPr>
        <w:lastRenderedPageBreak/>
        <w:t xml:space="preserve">Consum </w:t>
      </w:r>
      <w:r w:rsidR="005D3C4A">
        <w:rPr>
          <w:u w:val="single"/>
        </w:rPr>
        <w:t>m</w:t>
      </w:r>
      <w:r w:rsidRPr="001E672B">
        <w:rPr>
          <w:u w:val="single"/>
        </w:rPr>
        <w:t>àxim</w:t>
      </w:r>
      <w:r w:rsidR="00CA4970">
        <w:rPr>
          <w:u w:val="single"/>
        </w:rPr>
        <w:t xml:space="preserve"> (ideal):</w:t>
      </w:r>
      <w:r w:rsidR="00CA4970">
        <w:t xml:space="preserve"> </w:t>
      </w:r>
      <w:r w:rsidR="005D3C4A">
        <w:t>e</w:t>
      </w:r>
      <w:r w:rsidR="00CA4970">
        <w:t>nergia consumida per la insta</w:t>
      </w:r>
      <w:r w:rsidR="00CA4970">
        <w:rPr>
          <w:rFonts w:ascii="Arial" w:hAnsi="Arial" w:cs="Arial"/>
        </w:rPr>
        <w:t>l·</w:t>
      </w:r>
      <w:r w:rsidR="00CA4970">
        <w:t>lació si aquesta consum</w:t>
      </w:r>
      <w:r w:rsidR="0061665C">
        <w:t>í</w:t>
      </w:r>
      <w:r w:rsidR="00CA4970">
        <w:t xml:space="preserve">s el màxim </w:t>
      </w:r>
      <w:r w:rsidR="00456AEA">
        <w:t>d</w:t>
      </w:r>
      <w:r w:rsidR="00CA4970">
        <w:t>’energia produïda</w:t>
      </w:r>
      <w:r w:rsidR="00734535">
        <w:t xml:space="preserve"> possible</w:t>
      </w:r>
      <w:r w:rsidR="001C7353">
        <w:t xml:space="preserve"> donades les càrregues</w:t>
      </w:r>
      <w:r w:rsidR="009E7A94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9E7A94" w14:paraId="176473F2" w14:textId="77777777" w:rsidTr="009A5D4A">
        <w:trPr>
          <w:jc w:val="right"/>
        </w:trPr>
        <w:tc>
          <w:tcPr>
            <w:tcW w:w="4454" w:type="pct"/>
          </w:tcPr>
          <w:p w14:paraId="466B130A" w14:textId="2E2E1B7B" w:rsidR="009E7A94" w:rsidRDefault="009E7A94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eCM=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pCM(t)dt</m:t>
                    </m:r>
                  </m:e>
                </m:nary>
              </m:oMath>
            </m:oMathPara>
          </w:p>
        </w:tc>
        <w:tc>
          <w:tcPr>
            <w:tcW w:w="546" w:type="pct"/>
            <w:vAlign w:val="center"/>
          </w:tcPr>
          <w:p w14:paraId="14C652D5" w14:textId="3F46656E" w:rsidR="009E7A94" w:rsidRDefault="009E7A94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CEB1F52" w14:textId="4FA21B0D" w:rsidR="001E672B" w:rsidRPr="005C71EF" w:rsidRDefault="001E672B" w:rsidP="001E672B">
      <w:pPr>
        <w:pStyle w:val="ListParagraph"/>
        <w:rPr>
          <w:u w:val="single"/>
        </w:rPr>
      </w:pPr>
      <w:r w:rsidRPr="001E672B">
        <w:rPr>
          <w:u w:val="single"/>
        </w:rPr>
        <w:t>Sobreeixida</w:t>
      </w:r>
      <w:r>
        <w:rPr>
          <w:u w:val="single"/>
        </w:rPr>
        <w:t>:</w:t>
      </w:r>
      <w:r>
        <w:t xml:space="preserve"> </w:t>
      </w:r>
      <w:r w:rsidR="005D3C4A">
        <w:t>e</w:t>
      </w:r>
      <w:r w:rsidR="005C71EF">
        <w:t xml:space="preserve">nergia </w:t>
      </w:r>
      <w:r w:rsidR="00E7295A">
        <w:t xml:space="preserve">del balanç </w:t>
      </w:r>
      <w:r w:rsidR="005C71EF">
        <w:t xml:space="preserve">disponible que no s’hauria pogut consumir degut a la manca de càrrega. És a dir, energia </w:t>
      </w:r>
      <w:r w:rsidR="0086171E">
        <w:t xml:space="preserve">produïda </w:t>
      </w:r>
      <w:r w:rsidR="005C71EF">
        <w:t>que excedeix el consum màxim</w:t>
      </w:r>
      <w:r w:rsidR="0048007A">
        <w:t>,</w:t>
      </w:r>
      <w:r w:rsidR="005C71EF">
        <w:t xml:space="preserve"> </w:t>
      </w:r>
      <w:r w:rsidR="0086171E">
        <w:t>i que no s’ha gastat en compensar el deute amb la xarxa</w:t>
      </w:r>
      <w:r w:rsidR="005C71EF"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5C71EF" w14:paraId="4080DD16" w14:textId="77777777" w:rsidTr="009A5D4A">
        <w:trPr>
          <w:jc w:val="right"/>
        </w:trPr>
        <w:tc>
          <w:tcPr>
            <w:tcW w:w="4454" w:type="pct"/>
          </w:tcPr>
          <w:p w14:paraId="6D98D9B7" w14:textId="3514ADBD" w:rsidR="005C71EF" w:rsidRDefault="005C71EF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eS=eP-eCM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BE5231D" w14:textId="535D86CD" w:rsidR="005C71EF" w:rsidRDefault="005C71EF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B7D4D7B" w14:textId="1FC56EE0" w:rsidR="001E672B" w:rsidRPr="00E7295A" w:rsidRDefault="005E1687" w:rsidP="00D672A7">
      <w:pPr>
        <w:pStyle w:val="ListParagraph"/>
        <w:rPr>
          <w:u w:val="single"/>
        </w:rPr>
      </w:pPr>
      <w:r w:rsidRPr="005E1687">
        <w:rPr>
          <w:u w:val="single"/>
        </w:rPr>
        <w:t>No aprofitada</w:t>
      </w:r>
      <w:r w:rsidR="00F301E5">
        <w:rPr>
          <w:u w:val="single"/>
        </w:rPr>
        <w:t xml:space="preserve"> (perduda)</w:t>
      </w:r>
      <w:r w:rsidR="001E672B">
        <w:rPr>
          <w:u w:val="single"/>
        </w:rPr>
        <w:t>:</w:t>
      </w:r>
      <w:r w:rsidR="00D672A7" w:rsidRPr="00D672A7">
        <w:t xml:space="preserve"> </w:t>
      </w:r>
      <w:r w:rsidR="005D3C4A">
        <w:t>e</w:t>
      </w:r>
      <w:r w:rsidR="0086171E">
        <w:t xml:space="preserve">nergia </w:t>
      </w:r>
      <w:r w:rsidR="00E7295A">
        <w:t xml:space="preserve">del balanç </w:t>
      </w:r>
      <w:r w:rsidR="0086171E">
        <w:t xml:space="preserve">disponible que </w:t>
      </w:r>
      <w:r w:rsidR="00E7295A">
        <w:t xml:space="preserve">s’hauria pogut consumir. És a dir, </w:t>
      </w:r>
      <w:r w:rsidR="00BC2000">
        <w:t>energia</w:t>
      </w:r>
      <w:r w:rsidR="00E7295A">
        <w:t xml:space="preserve"> que ha faltat per arribar al consum màxim.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E7295A" w14:paraId="5A059317" w14:textId="77777777" w:rsidTr="009A5D4A">
        <w:trPr>
          <w:jc w:val="right"/>
        </w:trPr>
        <w:tc>
          <w:tcPr>
            <w:tcW w:w="4454" w:type="pct"/>
          </w:tcPr>
          <w:p w14:paraId="2F6DDE71" w14:textId="2E0C5E9F" w:rsidR="00E7295A" w:rsidRDefault="00E7295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ePe=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eBD-eS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si ePe&gt;0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</w:rPr>
                            <m:t>altrament</m:t>
                          </m:r>
                        </m:e>
                      </m:mr>
                    </m:m>
                  </m:e>
                </m:d>
              </m:oMath>
            </m:oMathPara>
          </w:p>
        </w:tc>
        <w:tc>
          <w:tcPr>
            <w:tcW w:w="546" w:type="pct"/>
            <w:vAlign w:val="center"/>
          </w:tcPr>
          <w:p w14:paraId="24FB5C03" w14:textId="33B779FD" w:rsidR="00E7295A" w:rsidRDefault="00E7295A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FB3D4D2" w14:textId="77777777" w:rsidR="004C5CB1" w:rsidRDefault="004C5CB1" w:rsidP="005A128E"/>
    <w:p w14:paraId="40C81153" w14:textId="4BAE3EB1" w:rsidR="005A128E" w:rsidRDefault="005A128E" w:rsidP="005A128E">
      <w:r>
        <w:t>A la pràctica, treballarem en el domini discret. Això vol dir que</w:t>
      </w:r>
      <w:r w:rsidR="00664EE7">
        <w:t xml:space="preserve">, </w:t>
      </w:r>
      <w:r>
        <w:t xml:space="preserve">quan haguem de calcular qualsevol </w:t>
      </w:r>
      <w:r w:rsidR="00C43D39">
        <w:t xml:space="preserve">de les </w:t>
      </w:r>
      <w:r>
        <w:t>integral anterior</w:t>
      </w:r>
      <w:r w:rsidR="00C43D39">
        <w:t>s</w:t>
      </w:r>
      <w:r>
        <w:t>, ho farem de la següent forma: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A128E" w14:paraId="6BE592FB" w14:textId="77777777" w:rsidTr="00010D71">
        <w:tc>
          <w:tcPr>
            <w:tcW w:w="4500" w:type="pct"/>
          </w:tcPr>
          <w:p w14:paraId="564D64B5" w14:textId="77777777" w:rsidR="005A128E" w:rsidRDefault="005A128E" w:rsidP="00010D7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eX=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</w:rPr>
                    </m:ctrlPr>
                  </m:naryPr>
                  <m:sub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0</m:t>
                        </m:r>
                      </m:sub>
                    </m:sSub>
                  </m:sub>
                  <m:sup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t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</m:sup>
                  <m:e>
                    <m:r>
                      <w:rPr>
                        <w:rFonts w:ascii="Cambria Math" w:hAnsi="Cambria Math"/>
                      </w:rPr>
                      <m:t>pX(t)dt</m:t>
                    </m:r>
                  </m:e>
                </m:nary>
                <m:r>
                  <w:rPr>
                    <w:rFonts w:ascii="Cambria Math" w:hAnsi="Cambria Math"/>
                  </w:rPr>
                  <m:t xml:space="preserve">     →      eX=∑p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·∆t</m:t>
                </m:r>
              </m:oMath>
            </m:oMathPara>
          </w:p>
        </w:tc>
        <w:tc>
          <w:tcPr>
            <w:tcW w:w="500" w:type="pct"/>
            <w:vAlign w:val="center"/>
          </w:tcPr>
          <w:p w14:paraId="721D5F80" w14:textId="7509C779" w:rsidR="005A128E" w:rsidRDefault="005A128E" w:rsidP="00010D71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30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866B3B9" w14:textId="2FF4B0BB" w:rsidR="005A128E" w:rsidRDefault="005A128E" w:rsidP="009B1159">
      <w:pPr>
        <w:pStyle w:val="Heading3"/>
      </w:pPr>
      <w:bookmarkStart w:id="120" w:name="_Toc108200321"/>
      <w:bookmarkStart w:id="121" w:name="_Toc108207924"/>
      <w:r>
        <w:t>Traduccions</w:t>
      </w:r>
      <w:bookmarkEnd w:id="120"/>
      <w:bookmarkEnd w:id="121"/>
    </w:p>
    <w:p w14:paraId="7495C905" w14:textId="56077D81" w:rsidR="000C3FE3" w:rsidRDefault="00F5263D" w:rsidP="000C3FE3">
      <w:r>
        <w:t xml:space="preserve">La traducció a l’anglès dels termes </w:t>
      </w:r>
      <w:r w:rsidR="00D4705F">
        <w:t xml:space="preserve">d’energia </w:t>
      </w:r>
      <w:r>
        <w:t xml:space="preserve">definits anteriorment i els noms que </w:t>
      </w:r>
      <w:r w:rsidR="00DD2431">
        <w:t>es fan</w:t>
      </w:r>
      <w:r>
        <w:t xml:space="preserve">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116"/>
        <w:gridCol w:w="1815"/>
        <w:gridCol w:w="222"/>
        <w:gridCol w:w="1676"/>
        <w:gridCol w:w="2162"/>
      </w:tblGrid>
      <w:tr w:rsidR="001641D0" w14:paraId="7A554BA1" w14:textId="77777777" w:rsidTr="00793C9F">
        <w:trPr>
          <w:jc w:val="center"/>
        </w:trPr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00A140B1" w14:textId="1070679B" w:rsidR="001641D0" w:rsidRDefault="001641D0">
            <w:pPr>
              <w:pStyle w:val="Taula"/>
            </w:pPr>
          </w:p>
        </w:tc>
        <w:tc>
          <w:tcPr>
            <w:tcW w:w="0" w:type="auto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453B7BCD" w14:textId="77777777" w:rsidR="001641D0" w:rsidRDefault="001641D0">
            <w:pPr>
              <w:pStyle w:val="Taula"/>
            </w:pPr>
          </w:p>
        </w:tc>
        <w:tc>
          <w:tcPr>
            <w:tcW w:w="0" w:type="auto"/>
            <w:gridSpan w:val="2"/>
            <w:tcBorders>
              <w:left w:val="nil"/>
              <w:bottom w:val="single" w:sz="4" w:space="0" w:color="auto"/>
              <w:right w:val="nil"/>
            </w:tcBorders>
            <w:vAlign w:val="center"/>
          </w:tcPr>
          <w:p w14:paraId="1609357A" w14:textId="79536C58" w:rsidR="001641D0" w:rsidRDefault="001641D0">
            <w:pPr>
              <w:pStyle w:val="Taula"/>
            </w:pPr>
          </w:p>
        </w:tc>
      </w:tr>
      <w:tr w:rsidR="00793C9F" w14:paraId="3A280C45" w14:textId="77777777" w:rsidTr="00793C9F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38B3EFB5" w14:textId="54ECEE15" w:rsidR="00793C9F" w:rsidRDefault="00793C9F" w:rsidP="00793C9F">
            <w:pPr>
              <w:pStyle w:val="Taula"/>
            </w:pPr>
            <w:r>
              <w:t>Terme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69FFD369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</w:tcPr>
          <w:p w14:paraId="165E4920" w14:textId="20767E03" w:rsidR="00793C9F" w:rsidRDefault="00793C9F" w:rsidP="00793C9F">
            <w:pPr>
              <w:pStyle w:val="Taula"/>
            </w:pPr>
            <w:r>
              <w:t>Formula</w:t>
            </w:r>
          </w:p>
        </w:tc>
      </w:tr>
      <w:tr w:rsidR="00793C9F" w14:paraId="14212A89" w14:textId="77777777" w:rsidTr="001641D0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3543562D" w14:textId="77777777" w:rsidR="00793C9F" w:rsidRDefault="00793C9F" w:rsidP="00793C9F">
            <w:pPr>
              <w:pStyle w:val="Taula"/>
            </w:pPr>
            <w:r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734DCB65" w14:textId="77777777" w:rsidR="00793C9F" w:rsidRDefault="00793C9F" w:rsidP="00793C9F">
            <w:pPr>
              <w:pStyle w:val="Taula"/>
            </w:pPr>
            <w:r>
              <w:t>Anglès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0A80D3BC" w14:textId="77777777" w:rsidR="00793C9F" w:rsidRDefault="00793C9F" w:rsidP="00793C9F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0B479876" w14:textId="77777777" w:rsidR="00793C9F" w:rsidRDefault="00793C9F" w:rsidP="00793C9F">
            <w:pPr>
              <w:pStyle w:val="Taula"/>
            </w:pPr>
            <w:r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vAlign w:val="center"/>
            <w:hideMark/>
          </w:tcPr>
          <w:p w14:paraId="54B08D14" w14:textId="77777777" w:rsidR="00793C9F" w:rsidRDefault="00793C9F" w:rsidP="00793C9F">
            <w:pPr>
              <w:pStyle w:val="Taula"/>
            </w:pPr>
            <w:r>
              <w:t>Anglès (codi i simulador)</w:t>
            </w:r>
          </w:p>
        </w:tc>
      </w:tr>
      <w:tr w:rsidR="00793C9F" w14:paraId="2A3A4F1C" w14:textId="77777777" w:rsidTr="00016CA3">
        <w:trPr>
          <w:jc w:val="center"/>
        </w:trPr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57697D52" w14:textId="0DC13F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Sistema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  <w:hideMark/>
          </w:tcPr>
          <w:p w14:paraId="04F98B6F" w14:textId="1E6AE8F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System</w:t>
            </w: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7466D03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74F3609" w14:textId="5AC938C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eSI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  <w:left w:val="nil"/>
              <w:bottom w:val="nil"/>
              <w:right w:val="nil"/>
            </w:tcBorders>
            <w:vAlign w:val="center"/>
          </w:tcPr>
          <w:p w14:paraId="24D8BF94" w14:textId="62D2E3A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energySY</w:t>
            </w:r>
            <w:proofErr w:type="spellEnd"/>
          </w:p>
        </w:tc>
      </w:tr>
      <w:tr w:rsidR="00793C9F" w14:paraId="35ECE8B3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9F99D72" w14:textId="109ADD9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Produïda</w:t>
            </w:r>
          </w:p>
        </w:tc>
        <w:tc>
          <w:tcPr>
            <w:tcW w:w="0" w:type="auto"/>
            <w:vAlign w:val="center"/>
            <w:hideMark/>
          </w:tcPr>
          <w:p w14:paraId="1819E1B4" w14:textId="51D6D70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Produced</w:t>
            </w:r>
          </w:p>
        </w:tc>
        <w:tc>
          <w:tcPr>
            <w:tcW w:w="0" w:type="auto"/>
            <w:vAlign w:val="center"/>
          </w:tcPr>
          <w:p w14:paraId="33F46E37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334F3D2" w14:textId="2BB4E4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</w:t>
            </w:r>
            <w:proofErr w:type="spellEnd"/>
          </w:p>
        </w:tc>
        <w:tc>
          <w:tcPr>
            <w:tcW w:w="0" w:type="auto"/>
            <w:vAlign w:val="center"/>
          </w:tcPr>
          <w:p w14:paraId="617A8FD6" w14:textId="00EE462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energyP</w:t>
            </w:r>
          </w:p>
        </w:tc>
      </w:tr>
      <w:tr w:rsidR="00793C9F" w14:paraId="2C2829A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5CA7DA57" w14:textId="43B81A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 consumida</w:t>
            </w:r>
          </w:p>
        </w:tc>
        <w:tc>
          <w:tcPr>
            <w:tcW w:w="0" w:type="auto"/>
            <w:vAlign w:val="center"/>
            <w:hideMark/>
          </w:tcPr>
          <w:p w14:paraId="2E70281A" w14:textId="24056B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Prod. consumed</w:t>
            </w:r>
          </w:p>
        </w:tc>
        <w:tc>
          <w:tcPr>
            <w:tcW w:w="0" w:type="auto"/>
            <w:vAlign w:val="center"/>
          </w:tcPr>
          <w:p w14:paraId="1FBF47E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358C29" w14:textId="4B39B4B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ePC</w:t>
            </w:r>
            <w:proofErr w:type="spellEnd"/>
          </w:p>
        </w:tc>
        <w:tc>
          <w:tcPr>
            <w:tcW w:w="0" w:type="auto"/>
            <w:vAlign w:val="center"/>
          </w:tcPr>
          <w:p w14:paraId="094EB952" w14:textId="252151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energyPC</w:t>
            </w:r>
            <w:proofErr w:type="spellEnd"/>
          </w:p>
        </w:tc>
      </w:tr>
      <w:tr w:rsidR="00793C9F" w14:paraId="15DF4904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1BD29B40" w14:textId="17F549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 no cons. o sobrant</w:t>
            </w:r>
          </w:p>
        </w:tc>
        <w:tc>
          <w:tcPr>
            <w:tcW w:w="0" w:type="auto"/>
            <w:vAlign w:val="center"/>
            <w:hideMark/>
          </w:tcPr>
          <w:p w14:paraId="799AA6D6" w14:textId="4577804B" w:rsidR="00793C9F" w:rsidRPr="001E672B" w:rsidRDefault="00793C9F" w:rsidP="00793C9F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1E672B">
              <w:rPr>
                <w:sz w:val="18"/>
                <w:szCs w:val="18"/>
                <w:lang w:val="en-US"/>
              </w:rPr>
              <w:t xml:space="preserve">Prod. </w:t>
            </w:r>
            <w:r>
              <w:rPr>
                <w:sz w:val="18"/>
                <w:szCs w:val="18"/>
                <w:lang w:val="en-US"/>
              </w:rPr>
              <w:t>l</w:t>
            </w:r>
            <w:r w:rsidRPr="001E672B">
              <w:rPr>
                <w:sz w:val="18"/>
                <w:szCs w:val="18"/>
                <w:lang w:val="en-US"/>
              </w:rPr>
              <w:t>eft</w:t>
            </w:r>
          </w:p>
        </w:tc>
        <w:tc>
          <w:tcPr>
            <w:tcW w:w="0" w:type="auto"/>
            <w:vAlign w:val="center"/>
          </w:tcPr>
          <w:p w14:paraId="3CFF4F9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99DF4DB" w14:textId="783AA20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ePnC</w:t>
            </w:r>
            <w:proofErr w:type="spellEnd"/>
            <w:r>
              <w:rPr>
                <w:i/>
                <w:iCs/>
                <w:sz w:val="18"/>
                <w:szCs w:val="18"/>
              </w:rPr>
              <w:t xml:space="preserve"> o </w:t>
            </w:r>
            <w:proofErr w:type="spellStart"/>
            <w:r>
              <w:rPr>
                <w:i/>
                <w:iCs/>
                <w:sz w:val="18"/>
                <w:szCs w:val="18"/>
              </w:rPr>
              <w:t>ePS</w:t>
            </w:r>
            <w:proofErr w:type="spellEnd"/>
          </w:p>
        </w:tc>
        <w:tc>
          <w:tcPr>
            <w:tcW w:w="0" w:type="auto"/>
            <w:vAlign w:val="center"/>
          </w:tcPr>
          <w:p w14:paraId="2BC73F97" w14:textId="0E139FE9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energyPL</w:t>
            </w:r>
            <w:proofErr w:type="spellEnd"/>
          </w:p>
        </w:tc>
      </w:tr>
      <w:tr w:rsidR="00793C9F" w14:paraId="1DDEA427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3200EB08" w14:textId="7AAAD90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Xarxa</w:t>
            </w:r>
          </w:p>
        </w:tc>
        <w:tc>
          <w:tcPr>
            <w:tcW w:w="0" w:type="auto"/>
            <w:vAlign w:val="center"/>
            <w:hideMark/>
          </w:tcPr>
          <w:p w14:paraId="68455DCE" w14:textId="3D3FAB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</w:t>
            </w:r>
          </w:p>
        </w:tc>
        <w:tc>
          <w:tcPr>
            <w:tcW w:w="0" w:type="auto"/>
            <w:vAlign w:val="center"/>
          </w:tcPr>
          <w:p w14:paraId="482CA81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3A392C" w14:textId="4175698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eX</w:t>
            </w:r>
            <w:proofErr w:type="spellEnd"/>
          </w:p>
        </w:tc>
        <w:tc>
          <w:tcPr>
            <w:tcW w:w="0" w:type="auto"/>
            <w:vAlign w:val="center"/>
          </w:tcPr>
          <w:p w14:paraId="78B0489D" w14:textId="62C97DC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</w:t>
            </w:r>
            <w:proofErr w:type="spellEnd"/>
          </w:p>
        </w:tc>
      </w:tr>
      <w:tr w:rsidR="00793C9F" w14:paraId="34212A86" w14:textId="77777777" w:rsidTr="00016CA3">
        <w:trPr>
          <w:jc w:val="center"/>
        </w:trPr>
        <w:tc>
          <w:tcPr>
            <w:tcW w:w="0" w:type="auto"/>
            <w:vAlign w:val="center"/>
            <w:hideMark/>
          </w:tcPr>
          <w:p w14:paraId="014C1C0D" w14:textId="06221DB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</w:t>
            </w: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Align w:val="center"/>
            <w:hideMark/>
          </w:tcPr>
          <w:p w14:paraId="5FDCD4D2" w14:textId="5D9D415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35DD5BAD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0812C38F" w14:textId="74EDD68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eP</w:t>
            </w:r>
            <w:proofErr w:type="spellEnd"/>
          </w:p>
        </w:tc>
        <w:tc>
          <w:tcPr>
            <w:tcW w:w="0" w:type="auto"/>
            <w:vAlign w:val="center"/>
          </w:tcPr>
          <w:p w14:paraId="52E4F1E8" w14:textId="2F2BFBF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energyGP</w:t>
            </w:r>
            <w:proofErr w:type="spellEnd"/>
          </w:p>
        </w:tc>
      </w:tr>
      <w:tr w:rsidR="00793C9F" w14:paraId="7BDABD3D" w14:textId="77777777" w:rsidTr="00016CA3">
        <w:trPr>
          <w:jc w:val="center"/>
        </w:trPr>
        <w:tc>
          <w:tcPr>
            <w:tcW w:w="0" w:type="auto"/>
            <w:vAlign w:val="center"/>
          </w:tcPr>
          <w:p w14:paraId="776916F7" w14:textId="5069C71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Xarxa durant no </w:t>
            </w:r>
            <w:proofErr w:type="spellStart"/>
            <w:r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Align w:val="center"/>
          </w:tcPr>
          <w:p w14:paraId="15A2FC17" w14:textId="3772B76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while not prod</w:t>
            </w:r>
            <w:r>
              <w:t>.</w:t>
            </w:r>
          </w:p>
        </w:tc>
        <w:tc>
          <w:tcPr>
            <w:tcW w:w="0" w:type="auto"/>
            <w:vAlign w:val="center"/>
          </w:tcPr>
          <w:p w14:paraId="28ADC9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1E20ED" w14:textId="27410A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enP</w:t>
            </w:r>
            <w:proofErr w:type="spellEnd"/>
          </w:p>
        </w:tc>
        <w:tc>
          <w:tcPr>
            <w:tcW w:w="0" w:type="auto"/>
            <w:vAlign w:val="center"/>
          </w:tcPr>
          <w:p w14:paraId="54E1F758" w14:textId="0130EEF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energyGnP</w:t>
            </w:r>
            <w:proofErr w:type="spellEnd"/>
          </w:p>
        </w:tc>
      </w:tr>
      <w:tr w:rsidR="00793C9F" w14:paraId="36175C3E" w14:textId="77777777" w:rsidTr="00016CA3">
        <w:trPr>
          <w:jc w:val="center"/>
        </w:trPr>
        <w:tc>
          <w:tcPr>
            <w:tcW w:w="0" w:type="auto"/>
            <w:vAlign w:val="center"/>
          </w:tcPr>
          <w:p w14:paraId="4E40C651" w14:textId="3AEB8FA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vAlign w:val="center"/>
          </w:tcPr>
          <w:p w14:paraId="2604F5D5" w14:textId="3A4F871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Consumed</w:t>
            </w:r>
          </w:p>
        </w:tc>
        <w:tc>
          <w:tcPr>
            <w:tcW w:w="0" w:type="auto"/>
            <w:vAlign w:val="center"/>
          </w:tcPr>
          <w:p w14:paraId="2757AF24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9E6CBD9" w14:textId="5CE14C2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eC</w:t>
            </w:r>
            <w:proofErr w:type="spellEnd"/>
          </w:p>
        </w:tc>
        <w:tc>
          <w:tcPr>
            <w:tcW w:w="0" w:type="auto"/>
            <w:vAlign w:val="center"/>
          </w:tcPr>
          <w:p w14:paraId="56272084" w14:textId="153AF48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energyC</w:t>
            </w:r>
            <w:proofErr w:type="spellEnd"/>
          </w:p>
        </w:tc>
      </w:tr>
      <w:tr w:rsidR="00793C9F" w14:paraId="3B644227" w14:textId="77777777" w:rsidTr="00016CA3">
        <w:trPr>
          <w:jc w:val="center"/>
        </w:trPr>
        <w:tc>
          <w:tcPr>
            <w:tcW w:w="0" w:type="auto"/>
            <w:vAlign w:val="center"/>
          </w:tcPr>
          <w:p w14:paraId="2C35FF15" w14:textId="022A6F1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base</w:t>
            </w:r>
          </w:p>
        </w:tc>
        <w:tc>
          <w:tcPr>
            <w:tcW w:w="0" w:type="auto"/>
            <w:vAlign w:val="center"/>
          </w:tcPr>
          <w:p w14:paraId="2E87962E" w14:textId="18EDD15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Base load</w:t>
            </w:r>
          </w:p>
        </w:tc>
        <w:tc>
          <w:tcPr>
            <w:tcW w:w="0" w:type="auto"/>
            <w:vAlign w:val="center"/>
          </w:tcPr>
          <w:p w14:paraId="22993C7A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B1DF05" w14:textId="3392613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eCB</w:t>
            </w:r>
            <w:proofErr w:type="spellEnd"/>
          </w:p>
        </w:tc>
        <w:tc>
          <w:tcPr>
            <w:tcW w:w="0" w:type="auto"/>
            <w:vAlign w:val="center"/>
          </w:tcPr>
          <w:p w14:paraId="21C5C6B1" w14:textId="5A01951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LB</w:t>
            </w:r>
            <w:proofErr w:type="spellEnd"/>
          </w:p>
        </w:tc>
      </w:tr>
      <w:tr w:rsidR="00793C9F" w14:paraId="6AE45898" w14:textId="77777777" w:rsidTr="00016CA3">
        <w:trPr>
          <w:jc w:val="center"/>
        </w:trPr>
        <w:tc>
          <w:tcPr>
            <w:tcW w:w="0" w:type="auto"/>
            <w:vAlign w:val="center"/>
          </w:tcPr>
          <w:p w14:paraId="3183B111" w14:textId="22DA794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1</w:t>
            </w:r>
          </w:p>
        </w:tc>
        <w:tc>
          <w:tcPr>
            <w:tcW w:w="0" w:type="auto"/>
            <w:vAlign w:val="center"/>
          </w:tcPr>
          <w:p w14:paraId="242C94AC" w14:textId="326C50D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1</w:t>
            </w:r>
          </w:p>
        </w:tc>
        <w:tc>
          <w:tcPr>
            <w:tcW w:w="0" w:type="auto"/>
            <w:vAlign w:val="center"/>
          </w:tcPr>
          <w:p w14:paraId="5D504680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BAD894B" w14:textId="25FCF9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eC1</w:t>
            </w:r>
          </w:p>
        </w:tc>
        <w:tc>
          <w:tcPr>
            <w:tcW w:w="0" w:type="auto"/>
            <w:vAlign w:val="center"/>
          </w:tcPr>
          <w:p w14:paraId="7B78F88E" w14:textId="6642D3F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L1</w:t>
            </w:r>
          </w:p>
        </w:tc>
      </w:tr>
      <w:tr w:rsidR="00793C9F" w14:paraId="3F998FA1" w14:textId="77777777" w:rsidTr="00016CA3">
        <w:trPr>
          <w:jc w:val="center"/>
        </w:trPr>
        <w:tc>
          <w:tcPr>
            <w:tcW w:w="0" w:type="auto"/>
            <w:vAlign w:val="center"/>
          </w:tcPr>
          <w:p w14:paraId="745B756E" w14:textId="0D84422D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Càrrega 2</w:t>
            </w:r>
          </w:p>
        </w:tc>
        <w:tc>
          <w:tcPr>
            <w:tcW w:w="0" w:type="auto"/>
            <w:vAlign w:val="center"/>
          </w:tcPr>
          <w:p w14:paraId="73B500AF" w14:textId="25EB61C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Load 2</w:t>
            </w:r>
          </w:p>
        </w:tc>
        <w:tc>
          <w:tcPr>
            <w:tcW w:w="0" w:type="auto"/>
            <w:vAlign w:val="center"/>
          </w:tcPr>
          <w:p w14:paraId="01E82001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41208587" w14:textId="3A9E346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eC2</w:t>
            </w:r>
          </w:p>
        </w:tc>
        <w:tc>
          <w:tcPr>
            <w:tcW w:w="0" w:type="auto"/>
            <w:vAlign w:val="center"/>
          </w:tcPr>
          <w:p w14:paraId="17AF6A9C" w14:textId="45FEA6C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energy</w:t>
            </w:r>
            <w:r w:rsidRPr="002F1639">
              <w:rPr>
                <w:i/>
                <w:iCs/>
                <w:sz w:val="18"/>
                <w:szCs w:val="18"/>
                <w:lang w:val="en-US"/>
              </w:rPr>
              <w:t>L2</w:t>
            </w:r>
          </w:p>
        </w:tc>
      </w:tr>
      <w:tr w:rsidR="00793C9F" w14:paraId="6D3A09C2" w14:textId="77777777" w:rsidTr="00016CA3">
        <w:trPr>
          <w:jc w:val="center"/>
        </w:trPr>
        <w:tc>
          <w:tcPr>
            <w:tcW w:w="0" w:type="auto"/>
            <w:vAlign w:val="center"/>
          </w:tcPr>
          <w:p w14:paraId="06FEDF2B" w14:textId="5BA5A57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Consum màxim</w:t>
            </w:r>
          </w:p>
        </w:tc>
        <w:tc>
          <w:tcPr>
            <w:tcW w:w="0" w:type="auto"/>
            <w:vAlign w:val="center"/>
          </w:tcPr>
          <w:p w14:paraId="7AC41EE1" w14:textId="31AC93C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Max. consumption</w:t>
            </w:r>
          </w:p>
        </w:tc>
        <w:tc>
          <w:tcPr>
            <w:tcW w:w="0" w:type="auto"/>
            <w:vAlign w:val="center"/>
          </w:tcPr>
          <w:p w14:paraId="50E188A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7449D06" w14:textId="430897A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eCM</w:t>
            </w:r>
            <w:proofErr w:type="spellEnd"/>
          </w:p>
        </w:tc>
        <w:tc>
          <w:tcPr>
            <w:tcW w:w="0" w:type="auto"/>
            <w:vAlign w:val="center"/>
          </w:tcPr>
          <w:p w14:paraId="1E48E305" w14:textId="10639F9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 w:rsidRPr="00016CA3">
              <w:rPr>
                <w:i/>
                <w:iCs/>
                <w:sz w:val="18"/>
                <w:szCs w:val="18"/>
                <w:lang w:val="en-US"/>
              </w:rPr>
              <w:t>energy</w:t>
            </w:r>
            <w:r>
              <w:rPr>
                <w:i/>
                <w:iCs/>
                <w:sz w:val="18"/>
                <w:szCs w:val="18"/>
                <w:lang w:val="en-US"/>
              </w:rPr>
              <w:t>CM</w:t>
            </w:r>
            <w:proofErr w:type="spellEnd"/>
          </w:p>
        </w:tc>
      </w:tr>
      <w:tr w:rsidR="00793C9F" w14:paraId="65419546" w14:textId="77777777" w:rsidTr="00016CA3">
        <w:trPr>
          <w:jc w:val="center"/>
        </w:trPr>
        <w:tc>
          <w:tcPr>
            <w:tcW w:w="0" w:type="auto"/>
            <w:vAlign w:val="center"/>
          </w:tcPr>
          <w:p w14:paraId="2F6AC678" w14:textId="515ECD3C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2E4CBDBD" w14:textId="58E32F1F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5117D4D3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A4C8257" w14:textId="2D4C913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eB</w:t>
            </w:r>
            <w:proofErr w:type="spellEnd"/>
          </w:p>
        </w:tc>
        <w:tc>
          <w:tcPr>
            <w:tcW w:w="0" w:type="auto"/>
            <w:vAlign w:val="center"/>
          </w:tcPr>
          <w:p w14:paraId="0430F55D" w14:textId="2D8151A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energyB</w:t>
            </w:r>
            <w:proofErr w:type="spellEnd"/>
          </w:p>
        </w:tc>
      </w:tr>
      <w:tr w:rsidR="00793C9F" w14:paraId="7816ACAF" w14:textId="77777777" w:rsidTr="00016CA3">
        <w:trPr>
          <w:jc w:val="center"/>
        </w:trPr>
        <w:tc>
          <w:tcPr>
            <w:tcW w:w="0" w:type="auto"/>
            <w:vAlign w:val="center"/>
          </w:tcPr>
          <w:p w14:paraId="493525E7" w14:textId="5D9DA708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Deguda a la xarxa</w:t>
            </w:r>
          </w:p>
        </w:tc>
        <w:tc>
          <w:tcPr>
            <w:tcW w:w="0" w:type="auto"/>
            <w:vAlign w:val="center"/>
          </w:tcPr>
          <w:p w14:paraId="16FBF02D" w14:textId="2CC4008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Grid debt</w:t>
            </w:r>
          </w:p>
        </w:tc>
        <w:tc>
          <w:tcPr>
            <w:tcW w:w="0" w:type="auto"/>
            <w:vAlign w:val="center"/>
          </w:tcPr>
          <w:p w14:paraId="5A39BF58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6E7A5E" w14:textId="2C1E1D91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eXD</w:t>
            </w:r>
            <w:proofErr w:type="spellEnd"/>
          </w:p>
        </w:tc>
        <w:tc>
          <w:tcPr>
            <w:tcW w:w="0" w:type="auto"/>
            <w:vAlign w:val="center"/>
          </w:tcPr>
          <w:p w14:paraId="4D595B76" w14:textId="3DF4EDE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energyGB</w:t>
            </w:r>
            <w:proofErr w:type="spellEnd"/>
          </w:p>
        </w:tc>
      </w:tr>
      <w:tr w:rsidR="00793C9F" w14:paraId="396250F7" w14:textId="77777777" w:rsidTr="00016CA3">
        <w:trPr>
          <w:jc w:val="center"/>
        </w:trPr>
        <w:tc>
          <w:tcPr>
            <w:tcW w:w="0" w:type="auto"/>
            <w:vAlign w:val="center"/>
          </w:tcPr>
          <w:p w14:paraId="6F06D97C" w14:textId="04175292" w:rsidR="00793C9F" w:rsidRDefault="00166E4A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Disponible </w:t>
            </w:r>
            <w:r w:rsidR="009E0B0D">
              <w:rPr>
                <w:sz w:val="18"/>
                <w:szCs w:val="18"/>
              </w:rPr>
              <w:t>(</w:t>
            </w:r>
            <w:r>
              <w:rPr>
                <w:sz w:val="18"/>
                <w:szCs w:val="18"/>
              </w:rPr>
              <w:t>del b</w:t>
            </w:r>
            <w:r w:rsidR="00793C9F">
              <w:rPr>
                <w:sz w:val="18"/>
                <w:szCs w:val="18"/>
              </w:rPr>
              <w:t>alanç</w:t>
            </w:r>
            <w:r w:rsidR="009E0B0D">
              <w:rPr>
                <w:sz w:val="18"/>
                <w:szCs w:val="18"/>
              </w:rPr>
              <w:t>)</w:t>
            </w:r>
            <w:r w:rsidR="00793C9F">
              <w:rPr>
                <w:sz w:val="18"/>
                <w:szCs w:val="18"/>
              </w:rPr>
              <w:t xml:space="preserve"> </w:t>
            </w:r>
          </w:p>
        </w:tc>
        <w:tc>
          <w:tcPr>
            <w:tcW w:w="0" w:type="auto"/>
            <w:vAlign w:val="center"/>
          </w:tcPr>
          <w:p w14:paraId="74D25245" w14:textId="3E1D24F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Available balance</w:t>
            </w:r>
          </w:p>
        </w:tc>
        <w:tc>
          <w:tcPr>
            <w:tcW w:w="0" w:type="auto"/>
            <w:vAlign w:val="center"/>
          </w:tcPr>
          <w:p w14:paraId="43AB1462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539BC0F" w14:textId="5128BD3B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eBD</w:t>
            </w:r>
            <w:proofErr w:type="spellEnd"/>
          </w:p>
        </w:tc>
        <w:tc>
          <w:tcPr>
            <w:tcW w:w="0" w:type="auto"/>
            <w:vAlign w:val="center"/>
          </w:tcPr>
          <w:p w14:paraId="62F057B9" w14:textId="4050F556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energyAB</w:t>
            </w:r>
            <w:proofErr w:type="spellEnd"/>
          </w:p>
        </w:tc>
      </w:tr>
      <w:tr w:rsidR="00793C9F" w14:paraId="0FB57753" w14:textId="77777777" w:rsidTr="00016CA3">
        <w:trPr>
          <w:jc w:val="center"/>
        </w:trPr>
        <w:tc>
          <w:tcPr>
            <w:tcW w:w="0" w:type="auto"/>
            <w:vAlign w:val="center"/>
          </w:tcPr>
          <w:p w14:paraId="0549474E" w14:textId="212FFDD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Sobreeixida</w:t>
            </w:r>
          </w:p>
        </w:tc>
        <w:tc>
          <w:tcPr>
            <w:tcW w:w="0" w:type="auto"/>
            <w:vAlign w:val="center"/>
          </w:tcPr>
          <w:p w14:paraId="67412AEA" w14:textId="3D77E4AE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Surplus</w:t>
            </w:r>
          </w:p>
        </w:tc>
        <w:tc>
          <w:tcPr>
            <w:tcW w:w="0" w:type="auto"/>
            <w:vAlign w:val="center"/>
          </w:tcPr>
          <w:p w14:paraId="4A1839F6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745BE0" w14:textId="7CF8CBBA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eS</w:t>
            </w:r>
            <w:proofErr w:type="spellEnd"/>
          </w:p>
        </w:tc>
        <w:tc>
          <w:tcPr>
            <w:tcW w:w="0" w:type="auto"/>
            <w:vAlign w:val="center"/>
          </w:tcPr>
          <w:p w14:paraId="70F55B1E" w14:textId="4394E0D0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energyS</w:t>
            </w:r>
            <w:proofErr w:type="spellEnd"/>
          </w:p>
        </w:tc>
      </w:tr>
      <w:tr w:rsidR="00793C9F" w14:paraId="7F3F1A67" w14:textId="77777777" w:rsidTr="00016CA3">
        <w:trPr>
          <w:jc w:val="center"/>
        </w:trPr>
        <w:tc>
          <w:tcPr>
            <w:tcW w:w="0" w:type="auto"/>
            <w:vAlign w:val="center"/>
          </w:tcPr>
          <w:p w14:paraId="4EEACEE9" w14:textId="6D3D979F" w:rsidR="00793C9F" w:rsidRDefault="005E1687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No aprofitada o p</w:t>
            </w:r>
            <w:r w:rsidR="00793C9F">
              <w:rPr>
                <w:sz w:val="18"/>
                <w:szCs w:val="18"/>
              </w:rPr>
              <w:t>erduda</w:t>
            </w:r>
          </w:p>
        </w:tc>
        <w:tc>
          <w:tcPr>
            <w:tcW w:w="0" w:type="auto"/>
            <w:vAlign w:val="center"/>
          </w:tcPr>
          <w:p w14:paraId="2110B323" w14:textId="73283F35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Lost</w:t>
            </w:r>
          </w:p>
        </w:tc>
        <w:tc>
          <w:tcPr>
            <w:tcW w:w="0" w:type="auto"/>
            <w:vAlign w:val="center"/>
          </w:tcPr>
          <w:p w14:paraId="18B50E2C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4ED7A42" w14:textId="3DF8354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</w:t>
            </w:r>
            <w:r w:rsidR="005E1687">
              <w:rPr>
                <w:i/>
                <w:iCs/>
                <w:sz w:val="18"/>
                <w:szCs w:val="18"/>
              </w:rPr>
              <w:t>Pe</w:t>
            </w:r>
            <w:proofErr w:type="spellEnd"/>
          </w:p>
        </w:tc>
        <w:tc>
          <w:tcPr>
            <w:tcW w:w="0" w:type="auto"/>
            <w:vAlign w:val="center"/>
          </w:tcPr>
          <w:p w14:paraId="557832BB" w14:textId="2C769572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energyL</w:t>
            </w:r>
            <w:proofErr w:type="spellEnd"/>
          </w:p>
        </w:tc>
      </w:tr>
      <w:tr w:rsidR="00793C9F" w14:paraId="2F147861" w14:textId="77777777" w:rsidTr="00016CA3">
        <w:trPr>
          <w:jc w:val="center"/>
        </w:trPr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119AB7F0" w14:textId="655B8A6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Retornada a la xarxa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78F1F84" w14:textId="68517093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Returned to grid</w:t>
            </w: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48B90709" w14:textId="7777777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D4FB650" w14:textId="4A20D444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eXR</w:t>
            </w:r>
            <w:proofErr w:type="spellEnd"/>
          </w:p>
        </w:tc>
        <w:tc>
          <w:tcPr>
            <w:tcW w:w="0" w:type="auto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14:paraId="7612174A" w14:textId="2FB8C807" w:rsidR="00793C9F" w:rsidRDefault="00793C9F" w:rsidP="00793C9F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energyGR</w:t>
            </w:r>
            <w:proofErr w:type="spellEnd"/>
          </w:p>
        </w:tc>
      </w:tr>
    </w:tbl>
    <w:p w14:paraId="36061F9F" w14:textId="38C37B0E" w:rsidR="003F4712" w:rsidRDefault="001641D0" w:rsidP="00CC6351">
      <w:pPr>
        <w:pStyle w:val="Caption"/>
      </w:pPr>
      <w:bookmarkStart w:id="122" w:name="_Toc108207892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>
        <w:t xml:space="preserve">. </w:t>
      </w:r>
      <w:r w:rsidR="00CC6351">
        <w:t>Traducci</w:t>
      </w:r>
      <w:r w:rsidR="00FF06AE">
        <w:t>ons</w:t>
      </w:r>
      <w:r w:rsidR="00CC6351">
        <w:t xml:space="preserve"> i nomenclatur</w:t>
      </w:r>
      <w:r w:rsidR="00FF06AE">
        <w:t>es</w:t>
      </w:r>
      <w:r w:rsidR="00CC6351">
        <w:t xml:space="preserve"> </w:t>
      </w:r>
      <w:r w:rsidR="00DA72D2">
        <w:t>– E</w:t>
      </w:r>
      <w:r w:rsidR="00CC6351">
        <w:t>nergies</w:t>
      </w:r>
      <w:bookmarkEnd w:id="122"/>
    </w:p>
    <w:p w14:paraId="5B448CD0" w14:textId="7317FA76" w:rsidR="00CC6351" w:rsidRDefault="005A128E" w:rsidP="009B1159">
      <w:pPr>
        <w:pStyle w:val="Heading3"/>
      </w:pPr>
      <w:bookmarkStart w:id="123" w:name="_Toc108200322"/>
      <w:bookmarkStart w:id="124" w:name="_Toc108207925"/>
      <w:r>
        <w:lastRenderedPageBreak/>
        <w:t>Segmentació visual</w:t>
      </w:r>
      <w:bookmarkEnd w:id="123"/>
      <w:bookmarkEnd w:id="124"/>
    </w:p>
    <w:p w14:paraId="0CC9A25A" w14:textId="428C7407" w:rsidR="00F5263D" w:rsidRDefault="00F5263D" w:rsidP="005A128E">
      <w:r>
        <w:t xml:space="preserve">Una bona forma visual de representar aquesta classificació/segmentació és </w:t>
      </w:r>
      <w:r w:rsidR="00D25A91">
        <w:t>a través de blocs, on cada bloc té la seva segmentació a la dreta.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5"/>
        <w:gridCol w:w="924"/>
        <w:gridCol w:w="1725"/>
        <w:gridCol w:w="1079"/>
        <w:gridCol w:w="1576"/>
        <w:gridCol w:w="1284"/>
      </w:tblGrid>
      <w:tr w:rsidR="003D4A09" w14:paraId="017E2803" w14:textId="34E89D2F" w:rsidTr="00BE44BB">
        <w:trPr>
          <w:trHeight w:val="101"/>
          <w:jc w:val="center"/>
        </w:trPr>
        <w:tc>
          <w:tcPr>
            <w:tcW w:w="0" w:type="auto"/>
            <w:vMerge w:val="restart"/>
            <w:shd w:val="clear" w:color="auto" w:fill="195AA7"/>
            <w:vAlign w:val="center"/>
          </w:tcPr>
          <w:p w14:paraId="7AEA0408" w14:textId="387C1D1E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195AA7"/>
                <w:sz w:val="18"/>
                <w:szCs w:val="18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Sistema</w:t>
            </w:r>
          </w:p>
        </w:tc>
        <w:tc>
          <w:tcPr>
            <w:tcW w:w="0" w:type="auto"/>
            <w:vMerge w:val="restart"/>
            <w:shd w:val="clear" w:color="auto" w:fill="2176DB"/>
            <w:vAlign w:val="center"/>
          </w:tcPr>
          <w:p w14:paraId="38BC6C99" w14:textId="40FB11E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Produïda</w:t>
            </w:r>
          </w:p>
        </w:tc>
        <w:tc>
          <w:tcPr>
            <w:tcW w:w="0" w:type="auto"/>
            <w:gridSpan w:val="2"/>
            <w:vMerge w:val="restart"/>
            <w:shd w:val="clear" w:color="auto" w:fill="BFBFBF" w:themeFill="background1" w:themeFillShade="BF"/>
            <w:vAlign w:val="center"/>
          </w:tcPr>
          <w:p w14:paraId="0D9E23E6" w14:textId="0B3BC2F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 w:rsidRPr="00D45792">
              <w:rPr>
                <w:sz w:val="18"/>
                <w:szCs w:val="18"/>
              </w:rPr>
              <w:t>Prod</w:t>
            </w:r>
            <w:proofErr w:type="spellEnd"/>
            <w:r>
              <w:rPr>
                <w:sz w:val="18"/>
                <w:szCs w:val="18"/>
              </w:rPr>
              <w:t>.</w:t>
            </w:r>
            <w:r w:rsidRPr="00D45792">
              <w:rPr>
                <w:sz w:val="18"/>
                <w:szCs w:val="18"/>
              </w:rPr>
              <w:t xml:space="preserve"> no </w:t>
            </w:r>
            <w:r w:rsidR="00C6590F">
              <w:rPr>
                <w:sz w:val="18"/>
                <w:szCs w:val="18"/>
              </w:rPr>
              <w:t>c</w:t>
            </w:r>
            <w:r w:rsidRPr="00D45792">
              <w:rPr>
                <w:sz w:val="18"/>
                <w:szCs w:val="18"/>
              </w:rPr>
              <w:t>ons</w:t>
            </w:r>
            <w:r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Merge w:val="restart"/>
            <w:shd w:val="clear" w:color="auto" w:fill="60B0FF"/>
            <w:vAlign w:val="center"/>
          </w:tcPr>
          <w:p w14:paraId="1ED48AF6" w14:textId="49620E96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Balanç </w:t>
            </w:r>
            <w:r w:rsidR="00C6590F">
              <w:rPr>
                <w:sz w:val="18"/>
                <w:szCs w:val="18"/>
              </w:rPr>
              <w:t>d</w:t>
            </w:r>
            <w:r w:rsidRPr="003D4A09">
              <w:rPr>
                <w:sz w:val="18"/>
                <w:szCs w:val="18"/>
              </w:rPr>
              <w:t>isponible</w:t>
            </w:r>
          </w:p>
        </w:tc>
        <w:tc>
          <w:tcPr>
            <w:tcW w:w="0" w:type="auto"/>
            <w:shd w:val="clear" w:color="auto" w:fill="7AD92B"/>
            <w:vAlign w:val="center"/>
          </w:tcPr>
          <w:p w14:paraId="68D175F6" w14:textId="31341EA8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>Sobreeixida</w:t>
            </w:r>
          </w:p>
        </w:tc>
      </w:tr>
      <w:tr w:rsidR="003D4A09" w14:paraId="60545A59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81128F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71B1BA6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43958B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60B0FF"/>
            <w:vAlign w:val="center"/>
          </w:tcPr>
          <w:p w14:paraId="570E2506" w14:textId="77777777" w:rsidR="003D4A09" w:rsidRPr="003D4A09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shd w:val="clear" w:color="auto" w:fill="F98E7E"/>
            <w:vAlign w:val="center"/>
          </w:tcPr>
          <w:p w14:paraId="54AF336A" w14:textId="103BEE9F" w:rsidR="003D4A09" w:rsidRPr="003D4A09" w:rsidRDefault="005E1687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5E1687">
              <w:rPr>
                <w:sz w:val="18"/>
                <w:szCs w:val="18"/>
              </w:rPr>
              <w:t>No aprofitada</w:t>
            </w:r>
          </w:p>
        </w:tc>
      </w:tr>
      <w:tr w:rsidR="003D4A09" w14:paraId="7516F796" w14:textId="77777777" w:rsidTr="00BE44BB">
        <w:trPr>
          <w:trHeight w:val="100"/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E73E3CC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3218C931" w14:textId="7EA9AD8D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gridSpan w:val="2"/>
            <w:vMerge/>
            <w:shd w:val="clear" w:color="auto" w:fill="BFBFBF" w:themeFill="background1" w:themeFillShade="BF"/>
            <w:vAlign w:val="center"/>
          </w:tcPr>
          <w:p w14:paraId="7BEB1B5D" w14:textId="58E8BB1B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9865C6"/>
            <w:vAlign w:val="center"/>
          </w:tcPr>
          <w:p w14:paraId="0585B254" w14:textId="13A31F95" w:rsidR="003D4A09" w:rsidRPr="00F5263D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  <w:r w:rsidRPr="003D4A09">
              <w:rPr>
                <w:color w:val="FFFFFF" w:themeColor="background1"/>
                <w:sz w:val="18"/>
                <w:szCs w:val="18"/>
              </w:rPr>
              <w:t xml:space="preserve">Retornada </w:t>
            </w:r>
            <w:r w:rsidR="00C6590F">
              <w:rPr>
                <w:color w:val="FFFFFF" w:themeColor="background1"/>
                <w:sz w:val="18"/>
                <w:szCs w:val="18"/>
              </w:rPr>
              <w:t>x</w:t>
            </w:r>
            <w:r w:rsidRPr="003D4A09">
              <w:rPr>
                <w:color w:val="FFFFFF" w:themeColor="background1"/>
                <w:sz w:val="18"/>
                <w:szCs w:val="18"/>
              </w:rPr>
              <w:t>arxa</w:t>
            </w:r>
          </w:p>
        </w:tc>
      </w:tr>
      <w:tr w:rsidR="003D4A09" w14:paraId="45F1668B" w14:textId="4D0AAFFC" w:rsidTr="00BE44BB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700B9A58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2176DB"/>
            <w:vAlign w:val="center"/>
          </w:tcPr>
          <w:p w14:paraId="07F23B92" w14:textId="4EF6E06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5F9DE7"/>
            <w:vAlign w:val="center"/>
          </w:tcPr>
          <w:p w14:paraId="1C72D970" w14:textId="5AAE48A6" w:rsidR="003D4A09" w:rsidRPr="00BE44BB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proofErr w:type="spellStart"/>
            <w:r w:rsidRPr="00BE44BB">
              <w:rPr>
                <w:sz w:val="18"/>
                <w:szCs w:val="18"/>
              </w:rPr>
              <w:t>Prod</w:t>
            </w:r>
            <w:proofErr w:type="spellEnd"/>
            <w:r w:rsidRPr="00BE44BB">
              <w:rPr>
                <w:sz w:val="18"/>
                <w:szCs w:val="18"/>
              </w:rPr>
              <w:t xml:space="preserve">. </w:t>
            </w:r>
            <w:r w:rsidR="00C6590F">
              <w:rPr>
                <w:sz w:val="18"/>
                <w:szCs w:val="18"/>
              </w:rPr>
              <w:t>c</w:t>
            </w:r>
            <w:r w:rsidRPr="00BE44BB">
              <w:rPr>
                <w:sz w:val="18"/>
                <w:szCs w:val="18"/>
              </w:rPr>
              <w:t>onsumida</w:t>
            </w:r>
          </w:p>
        </w:tc>
        <w:tc>
          <w:tcPr>
            <w:tcW w:w="0" w:type="auto"/>
            <w:vMerge w:val="restart"/>
            <w:shd w:val="clear" w:color="auto" w:fill="F8A62A"/>
            <w:vAlign w:val="center"/>
          </w:tcPr>
          <w:p w14:paraId="72E40C81" w14:textId="1B58103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Consumida</w:t>
            </w:r>
          </w:p>
        </w:tc>
        <w:tc>
          <w:tcPr>
            <w:tcW w:w="0" w:type="auto"/>
            <w:gridSpan w:val="2"/>
            <w:shd w:val="clear" w:color="auto" w:fill="E7D6A9"/>
            <w:vAlign w:val="center"/>
          </w:tcPr>
          <w:p w14:paraId="1CEF83B5" w14:textId="16F0492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 xml:space="preserve">Càrrega </w:t>
            </w:r>
            <w:r w:rsidR="00C6590F">
              <w:rPr>
                <w:sz w:val="18"/>
                <w:szCs w:val="18"/>
              </w:rPr>
              <w:t>b</w:t>
            </w:r>
            <w:r w:rsidRPr="00D45792">
              <w:rPr>
                <w:sz w:val="18"/>
                <w:szCs w:val="18"/>
              </w:rPr>
              <w:t>ase</w:t>
            </w:r>
          </w:p>
        </w:tc>
      </w:tr>
      <w:tr w:rsidR="003D4A09" w14:paraId="49DFC7D2" w14:textId="708B8155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4473DB87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</w:rPr>
            </w:pPr>
          </w:p>
        </w:tc>
        <w:tc>
          <w:tcPr>
            <w:tcW w:w="0" w:type="auto"/>
            <w:vMerge w:val="restart"/>
            <w:shd w:val="clear" w:color="auto" w:fill="DC604D"/>
            <w:vAlign w:val="center"/>
          </w:tcPr>
          <w:p w14:paraId="34571186" w14:textId="082D1463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</w:rPr>
            </w:pPr>
            <w:r w:rsidRPr="00D45792">
              <w:rPr>
                <w:color w:val="FFFFFF" w:themeColor="background1"/>
                <w:sz w:val="18"/>
                <w:szCs w:val="18"/>
              </w:rPr>
              <w:t>Xarxa</w:t>
            </w:r>
          </w:p>
        </w:tc>
        <w:tc>
          <w:tcPr>
            <w:tcW w:w="0" w:type="auto"/>
            <w:shd w:val="clear" w:color="auto" w:fill="BFBFBF" w:themeFill="background1" w:themeFillShade="BF"/>
            <w:vAlign w:val="center"/>
          </w:tcPr>
          <w:p w14:paraId="5C112FBF" w14:textId="5FA81D84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3D4A09">
              <w:rPr>
                <w:sz w:val="18"/>
                <w:szCs w:val="18"/>
              </w:rPr>
              <w:t xml:space="preserve">Xarxa fora </w:t>
            </w:r>
            <w:proofErr w:type="spellStart"/>
            <w:r w:rsidR="00C6590F">
              <w:rPr>
                <w:sz w:val="18"/>
                <w:szCs w:val="18"/>
              </w:rPr>
              <w:t>p</w:t>
            </w:r>
            <w:r w:rsidRPr="003D4A09">
              <w:rPr>
                <w:sz w:val="18"/>
                <w:szCs w:val="18"/>
              </w:rPr>
              <w:t>rod</w:t>
            </w:r>
            <w:proofErr w:type="spellEnd"/>
            <w:r w:rsidRPr="003D4A09">
              <w:rPr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0B482364" w14:textId="7D0C4DCA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DC26C"/>
            <w:vAlign w:val="center"/>
          </w:tcPr>
          <w:p w14:paraId="2B538338" w14:textId="58AFBCFF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1</w:t>
            </w:r>
          </w:p>
        </w:tc>
      </w:tr>
      <w:tr w:rsidR="003D4A09" w14:paraId="60466764" w14:textId="607F0679" w:rsidTr="003D4A09">
        <w:trPr>
          <w:jc w:val="center"/>
        </w:trPr>
        <w:tc>
          <w:tcPr>
            <w:tcW w:w="0" w:type="auto"/>
            <w:vMerge/>
            <w:shd w:val="clear" w:color="auto" w:fill="195AA7"/>
            <w:vAlign w:val="center"/>
          </w:tcPr>
          <w:p w14:paraId="0B720B0B" w14:textId="77777777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shd w:val="clear" w:color="auto" w:fill="DC604D"/>
            <w:vAlign w:val="center"/>
          </w:tcPr>
          <w:p w14:paraId="3C5D9F06" w14:textId="2BB9A16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color w:val="FFFFFF" w:themeColor="background1"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shd w:val="clear" w:color="auto" w:fill="D03429"/>
            <w:vAlign w:val="center"/>
          </w:tcPr>
          <w:p w14:paraId="300A682B" w14:textId="240321D6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F72CF2">
              <w:rPr>
                <w:color w:val="FFFFFF" w:themeColor="background1"/>
                <w:sz w:val="18"/>
                <w:szCs w:val="18"/>
              </w:rPr>
              <w:t xml:space="preserve">Xarxa durant </w:t>
            </w:r>
            <w:proofErr w:type="spellStart"/>
            <w:r w:rsidR="00C6590F">
              <w:rPr>
                <w:color w:val="FFFFFF" w:themeColor="background1"/>
                <w:sz w:val="18"/>
                <w:szCs w:val="18"/>
              </w:rPr>
              <w:t>p</w:t>
            </w:r>
            <w:r w:rsidRPr="00F72CF2">
              <w:rPr>
                <w:color w:val="FFFFFF" w:themeColor="background1"/>
                <w:sz w:val="18"/>
                <w:szCs w:val="18"/>
              </w:rPr>
              <w:t>rod</w:t>
            </w:r>
            <w:proofErr w:type="spellEnd"/>
            <w:r w:rsidRPr="00F72CF2">
              <w:rPr>
                <w:color w:val="FFFFFF" w:themeColor="background1"/>
                <w:sz w:val="18"/>
                <w:szCs w:val="18"/>
              </w:rPr>
              <w:t>.</w:t>
            </w:r>
          </w:p>
        </w:tc>
        <w:tc>
          <w:tcPr>
            <w:tcW w:w="0" w:type="auto"/>
            <w:vMerge/>
            <w:shd w:val="clear" w:color="auto" w:fill="F8A62A"/>
            <w:vAlign w:val="center"/>
          </w:tcPr>
          <w:p w14:paraId="6EAA8C4F" w14:textId="1A61ABD9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gridSpan w:val="2"/>
            <w:shd w:val="clear" w:color="auto" w:fill="FFD463"/>
            <w:vAlign w:val="center"/>
          </w:tcPr>
          <w:p w14:paraId="7F09831E" w14:textId="2E50331E" w:rsidR="003D4A09" w:rsidRPr="00D45792" w:rsidRDefault="003D4A09" w:rsidP="003D4A09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 w:rsidRPr="00D45792">
              <w:rPr>
                <w:sz w:val="18"/>
                <w:szCs w:val="18"/>
              </w:rPr>
              <w:t>Càrrega 2</w:t>
            </w:r>
          </w:p>
        </w:tc>
      </w:tr>
    </w:tbl>
    <w:p w14:paraId="78328C14" w14:textId="2928838D" w:rsidR="003876F1" w:rsidRDefault="00F72CF2" w:rsidP="005A128E">
      <w:pPr>
        <w:pStyle w:val="Caption"/>
      </w:pPr>
      <w:bookmarkStart w:id="125" w:name="_Toc10820782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r>
        <w:t xml:space="preserve">. Segmentació visual de </w:t>
      </w:r>
      <w:r w:rsidR="00FF06AE">
        <w:t>l’energia</w:t>
      </w:r>
      <w:r>
        <w:t xml:space="preserve"> del sistema</w:t>
      </w:r>
      <w:bookmarkEnd w:id="125"/>
    </w:p>
    <w:p w14:paraId="0DDDBD55" w14:textId="60CAF7CC" w:rsidR="00D672A7" w:rsidRPr="0065236A" w:rsidRDefault="00D672A7" w:rsidP="009B1159">
      <w:pPr>
        <w:pStyle w:val="Heading3"/>
        <w:rPr>
          <w:bCs/>
        </w:rPr>
      </w:pPr>
      <w:bookmarkStart w:id="126" w:name="_Toc108200323"/>
      <w:bookmarkStart w:id="127" w:name="_Toc108207926"/>
      <w:r w:rsidRPr="0065236A">
        <w:t>Exemple</w:t>
      </w:r>
      <w:r w:rsidR="00A9124F" w:rsidRPr="0065236A">
        <w:t>s</w:t>
      </w:r>
      <w:bookmarkEnd w:id="126"/>
      <w:bookmarkEnd w:id="127"/>
    </w:p>
    <w:p w14:paraId="3B25CDF6" w14:textId="2CE9AD17" w:rsidR="00E13194" w:rsidRDefault="00D672A7" w:rsidP="0038232A">
      <w:r>
        <w:t>Per facilitar la lectura de les gràfiques que hi ha al llarg del treball i exemplificar els conceptes anteriors, a continuació es mostren i comenten diverses gràfiques</w:t>
      </w:r>
      <w:r w:rsidR="00FE6169">
        <w:t xml:space="preserve"> generades</w:t>
      </w:r>
      <w:r>
        <w:t xml:space="preserve"> a partir de dades reals.</w:t>
      </w:r>
    </w:p>
    <w:p w14:paraId="75C15361" w14:textId="180EF67F" w:rsidR="000168CE" w:rsidRDefault="00095339" w:rsidP="000168CE">
      <w:r w:rsidRPr="0065236A">
        <w:rPr>
          <w:u w:val="single"/>
        </w:rPr>
        <w:t>C</w:t>
      </w:r>
      <w:r w:rsidR="00456AEA" w:rsidRPr="0065236A">
        <w:rPr>
          <w:u w:val="single"/>
        </w:rPr>
        <w:t xml:space="preserve">onsum </w:t>
      </w:r>
      <w:r w:rsidR="009C4C46" w:rsidRPr="0065236A">
        <w:rPr>
          <w:u w:val="single"/>
        </w:rPr>
        <w:t>m</w:t>
      </w:r>
      <w:r w:rsidR="00456AEA" w:rsidRPr="0065236A">
        <w:rPr>
          <w:u w:val="single"/>
        </w:rPr>
        <w:t>àxi</w:t>
      </w:r>
      <w:r w:rsidR="002357FA" w:rsidRPr="0065236A">
        <w:rPr>
          <w:u w:val="single"/>
        </w:rPr>
        <w:t>m</w:t>
      </w:r>
      <w:r w:rsidRPr="0065236A">
        <w:rPr>
          <w:u w:val="single"/>
        </w:rPr>
        <w:t xml:space="preserve"> d’energia</w:t>
      </w:r>
      <w:r w:rsidR="00547EBF" w:rsidRPr="0065236A">
        <w:rPr>
          <w:u w:val="single"/>
        </w:rPr>
        <w:t>:</w:t>
      </w:r>
      <w:r w:rsidR="00547EBF">
        <w:rPr>
          <w:i/>
          <w:iCs/>
        </w:rPr>
        <w:t xml:space="preserve"> </w:t>
      </w:r>
      <w:r w:rsidR="009C4C46">
        <w:t>v</w:t>
      </w:r>
      <w:r w:rsidR="00456AEA">
        <w:t xml:space="preserve">isualment queda molt clar el càlcul, és l’àrea inferior que queda al sobreposar la potència de producció i el consum </w:t>
      </w:r>
      <w:r w:rsidR="00110E86">
        <w:t>de totes</w:t>
      </w:r>
      <w:r w:rsidR="00456AEA">
        <w:t xml:space="preserve"> les cargues engegades.</w:t>
      </w:r>
    </w:p>
    <w:p w14:paraId="1FD30C44" w14:textId="4AB1F6DC" w:rsidR="0038232A" w:rsidRDefault="0038232A" w:rsidP="009B1159">
      <w:pPr>
        <w:spacing w:after="0"/>
        <w:ind w:firstLine="0"/>
        <w:jc w:val="center"/>
      </w:pPr>
      <w:r>
        <w:rPr>
          <w:noProof/>
        </w:rPr>
        <w:drawing>
          <wp:inline distT="0" distB="0" distL="0" distR="0" wp14:anchorId="28582785" wp14:editId="3B7A4283">
            <wp:extent cx="5508000" cy="2796764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676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AF2B22" w14:textId="43888F74" w:rsidR="00456AEA" w:rsidRDefault="00456AEA" w:rsidP="003876F1">
      <w:pPr>
        <w:pStyle w:val="Caption"/>
        <w:spacing w:after="0"/>
      </w:pPr>
      <w:bookmarkStart w:id="128" w:name="_Toc10820782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>
        <w:t xml:space="preserve">. </w:t>
      </w:r>
      <w:r w:rsidR="00F73DD2">
        <w:t xml:space="preserve">Exemple </w:t>
      </w:r>
      <w:r w:rsidR="001902AD">
        <w:t>–</w:t>
      </w:r>
      <w:r w:rsidR="00F73DD2">
        <w:t xml:space="preserve"> </w:t>
      </w:r>
      <w:r w:rsidR="00166E4A">
        <w:t>C</w:t>
      </w:r>
      <w:r>
        <w:t>onsu</w:t>
      </w:r>
      <w:r w:rsidR="001902AD">
        <w:t xml:space="preserve">m </w:t>
      </w:r>
      <w:r>
        <w:t>màxim</w:t>
      </w:r>
      <w:r w:rsidR="00095339">
        <w:t xml:space="preserve"> d’energia</w:t>
      </w:r>
      <w:r w:rsidR="00547EBF">
        <w:t xml:space="preserve"> </w:t>
      </w:r>
      <w:r w:rsidR="002D0014">
        <w:t>a partir d’àrees</w:t>
      </w:r>
      <w:bookmarkEnd w:id="128"/>
    </w:p>
    <w:p w14:paraId="60268F2E" w14:textId="77777777" w:rsidR="000168CE" w:rsidRDefault="000168CE" w:rsidP="00793C9F">
      <w:pPr>
        <w:rPr>
          <w:i/>
          <w:iCs/>
        </w:rPr>
      </w:pPr>
    </w:p>
    <w:p w14:paraId="465DA630" w14:textId="4D20F8C1" w:rsidR="00793C9F" w:rsidRDefault="009C4C46" w:rsidP="00793C9F">
      <w:r w:rsidRPr="0065236A">
        <w:rPr>
          <w:u w:val="single"/>
        </w:rPr>
        <w:t>Energia s</w:t>
      </w:r>
      <w:r w:rsidR="005D3C4A" w:rsidRPr="0065236A">
        <w:rPr>
          <w:u w:val="single"/>
        </w:rPr>
        <w:t>obre</w:t>
      </w:r>
      <w:r w:rsidRPr="0065236A">
        <w:rPr>
          <w:u w:val="single"/>
        </w:rPr>
        <w:t>eixida:</w:t>
      </w:r>
      <w:r>
        <w:t xml:space="preserve"> </w:t>
      </w:r>
      <w:r w:rsidR="005B4E11">
        <w:t xml:space="preserve">Amb aquesta gràfica </w:t>
      </w:r>
      <w:r>
        <w:t>anterior també</w:t>
      </w:r>
      <w:r w:rsidR="005B4E11">
        <w:t xml:space="preserve"> podem veure fàcilment </w:t>
      </w:r>
      <w:r w:rsidR="00644660">
        <w:t>l’energia</w:t>
      </w:r>
      <w:r w:rsidR="005B4E11">
        <w:t xml:space="preserve"> que ha sobreeixit.</w:t>
      </w:r>
      <w:r>
        <w:t xml:space="preserve"> És l’àrea en blan</w:t>
      </w:r>
      <w:r w:rsidR="00644660">
        <w:t>c</w:t>
      </w:r>
      <w:r>
        <w:t xml:space="preserve"> que queda sobre </w:t>
      </w:r>
      <w:r w:rsidR="00FF1621">
        <w:t>l’àrea</w:t>
      </w:r>
      <w:r>
        <w:t xml:space="preserve"> del consum màxim.</w:t>
      </w:r>
    </w:p>
    <w:p w14:paraId="43423F15" w14:textId="77777777" w:rsidR="003876F1" w:rsidRDefault="003876F1" w:rsidP="00D672A7">
      <w:pPr>
        <w:rPr>
          <w:u w:val="single"/>
        </w:rPr>
      </w:pPr>
    </w:p>
    <w:p w14:paraId="7E76AF3F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85B2776" w14:textId="30C7773F" w:rsidR="005D3C4A" w:rsidRPr="009C4C46" w:rsidRDefault="009C4C46" w:rsidP="00D672A7">
      <w:pPr>
        <w:rPr>
          <w:b/>
          <w:bCs/>
        </w:rPr>
      </w:pPr>
      <w:r w:rsidRPr="0065236A">
        <w:rPr>
          <w:u w:val="single"/>
        </w:rPr>
        <w:lastRenderedPageBreak/>
        <w:t xml:space="preserve">Energia </w:t>
      </w:r>
      <w:r w:rsidR="00A44012">
        <w:rPr>
          <w:u w:val="single"/>
        </w:rPr>
        <w:t>no aprofitada (</w:t>
      </w:r>
      <w:r w:rsidRPr="0065236A">
        <w:rPr>
          <w:u w:val="single"/>
        </w:rPr>
        <w:t>perduda</w:t>
      </w:r>
      <w:r w:rsidR="00A44012">
        <w:rPr>
          <w:u w:val="single"/>
        </w:rPr>
        <w:t>)</w:t>
      </w:r>
      <w:r w:rsidRPr="0065236A">
        <w:rPr>
          <w:u w:val="single"/>
        </w:rPr>
        <w:t>:</w:t>
      </w:r>
      <w:r>
        <w:rPr>
          <w:b/>
          <w:bCs/>
          <w:i/>
          <w:iCs/>
        </w:rPr>
        <w:t xml:space="preserve"> </w:t>
      </w:r>
      <w:r>
        <w:t xml:space="preserve">Si a la gràfica anterior hi sobreposem les </w:t>
      </w:r>
      <w:r w:rsidR="00886C70">
        <w:t>à</w:t>
      </w:r>
      <w:r>
        <w:t>r</w:t>
      </w:r>
      <w:r w:rsidR="00886C70">
        <w:t>e</w:t>
      </w:r>
      <w:r>
        <w:t xml:space="preserve">es de les càrregues </w:t>
      </w:r>
      <w:r w:rsidR="00192500">
        <w:t>podrem</w:t>
      </w:r>
      <w:r>
        <w:t xml:space="preserve"> veure, aproximadament, l’energia perduda (àrees grises). Diem </w:t>
      </w:r>
      <w:r w:rsidR="00886C70">
        <w:t>“</w:t>
      </w:r>
      <w:r>
        <w:t>aproximadament</w:t>
      </w:r>
      <w:r w:rsidR="00886C70">
        <w:t>”</w:t>
      </w:r>
      <w:r>
        <w:t xml:space="preserve"> perquè s’ha</w:t>
      </w:r>
      <w:r w:rsidR="00192500">
        <w:t>n</w:t>
      </w:r>
      <w:r>
        <w:t xml:space="preserve"> de </w:t>
      </w:r>
      <w:r w:rsidR="00192500">
        <w:t>considerar</w:t>
      </w:r>
      <w:r>
        <w:t xml:space="preserve"> els trossos de les àrees de les càrregues que sobrepassen la producció, ja que aquestes poden haver</w:t>
      </w:r>
      <w:r w:rsidR="00E84109">
        <w:t xml:space="preserve"> estat compensades precisament per l’energia de les àrees grises</w:t>
      </w:r>
      <w:r>
        <w:t>.</w:t>
      </w:r>
    </w:p>
    <w:p w14:paraId="07FCCD06" w14:textId="735F5D64" w:rsidR="000168CE" w:rsidRDefault="00F73DD2" w:rsidP="009B1159">
      <w:pPr>
        <w:keepNext/>
        <w:spacing w:after="0"/>
        <w:ind w:firstLine="0"/>
        <w:jc w:val="center"/>
      </w:pPr>
      <w:r>
        <w:rPr>
          <w:noProof/>
        </w:rPr>
        <w:drawing>
          <wp:inline distT="0" distB="0" distL="0" distR="0" wp14:anchorId="425B6151" wp14:editId="523E2F38">
            <wp:extent cx="5508000" cy="2792178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08000" cy="27921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A82343" w14:textId="0E2B6C23" w:rsidR="00D672A7" w:rsidRDefault="000168CE" w:rsidP="009E0B0D">
      <w:pPr>
        <w:pStyle w:val="Caption"/>
        <w:spacing w:before="0"/>
      </w:pPr>
      <w:bookmarkStart w:id="129" w:name="_Toc10820783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11</w:t>
      </w:r>
      <w:r w:rsidR="00E66735">
        <w:fldChar w:fldCharType="end"/>
      </w:r>
      <w:r>
        <w:t>.</w:t>
      </w:r>
      <w:r w:rsidR="00F73DD2">
        <w:t xml:space="preserve"> Exemple </w:t>
      </w:r>
      <w:r w:rsidR="001902AD">
        <w:t xml:space="preserve">- </w:t>
      </w:r>
      <w:r w:rsidR="00166E4A">
        <w:t>E</w:t>
      </w:r>
      <w:r w:rsidR="00F73DD2">
        <w:t>nergia perduda a partir d’àrees</w:t>
      </w:r>
      <w:bookmarkEnd w:id="129"/>
      <w:r w:rsidR="00F73DD2">
        <w:t xml:space="preserve"> </w:t>
      </w:r>
    </w:p>
    <w:p w14:paraId="43E1E8BF" w14:textId="0B78A15F" w:rsidR="00095339" w:rsidRDefault="00166E4A" w:rsidP="00095339">
      <w:r w:rsidRPr="0065236A">
        <w:rPr>
          <w:u w:val="single"/>
        </w:rPr>
        <w:t>Energia</w:t>
      </w:r>
      <w:r w:rsidR="00095339" w:rsidRPr="0065236A">
        <w:rPr>
          <w:u w:val="single"/>
        </w:rPr>
        <w:t xml:space="preserve"> disponible i </w:t>
      </w:r>
      <w:r w:rsidRPr="0065236A">
        <w:rPr>
          <w:u w:val="single"/>
        </w:rPr>
        <w:t xml:space="preserve">energia </w:t>
      </w:r>
      <w:r w:rsidR="00095339" w:rsidRPr="0065236A">
        <w:rPr>
          <w:u w:val="single"/>
        </w:rPr>
        <w:t>deguda a la xarxa:</w:t>
      </w:r>
      <w:r w:rsidR="00095339">
        <w:t xml:space="preserve"> La millor forma de veure aquestes dades és a temps real</w:t>
      </w:r>
      <w:r>
        <w:t xml:space="preserve"> juntament amb les potències. </w:t>
      </w:r>
      <w:r w:rsidR="008536CD">
        <w:t>A més a més a</w:t>
      </w:r>
      <w:r>
        <w:t xml:space="preserve">mb aquesta vista podem </w:t>
      </w:r>
      <w:r w:rsidR="00886C70">
        <w:t xml:space="preserve">veure </w:t>
      </w:r>
      <w:r>
        <w:t>fàcilment com es comporta el sistema i comparar-ho amb el que esperaríem</w:t>
      </w:r>
      <w:r w:rsidR="0054114C">
        <w:t>.</w:t>
      </w:r>
    </w:p>
    <w:p w14:paraId="278C93A4" w14:textId="77777777" w:rsidR="00166E4A" w:rsidRDefault="00166E4A" w:rsidP="005E1687">
      <w:pPr>
        <w:keepNext/>
        <w:ind w:firstLine="0"/>
        <w:jc w:val="center"/>
      </w:pPr>
      <w:r>
        <w:rPr>
          <w:noProof/>
        </w:rPr>
        <w:drawing>
          <wp:inline distT="0" distB="0" distL="0" distR="0" wp14:anchorId="6BC53D50" wp14:editId="08CE0E24">
            <wp:extent cx="5725795" cy="2902585"/>
            <wp:effectExtent l="0" t="0" r="8255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29025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4E83BA" w14:textId="6E43F895" w:rsidR="00166E4A" w:rsidRPr="00095339" w:rsidRDefault="00166E4A" w:rsidP="00166E4A">
      <w:pPr>
        <w:pStyle w:val="Caption"/>
      </w:pPr>
      <w:bookmarkStart w:id="130" w:name="_Toc10820783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12</w:t>
      </w:r>
      <w:r w:rsidR="00E66735">
        <w:fldChar w:fldCharType="end"/>
      </w:r>
      <w:r>
        <w:t xml:space="preserve">. Exemple – </w:t>
      </w:r>
      <w:r w:rsidRPr="00166E4A">
        <w:t xml:space="preserve">Energia disponible del balanç i deguda a la xarxa </w:t>
      </w:r>
      <w:r>
        <w:t>– Vista comportament</w:t>
      </w:r>
      <w:bookmarkEnd w:id="130"/>
    </w:p>
    <w:p w14:paraId="4BAE12D0" w14:textId="3F5CE819" w:rsidR="00095339" w:rsidRDefault="00095339" w:rsidP="00095339"/>
    <w:p w14:paraId="669F1AC7" w14:textId="77777777" w:rsidR="000A1A87" w:rsidRDefault="000A1A87">
      <w:pPr>
        <w:spacing w:before="0" w:after="160" w:line="259" w:lineRule="auto"/>
        <w:ind w:firstLine="0"/>
        <w:jc w:val="left"/>
        <w:rPr>
          <w:u w:val="single"/>
        </w:rPr>
      </w:pPr>
      <w:r>
        <w:rPr>
          <w:u w:val="single"/>
        </w:rPr>
        <w:br w:type="page"/>
      </w:r>
    </w:p>
    <w:p w14:paraId="5294BC6E" w14:textId="5630DC79" w:rsidR="00BB39E9" w:rsidRDefault="00BB39E9" w:rsidP="00D55899">
      <w:r w:rsidRPr="0065236A">
        <w:rPr>
          <w:u w:val="single"/>
        </w:rPr>
        <w:lastRenderedPageBreak/>
        <w:t>Representació per hores</w:t>
      </w:r>
      <w:r w:rsidR="00D4124D" w:rsidRPr="0065236A">
        <w:rPr>
          <w:u w:val="single"/>
        </w:rPr>
        <w:t>:</w:t>
      </w:r>
      <w:r w:rsidR="00970FE3">
        <w:t xml:space="preserve"> </w:t>
      </w:r>
      <w:r>
        <w:t xml:space="preserve">Al tenir tants conceptes d’energia, necessitem trobar una </w:t>
      </w:r>
      <w:r w:rsidR="00D55899">
        <w:t>forma clara i entenedora que,</w:t>
      </w:r>
      <w:r w:rsidR="00777838">
        <w:t xml:space="preserve"> </w:t>
      </w:r>
      <w:r w:rsidR="00D55899">
        <w:t xml:space="preserve">alhora, mostri el màxim d’informació. </w:t>
      </w:r>
      <w:r>
        <w:t>L</w:t>
      </w:r>
      <w:r w:rsidR="00D55899">
        <w:t>’</w:t>
      </w:r>
      <w:r>
        <w:t>opció tr</w:t>
      </w:r>
      <w:r w:rsidR="00D55899">
        <w:t>i</w:t>
      </w:r>
      <w:r>
        <w:t>ada ha estat començar representant les energies</w:t>
      </w:r>
      <w:r w:rsidR="00970FE3">
        <w:t xml:space="preserve"> </w:t>
      </w:r>
      <w:r>
        <w:t xml:space="preserve">del </w:t>
      </w:r>
      <w:r w:rsidR="00970FE3">
        <w:t xml:space="preserve">model energètic plantejat </w:t>
      </w:r>
      <w:r w:rsidR="00D4705F">
        <w:t>a l’inici</w:t>
      </w:r>
      <w:r w:rsidR="00970FE3">
        <w:t xml:space="preserve">, </w:t>
      </w:r>
      <w:r w:rsidR="00D4705F">
        <w:fldChar w:fldCharType="begin"/>
      </w:r>
      <w:r w:rsidR="00D4705F">
        <w:instrText xml:space="preserve"> REF _Ref107163809 \h </w:instrText>
      </w:r>
      <w:r w:rsidR="00D4705F">
        <w:fldChar w:fldCharType="separate"/>
      </w:r>
      <w:r w:rsidR="00FE061C" w:rsidRPr="003F5D14">
        <w:t>Figura</w:t>
      </w:r>
      <w:r w:rsidR="00FE061C">
        <w:t xml:space="preserve"> </w:t>
      </w:r>
      <w:r w:rsidR="00FE061C">
        <w:rPr>
          <w:noProof/>
        </w:rPr>
        <w:t>2</w:t>
      </w:r>
      <w:r w:rsidR="00FE061C">
        <w:t>.</w:t>
      </w:r>
      <w:r w:rsidR="00FE061C">
        <w:rPr>
          <w:noProof/>
        </w:rPr>
        <w:t>1</w:t>
      </w:r>
      <w:r w:rsidR="00D4705F">
        <w:fldChar w:fldCharType="end"/>
      </w:r>
      <w:r>
        <w:t>, i posteriorment anar</w:t>
      </w:r>
      <w:r w:rsidR="00C84DCE">
        <w:t>-les</w:t>
      </w:r>
      <w:r>
        <w:t xml:space="preserve"> segmentan</w:t>
      </w:r>
      <w:r w:rsidR="00C84DCE">
        <w:t>t</w:t>
      </w:r>
      <w:r>
        <w:t>.</w:t>
      </w:r>
    </w:p>
    <w:p w14:paraId="11004336" w14:textId="559BBC54" w:rsidR="00D4705F" w:rsidRPr="00970FE3" w:rsidRDefault="00D4705F" w:rsidP="005E1687">
      <w:pPr>
        <w:ind w:firstLine="0"/>
      </w:pPr>
      <w:r>
        <w:rPr>
          <w:noProof/>
        </w:rPr>
        <w:drawing>
          <wp:inline distT="0" distB="0" distL="0" distR="0" wp14:anchorId="57B130C1" wp14:editId="43A842EA">
            <wp:extent cx="5723255" cy="2903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29038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9F424F" w14:textId="70F6F2F7" w:rsidR="00095339" w:rsidRDefault="00D4705F" w:rsidP="00D4705F">
      <w:pPr>
        <w:pStyle w:val="Caption"/>
      </w:pPr>
      <w:bookmarkStart w:id="131" w:name="_Toc10820783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13</w:t>
      </w:r>
      <w:r w:rsidR="00E66735">
        <w:fldChar w:fldCharType="end"/>
      </w:r>
      <w:r>
        <w:t xml:space="preserve">. Exemple – </w:t>
      </w:r>
      <w:r w:rsidR="00C84DCE">
        <w:t xml:space="preserve">Resultats per hores de les </w:t>
      </w:r>
      <w:r>
        <w:t>energ</w:t>
      </w:r>
      <w:r w:rsidR="00C84DCE">
        <w:t>ies (vista model)</w:t>
      </w:r>
      <w:bookmarkEnd w:id="131"/>
    </w:p>
    <w:p w14:paraId="1DD5480F" w14:textId="77777777" w:rsidR="000A1A87" w:rsidRDefault="000A1A87" w:rsidP="00D4705F">
      <w:pPr>
        <w:keepNext/>
      </w:pPr>
    </w:p>
    <w:p w14:paraId="1711483D" w14:textId="63C1D355" w:rsidR="00D4705F" w:rsidRDefault="00BB39E9" w:rsidP="00D4705F">
      <w:pPr>
        <w:keepNext/>
      </w:pPr>
      <w:r>
        <w:t>Amb la primera segmentació</w:t>
      </w:r>
      <w:r w:rsidR="00F31186">
        <w:t xml:space="preserve"> podem començar a veure coses interessants:</w:t>
      </w:r>
    </w:p>
    <w:p w14:paraId="3AEEBC9C" w14:textId="612D3C36" w:rsidR="00F31186" w:rsidRDefault="00AE1C4C" w:rsidP="00F31186">
      <w:pPr>
        <w:pStyle w:val="ListParagraph"/>
      </w:pPr>
      <w:r>
        <w:t>Quanta energia ens consumeix cada càrrega.</w:t>
      </w:r>
    </w:p>
    <w:p w14:paraId="230D57AD" w14:textId="2EB835FB" w:rsidR="00AE1C4C" w:rsidRDefault="00AE1C4C" w:rsidP="00F31186">
      <w:pPr>
        <w:pStyle w:val="ListParagraph"/>
      </w:pPr>
      <w:r>
        <w:t>Si l’energia ha esta subministrada per la producció, la xarxa o totes dues fonts.</w:t>
      </w:r>
    </w:p>
    <w:p w14:paraId="31EAAF9B" w14:textId="308B611D" w:rsidR="00AE1C4C" w:rsidRDefault="00AE1C4C" w:rsidP="00F31186">
      <w:pPr>
        <w:pStyle w:val="ListParagraph"/>
      </w:pPr>
      <w:r>
        <w:t xml:space="preserve">Si </w:t>
      </w:r>
      <w:r w:rsidR="004C7E10">
        <w:t>s’ha</w:t>
      </w:r>
      <w:r>
        <w:t xml:space="preserve"> pogut retornar tota l’energia o quanta.</w:t>
      </w:r>
    </w:p>
    <w:p w14:paraId="70DC6CDD" w14:textId="2DE3A9D0" w:rsidR="00AE1C4C" w:rsidRDefault="00AE1C4C" w:rsidP="00F31186">
      <w:pPr>
        <w:pStyle w:val="ListParagraph"/>
      </w:pPr>
      <w:r>
        <w:t>Si ens ha sobrat energia.</w:t>
      </w:r>
    </w:p>
    <w:p w14:paraId="03B2F399" w14:textId="43FE6457" w:rsidR="00AE1C4C" w:rsidRDefault="00AE1C4C" w:rsidP="00F31186">
      <w:pPr>
        <w:pStyle w:val="ListParagraph"/>
      </w:pPr>
      <w:r>
        <w:t>Si el sistema funciona correctament i retorna el màxim d’energia possible a la xarxa abans de tenir balanç disponible.</w:t>
      </w:r>
    </w:p>
    <w:p w14:paraId="64576567" w14:textId="5016D5B4" w:rsidR="00D4705F" w:rsidRDefault="00D4705F" w:rsidP="005E1687">
      <w:pPr>
        <w:keepNext/>
        <w:ind w:firstLine="0"/>
      </w:pPr>
      <w:r>
        <w:rPr>
          <w:noProof/>
        </w:rPr>
        <w:drawing>
          <wp:inline distT="0" distB="0" distL="0" distR="0" wp14:anchorId="537BD858" wp14:editId="51277EF6">
            <wp:extent cx="5721350" cy="2905125"/>
            <wp:effectExtent l="0" t="0" r="0" b="952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2905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45614E" w14:textId="5DA9F61C" w:rsidR="00D4705F" w:rsidRDefault="00D4705F" w:rsidP="00D4705F">
      <w:pPr>
        <w:pStyle w:val="Caption"/>
      </w:pPr>
      <w:bookmarkStart w:id="132" w:name="_Toc10820783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14</w:t>
      </w:r>
      <w:r w:rsidR="00E66735">
        <w:fldChar w:fldCharType="end"/>
      </w:r>
      <w:r>
        <w:t xml:space="preserve">. Exemple – </w:t>
      </w:r>
      <w:r w:rsidR="00706D9A">
        <w:t>Resultats per hores de les energies</w:t>
      </w:r>
      <w:r>
        <w:t xml:space="preserve"> (</w:t>
      </w:r>
      <w:r w:rsidR="00AE1C4C">
        <w:t xml:space="preserve">1a </w:t>
      </w:r>
      <w:r>
        <w:t>segmentació)</w:t>
      </w:r>
      <w:bookmarkEnd w:id="132"/>
    </w:p>
    <w:p w14:paraId="7513832C" w14:textId="77777777" w:rsidR="00AE1C4C" w:rsidRDefault="00AE1C4C" w:rsidP="00D4705F"/>
    <w:p w14:paraId="60364BF0" w14:textId="295B722B" w:rsidR="00D4705F" w:rsidRDefault="00AE1C4C" w:rsidP="00D4705F">
      <w:r>
        <w:lastRenderedPageBreak/>
        <w:t xml:space="preserve">Finalment, </w:t>
      </w:r>
      <w:r w:rsidR="0052666E">
        <w:t>amb la</w:t>
      </w:r>
      <w:r>
        <w:t xml:space="preserve"> segona segmentació podem veure el mateix que abans i</w:t>
      </w:r>
      <w:r w:rsidR="00E93A8C">
        <w:t xml:space="preserve"> algun</w:t>
      </w:r>
      <w:r w:rsidR="00DE7A9F">
        <w:t>es</w:t>
      </w:r>
      <w:r>
        <w:t xml:space="preserve"> coses noves:</w:t>
      </w:r>
    </w:p>
    <w:p w14:paraId="176706F1" w14:textId="00C741AA" w:rsidR="00AE1C4C" w:rsidRDefault="005E1687" w:rsidP="00AE1C4C">
      <w:pPr>
        <w:pStyle w:val="ListParagraph"/>
      </w:pPr>
      <w:r>
        <w:t xml:space="preserve">Quanta energia no </w:t>
      </w:r>
      <w:r w:rsidR="0078303A">
        <w:t>s’ha</w:t>
      </w:r>
      <w:r>
        <w:t xml:space="preserve"> aprofitat.</w:t>
      </w:r>
    </w:p>
    <w:p w14:paraId="54936C71" w14:textId="1779AC6D" w:rsidR="005E1687" w:rsidRDefault="005E1687" w:rsidP="00AE1C4C">
      <w:pPr>
        <w:pStyle w:val="ListParagraph"/>
      </w:pPr>
      <w:r>
        <w:t>Quanta energia no ha sobreeixit.</w:t>
      </w:r>
    </w:p>
    <w:p w14:paraId="296FB3DB" w14:textId="5E42F30B" w:rsidR="00D63C81" w:rsidRDefault="00D63C81" w:rsidP="00D63C81">
      <w:pPr>
        <w:pStyle w:val="ListParagraph"/>
      </w:pPr>
      <w:r>
        <w:rPr>
          <w:i/>
          <w:iCs/>
        </w:rPr>
        <w:t>Com pot ser que haguem consumit més energia de la màxima?</w:t>
      </w:r>
      <w:r>
        <w:t xml:space="preserve"> En els instants de no producció la càrrega base segueix consumint. Només té sentit mirar-ho en hores de producció.</w:t>
      </w:r>
    </w:p>
    <w:p w14:paraId="46BEAFE3" w14:textId="3F63C079" w:rsidR="00AE1C4C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103A3912" wp14:editId="3197A827">
            <wp:extent cx="5688000" cy="2885958"/>
            <wp:effectExtent l="0" t="0" r="8255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88000" cy="28859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C013E5" w14:textId="531DD0EF" w:rsidR="00AE1C4C" w:rsidRDefault="00AE1C4C" w:rsidP="00AE1C4C">
      <w:pPr>
        <w:pStyle w:val="Caption"/>
      </w:pPr>
      <w:bookmarkStart w:id="133" w:name="_Toc10820783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15</w:t>
      </w:r>
      <w:r w:rsidR="00E66735">
        <w:fldChar w:fldCharType="end"/>
      </w:r>
      <w:r>
        <w:t>.</w:t>
      </w:r>
      <w:r w:rsidRPr="00AE1C4C">
        <w:t xml:space="preserve"> </w:t>
      </w:r>
      <w:r>
        <w:t xml:space="preserve">Exemple – </w:t>
      </w:r>
      <w:r w:rsidR="00F833B3">
        <w:t>Resultats per hores de les energies</w:t>
      </w:r>
      <w:r>
        <w:t xml:space="preserve"> (2a segmentació)</w:t>
      </w:r>
      <w:bookmarkEnd w:id="133"/>
    </w:p>
    <w:p w14:paraId="3E2E9C3B" w14:textId="52A3CC14" w:rsidR="005E1687" w:rsidRDefault="005E1687" w:rsidP="005E1687"/>
    <w:p w14:paraId="6D4942AC" w14:textId="15502488" w:rsidR="005E1687" w:rsidRDefault="005E1687" w:rsidP="00D4705F">
      <w:r w:rsidRPr="0065236A">
        <w:rPr>
          <w:u w:val="single"/>
        </w:rPr>
        <w:t>Representació total:</w:t>
      </w:r>
      <w:r w:rsidRPr="005E1687">
        <w:rPr>
          <w:i/>
          <w:iCs/>
        </w:rPr>
        <w:t xml:space="preserve"> </w:t>
      </w:r>
      <w:r w:rsidR="00F161FB">
        <w:t>I</w:t>
      </w:r>
      <w:r>
        <w:t xml:space="preserve">gual que </w:t>
      </w:r>
      <w:r w:rsidR="00EB7108">
        <w:t xml:space="preserve">en </w:t>
      </w:r>
      <w:r>
        <w:t>la representació per hores, també podem representar el total del dia/setmana/simulació, ...</w:t>
      </w:r>
      <w:r w:rsidR="0082066B">
        <w:t xml:space="preserve"> Ara, en aquesta </w:t>
      </w:r>
      <w:r w:rsidR="00F56538">
        <w:t>gràfica</w:t>
      </w:r>
      <w:r w:rsidR="0082066B">
        <w:t xml:space="preserve"> hem d’estar atents ja </w:t>
      </w:r>
      <w:r w:rsidR="00E02438">
        <w:t>que</w:t>
      </w:r>
      <w:r w:rsidR="00F56538">
        <w:t>,</w:t>
      </w:r>
      <w:r w:rsidR="00E02438">
        <w:t xml:space="preserve"> degut al balanç net horari</w:t>
      </w:r>
      <w:r w:rsidR="00F56538">
        <w:t>,</w:t>
      </w:r>
      <w:r w:rsidR="00E02438">
        <w:t xml:space="preserve"> hi ha </w:t>
      </w:r>
      <w:r w:rsidR="00A568D1">
        <w:t>una cosa</w:t>
      </w:r>
      <w:r w:rsidR="00E02438">
        <w:t xml:space="preserve"> que </w:t>
      </w:r>
      <w:r w:rsidR="00A568D1">
        <w:t xml:space="preserve">pot </w:t>
      </w:r>
      <w:r w:rsidR="00E02438">
        <w:t>semblar incorrecte:</w:t>
      </w:r>
    </w:p>
    <w:p w14:paraId="2760BAD7" w14:textId="5E948BB4" w:rsidR="00E02438" w:rsidRDefault="00E02438" w:rsidP="00E02438">
      <w:pPr>
        <w:pStyle w:val="ListParagraph"/>
      </w:pPr>
      <w:r w:rsidRPr="00D63C81">
        <w:rPr>
          <w:i/>
          <w:iCs/>
        </w:rPr>
        <w:t>Com pot ser que no haguem retornat tota l’energia a</w:t>
      </w:r>
      <w:r w:rsidR="00340B36">
        <w:rPr>
          <w:i/>
          <w:iCs/>
        </w:rPr>
        <w:t xml:space="preserve"> </w:t>
      </w:r>
      <w:r w:rsidRPr="00D63C81">
        <w:rPr>
          <w:i/>
          <w:iCs/>
        </w:rPr>
        <w:t>l</w:t>
      </w:r>
      <w:r w:rsidR="00340B36">
        <w:rPr>
          <w:i/>
          <w:iCs/>
        </w:rPr>
        <w:t>a</w:t>
      </w:r>
      <w:r w:rsidRPr="00D63C81">
        <w:rPr>
          <w:i/>
          <w:iCs/>
        </w:rPr>
        <w:t xml:space="preserve"> xarxa si ens n’ha sobrat</w:t>
      </w:r>
      <w:r w:rsidR="00D63C81" w:rsidRPr="00D63C81">
        <w:rPr>
          <w:i/>
          <w:iCs/>
        </w:rPr>
        <w:t>?</w:t>
      </w:r>
      <w:r w:rsidR="00D63C81">
        <w:t xml:space="preserve"> </w:t>
      </w:r>
      <w:r w:rsidR="00CB234D">
        <w:t>P</w:t>
      </w:r>
      <w:r w:rsidR="00D63C81">
        <w:t xml:space="preserve">erquè </w:t>
      </w:r>
      <w:r w:rsidR="00CB234D">
        <w:t>e</w:t>
      </w:r>
      <w:r w:rsidR="00D63C81">
        <w:t>l balanç net horari no compensa l’energia consumida entre hores.</w:t>
      </w:r>
      <w:r w:rsidR="00CB234D">
        <w:t xml:space="preserve"> És a dir, hi ha hores que no </w:t>
      </w:r>
      <w:r w:rsidR="00B00B4D">
        <w:t>s’h</w:t>
      </w:r>
      <w:r w:rsidR="00B52392">
        <w:t>a</w:t>
      </w:r>
      <w:r w:rsidR="00CB234D">
        <w:t xml:space="preserve"> pogut retornar tota i no ens n’ha sobrat, i altres que si.</w:t>
      </w:r>
    </w:p>
    <w:p w14:paraId="634C43E7" w14:textId="5AA57D32" w:rsidR="00D4705F" w:rsidRPr="007700DD" w:rsidRDefault="00D63C81" w:rsidP="007700DD">
      <w:pPr>
        <w:pStyle w:val="Caption"/>
        <w:spacing w:after="0"/>
      </w:pPr>
      <w:r>
        <w:rPr>
          <w:noProof/>
        </w:rPr>
        <w:drawing>
          <wp:inline distT="0" distB="0" distL="0" distR="0" wp14:anchorId="386CEE53" wp14:editId="06DFF922">
            <wp:extent cx="5651332" cy="3135752"/>
            <wp:effectExtent l="0" t="0" r="6985" b="762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922"/>
                    <a:stretch/>
                  </pic:blipFill>
                  <pic:spPr bwMode="auto">
                    <a:xfrm>
                      <a:off x="0" y="0"/>
                      <a:ext cx="5652000" cy="31361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32A9BB" w14:textId="0C5CB934" w:rsidR="005E1687" w:rsidRDefault="005E1687" w:rsidP="007700DD">
      <w:pPr>
        <w:pStyle w:val="Caption"/>
        <w:spacing w:before="0"/>
      </w:pPr>
      <w:bookmarkStart w:id="134" w:name="_Toc10820783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16</w:t>
      </w:r>
      <w:r w:rsidR="00E66735">
        <w:fldChar w:fldCharType="end"/>
      </w:r>
      <w:r>
        <w:t>.</w:t>
      </w:r>
      <w:r w:rsidRPr="00AE1C4C">
        <w:t xml:space="preserve"> </w:t>
      </w:r>
      <w:r>
        <w:t>Exemple – Model energètic per hores (2a segmentació)</w:t>
      </w:r>
      <w:bookmarkEnd w:id="134"/>
    </w:p>
    <w:p w14:paraId="72FEF2B6" w14:textId="2CD4B28C" w:rsidR="002F12D7" w:rsidRDefault="003876F1" w:rsidP="003876F1">
      <w:pPr>
        <w:pStyle w:val="Heading2"/>
      </w:pPr>
      <w:bookmarkStart w:id="135" w:name="_Toc107354299"/>
      <w:bookmarkStart w:id="136" w:name="_Ref107516131"/>
      <w:bookmarkStart w:id="137" w:name="_Toc108200324"/>
      <w:bookmarkStart w:id="138" w:name="_Toc108207927"/>
      <w:r>
        <w:lastRenderedPageBreak/>
        <w:t>Per c</w:t>
      </w:r>
      <w:r w:rsidR="00F670B4">
        <w:t>omparació</w:t>
      </w:r>
      <w:bookmarkEnd w:id="135"/>
      <w:bookmarkEnd w:id="136"/>
      <w:bookmarkEnd w:id="137"/>
      <w:bookmarkEnd w:id="138"/>
    </w:p>
    <w:p w14:paraId="76D28045" w14:textId="69DD93C1" w:rsidR="003876F1" w:rsidRPr="003876F1" w:rsidRDefault="003876F1" w:rsidP="003876F1">
      <w:pPr>
        <w:pStyle w:val="Heading3"/>
        <w:spacing w:before="0"/>
      </w:pPr>
      <w:bookmarkStart w:id="139" w:name="_Toc108200325"/>
      <w:bookmarkStart w:id="140" w:name="_Toc108207928"/>
      <w:r>
        <w:t>Definicions</w:t>
      </w:r>
      <w:bookmarkEnd w:id="139"/>
      <w:bookmarkEnd w:id="140"/>
    </w:p>
    <w:p w14:paraId="7C36C7E5" w14:textId="0AF49F90" w:rsidR="00DE2F24" w:rsidRPr="00DE2F24" w:rsidRDefault="00DE2F24" w:rsidP="00DE2F24">
      <w:r>
        <w:t>Per poder compara</w:t>
      </w:r>
      <w:r w:rsidR="009C4FEF">
        <w:t>r</w:t>
      </w:r>
      <w:r>
        <w:t xml:space="preserve"> els diversos algoritmes a partir dels objectius marcats, s’han definit els següents termes representatius</w:t>
      </w:r>
      <w:r w:rsidR="00B10160">
        <w:rPr>
          <w:rStyle w:val="FootnoteReference"/>
        </w:rPr>
        <w:footnoteReference w:id="7"/>
      </w:r>
      <w:r>
        <w:t>:</w:t>
      </w:r>
    </w:p>
    <w:p w14:paraId="079D33FC" w14:textId="34071827" w:rsidR="005939B5" w:rsidRDefault="00806B1C" w:rsidP="00B10160">
      <w:pPr>
        <w:pStyle w:val="ListParagraph"/>
      </w:pPr>
      <w:r w:rsidRPr="002134BF">
        <w:rPr>
          <w:u w:val="single"/>
        </w:rPr>
        <w:t xml:space="preserve">Eficiència </w:t>
      </w:r>
      <w:r w:rsidR="002134BF">
        <w:rPr>
          <w:u w:val="single"/>
        </w:rPr>
        <w:t>d</w:t>
      </w:r>
      <w:r w:rsidRPr="002134BF">
        <w:rPr>
          <w:u w:val="single"/>
        </w:rPr>
        <w:t>el consum</w:t>
      </w:r>
      <w:r w:rsidR="006E76BF" w:rsidRPr="002134BF">
        <w:rPr>
          <w:u w:val="single"/>
        </w:rPr>
        <w:t>:</w:t>
      </w:r>
      <w:r w:rsidR="006E76BF">
        <w:t xml:space="preserve"> </w:t>
      </w:r>
      <w:r w:rsidR="00BD544E">
        <w:t>p</w:t>
      </w:r>
      <w:r w:rsidR="002134BF">
        <w:t xml:space="preserve">ercentatge d’energia que </w:t>
      </w:r>
      <w:r w:rsidR="000629C9">
        <w:t>s’ha</w:t>
      </w:r>
      <w:r w:rsidR="002134BF">
        <w:t xml:space="preserve"> </w:t>
      </w:r>
      <w:r w:rsidR="00C85878">
        <w:t>aprofitat</w:t>
      </w:r>
      <w:r w:rsidR="002134BF">
        <w:t xml:space="preserve"> respecte e</w:t>
      </w:r>
      <w:r w:rsidR="006E76BF">
        <w:t>l consum màxim ideal</w:t>
      </w:r>
      <w:r w:rsidR="00DE2F24">
        <w:t>.</w:t>
      </w:r>
      <w:r w:rsidR="00B10160">
        <w:t xml:space="preserve"> </w:t>
      </w:r>
      <w:r w:rsidR="00C85878">
        <w:t>El percentatge restant és l’energia perduda.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134BF" w14:paraId="45ACED92" w14:textId="77777777" w:rsidTr="00BA0BC6">
        <w:trPr>
          <w:jc w:val="right"/>
        </w:trPr>
        <w:tc>
          <w:tcPr>
            <w:tcW w:w="4454" w:type="pct"/>
          </w:tcPr>
          <w:p w14:paraId="74287B5C" w14:textId="537B660A" w:rsidR="002134BF" w:rsidRDefault="00B10160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efC=</m:t>
                </m:r>
                <m:d>
                  <m:dPr>
                    <m:ctrlPr>
                      <w:rPr>
                        <w:rFonts w:ascii="Cambria Math" w:eastAsiaTheme="minorEastAsia" w:hAnsi="Cambria Math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1-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eL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eCM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·100=</m:t>
                </m:r>
                <m:f>
                  <m:fPr>
                    <m:ctrlPr>
                      <w:rPr>
                        <w:rFonts w:ascii="Cambria Math" w:eastAsiaTheme="minorEastAsia" w:hAnsi="Cambria Math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eCP+eGR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eCM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5011606C" w14:textId="77915A63" w:rsidR="002134BF" w:rsidRDefault="002134BF" w:rsidP="00BA0BC6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53BE0D6" w14:textId="57C8C6EC" w:rsidR="00806B1C" w:rsidRDefault="002134BF" w:rsidP="00FC3F33">
      <w:pPr>
        <w:pStyle w:val="ListParagraph"/>
      </w:pPr>
      <w:r w:rsidRPr="002134BF">
        <w:rPr>
          <w:u w:val="single"/>
        </w:rPr>
        <w:t xml:space="preserve">Eficiència </w:t>
      </w:r>
      <w:r>
        <w:rPr>
          <w:u w:val="single"/>
        </w:rPr>
        <w:t>del</w:t>
      </w:r>
      <w:r w:rsidRPr="002134BF">
        <w:rPr>
          <w:u w:val="single"/>
        </w:rPr>
        <w:t xml:space="preserve"> retor</w:t>
      </w:r>
      <w:r>
        <w:rPr>
          <w:u w:val="single"/>
        </w:rPr>
        <w:t>n</w:t>
      </w:r>
      <w:r w:rsidRPr="002134BF">
        <w:rPr>
          <w:u w:val="single"/>
        </w:rPr>
        <w:t xml:space="preserve"> </w:t>
      </w:r>
      <w:r w:rsidR="005837E9">
        <w:rPr>
          <w:u w:val="single"/>
        </w:rPr>
        <w:t>(</w:t>
      </w:r>
      <w:r w:rsidRPr="002134BF">
        <w:rPr>
          <w:u w:val="single"/>
        </w:rPr>
        <w:t>a la xarxa</w:t>
      </w:r>
      <w:r w:rsidR="005837E9">
        <w:rPr>
          <w:u w:val="single"/>
        </w:rPr>
        <w:t>)</w:t>
      </w:r>
      <w:r w:rsidRPr="002134BF">
        <w:rPr>
          <w:u w:val="single"/>
        </w:rPr>
        <w:t>:</w:t>
      </w:r>
      <w:r w:rsidRPr="002134BF">
        <w:t xml:space="preserve"> </w:t>
      </w:r>
      <w:r w:rsidR="00DC00E0">
        <w:t>p</w:t>
      </w:r>
      <w:r>
        <w:t xml:space="preserve">ercentatge d’energia retornada a la xarxa respecta </w:t>
      </w:r>
      <w:r w:rsidR="00055DDE">
        <w:t xml:space="preserve">a </w:t>
      </w:r>
      <w:r>
        <w:t>la consumi</w:t>
      </w:r>
      <w:r w:rsidR="00055DDE">
        <w:t>da</w:t>
      </w:r>
      <w:r>
        <w:t xml:space="preserve"> de la xarxa</w:t>
      </w:r>
      <w:r w:rsidR="00FC3F33">
        <w:t xml:space="preserve"> durant </w:t>
      </w:r>
      <w:r w:rsidR="003F23FE">
        <w:t xml:space="preserve">la </w:t>
      </w:r>
      <w:r w:rsidR="00FC3F33">
        <w:t>producció</w:t>
      </w:r>
      <w:r w:rsidR="000C1299">
        <w:t>.</w:t>
      </w:r>
      <w:r w:rsidR="00FC3F33">
        <w:t xml:space="preserve"> </w:t>
      </w:r>
      <w:r w:rsidR="00851504">
        <w:t>La</w:t>
      </w:r>
      <w:r w:rsidR="003F23FE">
        <w:t xml:space="preserve"> calcul</w:t>
      </w:r>
      <w:r w:rsidR="00325955">
        <w:t>em</w:t>
      </w:r>
      <w:r w:rsidR="003F23FE">
        <w:t xml:space="preserve"> perquè </w:t>
      </w:r>
      <w:r w:rsidR="00325955">
        <w:t>el consum a</w:t>
      </w:r>
      <w:r w:rsidR="00FC3F33">
        <w:t xml:space="preserve"> fora de producció només </w:t>
      </w:r>
      <w:r w:rsidR="00325955">
        <w:t>és degut a la</w:t>
      </w:r>
      <w:r w:rsidR="00FC3F33">
        <w:t xml:space="preserve"> </w:t>
      </w:r>
      <w:r w:rsidR="00A527A5">
        <w:t xml:space="preserve">càrrega </w:t>
      </w:r>
      <w:r w:rsidR="00FC3F33">
        <w:t>base</w:t>
      </w:r>
      <w:r w:rsidR="000C1299">
        <w:t xml:space="preserve"> que</w:t>
      </w:r>
      <w:r w:rsidR="00FC3F33">
        <w:t xml:space="preserve"> el sistema no controla</w:t>
      </w:r>
      <w:r>
        <w:t>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FC3F33" w14:paraId="0355532C" w14:textId="77777777" w:rsidTr="009A5D4A">
        <w:trPr>
          <w:jc w:val="right"/>
        </w:trPr>
        <w:tc>
          <w:tcPr>
            <w:tcW w:w="4454" w:type="pct"/>
          </w:tcPr>
          <w:p w14:paraId="2E8214A5" w14:textId="70177338" w:rsidR="00FC3F33" w:rsidRDefault="00FC3F33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efXR=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eXR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eXP</m:t>
                    </m:r>
                  </m:den>
                </m:f>
                <m:r>
                  <w:rPr>
                    <w:rFonts w:ascii="Cambria Math" w:hAnsi="Cambria Math"/>
                  </w:rPr>
                  <m:t>·100</m:t>
                </m:r>
              </m:oMath>
            </m:oMathPara>
          </w:p>
        </w:tc>
        <w:tc>
          <w:tcPr>
            <w:tcW w:w="546" w:type="pct"/>
            <w:vAlign w:val="center"/>
          </w:tcPr>
          <w:p w14:paraId="4F5ECFC3" w14:textId="23DCC39E" w:rsidR="00FC3F33" w:rsidRDefault="00FC3F33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479896" w14:textId="11E9DA14" w:rsidR="00FC3F33" w:rsidRPr="004300C8" w:rsidRDefault="00FC3F33" w:rsidP="00FC3F33">
      <w:pPr>
        <w:pStyle w:val="ListParagraph"/>
        <w:rPr>
          <w:i/>
          <w:iCs/>
        </w:rPr>
      </w:pPr>
      <w:r w:rsidRPr="00872F5F">
        <w:rPr>
          <w:u w:val="single"/>
        </w:rPr>
        <w:t xml:space="preserve">Balanç </w:t>
      </w:r>
      <w:r w:rsidR="004300C8" w:rsidRPr="00872F5F">
        <w:rPr>
          <w:u w:val="single"/>
        </w:rPr>
        <w:t>monetari:</w:t>
      </w:r>
      <w:r w:rsidR="004300C8" w:rsidRPr="004300C8">
        <w:rPr>
          <w:i/>
          <w:iCs/>
        </w:rPr>
        <w:t xml:space="preserve"> </w:t>
      </w:r>
      <w:r w:rsidR="00213F47">
        <w:t>b</w:t>
      </w:r>
      <w:r w:rsidR="004300C8">
        <w:t xml:space="preserve">alanç energètic net a nivell monetari. Quants diners </w:t>
      </w:r>
      <w:r w:rsidR="007C401E">
        <w:t>suma</w:t>
      </w:r>
      <w:r w:rsidR="004300C8">
        <w:t xml:space="preserve"> o resta aquell interval de temps a la factura.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4300C8" w14:paraId="54B3DE08" w14:textId="77777777" w:rsidTr="009A5D4A">
        <w:trPr>
          <w:jc w:val="right"/>
        </w:trPr>
        <w:tc>
          <w:tcPr>
            <w:tcW w:w="4454" w:type="pct"/>
          </w:tcPr>
          <w:p w14:paraId="14DFB3F1" w14:textId="4B1076FB" w:rsidR="004300C8" w:rsidRDefault="004300C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balanç=∑eA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B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·preuVenta-∑eG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·preuCompr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</m:oMath>
            </m:oMathPara>
          </w:p>
        </w:tc>
        <w:tc>
          <w:tcPr>
            <w:tcW w:w="546" w:type="pct"/>
            <w:vAlign w:val="center"/>
          </w:tcPr>
          <w:p w14:paraId="6506E609" w14:textId="16BEE8D5" w:rsidR="004300C8" w:rsidRDefault="004300C8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FAD7DA8" w14:textId="17454B0A" w:rsidR="004300C8" w:rsidRDefault="002C06C5" w:rsidP="005D365C">
      <w:pPr>
        <w:pStyle w:val="ListParagraph"/>
      </w:pPr>
      <w:r w:rsidRPr="005D365C">
        <w:rPr>
          <w:u w:val="single"/>
        </w:rPr>
        <w:t>Commutacions:</w:t>
      </w:r>
      <w:r>
        <w:t xml:space="preserve"> </w:t>
      </w:r>
      <w:r w:rsidR="00E27EE6">
        <w:t>número</w:t>
      </w:r>
      <w:r>
        <w:t xml:space="preserve"> de vegades que la càrrega s’ha engegat i apagat.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2C06C5" w14:paraId="0440D97D" w14:textId="77777777" w:rsidTr="009A5D4A">
        <w:trPr>
          <w:jc w:val="right"/>
        </w:trPr>
        <w:tc>
          <w:tcPr>
            <w:tcW w:w="4454" w:type="pct"/>
          </w:tcPr>
          <w:p w14:paraId="40D2E4DE" w14:textId="0D41A214" w:rsidR="002C06C5" w:rsidRDefault="002C06C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commut=nº engegat+nº apagat</m:t>
                </m:r>
              </m:oMath>
            </m:oMathPara>
          </w:p>
        </w:tc>
        <w:tc>
          <w:tcPr>
            <w:tcW w:w="546" w:type="pct"/>
            <w:vAlign w:val="center"/>
          </w:tcPr>
          <w:p w14:paraId="75A2DE8E" w14:textId="1D138130" w:rsidR="002C06C5" w:rsidRDefault="002C06C5" w:rsidP="009A5D4A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3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3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1051BD4D" w14:textId="459C924B" w:rsidR="0065236A" w:rsidRDefault="007535AB" w:rsidP="0065236A">
      <w:pPr>
        <w:pStyle w:val="ListParagraph"/>
        <w:rPr>
          <w:u w:val="single"/>
        </w:rPr>
      </w:pPr>
      <w:r>
        <w:rPr>
          <w:u w:val="single"/>
        </w:rPr>
        <w:t xml:space="preserve">Mostres </w:t>
      </w:r>
      <w:r w:rsidR="00E61721">
        <w:rPr>
          <w:u w:val="single"/>
        </w:rPr>
        <w:t xml:space="preserve">o hores </w:t>
      </w:r>
      <w:r>
        <w:rPr>
          <w:u w:val="single"/>
        </w:rPr>
        <w:t>(</w:t>
      </w:r>
      <w:r w:rsidRPr="005D365C">
        <w:rPr>
          <w:u w:val="single"/>
        </w:rPr>
        <w:t>amb la càrrega X</w:t>
      </w:r>
      <w:r>
        <w:rPr>
          <w:u w:val="single"/>
        </w:rPr>
        <w:t>)</w:t>
      </w:r>
      <w:r w:rsidRPr="005D365C">
        <w:rPr>
          <w:u w:val="single"/>
        </w:rPr>
        <w:t xml:space="preserve"> engegada</w:t>
      </w:r>
    </w:p>
    <w:p w14:paraId="22A50E0E" w14:textId="77777777" w:rsidR="00E61721" w:rsidRPr="00E61721" w:rsidRDefault="00E61721" w:rsidP="00E61721">
      <w:pPr>
        <w:pStyle w:val="ListParagraph"/>
        <w:numPr>
          <w:ilvl w:val="0"/>
          <w:numId w:val="0"/>
        </w:numPr>
        <w:ind w:left="851"/>
        <w:rPr>
          <w:u w:val="single"/>
        </w:rPr>
      </w:pPr>
    </w:p>
    <w:p w14:paraId="03203780" w14:textId="1C07EEFD" w:rsidR="007535AB" w:rsidRDefault="00E27EE6" w:rsidP="007535AB">
      <w:r>
        <w:t>Si</w:t>
      </w:r>
      <w:r w:rsidR="007535AB">
        <w:t xml:space="preserve"> a algun dels termes s’hi afegeix la paraula diàries, significa </w:t>
      </w:r>
      <w:r w:rsidR="009B22E5">
        <w:t xml:space="preserve">que representa </w:t>
      </w:r>
      <w:r w:rsidR="007535AB">
        <w:t xml:space="preserve">un interval de 24h. Si no s’indica que la dada és diària, l’interval serà el transcorregut/simulat.  </w:t>
      </w:r>
    </w:p>
    <w:p w14:paraId="07A4E210" w14:textId="1855B55F" w:rsidR="005D365C" w:rsidRDefault="0065236A" w:rsidP="005D01A6">
      <w:pPr>
        <w:pStyle w:val="TtolExemple"/>
      </w:pPr>
      <w:r>
        <w:t>Observació</w:t>
      </w:r>
    </w:p>
    <w:p w14:paraId="0B9BB2BE" w14:textId="06E628B1" w:rsidR="009A5D4A" w:rsidRDefault="009A5D4A" w:rsidP="0065236A">
      <w:r>
        <w:t xml:space="preserve">Un error habitual és </w:t>
      </w:r>
      <w:r w:rsidR="0065236A">
        <w:t xml:space="preserve">pensar que l’eficiència </w:t>
      </w:r>
      <w:r w:rsidR="002044A5">
        <w:t>total</w:t>
      </w:r>
      <w:r w:rsidR="0065236A">
        <w:t xml:space="preserve"> és pot calcular </w:t>
      </w:r>
      <w:r w:rsidR="002044A5">
        <w:t xml:space="preserve">fent </w:t>
      </w:r>
      <w:r w:rsidR="0065236A">
        <w:t xml:space="preserve">la mitjana d’eficiències de cada hora. 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A5D4A" w14:paraId="399CA999" w14:textId="77777777" w:rsidTr="009A5D4A">
        <w:tc>
          <w:tcPr>
            <w:tcW w:w="4500" w:type="pct"/>
          </w:tcPr>
          <w:p w14:paraId="324C3BB7" w14:textId="52A4162F" w:rsidR="009A5D4A" w:rsidRDefault="009A5D4A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 w:val="0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19B9B2C" w14:textId="78CF9460" w:rsidR="009A5D4A" w:rsidRDefault="009A5D4A" w:rsidP="009A5D4A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B1BCD50" w14:textId="04F21A93" w:rsidR="0065236A" w:rsidRDefault="0065236A" w:rsidP="004F6F59">
      <w:pPr>
        <w:ind w:firstLine="0"/>
      </w:pPr>
      <w:r>
        <w:t>Però no és el cas</w:t>
      </w:r>
      <w:r w:rsidR="009B22E5">
        <w:t>.</w:t>
      </w:r>
      <w:r w:rsidR="002044A5">
        <w:t xml:space="preserve"> </w:t>
      </w:r>
      <w:r w:rsidR="009B22E5">
        <w:t>E</w:t>
      </w:r>
      <w:r w:rsidR="002044A5">
        <w:t>l càlcul d’una eficiència és pot escriure com: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5B1FA914" w14:textId="77777777" w:rsidTr="00BA0BC6">
        <w:tc>
          <w:tcPr>
            <w:tcW w:w="4500" w:type="pct"/>
          </w:tcPr>
          <w:p w14:paraId="6671B904" w14:textId="5B05293A" w:rsidR="002044A5" w:rsidRDefault="002044A5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33D3B04F" w14:textId="61EC9BD3" w:rsidR="002044A5" w:rsidRDefault="002044A5" w:rsidP="00BA0BC6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B60BDBE" w14:textId="44AFD25E" w:rsidR="002044A5" w:rsidRDefault="00D02A73" w:rsidP="002044A5">
      <w:pPr>
        <w:ind w:firstLine="0"/>
      </w:pPr>
      <w:r>
        <w:t>I p</w:t>
      </w:r>
      <w:r w:rsidR="002044A5">
        <w:t>odem comprovar que no és el mateix l’eficiència total que la mitjana d’eficiències.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44A5" w14:paraId="23B3DC98" w14:textId="77777777" w:rsidTr="00BA0BC6">
        <w:tc>
          <w:tcPr>
            <w:tcW w:w="4500" w:type="pct"/>
          </w:tcPr>
          <w:p w14:paraId="529DEFF5" w14:textId="5452CDFB" w:rsidR="002044A5" w:rsidRPr="002044A5" w:rsidRDefault="002044A5" w:rsidP="002044A5">
            <w:pPr>
              <w:rPr>
                <w:rFonts w:eastAsiaTheme="minorEastAsia"/>
              </w:rPr>
            </w:pPr>
            <m:oMathPara>
              <m:oMath>
                <m:r>
                  <w:rPr>
                    <w:rFonts w:ascii="Cambria Math" w:hAnsi="Cambria Math"/>
                  </w:rPr>
                  <m:t>e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f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total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total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∑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  <m:r>
                  <w:rPr>
                    <w:rFonts w:ascii="Cambria Math" w:hAnsi="Cambria Math"/>
                  </w:rPr>
                  <m:t>≠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+…+e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f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1</m:t>
                            </m:r>
                          </m:sub>
                        </m:sSub>
                      </m:den>
                    </m:f>
                    <m:r>
                      <w:rPr>
                        <w:rFonts w:ascii="Cambria Math" w:hAnsi="Cambria Math"/>
                      </w:rPr>
                      <m:t>+…+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den>
                    </m:f>
                  </m:num>
                  <m:den>
                    <m:r>
                      <w:rPr>
                        <w:rFonts w:ascii="Cambria Math" w:hAnsi="Cambria Math"/>
                      </w:rPr>
                      <m:t>i</m:t>
                    </m:r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100B7C7F" w14:textId="69CF14EF" w:rsidR="002044A5" w:rsidRDefault="002044A5" w:rsidP="00BA0BC6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3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3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14580EE" w14:textId="0339E6AF" w:rsidR="00FC3F33" w:rsidRDefault="005F6DE8" w:rsidP="003876F1">
      <w:pPr>
        <w:pStyle w:val="Heading2"/>
      </w:pPr>
      <w:bookmarkStart w:id="141" w:name="_Toc107354300"/>
      <w:bookmarkStart w:id="142" w:name="_Toc108200326"/>
      <w:bookmarkStart w:id="143" w:name="_Toc108207929"/>
      <w:r>
        <w:lastRenderedPageBreak/>
        <w:t>Traduccions</w:t>
      </w:r>
      <w:bookmarkEnd w:id="141"/>
      <w:bookmarkEnd w:id="142"/>
      <w:bookmarkEnd w:id="143"/>
    </w:p>
    <w:p w14:paraId="5F537B0C" w14:textId="3015A04A" w:rsidR="005F6DE8" w:rsidRPr="005F6DE8" w:rsidRDefault="005F6DE8" w:rsidP="005F6DE8">
      <w:r>
        <w:t>La traducció a l’anglès dels termes definits anteriorment i els noms que es fan servir a les equacions són: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2603"/>
        <w:gridCol w:w="2014"/>
        <w:gridCol w:w="222"/>
        <w:gridCol w:w="1676"/>
        <w:gridCol w:w="2162"/>
      </w:tblGrid>
      <w:tr w:rsidR="005F6DE8" w:rsidRPr="002F1639" w14:paraId="08883D12" w14:textId="77777777" w:rsidTr="00010D71">
        <w:trPr>
          <w:jc w:val="center"/>
        </w:trPr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46661942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5E3D211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bottom w:val="single" w:sz="4" w:space="0" w:color="auto"/>
            </w:tcBorders>
            <w:vAlign w:val="center"/>
          </w:tcPr>
          <w:p w14:paraId="1FFEAEE5" w14:textId="77777777" w:rsidR="005F6DE8" w:rsidRPr="002F1639" w:rsidRDefault="005F6DE8" w:rsidP="00010D71">
            <w:pPr>
              <w:pStyle w:val="Taula"/>
            </w:pPr>
          </w:p>
        </w:tc>
      </w:tr>
      <w:tr w:rsidR="005F6DE8" w:rsidRPr="002F1639" w14:paraId="6E24CCFB" w14:textId="77777777" w:rsidTr="00010D71">
        <w:trPr>
          <w:jc w:val="center"/>
        </w:trPr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D9B7FA7" w14:textId="77777777" w:rsidR="005F6DE8" w:rsidRPr="002F1639" w:rsidRDefault="005F6DE8" w:rsidP="00010D71">
            <w:pPr>
              <w:pStyle w:val="Taula"/>
            </w:pPr>
            <w:r w:rsidRPr="002F1639">
              <w:t>Terme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17D18A4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726FF81" w14:textId="77777777" w:rsidR="005F6DE8" w:rsidRPr="002F1639" w:rsidRDefault="005F6DE8" w:rsidP="00010D71">
            <w:pPr>
              <w:pStyle w:val="Taula"/>
            </w:pPr>
            <w:r w:rsidRPr="002F1639">
              <w:t>Formula</w:t>
            </w:r>
          </w:p>
        </w:tc>
      </w:tr>
      <w:tr w:rsidR="005F6DE8" w:rsidRPr="002F1639" w14:paraId="355475C8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4D8ABAD" w14:textId="77777777" w:rsidR="005F6DE8" w:rsidRPr="002F1639" w:rsidRDefault="005F6DE8" w:rsidP="00010D71">
            <w:pPr>
              <w:pStyle w:val="Taula"/>
            </w:pPr>
            <w:r w:rsidRPr="002F1639">
              <w:t>Català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3ED44D" w14:textId="77777777" w:rsidR="005F6DE8" w:rsidRPr="002F1639" w:rsidRDefault="005F6DE8" w:rsidP="00010D71">
            <w:pPr>
              <w:pStyle w:val="Taula"/>
            </w:pPr>
            <w:r w:rsidRPr="002F1639">
              <w:t>Anglès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2063809D" w14:textId="77777777" w:rsidR="005F6DE8" w:rsidRPr="002F1639" w:rsidRDefault="005F6DE8" w:rsidP="00010D71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449DD6E" w14:textId="77777777" w:rsidR="005F6DE8" w:rsidRPr="002F1639" w:rsidRDefault="005F6DE8" w:rsidP="00010D71">
            <w:pPr>
              <w:pStyle w:val="Taula"/>
            </w:pPr>
            <w:r w:rsidRPr="002F1639">
              <w:t>Català (document)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0C088FF" w14:textId="77777777" w:rsidR="005F6DE8" w:rsidRPr="002F1639" w:rsidRDefault="005F6DE8" w:rsidP="00010D71">
            <w:pPr>
              <w:pStyle w:val="Taula"/>
            </w:pPr>
            <w:r w:rsidRPr="002F1639">
              <w:t>Anglès (codi i simulador)</w:t>
            </w:r>
          </w:p>
        </w:tc>
      </w:tr>
      <w:tr w:rsidR="005F6DE8" w14:paraId="036FC68C" w14:textId="77777777" w:rsidTr="00010D7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43736A7" w14:textId="0A903ADD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consum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5385299" w14:textId="7F6EF8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Consumption efficiency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6CC59EAE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4657703" w14:textId="2B3EFEE8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efC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393AD64" w14:textId="1B1CEBE2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efficC</w:t>
            </w:r>
            <w:proofErr w:type="spellEnd"/>
          </w:p>
        </w:tc>
      </w:tr>
      <w:tr w:rsidR="005F6DE8" w14:paraId="55B3E6C3" w14:textId="77777777" w:rsidTr="00010D71">
        <w:trPr>
          <w:jc w:val="center"/>
        </w:trPr>
        <w:tc>
          <w:tcPr>
            <w:tcW w:w="0" w:type="auto"/>
            <w:vAlign w:val="center"/>
          </w:tcPr>
          <w:p w14:paraId="7220AE04" w14:textId="53A9470D" w:rsidR="005F6DE8" w:rsidRPr="002219AC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Eficiència del retorn</w:t>
            </w:r>
            <w:r w:rsidR="00692B34">
              <w:rPr>
                <w:sz w:val="18"/>
                <w:szCs w:val="18"/>
              </w:rPr>
              <w:t xml:space="preserve"> </w:t>
            </w:r>
            <w:r>
              <w:rPr>
                <w:sz w:val="18"/>
                <w:szCs w:val="18"/>
              </w:rPr>
              <w:t>a</w:t>
            </w:r>
            <w:r w:rsidR="00692B34">
              <w:rPr>
                <w:sz w:val="18"/>
                <w:szCs w:val="18"/>
              </w:rPr>
              <w:t xml:space="preserve"> la</w:t>
            </w:r>
            <w:r>
              <w:rPr>
                <w:sz w:val="18"/>
                <w:szCs w:val="18"/>
              </w:rPr>
              <w:t xml:space="preserve"> xarxa</w:t>
            </w:r>
          </w:p>
        </w:tc>
        <w:tc>
          <w:tcPr>
            <w:tcW w:w="0" w:type="auto"/>
            <w:vAlign w:val="center"/>
          </w:tcPr>
          <w:p w14:paraId="6AC0C264" w14:textId="672C772D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Grid return efficiency</w:t>
            </w:r>
          </w:p>
        </w:tc>
        <w:tc>
          <w:tcPr>
            <w:tcW w:w="0" w:type="auto"/>
            <w:vAlign w:val="center"/>
          </w:tcPr>
          <w:p w14:paraId="7FEE68B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783528DF" w14:textId="1D5CDB90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efG</w:t>
            </w:r>
            <w:proofErr w:type="spellEnd"/>
          </w:p>
        </w:tc>
        <w:tc>
          <w:tcPr>
            <w:tcW w:w="0" w:type="auto"/>
            <w:vAlign w:val="center"/>
          </w:tcPr>
          <w:p w14:paraId="2A6DE9ED" w14:textId="0BA87689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efficG</w:t>
            </w:r>
            <w:proofErr w:type="spellEnd"/>
          </w:p>
        </w:tc>
      </w:tr>
      <w:tr w:rsidR="005F6DE8" w14:paraId="3E95B192" w14:textId="77777777" w:rsidTr="00010D71">
        <w:trPr>
          <w:jc w:val="center"/>
        </w:trPr>
        <w:tc>
          <w:tcPr>
            <w:tcW w:w="0" w:type="auto"/>
            <w:vAlign w:val="center"/>
          </w:tcPr>
          <w:p w14:paraId="71A8B37C" w14:textId="7A9D094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Balanç monetari</w:t>
            </w:r>
          </w:p>
        </w:tc>
        <w:tc>
          <w:tcPr>
            <w:tcW w:w="0" w:type="auto"/>
            <w:vAlign w:val="center"/>
          </w:tcPr>
          <w:p w14:paraId="6FFA846B" w14:textId="409F06E2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Balance</w:t>
            </w:r>
          </w:p>
        </w:tc>
        <w:tc>
          <w:tcPr>
            <w:tcW w:w="0" w:type="auto"/>
            <w:vAlign w:val="center"/>
          </w:tcPr>
          <w:p w14:paraId="78B6FE1F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F3FD1D7" w14:textId="6A4007DF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r>
              <w:rPr>
                <w:i/>
                <w:iCs/>
                <w:sz w:val="18"/>
                <w:szCs w:val="18"/>
              </w:rPr>
              <w:t>balanç</w:t>
            </w:r>
          </w:p>
        </w:tc>
        <w:tc>
          <w:tcPr>
            <w:tcW w:w="0" w:type="auto"/>
            <w:vAlign w:val="center"/>
          </w:tcPr>
          <w:p w14:paraId="6E61F234" w14:textId="178EF03C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>
              <w:rPr>
                <w:i/>
                <w:iCs/>
                <w:sz w:val="18"/>
                <w:szCs w:val="18"/>
                <w:lang w:val="en-US"/>
              </w:rPr>
              <w:t>balance</w:t>
            </w:r>
          </w:p>
        </w:tc>
      </w:tr>
      <w:tr w:rsidR="005F6DE8" w14:paraId="083DF055" w14:textId="77777777" w:rsidTr="00010D71">
        <w:trPr>
          <w:jc w:val="center"/>
        </w:trPr>
        <w:tc>
          <w:tcPr>
            <w:tcW w:w="0" w:type="auto"/>
            <w:vAlign w:val="center"/>
          </w:tcPr>
          <w:p w14:paraId="0FCA1179" w14:textId="439C3C05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Commutacions</w:t>
            </w:r>
          </w:p>
        </w:tc>
        <w:tc>
          <w:tcPr>
            <w:tcW w:w="0" w:type="auto"/>
            <w:vAlign w:val="center"/>
          </w:tcPr>
          <w:p w14:paraId="560D03DB" w14:textId="06F5879B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lang w:val="en-US"/>
              </w:rPr>
            </w:pPr>
            <w:r w:rsidRPr="007535AB">
              <w:rPr>
                <w:sz w:val="18"/>
                <w:szCs w:val="18"/>
                <w:lang w:val="en-US"/>
              </w:rPr>
              <w:t>Commutations</w:t>
            </w:r>
          </w:p>
        </w:tc>
        <w:tc>
          <w:tcPr>
            <w:tcW w:w="0" w:type="auto"/>
            <w:vAlign w:val="center"/>
          </w:tcPr>
          <w:p w14:paraId="4C59CB8A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BE244F3" w14:textId="628F2461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commut</w:t>
            </w:r>
            <w:proofErr w:type="spellEnd"/>
          </w:p>
        </w:tc>
        <w:tc>
          <w:tcPr>
            <w:tcW w:w="0" w:type="auto"/>
            <w:vAlign w:val="center"/>
          </w:tcPr>
          <w:p w14:paraId="227BF39F" w14:textId="535D457B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commut</w:t>
            </w:r>
            <w:proofErr w:type="spellEnd"/>
          </w:p>
        </w:tc>
      </w:tr>
      <w:tr w:rsidR="005F6DE8" w14:paraId="23498C3E" w14:textId="77777777" w:rsidTr="00010D71">
        <w:trPr>
          <w:jc w:val="center"/>
        </w:trPr>
        <w:tc>
          <w:tcPr>
            <w:tcW w:w="0" w:type="auto"/>
            <w:vAlign w:val="center"/>
          </w:tcPr>
          <w:p w14:paraId="4B39B0FD" w14:textId="68FEC7C3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Hores engegada</w:t>
            </w:r>
          </w:p>
        </w:tc>
        <w:tc>
          <w:tcPr>
            <w:tcW w:w="0" w:type="auto"/>
            <w:vAlign w:val="center"/>
          </w:tcPr>
          <w:p w14:paraId="7F47B804" w14:textId="56A1CF91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Hours on</w:t>
            </w:r>
          </w:p>
        </w:tc>
        <w:tc>
          <w:tcPr>
            <w:tcW w:w="0" w:type="auto"/>
            <w:vAlign w:val="center"/>
          </w:tcPr>
          <w:p w14:paraId="7D6B770C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1EC30278" w14:textId="361CDB2A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horesOn</w:t>
            </w:r>
            <w:proofErr w:type="spellEnd"/>
          </w:p>
        </w:tc>
        <w:tc>
          <w:tcPr>
            <w:tcW w:w="0" w:type="auto"/>
            <w:vAlign w:val="center"/>
          </w:tcPr>
          <w:p w14:paraId="3A4279DB" w14:textId="022CF817" w:rsidR="005F6DE8" w:rsidRPr="002F1639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hoursOn</w:t>
            </w:r>
            <w:proofErr w:type="spellEnd"/>
          </w:p>
        </w:tc>
      </w:tr>
      <w:tr w:rsidR="005F6DE8" w14:paraId="3886A8A9" w14:textId="77777777" w:rsidTr="00010D71">
        <w:trPr>
          <w:jc w:val="center"/>
        </w:trPr>
        <w:tc>
          <w:tcPr>
            <w:tcW w:w="0" w:type="auto"/>
            <w:vAlign w:val="center"/>
          </w:tcPr>
          <w:p w14:paraId="5795FD84" w14:textId="3CCD1FCD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Commutacions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302B865F" w14:textId="5AB75CBE" w:rsidR="005F6DE8" w:rsidRPr="007535AB" w:rsidRDefault="007535AB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Commutations</w:t>
            </w:r>
          </w:p>
        </w:tc>
        <w:tc>
          <w:tcPr>
            <w:tcW w:w="0" w:type="auto"/>
            <w:vAlign w:val="center"/>
          </w:tcPr>
          <w:p w14:paraId="10CEC70D" w14:textId="77777777" w:rsidR="005F6DE8" w:rsidRPr="002219AC" w:rsidRDefault="005F6DE8" w:rsidP="00010D71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67B6FDB6" w14:textId="59D3629B" w:rsidR="005F6DE8" w:rsidRDefault="007535AB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commutD</w:t>
            </w:r>
            <w:proofErr w:type="spellEnd"/>
          </w:p>
        </w:tc>
        <w:tc>
          <w:tcPr>
            <w:tcW w:w="0" w:type="auto"/>
            <w:vAlign w:val="center"/>
          </w:tcPr>
          <w:p w14:paraId="72300D99" w14:textId="3759D7E1" w:rsidR="005F6DE8" w:rsidRPr="002F1639" w:rsidRDefault="00E61721" w:rsidP="00010D71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commutD</w:t>
            </w:r>
            <w:proofErr w:type="spellEnd"/>
          </w:p>
        </w:tc>
      </w:tr>
      <w:tr w:rsidR="007535AB" w14:paraId="6FF065BC" w14:textId="77777777" w:rsidTr="00E61721">
        <w:trPr>
          <w:jc w:val="center"/>
        </w:trPr>
        <w:tc>
          <w:tcPr>
            <w:tcW w:w="0" w:type="auto"/>
            <w:vAlign w:val="center"/>
          </w:tcPr>
          <w:p w14:paraId="21011B76" w14:textId="70C58F6C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 xml:space="preserve">Hores engegada </w:t>
            </w:r>
            <w:r w:rsidR="00E61721">
              <w:rPr>
                <w:sz w:val="18"/>
                <w:szCs w:val="18"/>
              </w:rPr>
              <w:t>d</w:t>
            </w:r>
            <w:r>
              <w:rPr>
                <w:sz w:val="18"/>
                <w:szCs w:val="18"/>
              </w:rPr>
              <w:t>iàries</w:t>
            </w:r>
          </w:p>
        </w:tc>
        <w:tc>
          <w:tcPr>
            <w:tcW w:w="0" w:type="auto"/>
            <w:vAlign w:val="center"/>
          </w:tcPr>
          <w:p w14:paraId="42873CF5" w14:textId="30C86507" w:rsidR="007535AB" w:rsidRP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Daily hours on</w:t>
            </w:r>
          </w:p>
        </w:tc>
        <w:tc>
          <w:tcPr>
            <w:tcW w:w="0" w:type="auto"/>
            <w:vAlign w:val="center"/>
          </w:tcPr>
          <w:p w14:paraId="593A5A98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vAlign w:val="center"/>
          </w:tcPr>
          <w:p w14:paraId="2EB26006" w14:textId="0C8D0D70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horesonOnD</w:t>
            </w:r>
            <w:proofErr w:type="spellEnd"/>
          </w:p>
        </w:tc>
        <w:tc>
          <w:tcPr>
            <w:tcW w:w="0" w:type="auto"/>
            <w:vAlign w:val="center"/>
          </w:tcPr>
          <w:p w14:paraId="0C1A81C0" w14:textId="1AAA36F9" w:rsidR="007535AB" w:rsidRPr="002F1639" w:rsidRDefault="007535AB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hoursOnD</w:t>
            </w:r>
            <w:proofErr w:type="spellEnd"/>
          </w:p>
        </w:tc>
      </w:tr>
      <w:tr w:rsidR="007535AB" w14:paraId="74311B73" w14:textId="77777777" w:rsidTr="00E61721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47BC5F8" w14:textId="3F074A0C" w:rsidR="007535AB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  <w:r>
              <w:rPr>
                <w:sz w:val="18"/>
                <w:szCs w:val="18"/>
              </w:rPr>
              <w:t>Mostres engegada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B66B1DB" w14:textId="175E7BEE" w:rsidR="007535AB" w:rsidRPr="007535AB" w:rsidRDefault="00E61721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Samples On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DC1F4A7" w14:textId="77777777" w:rsidR="007535AB" w:rsidRPr="002219AC" w:rsidRDefault="007535AB" w:rsidP="007535AB">
            <w:pPr>
              <w:spacing w:before="0" w:after="0" w:line="240" w:lineRule="auto"/>
              <w:ind w:firstLine="0"/>
              <w:jc w:val="center"/>
              <w:rPr>
                <w:sz w:val="18"/>
                <w:szCs w:val="18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4D37931" w14:textId="131AF61B" w:rsidR="007535AB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mostresOn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4FDD346D" w14:textId="122CEBA4" w:rsidR="007535AB" w:rsidRPr="002F1639" w:rsidRDefault="00E61721" w:rsidP="007535AB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r>
              <w:rPr>
                <w:i/>
                <w:iCs/>
                <w:sz w:val="18"/>
                <w:szCs w:val="18"/>
                <w:lang w:val="en-US"/>
              </w:rPr>
              <w:t>samplesOn</w:t>
            </w:r>
            <w:proofErr w:type="spellEnd"/>
          </w:p>
        </w:tc>
      </w:tr>
    </w:tbl>
    <w:p w14:paraId="56E9DF45" w14:textId="03E3FF0D" w:rsidR="005F6DE8" w:rsidRDefault="005F6DE8" w:rsidP="005F6DE8">
      <w:pPr>
        <w:pStyle w:val="Caption"/>
      </w:pPr>
      <w:bookmarkStart w:id="144" w:name="_Toc108207893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>
        <w:t>. Traducci</w:t>
      </w:r>
      <w:r w:rsidR="00585E41">
        <w:t>ons</w:t>
      </w:r>
      <w:r>
        <w:t xml:space="preserve"> i nomenclatur</w:t>
      </w:r>
      <w:r w:rsidR="00585E41">
        <w:t>es</w:t>
      </w:r>
      <w:r>
        <w:t xml:space="preserve"> </w:t>
      </w:r>
      <w:r w:rsidR="00DA72D2">
        <w:t>–</w:t>
      </w:r>
      <w:r w:rsidR="007535AB">
        <w:t xml:space="preserve"> </w:t>
      </w:r>
      <w:r w:rsidR="00DA72D2">
        <w:t>C</w:t>
      </w:r>
      <w:r w:rsidR="007535AB">
        <w:t>omparació</w:t>
      </w:r>
      <w:bookmarkEnd w:id="144"/>
    </w:p>
    <w:p w14:paraId="1D2AE8A9" w14:textId="77777777" w:rsidR="009A5D4A" w:rsidRPr="005F6DE8" w:rsidRDefault="009A5D4A" w:rsidP="00FC3F33">
      <w:pPr>
        <w:rPr>
          <w:b/>
          <w:bCs/>
        </w:rPr>
      </w:pPr>
    </w:p>
    <w:p w14:paraId="175F66A9" w14:textId="77777777" w:rsidR="009A5D4A" w:rsidRDefault="009A5D4A" w:rsidP="00FC3F33"/>
    <w:p w14:paraId="3935FDB5" w14:textId="3DC05A92" w:rsidR="009A5D4A" w:rsidRPr="002F12D7" w:rsidRDefault="009A5D4A" w:rsidP="00FC3F33">
      <w:pPr>
        <w:sectPr w:rsidR="009A5D4A" w:rsidRPr="002F12D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F2429BF" w14:textId="20727067" w:rsidR="005965FC" w:rsidRDefault="000317C7" w:rsidP="00BC7700">
      <w:pPr>
        <w:pStyle w:val="Heading1"/>
      </w:pPr>
      <w:bookmarkStart w:id="145" w:name="_Toc107070852"/>
      <w:bookmarkStart w:id="146" w:name="_Toc107070982"/>
      <w:bookmarkStart w:id="147" w:name="_Toc107354301"/>
      <w:bookmarkStart w:id="148" w:name="_Toc107779477"/>
      <w:bookmarkStart w:id="149" w:name="_Toc108200327"/>
      <w:bookmarkStart w:id="150" w:name="_Toc108207930"/>
      <w:r>
        <w:lastRenderedPageBreak/>
        <w:t>Algoritmes</w:t>
      </w:r>
      <w:bookmarkEnd w:id="145"/>
      <w:bookmarkEnd w:id="146"/>
      <w:r w:rsidR="001611A5">
        <w:t xml:space="preserve"> de control</w:t>
      </w:r>
      <w:bookmarkEnd w:id="147"/>
      <w:bookmarkEnd w:id="148"/>
      <w:bookmarkEnd w:id="149"/>
      <w:bookmarkEnd w:id="150"/>
    </w:p>
    <w:p w14:paraId="2354F842" w14:textId="40CC294A" w:rsidR="004A756D" w:rsidRPr="001611A5" w:rsidRDefault="004A756D" w:rsidP="003A380E">
      <w:pPr>
        <w:rPr>
          <w:b/>
          <w:bCs/>
        </w:rPr>
      </w:pPr>
      <w:bookmarkStart w:id="151" w:name="_Toc107070853"/>
      <w:bookmarkStart w:id="152" w:name="_Toc107070983"/>
      <w:r>
        <w:t>Partint</w:t>
      </w:r>
      <w:r w:rsidR="00E927A9">
        <w:t xml:space="preserve"> del model </w:t>
      </w:r>
      <w:r>
        <w:t xml:space="preserve">simplificat </w:t>
      </w:r>
      <w:r w:rsidR="00E927A9">
        <w:t xml:space="preserve">explicat en l’apartat </w:t>
      </w:r>
      <w:r w:rsidR="00E927A9">
        <w:fldChar w:fldCharType="begin"/>
      </w:r>
      <w:r w:rsidR="00E927A9">
        <w:instrText xml:space="preserve"> REF _Ref107175696 \r \h </w:instrText>
      </w:r>
      <w:r w:rsidR="00E927A9">
        <w:fldChar w:fldCharType="separate"/>
      </w:r>
      <w:r w:rsidR="00FE061C">
        <w:t>2.2</w:t>
      </w:r>
      <w:r w:rsidR="00E927A9">
        <w:fldChar w:fldCharType="end"/>
      </w:r>
      <w:r w:rsidR="00E927A9">
        <w:t>, s’han dissenyat</w:t>
      </w:r>
      <w:r w:rsidR="00422A96">
        <w:t xml:space="preserve">, </w:t>
      </w:r>
      <w:r w:rsidR="008B7594">
        <w:t xml:space="preserve">i posteriorment simulat i implementat, </w:t>
      </w:r>
      <w:r w:rsidR="00E927A9">
        <w:t xml:space="preserve">tres algoritmes </w:t>
      </w:r>
      <w:r w:rsidR="007E5164">
        <w:t xml:space="preserve">diferents </w:t>
      </w:r>
      <w:r w:rsidR="00E927A9">
        <w:t>per controlar la instal</w:t>
      </w:r>
      <w:r w:rsidR="00E927A9">
        <w:rPr>
          <w:rFonts w:ascii="Arial" w:hAnsi="Arial" w:cs="Arial"/>
        </w:rPr>
        <w:t>·</w:t>
      </w:r>
      <w:r w:rsidR="00E927A9">
        <w:t>lació</w:t>
      </w:r>
      <w:r w:rsidR="00543D38">
        <w:t>, a</w:t>
      </w:r>
      <w:r>
        <w:t>quests són</w:t>
      </w:r>
      <w:r w:rsidR="001611A5">
        <w:t>:</w:t>
      </w:r>
    </w:p>
    <w:p w14:paraId="518CB1EF" w14:textId="5FB088FA" w:rsidR="0041528A" w:rsidRPr="0041528A" w:rsidRDefault="00A16703" w:rsidP="0041528A">
      <w:pPr>
        <w:pStyle w:val="ListParagraph"/>
      </w:pPr>
      <w:r>
        <w:t>H</w:t>
      </w:r>
      <w:r w:rsidR="007A1111" w:rsidRPr="0041528A">
        <w:t>i</w:t>
      </w:r>
      <w:r w:rsidR="004A756D" w:rsidRPr="0041528A">
        <w:t>stèresi</w:t>
      </w:r>
    </w:p>
    <w:p w14:paraId="650A24C1" w14:textId="05C54FF1" w:rsidR="004A756D" w:rsidRDefault="00A16703" w:rsidP="004A756D">
      <w:pPr>
        <w:pStyle w:val="ListParagraph"/>
      </w:pPr>
      <w:r>
        <w:t>T</w:t>
      </w:r>
      <w:r w:rsidR="004A756D">
        <w:t>emps mínim engega</w:t>
      </w:r>
      <w:r w:rsidR="004B654D">
        <w:t>da</w:t>
      </w:r>
    </w:p>
    <w:p w14:paraId="20318795" w14:textId="7D4DF614" w:rsidR="004A756D" w:rsidRDefault="00A16703" w:rsidP="004A756D">
      <w:pPr>
        <w:pStyle w:val="ListParagraph"/>
      </w:pPr>
      <w:r>
        <w:t>P</w:t>
      </w:r>
      <w:r w:rsidR="00422A96">
        <w:t>redictiu (</w:t>
      </w:r>
      <w:r w:rsidR="00FA2E56">
        <w:t>temps de consum</w:t>
      </w:r>
      <w:r w:rsidR="00422A96">
        <w:t>)</w:t>
      </w:r>
    </w:p>
    <w:p w14:paraId="75A82CCB" w14:textId="7341C77A" w:rsidR="00543D38" w:rsidRDefault="00543D38" w:rsidP="00543D38">
      <w:r>
        <w:t>Tots tres algoritmes prenen les decisions a temps real</w:t>
      </w:r>
      <w:r w:rsidR="00BC16A1">
        <w:t xml:space="preserve"> (a cada mostra)</w:t>
      </w:r>
      <w:r>
        <w:t xml:space="preserve"> a partir del balanç i l’estat de les càrregues (entrades) per engegar o apagar les càrregues (sortides).</w:t>
      </w:r>
    </w:p>
    <w:p w14:paraId="39DD4102" w14:textId="566649FD" w:rsidR="004B5B0B" w:rsidRDefault="004B5B0B" w:rsidP="00E23F8A">
      <w:pPr>
        <w:pStyle w:val="Heading2"/>
      </w:pPr>
      <w:bookmarkStart w:id="153" w:name="_Toc107354302"/>
      <w:bookmarkStart w:id="154" w:name="_Toc108200328"/>
      <w:bookmarkStart w:id="155" w:name="_Toc108207931"/>
      <w:r>
        <w:t>Histèresi</w:t>
      </w:r>
      <w:bookmarkEnd w:id="151"/>
      <w:bookmarkEnd w:id="152"/>
      <w:bookmarkEnd w:id="153"/>
      <w:bookmarkEnd w:id="154"/>
      <w:bookmarkEnd w:id="155"/>
    </w:p>
    <w:p w14:paraId="247305AE" w14:textId="739B6113" w:rsidR="00CB09BA" w:rsidRDefault="00CB09BA" w:rsidP="00CB09BA">
      <w:r>
        <w:t>Ha estat el primer algoritme plantejat ja que és molt senzill, és un concepte conegut en el m</w:t>
      </w:r>
      <w:r w:rsidR="00CB1B50">
        <w:t>ó</w:t>
      </w:r>
      <w:r>
        <w:t>n tècnic i científic</w:t>
      </w:r>
      <w:sdt>
        <w:sdtPr>
          <w:id w:val="-618834505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Hys22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[4]</w:t>
          </w:r>
          <w:r>
            <w:fldChar w:fldCharType="end"/>
          </w:r>
        </w:sdtContent>
      </w:sdt>
      <w:r>
        <w:t xml:space="preserve">, i </w:t>
      </w:r>
      <w:r w:rsidR="00CB1B50">
        <w:t>é</w:t>
      </w:r>
      <w:r>
        <w:t xml:space="preserve">s utilitzat en sistemes de control, com pot ser en </w:t>
      </w:r>
      <w:r w:rsidR="00866860">
        <w:t xml:space="preserve">un </w:t>
      </w:r>
      <w:r>
        <w:t>termòstat.</w:t>
      </w:r>
    </w:p>
    <w:p w14:paraId="64883E68" w14:textId="7B2A2D02" w:rsidR="00984AAC" w:rsidRDefault="00984AAC" w:rsidP="00B47C7C">
      <w:r w:rsidRPr="00B10160">
        <w:t xml:space="preserve">El terme histèresi descriu el comportament d’un sistema </w:t>
      </w:r>
      <w:r w:rsidR="00C40162">
        <w:t>que</w:t>
      </w:r>
      <w:r w:rsidRPr="00B10160">
        <w:t xml:space="preserve"> depèn tant de factors externs com de l’estat anterior d’aquest. </w:t>
      </w:r>
      <w:r w:rsidR="00CB09BA">
        <w:t>Com a conseqüència, el</w:t>
      </w:r>
      <w:r w:rsidR="00C95B1C">
        <w:t xml:space="preserve"> sistema pot conservar l’estat en absència de </w:t>
      </w:r>
      <w:r w:rsidR="009A1BE5">
        <w:t>l’estímul</w:t>
      </w:r>
      <w:r w:rsidR="00C95B1C">
        <w:t>.</w:t>
      </w:r>
    </w:p>
    <w:p w14:paraId="7569E6D1" w14:textId="3C34A61F" w:rsidR="002E6B25" w:rsidRDefault="002E6B25" w:rsidP="00984AAC">
      <w:pPr>
        <w:pStyle w:val="Heading3"/>
      </w:pPr>
      <w:bookmarkStart w:id="156" w:name="_Toc108200329"/>
      <w:bookmarkStart w:id="157" w:name="_Toc108207932"/>
      <w:r>
        <w:t>Una càrrega</w:t>
      </w:r>
      <w:bookmarkEnd w:id="156"/>
      <w:bookmarkEnd w:id="157"/>
    </w:p>
    <w:p w14:paraId="0DD9F283" w14:textId="5AF14827" w:rsidR="00CD7BEB" w:rsidRDefault="003876F1" w:rsidP="003876F1">
      <w:r>
        <w:t xml:space="preserve">Per </w:t>
      </w:r>
      <w:r w:rsidR="00CD7BEB">
        <w:t>començar</w:t>
      </w:r>
      <w:r w:rsidR="00543D38">
        <w:t>,</w:t>
      </w:r>
      <w:r w:rsidR="00CD7BEB">
        <w:t xml:space="preserve"> plantejarem l’algoritme per controlar una sola càrrega</w:t>
      </w:r>
      <w:r w:rsidR="00543D38">
        <w:t>, i p</w:t>
      </w:r>
      <w:r w:rsidR="00CD7BEB">
        <w:t>osteriorment l’ampliarem a dues. El seu comportament és el següent:</w:t>
      </w:r>
    </w:p>
    <w:p w14:paraId="53D6453D" w14:textId="7925422A" w:rsidR="00CD7BEB" w:rsidRDefault="00796053" w:rsidP="00CD7BEB">
      <w:pPr>
        <w:pStyle w:val="ListParagraph"/>
      </w:pPr>
      <w:r>
        <w:t>S</w:t>
      </w:r>
      <w:r w:rsidR="00CD7BEB">
        <w:t xml:space="preserve">i </w:t>
      </w:r>
      <w:r>
        <w:t>el</w:t>
      </w:r>
      <w:r w:rsidR="00CD7BEB">
        <w:t xml:space="preserve"> balanç és més gran que e</w:t>
      </w:r>
      <w:r w:rsidR="00543D38">
        <w:t>l llindar superior</w:t>
      </w:r>
      <w:r>
        <w:t>, engega la càrrega</w:t>
      </w:r>
    </w:p>
    <w:p w14:paraId="11274240" w14:textId="6AD8729E" w:rsidR="006056D4" w:rsidRPr="006056D4" w:rsidRDefault="00796053" w:rsidP="006056D4">
      <w:pPr>
        <w:pStyle w:val="ListParagraph"/>
        <w:rPr>
          <w:u w:val="single"/>
        </w:rPr>
      </w:pPr>
      <w:r>
        <w:t>S</w:t>
      </w:r>
      <w:r w:rsidR="00543D38">
        <w:t>i el balanç és més petit que el llindar inferior</w:t>
      </w:r>
      <w:r>
        <w:t>, apaga la càrrega</w:t>
      </w:r>
    </w:p>
    <w:p w14:paraId="26545620" w14:textId="7A49F4F1" w:rsidR="006056D4" w:rsidRDefault="006056D4" w:rsidP="006056D4">
      <w:pPr>
        <w:ind w:firstLine="0"/>
      </w:pPr>
      <w:r>
        <w:t xml:space="preserve">Aquest comportament es pot representar </w:t>
      </w:r>
      <w:r w:rsidR="00E35125">
        <w:t>g</w:t>
      </w:r>
      <w:r>
        <w:t>ràfica</w:t>
      </w:r>
      <w:r w:rsidR="00E35125">
        <w:t>ment</w:t>
      </w:r>
      <w:r w:rsidR="00E6571B">
        <w:t xml:space="preserve"> </w:t>
      </w:r>
      <w:r w:rsidR="00924CC9">
        <w:t xml:space="preserve">amb una </w:t>
      </w:r>
      <w:r>
        <w:t>corba d’histèresi</w:t>
      </w:r>
      <w:r w:rsidR="009C20A8">
        <w:t>:</w:t>
      </w:r>
    </w:p>
    <w:p w14:paraId="50497EFD" w14:textId="4DA6C6CE" w:rsidR="00543D38" w:rsidRPr="006056D4" w:rsidRDefault="00543D38" w:rsidP="006056D4">
      <w:pPr>
        <w:ind w:firstLine="0"/>
        <w:jc w:val="center"/>
        <w:rPr>
          <w:u w:val="single"/>
        </w:rPr>
      </w:pPr>
      <w:r>
        <w:rPr>
          <w:noProof/>
        </w:rPr>
        <mc:AlternateContent>
          <mc:Choice Requires="wpc">
            <w:drawing>
              <wp:inline distT="0" distB="0" distL="0" distR="0" wp14:anchorId="0BAA2F58" wp14:editId="450C99C0">
                <wp:extent cx="5486400" cy="2434523"/>
                <wp:effectExtent l="0" t="0" r="0" b="4445"/>
                <wp:docPr id="41" name="Canvas 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8" name="Rectangle 48"/>
                        <wps:cNvSpPr/>
                        <wps:spPr>
                          <a:xfrm>
                            <a:off x="1660267" y="240191"/>
                            <a:ext cx="2160000" cy="216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Straight Connector 43"/>
                        <wps:cNvCnPr>
                          <a:stCxn id="48" idx="0"/>
                          <a:endCxn id="48" idx="2"/>
                        </wps:cNvCnPr>
                        <wps:spPr>
                          <a:xfrm>
                            <a:off x="2740267" y="240191"/>
                            <a:ext cx="0" cy="2160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" name="Straight Connector 47"/>
                        <wps:cNvCnPr>
                          <a:stCxn id="48" idx="1"/>
                          <a:endCxn id="48" idx="3"/>
                        </wps:cNvCnPr>
                        <wps:spPr>
                          <a:xfrm>
                            <a:off x="1660267" y="1320191"/>
                            <a:ext cx="216000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9" name="Rectangle 49"/>
                        <wps:cNvSpPr/>
                        <wps:spPr>
                          <a:xfrm>
                            <a:off x="2328323" y="715568"/>
                            <a:ext cx="830995" cy="1193422"/>
                          </a:xfrm>
                          <a:prstGeom prst="rect">
                            <a:avLst/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0" name="Straight Connector 50"/>
                        <wps:cNvCnPr/>
                        <wps:spPr>
                          <a:xfrm>
                            <a:off x="3159318" y="715436"/>
                            <a:ext cx="660949" cy="66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1" name="Straight Connector 51"/>
                        <wps:cNvCnPr/>
                        <wps:spPr>
                          <a:xfrm flipV="1">
                            <a:off x="1660267" y="1908576"/>
                            <a:ext cx="668056" cy="207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2" name="Text Box 52"/>
                        <wps:cNvSpPr txBox="1"/>
                        <wps:spPr>
                          <a:xfrm>
                            <a:off x="3774550" y="1210710"/>
                            <a:ext cx="555790" cy="24926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A9E9D" w14:textId="1EF11EB4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3" name="Text Box 52"/>
                        <wps:cNvSpPr txBox="1"/>
                        <wps:spPr>
                          <a:xfrm>
                            <a:off x="2281226" y="56262"/>
                            <a:ext cx="923812" cy="24319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7FCF58" w14:textId="78B073DB" w:rsidR="005B3C4D" w:rsidRPr="005B3C4D" w:rsidRDefault="005B3C4D" w:rsidP="005B3C4D">
                              <w:pPr>
                                <w:spacing w:before="0" w:after="0"/>
                                <w:ind w:firstLine="0"/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</w:pPr>
                              <w:r w:rsidRPr="005B3C4D">
                                <w:rPr>
                                  <w:rFonts w:eastAsia="Calibri"/>
                                  <w:sz w:val="18"/>
                                  <w:szCs w:val="18"/>
                                </w:rPr>
                                <w:t>Estat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" name="Text Box 52"/>
                        <wps:cNvSpPr txBox="1"/>
                        <wps:spPr>
                          <a:xfrm>
                            <a:off x="2624634" y="516038"/>
                            <a:ext cx="747463" cy="2577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7C7262" w14:textId="18DCA818" w:rsidR="005B3C4D" w:rsidRPr="005B3C4D" w:rsidRDefault="005B3C4D" w:rsidP="005B3C4D">
                              <w:pPr>
                                <w:spacing w:before="0" w:after="0"/>
                                <w:rPr>
                                  <w:rFonts w:eastAsia="Calibri"/>
                                  <w:sz w:val="16"/>
                                  <w:szCs w:val="16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encesa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" name="Straight Connector 55"/>
                        <wps:cNvCnPr/>
                        <wps:spPr>
                          <a:xfrm flipV="1">
                            <a:off x="2685690" y="663216"/>
                            <a:ext cx="106335" cy="10800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6" name="Straight Connector 56"/>
                        <wps:cNvCnPr/>
                        <wps:spPr>
                          <a:xfrm flipV="1">
                            <a:off x="3098993" y="126961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7" name="Straight Connector 57"/>
                        <wps:cNvCnPr/>
                        <wps:spPr>
                          <a:xfrm flipV="1">
                            <a:off x="2281226" y="1269378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8" name="Straight Connector 58"/>
                        <wps:cNvCnPr/>
                        <wps:spPr>
                          <a:xfrm flipV="1">
                            <a:off x="2685980" y="1856215"/>
                            <a:ext cx="106045" cy="10795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" name="Text Box 52"/>
                        <wps:cNvSpPr txBox="1"/>
                        <wps:spPr>
                          <a:xfrm>
                            <a:off x="2072550" y="1821308"/>
                            <a:ext cx="747395" cy="34948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0EE6EC" w14:textId="7895647A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lang w:val="en-US"/>
                                    </w:rPr>
                                    <m:t>apagada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" name="Text Box 52"/>
                        <wps:cNvSpPr txBox="1"/>
                        <wps:spPr>
                          <a:xfrm>
                            <a:off x="1664688" y="1266296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82E8584" w14:textId="4FB9AB30" w:rsidR="005B3C4D" w:rsidRPr="005B3C4D" w:rsidRDefault="005B3C4D" w:rsidP="005B3C4D">
                              <w:pPr>
                                <w:ind w:firstLine="173"/>
                                <w:rPr>
                                  <w:rFonts w:eastAsia="Calibri"/>
                                  <w:sz w:val="16"/>
                                  <w:szCs w:val="16"/>
                                  <w:vertAlign w:val="subscript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  <w:vertAlign w:val="subscript"/>
                                      <w:lang w:val="en-US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  <w:vertAlign w:val="subscript"/>
                                          <w:lang w:val="en-US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52"/>
                        <wps:cNvSpPr txBox="1"/>
                        <wps:spPr>
                          <a:xfrm>
                            <a:off x="3061790" y="1255000"/>
                            <a:ext cx="747395" cy="34925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20E1458" w14:textId="102BA718" w:rsidR="005B3C4D" w:rsidRPr="005B3C4D" w:rsidRDefault="005B3C4D" w:rsidP="005B3C4D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  <w:sz w:val="16"/>
                                  <w:szCs w:val="16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sz w:val="16"/>
                                      <w:szCs w:val="16"/>
                                    </w:rPr>
                                    <m:t>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sz w:val="16"/>
                                          <w:szCs w:val="16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sz w:val="16"/>
                                          <w:szCs w:val="16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0" name="Isosceles Triangle 80"/>
                        <wps:cNvSpPr/>
                        <wps:spPr>
                          <a:xfrm>
                            <a:off x="3107278" y="956116"/>
                            <a:ext cx="108000" cy="10800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1" name="Isosceles Triangle 81"/>
                        <wps:cNvSpPr/>
                        <wps:spPr>
                          <a:xfrm flipV="1">
                            <a:off x="2275604" y="1578275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" name="Isosceles Triangle 82"/>
                        <wps:cNvSpPr/>
                        <wps:spPr>
                          <a:xfrm rot="5400000">
                            <a:off x="2926918" y="1855834"/>
                            <a:ext cx="107950" cy="107950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3" name="Isosceles Triangle 83"/>
                        <wps:cNvSpPr/>
                        <wps:spPr>
                          <a:xfrm rot="16200000" flipH="1">
                            <a:off x="2461967" y="663885"/>
                            <a:ext cx="107950" cy="107315"/>
                          </a:xfrm>
                          <a:prstGeom prst="triangle">
                            <a:avLst/>
                          </a:prstGeom>
                          <a:solidFill>
                            <a:schemeClr val="accent5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0BAA2F58" id="Canvas 41" o:spid="_x0000_s1099" editas="canvas" style="width:6in;height:191.7pt;mso-position-horizontal-relative:char;mso-position-vertical-relative:line" coordsize="54864,2433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">
                <v:shape id="_x0000_s1100" type="#_x0000_t75" style="position:absolute;width:54864;height:24339;visibility:visible;mso-wrap-style:square" filled="t">
                  <v:fill o:detectmouseclick="t"/>
                  <v:path o:connecttype="none"/>
                </v:shape>
                <v:rect id="Rectangle 48" o:spid="_x0000_s1101" style="position:absolute;left:16602;top:2401;width:21600;height:2160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" filled="f" stroked="f" strokeweight="1pt"/>
                <v:line id="Straight Connector 43" o:spid="_x0000_s1102" style="position:absolute;visibility:visible;mso-wrap-style:square" from="27402,2401" to="27402,240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" strokecolor="black [3213]" strokeweight="1pt">
                  <v:stroke joinstyle="miter"/>
                </v:line>
                <v:line id="Straight Connector 47" o:spid="_x0000_s1103" style="position:absolute;visibility:visible;mso-wrap-style:square" from="16602,13201" to="38202,1320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" strokecolor="black [3213]" strokeweight="1pt">
                  <v:stroke joinstyle="miter"/>
                </v:line>
                <v:rect id="Rectangle 49" o:spid="_x0000_s1104" style="position:absolute;left:23283;top:7155;width:8310;height:1193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" filled="f" strokecolor="#5b9bd5 [3208]" strokeweight="1pt"/>
                <v:line id="Straight Connector 50" o:spid="_x0000_s1105" style="position:absolute;visibility:visible;mso-wrap-style:square" from="31593,7154" to="38202,71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" strokecolor="#5b9bd5 [3208]" strokeweight="1pt">
                  <v:stroke joinstyle="miter"/>
                </v:line>
                <v:line id="Straight Connector 51" o:spid="_x0000_s1106" style="position:absolute;flip:y;visibility:visible;mso-wrap-style:square" from="16602,19085" to="23283,190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" strokecolor="#5b9bd5 [3208]" strokeweight="1pt">
                  <v:stroke joinstyle="miter"/>
                </v:line>
                <v:shape id="Text Box 52" o:spid="_x0000_s1107" type="#_x0000_t202" style="position:absolute;left:37745;top:12107;width:5558;height:2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" filled="f" stroked="f" strokeweight=".5pt">
                  <v:textbox>
                    <w:txbxContent>
                      <w:p w14:paraId="333A9E9D" w14:textId="1EF11EB4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52" o:spid="_x0000_s1108" type="#_x0000_t202" style="position:absolute;left:22812;top:562;width:9238;height:24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rz04xQAAANsAAAAPAAAAZHJzL2Rvd25yZXYueG1sRI9Ba8JA&#10;FITvhf6H5Qm91Y2W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Cyrz04xQAAANsAAAAP&#10;AAAAAAAAAAAAAAAAAAcCAABkcnMvZG93bnJldi54bWxQSwUGAAAAAAMAAwC3AAAA+QIAAAAA&#10;" filled="f" stroked="f" strokeweight=".5pt">
                  <v:textbox>
                    <w:txbxContent>
                      <w:p w14:paraId="087FCF58" w14:textId="78B073DB" w:rsidR="005B3C4D" w:rsidRPr="005B3C4D" w:rsidRDefault="005B3C4D" w:rsidP="005B3C4D">
                        <w:pPr>
                          <w:spacing w:before="0" w:after="0"/>
                          <w:ind w:firstLine="0"/>
                          <w:rPr>
                            <w:rFonts w:eastAsia="Calibri"/>
                            <w:sz w:val="18"/>
                            <w:szCs w:val="18"/>
                          </w:rPr>
                        </w:pPr>
                        <w:r w:rsidRPr="005B3C4D">
                          <w:rPr>
                            <w:rFonts w:eastAsia="Calibri"/>
                            <w:sz w:val="18"/>
                            <w:szCs w:val="18"/>
                          </w:rPr>
                          <w:t>Estat Càrrega</w:t>
                        </w:r>
                      </w:p>
                    </w:txbxContent>
                  </v:textbox>
                </v:shape>
                <v:shape id="Text Box 52" o:spid="_x0000_s1109" type="#_x0000_t202" style="position:absolute;left:26246;top:5160;width:7474;height:25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RqVMxQAAANs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" filled="f" stroked="f" strokeweight=".5pt">
                  <v:textbox>
                    <w:txbxContent>
                      <w:p w14:paraId="317C7262" w14:textId="18DCA818" w:rsidR="005B3C4D" w:rsidRPr="005B3C4D" w:rsidRDefault="005B3C4D" w:rsidP="005B3C4D">
                        <w:pPr>
                          <w:spacing w:before="0" w:after="0"/>
                          <w:rPr>
                            <w:rFonts w:eastAsia="Calibri"/>
                            <w:sz w:val="16"/>
                            <w:szCs w:val="16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encesa</m:t>
                            </m:r>
                          </m:oMath>
                        </m:oMathPara>
                      </w:p>
                    </w:txbxContent>
                  </v:textbox>
                </v:shape>
                <v:line id="Straight Connector 55" o:spid="_x0000_s1110" style="position:absolute;flip:y;visibility:visible;mso-wrap-style:square" from="26856,6632" to="27920,771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" strokecolor="black [3213]" strokeweight="1pt">
                  <v:stroke joinstyle="miter"/>
                </v:line>
                <v:line id="Straight Connector 56" o:spid="_x0000_s1111" style="position:absolute;flip:y;visibility:visible;mso-wrap-style:square" from="30989,12696" to="32050,137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" strokecolor="black [3213]" strokeweight="1pt">
                  <v:stroke joinstyle="miter"/>
                </v:line>
                <v:line id="Straight Connector 57" o:spid="_x0000_s1112" style="position:absolute;flip:y;visibility:visible;mso-wrap-style:square" from="22812,12693" to="23872,1377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" strokecolor="black [3213]" strokeweight="1pt">
                  <v:stroke joinstyle="miter"/>
                </v:line>
                <v:line id="Straight Connector 58" o:spid="_x0000_s1113" style="position:absolute;flip:y;visibility:visible;mso-wrap-style:square" from="26859,18562" to="27920,196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" strokecolor="black [3213]" strokeweight="1pt">
                  <v:stroke joinstyle="miter"/>
                </v:line>
                <v:shape id="Text Box 52" o:spid="_x0000_s1114" type="#_x0000_t202" style="position:absolute;left:20725;top:18213;width:7474;height:34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" filled="f" stroked="f" strokeweight=".5pt">
                  <v:textbox>
                    <w:txbxContent>
                      <w:p w14:paraId="1D0EE6EC" w14:textId="7895647A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lang w:val="en-US"/>
                              </w:rPr>
                              <m:t>apagada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52" o:spid="_x0000_s1115" type="#_x0000_t202" style="position:absolute;left:16646;top:12662;width:7474;height:349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" filled="f" stroked="f" strokeweight=".5pt">
                  <v:textbox>
                    <w:txbxContent>
                      <w:p w14:paraId="082E8584" w14:textId="4FB9AB30" w:rsidR="005B3C4D" w:rsidRPr="005B3C4D" w:rsidRDefault="005B3C4D" w:rsidP="005B3C4D">
                        <w:pPr>
                          <w:ind w:firstLine="173"/>
                          <w:rPr>
                            <w:rFonts w:eastAsia="Calibri"/>
                            <w:sz w:val="16"/>
                            <w:szCs w:val="16"/>
                            <w:vertAlign w:val="subscript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  <w:vertAlign w:val="subscript"/>
                                <w:lang w:val="en-US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  <w:vertAlign w:val="subscript"/>
                                    <w:lang w:val="en-US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 id="Text Box 52" o:spid="_x0000_s1116" type="#_x0000_t202" style="position:absolute;left:30617;top:12550;width:7474;height:34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" filled="f" stroked="f" strokeweight=".5pt">
                  <v:textbox>
                    <w:txbxContent>
                      <w:p w14:paraId="720E1458" w14:textId="102BA718" w:rsidR="005B3C4D" w:rsidRPr="005B3C4D" w:rsidRDefault="005B3C4D" w:rsidP="005B3C4D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  <w:sz w:val="16"/>
                            <w:szCs w:val="16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sz w:val="16"/>
                                <w:szCs w:val="16"/>
                              </w:rPr>
                              <m:t>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sz w:val="16"/>
                                    <w:szCs w:val="16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sz w:val="16"/>
                                    <w:szCs w:val="16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</w:txbxContent>
                  </v:textbox>
                </v:shape>
                <v:shapetype id="_x0000_t5" coordsize="21600,21600" o:spt="5" adj="10800" path="m@0,l,21600r21600,xe">
                  <v:stroke joinstyle="miter"/>
                  <v:formulas>
                    <v:f eqn="val #0"/>
                    <v:f eqn="prod #0 1 2"/>
                    <v:f eqn="sum @1 10800 0"/>
                  </v:formulas>
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<v:handles>
                    <v:h position="#0,topLeft" xrange="0,21600"/>
                  </v:handles>
                </v:shapetype>
                <v:shape id="Isosceles Triangle 80" o:spid="_x0000_s1117" type="#_x0000_t5" style="position:absolute;left:31072;top:9561;width:1080;height:10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" fillcolor="#5b9bd5 [3208]" stroked="f" strokeweight="1pt"/>
                <v:shape id="Isosceles Triangle 81" o:spid="_x0000_s1118" type="#_x0000_t5" style="position:absolute;left:22756;top:15782;width:1079;height:1080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" fillcolor="#5b9bd5 [3208]" stroked="f" strokeweight="1pt"/>
                <v:shape id="Isosceles Triangle 82" o:spid="_x0000_s1119" type="#_x0000_t5" style="position:absolute;left:29269;top:18558;width:1079;height:1079;rotation: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" fillcolor="#5b9bd5 [3208]" stroked="f" strokeweight="1pt"/>
                <v:shape id="Isosceles Triangle 83" o:spid="_x0000_s1120" type="#_x0000_t5" style="position:absolute;left:24619;top:6638;width:1080;height:1073;rotation:90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" fillcolor="#5b9bd5 [3208]" stroked="f" strokeweight="1pt"/>
                <w10:anchorlock/>
              </v:group>
            </w:pict>
          </mc:Fallback>
        </mc:AlternateContent>
      </w:r>
    </w:p>
    <w:p w14:paraId="2C7D446D" w14:textId="4A7A41C8" w:rsidR="00FE4339" w:rsidRPr="00543D38" w:rsidRDefault="00FE4339" w:rsidP="00FE4339">
      <w:pPr>
        <w:pStyle w:val="Caption"/>
      </w:pPr>
      <w:bookmarkStart w:id="158" w:name="_Toc10820783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 w:rsidR="006056D4">
        <w:t>. Corba d’histèresi del control d’una càrrega</w:t>
      </w:r>
      <w:bookmarkEnd w:id="158"/>
    </w:p>
    <w:p w14:paraId="3ECC0648" w14:textId="77777777" w:rsidR="00422A96" w:rsidRDefault="00422A96" w:rsidP="00D705D8">
      <w:pPr>
        <w:ind w:firstLine="0"/>
      </w:pPr>
    </w:p>
    <w:p w14:paraId="5C109FC9" w14:textId="77777777" w:rsidR="00422A96" w:rsidRDefault="00422A96">
      <w:pPr>
        <w:spacing w:before="0" w:after="160" w:line="259" w:lineRule="auto"/>
        <w:ind w:firstLine="0"/>
        <w:jc w:val="left"/>
      </w:pPr>
      <w:r>
        <w:br w:type="page"/>
      </w:r>
    </w:p>
    <w:p w14:paraId="28D3F925" w14:textId="1F1DA093" w:rsidR="002E2095" w:rsidRDefault="00D705D8" w:rsidP="00D705D8">
      <w:pPr>
        <w:ind w:firstLine="0"/>
      </w:pPr>
      <w:r>
        <w:lastRenderedPageBreak/>
        <w:t>T</w:t>
      </w:r>
      <w:r w:rsidR="00787E54">
        <w:t>ambé podem representar</w:t>
      </w:r>
      <w:r>
        <w:t xml:space="preserve"> el comportament</w:t>
      </w:r>
      <w:r w:rsidR="00787E54">
        <w:t xml:space="preserve"> </w:t>
      </w:r>
      <w:r w:rsidR="003A418E">
        <w:t>amb</w:t>
      </w:r>
      <w:r w:rsidR="00787E54">
        <w:t xml:space="preserve"> una </w:t>
      </w:r>
      <w:r w:rsidR="00F85004">
        <w:t>màquina d’estat</w:t>
      </w:r>
      <w:r w:rsidR="00C1461A">
        <w:t>s</w:t>
      </w:r>
      <w:r w:rsidR="007E2A57">
        <w:t>.</w:t>
      </w:r>
    </w:p>
    <w:p w14:paraId="7851417A" w14:textId="0E64C690" w:rsidR="00A10FE8" w:rsidRDefault="00A10FE8" w:rsidP="00AD172D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4B224DEA" wp14:editId="4DB7030C">
                <wp:extent cx="4303199" cy="1455420"/>
                <wp:effectExtent l="0" t="0" r="2540" b="11430"/>
                <wp:docPr id="120" name="Canvas 120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12" name="Rectangle: Rounded Corners 112"/>
                        <wps:cNvSpPr/>
                        <wps:spPr>
                          <a:xfrm>
                            <a:off x="1731896" y="85425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34A3B51" w14:textId="77777777" w:rsidR="00A10FE8" w:rsidRPr="009B06C6" w:rsidRDefault="00A10FE8" w:rsidP="00A10FE8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3" name="Rectangle: Rounded Corners 113"/>
                        <wps:cNvSpPr/>
                        <wps:spPr>
                          <a:xfrm>
                            <a:off x="1732261" y="998791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D24275" w14:textId="77777777" w:rsidR="00A10FE8" w:rsidRPr="00B86397" w:rsidRDefault="00A10FE8" w:rsidP="00A10FE8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4" name="Connector: Elbow 114"/>
                        <wps:cNvCnPr/>
                        <wps:spPr>
                          <a:xfrm>
                            <a:off x="2586336" y="314275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5" name="Connector: Elbow 115"/>
                        <wps:cNvCnPr/>
                        <wps:spPr>
                          <a:xfrm rot="10800000">
                            <a:off x="1731897" y="314275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16" name="Text Box 116"/>
                        <wps:cNvSpPr txBox="1"/>
                        <wps:spPr>
                          <a:xfrm>
                            <a:off x="2825345" y="477215"/>
                            <a:ext cx="1477854" cy="6118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7CE077" w14:textId="77777777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balanç≥llinda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sup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7BBC0207" w14:textId="77777777" w:rsidR="00A10FE8" w:rsidRPr="00E16AB2" w:rsidRDefault="00A10FE8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1F93A7C9" w14:textId="77777777" w:rsidR="00A10FE8" w:rsidRPr="00E16AB2" w:rsidRDefault="00A10FE8" w:rsidP="00A10FE8">
                              <w:pPr>
                                <w:spacing w:before="0" w:after="0" w:line="288" w:lineRule="auto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17" name="Text Box 76"/>
                        <wps:cNvSpPr txBox="1"/>
                        <wps:spPr>
                          <a:xfrm>
                            <a:off x="35999" y="481938"/>
                            <a:ext cx="1474572" cy="53561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5EC146F" w14:textId="05964581" w:rsidR="00A10FE8" w:rsidRPr="00AD172D" w:rsidRDefault="00A10FE8" w:rsidP="00A10FE8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  <w:sz w:val="20"/>
                                  <w:szCs w:val="20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20"/>
                                      <w:szCs w:val="20"/>
                                    </w:rPr>
                                    <m:t>balanç≤llinda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  <w:sz w:val="20"/>
                                          <w:szCs w:val="20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  <w:sz w:val="20"/>
                                          <w:szCs w:val="20"/>
                                        </w:rPr>
                                        <m:t>inf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2CD8CA81" w14:textId="5DC5FD51" w:rsidR="00A10FE8" w:rsidRPr="00E16AB2" w:rsidRDefault="00D059A3" w:rsidP="00A10FE8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="00A10FE8" w:rsidRPr="00E16AB2">
                                <w:t xml:space="preserve"> càrrega</w:t>
                              </w:r>
                            </w:p>
                            <w:p w14:paraId="400409E8" w14:textId="6F1DD11C" w:rsidR="00A10FE8" w:rsidRDefault="00A10FE8" w:rsidP="00A10FE8">
                              <w:pPr>
                                <w:spacing w:before="0" w:after="0" w:line="288" w:lineRule="auto"/>
                                <w:ind w:firstLine="0"/>
                                <w:jc w:val="center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B224DEA" id="Canvas 120" o:spid="_x0000_s1121" editas="canvas" style="width:338.85pt;height:114.6pt;mso-position-horizontal-relative:char;mso-position-vertical-relative:line" coordsize="43027,1455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">
                <v:shape id="_x0000_s1122" type="#_x0000_t75" style="position:absolute;width:43027;height:14554;visibility:visible;mso-wrap-style:square" filled="t">
                  <v:fill o:detectmouseclick="t"/>
                  <v:path o:connecttype="none"/>
                </v:shape>
                <v:roundrect id="Rectangle: Rounded Corners 112" o:spid="_x0000_s1123" style="position:absolute;left:17318;top:854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" filled="f" strokecolor="black [3213]" strokeweight="1pt">
                  <v:stroke joinstyle="miter"/>
                  <v:textbox>
                    <w:txbxContent>
                      <w:p w14:paraId="134A3B51" w14:textId="77777777" w:rsidR="00A10FE8" w:rsidRPr="009B06C6" w:rsidRDefault="00A10FE8" w:rsidP="00A10FE8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113" o:spid="_x0000_s1124" style="position:absolute;left:17322;top:9987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21D24275" w14:textId="77777777" w:rsidR="00A10FE8" w:rsidRPr="00B86397" w:rsidRDefault="00A10FE8" w:rsidP="00A10FE8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type id="_x0000_t34" coordsize="21600,21600" o:spt="34" o:oned="t" adj="10800" path="m,l@0,0@0,21600,21600,21600e" filled="f">
                  <v:stroke joinstyle="miter"/>
                  <v:formulas>
                    <v:f eqn="val #0"/>
                  </v:formulas>
                  <v:path arrowok="t" fillok="f" o:connecttype="none"/>
                  <v:handles>
                    <v:h position="#0,center"/>
                  </v:handles>
                  <o:lock v:ext="edit" shapetype="t"/>
                </v:shapetype>
                <v:shape id="Connector: Elbow 114" o:spid="_x0000_s1125" type="#_x0000_t34" style="position:absolute;left:25863;top:3142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" adj="388800" strokecolor="black [3213]" strokeweight="1pt">
                  <v:stroke endarrow="block"/>
                </v:shape>
                <v:shape id="Connector: Elbow 115" o:spid="_x0000_s1126" type="#_x0000_t34" style="position:absolute;left:17318;top:3142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" adj="13549710" strokecolor="black [3213]" strokeweight="1pt">
                  <v:stroke endarrow="block"/>
                </v:shape>
                <v:shape id="Text Box 116" o:spid="_x0000_s1127" type="#_x0000_t202" style="position:absolute;left:28253;top:4772;width:14778;height:61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" filled="f" stroked="f" strokeweight=".5pt">
                  <v:textbox>
                    <w:txbxContent>
                      <w:p w14:paraId="327CE077" w14:textId="77777777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balanç≥llinda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sup</m:t>
                                </m:r>
                              </m:sub>
                            </m:sSub>
                          </m:oMath>
                        </m:oMathPara>
                      </w:p>
                      <w:p w14:paraId="7BBC0207" w14:textId="77777777" w:rsidR="00A10FE8" w:rsidRPr="00E16AB2" w:rsidRDefault="00A10FE8" w:rsidP="00A10FE8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1F93A7C9" w14:textId="77777777" w:rsidR="00A10FE8" w:rsidRPr="00E16AB2" w:rsidRDefault="00A10FE8" w:rsidP="00A10FE8">
                        <w:pPr>
                          <w:spacing w:before="0" w:after="0" w:line="288" w:lineRule="auto"/>
                        </w:pPr>
                      </w:p>
                    </w:txbxContent>
                  </v:textbox>
                </v:shape>
                <v:shape id="Text Box 76" o:spid="_x0000_s1128" type="#_x0000_t202" style="position:absolute;left:359;top:4819;width:14746;height:53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" filled="f" stroked="f" strokeweight=".5pt">
                  <v:textbox>
                    <w:txbxContent>
                      <w:p w14:paraId="65EC146F" w14:textId="05964581" w:rsidR="00A10FE8" w:rsidRPr="00AD172D" w:rsidRDefault="00A10FE8" w:rsidP="00A10FE8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  <w:sz w:val="20"/>
                            <w:szCs w:val="20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20"/>
                                <w:szCs w:val="20"/>
                              </w:rPr>
                              <m:t>balanç≤llinda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  <w:sz w:val="20"/>
                                    <w:szCs w:val="20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  <w:sz w:val="20"/>
                                    <w:szCs w:val="20"/>
                                  </w:rPr>
                                  <m:t>inf</m:t>
                                </m:r>
                              </m:sub>
                            </m:sSub>
                          </m:oMath>
                        </m:oMathPara>
                      </w:p>
                      <w:p w14:paraId="2CD8CA81" w14:textId="5DC5FD51" w:rsidR="00A10FE8" w:rsidRPr="00E16AB2" w:rsidRDefault="00D059A3" w:rsidP="00A10FE8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="00A10FE8" w:rsidRPr="00E16AB2">
                          <w:t xml:space="preserve"> càrrega</w:t>
                        </w:r>
                      </w:p>
                      <w:p w14:paraId="400409E8" w14:textId="6F1DD11C" w:rsidR="00A10FE8" w:rsidRDefault="00A10FE8" w:rsidP="00A10FE8">
                        <w:pPr>
                          <w:spacing w:before="0" w:after="0" w:line="288" w:lineRule="auto"/>
                          <w:ind w:firstLine="0"/>
                          <w:jc w:val="center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AE87B4C" w14:textId="2875E51B" w:rsidR="00BF1EB5" w:rsidRPr="00BF1EB5" w:rsidRDefault="00C1461A" w:rsidP="00BF1EB5">
      <w:pPr>
        <w:pStyle w:val="Caption"/>
      </w:pPr>
      <w:bookmarkStart w:id="159" w:name="_Toc10820783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>
        <w:t>. Histèresi – Màquina d’estats per controlar una càrrega</w:t>
      </w:r>
      <w:bookmarkEnd w:id="159"/>
    </w:p>
    <w:p w14:paraId="40CDEAE9" w14:textId="267C720B" w:rsidR="002E6B25" w:rsidRDefault="002E6B25" w:rsidP="002E6B25">
      <w:pPr>
        <w:pStyle w:val="Heading3"/>
      </w:pPr>
      <w:bookmarkStart w:id="160" w:name="_Toc108200330"/>
      <w:bookmarkStart w:id="161" w:name="_Toc108207933"/>
      <w:r>
        <w:t>Dues càrregues</w:t>
      </w:r>
      <w:bookmarkEnd w:id="160"/>
      <w:bookmarkEnd w:id="161"/>
    </w:p>
    <w:p w14:paraId="1C102F69" w14:textId="40B619F2" w:rsidR="0066737C" w:rsidRDefault="00CD5D66" w:rsidP="00C12EAE">
      <w:r>
        <w:t>Per controlar dues càrregues simplement les controlem per separat, cadascuna amb els seus llindars</w:t>
      </w:r>
      <w:r w:rsidR="004D7B1A">
        <w:t>.</w:t>
      </w:r>
    </w:p>
    <w:p w14:paraId="070C6A20" w14:textId="77777777" w:rsidR="009B06C6" w:rsidRDefault="009B06C6" w:rsidP="009E191D">
      <w:pPr>
        <w:pStyle w:val="Heading3"/>
      </w:pPr>
      <w:bookmarkStart w:id="162" w:name="_Ref107663442"/>
      <w:bookmarkStart w:id="163" w:name="_Toc108200331"/>
      <w:bookmarkStart w:id="164" w:name="_Toc108207934"/>
      <w:r>
        <w:t>Observacions</w:t>
      </w:r>
      <w:bookmarkEnd w:id="162"/>
      <w:bookmarkEnd w:id="163"/>
      <w:bookmarkEnd w:id="164"/>
    </w:p>
    <w:p w14:paraId="3A642625" w14:textId="0C866EE0" w:rsidR="009B06C6" w:rsidRDefault="00787E54" w:rsidP="009B06C6">
      <w:r>
        <w:t>S</w:t>
      </w:r>
      <w:r w:rsidR="009B06C6">
        <w:t xml:space="preserve">i volem que una càrrega tingui preferència, </w:t>
      </w:r>
      <w:r w:rsidR="005835F4">
        <w:t>per exemple</w:t>
      </w:r>
      <w:r w:rsidR="009B06C6">
        <w:t>, que la segona no s’encengui fins que la primera s’</w:t>
      </w:r>
      <w:r w:rsidR="005835F4">
        <w:t xml:space="preserve">hagi </w:t>
      </w:r>
      <w:r w:rsidR="003D7F15">
        <w:t>encès</w:t>
      </w:r>
      <w:r w:rsidR="009B06C6">
        <w:t xml:space="preserve">, hem de fer que els llindars de la segona </w:t>
      </w:r>
      <w:r w:rsidR="00174DD9">
        <w:t xml:space="preserve">càrrega </w:t>
      </w:r>
      <w:r w:rsidR="009B06C6">
        <w:t>siguin superiors</w:t>
      </w:r>
      <w:r w:rsidR="0076445E">
        <w:t xml:space="preserve"> als de la </w:t>
      </w:r>
      <w:r w:rsidR="00CE4254">
        <w:t>primera</w:t>
      </w:r>
      <w:r w:rsidR="009B06C6">
        <w:t>.</w:t>
      </w:r>
    </w:p>
    <w:p w14:paraId="2F18256C" w14:textId="50C3929E" w:rsidR="009B06C6" w:rsidRDefault="00251E03" w:rsidP="009B06C6">
      <w:pPr>
        <w:pStyle w:val="Taula"/>
      </w:pPr>
      <w:r>
        <w:rPr>
          <w:noProof/>
        </w:rPr>
        <w:drawing>
          <wp:inline distT="0" distB="0" distL="0" distR="0" wp14:anchorId="13020F9B" wp14:editId="359FDBE4">
            <wp:extent cx="5721985" cy="3340735"/>
            <wp:effectExtent l="0" t="0" r="0" b="0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C605AC1" w14:textId="721A0189" w:rsidR="009B06C6" w:rsidRPr="00C151F7" w:rsidRDefault="009B06C6" w:rsidP="009B06C6">
      <w:pPr>
        <w:pStyle w:val="Caption"/>
      </w:pPr>
      <w:bookmarkStart w:id="165" w:name="_Toc10820783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 xml:space="preserve">. Histèresi – 1a càrrega </w:t>
      </w:r>
      <w:r w:rsidR="008D335B">
        <w:t>amb</w:t>
      </w:r>
      <w:r>
        <w:t xml:space="preserve"> preferència d’engegada </w:t>
      </w:r>
      <w:r w:rsidR="008D335B">
        <w:t>respecta</w:t>
      </w:r>
      <w:r>
        <w:t xml:space="preserve"> la 2a</w:t>
      </w:r>
      <w:bookmarkEnd w:id="165"/>
    </w:p>
    <w:p w14:paraId="62E71517" w14:textId="3D49FB95" w:rsidR="00787E54" w:rsidRDefault="00787E54">
      <w:pPr>
        <w:spacing w:before="0" w:after="160" w:line="259" w:lineRule="auto"/>
        <w:ind w:firstLine="0"/>
        <w:jc w:val="left"/>
      </w:pPr>
      <w:r>
        <w:br w:type="page"/>
      </w:r>
    </w:p>
    <w:p w14:paraId="59E3B266" w14:textId="2A93E151" w:rsidR="00787E54" w:rsidRDefault="00787E54" w:rsidP="00787E54">
      <w:r>
        <w:lastRenderedPageBreak/>
        <w:t>En canvi, si les dues càrregues tenen el mateix llindar, és co</w:t>
      </w:r>
      <w:r w:rsidR="00991051">
        <w:t>m</w:t>
      </w:r>
      <w:r>
        <w:t xml:space="preserve"> si tinguéssim un sistema amb una sola càrrega equivalent a la suma de l</w:t>
      </w:r>
      <w:r w:rsidR="00991051">
        <w:t>e</w:t>
      </w:r>
      <w:r>
        <w:t>s dues. En les següents simulacions podem comprovar-ho.</w:t>
      </w:r>
    </w:p>
    <w:p w14:paraId="0F3FD8A9" w14:textId="04998881" w:rsidR="00787E54" w:rsidRDefault="00251E03" w:rsidP="00787E54">
      <w:pPr>
        <w:pStyle w:val="Taula"/>
        <w:keepNext/>
      </w:pPr>
      <w:r>
        <w:rPr>
          <w:noProof/>
        </w:rPr>
        <w:drawing>
          <wp:inline distT="0" distB="0" distL="0" distR="0" wp14:anchorId="11167FC7" wp14:editId="2730B0A3">
            <wp:extent cx="5721985" cy="3340735"/>
            <wp:effectExtent l="0" t="0" r="0" b="0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A36B9B2" wp14:editId="1B5BAAE3">
            <wp:extent cx="5721985" cy="3340735"/>
            <wp:effectExtent l="0" t="0" r="0" b="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3B6E82" w14:textId="2399968B" w:rsidR="00787E54" w:rsidRDefault="00787E54" w:rsidP="00787E54">
      <w:pPr>
        <w:pStyle w:val="Caption"/>
      </w:pPr>
      <w:bookmarkStart w:id="166" w:name="_Toc10820783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>
        <w:t xml:space="preserve">. Histèresi – 2 càrregues amb els mateixos llindars </w:t>
      </w:r>
      <w:r w:rsidR="004E2149">
        <w:t>equivalen</w:t>
      </w:r>
      <w:r>
        <w:t xml:space="preserve"> a 1</w:t>
      </w:r>
      <w:bookmarkEnd w:id="166"/>
    </w:p>
    <w:p w14:paraId="6A92F7C4" w14:textId="77777777" w:rsidR="00FB23EB" w:rsidRDefault="00FB23EB">
      <w:pPr>
        <w:spacing w:before="0" w:after="160" w:line="259" w:lineRule="auto"/>
        <w:ind w:firstLine="0"/>
        <w:jc w:val="left"/>
      </w:pPr>
      <w:bookmarkStart w:id="167" w:name="_Toc107070854"/>
      <w:bookmarkStart w:id="168" w:name="_Toc107070984"/>
      <w:r>
        <w:br w:type="page"/>
      </w:r>
    </w:p>
    <w:p w14:paraId="4B9FBBFA" w14:textId="47F16E3B" w:rsidR="005F46E8" w:rsidRDefault="00FB23EB" w:rsidP="005F46E8">
      <w:r>
        <w:lastRenderedPageBreak/>
        <w:t xml:space="preserve">A l’apartat </w:t>
      </w:r>
      <w:r>
        <w:fldChar w:fldCharType="begin"/>
      </w:r>
      <w:r>
        <w:instrText xml:space="preserve"> REF _Ref107672276 \r \h </w:instrText>
      </w:r>
      <w:r>
        <w:fldChar w:fldCharType="separate"/>
      </w:r>
      <w:r w:rsidR="00FE061C">
        <w:t>3.2</w:t>
      </w:r>
      <w:r>
        <w:fldChar w:fldCharType="end"/>
      </w:r>
      <w:r>
        <w:t xml:space="preserve"> s’han definit dues formes de calcular el balanç a temps real i s’ha di</w:t>
      </w:r>
      <w:r w:rsidR="00513A6F">
        <w:t>t</w:t>
      </w:r>
      <w:r>
        <w:t xml:space="preserve"> que s’ha fet servir la segona. Amb una histèresis on el llindar baix és 0 podem veure clarament perquè. Si féssim servir la primera forma de calcular el balanç, a cada hora tindríem </w:t>
      </w:r>
      <w:r w:rsidR="00A45A29">
        <w:t>commutacions</w:t>
      </w:r>
      <w:r>
        <w:t xml:space="preserve"> </w:t>
      </w:r>
      <w:r w:rsidR="00A45A29">
        <w:t xml:space="preserve">degut </w:t>
      </w:r>
      <w:r w:rsidR="000F0A15">
        <w:t>al fet</w:t>
      </w:r>
      <w:r w:rsidR="007B405D">
        <w:t xml:space="preserve"> que</w:t>
      </w:r>
      <w:r>
        <w:t xml:space="preserve"> el càlcul donaria 0.</w:t>
      </w:r>
    </w:p>
    <w:p w14:paraId="793230E2" w14:textId="77777777" w:rsidR="0043788E" w:rsidRDefault="005F46E8" w:rsidP="0043788E">
      <w:pPr>
        <w:pStyle w:val="Caption"/>
        <w:keepNext/>
      </w:pPr>
      <w:r w:rsidRPr="005F46E8">
        <w:rPr>
          <w:noProof/>
        </w:rPr>
        <w:drawing>
          <wp:inline distT="0" distB="0" distL="0" distR="0" wp14:anchorId="700C8055" wp14:editId="43E4241B">
            <wp:extent cx="5724525" cy="2907030"/>
            <wp:effectExtent l="0" t="0" r="9525" b="7620"/>
            <wp:docPr id="493" name="Picture 4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07E6683" w14:textId="19BC74AB" w:rsidR="005F46E8" w:rsidRDefault="0043788E" w:rsidP="0043788E">
      <w:pPr>
        <w:pStyle w:val="Caption"/>
      </w:pPr>
      <w:bookmarkStart w:id="169" w:name="_Ref107673112"/>
      <w:bookmarkStart w:id="170" w:name="_Toc10820784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 xml:space="preserve">. Histèresis </w:t>
      </w:r>
      <w:r w:rsidR="00972FF1">
        <w:t>–</w:t>
      </w:r>
      <w:r>
        <w:t xml:space="preserve"> </w:t>
      </w:r>
      <w:r w:rsidR="00972FF1">
        <w:t>L</w:t>
      </w:r>
      <w:r>
        <w:t>lindar</w:t>
      </w:r>
      <w:r w:rsidR="00972FF1">
        <w:t xml:space="preserve"> </w:t>
      </w:r>
      <w:r>
        <w:t>baix a 0 i càlcul de balanç projectant al passat</w:t>
      </w:r>
      <w:bookmarkEnd w:id="169"/>
      <w:bookmarkEnd w:id="170"/>
    </w:p>
    <w:p w14:paraId="7D6ED491" w14:textId="77777777" w:rsidR="00E0154C" w:rsidRDefault="00E0154C" w:rsidP="005F46E8">
      <w:pPr>
        <w:ind w:firstLine="0"/>
      </w:pPr>
    </w:p>
    <w:p w14:paraId="46CB1EB7" w14:textId="451E0476" w:rsidR="005F46E8" w:rsidRPr="005F46E8" w:rsidRDefault="005F46E8" w:rsidP="005F46E8">
      <w:pPr>
        <w:ind w:firstLine="0"/>
      </w:pPr>
      <w:r>
        <w:t xml:space="preserve">En canvi, de l’altre forma </w:t>
      </w:r>
      <w:r w:rsidR="00700061">
        <w:t xml:space="preserve">només tindrem commutacions en els canvis d’hora si preveiem que el balanç en </w:t>
      </w:r>
      <m:oMath>
        <m:r>
          <w:rPr>
            <w:rFonts w:ascii="Cambria Math" w:hAnsi="Cambria Math"/>
          </w:rPr>
          <m:t>t+∆t</m:t>
        </m:r>
      </m:oMath>
      <w:r w:rsidR="00700061">
        <w:rPr>
          <w:rFonts w:eastAsiaTheme="minorEastAsia"/>
        </w:rPr>
        <w:t xml:space="preserve"> serà 0 o negatiu.</w:t>
      </w:r>
    </w:p>
    <w:p w14:paraId="28BBB57C" w14:textId="77777777" w:rsidR="0043788E" w:rsidRDefault="005F46E8" w:rsidP="005F46E8">
      <w:pPr>
        <w:pStyle w:val="Caption"/>
      </w:pPr>
      <w:r>
        <w:rPr>
          <w:noProof/>
        </w:rPr>
        <w:drawing>
          <wp:inline distT="0" distB="0" distL="0" distR="0" wp14:anchorId="24C8F205" wp14:editId="4BF9665C">
            <wp:extent cx="5724525" cy="2907030"/>
            <wp:effectExtent l="0" t="0" r="9525" b="7620"/>
            <wp:docPr id="492" name="Picture 4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9070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t xml:space="preserve"> </w:t>
      </w:r>
    </w:p>
    <w:p w14:paraId="5E8F5937" w14:textId="6C070B8D" w:rsidR="002F1FE0" w:rsidRPr="00FB23EB" w:rsidRDefault="00E0154C" w:rsidP="005F46E8">
      <w:pPr>
        <w:pStyle w:val="Caption"/>
        <w:rPr>
          <w:color w:val="auto"/>
          <w:sz w:val="22"/>
          <w:szCs w:val="22"/>
        </w:rPr>
      </w:pPr>
      <w:bookmarkStart w:id="171" w:name="_Toc10820784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 xml:space="preserve">. </w:t>
      </w:r>
      <w:r w:rsidR="0043788E">
        <w:t xml:space="preserve">Histèresis </w:t>
      </w:r>
      <w:r w:rsidR="00972FF1">
        <w:t>– L</w:t>
      </w:r>
      <w:r w:rsidR="0043788E">
        <w:t>lindar</w:t>
      </w:r>
      <w:r w:rsidR="00972FF1">
        <w:t xml:space="preserve"> </w:t>
      </w:r>
      <w:r w:rsidR="0043788E">
        <w:t>baix a 0 i càlcul de balanç projectant al futur</w:t>
      </w:r>
      <w:bookmarkEnd w:id="171"/>
      <w:r w:rsidR="0043788E">
        <w:t xml:space="preserve"> </w:t>
      </w:r>
      <w:r w:rsidR="002F1FE0">
        <w:br w:type="page"/>
      </w:r>
    </w:p>
    <w:p w14:paraId="560719E1" w14:textId="53A3AD41" w:rsidR="004B5B0B" w:rsidRDefault="004B5B0B" w:rsidP="004B5B0B">
      <w:pPr>
        <w:pStyle w:val="Heading2"/>
      </w:pPr>
      <w:bookmarkStart w:id="172" w:name="_Ref107351332"/>
      <w:bookmarkStart w:id="173" w:name="_Ref107351338"/>
      <w:bookmarkStart w:id="174" w:name="_Toc107354303"/>
      <w:bookmarkStart w:id="175" w:name="_Toc108200332"/>
      <w:bookmarkStart w:id="176" w:name="_Toc108207935"/>
      <w:r>
        <w:lastRenderedPageBreak/>
        <w:t>Temps mínim engega</w:t>
      </w:r>
      <w:bookmarkEnd w:id="167"/>
      <w:bookmarkEnd w:id="168"/>
      <w:r w:rsidR="004B654D">
        <w:t>da</w:t>
      </w:r>
      <w:bookmarkEnd w:id="172"/>
      <w:bookmarkEnd w:id="173"/>
      <w:bookmarkEnd w:id="174"/>
      <w:bookmarkEnd w:id="175"/>
      <w:bookmarkEnd w:id="176"/>
    </w:p>
    <w:p w14:paraId="47AB3778" w14:textId="364F3335" w:rsidR="000D2010" w:rsidRDefault="000D2010" w:rsidP="000D2010">
      <w:r>
        <w:t xml:space="preserve">Aquest algoritme l’ha proposat un professor del departament que l’estava utilitzant. Com que només l’havia plantejat per </w:t>
      </w:r>
      <w:r w:rsidR="00DD42F3">
        <w:t>controlar una sola càrrega</w:t>
      </w:r>
      <w:r>
        <w:t>, s’ha ampliat a dues.</w:t>
      </w:r>
    </w:p>
    <w:p w14:paraId="61926A67" w14:textId="77777777" w:rsidR="00C16E73" w:rsidRDefault="00C16E73" w:rsidP="000D2010"/>
    <w:p w14:paraId="3500C5D6" w14:textId="37D86FE0" w:rsidR="00FC3164" w:rsidRDefault="00FB4BA4" w:rsidP="00700DC3">
      <w:r>
        <w:t xml:space="preserve">Partim de la idea que es pot indicar a les càrregues que s’engeguin durant un cert temps, </w:t>
      </w:r>
      <w:r w:rsidR="00FC3164">
        <w:t xml:space="preserve">per exemple, engega’t durant 2 minuts. Si la càrrega ja està engegada, </w:t>
      </w:r>
      <w:r>
        <w:t>repet</w:t>
      </w:r>
      <w:r w:rsidR="001A203F">
        <w:t>ir</w:t>
      </w:r>
      <w:r w:rsidR="00FC3164">
        <w:t xml:space="preserve"> </w:t>
      </w:r>
      <w:r w:rsidR="003E383C">
        <w:t>aquesta</w:t>
      </w:r>
      <w:r w:rsidR="00FC3164">
        <w:t xml:space="preserve"> instrucció únicament </w:t>
      </w:r>
      <w:r w:rsidR="00880B93">
        <w:t>posarà</w:t>
      </w:r>
      <w:r w:rsidR="00FC3164">
        <w:t xml:space="preserve"> el temporitzador al nou valor indicat. </w:t>
      </w:r>
    </w:p>
    <w:p w14:paraId="5A1D806D" w14:textId="48D62CC3" w:rsidR="002A3BE3" w:rsidRDefault="002A3BE3" w:rsidP="002A3BE3">
      <w:pPr>
        <w:ind w:firstLine="0"/>
      </w:pPr>
      <w:r w:rsidRPr="00187AB7">
        <w:t xml:space="preserve">En el nostre cas, </w:t>
      </w:r>
      <w:r>
        <w:t>el sistema real fa</w:t>
      </w:r>
      <w:r w:rsidRPr="00187AB7">
        <w:t xml:space="preserve"> servir relés Shelly</w:t>
      </w:r>
      <w:r>
        <w:t xml:space="preserve"> </w:t>
      </w:r>
      <w:r w:rsidRPr="00187AB7">
        <w:t>que ja tenen la funcionalitat. Però en el cas que la càrrega no tingui la funcionalitat de temporització, l’algoritme haurà d’implementar-la</w:t>
      </w:r>
      <w:r>
        <w:t>. É</w:t>
      </w:r>
      <w:r w:rsidRPr="00187AB7">
        <w:t>s el que s’ha hagut de fer per simular-ho.</w:t>
      </w:r>
    </w:p>
    <w:p w14:paraId="0548AAF6" w14:textId="77777777" w:rsidR="002A3BE3" w:rsidRDefault="002A3BE3" w:rsidP="00700DC3"/>
    <w:p w14:paraId="2CAC9C23" w14:textId="0A717742" w:rsidR="002E2095" w:rsidRDefault="000D2010" w:rsidP="00F91162">
      <w:r>
        <w:t>La idea</w:t>
      </w:r>
      <w:r w:rsidR="008D6875">
        <w:t xml:space="preserve"> és</w:t>
      </w:r>
      <w:r w:rsidR="00395439">
        <w:t xml:space="preserve"> </w:t>
      </w:r>
      <w:r w:rsidR="007C310B">
        <w:t xml:space="preserve">dir-li a </w:t>
      </w:r>
      <w:r w:rsidR="00395439">
        <w:t xml:space="preserve">la càrrega/es </w:t>
      </w:r>
      <w:r w:rsidR="007C310B">
        <w:t xml:space="preserve">que s’engegui </w:t>
      </w:r>
      <w:r w:rsidR="00395439">
        <w:t>durant un temps mínim</w:t>
      </w:r>
      <w:r w:rsidR="00215754">
        <w:t>,</w:t>
      </w:r>
      <w:r w:rsidR="00395439">
        <w:t xml:space="preserve"> si </w:t>
      </w:r>
      <w:r w:rsidR="00215754">
        <w:t xml:space="preserve">el temps </w:t>
      </w:r>
      <w:r w:rsidR="00F91162">
        <w:t xml:space="preserve">en </w:t>
      </w:r>
      <w:r w:rsidR="00215754">
        <w:t>que tarda a consumir el</w:t>
      </w:r>
      <w:r w:rsidR="00395439">
        <w:t xml:space="preserve"> balanç disponible </w:t>
      </w:r>
      <w:r w:rsidR="00FB4BA4">
        <w:t>é</w:t>
      </w:r>
      <w:r w:rsidR="00395439">
        <w:t>s igual o més</w:t>
      </w:r>
      <w:r w:rsidR="00215754">
        <w:t xml:space="preserve"> alt </w:t>
      </w:r>
      <w:r w:rsidR="00F01B6C">
        <w:t>a</w:t>
      </w:r>
      <w:r w:rsidR="00215754">
        <w:t>l</w:t>
      </w:r>
      <w:r w:rsidR="00F01B6C">
        <w:t xml:space="preserve"> temps</w:t>
      </w:r>
      <w:r w:rsidR="00215754">
        <w:t xml:space="preserve"> mínim</w:t>
      </w:r>
      <w:r w:rsidR="00F91162">
        <w:t xml:space="preserve">. </w:t>
      </w:r>
      <w:r w:rsidR="002A3BE3">
        <w:t xml:space="preserve">El </w:t>
      </w:r>
      <w:r w:rsidR="00586A34">
        <w:t xml:space="preserve"> temps </w:t>
      </w:r>
      <w:r w:rsidR="00F91162">
        <w:t xml:space="preserve">en </w:t>
      </w:r>
      <w:r w:rsidR="00586A34">
        <w:t xml:space="preserve">que </w:t>
      </w:r>
      <w:r w:rsidR="00D42557">
        <w:t>e</w:t>
      </w:r>
      <w:r w:rsidR="00586A34">
        <w:t xml:space="preserve">s tardarà a consumir el balanç disponible dependrà de les càrregues que es </w:t>
      </w:r>
      <w:r w:rsidR="00F91162">
        <w:t>vulguin</w:t>
      </w:r>
      <w:r w:rsidR="00586A34">
        <w:t xml:space="preserve"> engegar: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586A34" w14:paraId="7FE43483" w14:textId="77777777" w:rsidTr="00586A34">
        <w:tc>
          <w:tcPr>
            <w:tcW w:w="4500" w:type="pct"/>
          </w:tcPr>
          <w:p w14:paraId="556DB266" w14:textId="5F830C61" w:rsidR="00586A34" w:rsidRDefault="00E16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cons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∑càrreg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6C61D2E3" w14:textId="2B46C244" w:rsidR="00586A34" w:rsidRDefault="00586A34" w:rsidP="00586A34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</w:instrText>
            </w:r>
            <w:r w:rsidR="00757F02">
              <w:instrText xml:space="preserve">AT </w:instrText>
            </w:r>
            <w:r w:rsidR="00757F02">
              <w:fldChar w:fldCharType="separate"/>
            </w:r>
            <w:r w:rsidR="00FE061C">
              <w:rPr>
                <w:noProof/>
              </w:rPr>
              <w:t>4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4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1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27DB9BB0" w14:textId="596C4F29" w:rsidR="00C12EAE" w:rsidRDefault="00C12EAE" w:rsidP="00C12EAE">
      <w:pPr>
        <w:pStyle w:val="Heading3"/>
      </w:pPr>
      <w:bookmarkStart w:id="177" w:name="_Toc108200333"/>
      <w:bookmarkStart w:id="178" w:name="_Toc108207936"/>
      <w:r>
        <w:t>Una càrrega</w:t>
      </w:r>
      <w:bookmarkEnd w:id="177"/>
      <w:bookmarkEnd w:id="178"/>
    </w:p>
    <w:p w14:paraId="5D49EC49" w14:textId="334481EF" w:rsidR="006F3BD1" w:rsidRDefault="00AB7A1F" w:rsidP="00F91162">
      <w:r>
        <w:t>Si només controlem una</w:t>
      </w:r>
      <w:r w:rsidR="00395439">
        <w:t xml:space="preserve"> sola càrrega, </w:t>
      </w:r>
      <w:r>
        <w:t>és ben senzill</w:t>
      </w:r>
      <w:r w:rsidR="00A64D14">
        <w:t>: s</w:t>
      </w:r>
      <w:r w:rsidR="004E7555">
        <w:t xml:space="preserve">i </w:t>
      </w:r>
      <w:r w:rsidR="00586A34">
        <w:t>el temps per consumir el balanç disponible és major o igual al temps mínim</w:t>
      </w:r>
      <w:r w:rsidR="0010141C">
        <w:t>,</w:t>
      </w:r>
      <w:r w:rsidR="00EA48A9">
        <w:t xml:space="preserve"> </w:t>
      </w:r>
      <w:r w:rsidR="004E7555">
        <w:t>li diem a la càrrega que s’en</w:t>
      </w:r>
      <w:r w:rsidR="00AC60C5">
        <w:t>gegui</w:t>
      </w:r>
      <w:r w:rsidR="004E7555">
        <w:t>.</w:t>
      </w:r>
    </w:p>
    <w:p w14:paraId="5020C4F0" w14:textId="75B4733D" w:rsidR="00C12EAE" w:rsidRDefault="00C12EAE" w:rsidP="00C12EAE">
      <w:pPr>
        <w:pStyle w:val="Heading3"/>
      </w:pPr>
      <w:bookmarkStart w:id="179" w:name="_Toc108200334"/>
      <w:bookmarkStart w:id="180" w:name="_Toc108207937"/>
      <w:r>
        <w:t>Dues càrregues</w:t>
      </w:r>
      <w:bookmarkEnd w:id="179"/>
      <w:bookmarkEnd w:id="180"/>
    </w:p>
    <w:p w14:paraId="101DE6B4" w14:textId="15336E5B" w:rsidR="00272D43" w:rsidRDefault="00AB7A1F" w:rsidP="00802035">
      <w:r>
        <w:t xml:space="preserve">En canvi, si controlem dues cargues </w:t>
      </w:r>
      <w:r w:rsidR="00E23F8A">
        <w:t>la cosa es complica</w:t>
      </w:r>
      <w:r w:rsidR="0084591E">
        <w:t xml:space="preserve"> i </w:t>
      </w:r>
      <w:r w:rsidR="00BE099E">
        <w:t>es</w:t>
      </w:r>
      <w:r w:rsidR="00272D43">
        <w:t xml:space="preserve"> </w:t>
      </w:r>
      <w:r w:rsidR="00BE099E">
        <w:t xml:space="preserve">pot </w:t>
      </w:r>
      <w:r w:rsidR="00272D43">
        <w:t>resoldre de múltiples maneres</w:t>
      </w:r>
      <w:r w:rsidR="00802035">
        <w:t>. L</w:t>
      </w:r>
      <w:r w:rsidR="00272D43">
        <w:t>a més simple és engegar la 2a càrrega només si la 1a està engegada</w:t>
      </w:r>
      <w:r w:rsidR="00802035">
        <w:t>, ja que ens pot interessar don</w:t>
      </w:r>
      <w:r w:rsidR="009D6501">
        <w:t>a</w:t>
      </w:r>
      <w:r w:rsidR="00802035">
        <w:t>r preferència a una de les dues.</w:t>
      </w:r>
      <w:r w:rsidR="00577AE7">
        <w:t xml:space="preserve"> L’ordre d’accions </w:t>
      </w:r>
      <w:r w:rsidR="005A16EE">
        <w:t>és</w:t>
      </w:r>
      <w:r w:rsidR="00577AE7">
        <w:t>:</w:t>
      </w:r>
    </w:p>
    <w:p w14:paraId="2C4BA4D8" w14:textId="77777777" w:rsidR="00802035" w:rsidRPr="00802035" w:rsidRDefault="00802035" w:rsidP="00802035">
      <w:pPr>
        <w:pStyle w:val="ListParagraph"/>
        <w:numPr>
          <w:ilvl w:val="0"/>
          <w:numId w:val="25"/>
        </w:numPr>
      </w:pPr>
      <w:r w:rsidRPr="00802035">
        <w:t>Primer mirem si podem engegar les dues càrregues alhora.</w:t>
      </w:r>
    </w:p>
    <w:p w14:paraId="17B4874C" w14:textId="1F7C9D30" w:rsidR="00802035" w:rsidRDefault="00802035" w:rsidP="00802035">
      <w:pPr>
        <w:pStyle w:val="ListParagraph"/>
        <w:numPr>
          <w:ilvl w:val="0"/>
          <w:numId w:val="25"/>
        </w:numPr>
      </w:pPr>
      <w:r>
        <w:t>Si no podem engegar les dues, mirem si podem engegar la 1a.</w:t>
      </w:r>
    </w:p>
    <w:p w14:paraId="089F53AF" w14:textId="03AE88BB" w:rsidR="00D03E38" w:rsidRDefault="00D03E38" w:rsidP="00D03E38">
      <w:pPr>
        <w:ind w:firstLine="0"/>
      </w:pPr>
      <w:r>
        <w:t>Aquest</w:t>
      </w:r>
      <w:r w:rsidR="00F27068">
        <w:t>a</w:t>
      </w:r>
      <w:r>
        <w:t xml:space="preserve"> implementació l’anomenarem simplificada.</w:t>
      </w:r>
    </w:p>
    <w:p w14:paraId="620D2EE4" w14:textId="77777777" w:rsidR="00D03E38" w:rsidRDefault="00D03E38" w:rsidP="00D03E38">
      <w:pPr>
        <w:ind w:firstLine="0"/>
      </w:pPr>
    </w:p>
    <w:p w14:paraId="6F87B04D" w14:textId="108576E4" w:rsidR="00802035" w:rsidRDefault="00802035" w:rsidP="00802035">
      <w:r>
        <w:t>Però si no ens importa la preferència, una altr</w:t>
      </w:r>
      <w:r w:rsidR="005D19C2">
        <w:t>a</w:t>
      </w:r>
      <w:r>
        <w:t xml:space="preserve"> solució seria</w:t>
      </w:r>
      <w:r w:rsidR="0084591E">
        <w:t xml:space="preserve"> considerar </w:t>
      </w:r>
      <w:r>
        <w:t>totes les</w:t>
      </w:r>
      <w:r w:rsidR="0084591E">
        <w:t xml:space="preserve"> situacions</w:t>
      </w:r>
      <w:r>
        <w:t xml:space="preserve"> </w:t>
      </w:r>
      <w:r w:rsidR="00BD6FD7">
        <w:t xml:space="preserve">possibles </w:t>
      </w:r>
      <w:r>
        <w:t>que podem tenir</w:t>
      </w:r>
      <w:r w:rsidR="00E23F8A">
        <w:t>:</w:t>
      </w:r>
    </w:p>
    <w:p w14:paraId="1E9D4521" w14:textId="77777777" w:rsidR="00802035" w:rsidRDefault="00E23F8A" w:rsidP="00802035">
      <w:pPr>
        <w:pStyle w:val="ListParagraph"/>
        <w:numPr>
          <w:ilvl w:val="0"/>
          <w:numId w:val="26"/>
        </w:numPr>
      </w:pPr>
      <w:r>
        <w:t xml:space="preserve">Primer </w:t>
      </w:r>
      <w:r w:rsidR="00802035">
        <w:t>mirem</w:t>
      </w:r>
      <w:r>
        <w:t xml:space="preserve"> si podem engegar </w:t>
      </w:r>
      <w:r w:rsidR="00802035">
        <w:t>les</w:t>
      </w:r>
      <w:r>
        <w:t xml:space="preserve"> dues càrregues alhora.</w:t>
      </w:r>
    </w:p>
    <w:p w14:paraId="28CAF1BE" w14:textId="77C6B87B" w:rsidR="00802035" w:rsidRDefault="00E23F8A" w:rsidP="00802035">
      <w:pPr>
        <w:pStyle w:val="ListParagraph"/>
        <w:numPr>
          <w:ilvl w:val="0"/>
          <w:numId w:val="26"/>
        </w:numPr>
      </w:pPr>
      <w:r>
        <w:t>Si no podem engegar les dues càrregues</w:t>
      </w:r>
      <w:r w:rsidR="00B27691">
        <w:t xml:space="preserve"> alhora</w:t>
      </w:r>
      <w:r w:rsidR="00EE6BF6">
        <w:t>,</w:t>
      </w:r>
      <w:r w:rsidR="00B27691">
        <w:t xml:space="preserve"> però</w:t>
      </w:r>
      <w:r w:rsidR="009879B1">
        <w:t xml:space="preserve"> si</w:t>
      </w:r>
      <w:r w:rsidR="00B27691">
        <w:t xml:space="preserve"> qualsevol de les dues</w:t>
      </w:r>
      <w:r w:rsidR="0084591E">
        <w:t xml:space="preserve"> </w:t>
      </w:r>
      <w:r w:rsidR="007B4CD8">
        <w:t>sense</w:t>
      </w:r>
      <w:r w:rsidR="003F3E77">
        <w:t xml:space="preserve"> engeg</w:t>
      </w:r>
      <w:r w:rsidR="00462BA4">
        <w:t>ar</w:t>
      </w:r>
      <w:r w:rsidR="003F3E77">
        <w:t xml:space="preserve"> l’altr</w:t>
      </w:r>
      <w:r w:rsidR="00D34FB1">
        <w:t>a</w:t>
      </w:r>
      <w:r w:rsidR="003F3E77">
        <w:t>, necessitarem fixar un mètode per discernir quina de les dues engegar</w:t>
      </w:r>
      <w:r w:rsidR="00D7749C">
        <w:t>, podem fer</w:t>
      </w:r>
      <w:r w:rsidR="003F3E77">
        <w:t>:</w:t>
      </w:r>
    </w:p>
    <w:p w14:paraId="5379F251" w14:textId="17006EB9" w:rsidR="003F3E77" w:rsidRDefault="003F3E77" w:rsidP="003F3E77">
      <w:pPr>
        <w:pStyle w:val="ListParagraph"/>
        <w:numPr>
          <w:ilvl w:val="1"/>
          <w:numId w:val="26"/>
        </w:numPr>
      </w:pPr>
      <w:r>
        <w:t>T</w:t>
      </w:r>
      <w:r w:rsidR="00576850">
        <w:t>ri</w:t>
      </w:r>
      <w:r>
        <w:t xml:space="preserve">ar la càrrega </w:t>
      </w:r>
      <w:r w:rsidR="00D57905">
        <w:t>seguint</w:t>
      </w:r>
      <w:r w:rsidR="00C27753">
        <w:t xml:space="preserve"> un</w:t>
      </w:r>
      <w:r>
        <w:t xml:space="preserve"> ordre. </w:t>
      </w:r>
    </w:p>
    <w:p w14:paraId="326649B3" w14:textId="39259B11" w:rsidR="003F3E77" w:rsidRDefault="006F3B81" w:rsidP="003F3E77">
      <w:pPr>
        <w:pStyle w:val="ListParagraph"/>
        <w:numPr>
          <w:ilvl w:val="1"/>
          <w:numId w:val="26"/>
        </w:numPr>
      </w:pPr>
      <w:r>
        <w:t xml:space="preserve">Triar la càrrega </w:t>
      </w:r>
      <w:r w:rsidR="00DB7B20">
        <w:t>qu</w:t>
      </w:r>
      <w:r w:rsidR="003F3E77">
        <w:t>e tardi més/menys en consumir-ho, és a dir, a la càrrega més petita/gran.</w:t>
      </w:r>
    </w:p>
    <w:p w14:paraId="17075C05" w14:textId="1C89E285" w:rsidR="0084591E" w:rsidRDefault="00802035" w:rsidP="00802035">
      <w:pPr>
        <w:pStyle w:val="ListParagraph"/>
        <w:numPr>
          <w:ilvl w:val="0"/>
          <w:numId w:val="26"/>
        </w:numPr>
      </w:pPr>
      <w:r>
        <w:t>F</w:t>
      </w:r>
      <w:r w:rsidR="0084591E">
        <w:t>inalment, queda</w:t>
      </w:r>
      <w:r>
        <w:t>ria</w:t>
      </w:r>
      <w:r w:rsidR="0084591E">
        <w:t xml:space="preserve"> el cas en que només en podem engegar una.</w:t>
      </w:r>
    </w:p>
    <w:p w14:paraId="298DB41C" w14:textId="438D5968" w:rsidR="004E2149" w:rsidRDefault="00D03E38" w:rsidP="004E2149">
      <w:pPr>
        <w:ind w:firstLine="0"/>
      </w:pPr>
      <w:r>
        <w:t>Aquest</w:t>
      </w:r>
      <w:r w:rsidR="00F27068">
        <w:t>a</w:t>
      </w:r>
      <w:r>
        <w:t xml:space="preserve"> implementació l’anomenarem </w:t>
      </w:r>
      <w:r w:rsidR="004E2149">
        <w:t>completa</w:t>
      </w:r>
      <w:r w:rsidR="00CC370C">
        <w:t>. E</w:t>
      </w:r>
      <w:r w:rsidR="0007202C">
        <w:t xml:space="preserve">n funció del mètode </w:t>
      </w:r>
      <w:r w:rsidR="00076E6E">
        <w:t>per</w:t>
      </w:r>
      <w:r w:rsidR="0068543B">
        <w:t xml:space="preserve"> discernir </w:t>
      </w:r>
      <w:r w:rsidR="0007202C">
        <w:t>tria</w:t>
      </w:r>
      <w:r>
        <w:t xml:space="preserve">t, serà la variant </w:t>
      </w:r>
      <w:r w:rsidR="0068543B">
        <w:t>A</w:t>
      </w:r>
      <w:r>
        <w:t xml:space="preserve"> </w:t>
      </w:r>
      <w:r w:rsidR="00902E71">
        <w:t>o</w:t>
      </w:r>
      <w:r>
        <w:t xml:space="preserve"> B</w:t>
      </w:r>
      <w:r w:rsidR="00902E71">
        <w:t>.</w:t>
      </w:r>
    </w:p>
    <w:p w14:paraId="43CAB50B" w14:textId="77777777" w:rsidR="0057513B" w:rsidRDefault="0057513B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/>
          <w:bCs/>
          <w:sz w:val="24"/>
          <w:szCs w:val="24"/>
        </w:rPr>
      </w:pPr>
      <w:r>
        <w:br w:type="page"/>
      </w:r>
    </w:p>
    <w:p w14:paraId="1DCC435D" w14:textId="334D9E9D" w:rsidR="002B751E" w:rsidRDefault="002B751E" w:rsidP="009E191D">
      <w:pPr>
        <w:pStyle w:val="Heading3"/>
      </w:pPr>
      <w:bookmarkStart w:id="181" w:name="_Ref108044006"/>
      <w:bookmarkStart w:id="182" w:name="_Toc108200335"/>
      <w:bookmarkStart w:id="183" w:name="_Toc108207938"/>
      <w:r>
        <w:lastRenderedPageBreak/>
        <w:t>Observaci</w:t>
      </w:r>
      <w:r w:rsidR="0059733D">
        <w:t>ons</w:t>
      </w:r>
      <w:bookmarkEnd w:id="181"/>
      <w:bookmarkEnd w:id="182"/>
      <w:bookmarkEnd w:id="183"/>
    </w:p>
    <w:p w14:paraId="031A3286" w14:textId="005B916C" w:rsidR="00C96A4B" w:rsidRDefault="00A57545" w:rsidP="00216796">
      <w:r>
        <w:t xml:space="preserve">Les tres possibles implementacions </w:t>
      </w:r>
      <w:r w:rsidR="00A66EAB">
        <w:t>e</w:t>
      </w:r>
      <w:r>
        <w:t>s solapen en comportament en funció de la combinació de càrregues.</w:t>
      </w:r>
      <w:r w:rsidR="00216796">
        <w:t xml:space="preserve"> </w:t>
      </w:r>
      <w:r w:rsidR="005A3857">
        <w:t>Si la càrrega petita és la primera, l</w:t>
      </w:r>
      <w:r w:rsidR="00A22BD4">
        <w:t>a implementació completa</w:t>
      </w:r>
      <w:r w:rsidR="005A3857">
        <w:t xml:space="preserve"> A</w:t>
      </w:r>
      <w:r w:rsidR="00A22BD4">
        <w:t xml:space="preserve"> equival a la simple</w:t>
      </w:r>
      <w:r w:rsidR="005A3857">
        <w:t>. Podem veure</w:t>
      </w:r>
      <w:r w:rsidR="00C671F0">
        <w:t>-ho</w:t>
      </w:r>
      <w:r w:rsidR="005A3857">
        <w:t xml:space="preserve"> </w:t>
      </w:r>
      <w:r w:rsidR="00C671F0">
        <w:t xml:space="preserve">en </w:t>
      </w:r>
      <w:r w:rsidR="005A3857">
        <w:t>les simulacions</w:t>
      </w:r>
      <w:r w:rsidR="00C671F0">
        <w:t xml:space="preserve">, </w:t>
      </w:r>
      <w:r w:rsidR="00C96A4B">
        <w:fldChar w:fldCharType="begin"/>
      </w:r>
      <w:r w:rsidR="00C96A4B">
        <w:instrText xml:space="preserve"> REF _Ref107332149 \h </w:instrText>
      </w:r>
      <w:r w:rsidR="00C96A4B">
        <w:fldChar w:fldCharType="separate"/>
      </w:r>
      <w:r w:rsidR="00FE061C">
        <w:t xml:space="preserve">Figura </w:t>
      </w:r>
      <w:r w:rsidR="00FE061C">
        <w:rPr>
          <w:noProof/>
        </w:rPr>
        <w:t>4</w:t>
      </w:r>
      <w:r w:rsidR="00FE061C">
        <w:t>.</w:t>
      </w:r>
      <w:r w:rsidR="00FE061C">
        <w:rPr>
          <w:noProof/>
        </w:rPr>
        <w:t>8</w:t>
      </w:r>
      <w:r w:rsidR="00C96A4B">
        <w:fldChar w:fldCharType="end"/>
      </w:r>
      <w:r w:rsidR="00C671F0">
        <w:t xml:space="preserve">. Això és degut </w:t>
      </w:r>
      <w:r w:rsidR="00A66EAB">
        <w:t>a</w:t>
      </w:r>
      <w:r w:rsidR="00C671F0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2457"/>
        <w:gridCol w:w="2127"/>
      </w:tblGrid>
      <w:tr w:rsidR="00A57545" w14:paraId="02921A31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4FBB8E9" w14:textId="77777777" w:rsidR="00BD2EF8" w:rsidRPr="002219AC" w:rsidRDefault="00BD2EF8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27F19F09" w14:textId="77777777" w:rsidR="00BD2EF8" w:rsidRDefault="00BD2EF8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7B6ED9C8" w14:textId="77777777" w:rsidR="00BD2EF8" w:rsidRDefault="00BD2EF8" w:rsidP="00722497">
            <w:pPr>
              <w:pStyle w:val="Taula"/>
            </w:pPr>
          </w:p>
        </w:tc>
        <w:tc>
          <w:tcPr>
            <w:tcW w:w="4584" w:type="dxa"/>
            <w:gridSpan w:val="2"/>
            <w:tcBorders>
              <w:bottom w:val="single" w:sz="4" w:space="0" w:color="auto"/>
            </w:tcBorders>
            <w:vAlign w:val="center"/>
          </w:tcPr>
          <w:p w14:paraId="66A5D2BA" w14:textId="67AD9AEB" w:rsidR="00BD2EF8" w:rsidRDefault="00BD2EF8" w:rsidP="00722497">
            <w:pPr>
              <w:pStyle w:val="Taula"/>
            </w:pPr>
          </w:p>
        </w:tc>
      </w:tr>
      <w:tr w:rsidR="00A57545" w14:paraId="60A62F99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D32263E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7F1EC85" w14:textId="64B13D8F" w:rsidR="00A57545" w:rsidRDefault="00A57545" w:rsidP="00722497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270B758C" w14:textId="77777777" w:rsidR="00A57545" w:rsidRDefault="00A57545" w:rsidP="00722497">
            <w:pPr>
              <w:pStyle w:val="Taula"/>
            </w:pPr>
          </w:p>
        </w:tc>
        <w:tc>
          <w:tcPr>
            <w:tcW w:w="4584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DA93D6B" w14:textId="7BB674F1" w:rsidR="00A57545" w:rsidRDefault="00A57545" w:rsidP="00722497">
            <w:pPr>
              <w:pStyle w:val="Taula"/>
            </w:pPr>
            <w:r>
              <w:t>Implementació</w:t>
            </w:r>
          </w:p>
        </w:tc>
      </w:tr>
      <w:tr w:rsidR="00A57545" w:rsidRPr="002219AC" w14:paraId="1D900AB5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3A037D81" w14:textId="77777777" w:rsidR="00A57545" w:rsidRPr="002219AC" w:rsidRDefault="00A57545" w:rsidP="00722497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2F27E15" w14:textId="3D0CE619" w:rsidR="00A57545" w:rsidRDefault="00A57545" w:rsidP="00722497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1BDBA94C" w14:textId="77777777" w:rsidR="00A57545" w:rsidRDefault="00A57545" w:rsidP="00722497">
            <w:pPr>
              <w:pStyle w:val="Taula"/>
            </w:pPr>
          </w:p>
        </w:tc>
        <w:tc>
          <w:tcPr>
            <w:tcW w:w="245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4FA8EE4" w14:textId="77777777" w:rsidR="00A57545" w:rsidRDefault="00A57545" w:rsidP="00722497">
            <w:pPr>
              <w:pStyle w:val="Taula"/>
            </w:pPr>
            <w:r>
              <w:t>Completa A</w:t>
            </w:r>
          </w:p>
        </w:tc>
        <w:tc>
          <w:tcPr>
            <w:tcW w:w="212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B48A934" w14:textId="77777777" w:rsidR="00A57545" w:rsidRPr="002219AC" w:rsidRDefault="00A57545" w:rsidP="00722497">
            <w:pPr>
              <w:pStyle w:val="Taula"/>
            </w:pPr>
            <w:r>
              <w:t>Simplificada</w:t>
            </w:r>
          </w:p>
        </w:tc>
      </w:tr>
      <w:tr w:rsidR="00DA72D2" w:rsidRPr="002219AC" w14:paraId="4825B0E9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9F77AED" w14:textId="77777777" w:rsidR="00BD2EF8" w:rsidRPr="002219AC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633A046" w14:textId="2AA0E93C" w:rsidR="00BD2EF8" w:rsidRDefault="00BD2EF8" w:rsidP="00722497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59896E3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2B85C5A" w14:textId="7CB20C24" w:rsidR="00BD2EF8" w:rsidRPr="002219AC" w:rsidRDefault="00BD2EF8" w:rsidP="00722497">
            <w:pPr>
              <w:pStyle w:val="Taula"/>
            </w:pPr>
            <w:r>
              <w:t>-</w:t>
            </w:r>
          </w:p>
        </w:tc>
        <w:tc>
          <w:tcPr>
            <w:tcW w:w="212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9E16D2A" w14:textId="46F0F157" w:rsidR="00BD2EF8" w:rsidRPr="002219AC" w:rsidRDefault="00BD2EF8" w:rsidP="00722497">
            <w:pPr>
              <w:pStyle w:val="Taula"/>
            </w:pPr>
            <w:r>
              <w:t>-</w:t>
            </w:r>
          </w:p>
        </w:tc>
      </w:tr>
      <w:tr w:rsidR="005A3857" w:rsidRPr="002219AC" w14:paraId="72AFCD80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00AD83" w14:textId="77777777" w:rsidR="00BD2EF8" w:rsidRPr="002219AC" w:rsidRDefault="00BD2EF8" w:rsidP="00722497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A0D76BF" w14:textId="75711F09" w:rsidR="00BD2EF8" w:rsidRDefault="00BD2EF8" w:rsidP="00722497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915667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FAC7F2A" w14:textId="37822C6A" w:rsidR="00BD2EF8" w:rsidRPr="002219AC" w:rsidRDefault="00BA30A2" w:rsidP="00722497">
            <w:pPr>
              <w:pStyle w:val="Taula"/>
            </w:pPr>
            <w:r>
              <w:t xml:space="preserve">degut a </w:t>
            </w:r>
            <w:r w:rsidR="00BB2C4B">
              <w:t>l’</w:t>
            </w:r>
            <w:r w:rsidR="00BD2EF8">
              <w:t>ordre</w:t>
            </w:r>
          </w:p>
        </w:tc>
        <w:tc>
          <w:tcPr>
            <w:tcW w:w="2127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7974E9E" w14:textId="571E3EB9" w:rsidR="00BD2EF8" w:rsidRPr="002219AC" w:rsidRDefault="00BD2EF8" w:rsidP="00722497">
            <w:pPr>
              <w:pStyle w:val="Taula"/>
            </w:pPr>
            <w:r>
              <w:t xml:space="preserve">la 2a no </w:t>
            </w:r>
            <w:r w:rsidR="002734B7">
              <w:t>e</w:t>
            </w:r>
            <w:r>
              <w:t xml:space="preserve">s pot </w:t>
            </w:r>
            <w:r w:rsidR="002734B7">
              <w:t xml:space="preserve">engegar </w:t>
            </w:r>
            <w:r w:rsidR="00A57545">
              <w:t>si la</w:t>
            </w:r>
            <w:r>
              <w:t xml:space="preserve"> 1a </w:t>
            </w:r>
            <w:r w:rsidR="00A57545">
              <w:t xml:space="preserve">no </w:t>
            </w:r>
            <w:r w:rsidR="002734B7">
              <w:t xml:space="preserve">ho </w:t>
            </w:r>
            <w:r w:rsidR="00A57545">
              <w:t xml:space="preserve">està </w:t>
            </w:r>
          </w:p>
        </w:tc>
      </w:tr>
      <w:tr w:rsidR="005A3857" w14:paraId="586F72A3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5D6B99FD" w14:textId="77777777" w:rsidR="00BD2EF8" w:rsidRDefault="00BD2EF8" w:rsidP="00722497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3FF6DBC" w14:textId="2F65386D" w:rsidR="00BD2EF8" w:rsidRDefault="00BD2EF8" w:rsidP="00722497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79216B35" w14:textId="77777777" w:rsidR="00BD2EF8" w:rsidRDefault="00BD2EF8" w:rsidP="00722497">
            <w:pPr>
              <w:pStyle w:val="Taula"/>
            </w:pPr>
          </w:p>
        </w:tc>
        <w:tc>
          <w:tcPr>
            <w:tcW w:w="2457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21ACD03" w14:textId="3E3ED280" w:rsidR="00BD2EF8" w:rsidRDefault="002734B7" w:rsidP="00722497">
            <w:pPr>
              <w:pStyle w:val="Taula"/>
            </w:pPr>
            <w:r>
              <w:t>és l’</w:t>
            </w:r>
            <w:r w:rsidR="00BD2EF8">
              <w:t xml:space="preserve">única que pot </w:t>
            </w:r>
            <w:r w:rsidR="005A3857">
              <w:t>consumir-ho en el temps mínim</w:t>
            </w:r>
          </w:p>
        </w:tc>
        <w:tc>
          <w:tcPr>
            <w:tcW w:w="2127" w:type="dxa"/>
            <w:vMerge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2937B034" w14:textId="77777777" w:rsidR="00BD2EF8" w:rsidRDefault="00BD2EF8" w:rsidP="00722497">
            <w:pPr>
              <w:pStyle w:val="Taula"/>
            </w:pPr>
          </w:p>
        </w:tc>
      </w:tr>
    </w:tbl>
    <w:p w14:paraId="671E38C6" w14:textId="6E958503" w:rsidR="005A3857" w:rsidRDefault="00DA72D2" w:rsidP="00DA72D2">
      <w:pPr>
        <w:pStyle w:val="Caption"/>
      </w:pPr>
      <w:bookmarkStart w:id="184" w:name="_Toc108207894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>.</w:t>
      </w:r>
      <w:r w:rsidRPr="00DA72D2">
        <w:t xml:space="preserve"> Temps mín</w:t>
      </w:r>
      <w:r w:rsidR="00216796">
        <w:t>.</w:t>
      </w:r>
      <w:r w:rsidRPr="00DA72D2">
        <w:t xml:space="preserve"> engegada</w:t>
      </w:r>
      <w:r>
        <w:t xml:space="preserve"> – </w:t>
      </w:r>
      <w:r w:rsidR="00216796">
        <w:t>Implementacions amb</w:t>
      </w:r>
      <w:r w:rsidR="008D335B">
        <w:t xml:space="preserve"> el mateix</w:t>
      </w:r>
      <w:r w:rsidR="00216796">
        <w:t xml:space="preserve"> comportament quan C1 &lt; C2</w:t>
      </w:r>
      <w:bookmarkEnd w:id="184"/>
    </w:p>
    <w:p w14:paraId="31EA7C67" w14:textId="77777777" w:rsidR="00DA72D2" w:rsidRPr="00DA72D2" w:rsidRDefault="00DA72D2" w:rsidP="00DA72D2"/>
    <w:p w14:paraId="28BF00C7" w14:textId="5F7B1C8B" w:rsidR="005A3857" w:rsidRDefault="005A3857" w:rsidP="00A57545">
      <w:pPr>
        <w:ind w:firstLine="0"/>
      </w:pPr>
      <w:r>
        <w:t>Si la càrrega petita és la segona, la implementació completa A equival a la completa B. Podem veure</w:t>
      </w:r>
      <w:r w:rsidR="00C671F0">
        <w:t>-ho</w:t>
      </w:r>
      <w:r>
        <w:t xml:space="preserve"> </w:t>
      </w:r>
      <w:r w:rsidR="00C671F0">
        <w:t>en les</w:t>
      </w:r>
      <w:r>
        <w:t xml:space="preserve"> simulacions</w:t>
      </w:r>
      <w:r w:rsidR="00C671F0">
        <w:t xml:space="preserve">, </w:t>
      </w:r>
      <w:r w:rsidR="00343B2B">
        <w:fldChar w:fldCharType="begin"/>
      </w:r>
      <w:r w:rsidR="00343B2B">
        <w:instrText xml:space="preserve"> REF _Ref107437540 \h </w:instrText>
      </w:r>
      <w:r w:rsidR="00343B2B">
        <w:fldChar w:fldCharType="separate"/>
      </w:r>
      <w:r w:rsidR="00FE061C">
        <w:t xml:space="preserve">Figura </w:t>
      </w:r>
      <w:r w:rsidR="00FE061C">
        <w:rPr>
          <w:noProof/>
        </w:rPr>
        <w:t>4</w:t>
      </w:r>
      <w:r w:rsidR="00FE061C">
        <w:t>.</w:t>
      </w:r>
      <w:r w:rsidR="00FE061C">
        <w:rPr>
          <w:noProof/>
        </w:rPr>
        <w:t>9</w:t>
      </w:r>
      <w:r w:rsidR="00343B2B">
        <w:fldChar w:fldCharType="end"/>
      </w:r>
      <w:r>
        <w:t>. Això és degut a: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4"/>
        <w:gridCol w:w="1009"/>
        <w:gridCol w:w="236"/>
        <w:gridCol w:w="1717"/>
        <w:gridCol w:w="2441"/>
      </w:tblGrid>
      <w:tr w:rsidR="00A57545" w14:paraId="5D483CE6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608E8B73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7B1ECAF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31D653BD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bottom w:val="single" w:sz="4" w:space="0" w:color="auto"/>
            </w:tcBorders>
            <w:vAlign w:val="center"/>
          </w:tcPr>
          <w:p w14:paraId="065746EA" w14:textId="77777777" w:rsidR="00A57545" w:rsidRDefault="00A57545" w:rsidP="00A57545">
            <w:pPr>
              <w:pStyle w:val="Taula"/>
            </w:pPr>
          </w:p>
        </w:tc>
      </w:tr>
      <w:tr w:rsidR="00A57545" w14:paraId="5A1415CC" w14:textId="77777777" w:rsidTr="002734B7">
        <w:trPr>
          <w:trHeight w:val="170"/>
          <w:jc w:val="center"/>
        </w:trPr>
        <w:tc>
          <w:tcPr>
            <w:tcW w:w="834" w:type="dxa"/>
            <w:tcBorders>
              <w:top w:val="single" w:sz="4" w:space="0" w:color="auto"/>
            </w:tcBorders>
            <w:vAlign w:val="center"/>
          </w:tcPr>
          <w:p w14:paraId="37551EBE" w14:textId="77777777" w:rsidR="00A57545" w:rsidRPr="002219AC" w:rsidRDefault="00A57545" w:rsidP="00A57545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23E8AF50" w14:textId="51A692C6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36" w:type="dxa"/>
            <w:tcBorders>
              <w:top w:val="single" w:sz="4" w:space="0" w:color="auto"/>
            </w:tcBorders>
            <w:vAlign w:val="center"/>
          </w:tcPr>
          <w:p w14:paraId="46AAA435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6A5A3A" w14:textId="77777777" w:rsidR="00A57545" w:rsidRDefault="00A57545" w:rsidP="00A57545">
            <w:pPr>
              <w:pStyle w:val="Taula"/>
            </w:pPr>
            <w:r>
              <w:t>Implementació</w:t>
            </w:r>
          </w:p>
        </w:tc>
      </w:tr>
      <w:tr w:rsidR="00A57545" w:rsidRPr="002219AC" w14:paraId="42077A60" w14:textId="77777777" w:rsidTr="002734B7">
        <w:trPr>
          <w:trHeight w:val="170"/>
          <w:jc w:val="center"/>
        </w:trPr>
        <w:tc>
          <w:tcPr>
            <w:tcW w:w="834" w:type="dxa"/>
            <w:tcBorders>
              <w:bottom w:val="single" w:sz="4" w:space="0" w:color="auto"/>
            </w:tcBorders>
            <w:vAlign w:val="center"/>
          </w:tcPr>
          <w:p w14:paraId="4F950BD3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2C767044" w14:textId="77777777" w:rsidR="00A57545" w:rsidRDefault="00A57545" w:rsidP="00A57545">
            <w:pPr>
              <w:pStyle w:val="Taula"/>
            </w:pPr>
          </w:p>
        </w:tc>
        <w:tc>
          <w:tcPr>
            <w:tcW w:w="236" w:type="dxa"/>
            <w:tcBorders>
              <w:bottom w:val="single" w:sz="4" w:space="0" w:color="auto"/>
            </w:tcBorders>
            <w:vAlign w:val="center"/>
          </w:tcPr>
          <w:p w14:paraId="4E97EA4E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504A14E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244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DAD078E" w14:textId="4D4D2441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</w:tr>
      <w:tr w:rsidR="00A57545" w:rsidRPr="002219AC" w14:paraId="212707B7" w14:textId="77777777" w:rsidTr="002734B7">
        <w:trPr>
          <w:jc w:val="center"/>
        </w:trPr>
        <w:tc>
          <w:tcPr>
            <w:tcW w:w="834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3EE79A9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787B9B8" w14:textId="7E599AA1" w:rsidR="00A57545" w:rsidRDefault="00A57545" w:rsidP="00A57545">
            <w:pPr>
              <w:pStyle w:val="Taula"/>
            </w:pPr>
            <w:r>
              <w:t>1a i 2a</w:t>
            </w:r>
          </w:p>
        </w:tc>
        <w:tc>
          <w:tcPr>
            <w:tcW w:w="23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DBE7A48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F65F432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244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5560C6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</w:tr>
      <w:tr w:rsidR="00A57545" w:rsidRPr="002219AC" w14:paraId="07AF3311" w14:textId="77777777" w:rsidTr="002734B7">
        <w:trPr>
          <w:trHeight w:val="133"/>
          <w:jc w:val="center"/>
        </w:trPr>
        <w:tc>
          <w:tcPr>
            <w:tcW w:w="834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15FBCB6" w14:textId="77777777" w:rsidR="00A57545" w:rsidRPr="002219AC" w:rsidRDefault="00A57545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E9BB5E1" w14:textId="4E8E177C" w:rsidR="00A57545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23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823B066" w14:textId="77777777" w:rsidR="00A57545" w:rsidRDefault="00A57545" w:rsidP="00A57545">
            <w:pPr>
              <w:pStyle w:val="Taula"/>
            </w:pPr>
          </w:p>
        </w:tc>
        <w:tc>
          <w:tcPr>
            <w:tcW w:w="17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331A50" w14:textId="7011A16E" w:rsidR="00A57545" w:rsidRPr="002219AC" w:rsidRDefault="00BA30A2" w:rsidP="00A57545">
            <w:pPr>
              <w:pStyle w:val="Taula"/>
            </w:pPr>
            <w:r>
              <w:t>degut a l’ordre</w:t>
            </w:r>
          </w:p>
        </w:tc>
        <w:tc>
          <w:tcPr>
            <w:tcW w:w="244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854B87" w14:textId="5572051D" w:rsidR="00A57545" w:rsidRPr="002219AC" w:rsidRDefault="00A57545" w:rsidP="00A57545">
            <w:pPr>
              <w:pStyle w:val="Taula"/>
            </w:pPr>
            <w:r>
              <w:t>consumeix més ràpid</w:t>
            </w:r>
          </w:p>
        </w:tc>
      </w:tr>
      <w:tr w:rsidR="00A57545" w14:paraId="770315A9" w14:textId="77777777" w:rsidTr="002734B7">
        <w:trPr>
          <w:jc w:val="center"/>
        </w:trPr>
        <w:tc>
          <w:tcPr>
            <w:tcW w:w="834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6746CF6B" w14:textId="77777777" w:rsidR="00A57545" w:rsidRDefault="00A57545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30AE98D0" w14:textId="3C27D9C5" w:rsidR="00A57545" w:rsidRDefault="00A57545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36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0CD73635" w14:textId="77777777" w:rsidR="00A57545" w:rsidRDefault="00A57545" w:rsidP="00A57545">
            <w:pPr>
              <w:pStyle w:val="Taula"/>
            </w:pPr>
          </w:p>
        </w:tc>
        <w:tc>
          <w:tcPr>
            <w:tcW w:w="4158" w:type="dxa"/>
            <w:gridSpan w:val="2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2EC1C36" w14:textId="3096CF4E" w:rsidR="00A57545" w:rsidRDefault="002734B7" w:rsidP="00A57545">
            <w:pPr>
              <w:pStyle w:val="Taula"/>
            </w:pPr>
            <w:r>
              <w:t>és l’</w:t>
            </w:r>
            <w:r w:rsidR="00A57545">
              <w:t>única que pot consumir-ho en el temps mínim</w:t>
            </w:r>
          </w:p>
        </w:tc>
      </w:tr>
    </w:tbl>
    <w:p w14:paraId="1AEA9C0A" w14:textId="3C1D66F6" w:rsidR="00216796" w:rsidRDefault="00216796" w:rsidP="00216796">
      <w:pPr>
        <w:pStyle w:val="Caption"/>
      </w:pPr>
      <w:bookmarkStart w:id="185" w:name="_Toc108207895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 quan C1 &gt; C2</w:t>
      </w:r>
      <w:bookmarkEnd w:id="185"/>
    </w:p>
    <w:p w14:paraId="41227B21" w14:textId="77777777" w:rsidR="00A57545" w:rsidRDefault="00A57545" w:rsidP="00A57545">
      <w:pPr>
        <w:ind w:firstLine="0"/>
      </w:pPr>
    </w:p>
    <w:p w14:paraId="74584620" w14:textId="45268293" w:rsidR="0057513B" w:rsidRDefault="00A57545" w:rsidP="00A57545">
      <w:pPr>
        <w:ind w:firstLine="0"/>
      </w:pPr>
      <w:r>
        <w:t>Finalment, si les dues càrregues són iguals, tots tres és comporten igual.</w:t>
      </w:r>
      <w:r w:rsidR="00C671F0">
        <w:t xml:space="preserve"> Això és degut a: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35"/>
        <w:gridCol w:w="1009"/>
        <w:gridCol w:w="283"/>
        <w:gridCol w:w="1417"/>
        <w:gridCol w:w="1418"/>
        <w:gridCol w:w="2126"/>
      </w:tblGrid>
      <w:tr w:rsidR="00A57545" w14:paraId="0A0A8A0E" w14:textId="7824ACDB" w:rsidTr="002734B7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6D86FFC6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tcBorders>
              <w:bottom w:val="single" w:sz="4" w:space="0" w:color="auto"/>
            </w:tcBorders>
            <w:vAlign w:val="center"/>
          </w:tcPr>
          <w:p w14:paraId="6F0F3D12" w14:textId="77777777" w:rsidR="00A57545" w:rsidRDefault="00A57545" w:rsidP="00722497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36A6DC57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bottom w:val="single" w:sz="4" w:space="0" w:color="auto"/>
            </w:tcBorders>
            <w:vAlign w:val="center"/>
          </w:tcPr>
          <w:p w14:paraId="3A5FD8BC" w14:textId="77777777" w:rsidR="00A57545" w:rsidRDefault="00A57545" w:rsidP="00722497">
            <w:pPr>
              <w:pStyle w:val="Taula"/>
            </w:pPr>
          </w:p>
        </w:tc>
        <w:tc>
          <w:tcPr>
            <w:tcW w:w="2126" w:type="dxa"/>
            <w:tcBorders>
              <w:bottom w:val="single" w:sz="4" w:space="0" w:color="auto"/>
            </w:tcBorders>
          </w:tcPr>
          <w:p w14:paraId="32084CA3" w14:textId="77777777" w:rsidR="00A57545" w:rsidRDefault="00A57545" w:rsidP="00722497">
            <w:pPr>
              <w:pStyle w:val="Taula"/>
            </w:pPr>
          </w:p>
        </w:tc>
      </w:tr>
      <w:tr w:rsidR="00A57545" w14:paraId="7401FD87" w14:textId="0370E575" w:rsidTr="002734B7">
        <w:trPr>
          <w:trHeight w:val="170"/>
          <w:jc w:val="center"/>
        </w:trPr>
        <w:tc>
          <w:tcPr>
            <w:tcW w:w="835" w:type="dxa"/>
            <w:tcBorders>
              <w:top w:val="single" w:sz="4" w:space="0" w:color="auto"/>
            </w:tcBorders>
            <w:vAlign w:val="center"/>
          </w:tcPr>
          <w:p w14:paraId="515EE1D3" w14:textId="77777777" w:rsidR="00A57545" w:rsidRPr="002219AC" w:rsidRDefault="00A57545" w:rsidP="00722497">
            <w:pPr>
              <w:pStyle w:val="Taula"/>
            </w:pPr>
          </w:p>
        </w:tc>
        <w:tc>
          <w:tcPr>
            <w:tcW w:w="1009" w:type="dxa"/>
            <w:vMerge w:val="restart"/>
            <w:tcBorders>
              <w:top w:val="single" w:sz="4" w:space="0" w:color="auto"/>
            </w:tcBorders>
            <w:vAlign w:val="center"/>
          </w:tcPr>
          <w:p w14:paraId="400A31F8" w14:textId="4395B91A" w:rsidR="00A57545" w:rsidRDefault="00A57545" w:rsidP="00A57545">
            <w:pPr>
              <w:pStyle w:val="Taula"/>
            </w:pPr>
            <w:r>
              <w:t>Càrrega a engegar</w:t>
            </w:r>
          </w:p>
        </w:tc>
        <w:tc>
          <w:tcPr>
            <w:tcW w:w="283" w:type="dxa"/>
            <w:tcBorders>
              <w:top w:val="single" w:sz="4" w:space="0" w:color="auto"/>
            </w:tcBorders>
            <w:vAlign w:val="center"/>
          </w:tcPr>
          <w:p w14:paraId="622BDA86" w14:textId="77777777" w:rsidR="00A57545" w:rsidRDefault="00A57545" w:rsidP="00722497">
            <w:pPr>
              <w:pStyle w:val="Taula"/>
            </w:pPr>
          </w:p>
        </w:tc>
        <w:tc>
          <w:tcPr>
            <w:tcW w:w="2835" w:type="dxa"/>
            <w:gridSpan w:val="2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6B21F1" w14:textId="77777777" w:rsidR="00A57545" w:rsidRDefault="00A57545" w:rsidP="00722497">
            <w:pPr>
              <w:pStyle w:val="Taula"/>
            </w:pPr>
            <w:r>
              <w:t>Implementació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</w:tcPr>
          <w:p w14:paraId="1D1F5D9F" w14:textId="77777777" w:rsidR="00A57545" w:rsidRDefault="00A57545" w:rsidP="00722497">
            <w:pPr>
              <w:pStyle w:val="Taula"/>
            </w:pPr>
          </w:p>
        </w:tc>
      </w:tr>
      <w:tr w:rsidR="00A57545" w:rsidRPr="002219AC" w14:paraId="666CB8DA" w14:textId="5757655E" w:rsidTr="002734B7">
        <w:trPr>
          <w:trHeight w:val="170"/>
          <w:jc w:val="center"/>
        </w:trPr>
        <w:tc>
          <w:tcPr>
            <w:tcW w:w="835" w:type="dxa"/>
            <w:tcBorders>
              <w:bottom w:val="single" w:sz="4" w:space="0" w:color="auto"/>
            </w:tcBorders>
            <w:vAlign w:val="center"/>
          </w:tcPr>
          <w:p w14:paraId="0B68223A" w14:textId="77777777" w:rsidR="00A57545" w:rsidRPr="002219AC" w:rsidRDefault="00A57545" w:rsidP="00A57545">
            <w:pPr>
              <w:pStyle w:val="Taula"/>
            </w:pPr>
            <w:r>
              <w:t>Situació</w:t>
            </w:r>
          </w:p>
        </w:tc>
        <w:tc>
          <w:tcPr>
            <w:tcW w:w="1009" w:type="dxa"/>
            <w:vMerge/>
            <w:tcBorders>
              <w:bottom w:val="single" w:sz="4" w:space="0" w:color="auto"/>
            </w:tcBorders>
            <w:vAlign w:val="center"/>
          </w:tcPr>
          <w:p w14:paraId="34F5BA0D" w14:textId="3F75FD59" w:rsidR="00A57545" w:rsidRDefault="00A57545" w:rsidP="00A57545">
            <w:pPr>
              <w:pStyle w:val="Taula"/>
            </w:pPr>
          </w:p>
        </w:tc>
        <w:tc>
          <w:tcPr>
            <w:tcW w:w="283" w:type="dxa"/>
            <w:tcBorders>
              <w:bottom w:val="single" w:sz="4" w:space="0" w:color="auto"/>
            </w:tcBorders>
            <w:vAlign w:val="center"/>
          </w:tcPr>
          <w:p w14:paraId="51EF5A4A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667B35B" w14:textId="77777777" w:rsidR="00A57545" w:rsidRDefault="00A57545" w:rsidP="00A57545">
            <w:pPr>
              <w:pStyle w:val="Taula"/>
            </w:pPr>
            <w:r>
              <w:t>Completa A</w:t>
            </w:r>
          </w:p>
        </w:tc>
        <w:tc>
          <w:tcPr>
            <w:tcW w:w="1418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358882B" w14:textId="2492B442" w:rsidR="00A57545" w:rsidRPr="002219AC" w:rsidRDefault="00A57545" w:rsidP="00A57545">
            <w:pPr>
              <w:pStyle w:val="Taula"/>
            </w:pPr>
            <w:r>
              <w:t>Completa B</w:t>
            </w:r>
          </w:p>
        </w:tc>
        <w:tc>
          <w:tcPr>
            <w:tcW w:w="212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D8A15D" w14:textId="052CF88A" w:rsidR="00A57545" w:rsidRDefault="00A57545" w:rsidP="00A57545">
            <w:pPr>
              <w:pStyle w:val="Taula"/>
            </w:pPr>
            <w:r>
              <w:t>Simplificada</w:t>
            </w:r>
          </w:p>
        </w:tc>
      </w:tr>
      <w:tr w:rsidR="00A57545" w:rsidRPr="002219AC" w14:paraId="63B0CA17" w14:textId="67B33AEF" w:rsidTr="002734B7">
        <w:trPr>
          <w:jc w:val="center"/>
        </w:trPr>
        <w:tc>
          <w:tcPr>
            <w:tcW w:w="835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3FC7E3A" w14:textId="77777777" w:rsidR="00A57545" w:rsidRPr="002219AC" w:rsidRDefault="00A57545" w:rsidP="00A57545">
            <w:pPr>
              <w:pStyle w:val="Taula"/>
            </w:pPr>
            <w:r>
              <w:t>1a</w:t>
            </w:r>
          </w:p>
        </w:tc>
        <w:tc>
          <w:tcPr>
            <w:tcW w:w="1009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8835AA7" w14:textId="06F6AA1B" w:rsidR="00A57545" w:rsidRDefault="00A57545" w:rsidP="00A57545">
            <w:pPr>
              <w:pStyle w:val="Taula"/>
            </w:pPr>
            <w:r>
              <w:t xml:space="preserve">1a i 2a </w:t>
            </w:r>
          </w:p>
        </w:tc>
        <w:tc>
          <w:tcPr>
            <w:tcW w:w="283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2397B95" w14:textId="77777777" w:rsidR="00A57545" w:rsidRDefault="00A57545" w:rsidP="00A57545">
            <w:pPr>
              <w:pStyle w:val="Taula"/>
            </w:pP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246BE7A" w14:textId="77777777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1418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F05FC67" w14:textId="7CCCC3CB" w:rsidR="00A57545" w:rsidRPr="002219AC" w:rsidRDefault="00A57545" w:rsidP="00A57545">
            <w:pPr>
              <w:pStyle w:val="Taula"/>
            </w:pPr>
            <w:r>
              <w:t>-</w:t>
            </w:r>
          </w:p>
        </w:tc>
        <w:tc>
          <w:tcPr>
            <w:tcW w:w="212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1E8CDF8" w14:textId="29477377" w:rsidR="00A57545" w:rsidRDefault="00A57545" w:rsidP="00A57545">
            <w:pPr>
              <w:pStyle w:val="Taula"/>
            </w:pPr>
            <w:r>
              <w:t>-</w:t>
            </w:r>
          </w:p>
        </w:tc>
      </w:tr>
      <w:tr w:rsidR="00DA72D2" w:rsidRPr="002219AC" w14:paraId="5593A4AD" w14:textId="3B32998E" w:rsidTr="002734B7">
        <w:trPr>
          <w:trHeight w:val="133"/>
          <w:jc w:val="center"/>
        </w:trPr>
        <w:tc>
          <w:tcPr>
            <w:tcW w:w="835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45C9EC" w14:textId="77777777" w:rsidR="00DA72D2" w:rsidRPr="002219AC" w:rsidRDefault="00DA72D2" w:rsidP="00A57545">
            <w:pPr>
              <w:pStyle w:val="Taula"/>
            </w:pPr>
            <w:r>
              <w:t>2a</w:t>
            </w:r>
          </w:p>
        </w:tc>
        <w:tc>
          <w:tcPr>
            <w:tcW w:w="1009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6015FC" w14:textId="20105280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3847AD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 w:val="restart"/>
            <w:tcBorders>
              <w:top w:val="dotted" w:sz="4" w:space="0" w:color="auto"/>
            </w:tcBorders>
            <w:vAlign w:val="center"/>
          </w:tcPr>
          <w:p w14:paraId="47229D9A" w14:textId="203BBBAA" w:rsidR="00DA72D2" w:rsidRPr="002219AC" w:rsidRDefault="00BA30A2" w:rsidP="00A57545">
            <w:pPr>
              <w:pStyle w:val="Taula"/>
            </w:pPr>
            <w:r>
              <w:t>degut a l’ordre</w:t>
            </w:r>
          </w:p>
        </w:tc>
        <w:tc>
          <w:tcPr>
            <w:tcW w:w="1418" w:type="dxa"/>
            <w:vMerge w:val="restart"/>
            <w:tcBorders>
              <w:top w:val="dotted" w:sz="4" w:space="0" w:color="auto"/>
            </w:tcBorders>
            <w:vAlign w:val="center"/>
          </w:tcPr>
          <w:p w14:paraId="1604EA0D" w14:textId="608579BF" w:rsidR="00DA72D2" w:rsidRPr="002219AC" w:rsidRDefault="00DA72D2" w:rsidP="00A57545">
            <w:pPr>
              <w:pStyle w:val="Taula"/>
            </w:pPr>
            <w:r>
              <w:t xml:space="preserve">degut </w:t>
            </w:r>
            <w:r w:rsidR="00AE1C56">
              <w:t xml:space="preserve">a </w:t>
            </w:r>
            <w:r w:rsidR="00BA30A2">
              <w:t>l’</w:t>
            </w:r>
            <w:r>
              <w:t>ordre de comprovació</w:t>
            </w:r>
          </w:p>
        </w:tc>
        <w:tc>
          <w:tcPr>
            <w:tcW w:w="2126" w:type="dxa"/>
            <w:vMerge w:val="restart"/>
            <w:tcBorders>
              <w:top w:val="dotted" w:sz="4" w:space="0" w:color="auto"/>
            </w:tcBorders>
            <w:vAlign w:val="center"/>
          </w:tcPr>
          <w:p w14:paraId="1F39BD19" w14:textId="309BC75F" w:rsidR="00DA72D2" w:rsidRDefault="002734B7" w:rsidP="00A57545">
            <w:pPr>
              <w:pStyle w:val="Taula"/>
            </w:pPr>
            <w:r>
              <w:t>la 2a no es pot engegar si la 1a no ho està</w:t>
            </w:r>
          </w:p>
        </w:tc>
      </w:tr>
      <w:tr w:rsidR="00DA72D2" w14:paraId="0177D79F" w14:textId="051819C3" w:rsidTr="002734B7">
        <w:trPr>
          <w:jc w:val="center"/>
        </w:trPr>
        <w:tc>
          <w:tcPr>
            <w:tcW w:w="835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1C216448" w14:textId="77777777" w:rsidR="00DA72D2" w:rsidRDefault="00DA72D2" w:rsidP="00A57545">
            <w:pPr>
              <w:pStyle w:val="Taula"/>
            </w:pPr>
            <w:r>
              <w:t>3a</w:t>
            </w:r>
          </w:p>
        </w:tc>
        <w:tc>
          <w:tcPr>
            <w:tcW w:w="1009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10D30E" w14:textId="5A2124DE" w:rsidR="00DA72D2" w:rsidRDefault="00DA72D2" w:rsidP="00A57545">
            <w:pPr>
              <w:pStyle w:val="Taula"/>
            </w:pPr>
            <w:r>
              <w:t xml:space="preserve">1a </w:t>
            </w:r>
          </w:p>
        </w:tc>
        <w:tc>
          <w:tcPr>
            <w:tcW w:w="283" w:type="dxa"/>
            <w:tcBorders>
              <w:top w:val="dotted" w:sz="4" w:space="0" w:color="auto"/>
              <w:bottom w:val="single" w:sz="4" w:space="0" w:color="000000" w:themeColor="text1"/>
            </w:tcBorders>
            <w:vAlign w:val="center"/>
          </w:tcPr>
          <w:p w14:paraId="487DA311" w14:textId="77777777" w:rsidR="00DA72D2" w:rsidRDefault="00DA72D2" w:rsidP="00A57545">
            <w:pPr>
              <w:pStyle w:val="Taula"/>
            </w:pPr>
          </w:p>
        </w:tc>
        <w:tc>
          <w:tcPr>
            <w:tcW w:w="1417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6E1164CC" w14:textId="07F2D312" w:rsidR="00DA72D2" w:rsidRDefault="00DA72D2" w:rsidP="00A57545">
            <w:pPr>
              <w:pStyle w:val="Taula"/>
            </w:pPr>
          </w:p>
        </w:tc>
        <w:tc>
          <w:tcPr>
            <w:tcW w:w="1418" w:type="dxa"/>
            <w:vMerge/>
            <w:tcBorders>
              <w:bottom w:val="single" w:sz="4" w:space="0" w:color="000000" w:themeColor="text1"/>
            </w:tcBorders>
            <w:vAlign w:val="center"/>
          </w:tcPr>
          <w:p w14:paraId="16E59AFF" w14:textId="61434DED" w:rsidR="00DA72D2" w:rsidRDefault="00DA72D2" w:rsidP="00A57545">
            <w:pPr>
              <w:pStyle w:val="Taula"/>
            </w:pPr>
          </w:p>
        </w:tc>
        <w:tc>
          <w:tcPr>
            <w:tcW w:w="2126" w:type="dxa"/>
            <w:vMerge/>
            <w:tcBorders>
              <w:bottom w:val="single" w:sz="4" w:space="0" w:color="000000" w:themeColor="text1"/>
            </w:tcBorders>
          </w:tcPr>
          <w:p w14:paraId="08A111BB" w14:textId="77777777" w:rsidR="00DA72D2" w:rsidRDefault="00DA72D2" w:rsidP="00A57545">
            <w:pPr>
              <w:pStyle w:val="Taula"/>
            </w:pPr>
          </w:p>
        </w:tc>
      </w:tr>
    </w:tbl>
    <w:p w14:paraId="6B90502C" w14:textId="079C441B" w:rsidR="00216796" w:rsidRDefault="00216796" w:rsidP="00216796">
      <w:pPr>
        <w:pStyle w:val="Caption"/>
      </w:pPr>
      <w:bookmarkStart w:id="186" w:name="_Toc108207896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4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3</w:t>
      </w:r>
      <w:r w:rsidR="00657D09">
        <w:fldChar w:fldCharType="end"/>
      </w:r>
      <w:r>
        <w:t>.</w:t>
      </w:r>
      <w:r w:rsidRPr="00DA72D2">
        <w:t xml:space="preserve"> 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 quan C1 = C2</w:t>
      </w:r>
      <w:bookmarkEnd w:id="186"/>
    </w:p>
    <w:p w14:paraId="773D4DBF" w14:textId="77777777" w:rsidR="00A57545" w:rsidRDefault="00A57545" w:rsidP="00A57545">
      <w:pPr>
        <w:ind w:firstLine="0"/>
      </w:pPr>
    </w:p>
    <w:p w14:paraId="491E8ED1" w14:textId="7C955258" w:rsidR="0057513B" w:rsidRDefault="00E5474C" w:rsidP="00A57545">
      <w:pPr>
        <w:ind w:firstLine="0"/>
      </w:pPr>
      <w:r>
        <w:t>Si representem v</w:t>
      </w:r>
      <w:r w:rsidR="00F379A4">
        <w:t xml:space="preserve">isualment </w:t>
      </w:r>
      <w:r>
        <w:t xml:space="preserve">el solapament </w:t>
      </w:r>
      <w:r w:rsidR="00F379A4">
        <w:t xml:space="preserve">queda de la següent </w:t>
      </w:r>
      <w:r w:rsidR="00B203C1">
        <w:t>manera</w:t>
      </w:r>
      <w:r w:rsidR="00F379A4">
        <w:t>:</w:t>
      </w:r>
    </w:p>
    <w:p w14:paraId="06C2397E" w14:textId="65844159" w:rsidR="00216796" w:rsidRDefault="00F379A4" w:rsidP="0021679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C19A5B6" wp14:editId="6EC275BD">
                <wp:extent cx="4868545" cy="2085975"/>
                <wp:effectExtent l="0" t="0" r="8255" b="9525"/>
                <wp:docPr id="131" name="Canvas 13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134" name="Rectangle 134"/>
                        <wps:cNvSpPr/>
                        <wps:spPr>
                          <a:xfrm>
                            <a:off x="2217564" y="293525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3325004" y="293256"/>
                            <a:ext cx="842645" cy="1757045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2" name="Rectangle 132"/>
                        <wps:cNvSpPr/>
                        <wps:spPr>
                          <a:xfrm>
                            <a:off x="1110003" y="293256"/>
                            <a:ext cx="843148" cy="1757314"/>
                          </a:xfrm>
                          <a:prstGeom prst="rect">
                            <a:avLst/>
                          </a:prstGeom>
                          <a:solidFill>
                            <a:schemeClr val="bg1">
                              <a:lumMod val="85000"/>
                            </a:schemeClr>
                          </a:solidFill>
                          <a:ln>
                            <a:solidFill>
                              <a:schemeClr val="bg1">
                                <a:lumMod val="6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3" name="Text Box 133"/>
                        <wps:cNvSpPr txBox="1"/>
                        <wps:spPr>
                          <a:xfrm>
                            <a:off x="1110003" y="0"/>
                            <a:ext cx="843148" cy="3681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0E5312" w14:textId="7A67BEA7" w:rsidR="00E45392" w:rsidRPr="00216796" w:rsidRDefault="00E45392" w:rsidP="00E45392"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C1 &lt; C2</m:t>
                                  </m:r>
                                </m:oMath>
                              </m:oMathPara>
                            </w:p>
                            <w:p w14:paraId="2EA99076" w14:textId="1A95920A" w:rsidR="00F379A4" w:rsidRPr="00216796" w:rsidRDefault="00F379A4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5" name="Text Box 133"/>
                        <wps:cNvSpPr txBox="1"/>
                        <wps:spPr>
                          <a:xfrm>
                            <a:off x="2217564" y="7857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EE4E025" w14:textId="4F82A2C3" w:rsidR="00E45392" w:rsidRPr="00216796" w:rsidRDefault="00E45392" w:rsidP="00E45392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= C2</m:t>
                                  </m:r>
                                </m:oMath>
                              </m:oMathPara>
                            </w:p>
                            <w:p w14:paraId="2D77F5FC" w14:textId="77777777" w:rsidR="00E45392" w:rsidRPr="00216796" w:rsidRDefault="00E45392" w:rsidP="00E45392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9" name="Text Box 133"/>
                        <wps:cNvSpPr txBox="1"/>
                        <wps:spPr>
                          <a:xfrm>
                            <a:off x="3325004" y="7506"/>
                            <a:ext cx="842645" cy="3676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1AFBC" w14:textId="648E7774" w:rsidR="00413DAA" w:rsidRPr="00216796" w:rsidRDefault="00413DAA" w:rsidP="00413DAA">
                              <w:pPr>
                                <w:ind w:firstLine="173"/>
                                <w:rPr>
                                  <w:rFonts w:ascii="Cambria Math" w:eastAsia="Calibri" w:hAnsi="Cambria Math"/>
                                  <w:i/>
                                  <w:iCs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</w:rPr>
                                    <m:t>C1 &gt; C2</m:t>
                                  </m:r>
                                </m:oMath>
                              </m:oMathPara>
                            </w:p>
                            <w:p w14:paraId="1CFF9AC9" w14:textId="77777777" w:rsidR="00413DAA" w:rsidRPr="00216796" w:rsidRDefault="00413DAA" w:rsidP="00413DAA">
                              <w:pPr>
                                <w:ind w:firstLine="173"/>
                                <w:rPr>
                                  <w:rFonts w:eastAsia="Calibri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0" name="Text Box 150"/>
                        <wps:cNvSpPr txBox="1"/>
                        <wps:spPr>
                          <a:xfrm>
                            <a:off x="35999" y="628120"/>
                            <a:ext cx="870489" cy="33315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A57C80" w14:textId="2F5E0A1E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color w:val="70AD47" w:themeColor="accent6"/>
                                  <w:sz w:val="20"/>
                                  <w:szCs w:val="20"/>
                                </w:rPr>
                                <w:t>Completa 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1" name="Text Box 150"/>
                        <wps:cNvSpPr txBox="1"/>
                        <wps:spPr>
                          <a:xfrm>
                            <a:off x="35999" y="1338835"/>
                            <a:ext cx="87054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8124CB0" w14:textId="4C9422D9" w:rsidR="00B20604" w:rsidRPr="00A50DB1" w:rsidRDefault="00B20604" w:rsidP="00216796">
                              <w:pPr>
                                <w:ind w:firstLine="0"/>
                                <w:jc w:val="right"/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</w:pPr>
                              <w:r w:rsidRPr="00A50DB1">
                                <w:rPr>
                                  <w:rFonts w:eastAsia="Calibri"/>
                                  <w:color w:val="5B9BD5" w:themeColor="accent5"/>
                                  <w:sz w:val="20"/>
                                  <w:szCs w:val="20"/>
                                </w:rPr>
                                <w:t>Completa B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2" name="Text Box 150"/>
                        <wps:cNvSpPr txBox="1"/>
                        <wps:spPr>
                          <a:xfrm>
                            <a:off x="4310745" y="571185"/>
                            <a:ext cx="557972" cy="33274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F4F7C7" w14:textId="215E4D1A" w:rsidR="00216796" w:rsidRPr="00216796" w:rsidRDefault="00216796" w:rsidP="00216796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</w:pPr>
                              <w:r w:rsidRPr="00216796">
                                <w:rPr>
                                  <w:rFonts w:eastAsia="Calibri"/>
                                  <w:color w:val="ED7D31" w:themeColor="accent2"/>
                                  <w:sz w:val="20"/>
                                  <w:szCs w:val="20"/>
                                </w:rPr>
                                <w:t>Simple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94" name="Picture 94"/>
                          <pic:cNvPicPr/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45137" y="452663"/>
                            <a:ext cx="3365608" cy="1468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wpc:wpc>
                  </a:graphicData>
                </a:graphic>
              </wp:inline>
            </w:drawing>
          </mc:Choice>
          <mc:Fallback>
            <w:pict>
              <v:group w14:anchorId="2C19A5B6" id="Canvas 131" o:spid="_x0000_s1129" editas="canvas" style="width:383.35pt;height:164.25pt;mso-position-horizontal-relative:char;mso-position-vertical-relative:line" coordsize="48685,2085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">
                <v:shape id="_x0000_s1130" type="#_x0000_t75" style="position:absolute;width:48685;height:20859;visibility:visible;mso-wrap-style:square" filled="t">
                  <v:fill o:detectmouseclick="t"/>
                  <v:path o:connecttype="none"/>
                </v:shape>
                <v:rect id="Rectangle 134" o:spid="_x0000_s1131" style="position:absolute;left:22175;top:2935;width:8427;height:1757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" fillcolor="#d8d8d8 [2732]" strokecolor="#a5a5a5 [2092]" strokeweight="1pt"/>
                <v:rect id="Rectangle 138" o:spid="_x0000_s1132" style="position:absolute;left:33250;top:2932;width:8426;height:1757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" fillcolor="#d8d8d8 [2732]" strokecolor="#a5a5a5 [2092]" strokeweight="1pt"/>
                <v:rect id="Rectangle 132" o:spid="_x0000_s1133" style="position:absolute;left:11100;top:2932;width:8431;height:1757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" fillcolor="#d8d8d8 [2732]" strokecolor="#a5a5a5 [2092]" strokeweight="1pt"/>
                <v:shape id="Text Box 133" o:spid="_x0000_s1134" type="#_x0000_t202" style="position:absolute;left:11100;width:8431;height:36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" filled="f" stroked="f" strokeweight=".5pt">
                  <v:textbox>
                    <w:txbxContent>
                      <w:p w14:paraId="220E5312" w14:textId="7A67BEA7" w:rsidR="00E45392" w:rsidRPr="00216796" w:rsidRDefault="00E45392" w:rsidP="00E45392"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C1 &lt; C2</m:t>
                            </m:r>
                          </m:oMath>
                        </m:oMathPara>
                      </w:p>
                      <w:p w14:paraId="2EA99076" w14:textId="1A95920A" w:rsidR="00F379A4" w:rsidRPr="00216796" w:rsidRDefault="00F379A4"/>
                    </w:txbxContent>
                  </v:textbox>
                </v:shape>
                <v:shape id="Text Box 133" o:spid="_x0000_s1135" type="#_x0000_t202" style="position:absolute;left:22175;top:78;width:8427;height:36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2Mm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mcLrmXCBnP8BAAD//wMAUEsBAi0AFAAGAAgAAAAhANvh9svuAAAAhQEAABMAAAAAAAAAAAAA&#10;AAAAAAAAAFtDb250ZW50X1R5cGVzXS54bWxQSwECLQAUAAYACAAAACEAWvQsW78AAAAVAQAACwAA&#10;AAAAAAAAAAAAAAAfAQAAX3JlbHMvLnJlbHNQSwECLQAUAAYACAAAACEAt49jJsMAAADcAAAADwAA&#10;AAAAAAAAAAAAAAAHAgAAZHJzL2Rvd25yZXYueG1sUEsFBgAAAAADAAMAtwAAAPcCAAAAAA==&#10;" filled="f" stroked="f" strokeweight=".5pt">
                  <v:textbox>
                    <w:txbxContent>
                      <w:p w14:paraId="7EE4E025" w14:textId="4F82A2C3" w:rsidR="00E45392" w:rsidRPr="00216796" w:rsidRDefault="00E45392" w:rsidP="00E45392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= C2</m:t>
                            </m:r>
                          </m:oMath>
                        </m:oMathPara>
                      </w:p>
                      <w:p w14:paraId="2D77F5FC" w14:textId="77777777" w:rsidR="00E45392" w:rsidRPr="00216796" w:rsidRDefault="00E45392" w:rsidP="00E45392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33" o:spid="_x0000_s1136" type="#_x0000_t202" style="position:absolute;left:33250;top:75;width:8426;height:3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" filled="f" stroked="f" strokeweight=".5pt">
                  <v:textbox>
                    <w:txbxContent>
                      <w:p w14:paraId="3241AFBC" w14:textId="648E7774" w:rsidR="00413DAA" w:rsidRPr="00216796" w:rsidRDefault="00413DAA" w:rsidP="00413DAA">
                        <w:pPr>
                          <w:ind w:firstLine="173"/>
                          <w:rPr>
                            <w:rFonts w:ascii="Cambria Math" w:eastAsia="Calibri" w:hAnsi="Cambria Math"/>
                            <w:i/>
                            <w:iCs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</w:rPr>
                              <m:t>C1 &gt; C2</m:t>
                            </m:r>
                          </m:oMath>
                        </m:oMathPara>
                      </w:p>
                      <w:p w14:paraId="1CFF9AC9" w14:textId="77777777" w:rsidR="00413DAA" w:rsidRPr="00216796" w:rsidRDefault="00413DAA" w:rsidP="00413DAA">
                        <w:pPr>
                          <w:ind w:firstLine="173"/>
                          <w:rPr>
                            <w:rFonts w:eastAsia="Calibri"/>
                          </w:rPr>
                        </w:pPr>
                        <w:r w:rsidRPr="00216796">
                          <w:rPr>
                            <w:rFonts w:eastAsia="Calibri"/>
                          </w:rPr>
                          <w:t> </w:t>
                        </w:r>
                      </w:p>
                    </w:txbxContent>
                  </v:textbox>
                </v:shape>
                <v:shape id="Text Box 150" o:spid="_x0000_s1137" type="#_x0000_t202" style="position:absolute;left:359;top:6281;width:8705;height:333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" filled="f" stroked="f" strokeweight=".5pt">
                  <v:textbox>
                    <w:txbxContent>
                      <w:p w14:paraId="0FA57C80" w14:textId="2F5E0A1E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color w:val="70AD47" w:themeColor="accent6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color w:val="70AD47" w:themeColor="accent6"/>
                            <w:sz w:val="20"/>
                            <w:szCs w:val="20"/>
                          </w:rPr>
                          <w:t>Completa A</w:t>
                        </w:r>
                      </w:p>
                    </w:txbxContent>
                  </v:textbox>
                </v:shape>
                <v:shape id="Text Box 150" o:spid="_x0000_s1138" type="#_x0000_t202" style="position:absolute;left:359;top:13388;width:8706;height:332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" filled="f" stroked="f" strokeweight=".5pt">
                  <v:textbox>
                    <w:txbxContent>
                      <w:p w14:paraId="28124CB0" w14:textId="4C9422D9" w:rsidR="00B20604" w:rsidRPr="00A50DB1" w:rsidRDefault="00B20604" w:rsidP="00216796">
                        <w:pPr>
                          <w:ind w:firstLine="0"/>
                          <w:jc w:val="right"/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</w:pPr>
                        <w:r w:rsidRPr="00A50DB1">
                          <w:rPr>
                            <w:rFonts w:eastAsia="Calibri"/>
                            <w:color w:val="5B9BD5" w:themeColor="accent5"/>
                            <w:sz w:val="20"/>
                            <w:szCs w:val="20"/>
                          </w:rPr>
                          <w:t>Completa B</w:t>
                        </w:r>
                      </w:p>
                    </w:txbxContent>
                  </v:textbox>
                </v:shape>
                <v:shape id="Text Box 150" o:spid="_x0000_s1139" type="#_x0000_t202" style="position:absolute;left:43107;top:5711;width:5580;height:33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" filled="f" stroked="f" strokeweight=".5pt">
                  <v:textbox>
                    <w:txbxContent>
                      <w:p w14:paraId="61F4F7C7" w14:textId="215E4D1A" w:rsidR="00216796" w:rsidRPr="00216796" w:rsidRDefault="00216796" w:rsidP="00216796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</w:pPr>
                        <w:r w:rsidRPr="00216796">
                          <w:rPr>
                            <w:rFonts w:eastAsia="Calibri"/>
                            <w:color w:val="ED7D31" w:themeColor="accent2"/>
                            <w:sz w:val="20"/>
                            <w:szCs w:val="20"/>
                          </w:rPr>
                          <w:t>Simple</w:t>
                        </w:r>
                      </w:p>
                    </w:txbxContent>
                  </v:textbox>
                </v:shape>
                <v:shape id="Picture 94" o:spid="_x0000_s1140" type="#_x0000_t75" style="position:absolute;left:9451;top:4526;width:33656;height:1468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">
                  <v:imagedata r:id="rId48" o:title=""/>
                </v:shape>
                <w10:anchorlock/>
              </v:group>
            </w:pict>
          </mc:Fallback>
        </mc:AlternateContent>
      </w:r>
    </w:p>
    <w:p w14:paraId="00F97EC0" w14:textId="3FD239F7" w:rsidR="0057513B" w:rsidRDefault="00216796" w:rsidP="00216796">
      <w:pPr>
        <w:pStyle w:val="Caption"/>
      </w:pPr>
      <w:bookmarkStart w:id="187" w:name="_Toc10820784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>.</w:t>
      </w:r>
      <w:r w:rsidRPr="00216796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Solapament de </w:t>
      </w:r>
      <w:r w:rsidR="002B0F0E">
        <w:t xml:space="preserve">comportament de </w:t>
      </w:r>
      <w:r>
        <w:t>les implementacions</w:t>
      </w:r>
      <w:bookmarkEnd w:id="187"/>
      <w:r w:rsidR="0057513B">
        <w:br w:type="page"/>
      </w:r>
    </w:p>
    <w:p w14:paraId="2AC1D0B3" w14:textId="3791E397" w:rsidR="00ED19F5" w:rsidRDefault="005E0FE3" w:rsidP="005E0FE3">
      <w:pPr>
        <w:pStyle w:val="Taula"/>
      </w:pPr>
      <w:r>
        <w:rPr>
          <w:noProof/>
        </w:rPr>
        <w:lastRenderedPageBreak/>
        <w:drawing>
          <wp:inline distT="0" distB="0" distL="0" distR="0" wp14:anchorId="728A69C4" wp14:editId="35F58452">
            <wp:extent cx="5717540" cy="3343275"/>
            <wp:effectExtent l="0" t="0" r="0" b="952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E0FE3">
        <w:rPr>
          <w:noProof/>
        </w:rPr>
        <w:drawing>
          <wp:inline distT="0" distB="0" distL="0" distR="0" wp14:anchorId="4A09A004" wp14:editId="01AAA824">
            <wp:extent cx="5717540" cy="3343275"/>
            <wp:effectExtent l="0" t="0" r="0" b="9525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7540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D4F0A5" w14:textId="12E3C98D" w:rsidR="005E0FE3" w:rsidRDefault="005E0FE3" w:rsidP="005E0FE3">
      <w:pPr>
        <w:pStyle w:val="Caption"/>
      </w:pPr>
      <w:bookmarkStart w:id="188" w:name="_Ref107332149"/>
      <w:bookmarkStart w:id="189" w:name="_Toc10820784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bookmarkEnd w:id="188"/>
      <w:r w:rsidR="006B5E03">
        <w:t>.</w:t>
      </w:r>
      <w:r w:rsidR="00216796">
        <w:t xml:space="preserve"> </w:t>
      </w:r>
      <w:r w:rsidR="00216796" w:rsidRPr="00DA72D2">
        <w:t>Temps mín</w:t>
      </w:r>
      <w:r w:rsidR="00216796">
        <w:t>.</w:t>
      </w:r>
      <w:r w:rsidR="00216796" w:rsidRPr="00DA72D2">
        <w:t xml:space="preserve"> engegada</w:t>
      </w:r>
      <w:r w:rsidR="00216796">
        <w:t xml:space="preserve"> – Implementacions amb</w:t>
      </w:r>
      <w:r w:rsidR="008D335B" w:rsidRPr="008D335B">
        <w:t xml:space="preserve"> </w:t>
      </w:r>
      <w:r w:rsidR="008D335B">
        <w:t>el mateix</w:t>
      </w:r>
      <w:r w:rsidR="00216796">
        <w:t xml:space="preserve"> comportament quan C1 &lt; C2</w:t>
      </w:r>
      <w:bookmarkEnd w:id="189"/>
    </w:p>
    <w:p w14:paraId="26A188AF" w14:textId="77777777" w:rsidR="009C3D6E" w:rsidRDefault="00216796" w:rsidP="009C3D6E">
      <w:pPr>
        <w:pStyle w:val="Taula"/>
      </w:pPr>
      <w:r>
        <w:rPr>
          <w:noProof/>
        </w:rPr>
        <w:lastRenderedPageBreak/>
        <w:drawing>
          <wp:inline distT="0" distB="0" distL="0" distR="0" wp14:anchorId="71027368" wp14:editId="65DFEC70">
            <wp:extent cx="5723255" cy="3344545"/>
            <wp:effectExtent l="0" t="0" r="0" b="8255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6EAE9B" wp14:editId="1370BFA1">
            <wp:extent cx="5723255" cy="3344545"/>
            <wp:effectExtent l="0" t="0" r="0" b="825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105DFB" w14:textId="51C4D317" w:rsidR="00A22BD4" w:rsidRDefault="00AA7F6A" w:rsidP="000116A5">
      <w:pPr>
        <w:pStyle w:val="Caption"/>
      </w:pPr>
      <w:bookmarkStart w:id="190" w:name="_Ref107437540"/>
      <w:bookmarkStart w:id="191" w:name="_Toc10820784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bookmarkEnd w:id="190"/>
      <w:r>
        <w:t>.</w:t>
      </w:r>
      <w:r w:rsidRPr="00AA7F6A">
        <w:t xml:space="preserve"> </w:t>
      </w:r>
      <w:r w:rsidRPr="00DA72D2">
        <w:t>Temps mín</w:t>
      </w:r>
      <w:r>
        <w:t>.</w:t>
      </w:r>
      <w:r w:rsidRPr="00DA72D2">
        <w:t xml:space="preserve"> engegada</w:t>
      </w:r>
      <w:r>
        <w:t xml:space="preserve"> – Implementacions amb </w:t>
      </w:r>
      <w:r w:rsidR="008D335B">
        <w:t xml:space="preserve">el mateix </w:t>
      </w:r>
      <w:r>
        <w:t>comportament</w:t>
      </w:r>
      <w:r w:rsidR="008D335B">
        <w:t xml:space="preserve"> </w:t>
      </w:r>
      <w:r>
        <w:t>quan C1 &gt; C2</w:t>
      </w:r>
      <w:bookmarkEnd w:id="191"/>
    </w:p>
    <w:p w14:paraId="3D2C4ED7" w14:textId="77777777" w:rsidR="00380CC7" w:rsidRDefault="00380CC7">
      <w:pPr>
        <w:spacing w:before="0" w:after="160" w:line="259" w:lineRule="auto"/>
        <w:ind w:firstLine="0"/>
        <w:jc w:val="left"/>
      </w:pPr>
      <w:r>
        <w:br w:type="page"/>
      </w:r>
    </w:p>
    <w:p w14:paraId="4512957F" w14:textId="20DF6267" w:rsidR="00912C54" w:rsidRDefault="00912C54" w:rsidP="00912C54">
      <w:r>
        <w:lastRenderedPageBreak/>
        <w:t>Una altr</w:t>
      </w:r>
      <w:r w:rsidR="00F537FB">
        <w:t>a</w:t>
      </w:r>
      <w:r>
        <w:t xml:space="preserve"> característica és que e</w:t>
      </w:r>
      <w:r w:rsidR="002B751E">
        <w:t xml:space="preserve">l temps mínim </w:t>
      </w:r>
      <w:r w:rsidR="00B378EF">
        <w:t>e</w:t>
      </w:r>
      <w:r w:rsidR="002B751E">
        <w:t>s pot traduir</w:t>
      </w:r>
      <w:r w:rsidR="0005063A">
        <w:t xml:space="preserve"> a</w:t>
      </w:r>
      <w:r w:rsidR="002B751E">
        <w:t xml:space="preserve"> </w:t>
      </w:r>
      <w:r w:rsidR="00FB2DEA">
        <w:t>un</w:t>
      </w:r>
      <w:r w:rsidR="002B751E">
        <w:t xml:space="preserve"> llindar energètic</w:t>
      </w:r>
      <w:r w:rsidR="002E2EEE">
        <w:t>, el qual</w:t>
      </w:r>
      <w:r w:rsidR="002B751E">
        <w:t xml:space="preserve"> depèn de la càrrega. </w:t>
      </w:r>
    </w:p>
    <w:p w14:paraId="6FB28C19" w14:textId="2EA44B45" w:rsidR="002B751E" w:rsidRDefault="00507288" w:rsidP="00507288">
      <w:pPr>
        <w:ind w:firstLine="0"/>
      </w:pPr>
      <w:r>
        <w:t>Q</w:t>
      </w:r>
      <w:r w:rsidR="00912C54">
        <w:t>uan fem servir l’algoritme simple, el</w:t>
      </w:r>
      <w:r w:rsidR="002B751E">
        <w:t xml:space="preserve"> comportament </w:t>
      </w:r>
      <w:r w:rsidR="00912C54">
        <w:t xml:space="preserve">que té </w:t>
      </w:r>
      <w:r w:rsidR="002B751E">
        <w:t>és com si fos una histèresi on el llindar baix i l’alt són iguals</w:t>
      </w:r>
      <w:r w:rsidR="009B45F2">
        <w:t>,</w:t>
      </w:r>
      <w:r w:rsidR="002B751E">
        <w:t xml:space="preserve"> però</w:t>
      </w:r>
      <w:r w:rsidR="009B45F2">
        <w:t>,</w:t>
      </w:r>
      <w:r w:rsidR="002B751E">
        <w:t xml:space="preserve"> </w:t>
      </w:r>
      <w:r w:rsidR="00A76741">
        <w:t>quan el balanç esdevé</w:t>
      </w:r>
      <w:r w:rsidR="002B751E">
        <w:t xml:space="preserve"> </w:t>
      </w:r>
      <w:r w:rsidR="00A76741">
        <w:t>menor</w:t>
      </w:r>
      <w:r w:rsidR="00D26701">
        <w:t xml:space="preserve"> que</w:t>
      </w:r>
      <w:r w:rsidR="002B751E">
        <w:t xml:space="preserve"> llindar</w:t>
      </w:r>
      <w:r w:rsidR="00037FDA">
        <w:t xml:space="preserve"> inferior</w:t>
      </w:r>
      <w:r w:rsidR="00EC1EE6">
        <w:t>,</w:t>
      </w:r>
      <w:r w:rsidR="009B45F2">
        <w:t xml:space="preserve"> la càrrega es manté engegada el temps mínim</w:t>
      </w:r>
      <w:r w:rsidR="002B751E">
        <w:t>, evitant així múltiples commutacions.</w:t>
      </w:r>
    </w:p>
    <w:p w14:paraId="17A31F70" w14:textId="77777777" w:rsidR="00A22BD4" w:rsidRDefault="00474690" w:rsidP="002B751E">
      <w:pPr>
        <w:pStyle w:val="Taula"/>
      </w:pPr>
      <w:r>
        <w:rPr>
          <w:noProof/>
        </w:rPr>
        <w:drawing>
          <wp:inline distT="0" distB="0" distL="0" distR="0" wp14:anchorId="7FDD8B89" wp14:editId="753B38E5">
            <wp:extent cx="5721985" cy="3340735"/>
            <wp:effectExtent l="0" t="0" r="0" b="0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208F44" w14:textId="4AD63B06" w:rsidR="002B751E" w:rsidRDefault="00474690" w:rsidP="00A22BD4">
      <w:pPr>
        <w:pStyle w:val="Taula"/>
        <w:pBdr>
          <w:bottom w:val="single" w:sz="4" w:space="1" w:color="000000" w:themeColor="text1"/>
        </w:pBdr>
      </w:pPr>
      <w:r>
        <w:rPr>
          <w:noProof/>
        </w:rPr>
        <w:drawing>
          <wp:inline distT="0" distB="0" distL="0" distR="0" wp14:anchorId="2455B85D" wp14:editId="3C40FAD7">
            <wp:extent cx="5721985" cy="3340735"/>
            <wp:effectExtent l="0" t="0" r="0" b="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0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75126A" w14:textId="4EC77E17" w:rsidR="002B751E" w:rsidRDefault="002B751E" w:rsidP="002B751E">
      <w:pPr>
        <w:pStyle w:val="Caption"/>
      </w:pPr>
      <w:bookmarkStart w:id="192" w:name="_Toc10820784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 w:rsidR="00EC6E64">
        <w:t>. Histèresi (segona part) amb mateixos llindars que Temps mínim engegat (primera part)</w:t>
      </w:r>
      <w:bookmarkEnd w:id="192"/>
    </w:p>
    <w:p w14:paraId="4AFEF098" w14:textId="601CDB3E" w:rsidR="00912C54" w:rsidRDefault="00912C54">
      <w:pPr>
        <w:spacing w:before="0" w:after="160" w:line="259" w:lineRule="auto"/>
        <w:ind w:firstLine="0"/>
        <w:jc w:val="left"/>
      </w:pPr>
      <w:r>
        <w:br w:type="page"/>
      </w:r>
    </w:p>
    <w:p w14:paraId="5B71F562" w14:textId="03964D8F" w:rsidR="002E2095" w:rsidRDefault="00422A96" w:rsidP="002F1FE0">
      <w:pPr>
        <w:pStyle w:val="Heading2"/>
      </w:pPr>
      <w:bookmarkStart w:id="193" w:name="_Toc107354304"/>
      <w:bookmarkStart w:id="194" w:name="_Ref108100727"/>
      <w:bookmarkStart w:id="195" w:name="_Toc108200336"/>
      <w:bookmarkStart w:id="196" w:name="_Toc108207939"/>
      <w:r>
        <w:lastRenderedPageBreak/>
        <w:t xml:space="preserve">Predictiu </w:t>
      </w:r>
      <w:r w:rsidR="005C3A95">
        <w:t>(</w:t>
      </w:r>
      <w:r w:rsidR="00D120C1">
        <w:t>T</w:t>
      </w:r>
      <w:r>
        <w:t>emps de consum</w:t>
      </w:r>
      <w:r w:rsidR="005C3A95">
        <w:t>)</w:t>
      </w:r>
      <w:bookmarkEnd w:id="193"/>
      <w:bookmarkEnd w:id="194"/>
      <w:bookmarkEnd w:id="195"/>
      <w:bookmarkEnd w:id="196"/>
    </w:p>
    <w:p w14:paraId="382A16E7" w14:textId="00BCF187" w:rsidR="00FD05EE" w:rsidRDefault="00FD05EE" w:rsidP="00D26EBD">
      <w:r>
        <w:t xml:space="preserve">Ha estat l’últim </w:t>
      </w:r>
      <w:r w:rsidR="00CE2109">
        <w:t xml:space="preserve">algoritme </w:t>
      </w:r>
      <w:r w:rsidR="007A2846">
        <w:t>dissenyat</w:t>
      </w:r>
      <w:r w:rsidR="000525E7">
        <w:t xml:space="preserve"> i implementat</w:t>
      </w:r>
      <w:r>
        <w:t xml:space="preserve"> ja que primer es volien implementar </w:t>
      </w:r>
      <w:r w:rsidR="00B14066">
        <w:t xml:space="preserve">els </w:t>
      </w:r>
      <w:r>
        <w:t>no predictius.</w:t>
      </w:r>
      <w:r w:rsidR="000E458E">
        <w:t xml:space="preserve"> </w:t>
      </w:r>
      <w:r w:rsidR="00F0613E">
        <w:t>L’algoritme</w:t>
      </w:r>
      <w:r>
        <w:t xml:space="preserve"> </w:t>
      </w:r>
      <w:r w:rsidR="00F0613E">
        <w:t>controla les càrregues en funció d</w:t>
      </w:r>
      <w:r w:rsidR="000E458E">
        <w:t>el</w:t>
      </w:r>
      <w:r w:rsidR="00F0613E">
        <w:t xml:space="preserve"> balanç net horari </w:t>
      </w:r>
      <w:r w:rsidR="00ED6465">
        <w:t xml:space="preserve">que </w:t>
      </w:r>
      <w:r w:rsidR="00607A42">
        <w:t>preveu</w:t>
      </w:r>
      <w:r w:rsidR="00C75F7C">
        <w:t xml:space="preserve"> que hi haurà </w:t>
      </w:r>
      <w:r w:rsidR="00ED6465" w:rsidRPr="00ED6465">
        <w:t>en</w:t>
      </w:r>
      <w:r w:rsidR="00ED6465">
        <w:t xml:space="preserve"> acabar</w:t>
      </w:r>
      <w:r w:rsidR="00562223">
        <w:t xml:space="preserve"> </w:t>
      </w:r>
      <w:r w:rsidR="00F0613E" w:rsidRPr="00ED6465">
        <w:t>l’hora</w:t>
      </w:r>
      <w:r w:rsidR="000458E1">
        <w:t xml:space="preserve"> i</w:t>
      </w:r>
      <w:r w:rsidR="00572880">
        <w:t>,</w:t>
      </w:r>
      <w:r w:rsidR="000458E1">
        <w:t xml:space="preserve"> del temps </w:t>
      </w:r>
      <w:r w:rsidR="00607A42">
        <w:t xml:space="preserve">que </w:t>
      </w:r>
      <w:r w:rsidR="00CD2D1D">
        <w:t>queda</w:t>
      </w:r>
      <w:r w:rsidR="00607A42">
        <w:t xml:space="preserve"> per</w:t>
      </w:r>
      <w:r w:rsidR="000458E1">
        <w:t xml:space="preserve"> d’acabar l’hora.</w:t>
      </w:r>
    </w:p>
    <w:p w14:paraId="091A1B44" w14:textId="03689048" w:rsidR="00C75F7C" w:rsidRDefault="00C75F7C" w:rsidP="00C75F7C">
      <w:pPr>
        <w:pStyle w:val="Heading3"/>
      </w:pPr>
      <w:bookmarkStart w:id="197" w:name="_Toc108200337"/>
      <w:bookmarkStart w:id="198" w:name="_Toc108207940"/>
      <w:r>
        <w:t>Com predir el balanç final</w:t>
      </w:r>
      <w:bookmarkEnd w:id="197"/>
      <w:bookmarkEnd w:id="198"/>
    </w:p>
    <w:p w14:paraId="77959D60" w14:textId="0E2B4922" w:rsidR="00935AB2" w:rsidRDefault="007A2846" w:rsidP="008507A8">
      <w:r>
        <w:t xml:space="preserve">Per predir </w:t>
      </w:r>
      <w:r w:rsidR="00C75F7C">
        <w:t>el balanç net horari</w:t>
      </w:r>
      <w:r>
        <w:t xml:space="preserve"> s’han pensat </w:t>
      </w:r>
      <w:r w:rsidR="00286CB9">
        <w:t>tres</w:t>
      </w:r>
      <w:r>
        <w:t xml:space="preserve"> formes</w:t>
      </w:r>
      <w:r w:rsidR="008F6D8C">
        <w:t>.</w:t>
      </w:r>
      <w:r w:rsidR="00C75F7C">
        <w:t xml:space="preserve"> </w:t>
      </w:r>
      <w:r w:rsidR="00B01C5B">
        <w:t>A</w:t>
      </w:r>
      <w:r w:rsidR="00935AB2">
        <w:t>questes són:</w:t>
      </w:r>
    </w:p>
    <w:p w14:paraId="6979B412" w14:textId="4FE06122" w:rsidR="00C75F7C" w:rsidRDefault="002A3BFD" w:rsidP="00935AB2">
      <w:pPr>
        <w:pStyle w:val="ListParagraph"/>
        <w:numPr>
          <w:ilvl w:val="0"/>
          <w:numId w:val="29"/>
        </w:numPr>
      </w:pPr>
      <w:r>
        <w:t>Considera</w:t>
      </w:r>
      <w:r w:rsidR="00735630">
        <w:t>r</w:t>
      </w:r>
      <w:r>
        <w:t xml:space="preserve"> que </w:t>
      </w:r>
      <w:r w:rsidR="001A4F06">
        <w:t>tindrem 0 producció i consum en el futur.</w:t>
      </w:r>
    </w:p>
    <w:p w14:paraId="01253988" w14:textId="50A6FDF4" w:rsidR="006C4022" w:rsidRDefault="006C4022" w:rsidP="006C4022">
      <w:pPr>
        <w:pStyle w:val="ListParagraph"/>
        <w:numPr>
          <w:ilvl w:val="0"/>
          <w:numId w:val="29"/>
        </w:numPr>
      </w:pPr>
      <w:r>
        <w:t>Projectant la potència disponible en el que queda d’hora</w:t>
      </w:r>
      <w:r w:rsidR="00AB3A62">
        <w:t>.</w:t>
      </w:r>
    </w:p>
    <w:p w14:paraId="636E8F10" w14:textId="4005BB36" w:rsidR="00353AEB" w:rsidRDefault="00935AB2" w:rsidP="006C4022">
      <w:pPr>
        <w:pStyle w:val="ListParagraph"/>
        <w:numPr>
          <w:ilvl w:val="0"/>
          <w:numId w:val="29"/>
        </w:numPr>
      </w:pPr>
      <w:r>
        <w:t>A partir de la p</w:t>
      </w:r>
      <w:r w:rsidRPr="00935AB2">
        <w:t>otència mitjana disponible</w:t>
      </w:r>
      <w:r w:rsidR="00AB3A62">
        <w:t>.</w:t>
      </w:r>
    </w:p>
    <w:p w14:paraId="2020A5E4" w14:textId="16354A85" w:rsidR="002034D4" w:rsidRDefault="00626591" w:rsidP="002034D4">
      <w:pPr>
        <w:ind w:firstLine="0"/>
      </w:pPr>
      <w:r>
        <w:t>Addicionalment, si</w:t>
      </w:r>
      <w:r w:rsidR="002034D4">
        <w:t xml:space="preserve"> volem predir el balanç net horari considerant que apagu</w:t>
      </w:r>
      <w:r w:rsidR="000E58E7">
        <w:t>em</w:t>
      </w:r>
      <w:r w:rsidR="002034D4">
        <w:t xml:space="preserve"> una càrrega, simplement s’ha de sumar tota l’energia que la càrrega no consumirà al balanç net horari predit.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2034D4" w14:paraId="5FE6283F" w14:textId="77777777" w:rsidTr="00ED22D1">
        <w:tc>
          <w:tcPr>
            <w:tcW w:w="4500" w:type="pct"/>
          </w:tcPr>
          <w:p w14:paraId="1F88D97F" w14:textId="77777777" w:rsidR="002034D4" w:rsidRDefault="002034D4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off</m:t>
                    </m:r>
                  </m:sub>
                </m:sSub>
                <m:r>
                  <w:rPr>
                    <w:rFonts w:ascii="Cambria Math" w:hAnsi="Cambria Math"/>
                  </w:rPr>
                  <m:t>=eB1</m:t>
                </m:r>
                <m:r>
                  <w:rPr>
                    <w:rFonts w:ascii="Cambria Math" w:hAnsi="Cambria Math"/>
                  </w:rPr>
                  <m:t>h+Ci·temp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600CA36B" w14:textId="03881F1B" w:rsidR="002034D4" w:rsidRDefault="002034D4" w:rsidP="00ED22D1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4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4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2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28A5930" w14:textId="5D6D0375" w:rsidR="00C64C82" w:rsidRPr="001A4F06" w:rsidRDefault="00C64C82" w:rsidP="001A4F06">
      <w:pPr>
        <w:pStyle w:val="TtolExemple"/>
      </w:pPr>
      <w:r>
        <w:t>0 producció i consum futur</w:t>
      </w:r>
    </w:p>
    <w:p w14:paraId="3A2A984A" w14:textId="03921BD3" w:rsidR="00C64C82" w:rsidRDefault="00C64C82" w:rsidP="00C64C82">
      <w:r>
        <w:t>Equival a no fer cap predicció i considerar que el balanç actual serà el balanç final horari.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1A4F06" w14:paraId="0D8F6A68" w14:textId="77777777" w:rsidTr="00497832">
        <w:tc>
          <w:tcPr>
            <w:tcW w:w="4500" w:type="pct"/>
          </w:tcPr>
          <w:p w14:paraId="3CDDA908" w14:textId="7DB19BD6" w:rsidR="001A4F06" w:rsidRDefault="001A4F06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h=eB</m:t>
                </m:r>
              </m:oMath>
            </m:oMathPara>
          </w:p>
        </w:tc>
        <w:tc>
          <w:tcPr>
            <w:tcW w:w="500" w:type="pct"/>
          </w:tcPr>
          <w:p w14:paraId="1EAA7D23" w14:textId="244128AD" w:rsidR="001A4F06" w:rsidRDefault="001A4F06" w:rsidP="00ED1E6D">
            <w:pPr>
              <w:pStyle w:val="Equation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3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600F6852" w14:textId="09A0A298" w:rsidR="00CE4254" w:rsidRPr="001A4F06" w:rsidRDefault="006C4022" w:rsidP="001A4F06">
      <w:pPr>
        <w:pStyle w:val="TtolExemple"/>
      </w:pPr>
      <w:r w:rsidRPr="00E64C6C">
        <w:t>Projectant la potència disponible</w:t>
      </w:r>
    </w:p>
    <w:p w14:paraId="53316E97" w14:textId="0F574869" w:rsidR="006C4022" w:rsidRDefault="0073488F" w:rsidP="006C4022">
      <w:r>
        <w:t>E</w:t>
      </w:r>
      <w:r w:rsidR="006C4022">
        <w:t>l balanç net horari</w:t>
      </w:r>
      <w:r>
        <w:t xml:space="preserve"> </w:t>
      </w:r>
      <w:r w:rsidR="006C4022">
        <w:t>és l</w:t>
      </w:r>
      <w:r w:rsidR="00DC6BD2">
        <w:t xml:space="preserve">a </w:t>
      </w:r>
      <w:r w:rsidR="006C4022">
        <w:t>integral de la potència disponible en aquella hora, és a dir</w:t>
      </w:r>
      <w:r w:rsidR="00721666">
        <w:t>,</w:t>
      </w:r>
      <w:r w:rsidR="006C4022">
        <w:t xml:space="preserve"> l’àrea. Simplement suposarem que la potència disponible actual seguirà constant en el que queda de temps.</w:t>
      </w:r>
      <w:r w:rsidR="00DC6BD2">
        <w:t xml:space="preserve"> </w:t>
      </w:r>
      <w:r w:rsidR="00C048EA">
        <w:t>Si ho pensem en termes</w:t>
      </w:r>
      <w:r w:rsidR="00DC6BD2">
        <w:t xml:space="preserve"> d’àrea</w:t>
      </w:r>
      <w:r w:rsidR="00C048EA">
        <w:t>, estem</w:t>
      </w:r>
      <w:r w:rsidR="00DC6BD2">
        <w:t xml:space="preserve"> </w:t>
      </w:r>
      <w:r w:rsidR="00BC2726">
        <w:t>afegint</w:t>
      </w:r>
      <w:r w:rsidR="00DC6BD2">
        <w:t xml:space="preserve"> un rectangle.</w:t>
      </w:r>
    </w:p>
    <w:tbl>
      <w:tblPr>
        <w:tblStyle w:val="TableGrid"/>
        <w:tblW w:w="4583" w:type="pct"/>
        <w:jc w:val="righ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370"/>
        <w:gridCol w:w="903"/>
      </w:tblGrid>
      <w:tr w:rsidR="006C4022" w14:paraId="1A8627A3" w14:textId="77777777" w:rsidTr="00ED22D1">
        <w:trPr>
          <w:jc w:val="right"/>
        </w:trPr>
        <w:tc>
          <w:tcPr>
            <w:tcW w:w="4454" w:type="pct"/>
          </w:tcPr>
          <w:p w14:paraId="3F897547" w14:textId="7DAE34FA" w:rsidR="006C4022" w:rsidRDefault="006C4022" w:rsidP="00ED22D1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h=eB+temp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s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restant</m:t>
                    </m:r>
                  </m:sub>
                </m:sSub>
                <m:r>
                  <w:rPr>
                    <w:rFonts w:ascii="Cambria Math" w:hAnsi="Cambria Math"/>
                  </w:rPr>
                  <m:t>·pPnC(t)</m:t>
                </m:r>
              </m:oMath>
            </m:oMathPara>
          </w:p>
        </w:tc>
        <w:tc>
          <w:tcPr>
            <w:tcW w:w="546" w:type="pct"/>
            <w:vAlign w:val="center"/>
          </w:tcPr>
          <w:p w14:paraId="17650BE6" w14:textId="16694EB4" w:rsidR="006C4022" w:rsidRDefault="006C4022" w:rsidP="00ED22D1">
            <w:pPr>
              <w:pStyle w:val="Equation"/>
              <w:jc w:val="center"/>
            </w:pPr>
            <w:r>
              <w:t>(</w: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t>4</w:t>
            </w:r>
            <w:r w:rsidR="00757F02">
              <w:rPr>
                <w:noProof/>
              </w:rPr>
              <w:fldChar w:fldCharType="end"/>
            </w:r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r w:rsidR="00757F02">
              <w:fldChar w:fldCharType="begin"/>
            </w:r>
            <w:r w:rsidR="00757F02">
              <w:instrText xml:space="preserve"> STYLEREF  "Heading 1,Títol 1" \n  \* MERGEFORMAT </w:instrText>
            </w:r>
            <w:r w:rsidR="00757F02">
              <w:fldChar w:fldCharType="separate"/>
            </w:r>
            <w:r w:rsidR="00FE061C">
              <w:rPr>
                <w:noProof/>
              </w:rPr>
              <w:instrText>4</w:instrText>
            </w:r>
            <w:r w:rsidR="00757F02">
              <w:rPr>
                <w:noProof/>
              </w:rPr>
              <w:fldChar w:fldCharType="end"/>
            </w:r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4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4DEA3197" w14:textId="77777777" w:rsidR="006C4022" w:rsidRDefault="006C4022" w:rsidP="006C402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8A0EAAA" wp14:editId="426B2F0D">
                <wp:extent cx="3870325" cy="913387"/>
                <wp:effectExtent l="0" t="0" r="0" b="0"/>
                <wp:docPr id="104" name="Canvas 104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92" name="Freeform: Shape 92"/>
                        <wps:cNvSpPr/>
                        <wps:spPr>
                          <a:xfrm>
                            <a:off x="287260" y="115698"/>
                            <a:ext cx="3059597" cy="726448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528585 w 3059555"/>
                              <a:gd name="connsiteY4" fmla="*/ 108594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55"/>
                              <a:gd name="connsiteY0" fmla="*/ 402142 h 584698"/>
                              <a:gd name="connsiteX1" fmla="*/ 565265 w 3059555"/>
                              <a:gd name="connsiteY1" fmla="*/ 22955 h 584698"/>
                              <a:gd name="connsiteX2" fmla="*/ 995646 w 3059555"/>
                              <a:gd name="connsiteY2" fmla="*/ 213432 h 584698"/>
                              <a:gd name="connsiteX3" fmla="*/ 1592403 w 3059555"/>
                              <a:gd name="connsiteY3" fmla="*/ 580740 h 584698"/>
                              <a:gd name="connsiteX4" fmla="*/ 2298339 w 3059555"/>
                              <a:gd name="connsiteY4" fmla="*/ 140363 h 584698"/>
                              <a:gd name="connsiteX5" fmla="*/ 3059254 w 3059555"/>
                              <a:gd name="connsiteY5" fmla="*/ 112280 h 584698"/>
                              <a:gd name="connsiteX6" fmla="*/ 3059083 w 3059555"/>
                              <a:gd name="connsiteY6" fmla="*/ 402142 h 584698"/>
                              <a:gd name="connsiteX7" fmla="*/ 0 w 3059555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  <a:gd name="connsiteX0" fmla="*/ 0 w 3059597"/>
                              <a:gd name="connsiteY0" fmla="*/ 402142 h 584698"/>
                              <a:gd name="connsiteX1" fmla="*/ 565265 w 3059597"/>
                              <a:gd name="connsiteY1" fmla="*/ 22955 h 584698"/>
                              <a:gd name="connsiteX2" fmla="*/ 995646 w 3059597"/>
                              <a:gd name="connsiteY2" fmla="*/ 213432 h 584698"/>
                              <a:gd name="connsiteX3" fmla="*/ 1592403 w 3059597"/>
                              <a:gd name="connsiteY3" fmla="*/ 580740 h 584698"/>
                              <a:gd name="connsiteX4" fmla="*/ 2298339 w 3059597"/>
                              <a:gd name="connsiteY4" fmla="*/ 140363 h 584698"/>
                              <a:gd name="connsiteX5" fmla="*/ 3059555 w 3059597"/>
                              <a:gd name="connsiteY5" fmla="*/ 133459 h 584698"/>
                              <a:gd name="connsiteX6" fmla="*/ 3059083 w 3059597"/>
                              <a:gd name="connsiteY6" fmla="*/ 402142 h 584698"/>
                              <a:gd name="connsiteX7" fmla="*/ 0 w 3059597"/>
                              <a:gd name="connsiteY7" fmla="*/ 402142 h 58469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597" h="584698">
                                <a:moveTo>
                                  <a:pt x="0" y="402142"/>
                                </a:moveTo>
                                <a:cubicBezTo>
                                  <a:pt x="182880" y="274680"/>
                                  <a:pt x="284781" y="150417"/>
                                  <a:pt x="565265" y="22955"/>
                                </a:cubicBezTo>
                                <a:cubicBezTo>
                                  <a:pt x="903409" y="-86158"/>
                                  <a:pt x="832162" y="230057"/>
                                  <a:pt x="995646" y="213432"/>
                                </a:cubicBezTo>
                                <a:cubicBezTo>
                                  <a:pt x="1311343" y="205415"/>
                                  <a:pt x="1364036" y="629864"/>
                                  <a:pt x="1592403" y="580740"/>
                                </a:cubicBezTo>
                                <a:cubicBezTo>
                                  <a:pt x="1991632" y="558278"/>
                                  <a:pt x="1991578" y="157687"/>
                                  <a:pt x="2298339" y="140363"/>
                                </a:cubicBezTo>
                                <a:cubicBezTo>
                                  <a:pt x="2503731" y="123230"/>
                                  <a:pt x="2841819" y="130977"/>
                                  <a:pt x="3059555" y="133459"/>
                                </a:cubicBezTo>
                                <a:cubicBezTo>
                                  <a:pt x="3057990" y="387316"/>
                                  <a:pt x="3060648" y="148285"/>
                                  <a:pt x="3059083" y="402142"/>
                                </a:cubicBezTo>
                                <a:lnTo>
                                  <a:pt x="0" y="40214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6E262AB" w14:textId="77777777" w:rsidR="006C4022" w:rsidRDefault="006C4022" w:rsidP="006C4022">
                              <w:pPr>
                                <w:jc w:val="center"/>
                              </w:pP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3339197" y="190734"/>
                            <a:ext cx="45719" cy="650481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95" name="Straight Connector 95"/>
                        <wps:cNvCnPr/>
                        <wps:spPr>
                          <a:xfrm>
                            <a:off x="287224" y="80814"/>
                            <a:ext cx="0" cy="593203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6" name="Straight Connector 96"/>
                        <wps:cNvCnPr/>
                        <wps:spPr>
                          <a:xfrm flipH="1">
                            <a:off x="51271" y="613220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99" name="Text Box 90"/>
                        <wps:cNvSpPr txBox="1"/>
                        <wps:spPr>
                          <a:xfrm>
                            <a:off x="0" y="641019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F0201A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0" name="Text Box 90"/>
                        <wps:cNvSpPr txBox="1"/>
                        <wps:spPr>
                          <a:xfrm>
                            <a:off x="3062393" y="645911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80C4117" w14:textId="77777777" w:rsidR="006C4022" w:rsidRPr="00353AEB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1" name="Straight Connector 101"/>
                        <wps:cNvCnPr/>
                        <wps:spPr>
                          <a:xfrm>
                            <a:off x="3336520" y="546790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" name="Text Box 90"/>
                        <wps:cNvSpPr txBox="1"/>
                        <wps:spPr>
                          <a:xfrm>
                            <a:off x="3322028" y="190789"/>
                            <a:ext cx="512856" cy="26788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929D94F" w14:textId="6BD9D288" w:rsidR="006C4022" w:rsidRPr="00353AEB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pD</m:t>
                                </m:r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65829040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CE4DE4F" w14:textId="77777777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7" name="Text Box 90"/>
                        <wps:cNvSpPr txBox="1"/>
                        <wps:spPr>
                          <a:xfrm>
                            <a:off x="2477415" y="627716"/>
                            <a:ext cx="233128" cy="25390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02CF96E" w14:textId="60C00BF2" w:rsidR="006C4022" w:rsidRP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4"/>
                                  <w:szCs w:val="14"/>
                                  <w:lang w:val="en-US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  <w:sz w:val="18"/>
                                      <w:szCs w:val="18"/>
                                    </w:rPr>
                                    <m:t>t</m:t>
                                  </m:r>
                                </m:oMath>
                              </m:oMathPara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8" name="Text Box 90"/>
                        <wps:cNvSpPr txBox="1"/>
                        <wps:spPr>
                          <a:xfrm rot="16200000">
                            <a:off x="-130733" y="196145"/>
                            <a:ext cx="620753" cy="31940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10DB805" w14:textId="55E37781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6C4022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69" name="Text Box 90"/>
                        <wps:cNvSpPr txBox="1"/>
                        <wps:spPr>
                          <a:xfrm>
                            <a:off x="3560870" y="479136"/>
                            <a:ext cx="238829" cy="2288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AC1BF59" w14:textId="7A2477A5" w:rsidR="006C4022" w:rsidRP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t</w:t>
                              </w:r>
                            </w:p>
                            <w:p w14:paraId="00888C6E" w14:textId="45925B34" w:rsidR="006C4022" w:rsidRDefault="006C4022" w:rsidP="006C4022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0" name="Straight Connector 170"/>
                        <wps:cNvCnPr/>
                        <wps:spPr>
                          <a:xfrm>
                            <a:off x="2585357" y="247098"/>
                            <a:ext cx="0" cy="4269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8A0EAAA" id="Canvas 104" o:spid="_x0000_s1141" editas="canvas" style="width:304.75pt;height:71.9pt;mso-position-horizontal-relative:char;mso-position-vertical-relative:line" coordsize="38703,91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">
                <v:shape id="_x0000_s1142" type="#_x0000_t75" style="position:absolute;width:38703;height:9131;visibility:visible;mso-wrap-style:square">
                  <v:fill o:detectmouseclick="t"/>
                  <v:path o:connecttype="none"/>
                </v:shape>
                <v:shape id="Freeform: Shape 92" o:spid="_x0000_s1143" style="position:absolute;left:2872;top:1156;width:30596;height:7265;visibility:visible;mso-wrap-style:square;v-text-anchor:middle" coordsize="3059597,584698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" adj="-11796480,,5400" path="m,402142c182880,274680,284781,150417,565265,22955,903409,-86158,832162,230057,995646,213432v315697,-8017,368390,416432,596757,367308c1991632,558278,1991578,157687,2298339,140363v205392,-17133,543480,-9386,761216,-6904c3057990,387316,3060648,148285,3059083,402142l,402142xe" fillcolor="#5b9bd5 [3208]" strokecolor="#5b9bd5 [3208]" strokeweight="1pt">
                  <v:fill opacity="32896f"/>
                  <v:stroke joinstyle="miter"/>
                  <v:formulas/>
                  <v:path arrowok="t" o:connecttype="custom" o:connectlocs="0,499634;565265,28520;995646,265175;1592403,721530;2298339,174392;3059555,165814;3059083,499634;0,499634" o:connectangles="0,0,0,0,0,0,0,0" textboxrect="0,0,3059597,584698"/>
                  <v:textbox>
                    <w:txbxContent>
                      <w:p w14:paraId="66E262AB" w14:textId="77777777" w:rsidR="006C4022" w:rsidRDefault="006C4022" w:rsidP="006C4022">
                        <w:pPr>
                          <w:jc w:val="center"/>
                        </w:pPr>
                      </w:p>
                    </w:txbxContent>
                  </v:textbox>
                </v:shape>
                <v:rect id="Rectangle 93" o:spid="_x0000_s1144" style="position:absolute;left:33391;top:1907;width:458;height:650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" fillcolor="white [3212]" stroked="f" strokeweight="1pt"/>
                <v:line id="Straight Connector 95" o:spid="_x0000_s1145" style="position:absolute;visibility:visible;mso-wrap-style:square" from="2872,808" to="2872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" strokecolor="black [3213]" strokeweight="1pt">
                  <v:stroke joinstyle="miter"/>
                </v:line>
                <v:line id="Straight Connector 96" o:spid="_x0000_s1146" style="position:absolute;flip:x;visibility:visible;mso-wrap-style:square" from="512,6132" to="35918,61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" strokecolor="black [3213]" strokeweight="1pt">
                  <v:stroke joinstyle="miter"/>
                </v:line>
                <v:shape id="Text Box 90" o:spid="_x0000_s1147" type="#_x0000_t202" style="position:absolute;top:6410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" filled="f" stroked="f" strokeweight=".5pt">
                  <v:textbox>
                    <w:txbxContent>
                      <w:p w14:paraId="15F0201A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48" type="#_x0000_t202" style="position:absolute;left:30623;top:6459;width:6014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" filled="f" stroked="f" strokeweight=".5pt">
                  <v:textbox>
                    <w:txbxContent>
                      <w:p w14:paraId="380C4117" w14:textId="77777777" w:rsidR="006C4022" w:rsidRPr="00353AEB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01" o:spid="_x0000_s1149" style="position:absolute;visibility:visible;mso-wrap-style:square" from="33365,5467" to="33397,67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" strokecolor="black [3213]" strokeweight="1pt">
                  <v:stroke joinstyle="miter"/>
                </v:line>
                <v:shape id="Text Box 90" o:spid="_x0000_s1150" type="#_x0000_t202" style="position:absolute;left:33220;top:1907;width:5128;height:26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" filled="f" stroked="f" strokeweight=".5pt">
                  <v:textbox>
                    <w:txbxContent>
                      <w:p w14:paraId="4929D94F" w14:textId="6BD9D288" w:rsidR="006C4022" w:rsidRPr="00353AEB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pD</m:t>
                          </m:r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65829040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CE4DE4F" w14:textId="77777777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51" type="#_x0000_t202" style="position:absolute;left:24774;top:6277;width:2331;height:25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" filled="f" stroked="f" strokeweight=".5pt">
                  <v:textbox>
                    <w:txbxContent>
                      <w:p w14:paraId="002CF96E" w14:textId="60C00BF2" w:rsidR="006C4022" w:rsidRP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4"/>
                            <w:szCs w:val="14"/>
                            <w:lang w:val="en-US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  <w:sz w:val="18"/>
                                <w:szCs w:val="18"/>
                              </w:rPr>
                              <m:t>t</m:t>
                            </m:r>
                          </m:oMath>
                        </m:oMathPara>
                      </w:p>
                    </w:txbxContent>
                  </v:textbox>
                </v:shape>
                <v:shape id="Text Box 90" o:spid="_x0000_s1152" type="#_x0000_t202" style="position:absolute;left:-1308;top:1961;width:6208;height:3194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" filled="f" stroked="f" strokeweight=".5pt">
                  <v:textbox>
                    <w:txbxContent>
                      <w:p w14:paraId="310DB805" w14:textId="55E37781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6C4022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53" type="#_x0000_t202" style="position:absolute;left:35608;top:4791;width:2388;height:22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" filled="f" stroked="f" strokeweight=".5pt">
                  <v:textbox>
                    <w:txbxContent>
                      <w:p w14:paraId="1AC1BF59" w14:textId="7A2477A5" w:rsidR="006C4022" w:rsidRP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t</w:t>
                        </w:r>
                      </w:p>
                      <w:p w14:paraId="00888C6E" w14:textId="45925B34" w:rsidR="006C4022" w:rsidRDefault="006C4022" w:rsidP="006C4022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170" o:spid="_x0000_s1154" style="position:absolute;visibility:visible;mso-wrap-style:square" from="25853,2470" to="25853,67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" strokecolor="black [3213]" strokeweight="1pt">
                  <v:stroke dashstyle="dash" joinstyle="miter"/>
                </v:line>
                <w10:anchorlock/>
              </v:group>
            </w:pict>
          </mc:Fallback>
        </mc:AlternateContent>
      </w:r>
    </w:p>
    <w:p w14:paraId="2A6C744B" w14:textId="7353F7AF" w:rsidR="006C4022" w:rsidRDefault="006C4022" w:rsidP="006C4022">
      <w:pPr>
        <w:pStyle w:val="Caption"/>
      </w:pPr>
      <w:bookmarkStart w:id="199" w:name="_Toc10820784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11</w:t>
      </w:r>
      <w:r w:rsidR="00E66735">
        <w:fldChar w:fldCharType="end"/>
      </w:r>
      <w:r>
        <w:t>. Predictiu – Predicció projectant la potència disponible</w:t>
      </w:r>
      <w:bookmarkEnd w:id="199"/>
      <w:r>
        <w:t xml:space="preserve"> </w:t>
      </w:r>
    </w:p>
    <w:p w14:paraId="776EE545" w14:textId="2C560957" w:rsidR="00CE4254" w:rsidRPr="001A4F06" w:rsidRDefault="009A3804" w:rsidP="000B5206">
      <w:pPr>
        <w:pStyle w:val="TtolExemple"/>
      </w:pPr>
      <w:r>
        <w:t>A partir de la p</w:t>
      </w:r>
      <w:r w:rsidR="00935AB2" w:rsidRPr="00935AB2">
        <w:t xml:space="preserve">otència mitjana </w:t>
      </w:r>
      <w:r w:rsidR="00935AB2" w:rsidRPr="000B5206">
        <w:t>disponible</w:t>
      </w:r>
    </w:p>
    <w:p w14:paraId="5E607BE7" w14:textId="324FDF75" w:rsidR="0001330C" w:rsidRDefault="00760771" w:rsidP="00E66566">
      <w:pPr>
        <w:spacing w:after="0"/>
      </w:pPr>
      <w:r>
        <w:t xml:space="preserve">Una integral </w:t>
      </w:r>
      <w:r w:rsidR="00584591">
        <w:t>e</w:t>
      </w:r>
      <w:r>
        <w:t xml:space="preserve">s pot pensar com a suma d’àrees positives i negatives </w:t>
      </w:r>
      <w:r w:rsidR="00DC6BD2">
        <w:t>de</w:t>
      </w:r>
      <w:r>
        <w:t>limitades per la funció. Aquestes àrees equivalen a l’àrea delimitada per la</w:t>
      </w:r>
      <w:r w:rsidR="007A2846">
        <w:t xml:space="preserve"> </w:t>
      </w:r>
      <w:r w:rsidR="0001330C">
        <w:t>mitjana de la funció. La demostració és la següent</w:t>
      </w:r>
      <w:r w:rsidR="00A20712">
        <w:t>: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01330C" w14:paraId="6BAFD36B" w14:textId="77777777" w:rsidTr="0001330C">
        <w:tc>
          <w:tcPr>
            <w:tcW w:w="4500" w:type="pct"/>
          </w:tcPr>
          <w:p w14:paraId="4549A78F" w14:textId="0F2660FA" w:rsidR="0001330C" w:rsidRPr="007F14D3" w:rsidRDefault="0001330C" w:rsidP="00E66566">
            <w:pPr>
              <w:spacing w:before="0"/>
              <w:rPr>
                <w:sz w:val="20"/>
                <w:szCs w:val="20"/>
              </w:rPr>
            </w:pPr>
            <m:oMathPara>
              <m:oMath>
                <m:r>
                  <w:rPr>
                    <w:rFonts w:ascii="Cambria Math" w:hAnsi="Cambria Math"/>
                    <w:sz w:val="20"/>
                    <w:szCs w:val="20"/>
                  </w:rPr>
                  <m:t>mitjana=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1</m:t>
                    </m:r>
                  </m:num>
                  <m:den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i/>
                        <w:sz w:val="20"/>
                        <w:szCs w:val="20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  <w:sz w:val="20"/>
                        <w:szCs w:val="20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35ADE826" w14:textId="47E08099" w:rsidR="0001330C" w:rsidRDefault="0001330C" w:rsidP="0001330C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5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01330C" w14:paraId="5DD5F132" w14:textId="77777777" w:rsidTr="0001330C">
        <w:tc>
          <w:tcPr>
            <w:tcW w:w="4500" w:type="pct"/>
          </w:tcPr>
          <w:p w14:paraId="0705AFBE" w14:textId="1605F985" w:rsidR="0001330C" w:rsidRDefault="0001330C" w:rsidP="00E66566">
            <w:pPr>
              <w:pStyle w:val="Equation"/>
              <w:spacing w:after="0"/>
            </w:pPr>
            <m:oMathPara>
              <m:oMath>
                <m:r>
                  <w:rPr>
                    <w:rFonts w:ascii="Cambria Math" w:hAnsi="Cambria Math"/>
                  </w:rPr>
                  <m:t>Area=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b-a</m:t>
                    </m:r>
                  </m:e>
                </m:d>
                <m:r>
                  <w:rPr>
                    <w:rFonts w:ascii="Cambria Math" w:hAnsi="Cambria Math"/>
                  </w:rPr>
                  <m:t>·mitjana=</m:t>
                </m:r>
                <m:f>
                  <m:fPr>
                    <m:ctrlPr>
                      <w:rPr>
                        <w:rFonts w:ascii="Cambria Math" w:hAnsi="Cambria Math"/>
                        <w:i w:val="0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b-a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b-a</m:t>
                    </m:r>
                  </m:den>
                </m:f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  <m:r>
                  <w:rPr>
                    <w:rFonts w:ascii="Cambria Math" w:hAnsi="Cambria Math"/>
                    <w:color w:val="auto"/>
                    <w:sz w:val="22"/>
                    <w:lang w:val="ca-ES"/>
                  </w:rPr>
                  <m:t>=</m:t>
                </m:r>
                <m:nary>
                  <m:naryPr>
                    <m:limLoc m:val="subSup"/>
                    <m:ctrlPr>
                      <w:rPr>
                        <w:rFonts w:ascii="Cambria Math" w:hAnsi="Cambria Math"/>
                        <w:color w:val="auto"/>
                        <w:sz w:val="22"/>
                        <w:lang w:val="ca-ES"/>
                      </w:rPr>
                    </m:ctrlPr>
                  </m:naryPr>
                  <m:sub>
                    <m:r>
                      <w:rPr>
                        <w:rFonts w:ascii="Cambria Math" w:hAnsi="Cambria Math"/>
                      </w:rPr>
                      <m:t>a</m:t>
                    </m:r>
                  </m:sub>
                  <m:sup>
                    <m:r>
                      <w:rPr>
                        <w:rFonts w:ascii="Cambria Math" w:hAnsi="Cambria Math"/>
                      </w:rPr>
                      <m:t>b</m:t>
                    </m:r>
                  </m:sup>
                  <m:e>
                    <m:r>
                      <w:rPr>
                        <w:rFonts w:ascii="Cambria Math" w:hAnsi="Cambria Math"/>
                      </w:rPr>
                      <m:t>f(x)dx</m:t>
                    </m:r>
                  </m:e>
                </m:nary>
              </m:oMath>
            </m:oMathPara>
          </w:p>
        </w:tc>
        <w:tc>
          <w:tcPr>
            <w:tcW w:w="500" w:type="pct"/>
            <w:vAlign w:val="center"/>
          </w:tcPr>
          <w:p w14:paraId="0033C9EB" w14:textId="2A751BEC" w:rsidR="0001330C" w:rsidRDefault="0001330C" w:rsidP="0001330C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6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3F8F7B9E" w14:textId="04D2C133" w:rsidR="000B5206" w:rsidRDefault="000B5206">
      <w:pPr>
        <w:spacing w:before="0" w:after="160" w:line="259" w:lineRule="auto"/>
        <w:ind w:firstLine="0"/>
        <w:jc w:val="left"/>
      </w:pPr>
    </w:p>
    <w:p w14:paraId="028D0902" w14:textId="75F292AE" w:rsidR="008C4516" w:rsidRDefault="0009773E" w:rsidP="00B7485C">
      <w:r>
        <w:lastRenderedPageBreak/>
        <w:t>Com que</w:t>
      </w:r>
      <w:r w:rsidR="00584591">
        <w:t xml:space="preserve"> el</w:t>
      </w:r>
      <w:r w:rsidR="008507A8">
        <w:t xml:space="preserve"> balanç net horari és l</w:t>
      </w:r>
      <w:r w:rsidR="00DC6BD2">
        <w:t xml:space="preserve">a </w:t>
      </w:r>
      <w:r w:rsidR="008507A8">
        <w:t>integral de la potència disponible en aquella hor</w:t>
      </w:r>
      <w:r w:rsidR="00B7485C">
        <w:t>a</w:t>
      </w:r>
      <w:r w:rsidR="0001330C">
        <w:t>, podem calcular</w:t>
      </w:r>
      <w:r w:rsidR="00B7485C">
        <w:t xml:space="preserve">-lo </w:t>
      </w:r>
      <w:r w:rsidR="0001330C">
        <w:t>a partir de la potència mitjana disponible.</w:t>
      </w:r>
    </w:p>
    <w:p w14:paraId="4DF84A7C" w14:textId="77777777" w:rsidR="008C4516" w:rsidRPr="00E66566" w:rsidRDefault="00386494" w:rsidP="00E66566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2AC79347" wp14:editId="40D854B4">
                <wp:extent cx="4677410" cy="1068700"/>
                <wp:effectExtent l="0" t="0" r="0" b="0"/>
                <wp:docPr id="78" name="Canvas 78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86" name="Freeform: Shape 86"/>
                        <wps:cNvSpPr/>
                        <wps:spPr>
                          <a:xfrm>
                            <a:off x="699384" y="82862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8" name="Rectangle 88"/>
                        <wps:cNvSpPr/>
                        <wps:spPr>
                          <a:xfrm>
                            <a:off x="3742092" y="67905"/>
                            <a:ext cx="45719" cy="842993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4" name="Straight Connector 84"/>
                        <wps:cNvCnPr/>
                        <wps:spPr>
                          <a:xfrm flipH="1">
                            <a:off x="699347" y="42819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5" name="Straight Connector 145"/>
                        <wps:cNvCnPr/>
                        <wps:spPr>
                          <a:xfrm flipH="1">
                            <a:off x="463395" y="769806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87" name="Rectangle 87"/>
                        <wps:cNvSpPr/>
                        <wps:spPr>
                          <a:xfrm>
                            <a:off x="699280" y="522821"/>
                            <a:ext cx="3049260" cy="244918"/>
                          </a:xfrm>
                          <a:prstGeom prst="rect">
                            <a:avLst/>
                          </a:prstGeom>
                          <a:solidFill>
                            <a:schemeClr val="accent6">
                              <a:lumMod val="60000"/>
                              <a:lumOff val="4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9" name="Straight Connector 89"/>
                        <wps:cNvCnPr/>
                        <wps:spPr>
                          <a:xfrm flipV="1">
                            <a:off x="699241" y="522707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7" name="Text Box 90"/>
                        <wps:cNvSpPr txBox="1"/>
                        <wps:spPr>
                          <a:xfrm>
                            <a:off x="412124" y="797605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20D2E76" w14:textId="090CF970" w:rsidR="00935AB2" w:rsidRPr="00353AEB" w:rsidRDefault="00353AEB" w:rsidP="00935AB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8" name="Text Box 90"/>
                        <wps:cNvSpPr txBox="1"/>
                        <wps:spPr>
                          <a:xfrm>
                            <a:off x="3474517" y="802497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62BE872" w14:textId="428D8CFA" w:rsidR="00935AB2" w:rsidRPr="00353AEB" w:rsidRDefault="00353AEB" w:rsidP="00353AEB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9" name="Straight Connector 149"/>
                        <wps:cNvCnPr/>
                        <wps:spPr>
                          <a:xfrm>
                            <a:off x="3748644" y="703376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53" name="Text Box 90"/>
                        <wps:cNvSpPr txBox="1"/>
                        <wps:spPr>
                          <a:xfrm>
                            <a:off x="3957314" y="379209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101043" w14:textId="5A2C5F85" w:rsidR="00353AEB" w:rsidRPr="00353AEB" w:rsidRDefault="000B5206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ED79F56" w14:textId="11327DC8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54" name="Text Box 90"/>
                        <wps:cNvSpPr txBox="1"/>
                        <wps:spPr>
                          <a:xfrm>
                            <a:off x="3734485" y="1945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DD20333" w14:textId="7B6A7ED0" w:rsidR="00353AEB" w:rsidRPr="00353AEB" w:rsidRDefault="00E64C6C" w:rsidP="00353AEB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pD</m:t>
                                </m:r>
                              </m:oMath>
                              <w:r w:rsidR="00353AEB"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0CD1909D" w14:textId="77777777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19FB1" w14:textId="238F5C3B" w:rsidR="00353AEB" w:rsidRDefault="00353AEB" w:rsidP="00353AEB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1" name="Text Box 90"/>
                        <wps:cNvSpPr txBox="1"/>
                        <wps:spPr>
                          <a:xfrm rot="16200000">
                            <a:off x="312575" y="263229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D2D715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2" name="Text Box 90"/>
                        <wps:cNvSpPr txBox="1"/>
                        <wps:spPr>
                          <a:xfrm>
                            <a:off x="4018670" y="653959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33EF42C" w14:textId="77777777" w:rsidR="006C4022" w:rsidRDefault="006C4022" w:rsidP="006C4022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12A100F" w14:textId="77777777" w:rsidR="006C4022" w:rsidRDefault="006C4022" w:rsidP="006C4022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AC79347" id="Canvas 78" o:spid="_x0000_s1155" editas="canvas" style="width:368.3pt;height:84.15pt;mso-position-horizontal-relative:char;mso-position-vertical-relative:line" coordsize="46774,106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">
                <v:shape id="_x0000_s1156" type="#_x0000_t75" style="position:absolute;width:46774;height:10680;visibility:visible;mso-wrap-style:square">
                  <v:fill o:detectmouseclick="t"/>
                  <v:path o:connecttype="none"/>
                </v:shape>
                <v:shape id="Freeform: Shape 86" o:spid="_x0000_s1157" style="position:absolute;left:6993;top:828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88" o:spid="_x0000_s1158" style="position:absolute;left:37420;top:679;width:458;height:84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" fillcolor="white [3212]" stroked="f" strokeweight="1pt"/>
                <v:line id="Straight Connector 84" o:spid="_x0000_s1159" style="position:absolute;flip:x;visibility:visible;mso-wrap-style:square" from="6993,428" to="6993,830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" strokecolor="black [3213]" strokeweight="1pt">
                  <v:stroke joinstyle="miter"/>
                </v:line>
                <v:line id="Straight Connector 145" o:spid="_x0000_s1160" style="position:absolute;flip:x;visibility:visible;mso-wrap-style:square" from="4633,7698" to="40039,76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" strokecolor="black [3213]" strokeweight="1pt">
                  <v:stroke joinstyle="miter"/>
                </v:line>
                <v:rect id="Rectangle 87" o:spid="_x0000_s1161" style="position:absolute;left:6992;top:5228;width:30493;height:24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" fillcolor="#a8d08d [1945]" stroked="f" strokeweight="1pt">
                  <v:fill opacity="32896f"/>
                </v:rect>
                <v:line id="Straight Connector 89" o:spid="_x0000_s1162" style="position:absolute;flip:y;visibility:visible;mso-wrap-style:square" from="6992,5227" to="39576,522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" strokecolor="#70ad47 [3209]" strokeweight="1pt">
                  <v:stroke dashstyle="dash" joinstyle="miter"/>
                </v:line>
                <v:shape id="Text Box 90" o:spid="_x0000_s1163" type="#_x0000_t202" style="position:absolute;left:4121;top:7976;width:6013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" filled="f" stroked="f" strokeweight=".5pt">
                  <v:textbox>
                    <w:txbxContent>
                      <w:p w14:paraId="420D2E76" w14:textId="090CF970" w:rsidR="00935AB2" w:rsidRPr="00353AEB" w:rsidRDefault="00353AEB" w:rsidP="00935AB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64" type="#_x0000_t202" style="position:absolute;left:34745;top:8024;width:6013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" filled="f" stroked="f" strokeweight=".5pt">
                  <v:textbox>
                    <w:txbxContent>
                      <w:p w14:paraId="662BE872" w14:textId="428D8CFA" w:rsidR="00935AB2" w:rsidRPr="00353AEB" w:rsidRDefault="00353AEB" w:rsidP="00353AEB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49" o:spid="_x0000_s1165" style="position:absolute;visibility:visible;mso-wrap-style:square" from="37486,7033" to="37518,829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" strokecolor="black [3213]" strokeweight="1pt">
                  <v:stroke joinstyle="miter"/>
                </v:line>
                <v:shape id="Text Box 90" o:spid="_x0000_s1166" type="#_x0000_t202" style="position:absolute;left:39573;top:3792;width:684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9btpwwAAANwAAAAPAAAAZHJzL2Rvd25yZXYueG1sRE9Li8Iw&#10;EL4L/ocwgjdNVVx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ivW7acMAAADcAAAADwAA&#10;AAAAAAAAAAAAAAAHAgAAZHJzL2Rvd25yZXYueG1sUEsFBgAAAAADAAMAtwAAAPcCAAAAAA==&#10;" filled="f" stroked="f" strokeweight=".5pt">
                  <v:textbox>
                    <w:txbxContent>
                      <w:p w14:paraId="59101043" w14:textId="5A2C5F85" w:rsidR="00353AEB" w:rsidRPr="00353AEB" w:rsidRDefault="000B5206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1ED79F56" w14:textId="11327DC8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7" type="#_x0000_t202" style="position:absolute;left:37344;top:19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" filled="f" stroked="f" strokeweight=".5pt">
                  <v:textbox>
                    <w:txbxContent>
                      <w:p w14:paraId="4DD20333" w14:textId="7B6A7ED0" w:rsidR="00353AEB" w:rsidRPr="00353AEB" w:rsidRDefault="00E64C6C" w:rsidP="00353AEB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pD</m:t>
                          </m:r>
                        </m:oMath>
                        <w:r w:rsidR="00353AEB"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0CD1909D" w14:textId="77777777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19FB1" w14:textId="238F5C3B" w:rsidR="00353AEB" w:rsidRDefault="00353AEB" w:rsidP="00353AEB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68" type="#_x0000_t202" style="position:absolute;left:3125;top:2632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" filled="f" stroked="f" strokeweight=".5pt">
                  <v:textbox>
                    <w:txbxContent>
                      <w:p w14:paraId="07D2D715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69" type="#_x0000_t202" style="position:absolute;left:40186;top:6539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" filled="f" stroked="f" strokeweight=".5pt">
                  <v:textbox>
                    <w:txbxContent>
                      <w:p w14:paraId="333EF42C" w14:textId="77777777" w:rsidR="006C4022" w:rsidRDefault="006C4022" w:rsidP="006C4022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12A100F" w14:textId="77777777" w:rsidR="006C4022" w:rsidRDefault="006C4022" w:rsidP="006C4022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06ADF1" w14:textId="5CD41CA4" w:rsidR="00386494" w:rsidRDefault="00353AEB" w:rsidP="00353AEB">
      <w:pPr>
        <w:pStyle w:val="Caption"/>
        <w:rPr>
          <w:rFonts w:eastAsiaTheme="minorEastAsia"/>
        </w:rPr>
      </w:pPr>
      <w:bookmarkStart w:id="200" w:name="_Toc10820784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12</w:t>
      </w:r>
      <w:r w:rsidR="00E66735">
        <w:fldChar w:fldCharType="end"/>
      </w:r>
      <w:r>
        <w:t xml:space="preserve">. Predictiu – </w:t>
      </w:r>
      <w:r w:rsidR="004116BA">
        <w:t>Exemplificació d</w:t>
      </w:r>
      <w:r w:rsidR="007F14D3">
        <w:t>e l’</w:t>
      </w:r>
      <w:r w:rsidR="008439E9">
        <w:t xml:space="preserve">àrea de </w:t>
      </w:r>
      <m:oMath>
        <m:r>
          <w:rPr>
            <w:rFonts w:ascii="Cambria Math" w:hAnsi="Cambria Math"/>
          </w:rPr>
          <m:t>pDAv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g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r w:rsidR="008439E9">
        <w:t xml:space="preserve"> equival</w:t>
      </w:r>
      <w:proofErr w:type="spellStart"/>
      <w:r w:rsidR="004116BA">
        <w:t>ent</w:t>
      </w:r>
      <w:proofErr w:type="spellEnd"/>
      <w:r w:rsidR="008439E9">
        <w:t xml:space="preserve"> a l</w:t>
      </w:r>
      <w:r w:rsidR="00DC6BD2">
        <w:t xml:space="preserve">a </w:t>
      </w:r>
      <w:r w:rsidR="008439E9">
        <w:t xml:space="preserve">integral </w:t>
      </w:r>
      <m:oMath>
        <m:r>
          <w:rPr>
            <w:rFonts w:ascii="Cambria Math" w:hAnsi="Cambria Math"/>
          </w:rPr>
          <m:t>p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D</m:t>
            </m:r>
          </m:e>
          <m:sub>
            <m:r>
              <w:rPr>
                <w:rFonts w:ascii="Cambria Math" w:hAnsi="Cambria Math"/>
              </w:rPr>
              <m:t>1</m:t>
            </m:r>
            <m:r>
              <w:rPr>
                <w:rFonts w:ascii="Cambria Math" w:hAnsi="Cambria Math"/>
              </w:rPr>
              <m:t>h</m:t>
            </m:r>
          </m:sub>
        </m:sSub>
      </m:oMath>
      <w:bookmarkEnd w:id="200"/>
    </w:p>
    <w:p w14:paraId="0F114E8A" w14:textId="40762E10" w:rsidR="00386494" w:rsidRDefault="00881FF7" w:rsidP="00935AB2">
      <w:pPr>
        <w:ind w:firstLine="0"/>
      </w:pPr>
      <w:r>
        <w:t>Ara bé</w:t>
      </w:r>
      <w:r w:rsidR="008507A8">
        <w:t>,</w:t>
      </w:r>
      <w:r w:rsidR="00E64C6C">
        <w:t xml:space="preserve"> la potència</w:t>
      </w:r>
      <w:r w:rsidR="00386494">
        <w:t xml:space="preserve"> mitjana disponible d’aquella hora</w:t>
      </w:r>
      <w:r w:rsidR="00E64C6C">
        <w:t xml:space="preserve"> no la sabrem fins que acabem</w:t>
      </w:r>
      <w:r w:rsidR="00416B81">
        <w:t xml:space="preserve"> l’hora</w:t>
      </w:r>
      <w:r w:rsidR="001A7794">
        <w:t>. Tot i així</w:t>
      </w:r>
      <w:r w:rsidR="004278FD">
        <w:t>,</w:t>
      </w:r>
      <w:r w:rsidR="001A7794">
        <w:t xml:space="preserve"> la podem</w:t>
      </w:r>
      <w:r w:rsidR="008507A8">
        <w:t xml:space="preserve"> aproximar</w:t>
      </w:r>
      <w:r w:rsidR="001A7794">
        <w:t xml:space="preserve"> </w:t>
      </w:r>
      <w:r w:rsidR="00E64C6C">
        <w:t xml:space="preserve">a </w:t>
      </w:r>
      <w:r w:rsidR="00C75F7C">
        <w:t xml:space="preserve">partir de la potència </w:t>
      </w:r>
      <w:r w:rsidR="00386494">
        <w:t xml:space="preserve">mitjana </w:t>
      </w:r>
      <w:r w:rsidR="00C75F7C">
        <w:t xml:space="preserve">disponible </w:t>
      </w:r>
      <w:r w:rsidR="00386494">
        <w:t xml:space="preserve">que </w:t>
      </w:r>
      <w:r w:rsidR="00292B09">
        <w:t>tenim</w:t>
      </w:r>
      <w:r w:rsidR="00386494">
        <w:t xml:space="preserve"> </w:t>
      </w:r>
      <w:r w:rsidR="00AC4C22">
        <w:t xml:space="preserve">en aquell moment </w:t>
      </w:r>
      <w:r w:rsidR="00606BEA">
        <w:t xml:space="preserve">i </w:t>
      </w:r>
      <w:r w:rsidR="00386494">
        <w:t>dins de</w:t>
      </w:r>
      <w:r w:rsidR="00027F9B">
        <w:t xml:space="preserve"> l’</w:t>
      </w:r>
      <w:r w:rsidR="00386494">
        <w:t>interval horari</w:t>
      </w:r>
      <w:r w:rsidR="00C75F7C">
        <w:t>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935AB2" w14:paraId="4A7AE3D0" w14:textId="77777777" w:rsidTr="00E64C6C">
        <w:tc>
          <w:tcPr>
            <w:tcW w:w="4500" w:type="pct"/>
          </w:tcPr>
          <w:p w14:paraId="2E08071E" w14:textId="2C1577CB" w:rsidR="00935AB2" w:rsidRDefault="00935AB2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1</m:t>
                    </m:r>
                    <m:r>
                      <w:rPr>
                        <w:rFonts w:ascii="Cambria Math" w:hAnsi="Cambria Math"/>
                      </w:rPr>
                      <m:t>h</m:t>
                    </m:r>
                  </m:sub>
                </m:sSub>
                <m:r>
                  <w:rPr>
                    <w:rFonts w:ascii="Cambria Math" w:hAnsi="Cambria Math"/>
                  </w:rPr>
                  <m:t>≈pDAv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</m:t>
                    </m:r>
                  </m:sub>
                </m:sSub>
              </m:oMath>
            </m:oMathPara>
          </w:p>
        </w:tc>
        <w:tc>
          <w:tcPr>
            <w:tcW w:w="500" w:type="pct"/>
            <w:vAlign w:val="center"/>
          </w:tcPr>
          <w:p w14:paraId="0505CC4A" w14:textId="0ACD644F" w:rsidR="00935AB2" w:rsidRDefault="00935AB2" w:rsidP="00E64C6C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7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7CFDFA1E" w14:textId="2F48D26B" w:rsidR="00C75F7C" w:rsidRDefault="001A7794" w:rsidP="00935AB2">
      <w:pPr>
        <w:ind w:firstLine="0"/>
      </w:pPr>
      <w:r>
        <w:t>I l</w:t>
      </w:r>
      <w:r w:rsidR="00C75F7C">
        <w:t xml:space="preserve">a potència </w:t>
      </w:r>
      <w:r w:rsidR="00E64C6C">
        <w:t xml:space="preserve">mitjana </w:t>
      </w:r>
      <w:r w:rsidR="00C75F7C">
        <w:t xml:space="preserve">disponible </w:t>
      </w:r>
      <w:r w:rsidR="00E64C6C">
        <w:t xml:space="preserve">fins </w:t>
      </w:r>
      <w:r w:rsidR="00B127D1">
        <w:t>a</w:t>
      </w:r>
      <w:r w:rsidR="00E64C6C">
        <w:t xml:space="preserve">l moment </w:t>
      </w:r>
      <w:r w:rsidR="00C75F7C">
        <w:t>la podem calcular a partir del balanç actual</w:t>
      </w:r>
      <w:r w:rsidR="0053103A">
        <w:t>, ja que, com hem dit, el balanç net horari és la integral de la potència disponible en aquella hora i</w:t>
      </w:r>
      <w:r w:rsidR="00AA0D0B">
        <w:t>,</w:t>
      </w:r>
      <w:r w:rsidR="0053103A">
        <w:t xml:space="preserve"> la integral d’aquesta potència</w:t>
      </w:r>
      <w:r w:rsidR="00033389">
        <w:t>,</w:t>
      </w:r>
      <w:r w:rsidR="000D039B">
        <w:t xml:space="preserve"> </w:t>
      </w:r>
      <w:r w:rsidR="004B6F17">
        <w:t>n’</w:t>
      </w:r>
      <w:r w:rsidR="0053103A">
        <w:t>és la mitjana.</w:t>
      </w:r>
    </w:p>
    <w:tbl>
      <w:tblPr>
        <w:tblStyle w:val="TableGrid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123"/>
        <w:gridCol w:w="903"/>
      </w:tblGrid>
      <w:tr w:rsidR="00E64C6C" w14:paraId="49B622E0" w14:textId="77777777" w:rsidTr="00E64C6C">
        <w:tc>
          <w:tcPr>
            <w:tcW w:w="4500" w:type="pct"/>
          </w:tcPr>
          <w:p w14:paraId="5BCA91A2" w14:textId="1C28818D" w:rsidR="00E64C6C" w:rsidRDefault="008507A8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pDAv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g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h..h+t</m:t>
                    </m:r>
                  </m:sub>
                </m:sSub>
                <m:r>
                  <w:rPr>
                    <w:rFonts w:ascii="Cambria Math" w:hAnsi="Cambria Math"/>
                  </w:rPr>
                  <m:t>=</m:t>
                </m:r>
                <m:f>
                  <m:fPr>
                    <m:ctrlPr>
                      <w:rPr>
                        <w:rFonts w:ascii="Cambria Math" w:hAnsi="Cambria Math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eB(t)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3600-temp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restant</m:t>
                        </m:r>
                      </m:sub>
                    </m:sSub>
                  </m:den>
                </m:f>
              </m:oMath>
            </m:oMathPara>
          </w:p>
        </w:tc>
        <w:tc>
          <w:tcPr>
            <w:tcW w:w="500" w:type="pct"/>
            <w:vAlign w:val="center"/>
          </w:tcPr>
          <w:p w14:paraId="0541D5DD" w14:textId="23610D71" w:rsidR="00E64C6C" w:rsidRDefault="00E64C6C" w:rsidP="00E64C6C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8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  <w:tr w:rsidR="00E64C6C" w14:paraId="73A030D7" w14:textId="77777777" w:rsidTr="00E64C6C">
        <w:tc>
          <w:tcPr>
            <w:tcW w:w="4500" w:type="pct"/>
          </w:tcPr>
          <w:p w14:paraId="150ADCB0" w14:textId="43FAEEF7" w:rsidR="00E64C6C" w:rsidRDefault="00E64C6C" w:rsidP="00ED1E6D">
            <w:pPr>
              <w:pStyle w:val="Equation"/>
            </w:pPr>
            <m:oMathPara>
              <m:oMath>
                <m:r>
                  <w:rPr>
                    <w:rFonts w:ascii="Cambria Math" w:hAnsi="Cambria Math"/>
                  </w:rPr>
                  <m:t>eB1</m:t>
                </m:r>
                <m:r>
                  <w:rPr>
                    <w:rFonts w:ascii="Cambria Math" w:hAnsi="Cambria Math"/>
                  </w:rPr>
                  <m:t>h =p</m:t>
                </m:r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D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Avg</m:t>
                    </m:r>
                  </m:sub>
                </m:sSub>
                <m:r>
                  <w:rPr>
                    <w:rFonts w:ascii="Cambria Math" w:hAnsi="Cambria Math"/>
                  </w:rPr>
                  <m:t xml:space="preserve"> ·3600</m:t>
                </m:r>
              </m:oMath>
            </m:oMathPara>
          </w:p>
        </w:tc>
        <w:tc>
          <w:tcPr>
            <w:tcW w:w="500" w:type="pct"/>
            <w:vAlign w:val="center"/>
          </w:tcPr>
          <w:p w14:paraId="5CC10315" w14:textId="3102FED2" w:rsidR="00E64C6C" w:rsidRDefault="00E64C6C" w:rsidP="00E64C6C">
            <w:pPr>
              <w:pStyle w:val="Equation"/>
              <w:jc w:val="center"/>
            </w:pPr>
            <w:r>
              <w:t>(</w:t>
            </w:r>
            <w:fldSimple w:instr=" STYLEREF  &quot;Heading 1,Títol 1&quot; \n  \* MERGEFORMAT ">
              <w:r w:rsidR="00FE061C">
                <w:rPr>
                  <w:noProof/>
                </w:rPr>
                <w:t>4</w:t>
              </w:r>
            </w:fldSimple>
            <w:r>
              <w:t>.</w:t>
            </w:r>
            <w:r>
              <w:fldChar w:fldCharType="begin"/>
            </w:r>
            <w:r>
              <w:instrText xml:space="preserve"> SEQ "Equation </w:instrText>
            </w:r>
            <w:fldSimple w:instr=" STYLEREF  &quot;Heading 1,Títol 1&quot; \n  \* MERGEFORMAT ">
              <w:r w:rsidR="00FE061C">
                <w:rPr>
                  <w:noProof/>
                </w:rPr>
                <w:instrText>4</w:instrText>
              </w:r>
            </w:fldSimple>
            <w:r>
              <w:instrText xml:space="preserve">" </w:instrText>
            </w:r>
            <w:r>
              <w:fldChar w:fldCharType="separate"/>
            </w:r>
            <w:r w:rsidR="00FE061C">
              <w:rPr>
                <w:noProof/>
              </w:rPr>
              <w:t>9</w:t>
            </w:r>
            <w:r>
              <w:rPr>
                <w:noProof/>
              </w:rPr>
              <w:fldChar w:fldCharType="end"/>
            </w:r>
            <w:r>
              <w:t>)</w:t>
            </w:r>
          </w:p>
        </w:tc>
      </w:tr>
    </w:tbl>
    <w:p w14:paraId="01F18614" w14:textId="77777777" w:rsidR="008507A8" w:rsidRDefault="008507A8" w:rsidP="008507A8">
      <w:pPr>
        <w:keepNext/>
        <w:ind w:firstLine="0"/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3CBBBA4E" wp14:editId="0F4EB146">
                <wp:extent cx="4584700" cy="1118235"/>
                <wp:effectExtent l="0" t="0" r="0" b="0"/>
                <wp:docPr id="186" name="Canvas 18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173" name="Freeform: Shape 173"/>
                        <wps:cNvSpPr/>
                        <wps:spPr>
                          <a:xfrm>
                            <a:off x="678361" y="131043"/>
                            <a:ext cx="3059254" cy="915869"/>
                          </a:xfrm>
                          <a:custGeom>
                            <a:avLst/>
                            <a:gdLst>
                              <a:gd name="connsiteX0" fmla="*/ 0 w 3067397"/>
                              <a:gd name="connsiteY0" fmla="*/ 764771 h 764771"/>
                              <a:gd name="connsiteX1" fmla="*/ 515389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67397"/>
                              <a:gd name="connsiteY0" fmla="*/ 764771 h 764771"/>
                              <a:gd name="connsiteX1" fmla="*/ 548640 w 3067397"/>
                              <a:gd name="connsiteY1" fmla="*/ 382385 h 764771"/>
                              <a:gd name="connsiteX2" fmla="*/ 1039091 w 3067397"/>
                              <a:gd name="connsiteY2" fmla="*/ 332509 h 764771"/>
                              <a:gd name="connsiteX3" fmla="*/ 1662546 w 3067397"/>
                              <a:gd name="connsiteY3" fmla="*/ 108065 h 764771"/>
                              <a:gd name="connsiteX4" fmla="*/ 2552008 w 3067397"/>
                              <a:gd name="connsiteY4" fmla="*/ 241069 h 764771"/>
                              <a:gd name="connsiteX5" fmla="*/ 3042458 w 3067397"/>
                              <a:gd name="connsiteY5" fmla="*/ 0 h 764771"/>
                              <a:gd name="connsiteX6" fmla="*/ 3067397 w 3067397"/>
                              <a:gd name="connsiteY6" fmla="*/ 764771 h 764771"/>
                              <a:gd name="connsiteX7" fmla="*/ 0 w 3067397"/>
                              <a:gd name="connsiteY7" fmla="*/ 764771 h 764771"/>
                              <a:gd name="connsiteX0" fmla="*/ 0 w 3042458"/>
                              <a:gd name="connsiteY0" fmla="*/ 764771 h 764771"/>
                              <a:gd name="connsiteX1" fmla="*/ 548640 w 3042458"/>
                              <a:gd name="connsiteY1" fmla="*/ 382385 h 764771"/>
                              <a:gd name="connsiteX2" fmla="*/ 1039091 w 3042458"/>
                              <a:gd name="connsiteY2" fmla="*/ 332509 h 764771"/>
                              <a:gd name="connsiteX3" fmla="*/ 1662546 w 3042458"/>
                              <a:gd name="connsiteY3" fmla="*/ 108065 h 764771"/>
                              <a:gd name="connsiteX4" fmla="*/ 2552008 w 3042458"/>
                              <a:gd name="connsiteY4" fmla="*/ 241069 h 764771"/>
                              <a:gd name="connsiteX5" fmla="*/ 3042458 w 3042458"/>
                              <a:gd name="connsiteY5" fmla="*/ 0 h 764771"/>
                              <a:gd name="connsiteX6" fmla="*/ 3037764 w 3042458"/>
                              <a:gd name="connsiteY6" fmla="*/ 761572 h 764771"/>
                              <a:gd name="connsiteX7" fmla="*/ 0 w 3042458"/>
                              <a:gd name="connsiteY7" fmla="*/ 764771 h 764771"/>
                              <a:gd name="connsiteX0" fmla="*/ 0 w 3042909"/>
                              <a:gd name="connsiteY0" fmla="*/ 764771 h 764771"/>
                              <a:gd name="connsiteX1" fmla="*/ 548640 w 3042909"/>
                              <a:gd name="connsiteY1" fmla="*/ 382385 h 764771"/>
                              <a:gd name="connsiteX2" fmla="*/ 1039091 w 3042909"/>
                              <a:gd name="connsiteY2" fmla="*/ 332509 h 764771"/>
                              <a:gd name="connsiteX3" fmla="*/ 1662546 w 3042909"/>
                              <a:gd name="connsiteY3" fmla="*/ 108065 h 764771"/>
                              <a:gd name="connsiteX4" fmla="*/ 2552008 w 3042909"/>
                              <a:gd name="connsiteY4" fmla="*/ 241069 h 764771"/>
                              <a:gd name="connsiteX5" fmla="*/ 3042458 w 3042909"/>
                              <a:gd name="connsiteY5" fmla="*/ 0 h 764771"/>
                              <a:gd name="connsiteX6" fmla="*/ 3042458 w 3042909"/>
                              <a:gd name="connsiteY6" fmla="*/ 761572 h 764771"/>
                              <a:gd name="connsiteX7" fmla="*/ 0 w 3042909"/>
                              <a:gd name="connsiteY7" fmla="*/ 764771 h 764771"/>
                              <a:gd name="connsiteX0" fmla="*/ 0 w 3059534"/>
                              <a:gd name="connsiteY0" fmla="*/ 761572 h 761572"/>
                              <a:gd name="connsiteX1" fmla="*/ 565265 w 3059534"/>
                              <a:gd name="connsiteY1" fmla="*/ 382385 h 761572"/>
                              <a:gd name="connsiteX2" fmla="*/ 1055716 w 3059534"/>
                              <a:gd name="connsiteY2" fmla="*/ 332509 h 761572"/>
                              <a:gd name="connsiteX3" fmla="*/ 1679171 w 3059534"/>
                              <a:gd name="connsiteY3" fmla="*/ 108065 h 761572"/>
                              <a:gd name="connsiteX4" fmla="*/ 2568633 w 3059534"/>
                              <a:gd name="connsiteY4" fmla="*/ 241069 h 761572"/>
                              <a:gd name="connsiteX5" fmla="*/ 3059083 w 3059534"/>
                              <a:gd name="connsiteY5" fmla="*/ 0 h 761572"/>
                              <a:gd name="connsiteX6" fmla="*/ 3059083 w 3059534"/>
                              <a:gd name="connsiteY6" fmla="*/ 761572 h 761572"/>
                              <a:gd name="connsiteX7" fmla="*/ 0 w 3059534"/>
                              <a:gd name="connsiteY7" fmla="*/ 761572 h 761572"/>
                              <a:gd name="connsiteX0" fmla="*/ 0 w 3059534"/>
                              <a:gd name="connsiteY0" fmla="*/ 761572 h 1022615"/>
                              <a:gd name="connsiteX1" fmla="*/ 565265 w 3059534"/>
                              <a:gd name="connsiteY1" fmla="*/ 382385 h 1022615"/>
                              <a:gd name="connsiteX2" fmla="*/ 1055716 w 3059534"/>
                              <a:gd name="connsiteY2" fmla="*/ 332509 h 1022615"/>
                              <a:gd name="connsiteX3" fmla="*/ 1605752 w 3059534"/>
                              <a:gd name="connsiteY3" fmla="*/ 1020288 h 1022615"/>
                              <a:gd name="connsiteX4" fmla="*/ 2568633 w 3059534"/>
                              <a:gd name="connsiteY4" fmla="*/ 241069 h 1022615"/>
                              <a:gd name="connsiteX5" fmla="*/ 3059083 w 3059534"/>
                              <a:gd name="connsiteY5" fmla="*/ 0 h 1022615"/>
                              <a:gd name="connsiteX6" fmla="*/ 3059083 w 3059534"/>
                              <a:gd name="connsiteY6" fmla="*/ 761572 h 1022615"/>
                              <a:gd name="connsiteX7" fmla="*/ 0 w 3059534"/>
                              <a:gd name="connsiteY7" fmla="*/ 761572 h 1022615"/>
                              <a:gd name="connsiteX0" fmla="*/ 0 w 3059534"/>
                              <a:gd name="connsiteY0" fmla="*/ 761572 h 1023656"/>
                              <a:gd name="connsiteX1" fmla="*/ 565265 w 3059534"/>
                              <a:gd name="connsiteY1" fmla="*/ 382385 h 1023656"/>
                              <a:gd name="connsiteX2" fmla="*/ 995646 w 3059534"/>
                              <a:gd name="connsiteY2" fmla="*/ 572862 h 1023656"/>
                              <a:gd name="connsiteX3" fmla="*/ 1605752 w 3059534"/>
                              <a:gd name="connsiteY3" fmla="*/ 1020288 h 1023656"/>
                              <a:gd name="connsiteX4" fmla="*/ 2568633 w 3059534"/>
                              <a:gd name="connsiteY4" fmla="*/ 241069 h 1023656"/>
                              <a:gd name="connsiteX5" fmla="*/ 3059083 w 3059534"/>
                              <a:gd name="connsiteY5" fmla="*/ 0 h 1023656"/>
                              <a:gd name="connsiteX6" fmla="*/ 3059083 w 3059534"/>
                              <a:gd name="connsiteY6" fmla="*/ 761572 h 1023656"/>
                              <a:gd name="connsiteX7" fmla="*/ 0 w 3059534"/>
                              <a:gd name="connsiteY7" fmla="*/ 761572 h 1023656"/>
                              <a:gd name="connsiteX0" fmla="*/ 0 w 3059534"/>
                              <a:gd name="connsiteY0" fmla="*/ 761572 h 1023655"/>
                              <a:gd name="connsiteX1" fmla="*/ 565265 w 3059534"/>
                              <a:gd name="connsiteY1" fmla="*/ 382385 h 1023655"/>
                              <a:gd name="connsiteX2" fmla="*/ 995646 w 3059534"/>
                              <a:gd name="connsiteY2" fmla="*/ 572862 h 1023655"/>
                              <a:gd name="connsiteX3" fmla="*/ 1525658 w 3059534"/>
                              <a:gd name="connsiteY3" fmla="*/ 1020287 h 1023655"/>
                              <a:gd name="connsiteX4" fmla="*/ 2568633 w 3059534"/>
                              <a:gd name="connsiteY4" fmla="*/ 241069 h 1023655"/>
                              <a:gd name="connsiteX5" fmla="*/ 3059083 w 3059534"/>
                              <a:gd name="connsiteY5" fmla="*/ 0 h 1023655"/>
                              <a:gd name="connsiteX6" fmla="*/ 3059083 w 3059534"/>
                              <a:gd name="connsiteY6" fmla="*/ 761572 h 1023655"/>
                              <a:gd name="connsiteX7" fmla="*/ 0 w 3059534"/>
                              <a:gd name="connsiteY7" fmla="*/ 761572 h 1023655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568633 w 3059534"/>
                              <a:gd name="connsiteY4" fmla="*/ 241069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534"/>
                              <a:gd name="connsiteY0" fmla="*/ 761572 h 944128"/>
                              <a:gd name="connsiteX1" fmla="*/ 565265 w 3059534"/>
                              <a:gd name="connsiteY1" fmla="*/ 382385 h 944128"/>
                              <a:gd name="connsiteX2" fmla="*/ 995646 w 3059534"/>
                              <a:gd name="connsiteY2" fmla="*/ 572862 h 944128"/>
                              <a:gd name="connsiteX3" fmla="*/ 1592403 w 3059534"/>
                              <a:gd name="connsiteY3" fmla="*/ 940170 h 944128"/>
                              <a:gd name="connsiteX4" fmla="*/ 2475190 w 3059534"/>
                              <a:gd name="connsiteY4" fmla="*/ 354524 h 944128"/>
                              <a:gd name="connsiteX5" fmla="*/ 3059083 w 3059534"/>
                              <a:gd name="connsiteY5" fmla="*/ 0 h 944128"/>
                              <a:gd name="connsiteX6" fmla="*/ 3059083 w 3059534"/>
                              <a:gd name="connsiteY6" fmla="*/ 761572 h 944128"/>
                              <a:gd name="connsiteX7" fmla="*/ 0 w 3059534"/>
                              <a:gd name="connsiteY7" fmla="*/ 761572 h 94412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475190 w 3059254"/>
                              <a:gd name="connsiteY4" fmla="*/ 1475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  <a:gd name="connsiteX0" fmla="*/ 0 w 3059254"/>
                              <a:gd name="connsiteY0" fmla="*/ 554602 h 737158"/>
                              <a:gd name="connsiteX1" fmla="*/ 565265 w 3059254"/>
                              <a:gd name="connsiteY1" fmla="*/ 175415 h 737158"/>
                              <a:gd name="connsiteX2" fmla="*/ 995646 w 3059254"/>
                              <a:gd name="connsiteY2" fmla="*/ 365892 h 737158"/>
                              <a:gd name="connsiteX3" fmla="*/ 1592403 w 3059254"/>
                              <a:gd name="connsiteY3" fmla="*/ 733200 h 737158"/>
                              <a:gd name="connsiteX4" fmla="*/ 2528585 w 3059254"/>
                              <a:gd name="connsiteY4" fmla="*/ 261054 h 737158"/>
                              <a:gd name="connsiteX5" fmla="*/ 3052504 w 3059254"/>
                              <a:gd name="connsiteY5" fmla="*/ 0 h 737158"/>
                              <a:gd name="connsiteX6" fmla="*/ 3059083 w 3059254"/>
                              <a:gd name="connsiteY6" fmla="*/ 554602 h 737158"/>
                              <a:gd name="connsiteX7" fmla="*/ 0 w 3059254"/>
                              <a:gd name="connsiteY7" fmla="*/ 554602 h 73715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</a:cxnLst>
                            <a:rect l="l" t="t" r="r" b="b"/>
                            <a:pathLst>
                              <a:path w="3059254" h="737158">
                                <a:moveTo>
                                  <a:pt x="0" y="554602"/>
                                </a:moveTo>
                                <a:cubicBezTo>
                                  <a:pt x="182880" y="427140"/>
                                  <a:pt x="284781" y="302877"/>
                                  <a:pt x="565265" y="175415"/>
                                </a:cubicBezTo>
                                <a:cubicBezTo>
                                  <a:pt x="903409" y="66302"/>
                                  <a:pt x="832162" y="382517"/>
                                  <a:pt x="995646" y="365892"/>
                                </a:cubicBezTo>
                                <a:cubicBezTo>
                                  <a:pt x="1311343" y="357875"/>
                                  <a:pt x="1364036" y="782324"/>
                                  <a:pt x="1592403" y="733200"/>
                                </a:cubicBezTo>
                                <a:cubicBezTo>
                                  <a:pt x="1991632" y="710738"/>
                                  <a:pt x="2221824" y="278378"/>
                                  <a:pt x="2528585" y="261054"/>
                                </a:cubicBezTo>
                                <a:cubicBezTo>
                                  <a:pt x="2753712" y="190973"/>
                                  <a:pt x="2847924" y="18697"/>
                                  <a:pt x="3052504" y="0"/>
                                </a:cubicBezTo>
                                <a:cubicBezTo>
                                  <a:pt x="3050939" y="253857"/>
                                  <a:pt x="3060648" y="300745"/>
                                  <a:pt x="3059083" y="554602"/>
                                </a:cubicBezTo>
                                <a:lnTo>
                                  <a:pt x="0" y="554602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chemeClr val="accent5">
                              <a:alpha val="50000"/>
                            </a:schemeClr>
                          </a:solidFill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4" name="Rectangle 174"/>
                        <wps:cNvSpPr/>
                        <wps:spPr>
                          <a:xfrm>
                            <a:off x="3052796" y="0"/>
                            <a:ext cx="720339" cy="945222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6" name="Straight Connector 176"/>
                        <wps:cNvCnPr/>
                        <wps:spPr>
                          <a:xfrm flipH="1">
                            <a:off x="442372" y="817987"/>
                            <a:ext cx="3540544" cy="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678179" y="657894"/>
                            <a:ext cx="2374745" cy="158025"/>
                          </a:xfrm>
                          <a:prstGeom prst="rect">
                            <a:avLst/>
                          </a:prstGeom>
                          <a:solidFill>
                            <a:srgbClr val="FFBDBD">
                              <a:alpha val="49804"/>
                            </a:srgb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78" name="Straight Connector 178"/>
                        <wps:cNvCnPr/>
                        <wps:spPr>
                          <a:xfrm flipV="1">
                            <a:off x="678218" y="570888"/>
                            <a:ext cx="3258435" cy="11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accent6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9" name="Text Box 90"/>
                        <wps:cNvSpPr txBox="1"/>
                        <wps:spPr>
                          <a:xfrm>
                            <a:off x="391101" y="845786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C96AF7F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13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0" name="Text Box 90"/>
                        <wps:cNvSpPr txBox="1"/>
                        <wps:spPr>
                          <a:xfrm>
                            <a:off x="3453494" y="850678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BD75FB2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 w:rsidRPr="00353AEB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1</w:t>
                              </w: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  <w:lang w:val="en-US"/>
                                </w:rPr>
                                <w:t>4</w:t>
                              </w:r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  <w:lang w:val="en-US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1" name="Straight Connector 181"/>
                        <wps:cNvCnPr/>
                        <wps:spPr>
                          <a:xfrm>
                            <a:off x="3727621" y="751557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2" name="Text Box 90"/>
                        <wps:cNvSpPr txBox="1"/>
                        <wps:spPr>
                          <a:xfrm>
                            <a:off x="3899969" y="340497"/>
                            <a:ext cx="684731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7F113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70AD47" w:themeColor="accent6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70AD47" w:themeColor="accent6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1</m:t>
                                      </m:r>
                                      <m:r>
                                        <w:rPr>
                                          <w:rFonts w:ascii="Cambria Math" w:eastAsia="Calibri" w:hAnsi="Cambria Math"/>
                                          <w:color w:val="70AD47" w:themeColor="accent6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55C47E37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3" name="Text Box 90"/>
                        <wps:cNvSpPr txBox="1"/>
                        <wps:spPr>
                          <a:xfrm>
                            <a:off x="3016472" y="242846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E2ADAF8" w14:textId="77777777" w:rsidR="008507A8" w:rsidRPr="00353AEB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>
                                <m:r>
                                  <w:rPr>
                                    <w:rFonts w:ascii="Cambria Math" w:eastAsia="Calibri" w:hAnsi="Cambria Math"/>
                                    <w:color w:val="5B9BD5" w:themeColor="accent5"/>
                                    <w:sz w:val="18"/>
                                    <w:szCs w:val="18"/>
                                    <w:lang w:val="en-US"/>
                                  </w:rPr>
                                  <m:t>p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="Calibri" w:hAnsi="Cambria Math"/>
                                        <w:i/>
                                        <w:iCs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D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1</m:t>
                                    </m:r>
                                    <m:r>
                                      <w:rPr>
                                        <w:rFonts w:ascii="Cambria Math" w:eastAsia="Calibri" w:hAnsi="Cambria Math"/>
                                        <w:color w:val="5B9BD5" w:themeColor="accent5"/>
                                        <w:sz w:val="18"/>
                                        <w:szCs w:val="18"/>
                                        <w:lang w:val="en-US"/>
                                      </w:rPr>
                                      <m:t>h</m:t>
                                    </m:r>
                                  </m:sub>
                                </m:sSub>
                              </m:oMath>
                              <w:r w:rsidRPr="00353AEB">
                                <w:rPr>
                                  <w:rFonts w:ascii="Cambria" w:eastAsia="Calibri" w:hAnsi="Cambria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w:t xml:space="preserve"> </w:t>
                              </w:r>
                            </w:p>
                            <w:p w14:paraId="7D1F57DF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67B08EA" w14:textId="77777777" w:rsid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4" name="Text Box 90"/>
                        <wps:cNvSpPr txBox="1"/>
                        <wps:spPr>
                          <a:xfrm rot="16200000">
                            <a:off x="291552" y="311410"/>
                            <a:ext cx="620395" cy="3187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11B913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Potència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5" name="Text Box 90"/>
                        <wps:cNvSpPr txBox="1"/>
                        <wps:spPr>
                          <a:xfrm>
                            <a:off x="3997647" y="702140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BC603DE" w14:textId="77777777" w:rsid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168F1C17" w14:textId="77777777" w:rsidR="008507A8" w:rsidRDefault="008507A8" w:rsidP="008507A8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9" name="Straight Connector 189"/>
                        <wps:cNvCnPr/>
                        <wps:spPr>
                          <a:xfrm>
                            <a:off x="678398" y="657895"/>
                            <a:ext cx="237456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rgbClr val="FF0000"/>
                            </a:solidFill>
                            <a:prstDash val="dash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5" name="Straight Connector 175"/>
                        <wps:cNvCnPr/>
                        <wps:spPr>
                          <a:xfrm flipH="1">
                            <a:off x="678324" y="91000"/>
                            <a:ext cx="37" cy="787784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90" name="Text Box 90"/>
                        <wps:cNvSpPr txBox="1"/>
                        <wps:spPr>
                          <a:xfrm>
                            <a:off x="3053130" y="534186"/>
                            <a:ext cx="684530" cy="2675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F563C52" w14:textId="1EE02AEC" w:rsidR="008507A8" w:rsidRPr="008507A8" w:rsidRDefault="008507A8" w:rsidP="008507A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i/>
                                  <w:iCs/>
                                  <w:color w:val="FF0000"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m:oMathPara>
                                <m:oMathParaPr>
                                  <m:jc m:val="centerGroup"/>
                                </m:oMathParaPr>
                                <m:oMath>
                                  <m:r>
                                    <w:rPr>
                                      <w:rFonts w:ascii="Cambria Math" w:eastAsia="Calibri" w:hAnsi="Cambria Math"/>
                                      <w:color w:val="FF0000"/>
                                      <w:sz w:val="18"/>
                                      <w:szCs w:val="18"/>
                                      <w:lang w:val="en-US"/>
                                    </w:rPr>
                                    <m:t>pDAv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eastAsia="Calibri" w:hAnsi="Cambria Math"/>
                                          <w:i/>
                                          <w:iCs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g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eastAsia="Calibri" w:hAnsi="Cambria Math"/>
                                          <w:color w:val="FF0000"/>
                                          <w:sz w:val="18"/>
                                          <w:szCs w:val="18"/>
                                          <w:lang w:val="en-US"/>
                                        </w:rPr>
                                        <m:t>h..h+t</m:t>
                                      </m:r>
                                    </m:sub>
                                  </m:sSub>
                                </m:oMath>
                              </m:oMathPara>
                            </w:p>
                            <w:p w14:paraId="1A54DD20" w14:textId="77777777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  <w:p w14:paraId="6324DF8D" w14:textId="3EBE8DE4" w:rsidR="008507A8" w:rsidRPr="008507A8" w:rsidRDefault="008507A8" w:rsidP="008507A8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color w:val="FF0000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3CBBBA4E" id="Canvas 186" o:spid="_x0000_s1170" editas="canvas" style="width:361pt;height:88.05pt;mso-position-horizontal-relative:char;mso-position-vertical-relative:line" coordsize="45847,1118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">
                <v:shape id="_x0000_s1171" type="#_x0000_t75" style="position:absolute;width:45847;height:11182;visibility:visible;mso-wrap-style:square">
                  <v:fill o:detectmouseclick="t"/>
                  <v:path o:connecttype="none"/>
                </v:shape>
                <v:shape id="Freeform: Shape 173" o:spid="_x0000_s1172" style="position:absolute;left:6783;top:1310;width:30593;height:9159;visibility:visible;mso-wrap-style:square;v-text-anchor:middle" coordsize="3059254,73715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" path="m,554602c182880,427140,284781,302877,565265,175415,903409,66302,832162,382517,995646,365892v315697,-8017,368390,416432,596757,367308c1991632,710738,2221824,278378,2528585,261054,2753712,190973,2847924,18697,3052504,v-1565,253857,8144,300745,6579,554602l,554602xe" fillcolor="#5b9bd5 [3208]" strokecolor="#5b9bd5 [3208]" strokeweight="1pt">
                  <v:fill opacity="32896f"/>
                  <v:stroke joinstyle="miter"/>
                  <v:path arrowok="t" o:connecttype="custom" o:connectlocs="0,689056;565265,217941;995646,454596;1592403,910951;2528585,324342;3052504,0;3059083,689056;0,689056" o:connectangles="0,0,0,0,0,0,0,0"/>
                </v:shape>
                <v:rect id="Rectangle 174" o:spid="_x0000_s1173" style="position:absolute;left:30527;width:7204;height:94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" fillcolor="white [3212]" stroked="f" strokeweight="1pt"/>
                <v:line id="Straight Connector 176" o:spid="_x0000_s1174" style="position:absolute;flip:x;visibility:visible;mso-wrap-style:square" from="4423,8179" to="39829,81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" strokecolor="black [3213]" strokeweight="1pt">
                  <v:stroke joinstyle="miter"/>
                </v:line>
                <v:rect id="Rectangle 177" o:spid="_x0000_s1175" style="position:absolute;left:6781;top:6578;width:23748;height:158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" fillcolor="#ffbdbd" stroked="f" strokeweight="1pt">
                  <v:fill opacity="32639f"/>
                </v:rect>
                <v:line id="Straight Connector 178" o:spid="_x0000_s1176" style="position:absolute;flip:y;visibility:visible;mso-wrap-style:square" from="6782,5708" to="39366,57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" strokecolor="#70ad47 [3209]" strokeweight="1pt">
                  <v:stroke dashstyle="dash" joinstyle="miter"/>
                </v:line>
                <v:shape id="Text Box 90" o:spid="_x0000_s1177" type="#_x0000_t202" style="position:absolute;left:3911;top:8457;width:6013;height:23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" filled="f" stroked="f" strokeweight=".5pt">
                  <v:textbox>
                    <w:txbxContent>
                      <w:p w14:paraId="1C96AF7F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13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78" type="#_x0000_t202" style="position:absolute;left:34534;top:8506;width:6014;height:23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" filled="f" stroked="f" strokeweight=".5pt">
                  <v:textbox>
                    <w:txbxContent>
                      <w:p w14:paraId="5BD75FB2" w14:textId="77777777" w:rsidR="008507A8" w:rsidRPr="00353AEB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</w:pPr>
                        <w:r w:rsidRPr="00353AEB"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1</w:t>
                        </w: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  <w:lang w:val="en-US"/>
                          </w:rPr>
                          <w:t>4</w:t>
                        </w:r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  <w:lang w:val="en-US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181" o:spid="_x0000_s1179" style="position:absolute;visibility:visible;mso-wrap-style:square" from="37276,7515" to="37308,87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" strokecolor="black [3213]" strokeweight="1pt">
                  <v:stroke joinstyle="miter"/>
                </v:line>
                <v:shape id="Text Box 90" o:spid="_x0000_s1180" type="#_x0000_t202" style="position:absolute;left:38999;top:3404;width:6848;height:23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" filled="f" stroked="f" strokeweight=".5pt">
                  <v:textbox>
                    <w:txbxContent>
                      <w:p w14:paraId="707F113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70AD47" w:themeColor="accent6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70AD47" w:themeColor="accent6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1</m:t>
                                </m:r>
                                <m:r>
                                  <w:rPr>
                                    <w:rFonts w:ascii="Cambria Math" w:eastAsia="Calibri" w:hAnsi="Cambria Math"/>
                                    <w:color w:val="70AD47" w:themeColor="accent6"/>
                                    <w:sz w:val="18"/>
                                    <w:szCs w:val="18"/>
                                    <w:lang w:val="en-US"/>
                                  </w:rPr>
                                  <m:t>h</m:t>
                                </m:r>
                              </m:sub>
                            </m:sSub>
                          </m:oMath>
                        </m:oMathPara>
                      </w:p>
                      <w:p w14:paraId="55C47E37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1" type="#_x0000_t202" style="position:absolute;left:30164;top:2428;width:5129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" filled="f" stroked="f" strokeweight=".5pt">
                  <v:textbox>
                    <w:txbxContent>
                      <w:p w14:paraId="6E2ADAF8" w14:textId="77777777" w:rsidR="008507A8" w:rsidRPr="00353AEB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</w:pPr>
                        <m:oMath>
                          <m:r>
                            <w:rPr>
                              <w:rFonts w:ascii="Cambria Math" w:eastAsia="Calibri" w:hAnsi="Cambria Math"/>
                              <w:color w:val="5B9BD5" w:themeColor="accent5"/>
                              <w:sz w:val="18"/>
                              <w:szCs w:val="18"/>
                              <w:lang w:val="en-US"/>
                            </w:rPr>
                            <m:t>p</m:t>
                          </m:r>
                          <m:sSub>
                            <m:sSubPr>
                              <m:ctrlPr>
                                <w:rPr>
                                  <w:rFonts w:ascii="Cambria Math" w:eastAsia="Calibri" w:hAnsi="Cambria Math"/>
                                  <w:i/>
                                  <w:iCs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D</m:t>
                              </m:r>
                            </m:e>
                            <m:sub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1</m:t>
                              </m:r>
                              <m:r>
                                <w:rPr>
                                  <w:rFonts w:ascii="Cambria Math" w:eastAsia="Calibri" w:hAnsi="Cambria Math"/>
                                  <w:color w:val="5B9BD5" w:themeColor="accent5"/>
                                  <w:sz w:val="18"/>
                                  <w:szCs w:val="18"/>
                                  <w:lang w:val="en-US"/>
                                </w:rPr>
                                <m:t>h</m:t>
                              </m:r>
                            </m:sub>
                          </m:sSub>
                        </m:oMath>
                        <w:r w:rsidRPr="00353AEB">
                          <w:rPr>
                            <w:rFonts w:ascii="Cambria" w:eastAsia="Calibri" w:hAnsi="Cambria"/>
                            <w:i/>
                            <w:iCs/>
                            <w:color w:val="5B9BD5" w:themeColor="accent5"/>
                            <w:sz w:val="18"/>
                            <w:szCs w:val="18"/>
                            <w:lang w:val="en-US"/>
                          </w:rPr>
                          <w:t xml:space="preserve"> </w:t>
                        </w:r>
                      </w:p>
                      <w:p w14:paraId="7D1F57DF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67B08EA" w14:textId="77777777" w:rsid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182" type="#_x0000_t202" style="position:absolute;left:2915;top:3113;width:6204;height:3188;rotation:-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" filled="f" stroked="f" strokeweight=".5pt">
                  <v:textbox>
                    <w:txbxContent>
                      <w:p w14:paraId="2911B913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Potència</w:t>
                        </w:r>
                      </w:p>
                    </w:txbxContent>
                  </v:textbox>
                </v:shape>
                <v:shape id="Text Box 90" o:spid="_x0000_s1183" type="#_x0000_t202" style="position:absolute;left:39976;top:7021;width:2720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" filled="f" stroked="f" strokeweight=".5pt">
                  <v:textbox>
                    <w:txbxContent>
                      <w:p w14:paraId="1BC603DE" w14:textId="77777777" w:rsid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168F1C17" w14:textId="77777777" w:rsidR="008507A8" w:rsidRDefault="008507A8" w:rsidP="008507A8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line id="Straight Connector 189" o:spid="_x0000_s1184" style="position:absolute;visibility:visible;mso-wrap-style:square" from="6783,6578" to="30529,657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" strokecolor="red" strokeweight="1pt">
                  <v:stroke dashstyle="dash" joinstyle="miter"/>
                </v:line>
                <v:line id="Straight Connector 175" o:spid="_x0000_s1185" style="position:absolute;flip:x;visibility:visible;mso-wrap-style:square" from="6783,910" to="6783,87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" strokecolor="black [3213]" strokeweight="1pt">
                  <v:stroke joinstyle="miter"/>
                </v:line>
                <v:shape id="Text Box 90" o:spid="_x0000_s1186" type="#_x0000_t202" style="position:absolute;left:30531;top:5341;width:6845;height:26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" filled="f" stroked="f" strokeweight=".5pt">
                  <v:textbox>
                    <w:txbxContent>
                      <w:p w14:paraId="2F563C52" w14:textId="1EE02AEC" w:rsidR="008507A8" w:rsidRPr="008507A8" w:rsidRDefault="008507A8" w:rsidP="008507A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i/>
                            <w:iCs/>
                            <w:color w:val="FF0000"/>
                            <w:sz w:val="18"/>
                            <w:szCs w:val="18"/>
                            <w:lang w:val="en-US"/>
                          </w:rPr>
                        </w:pPr>
                        <m:oMathPara>
                          <m:oMathParaPr>
                            <m:jc m:val="centerGroup"/>
                          </m:oMathParaPr>
                          <m:oMath>
                            <m:r>
                              <w:rPr>
                                <w:rFonts w:ascii="Cambria Math" w:eastAsia="Calibri" w:hAnsi="Cambria Math"/>
                                <w:color w:val="FF0000"/>
                                <w:sz w:val="18"/>
                                <w:szCs w:val="18"/>
                                <w:lang w:val="en-US"/>
                              </w:rPr>
                              <m:t>pDAv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="Calibri" w:hAnsi="Cambria Math"/>
                                    <w:i/>
                                    <w:iCs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g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="Calibri" w:hAnsi="Cambria Math"/>
                                    <w:color w:val="FF0000"/>
                                    <w:sz w:val="18"/>
                                    <w:szCs w:val="18"/>
                                    <w:lang w:val="en-US"/>
                                  </w:rPr>
                                  <m:t>h..h+t</m:t>
                                </m:r>
                              </m:sub>
                            </m:sSub>
                          </m:oMath>
                        </m:oMathPara>
                      </w:p>
                      <w:p w14:paraId="1A54DD20" w14:textId="77777777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  <w:p w14:paraId="6324DF8D" w14:textId="3EBE8DE4" w:rsidR="008507A8" w:rsidRPr="008507A8" w:rsidRDefault="008507A8" w:rsidP="008507A8">
                        <w:pPr>
                          <w:ind w:firstLine="173"/>
                          <w:rPr>
                            <w:rFonts w:ascii="Cambria" w:eastAsia="Calibri" w:hAnsi="Cambria"/>
                            <w:color w:val="FF0000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29B14F82" w14:textId="6503E582" w:rsidR="008507A8" w:rsidRDefault="008507A8" w:rsidP="008507A8">
      <w:pPr>
        <w:pStyle w:val="Caption"/>
      </w:pPr>
      <w:bookmarkStart w:id="201" w:name="_Toc10820784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13</w:t>
      </w:r>
      <w:r w:rsidR="00E66735">
        <w:fldChar w:fldCharType="end"/>
      </w:r>
      <w:r>
        <w:t>. Predictiu – Predicció a partir de la potència mitjana disponible</w:t>
      </w:r>
      <w:bookmarkEnd w:id="201"/>
    </w:p>
    <w:p w14:paraId="69F573B2" w14:textId="064D41A7" w:rsidR="00FD05EE" w:rsidRDefault="00FD05EE" w:rsidP="00A142D9">
      <w:pPr>
        <w:pStyle w:val="Heading3"/>
      </w:pPr>
      <w:bookmarkStart w:id="202" w:name="_Toc108200338"/>
      <w:bookmarkStart w:id="203" w:name="_Toc108207941"/>
      <w:r>
        <w:t>Una càrrega</w:t>
      </w:r>
      <w:bookmarkEnd w:id="202"/>
      <w:bookmarkEnd w:id="203"/>
    </w:p>
    <w:p w14:paraId="7E33B725" w14:textId="4419DA8B" w:rsidR="005E14CE" w:rsidRDefault="008F53CA" w:rsidP="005E14CE">
      <w:pPr>
        <w:pStyle w:val="Heading4"/>
        <w:spacing w:before="0"/>
      </w:pPr>
      <w:bookmarkStart w:id="204" w:name="_Toc108200339"/>
      <w:r>
        <w:t>Plantejament</w:t>
      </w:r>
      <w:bookmarkEnd w:id="204"/>
    </w:p>
    <w:p w14:paraId="214EF28C" w14:textId="69EFD017" w:rsidR="005E14CE" w:rsidRDefault="00556C46" w:rsidP="005E14CE">
      <w:r>
        <w:t xml:space="preserve">Per començar </w:t>
      </w:r>
      <w:r w:rsidR="00CE3ED8">
        <w:t>p</w:t>
      </w:r>
      <w:r w:rsidR="008F53CA">
        <w:t>artirem de</w:t>
      </w:r>
      <w:r w:rsidR="00742EA7">
        <w:t xml:space="preserve"> </w:t>
      </w:r>
      <w:r w:rsidR="008F53CA">
        <w:t>l</w:t>
      </w:r>
      <w:r w:rsidR="00742EA7">
        <w:t>’</w:t>
      </w:r>
      <w:r w:rsidR="008F53CA">
        <w:t>algoritme més senzill:</w:t>
      </w:r>
    </w:p>
    <w:p w14:paraId="6CBBB062" w14:textId="68F19FC8" w:rsidR="005E14CE" w:rsidRDefault="005E14CE" w:rsidP="005E14CE">
      <w:pPr>
        <w:pStyle w:val="ListParagraph"/>
      </w:pPr>
      <w:r>
        <w:t>Si el temps en que es tarda a consumir el balanç net horari predit és igual</w:t>
      </w:r>
      <w:r w:rsidR="008F53CA">
        <w:t xml:space="preserve"> o superior al temps restant</w:t>
      </w:r>
      <w:r w:rsidR="00102314">
        <w:t>, engeguem la càrrega.</w:t>
      </w:r>
    </w:p>
    <w:p w14:paraId="7AA9D6F0" w14:textId="2147FC4C" w:rsidR="00391583" w:rsidRDefault="005E14CE" w:rsidP="00886337">
      <w:pPr>
        <w:pStyle w:val="ListParagraph"/>
      </w:pPr>
      <w:r>
        <w:t xml:space="preserve">Si el balanç </w:t>
      </w:r>
      <w:r w:rsidR="008F53CA">
        <w:t>és 0</w:t>
      </w:r>
      <w:r w:rsidR="00102314">
        <w:t>, apaguem la càrrega</w:t>
      </w:r>
    </w:p>
    <w:p w14:paraId="61A6AFAC" w14:textId="650DC720" w:rsidR="005D01A6" w:rsidRDefault="005D01A6" w:rsidP="005D01A6">
      <w:r>
        <w:t>Idealment, el comportament seria el que mostra la següent figura:</w:t>
      </w:r>
    </w:p>
    <w:p w14:paraId="04891D34" w14:textId="77777777" w:rsidR="00C85F6E" w:rsidRPr="00A20712" w:rsidRDefault="00C85F6E" w:rsidP="00A20712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6988105C" wp14:editId="4C0D90B0">
                <wp:extent cx="5739130" cy="916277"/>
                <wp:effectExtent l="0" t="0" r="0" b="0"/>
                <wp:docPr id="471" name="Canvas 47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436" name="Isosceles Triangle 436"/>
                        <wps:cNvSpPr/>
                        <wps:spPr>
                          <a:xfrm>
                            <a:off x="1835428" y="187569"/>
                            <a:ext cx="2163283" cy="465156"/>
                          </a:xfrm>
                          <a:prstGeom prst="triangle">
                            <a:avLst>
                              <a:gd name="adj" fmla="val 26693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7" name="L-Shape 437"/>
                        <wps:cNvSpPr/>
                        <wps:spPr>
                          <a:xfrm rot="16200000">
                            <a:off x="2684974" y="-661166"/>
                            <a:ext cx="465057" cy="2162419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8" name="Straight Connector 438"/>
                        <wps:cNvCnPr/>
                        <wps:spPr>
                          <a:xfrm flipH="1">
                            <a:off x="1826080" y="138459"/>
                            <a:ext cx="36" cy="5751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39" name="Straight Connector 439"/>
                        <wps:cNvCnPr/>
                        <wps:spPr>
                          <a:xfrm flipH="1">
                            <a:off x="1590141" y="652279"/>
                            <a:ext cx="2557771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0" name="Text Box 90"/>
                        <wps:cNvSpPr txBox="1"/>
                        <wps:spPr>
                          <a:xfrm>
                            <a:off x="1538868" y="680601"/>
                            <a:ext cx="601345" cy="23091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31D6336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1" name="Text Box 90"/>
                        <wps:cNvSpPr txBox="1"/>
                        <wps:spPr>
                          <a:xfrm>
                            <a:off x="3748802" y="687345"/>
                            <a:ext cx="601345" cy="23214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973E994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2" name="Straight Connector 442"/>
                        <wps:cNvCnPr/>
                        <wps:spPr>
                          <a:xfrm>
                            <a:off x="4002687" y="585199"/>
                            <a:ext cx="3244" cy="12628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43" name="Text Box 90"/>
                        <wps:cNvSpPr txBox="1"/>
                        <wps:spPr>
                          <a:xfrm>
                            <a:off x="4003437" y="343335"/>
                            <a:ext cx="512856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ED4C03C" w14:textId="77777777" w:rsidR="00C85F6E" w:rsidRPr="00742005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</w:pPr>
                              <w:r w:rsidRPr="00742005">
                                <w:rPr>
                                  <w:rFonts w:ascii="Cambria" w:eastAsia="Calibri" w:hAnsi="Cambria"/>
                                  <w:color w:val="5B9BD5" w:themeColor="accent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4" name="Text Box 90"/>
                        <wps:cNvSpPr txBox="1"/>
                        <wps:spPr>
                          <a:xfrm>
                            <a:off x="4147912" y="531548"/>
                            <a:ext cx="271970" cy="287327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DFA619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8F3E0ED" w14:textId="77777777" w:rsidR="00C85F6E" w:rsidRPr="00522201" w:rsidRDefault="00C85F6E" w:rsidP="00C85F6E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5" name="Text Box 90"/>
                        <wps:cNvSpPr txBox="1"/>
                        <wps:spPr>
                          <a:xfrm>
                            <a:off x="3992737" y="117237"/>
                            <a:ext cx="922396" cy="3036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F08C7C0" w14:textId="77777777" w:rsidR="00C85F6E" w:rsidRPr="00522201" w:rsidRDefault="00C85F6E" w:rsidP="00C85F6E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color w:val="ED7D31" w:themeColor="accent2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6988105C" id="Canvas 471" o:spid="_x0000_s1187" editas="canvas" style="width:451.9pt;height:72.15pt;mso-position-horizontal-relative:char;mso-position-vertical-relative:line" coordsize="57391,915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">
                <v:shape id="_x0000_s1188" type="#_x0000_t75" style="position:absolute;width:57391;height:9156;visibility:visible;mso-wrap-style:square">
                  <v:fill o:detectmouseclick="t"/>
                  <v:path o:connecttype="none"/>
                </v:shape>
                <v:shape id="Isosceles Triangle 436" o:spid="_x0000_s1189" type="#_x0000_t5" style="position:absolute;left:18354;top:1875;width:21633;height:465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" adj="5766" filled="f" strokecolor="#5b9bd5 [3208]" strokeweight="1pt"/>
                <v:shape id="L-Shape 437" o:spid="_x0000_s1190" style="position:absolute;left:26850;top:-6613;width:4650;height:21625;rotation:-90;visibility:visible;mso-wrap-style:square;v-text-anchor:middle" coordsize="465057,2162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" path="m,l6929,r,584550l465057,584550r,1577869l,2162419,,xe" filled="f" strokecolor="#ed7d31 [3205]" strokeweight="1pt">
                  <v:stroke joinstyle="miter"/>
                  <v:path arrowok="t" o:connecttype="custom" o:connectlocs="0,0;6929,0;6929,584550;465057,584550;465057,2162419;0,2162419;0,0" o:connectangles="0,0,0,0,0,0,0"/>
                </v:shape>
                <v:line id="Straight Connector 438" o:spid="_x0000_s1191" style="position:absolute;flip:x;visibility:visible;mso-wrap-style:square" from="18260,1384" to="18261,71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" strokecolor="black [3213]" strokeweight="1pt">
                  <v:stroke joinstyle="miter"/>
                </v:line>
                <v:line id="Straight Connector 439" o:spid="_x0000_s1192" style="position:absolute;flip:x;visibility:visible;mso-wrap-style:square" from="15901,6522" to="41479,65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" strokecolor="black [3213]" strokeweight="1pt">
                  <v:stroke joinstyle="miter"/>
                </v:line>
                <v:shape id="Text Box 90" o:spid="_x0000_s1193" type="#_x0000_t202" style="position:absolute;left:15388;top:6806;width:6014;height:2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kBBH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" filled="f" stroked="f" strokeweight=".5pt">
                  <v:textbox>
                    <w:txbxContent>
                      <w:p w14:paraId="431D6336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shape id="Text Box 90" o:spid="_x0000_s1194" type="#_x0000_t202" style="position:absolute;left:37488;top:6873;width:6013;height:23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" filled="f" stroked="f" strokeweight=".5pt">
                  <v:textbox>
                    <w:txbxContent>
                      <w:p w14:paraId="5973E994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</w:txbxContent>
                  </v:textbox>
                </v:shape>
                <v:line id="Straight Connector 442" o:spid="_x0000_s1195" style="position:absolute;visibility:visible;mso-wrap-style:square" from="40026,5851" to="40059,7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" strokecolor="black [3213]" strokeweight="1pt">
                  <v:stroke joinstyle="miter"/>
                </v:line>
                <v:shape id="Text Box 90" o:spid="_x0000_s1196" type="#_x0000_t202" style="position:absolute;left:40034;top:3433;width:5128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" filled="f" stroked="f" strokeweight=".5pt">
                  <v:textbox>
                    <w:txbxContent>
                      <w:p w14:paraId="4ED4C03C" w14:textId="77777777" w:rsidR="00C85F6E" w:rsidRPr="00742005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</w:pPr>
                        <w:r w:rsidRPr="00742005">
                          <w:rPr>
                            <w:rFonts w:ascii="Cambria" w:eastAsia="Calibri" w:hAnsi="Cambria"/>
                            <w:color w:val="5B9BD5" w:themeColor="accent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197" type="#_x0000_t202" style="position:absolute;left:41479;top:5315;width:2719;height:28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" filled="f" stroked="f" strokeweight=".5pt">
                  <v:textbox>
                    <w:txbxContent>
                      <w:p w14:paraId="52DFA619" w14:textId="77777777" w:rsidR="00C85F6E" w:rsidRPr="00522201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8F3E0ED" w14:textId="77777777" w:rsidR="00C85F6E" w:rsidRPr="00522201" w:rsidRDefault="00C85F6E" w:rsidP="00C85F6E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198" type="#_x0000_t202" style="position:absolute;left:39927;top:1172;width:9224;height:303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" filled="f" stroked="f" strokeweight=".5pt">
                  <v:textbox>
                    <w:txbxContent>
                      <w:p w14:paraId="6F08C7C0" w14:textId="77777777" w:rsidR="00C85F6E" w:rsidRPr="00522201" w:rsidRDefault="00C85F6E" w:rsidP="00C85F6E">
                        <w:pPr>
                          <w:ind w:firstLine="0"/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color w:val="ED7D31" w:themeColor="accent2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1B3208CB" w14:textId="766349AC" w:rsidR="00C85F6E" w:rsidRDefault="00C85F6E" w:rsidP="00C85F6E">
      <w:pPr>
        <w:pStyle w:val="Caption"/>
      </w:pPr>
      <w:bookmarkStart w:id="205" w:name="_Toc10820784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14</w:t>
      </w:r>
      <w:r w:rsidR="00E66735">
        <w:fldChar w:fldCharType="end"/>
      </w:r>
      <w:r>
        <w:t>. Predictiu base – Situació ideal</w:t>
      </w:r>
      <w:bookmarkEnd w:id="205"/>
    </w:p>
    <w:p w14:paraId="518E4A8E" w14:textId="77777777" w:rsidR="009F00F9" w:rsidRDefault="009F00F9" w:rsidP="007120B9">
      <w:pPr>
        <w:ind w:firstLine="0"/>
      </w:pPr>
    </w:p>
    <w:p w14:paraId="753ED6D5" w14:textId="2FED1906" w:rsidR="008F53CA" w:rsidRDefault="00DB7D88" w:rsidP="007120B9">
      <w:pPr>
        <w:ind w:firstLine="0"/>
      </w:pPr>
      <w:r>
        <w:lastRenderedPageBreak/>
        <w:t>Ara bé, a</w:t>
      </w:r>
      <w:r w:rsidR="00391583">
        <w:t>quest</w:t>
      </w:r>
      <w:r w:rsidR="00886337">
        <w:t xml:space="preserve"> primer plantejament</w:t>
      </w:r>
      <w:r w:rsidR="00391583">
        <w:t xml:space="preserve"> presenta dos </w:t>
      </w:r>
      <w:r w:rsidR="009A68C0">
        <w:t>situacions</w:t>
      </w:r>
      <w:r w:rsidR="00886337">
        <w:t xml:space="preserve"> </w:t>
      </w:r>
      <w:r w:rsidR="009F00F9">
        <w:t>extre</w:t>
      </w:r>
      <w:r w:rsidR="00974215">
        <w:t xml:space="preserve">mes </w:t>
      </w:r>
      <w:r w:rsidR="00E00CD3">
        <w:t xml:space="preserve">no </w:t>
      </w:r>
      <w:r w:rsidR="00974215">
        <w:t>desitjades</w:t>
      </w:r>
      <w:r w:rsidR="009F00F9">
        <w:t>:</w:t>
      </w:r>
    </w:p>
    <w:p w14:paraId="31672536" w14:textId="02F21717" w:rsidR="00391583" w:rsidRDefault="00391583" w:rsidP="00391583">
      <w:pPr>
        <w:pStyle w:val="ListParagraph"/>
        <w:numPr>
          <w:ilvl w:val="0"/>
          <w:numId w:val="30"/>
        </w:numPr>
      </w:pPr>
      <w:r>
        <w:t>Si la producció no supleix el consum, farem moltes commutacions</w:t>
      </w:r>
      <w:r w:rsidR="00B42F2F">
        <w:t>. Ja que</w:t>
      </w:r>
      <w:r w:rsidR="00CF7D38">
        <w:t>, s</w:t>
      </w:r>
      <w:r w:rsidR="00B42F2F">
        <w:t>í</w:t>
      </w:r>
      <w:r w:rsidR="00CF7D38">
        <w:t xml:space="preserve"> que</w:t>
      </w:r>
      <w:r>
        <w:t xml:space="preserve"> fem servir la xarxa com una bateria, però </w:t>
      </w:r>
      <w:r w:rsidR="00CF7D38">
        <w:t xml:space="preserve">no </w:t>
      </w:r>
      <w:r>
        <w:t>la fem servir per demanar “deute”</w:t>
      </w:r>
      <w:r w:rsidR="00CF7D38">
        <w:t>.</w:t>
      </w:r>
    </w:p>
    <w:p w14:paraId="43AF9079" w14:textId="143C9453" w:rsidR="000D138F" w:rsidRDefault="00391583" w:rsidP="00391583">
      <w:pPr>
        <w:pStyle w:val="ListParagraph"/>
        <w:numPr>
          <w:ilvl w:val="0"/>
          <w:numId w:val="30"/>
        </w:numPr>
      </w:pPr>
      <w:r>
        <w:t>Si la producció acaba sent més de la predi</w:t>
      </w:r>
      <w:r w:rsidR="000E1E13">
        <w:t>da</w:t>
      </w:r>
      <w:r>
        <w:t>, pot ser que estiguem desaprofitant energia.</w:t>
      </w:r>
    </w:p>
    <w:p w14:paraId="71C94264" w14:textId="2CC866EB" w:rsidR="007120B9" w:rsidRPr="00B70B70" w:rsidRDefault="008F53CA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7BFDC3D4" wp14:editId="548ADA7A">
                <wp:extent cx="5739130" cy="1180465"/>
                <wp:effectExtent l="0" t="0" r="0" b="635"/>
                <wp:docPr id="205" name="Canvas 20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213" name="Isosceles Triangle 213"/>
                        <wps:cNvSpPr/>
                        <wps:spPr>
                          <a:xfrm>
                            <a:off x="286824" y="447109"/>
                            <a:ext cx="540000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4" name="L-Shape 214"/>
                        <wps:cNvSpPr/>
                        <wps:spPr>
                          <a:xfrm rot="16200000">
                            <a:off x="324437" y="410721"/>
                            <a:ext cx="464800" cy="53997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5" name="Straight Connector 215"/>
                        <wps:cNvCnPr/>
                        <wps:spPr>
                          <a:xfrm flipH="1">
                            <a:off x="277477" y="398431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7" name="Text Box 90"/>
                        <wps:cNvSpPr txBox="1"/>
                        <wps:spPr>
                          <a:xfrm>
                            <a:off x="0" y="940274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2463756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E07568F" w14:textId="6CC37AA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8" name="Text Box 90"/>
                        <wps:cNvSpPr txBox="1"/>
                        <wps:spPr>
                          <a:xfrm>
                            <a:off x="2199762" y="947014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C05E15C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18D246B" w14:textId="70DF27C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1" name="Text Box 90"/>
                        <wps:cNvSpPr txBox="1"/>
                        <wps:spPr>
                          <a:xfrm>
                            <a:off x="2598782" y="791303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D34063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FDE3348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48AFAC10" w14:textId="31BF9140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3" name="Text Box 90"/>
                        <wps:cNvSpPr txBox="1"/>
                        <wps:spPr>
                          <a:xfrm>
                            <a:off x="41587" y="36669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D7E18B6" w14:textId="33DFAAD1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a)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&lt; Consum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5" name="Isosceles Triangle 225"/>
                        <wps:cNvSpPr/>
                        <wps:spPr>
                          <a:xfrm>
                            <a:off x="3151672" y="457684"/>
                            <a:ext cx="2162792" cy="464640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6" name="L-Shape 226"/>
                        <wps:cNvSpPr/>
                        <wps:spPr>
                          <a:xfrm rot="16200000">
                            <a:off x="4001230" y="-391064"/>
                            <a:ext cx="464541" cy="2161928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27" name="Straight Connector 227"/>
                        <wps:cNvCnPr/>
                        <wps:spPr>
                          <a:xfrm flipH="1">
                            <a:off x="3142326" y="408628"/>
                            <a:ext cx="36" cy="574501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8" name="Straight Connector 228"/>
                        <wps:cNvCnPr/>
                        <wps:spPr>
                          <a:xfrm flipH="1">
                            <a:off x="2906440" y="92187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9" name="Text Box 90"/>
                        <wps:cNvSpPr txBox="1"/>
                        <wps:spPr>
                          <a:xfrm>
                            <a:off x="2855179" y="950168"/>
                            <a:ext cx="601208" cy="2306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004D23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4007EA3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722EFA" w14:textId="7B643E22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0" name="Text Box 90"/>
                        <wps:cNvSpPr txBox="1"/>
                        <wps:spPr>
                          <a:xfrm>
                            <a:off x="5064611" y="949471"/>
                            <a:ext cx="601208" cy="23189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6F9DD1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19062016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3AF5B18" w14:textId="4B12345D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1" name="Straight Connector 231"/>
                        <wps:cNvCnPr/>
                        <wps:spPr>
                          <a:xfrm>
                            <a:off x="5318439" y="854872"/>
                            <a:ext cx="3243" cy="12614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3" name="Text Box 90"/>
                        <wps:cNvSpPr txBox="1"/>
                        <wps:spPr>
                          <a:xfrm>
                            <a:off x="5463631" y="801281"/>
                            <a:ext cx="271908" cy="28700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B5F1D29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5AEE7680" w14:textId="77777777" w:rsidR="007120B9" w:rsidRPr="00522201" w:rsidRDefault="007120B9" w:rsidP="007120B9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944E6B8" w14:textId="77777777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22AEF077" w14:textId="25175686" w:rsidR="007120B9" w:rsidRPr="00522201" w:rsidRDefault="007120B9" w:rsidP="007120B9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35" name="Text Box 90"/>
                        <wps:cNvSpPr txBox="1"/>
                        <wps:spPr>
                          <a:xfrm>
                            <a:off x="2906436" y="47068"/>
                            <a:ext cx="2661590" cy="30319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9D47002" w14:textId="1BD60E57" w:rsidR="007120B9" w:rsidRPr="00522201" w:rsidRDefault="00522201" w:rsidP="00C85F6E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 xml:space="preserve">b) </w:t>
                              </w:r>
                              <w:r w:rsidR="007120B9" w:rsidRPr="00522201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Producció &gt; Consum</w:t>
                              </w:r>
                            </w:p>
                            <w:p w14:paraId="6634C1C5" w14:textId="3EE59D68" w:rsidR="007120B9" w:rsidRPr="00522201" w:rsidRDefault="007120B9" w:rsidP="007120B9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0" name="Isosceles Triangle 240"/>
                        <wps:cNvSpPr/>
                        <wps:spPr>
                          <a:xfrm>
                            <a:off x="834885" y="44790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1" name="Isosceles Triangle 241"/>
                        <wps:cNvSpPr/>
                        <wps:spPr>
                          <a:xfrm>
                            <a:off x="1376680" y="448696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2" name="Isosceles Triangle 242"/>
                        <wps:cNvSpPr/>
                        <wps:spPr>
                          <a:xfrm>
                            <a:off x="1909358" y="447783"/>
                            <a:ext cx="54000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3" name="L-Shape 243"/>
                        <wps:cNvSpPr/>
                        <wps:spPr>
                          <a:xfrm rot="16200000">
                            <a:off x="863480" y="414344"/>
                            <a:ext cx="464185" cy="537238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4" name="L-Shape 244"/>
                        <wps:cNvSpPr/>
                        <wps:spPr>
                          <a:xfrm rot="16200000">
                            <a:off x="1403405" y="411695"/>
                            <a:ext cx="464185" cy="542611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5" name="L-Shape 245"/>
                        <wps:cNvSpPr/>
                        <wps:spPr>
                          <a:xfrm rot="16200000">
                            <a:off x="1948687" y="404905"/>
                            <a:ext cx="464185" cy="548005"/>
                          </a:xfrm>
                          <a:prstGeom prst="corner">
                            <a:avLst>
                              <a:gd name="adj1" fmla="val 58488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19" name="Straight Connector 219"/>
                        <wps:cNvCnPr/>
                        <wps:spPr>
                          <a:xfrm>
                            <a:off x="2453590" y="844925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6" name="Straight Connector 216"/>
                        <wps:cNvCnPr/>
                        <wps:spPr>
                          <a:xfrm flipH="1">
                            <a:off x="41591" y="911968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72" name="Text Box 90"/>
                        <wps:cNvSpPr txBox="1"/>
                        <wps:spPr>
                          <a:xfrm>
                            <a:off x="3142915" y="324227"/>
                            <a:ext cx="512445" cy="2298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1B8A301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3" name="Text Box 90"/>
                        <wps:cNvSpPr txBox="1"/>
                        <wps:spPr>
                          <a:xfrm>
                            <a:off x="4728542" y="250567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FD0635" w14:textId="77777777" w:rsidR="00C85F6E" w:rsidRDefault="00C85F6E" w:rsidP="00C85F6E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BFDC3D4" id="Canvas 205" o:spid="_x0000_s1199" editas="canvas" style="width:451.9pt;height:92.95pt;mso-position-horizontal-relative:char;mso-position-vertical-relative:line" coordsize="57391,1180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">
                <v:shape id="_x0000_s1200" type="#_x0000_t75" style="position:absolute;width:57391;height:11804;visibility:visible;mso-wrap-style:square">
                  <v:fill o:detectmouseclick="t"/>
                  <v:path o:connecttype="none"/>
                </v:shape>
                <v:shape id="Isosceles Triangle 213" o:spid="_x0000_s1201" type="#_x0000_t5" style="position:absolute;left:2868;top:4471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" adj="10844" filled="f" strokecolor="#5b9bd5 [3208]" strokeweight="1pt"/>
                <v:shape id="L-Shape 214" o:spid="_x0000_s1202" style="position:absolute;left:3244;top:4107;width:4648;height:5400;rotation:-90;visibility:visible;mso-wrap-style:square;v-text-anchor:middle" coordsize="464800,5399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" path="m,l6926,r,268123l464800,268123r,271852l,539975,,xe" filled="f" strokecolor="#ed7d31 [3205]" strokeweight="1pt">
                  <v:stroke joinstyle="miter"/>
                  <v:path arrowok="t" o:connecttype="custom" o:connectlocs="0,0;6926,0;6926,268123;464800,268123;464800,539975;0,539975;0,0" o:connectangles="0,0,0,0,0,0,0"/>
                </v:shape>
                <v:line id="Straight Connector 215" o:spid="_x0000_s1203" style="position:absolute;flip:x;visibility:visible;mso-wrap-style:square" from="2774,3984" to="2775,97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" strokecolor="black [3213]" strokeweight="1pt">
                  <v:stroke joinstyle="miter"/>
                </v:line>
                <v:shape id="Text Box 90" o:spid="_x0000_s1204" type="#_x0000_t202" style="position:absolute;top:9402;width:6012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" filled="f" stroked="f" strokeweight=".5pt">
                  <v:textbox>
                    <w:txbxContent>
                      <w:p w14:paraId="22463756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E07568F" w14:textId="6CC37AA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5" type="#_x0000_t202" style="position:absolute;left:21997;top:9470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" filled="f" stroked="f" strokeweight=".5pt">
                  <v:textbox>
                    <w:txbxContent>
                      <w:p w14:paraId="3C05E15C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18D246B" w14:textId="70DF27C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6" type="#_x0000_t202" style="position:absolute;left:25987;top:7913;width:2719;height:28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" filled="f" stroked="f" strokeweight=".5pt">
                  <v:textbox>
                    <w:txbxContent>
                      <w:p w14:paraId="1D340630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FDE3348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48AFAC10" w14:textId="31BF9140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07" type="#_x0000_t202" style="position:absolute;left:415;top:366;width:26616;height:303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" filled="f" stroked="f" strokeweight=".5pt">
                  <v:textbox>
                    <w:txbxContent>
                      <w:p w14:paraId="6D7E18B6" w14:textId="33DFAAD1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a)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&lt; Consum</w:t>
                        </w:r>
                      </w:p>
                    </w:txbxContent>
                  </v:textbox>
                </v:shape>
                <v:shape id="Isosceles Triangle 225" o:spid="_x0000_s1208" style="position:absolute;left:31516;top:4576;width:21628;height:4647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640;577314,0;2162696,333618;2162792,464640;0,464640" o:connectangles="0,0,0,0,0"/>
                </v:shape>
                <v:shape id="L-Shape 226" o:spid="_x0000_s1209" style="position:absolute;left:40012;top:-3911;width:4645;height:21619;rotation:-90;visibility:visible;mso-wrap-style:square;v-text-anchor:middle" coordsize="464541,21619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" path="m,l6922,r,585810l464541,585810r,1576118l,2161928,,xe" filled="f" strokecolor="#ed7d31 [3205]" strokeweight="1pt">
                  <v:stroke joinstyle="miter"/>
                  <v:path arrowok="t" o:connecttype="custom" o:connectlocs="0,0;6922,0;6922,585810;464541,585810;464541,2161928;0,2161928;0,0" o:connectangles="0,0,0,0,0,0,0"/>
                </v:shape>
                <v:line id="Straight Connector 227" o:spid="_x0000_s1210" style="position:absolute;flip:x;visibility:visible;mso-wrap-style:square" from="31423,4086" to="31423,983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" strokecolor="black [3213]" strokeweight="1pt">
                  <v:stroke joinstyle="miter"/>
                </v:line>
                <v:line id="Straight Connector 228" o:spid="_x0000_s1211" style="position:absolute;flip:x;visibility:visible;mso-wrap-style:square" from="29064,9218" to="54636,921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" strokecolor="black [3213]" strokeweight="1pt">
                  <v:stroke joinstyle="miter"/>
                </v:line>
                <v:shape id="Text Box 90" o:spid="_x0000_s1212" type="#_x0000_t202" style="position:absolute;left:28551;top:9501;width:6012;height:230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" filled="f" stroked="f" strokeweight=".5pt">
                  <v:textbox>
                    <w:txbxContent>
                      <w:p w14:paraId="6004D23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4007EA3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722EFA" w14:textId="7B643E22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3" type="#_x0000_t202" style="position:absolute;left:50646;top:9494;width:6012;height:231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" filled="f" stroked="f" strokeweight=".5pt">
                  <v:textbox>
                    <w:txbxContent>
                      <w:p w14:paraId="146F9DD1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19062016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3AF5B18" w14:textId="4B12345D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231" o:spid="_x0000_s1214" style="position:absolute;visibility:visible;mso-wrap-style:square" from="53184,8548" to="53216,981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15" type="#_x0000_t202" style="position:absolute;left:54636;top:8012;width:2719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" filled="f" stroked="f" strokeweight=".5pt">
                  <v:textbox>
                    <w:txbxContent>
                      <w:p w14:paraId="0B5F1D29" w14:textId="77777777" w:rsidR="007120B9" w:rsidRPr="00522201" w:rsidRDefault="007120B9" w:rsidP="007120B9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5AEE7680" w14:textId="77777777" w:rsidR="007120B9" w:rsidRPr="00522201" w:rsidRDefault="007120B9" w:rsidP="007120B9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944E6B8" w14:textId="77777777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22AEF077" w14:textId="25175686" w:rsidR="007120B9" w:rsidRPr="00522201" w:rsidRDefault="007120B9" w:rsidP="007120B9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16" type="#_x0000_t202" style="position:absolute;left:29064;top:470;width:26616;height:303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" filled="f" stroked="f" strokeweight=".5pt">
                  <v:textbox>
                    <w:txbxContent>
                      <w:p w14:paraId="09D47002" w14:textId="1BD60E57" w:rsidR="007120B9" w:rsidRPr="00522201" w:rsidRDefault="00522201" w:rsidP="00C85F6E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 xml:space="preserve">b) </w:t>
                        </w:r>
                        <w:r w:rsidR="007120B9" w:rsidRPr="00522201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Producció &gt; Consum</w:t>
                        </w:r>
                      </w:p>
                      <w:p w14:paraId="6634C1C5" w14:textId="3EE59D68" w:rsidR="007120B9" w:rsidRPr="00522201" w:rsidRDefault="007120B9" w:rsidP="007120B9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Isosceles Triangle 240" o:spid="_x0000_s1217" type="#_x0000_t5" style="position:absolute;left:8348;top:4479;width:5400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" adj="10844" filled="f" strokecolor="#5b9bd5 [3208]" strokeweight="1pt"/>
                <v:shape id="Isosceles Triangle 241" o:spid="_x0000_s1218" type="#_x0000_t5" style="position:absolute;left:13766;top:4486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" adj="10844" filled="f" strokecolor="#5b9bd5 [3208]" strokeweight="1pt"/>
                <v:shape id="Isosceles Triangle 242" o:spid="_x0000_s1219" type="#_x0000_t5" style="position:absolute;left:19093;top:4477;width:5400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" adj="10844" filled="f" strokecolor="#5b9bd5 [3208]" strokeweight="1pt"/>
                <v:shape id="L-Shape 243" o:spid="_x0000_s1220" style="position:absolute;left:8634;top:4143;width:4642;height:5372;rotation:-90;visibility:visible;mso-wrap-style:square;v-text-anchor:middle" coordsize="464185,5372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" path="m,l6916,r,265745l464185,265745r,271493l,537238,,xe" filled="f" strokecolor="#ed7d31 [3205]" strokeweight="1pt">
                  <v:stroke joinstyle="miter"/>
                  <v:path arrowok="t" o:connecttype="custom" o:connectlocs="0,0;6916,0;6916,265745;464185,265745;464185,537238;0,537238;0,0" o:connectangles="0,0,0,0,0,0,0"/>
                </v:shape>
                <v:shape id="L-Shape 244" o:spid="_x0000_s1221" style="position:absolute;left:14034;top:4116;width:4641;height:5427;rotation:-90;visibility:visible;mso-wrap-style:square;v-text-anchor:middle" coordsize="464185,54261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" path="m,l6916,r,271118l464185,271118r,271493l,542611,,xe" filled="f" strokecolor="#ed7d31 [3205]" strokeweight="1pt">
                  <v:stroke joinstyle="miter"/>
                  <v:path arrowok="t" o:connecttype="custom" o:connectlocs="0,0;6916,0;6916,271118;464185,271118;464185,542611;0,542611;0,0" o:connectangles="0,0,0,0,0,0,0"/>
                </v:shape>
                <v:shape id="L-Shape 245" o:spid="_x0000_s1222" style="position:absolute;left:19486;top:4049;width:4642;height:5480;rotation:-90;visibility:visible;mso-wrap-style:square;v-text-anchor:middle" coordsize="464185,5480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" path="m,l6916,r,276512l464185,276512r,271493l,548005,,xe" filled="f" strokecolor="#ed7d31 [3205]" strokeweight="1pt">
                  <v:stroke joinstyle="miter"/>
                  <v:path arrowok="t" o:connecttype="custom" o:connectlocs="0,0;6916,0;6916,276512;464185,276512;464185,548005;0,548005;0,0" o:connectangles="0,0,0,0,0,0,0"/>
                </v:shape>
                <v:line id="Straight Connector 219" o:spid="_x0000_s1223" style="position:absolute;visibility:visible;mso-wrap-style:square" from="24535,8449" to="24568,9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" strokecolor="black [3213]" strokeweight="1pt">
                  <v:stroke joinstyle="miter"/>
                </v:line>
                <v:line id="Straight Connector 216" o:spid="_x0000_s1224" style="position:absolute;flip:x;visibility:visible;mso-wrap-style:square" from="415,9119" to="25987,91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" strokecolor="black [3213]" strokeweight="1pt">
                  <v:stroke joinstyle="miter"/>
                </v:line>
                <v:shape id="Text Box 90" o:spid="_x0000_s1225" type="#_x0000_t202" style="position:absolute;left:31429;top:3242;width:5124;height:2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" filled="f" stroked="f" strokeweight=".5pt">
                  <v:textbox>
                    <w:txbxContent>
                      <w:p w14:paraId="01B8A301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26" type="#_x0000_t202" style="position:absolute;left:47285;top:2505;width:922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" filled="f" stroked="f" strokeweight=".5pt">
                  <v:textbox>
                    <w:txbxContent>
                      <w:p w14:paraId="25FD0635" w14:textId="77777777" w:rsidR="00C85F6E" w:rsidRDefault="00C85F6E" w:rsidP="00C85F6E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4CD4B3AC" w14:textId="0148A1CB" w:rsidR="008F53CA" w:rsidRDefault="007120B9" w:rsidP="00244F94">
      <w:pPr>
        <w:pStyle w:val="Caption"/>
        <w:spacing w:before="0"/>
      </w:pPr>
      <w:bookmarkStart w:id="206" w:name="_Toc10820785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15</w:t>
      </w:r>
      <w:r w:rsidR="00E66735">
        <w:fldChar w:fldCharType="end"/>
      </w:r>
      <w:r w:rsidR="00522201">
        <w:t xml:space="preserve">. Predictiu </w:t>
      </w:r>
      <w:r w:rsidR="00044ACD">
        <w:t>base</w:t>
      </w:r>
      <w:r w:rsidR="00522201">
        <w:t xml:space="preserve"> – </w:t>
      </w:r>
      <w:r w:rsidR="00742005">
        <w:t>Situacions extremes</w:t>
      </w:r>
      <w:r w:rsidR="009E63A7">
        <w:t xml:space="preserve"> no</w:t>
      </w:r>
      <w:r w:rsidR="00A66A81">
        <w:t xml:space="preserve"> </w:t>
      </w:r>
      <w:r w:rsidR="00843F34">
        <w:t>desitjades</w:t>
      </w:r>
      <w:bookmarkEnd w:id="206"/>
    </w:p>
    <w:p w14:paraId="5B821213" w14:textId="6A5CDD0C" w:rsidR="005D01A6" w:rsidRDefault="00E64444" w:rsidP="005D01A6">
      <w:pPr>
        <w:pStyle w:val="TtolExemple"/>
      </w:pPr>
      <w:r>
        <w:t>Solució a</w:t>
      </w:r>
      <w:r w:rsidR="002C3C71">
        <w:t xml:space="preserve"> la situació </w:t>
      </w:r>
      <w:r>
        <w:t>a</w:t>
      </w:r>
    </w:p>
    <w:p w14:paraId="645721FA" w14:textId="0A2235E9" w:rsidR="00F01326" w:rsidRDefault="00E64444" w:rsidP="00E64444">
      <w:r>
        <w:t>En</w:t>
      </w:r>
      <w:r w:rsidR="00742005">
        <w:t xml:space="preserve"> comptes d’apagar la càrrega quan el balanç arribi a 0, l’apagarem quan la predicció del balanç net horari final sigui igual o menor a 0</w:t>
      </w:r>
      <w:r w:rsidR="006E48FC">
        <w:t>, comptant que apaguéssim la càrrega</w:t>
      </w:r>
      <w:r w:rsidR="00742005">
        <w:t xml:space="preserve">. </w:t>
      </w:r>
    </w:p>
    <w:p w14:paraId="29A99E5D" w14:textId="7A561D82" w:rsidR="00E64444" w:rsidRDefault="00542CE2" w:rsidP="00F01326">
      <w:pPr>
        <w:ind w:firstLine="0"/>
      </w:pPr>
      <w:r>
        <w:t>Podem pensar-ho com</w:t>
      </w:r>
      <w:r w:rsidR="00E64444">
        <w:t xml:space="preserve"> </w:t>
      </w:r>
      <w:r w:rsidR="00817C09">
        <w:t>si</w:t>
      </w:r>
      <w:r w:rsidR="00E64444">
        <w:t xml:space="preserve"> </w:t>
      </w:r>
      <w:r w:rsidR="00F91593">
        <w:t>estiguéssim</w:t>
      </w:r>
      <w:r w:rsidR="00E64444">
        <w:t xml:space="preserve"> aglutina</w:t>
      </w:r>
      <w:r>
        <w:t>nt</w:t>
      </w:r>
      <w:r w:rsidR="00E64444">
        <w:t xml:space="preserve"> </w:t>
      </w:r>
      <w:r w:rsidR="00247A0B">
        <w:t>els</w:t>
      </w:r>
      <w:r w:rsidR="00E64444">
        <w:t xml:space="preserve"> múltiples consums en una sola</w:t>
      </w:r>
      <w:r w:rsidR="00247A0B">
        <w:t xml:space="preserve"> commutació</w:t>
      </w:r>
      <w:r w:rsidR="00E64444">
        <w:t>.</w:t>
      </w:r>
      <w:r w:rsidR="007046C6">
        <w:t xml:space="preserve"> </w:t>
      </w:r>
      <w:r w:rsidR="0004528B">
        <w:t>Però a la realitat és un</w:t>
      </w:r>
      <w:r w:rsidR="00A433B8">
        <w:t>a mica</w:t>
      </w:r>
      <w:r w:rsidR="0004528B">
        <w:t xml:space="preserve"> “arriscat”</w:t>
      </w:r>
      <w:r w:rsidR="00F91593">
        <w:t>,</w:t>
      </w:r>
      <w:r w:rsidR="0004528B">
        <w:t xml:space="preserve"> </w:t>
      </w:r>
      <w:r w:rsidR="00766E63">
        <w:t>ja que</w:t>
      </w:r>
      <w:r w:rsidR="009E14BC">
        <w:t>,</w:t>
      </w:r>
      <w:r w:rsidR="00766E63">
        <w:t xml:space="preserve"> </w:t>
      </w:r>
      <w:r w:rsidR="0004528B">
        <w:t>si a final d’hora tenim algun consum espontani o la predicció és imprecisa, podem acabar amb</w:t>
      </w:r>
      <w:r w:rsidR="00250642">
        <w:t xml:space="preserve"> </w:t>
      </w:r>
      <w:r w:rsidR="0004528B">
        <w:t>deute, és a dir</w:t>
      </w:r>
      <w:r w:rsidR="0078271E">
        <w:t>,</w:t>
      </w:r>
      <w:r w:rsidR="0004528B">
        <w:t xml:space="preserve"> balanç net horari negatiu.</w:t>
      </w:r>
    </w:p>
    <w:p w14:paraId="24738DD7" w14:textId="77777777" w:rsidR="00742005" w:rsidRPr="008C4516" w:rsidRDefault="00742005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4914982D" wp14:editId="153E1B3C">
                <wp:extent cx="5727700" cy="1377950"/>
                <wp:effectExtent l="0" t="0" r="0" b="12700"/>
                <wp:docPr id="282" name="Canvas 28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14" name="Isosceles Triangle 314"/>
                        <wps:cNvSpPr/>
                        <wps:spPr>
                          <a:xfrm flipV="1">
                            <a:off x="4265417" y="888161"/>
                            <a:ext cx="1038600" cy="465456"/>
                          </a:xfrm>
                          <a:custGeom>
                            <a:avLst/>
                            <a:gdLst>
                              <a:gd name="connsiteX0" fmla="*/ 0 w 1038225"/>
                              <a:gd name="connsiteY0" fmla="*/ 464708 h 464708"/>
                              <a:gd name="connsiteX1" fmla="*/ 521210 w 1038225"/>
                              <a:gd name="connsiteY1" fmla="*/ 0 h 464708"/>
                              <a:gd name="connsiteX2" fmla="*/ 1038225 w 1038225"/>
                              <a:gd name="connsiteY2" fmla="*/ 464708 h 464708"/>
                              <a:gd name="connsiteX3" fmla="*/ 0 w 1038225"/>
                              <a:gd name="connsiteY3" fmla="*/ 464708 h 464708"/>
                              <a:gd name="connsiteX0" fmla="*/ 0 w 1038225"/>
                              <a:gd name="connsiteY0" fmla="*/ 464708 h 465344"/>
                              <a:gd name="connsiteX1" fmla="*/ 521210 w 1038225"/>
                              <a:gd name="connsiteY1" fmla="*/ 0 h 465344"/>
                              <a:gd name="connsiteX2" fmla="*/ 1038225 w 1038225"/>
                              <a:gd name="connsiteY2" fmla="*/ 465344 h 465344"/>
                              <a:gd name="connsiteX3" fmla="*/ 0 w 1038225"/>
                              <a:gd name="connsiteY3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206325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56265"/>
                              <a:gd name="connsiteY0" fmla="*/ 464708 h 465344"/>
                              <a:gd name="connsiteX1" fmla="*/ 521210 w 1056265"/>
                              <a:gd name="connsiteY1" fmla="*/ 0 h 465344"/>
                              <a:gd name="connsiteX2" fmla="*/ 1056265 w 1056265"/>
                              <a:gd name="connsiteY2" fmla="*/ 196984 h 465344"/>
                              <a:gd name="connsiteX3" fmla="*/ 1038225 w 1056265"/>
                              <a:gd name="connsiteY3" fmla="*/ 465344 h 465344"/>
                              <a:gd name="connsiteX4" fmla="*/ 0 w 1056265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  <a:gd name="connsiteX0" fmla="*/ 0 w 1038600"/>
                              <a:gd name="connsiteY0" fmla="*/ 464708 h 465344"/>
                              <a:gd name="connsiteX1" fmla="*/ 521210 w 1038600"/>
                              <a:gd name="connsiteY1" fmla="*/ 0 h 465344"/>
                              <a:gd name="connsiteX2" fmla="*/ 1038600 w 1038600"/>
                              <a:gd name="connsiteY2" fmla="*/ 196984 h 465344"/>
                              <a:gd name="connsiteX3" fmla="*/ 1038225 w 1038600"/>
                              <a:gd name="connsiteY3" fmla="*/ 465344 h 465344"/>
                              <a:gd name="connsiteX4" fmla="*/ 0 w 1038600"/>
                              <a:gd name="connsiteY4" fmla="*/ 464708 h 465344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038600" h="465344">
                                <a:moveTo>
                                  <a:pt x="0" y="464708"/>
                                </a:moveTo>
                                <a:lnTo>
                                  <a:pt x="521210" y="0"/>
                                </a:lnTo>
                                <a:cubicBezTo>
                                  <a:pt x="525339" y="2431"/>
                                  <a:pt x="1032053" y="189414"/>
                                  <a:pt x="1038600" y="196984"/>
                                </a:cubicBezTo>
                                <a:lnTo>
                                  <a:pt x="1038225" y="465344"/>
                                </a:lnTo>
                                <a:lnTo>
                                  <a:pt x="0" y="464708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7" name="Rectangle 317"/>
                        <wps:cNvSpPr/>
                        <wps:spPr>
                          <a:xfrm>
                            <a:off x="5292571" y="906990"/>
                            <a:ext cx="149888" cy="447790"/>
                          </a:xfrm>
                          <a:prstGeom prst="rect">
                            <a:avLst/>
                          </a:prstGeom>
                          <a:solidFill>
                            <a:schemeClr val="bg1"/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8" name="Isosceles Triangle 258"/>
                        <wps:cNvSpPr/>
                        <wps:spPr>
                          <a:xfrm>
                            <a:off x="322823" y="424516"/>
                            <a:ext cx="1123281" cy="464899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9" name="L-Shape 259"/>
                        <wps:cNvSpPr/>
                        <wps:spPr>
                          <a:xfrm rot="16200000">
                            <a:off x="914112" y="-165194"/>
                            <a:ext cx="464800" cy="1645938"/>
                          </a:xfrm>
                          <a:prstGeom prst="corner">
                            <a:avLst>
                              <a:gd name="adj1" fmla="val 231954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0" name="Straight Connector 260"/>
                        <wps:cNvCnPr/>
                        <wps:spPr>
                          <a:xfrm flipH="1">
                            <a:off x="313476" y="375982"/>
                            <a:ext cx="36" cy="574822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61" name="Text Box 90"/>
                        <wps:cNvSpPr txBox="1"/>
                        <wps:spPr>
                          <a:xfrm>
                            <a:off x="35999" y="917825"/>
                            <a:ext cx="601208" cy="23079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4426D6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36B77A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2" name="Text Box 90"/>
                        <wps:cNvSpPr txBox="1"/>
                        <wps:spPr>
                          <a:xfrm>
                            <a:off x="2235761" y="924565"/>
                            <a:ext cx="601208" cy="23202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B6B524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F40665A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3" name="Text Box 90"/>
                        <wps:cNvSpPr txBox="1"/>
                        <wps:spPr>
                          <a:xfrm>
                            <a:off x="2634781" y="768854"/>
                            <a:ext cx="271908" cy="28716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D5DC1C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436A0ECA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56C63572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4" name="Text Box 90"/>
                        <wps:cNvSpPr txBox="1"/>
                        <wps:spPr>
                          <a:xfrm>
                            <a:off x="77586" y="14220"/>
                            <a:ext cx="2661590" cy="30336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A19A94C" w14:textId="6F061EA7" w:rsidR="00742005" w:rsidRPr="00CA79F6" w:rsidRDefault="00CA79F6" w:rsidP="00742005">
                              <w:pPr>
                                <w:ind w:firstLine="173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  <w:lang w:val="en-US"/>
                                </w:rPr>
                                <w:t>Ideal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6" name="Isosceles Triangle 276"/>
                        <wps:cNvSpPr/>
                        <wps:spPr>
                          <a:xfrm flipV="1">
                            <a:off x="1446104" y="890459"/>
                            <a:ext cx="1038901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0" name="Straight Connector 280"/>
                        <wps:cNvCnPr/>
                        <wps:spPr>
                          <a:xfrm>
                            <a:off x="2489589" y="822476"/>
                            <a:ext cx="3243" cy="1262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1" name="Straight Connector 281"/>
                        <wps:cNvCnPr/>
                        <wps:spPr>
                          <a:xfrm flipH="1">
                            <a:off x="77590" y="889519"/>
                            <a:ext cx="2557190" cy="1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3" name="Text Box 90"/>
                        <wps:cNvSpPr txBox="1"/>
                        <wps:spPr>
                          <a:xfrm>
                            <a:off x="1196570" y="950702"/>
                            <a:ext cx="512445" cy="2982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528CCAE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84" name="Text Box 90"/>
                        <wps:cNvSpPr txBox="1"/>
                        <wps:spPr>
                          <a:xfrm>
                            <a:off x="1711781" y="168439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0C1C170" w14:textId="77777777" w:rsidR="00742005" w:rsidRDefault="00742005" w:rsidP="00742005">
                              <w:pPr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7" name="Isosceles Triangle 307"/>
                        <wps:cNvSpPr/>
                        <wps:spPr>
                          <a:xfrm>
                            <a:off x="3142102" y="423342"/>
                            <a:ext cx="1122680" cy="464820"/>
                          </a:xfrm>
                          <a:prstGeom prst="triangle">
                            <a:avLst>
                              <a:gd name="adj" fmla="val 50202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8" name="L-Shape 308"/>
                        <wps:cNvSpPr/>
                        <wps:spPr>
                          <a:xfrm rot="16200000">
                            <a:off x="3707376" y="-140434"/>
                            <a:ext cx="464185" cy="1593309"/>
                          </a:xfrm>
                          <a:prstGeom prst="corner">
                            <a:avLst>
                              <a:gd name="adj1" fmla="val 222960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9" name="Straight Connector 309"/>
                        <wps:cNvCnPr/>
                        <wps:spPr>
                          <a:xfrm flipH="1">
                            <a:off x="3132577" y="374447"/>
                            <a:ext cx="0" cy="57467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0" name="Text Box 90"/>
                        <wps:cNvSpPr txBox="1"/>
                        <wps:spPr>
                          <a:xfrm>
                            <a:off x="2855082" y="916737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928F6AD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38C2E33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7CFD753C" w14:textId="3A8C731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1" name="Text Box 90"/>
                        <wps:cNvSpPr txBox="1"/>
                        <wps:spPr>
                          <a:xfrm>
                            <a:off x="5054722" y="923087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557C57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28FE88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CBB9ECB" w14:textId="03150460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2" name="Text Box 90"/>
                        <wps:cNvSpPr txBox="1"/>
                        <wps:spPr>
                          <a:xfrm>
                            <a:off x="5453502" y="767512"/>
                            <a:ext cx="271780" cy="2870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532F3E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2E483A23" w14:textId="77777777" w:rsidR="00742005" w:rsidRPr="00522201" w:rsidRDefault="00742005" w:rsidP="00742005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23EB17AD" w14:textId="77777777" w:rsidR="00742005" w:rsidRPr="00522201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14E679DB" w14:textId="627C0EDD" w:rsidR="00742005" w:rsidRDefault="00742005" w:rsidP="00742005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3" name="Text Box 90"/>
                        <wps:cNvSpPr txBox="1"/>
                        <wps:spPr>
                          <a:xfrm>
                            <a:off x="2896992" y="13132"/>
                            <a:ext cx="2661285" cy="3028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1B9B80A" w14:textId="5A176FAF" w:rsidR="00B63990" w:rsidRPr="00B63990" w:rsidRDefault="00B63990" w:rsidP="00B63990">
                              <w:pPr>
                                <w:ind w:firstLine="173"/>
                                <w:jc w:val="center"/>
                              </w:pPr>
                              <w:r w:rsidRPr="00B63990"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Acabar amb balanç negatiu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5" name="Straight Connector 315"/>
                        <wps:cNvCnPr/>
                        <wps:spPr>
                          <a:xfrm>
                            <a:off x="5303614" y="820852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16" name="Straight Connector 316"/>
                        <wps:cNvCnPr/>
                        <wps:spPr>
                          <a:xfrm flipH="1">
                            <a:off x="2896992" y="888162"/>
                            <a:ext cx="2556510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914982D" id="Canvas 282" o:spid="_x0000_s1227" editas="canvas" style="width:451pt;height:108.5pt;mso-position-horizontal-relative:char;mso-position-vertical-relative:line" coordsize="57277,1377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">
                <v:shape id="_x0000_s1228" type="#_x0000_t75" style="position:absolute;width:57277;height:13779;visibility:visible;mso-wrap-style:square">
                  <v:fill o:detectmouseclick="t"/>
                  <v:path o:connecttype="none"/>
                </v:shape>
                <v:shape id="Isosceles Triangle 314" o:spid="_x0000_s1229" style="position:absolute;left:42654;top:8881;width:10386;height:4655;flip:y;visibility:visible;mso-wrap-style:square;v-text-anchor:middle" coordsize="1038600,4653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" path="m,464708l521210,v4129,2431,510843,189414,517390,196984l1038225,465344,,464708xe" filled="f" strokecolor="#5b9bd5 [3208]" strokeweight="1pt">
                  <v:stroke joinstyle="miter"/>
                  <v:path arrowok="t" o:connecttype="custom" o:connectlocs="0,464820;521210,0;1038600,197031;1038225,465456;0,464820" o:connectangles="0,0,0,0,0"/>
                </v:shape>
                <v:rect id="Rectangle 317" o:spid="_x0000_s1230" style="position:absolute;left:52925;top:9069;width:1499;height:44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" fillcolor="white [3212]" stroked="f" strokeweight="1pt"/>
                <v:shape id="Isosceles Triangle 258" o:spid="_x0000_s1231" type="#_x0000_t5" style="position:absolute;left:3228;top:4245;width:11233;height:46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" adj="10844" filled="f" strokecolor="#5b9bd5 [3208]" strokeweight="1pt"/>
                <v:shape id="L-Shape 259" o:spid="_x0000_s1232" style="position:absolute;left:9141;top:-1653;width:4648;height:16459;rotation:-90;visibility:visible;mso-wrap-style:square;v-text-anchor:middle" coordsize="464800,16459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" path="m,l6926,r,567816l464800,567816r,1078122l,1645938,,xe" filled="f" strokecolor="#ed7d31 [3205]" strokeweight="1pt">
                  <v:stroke joinstyle="miter"/>
                  <v:path arrowok="t" o:connecttype="custom" o:connectlocs="0,0;6926,0;6926,567816;464800,567816;464800,1645938;0,1645938;0,0" o:connectangles="0,0,0,0,0,0,0"/>
                </v:shape>
                <v:line id="Straight Connector 260" o:spid="_x0000_s1233" style="position:absolute;flip:x;visibility:visible;mso-wrap-style:square" from="3134,3759" to="3135,95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" strokecolor="black [3213]" strokeweight="1pt">
                  <v:stroke joinstyle="miter"/>
                </v:line>
                <v:shape id="Text Box 90" o:spid="_x0000_s1234" type="#_x0000_t202" style="position:absolute;left:359;top:9178;width:6013;height:230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" filled="f" stroked="f" strokeweight=".5pt">
                  <v:textbox>
                    <w:txbxContent>
                      <w:p w14:paraId="74426D6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36B77A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5" type="#_x0000_t202" style="position:absolute;left:22357;top:9245;width:6012;height:232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" filled="f" stroked="f" strokeweight=".5pt">
                  <v:textbox>
                    <w:txbxContent>
                      <w:p w14:paraId="7B6B524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F40665A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6" type="#_x0000_t202" style="position:absolute;left:26347;top:7688;width:2719;height:287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BCoxwAAANwAAAAPAAAAZHJzL2Rvd25yZXYueG1sRI/NasMw&#10;EITvgb6D2EJuiVyX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J+8EKjHAAAA3AAA&#10;AA8AAAAAAAAAAAAAAAAABwIAAGRycy9kb3ducmV2LnhtbFBLBQYAAAAAAwADALcAAAD7AgAAAAA=&#10;" filled="f" stroked="f" strokeweight=".5pt">
                  <v:textbox>
                    <w:txbxContent>
                      <w:p w14:paraId="4CD5DC1C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436A0ECA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56C63572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37" type="#_x0000_t202" style="position:absolute;left:775;top:142;width:26616;height:30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" filled="f" stroked="f" strokeweight=".5pt">
                  <v:textbox>
                    <w:txbxContent>
                      <w:p w14:paraId="6A19A94C" w14:textId="6F061EA7" w:rsidR="00742005" w:rsidRPr="00CA79F6" w:rsidRDefault="00CA79F6" w:rsidP="00742005">
                        <w:pPr>
                          <w:ind w:firstLine="173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  <w:lang w:val="en-US"/>
                          </w:rPr>
                          <w:t>Ideal</w:t>
                        </w:r>
                      </w:p>
                    </w:txbxContent>
                  </v:textbox>
                </v:shape>
                <v:shape id="Isosceles Triangle 276" o:spid="_x0000_s1238" type="#_x0000_t5" style="position:absolute;left:14461;top:8904;width:10389;height:464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" adj="10844" filled="f" strokecolor="#5b9bd5 [3208]" strokeweight="1pt"/>
                <v:line id="Straight Connector 280" o:spid="_x0000_s1239" style="position:absolute;visibility:visible;mso-wrap-style:square" from="24895,8224" to="24928,94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" strokecolor="black [3213]" strokeweight="1pt">
                  <v:stroke joinstyle="miter"/>
                </v:line>
                <v:line id="Straight Connector 281" o:spid="_x0000_s1240" style="position:absolute;flip:x;visibility:visible;mso-wrap-style:square" from="775,8895" to="26347,88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" strokecolor="black [3213]" strokeweight="1pt">
                  <v:stroke joinstyle="miter"/>
                </v:line>
                <v:shape id="Text Box 90" o:spid="_x0000_s1241" type="#_x0000_t202" style="position:absolute;left:11965;top:9507;width:5125;height:29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sPZS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C+w9lLHAAAA3AAA&#10;AA8AAAAAAAAAAAAAAAAABwIAAGRycy9kb3ducmV2LnhtbFBLBQYAAAAAAwADALcAAAD7AgAAAAA=&#10;" filled="f" stroked="f" strokeweight=".5pt">
                  <v:textbox>
                    <w:txbxContent>
                      <w:p w14:paraId="7528CCAE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42" type="#_x0000_t202" style="position:absolute;left:17117;top:1684;width:9221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" filled="f" stroked="f" strokeweight=".5pt">
                  <v:textbox>
                    <w:txbxContent>
                      <w:p w14:paraId="40C1C170" w14:textId="77777777" w:rsidR="00742005" w:rsidRDefault="00742005" w:rsidP="00742005">
                        <w:pPr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v:shape id="Isosceles Triangle 307" o:spid="_x0000_s1243" type="#_x0000_t5" style="position:absolute;left:31421;top:4233;width:11226;height:464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" adj="10844" filled="f" strokecolor="#5b9bd5 [3208]" strokeweight="1pt"/>
                <v:shape id="L-Shape 308" o:spid="_x0000_s1244" style="position:absolute;left:37074;top:-1405;width:4642;height:15933;rotation:-90;visibility:visible;mso-wrap-style:square;v-text-anchor:middle" coordsize="464185,15933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" path="m,l6916,r,558362l464185,558362r,1034947l,1593309,,xe" filled="f" strokecolor="#ed7d31 [3205]" strokeweight="1pt">
                  <v:stroke joinstyle="miter"/>
                  <v:path arrowok="t" o:connecttype="custom" o:connectlocs="0,0;6916,0;6916,558362;464185,558362;464185,1593309;0,1593309;0,0" o:connectangles="0,0,0,0,0,0,0"/>
                </v:shape>
                <v:line id="Straight Connector 309" o:spid="_x0000_s1245" style="position:absolute;flip:x;visibility:visible;mso-wrap-style:square" from="31325,3744" to="31325,949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" strokecolor="black [3213]" strokeweight="1pt">
                  <v:stroke joinstyle="miter"/>
                </v:line>
                <v:shape id="Text Box 90" o:spid="_x0000_s1246" type="#_x0000_t202" style="position:absolute;left:28550;top:9167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" filled="f" stroked="f" strokeweight=".5pt">
                  <v:textbox>
                    <w:txbxContent>
                      <w:p w14:paraId="3928F6AD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38C2E33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7CFD753C" w14:textId="3A8C731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7" type="#_x0000_t202" style="position:absolute;left:50547;top:9230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" filled="f" stroked="f" strokeweight=".5pt">
                  <v:textbox>
                    <w:txbxContent>
                      <w:p w14:paraId="58557C57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28FE88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CBB9ECB" w14:textId="03150460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8" type="#_x0000_t202" style="position:absolute;left:54535;top:7675;width:2717;height:287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" filled="f" stroked="f" strokeweight=".5pt">
                  <v:textbox>
                    <w:txbxContent>
                      <w:p w14:paraId="4C532F3E" w14:textId="77777777" w:rsidR="00742005" w:rsidRPr="00522201" w:rsidRDefault="00742005" w:rsidP="00742005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2E483A23" w14:textId="77777777" w:rsidR="00742005" w:rsidRPr="00522201" w:rsidRDefault="00742005" w:rsidP="00742005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23EB17AD" w14:textId="77777777" w:rsidR="00742005" w:rsidRPr="00522201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14E679DB" w14:textId="627C0EDD" w:rsidR="00742005" w:rsidRDefault="00742005" w:rsidP="00742005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49" type="#_x0000_t202" style="position:absolute;left:28969;top:131;width:26613;height:302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" filled="f" stroked="f" strokeweight=".5pt">
                  <v:textbox>
                    <w:txbxContent>
                      <w:p w14:paraId="51B9B80A" w14:textId="5A176FAF" w:rsidR="00B63990" w:rsidRPr="00B63990" w:rsidRDefault="00B63990" w:rsidP="00B63990">
                        <w:pPr>
                          <w:ind w:firstLine="173"/>
                          <w:jc w:val="center"/>
                        </w:pPr>
                        <w:r w:rsidRPr="00B63990"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Acabar amb balanç negatiu</w:t>
                        </w:r>
                      </w:p>
                    </w:txbxContent>
                  </v:textbox>
                </v:shape>
                <v:line id="Straight Connector 315" o:spid="_x0000_s1250" style="position:absolute;visibility:visible;mso-wrap-style:square" from="53036,8208" to="53067,946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" strokecolor="black [3213]" strokeweight="1pt">
                  <v:stroke joinstyle="miter"/>
                </v:line>
                <v:line id="Straight Connector 316" o:spid="_x0000_s1251" style="position:absolute;flip:x;visibility:visible;mso-wrap-style:square" from="28969,8881" to="54535,888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" strokecolor="black [3213]" strokeweight="1pt">
                  <v:stroke joinstyle="miter"/>
                </v:line>
                <w10:anchorlock/>
              </v:group>
            </w:pict>
          </mc:Fallback>
        </mc:AlternateContent>
      </w:r>
    </w:p>
    <w:p w14:paraId="00153811" w14:textId="6DC02EF2" w:rsidR="00742005" w:rsidRDefault="00742005" w:rsidP="00742005">
      <w:pPr>
        <w:pStyle w:val="Caption"/>
      </w:pPr>
      <w:bookmarkStart w:id="207" w:name="_Toc10820785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16</w:t>
      </w:r>
      <w:r w:rsidR="00E66735">
        <w:fldChar w:fldCharType="end"/>
      </w:r>
      <w:r>
        <w:t>. Predictiu</w:t>
      </w:r>
      <w:r w:rsidR="00044ACD">
        <w:t xml:space="preserve"> </w:t>
      </w:r>
      <w:r w:rsidR="001F50CE">
        <w:t xml:space="preserve">base </w:t>
      </w:r>
      <w:r>
        <w:t xml:space="preserve">– </w:t>
      </w:r>
      <w:r w:rsidR="00044ACD">
        <w:t>Solució al problema a</w:t>
      </w:r>
      <w:r w:rsidR="00387EFA">
        <w:t>)</w:t>
      </w:r>
      <w:r w:rsidR="00044ACD">
        <w:t xml:space="preserve"> i nou problema que presenta</w:t>
      </w:r>
      <w:bookmarkEnd w:id="207"/>
    </w:p>
    <w:p w14:paraId="035E3FD8" w14:textId="77777777" w:rsidR="00796F6D" w:rsidRPr="00244F94" w:rsidRDefault="00796F6D" w:rsidP="00B63990">
      <w:pPr>
        <w:rPr>
          <w:sz w:val="20"/>
          <w:szCs w:val="20"/>
        </w:rPr>
      </w:pPr>
    </w:p>
    <w:p w14:paraId="4B59DA6D" w14:textId="016E6DA4" w:rsidR="00B63990" w:rsidRDefault="00B63990" w:rsidP="00B63990">
      <w:r>
        <w:t xml:space="preserve">Per </w:t>
      </w:r>
      <w:r w:rsidR="0004528B">
        <w:t xml:space="preserve">minimitzar </w:t>
      </w:r>
      <w:r w:rsidR="00EA102F">
        <w:t>les vegades</w:t>
      </w:r>
      <w:r w:rsidR="0004528B">
        <w:t xml:space="preserve"> que acabem amb deute</w:t>
      </w:r>
      <w:r>
        <w:t>, en comptes d’apagar la càrrega quan la predicció del balanç net horari final sigui igual o menor a 0</w:t>
      </w:r>
      <w:r w:rsidR="004F62FB">
        <w:t>, comptant que apaguéssim la càrrega</w:t>
      </w:r>
      <w:r>
        <w:t xml:space="preserve">, l’apagarem quan sigui igual o menor a un llindar </w:t>
      </w:r>
      <w:r w:rsidR="00044ACD">
        <w:t>positiu</w:t>
      </w:r>
      <w:r>
        <w:t>.</w:t>
      </w:r>
    </w:p>
    <w:p w14:paraId="4CEA175B" w14:textId="50DAEB89" w:rsidR="00E64444" w:rsidRDefault="00E64444" w:rsidP="00E64444">
      <w:pPr>
        <w:ind w:firstLine="0"/>
      </w:pPr>
      <w:r>
        <w:t>A</w:t>
      </w:r>
      <w:r w:rsidR="00D45C15">
        <w:t xml:space="preserve"> l’</w:t>
      </w:r>
      <w:r>
        <w:t>afegi</w:t>
      </w:r>
      <w:r w:rsidR="00317A88">
        <w:t>r</w:t>
      </w:r>
      <w:r>
        <w:t xml:space="preserve"> el llindar </w:t>
      </w:r>
      <w:r w:rsidR="00322A16">
        <w:t>positiu</w:t>
      </w:r>
      <w:r>
        <w:t xml:space="preserve">, també necessitarem un llindar d’engegada que sigui igual o més gran que aquest llindar d’apagada, per evitar tenir moltes commutacions a final d’hora. </w:t>
      </w:r>
    </w:p>
    <w:p w14:paraId="24B21CAE" w14:textId="51BEC19C" w:rsidR="005D01A6" w:rsidRDefault="002C3C71" w:rsidP="005D01A6">
      <w:pPr>
        <w:pStyle w:val="TtolExemple"/>
      </w:pPr>
      <w:r>
        <w:t xml:space="preserve">Solució a la situació </w:t>
      </w:r>
      <w:r w:rsidR="00E64444">
        <w:t>b</w:t>
      </w:r>
    </w:p>
    <w:p w14:paraId="67C4D810" w14:textId="2FE2A3C9" w:rsidR="000E7616" w:rsidRDefault="00044ACD" w:rsidP="00387EFA">
      <w:r>
        <w:t>Per solucionar el segon cas, sense canviar la càrrega, el que hauria de passar és que la càrrega s’engegués abans.</w:t>
      </w:r>
    </w:p>
    <w:p w14:paraId="5AA6ECFA" w14:textId="05DB0FD1" w:rsidR="00573D4B" w:rsidRDefault="00387EFA" w:rsidP="00573D4B">
      <w:pPr>
        <w:ind w:firstLine="0"/>
      </w:pPr>
      <w:r>
        <w:t>E</w:t>
      </w:r>
      <w:r w:rsidR="00044ACD">
        <w:t>n comptes</w:t>
      </w:r>
      <w:r>
        <w:t xml:space="preserve"> d’engegar la càrrega quan</w:t>
      </w:r>
      <w:r w:rsidR="00044ACD">
        <w:t xml:space="preserve"> el temps de consum sigui igual o major al temps restant, </w:t>
      </w:r>
      <w:r>
        <w:t>l’engegarem quan</w:t>
      </w:r>
      <w:r w:rsidR="00044ACD">
        <w:t xml:space="preserve"> sigui igual o major a un percentatge del temps restant. Això és com si </w:t>
      </w:r>
      <w:r>
        <w:t xml:space="preserve">tinguéssim un </w:t>
      </w:r>
      <w:r w:rsidRPr="00C510DB">
        <w:rPr>
          <w:i/>
          <w:iCs/>
        </w:rPr>
        <w:t>offset</w:t>
      </w:r>
      <w:r>
        <w:t xml:space="preserve"> que es va fent petit a mesura que passa el temps.</w:t>
      </w:r>
    </w:p>
    <w:p w14:paraId="2FCC7CE5" w14:textId="5C0EF997" w:rsidR="00387EFA" w:rsidRDefault="00387EFA" w:rsidP="00B70B70">
      <w:pPr>
        <w:pStyle w:val="Caption"/>
        <w:spacing w:after="0"/>
      </w:pPr>
      <w:r>
        <w:rPr>
          <w:noProof/>
        </w:rPr>
        <mc:AlternateContent>
          <mc:Choice Requires="wpc">
            <w:drawing>
              <wp:inline distT="0" distB="0" distL="0" distR="0" wp14:anchorId="7C533A9B" wp14:editId="13883361">
                <wp:extent cx="5727700" cy="1134745"/>
                <wp:effectExtent l="0" t="0" r="0" b="0"/>
                <wp:docPr id="341" name="Canvas 341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noFill/>
                      </wpc:bg>
                      <wpc:whole>
                        <a:ln>
                          <a:noFill/>
                        </a:ln>
                      </wpc:whole>
                      <wps:wsp>
                        <wps:cNvPr id="398" name="Rectangle 398"/>
                        <wps:cNvSpPr/>
                        <wps:spPr>
                          <a:xfrm flipV="1">
                            <a:off x="890648" y="871145"/>
                            <a:ext cx="1575873" cy="68343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1" name="Isosceles Triangle 391"/>
                        <wps:cNvSpPr/>
                        <wps:spPr>
                          <a:xfrm>
                            <a:off x="3114893" y="517482"/>
                            <a:ext cx="2165962" cy="348198"/>
                          </a:xfrm>
                          <a:prstGeom prst="triangle">
                            <a:avLst>
                              <a:gd name="adj" fmla="val 17995"/>
                            </a:avLst>
                          </a:pr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0" name="Isosceles Triangle 225"/>
                        <wps:cNvSpPr/>
                        <wps:spPr>
                          <a:xfrm>
                            <a:off x="304360" y="406979"/>
                            <a:ext cx="2162175" cy="464185"/>
                          </a:xfrm>
                          <a:custGeom>
                            <a:avLst/>
                            <a:gdLst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792 w 2162792"/>
                              <a:gd name="connsiteY2" fmla="*/ 464599 h 464599"/>
                              <a:gd name="connsiteX3" fmla="*/ 0 w 2162792"/>
                              <a:gd name="connsiteY3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70010"/>
                              <a:gd name="connsiteY0" fmla="*/ 464599 h 464599"/>
                              <a:gd name="connsiteX1" fmla="*/ 577314 w 2170010"/>
                              <a:gd name="connsiteY1" fmla="*/ 0 h 464599"/>
                              <a:gd name="connsiteX2" fmla="*/ 2170010 w 2170010"/>
                              <a:gd name="connsiteY2" fmla="*/ 333589 h 464599"/>
                              <a:gd name="connsiteX3" fmla="*/ 2162792 w 2170010"/>
                              <a:gd name="connsiteY3" fmla="*/ 464599 h 464599"/>
                              <a:gd name="connsiteX4" fmla="*/ 0 w 2170010"/>
                              <a:gd name="connsiteY4" fmla="*/ 464599 h 464599"/>
                              <a:gd name="connsiteX0" fmla="*/ 0 w 2162792"/>
                              <a:gd name="connsiteY0" fmla="*/ 464599 h 464599"/>
                              <a:gd name="connsiteX1" fmla="*/ 577314 w 2162792"/>
                              <a:gd name="connsiteY1" fmla="*/ 0 h 464599"/>
                              <a:gd name="connsiteX2" fmla="*/ 2162696 w 2162792"/>
                              <a:gd name="connsiteY2" fmla="*/ 333589 h 464599"/>
                              <a:gd name="connsiteX3" fmla="*/ 2162792 w 2162792"/>
                              <a:gd name="connsiteY3" fmla="*/ 464599 h 464599"/>
                              <a:gd name="connsiteX4" fmla="*/ 0 w 2162792"/>
                              <a:gd name="connsiteY4" fmla="*/ 464599 h 464599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2162792" h="464599">
                                <a:moveTo>
                                  <a:pt x="0" y="464599"/>
                                </a:moveTo>
                                <a:lnTo>
                                  <a:pt x="577314" y="0"/>
                                </a:lnTo>
                                <a:cubicBezTo>
                                  <a:pt x="960550" y="109555"/>
                                  <a:pt x="1762422" y="241073"/>
                                  <a:pt x="2162696" y="333589"/>
                                </a:cubicBezTo>
                                <a:lnTo>
                                  <a:pt x="2162792" y="464599"/>
                                </a:lnTo>
                                <a:lnTo>
                                  <a:pt x="0" y="4645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>
                            <a:solidFill>
                              <a:schemeClr val="accent5"/>
                            </a:solidFill>
                          </a:ln>
                        </wps:spPr>
                        <wps:style>
                          <a:lnRef idx="2">
                            <a:schemeClr val="accent5">
                              <a:shade val="50000"/>
                            </a:schemeClr>
                          </a:lnRef>
                          <a:fillRef idx="1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1" name="L-Shape 361"/>
                        <wps:cNvSpPr/>
                        <wps:spPr>
                          <a:xfrm rot="16200000">
                            <a:off x="1153672" y="-441698"/>
                            <a:ext cx="464185" cy="2161540"/>
                          </a:xfrm>
                          <a:prstGeom prst="corner">
                            <a:avLst>
                              <a:gd name="adj1" fmla="val 339285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2" name="Straight Connector 362"/>
                        <wps:cNvCnPr/>
                        <wps:spPr>
                          <a:xfrm flipH="1">
                            <a:off x="294835" y="357449"/>
                            <a:ext cx="0" cy="57404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3" name="Straight Connector 363"/>
                        <wps:cNvCnPr/>
                        <wps:spPr>
                          <a:xfrm flipH="1">
                            <a:off x="59250" y="871164"/>
                            <a:ext cx="25571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4" name="Text Box 90"/>
                        <wps:cNvSpPr txBox="1"/>
                        <wps:spPr>
                          <a:xfrm>
                            <a:off x="7815" y="899104"/>
                            <a:ext cx="600710" cy="2305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CD5B7BA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7DF61037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63D91047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BE0B390" w14:textId="0B06541E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5" name="Text Box 90"/>
                        <wps:cNvSpPr txBox="1"/>
                        <wps:spPr>
                          <a:xfrm>
                            <a:off x="2216980" y="898469"/>
                            <a:ext cx="600710" cy="2317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5C70BC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325DC4D3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254950A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E25BCF8" w14:textId="7C584503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6" name="Straight Connector 366"/>
                        <wps:cNvCnPr/>
                        <wps:spPr>
                          <a:xfrm>
                            <a:off x="2470980" y="803854"/>
                            <a:ext cx="3175" cy="12573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67" name="Text Box 90"/>
                        <wps:cNvSpPr txBox="1"/>
                        <wps:spPr>
                          <a:xfrm>
                            <a:off x="2616395" y="750514"/>
                            <a:ext cx="271780" cy="28638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E5628DD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A6A7AA7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11F046BE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49D693FB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A7488E9" w14:textId="468CB059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2" name="L-Shape 372"/>
                        <wps:cNvSpPr/>
                        <wps:spPr>
                          <a:xfrm rot="16200000">
                            <a:off x="3965913" y="-449248"/>
                            <a:ext cx="463925" cy="2165962"/>
                          </a:xfrm>
                          <a:prstGeom prst="corner">
                            <a:avLst>
                              <a:gd name="adj1" fmla="val 383047"/>
                              <a:gd name="adj2" fmla="val 1490"/>
                            </a:avLst>
                          </a:prstGeom>
                          <a:noFill/>
                          <a:ln>
                            <a:solidFill>
                              <a:schemeClr val="accent2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3" name="Straight Connector 373"/>
                        <wps:cNvCnPr/>
                        <wps:spPr>
                          <a:xfrm flipH="1">
                            <a:off x="3104710" y="352286"/>
                            <a:ext cx="0" cy="573719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4" name="Straight Connector 374"/>
                        <wps:cNvCnPr/>
                        <wps:spPr>
                          <a:xfrm flipH="1">
                            <a:off x="2869125" y="865713"/>
                            <a:ext cx="255714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5" name="Text Box 90"/>
                        <wps:cNvSpPr txBox="1"/>
                        <wps:spPr>
                          <a:xfrm>
                            <a:off x="2817690" y="893637"/>
                            <a:ext cx="600710" cy="23037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8C3AB5E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13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65921AE6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11EDD05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811DF23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9BBB333" w14:textId="1F674B62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6" name="Text Box 90"/>
                        <wps:cNvSpPr txBox="1"/>
                        <wps:spPr>
                          <a:xfrm>
                            <a:off x="5026855" y="893003"/>
                            <a:ext cx="600710" cy="23164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794C6B7" w14:textId="77777777" w:rsidR="00387EFA" w:rsidRPr="00522201" w:rsidRDefault="00387EFA" w:rsidP="00387EFA">
                              <w:pPr>
                                <w:spacing w:before="0" w:after="0" w:line="240" w:lineRule="auto"/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</w:pPr>
                              <w:r w:rsidRPr="00522201"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14</w:t>
                              </w:r>
                              <w:r w:rsidRPr="00522201">
                                <w:rPr>
                                  <w:rFonts w:ascii="Cambria" w:eastAsia="Calibri" w:hAnsi="Cambria"/>
                                  <w:i/>
                                  <w:iCs/>
                                  <w:sz w:val="18"/>
                                  <w:szCs w:val="18"/>
                                </w:rPr>
                                <w:t xml:space="preserve"> h</w:t>
                              </w:r>
                            </w:p>
                            <w:p w14:paraId="51984434" w14:textId="77777777" w:rsidR="00387EFA" w:rsidRPr="00522201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597D640B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3A73DC14" w14:textId="7777777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  <w:p w14:paraId="042A7ABA" w14:textId="7E0A2E07" w:rsidR="00387EFA" w:rsidRDefault="00387EFA" w:rsidP="00387EFA">
                              <w:pPr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7" name="Straight Connector 377"/>
                        <wps:cNvCnPr/>
                        <wps:spPr>
                          <a:xfrm>
                            <a:off x="5280855" y="798441"/>
                            <a:ext cx="3175" cy="1256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8" name="Text Box 90"/>
                        <wps:cNvSpPr txBox="1"/>
                        <wps:spPr>
                          <a:xfrm>
                            <a:off x="5426270" y="745131"/>
                            <a:ext cx="271780" cy="28622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DB3F65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t</w:t>
                              </w:r>
                            </w:p>
                            <w:p w14:paraId="671BC12F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2ECF0A75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57D0F0EF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  <w:p w14:paraId="05B7F724" w14:textId="77777777" w:rsidR="00387EFA" w:rsidRDefault="00387EFA" w:rsidP="00D86838">
                              <w:pPr>
                                <w:spacing w:before="0" w:after="0" w:line="240" w:lineRule="auto"/>
                                <w:ind w:firstLine="173"/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79" name="Text Box 90"/>
                        <wps:cNvSpPr txBox="1"/>
                        <wps:spPr>
                          <a:xfrm>
                            <a:off x="2869125" y="31117"/>
                            <a:ext cx="2661285" cy="27430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56AC994" w14:textId="472D237E" w:rsidR="00387EFA" w:rsidRDefault="00387EFA" w:rsidP="008C4516">
                              <w:pPr>
                                <w:spacing w:before="0" w:after="0" w:line="240" w:lineRule="auto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Amb offset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3" name="Rectangle 393"/>
                        <wps:cNvSpPr/>
                        <wps:spPr>
                          <a:xfrm flipV="1">
                            <a:off x="3508558" y="865668"/>
                            <a:ext cx="1598832" cy="73807"/>
                          </a:xfrm>
                          <a:prstGeom prst="rect">
                            <a:avLst/>
                          </a:prstGeom>
                          <a:solidFill>
                            <a:schemeClr val="accent2">
                              <a:lumMod val="20000"/>
                              <a:lumOff val="80000"/>
                              <a:alpha val="50000"/>
                            </a:schemeClr>
                          </a:solidFill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4" name="Straight Connector 394"/>
                        <wps:cNvCnPr/>
                        <wps:spPr>
                          <a:xfrm>
                            <a:off x="5108485" y="806397"/>
                            <a:ext cx="3175" cy="1250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6" name="Straight Connector 396"/>
                        <wps:cNvCnPr/>
                        <wps:spPr>
                          <a:xfrm>
                            <a:off x="3504685" y="807024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97" name="Straight Connector 397"/>
                        <wps:cNvCnPr/>
                        <wps:spPr>
                          <a:xfrm>
                            <a:off x="890648" y="807024"/>
                            <a:ext cx="3175" cy="12446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solid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81" name="Text Box 90"/>
                        <wps:cNvSpPr txBox="1"/>
                        <wps:spPr>
                          <a:xfrm>
                            <a:off x="77891" y="36496"/>
                            <a:ext cx="2661285" cy="26881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60AAF4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b) Producció &gt; Consum</w:t>
                              </w:r>
                            </w:p>
                            <w:p w14:paraId="078B2F7B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b/>
                                  <w:bCs/>
                                  <w:sz w:val="18"/>
                                  <w:szCs w:val="18"/>
                                </w:rPr>
                                <w:t> 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2" name="Text Box 90"/>
                        <wps:cNvSpPr txBox="1"/>
                        <wps:spPr>
                          <a:xfrm>
                            <a:off x="314111" y="288488"/>
                            <a:ext cx="512445" cy="22987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7F2BA1E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5B9BD5"/>
                                  <w:sz w:val="18"/>
                                  <w:szCs w:val="18"/>
                                </w:rPr>
                                <w:t>balanç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3" name="Text Box 90"/>
                        <wps:cNvSpPr txBox="1"/>
                        <wps:spPr>
                          <a:xfrm>
                            <a:off x="1899706" y="182460"/>
                            <a:ext cx="922020" cy="30353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FC89FB5" w14:textId="77777777" w:rsidR="00657D77" w:rsidRDefault="00657D77" w:rsidP="00657D77">
                              <w:pPr>
                                <w:spacing w:before="0" w:after="0" w:line="240" w:lineRule="auto"/>
                                <w:ind w:firstLine="0"/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ambria" w:eastAsia="Calibri" w:hAnsi="Cambria"/>
                                  <w:color w:val="ED7D31"/>
                                  <w:sz w:val="18"/>
                                  <w:szCs w:val="18"/>
                                </w:rPr>
                                <w:t>càrrega encesa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7C533A9B" id="Canvas 341" o:spid="_x0000_s1252" editas="canvas" style="width:451pt;height:89.35pt;mso-position-horizontal-relative:char;mso-position-vertical-relative:line" coordsize="57277,1134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">
                <v:shape id="_x0000_s1253" type="#_x0000_t75" style="position:absolute;width:57277;height:11347;visibility:visible;mso-wrap-style:square">
                  <v:fill o:detectmouseclick="t"/>
                  <v:path o:connecttype="none"/>
                </v:shape>
                <v:rect id="Rectangle 398" o:spid="_x0000_s1254" style="position:absolute;left:8906;top:8711;width:15759;height:683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" fillcolor="#fbe4d5 [661]" stroked="f" strokeweight="1pt">
                  <v:fill opacity="32896f"/>
                </v:rect>
                <v:shape id="Isosceles Triangle 391" o:spid="_x0000_s1255" type="#_x0000_t5" style="position:absolute;left:31148;top:5174;width:21660;height:348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" adj="3887" filled="f" strokecolor="#5b9bd5 [3208]" strokeweight="1pt"/>
                <v:shape id="Isosceles Triangle 225" o:spid="_x0000_s1256" style="position:absolute;left:3043;top:4069;width:21622;height:4642;visibility:visible;mso-wrap-style:square;v-text-anchor:middle" coordsize="2162792,4645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" path="m,464599l577314,c960550,109555,1762422,241073,2162696,333589r96,131010l,464599xe" filled="f" strokecolor="#5b9bd5 [3208]" strokeweight="1pt">
                  <v:stroke joinstyle="miter"/>
                  <v:path arrowok="t" o:connecttype="custom" o:connectlocs="0,464185;577149,0;2162079,333292;2162175,464185;0,464185" o:connectangles="0,0,0,0,0"/>
                </v:shape>
                <v:shape id="L-Shape 361" o:spid="_x0000_s1257" style="position:absolute;left:11536;top:-4418;width:4642;height:21616;rotation:-90;visibility:visible;mso-wrap-style:square;v-text-anchor:middle" coordsize="464185,21615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" path="m,l6916,r,586630l464185,586630r,1574910l,2161540,,xe" filled="f" strokecolor="#ed7d31 [3205]" strokeweight="1pt">
                  <v:stroke joinstyle="miter"/>
                  <v:path arrowok="t" o:connecttype="custom" o:connectlocs="0,0;6916,0;6916,586630;464185,586630;464185,2161540;0,2161540;0,0" o:connectangles="0,0,0,0,0,0,0"/>
                </v:shape>
                <v:line id="Straight Connector 362" o:spid="_x0000_s1258" style="position:absolute;flip:x;visibility:visible;mso-wrap-style:square" from="2948,3574" to="294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" strokecolor="black [3213]" strokeweight="1pt">
                  <v:stroke joinstyle="miter"/>
                </v:line>
                <v:line id="Straight Connector 363" o:spid="_x0000_s1259" style="position:absolute;flip:x;visibility:visible;mso-wrap-style:square" from="592,8711" to="26163,871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" strokecolor="black [3213]" strokeweight="1pt">
                  <v:stroke joinstyle="miter"/>
                </v:line>
                <v:shape id="Text Box 90" o:spid="_x0000_s1260" type="#_x0000_t202" style="position:absolute;left:78;top:8991;width:6007;height:23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" filled="f" stroked="f" strokeweight=".5pt">
                  <v:textbox>
                    <w:txbxContent>
                      <w:p w14:paraId="0CD5B7BA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7DF61037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63D91047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BE0B390" w14:textId="0B06541E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61" type="#_x0000_t202" style="position:absolute;left:22169;top:8984;width:6007;height:231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" filled="f" stroked="f" strokeweight=".5pt">
                  <v:textbox>
                    <w:txbxContent>
                      <w:p w14:paraId="615C70BC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325DC4D3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254950A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E25BCF8" w14:textId="7C584503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366" o:spid="_x0000_s1262" style="position:absolute;visibility:visible;mso-wrap-style:square" from="24709,8038" to="24741,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" strokecolor="black [3213]" strokeweight="1pt">
                  <v:stroke joinstyle="miter"/>
                </v:line>
                <v:shape id="Text Box 90" o:spid="_x0000_s1263" type="#_x0000_t202" style="position:absolute;left:26163;top:7505;width:2718;height:28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Zhk2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+QL+z4QjINd/AAAA//8DAFBLAQItABQABgAIAAAAIQDb4fbL7gAAAIUBAAATAAAAAAAA&#10;AAAAAAAAAAAAAABbQ29udGVudF9UeXBlc10ueG1sUEsBAi0AFAAGAAgAAAAhAFr0LFu/AAAAFQEA&#10;AAsAAAAAAAAAAAAAAAAAHwEAAF9yZWxzLy5yZWxzUEsBAi0AFAAGAAgAAAAhAJZmGTbHAAAA3AAA&#10;AA8AAAAAAAAAAAAAAAAABwIAAGRycy9kb3ducmV2LnhtbFBLBQYAAAAAAwADALcAAAD7AgAAAAA=&#10;" filled="f" stroked="f" strokeweight=".5pt">
                  <v:textbox>
                    <w:txbxContent>
                      <w:p w14:paraId="1E5628DD" w14:textId="77777777" w:rsidR="00387EFA" w:rsidRPr="00522201" w:rsidRDefault="00387EFA" w:rsidP="00387EFA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A6A7AA7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11F046BE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49D693FB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A7488E9" w14:textId="468CB059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L-Shape 372" o:spid="_x0000_s1264" style="position:absolute;left:39658;top:-4493;width:4639;height:21660;rotation:-90;visibility:visible;mso-wrap-style:square;v-text-anchor:middle" coordsize="463925,216596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" path="m,l6912,r,388911l463925,388911r,1777051l,2165962,,xe" filled="f" strokecolor="#ed7d31 [3205]" strokeweight="1pt">
                  <v:stroke joinstyle="miter"/>
                  <v:path arrowok="t" o:connecttype="custom" o:connectlocs="0,0;6912,0;6912,388911;463925,388911;463925,2165962;0,2165962;0,0" o:connectangles="0,0,0,0,0,0,0"/>
                </v:shape>
                <v:line id="Straight Connector 373" o:spid="_x0000_s1265" style="position:absolute;flip:x;visibility:visible;mso-wrap-style:square" from="31047,3522" to="31047,92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" strokecolor="black [3213]" strokeweight="1pt">
                  <v:stroke joinstyle="miter"/>
                </v:line>
                <v:line id="Straight Connector 374" o:spid="_x0000_s1266" style="position:absolute;flip:x;visibility:visible;mso-wrap-style:square" from="28691,8657" to="54262,86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" strokecolor="black [3213]" strokeweight="1pt">
                  <v:stroke joinstyle="miter"/>
                </v:line>
                <v:shape id="Text Box 90" o:spid="_x0000_s1267" type="#_x0000_t202" style="position:absolute;left:28176;top:8936;width:6008;height:230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" filled="f" stroked="f" strokeweight=".5pt">
                  <v:textbox>
                    <w:txbxContent>
                      <w:p w14:paraId="58C3AB5E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13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65921AE6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11EDD05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811DF23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9BBB333" w14:textId="1F674B62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shape id="Text Box 90" o:spid="_x0000_s1268" type="#_x0000_t202" style="position:absolute;left:50268;top:8930;width:6007;height:23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" filled="f" stroked="f" strokeweight=".5pt">
                  <v:textbox>
                    <w:txbxContent>
                      <w:p w14:paraId="6794C6B7" w14:textId="77777777" w:rsidR="00387EFA" w:rsidRPr="00522201" w:rsidRDefault="00387EFA" w:rsidP="00387EFA">
                        <w:pPr>
                          <w:spacing w:before="0" w:after="0" w:line="240" w:lineRule="auto"/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</w:pPr>
                        <w:r w:rsidRPr="00522201"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14</w:t>
                        </w:r>
                        <w:r w:rsidRPr="00522201">
                          <w:rPr>
                            <w:rFonts w:ascii="Cambria" w:eastAsia="Calibri" w:hAnsi="Cambria"/>
                            <w:i/>
                            <w:iCs/>
                            <w:sz w:val="18"/>
                            <w:szCs w:val="18"/>
                          </w:rPr>
                          <w:t xml:space="preserve"> h</w:t>
                        </w:r>
                      </w:p>
                      <w:p w14:paraId="51984434" w14:textId="77777777" w:rsidR="00387EFA" w:rsidRPr="00522201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597D640B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3A73DC14" w14:textId="7777777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  <w:p w14:paraId="042A7ABA" w14:textId="7E0A2E07" w:rsidR="00387EFA" w:rsidRDefault="00387EFA" w:rsidP="00387EFA">
                        <w:pPr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</w:p>
                    </w:txbxContent>
                  </v:textbox>
                </v:shape>
                <v:line id="Straight Connector 377" o:spid="_x0000_s1269" style="position:absolute;visibility:visible;mso-wrap-style:square" from="52808,7984" to="52840,9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" strokecolor="black [3213]" strokeweight="1pt">
                  <v:stroke joinstyle="miter"/>
                </v:line>
                <v:shape id="Text Box 90" o:spid="_x0000_s1270" type="#_x0000_t202" style="position:absolute;left:54262;top:7451;width:2718;height:2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" filled="f" stroked="f" strokeweight=".5pt">
                  <v:textbox>
                    <w:txbxContent>
                      <w:p w14:paraId="25DB3F65" w14:textId="77777777" w:rsidR="00387EFA" w:rsidRDefault="00387EFA" w:rsidP="00D86838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t</w:t>
                        </w:r>
                      </w:p>
                      <w:p w14:paraId="671BC12F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2ECF0A75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57D0F0EF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  <w:p w14:paraId="05B7F724" w14:textId="77777777" w:rsidR="00387EFA" w:rsidRDefault="00387EFA" w:rsidP="00D86838">
                        <w:pPr>
                          <w:spacing w:before="0" w:after="0" w:line="240" w:lineRule="auto"/>
                          <w:ind w:firstLine="173"/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271" type="#_x0000_t202" style="position:absolute;left:28691;top:311;width:26613;height:274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" filled="f" stroked="f" strokeweight=".5pt">
                  <v:textbox>
                    <w:txbxContent>
                      <w:p w14:paraId="356AC994" w14:textId="472D237E" w:rsidR="00387EFA" w:rsidRDefault="00387EFA" w:rsidP="008C4516">
                        <w:pPr>
                          <w:spacing w:before="0" w:after="0" w:line="240" w:lineRule="auto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Amb offset</w:t>
                        </w:r>
                      </w:p>
                    </w:txbxContent>
                  </v:textbox>
                </v:shape>
                <v:rect id="Rectangle 393" o:spid="_x0000_s1272" style="position:absolute;left:35085;top:8656;width:15988;height:738;flip:y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" fillcolor="#fbe4d5 [661]" stroked="f" strokeweight="1pt">
                  <v:fill opacity="32896f"/>
                </v:rect>
                <v:line id="Straight Connector 394" o:spid="_x0000_s1273" style="position:absolute;visibility:visible;mso-wrap-style:square" from="51084,8063" to="51116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" strokecolor="black [3213]" strokeweight="1pt">
                  <v:stroke joinstyle="miter"/>
                </v:line>
                <v:line id="Straight Connector 396" o:spid="_x0000_s1274" style="position:absolute;visibility:visible;mso-wrap-style:square" from="35046,8070" to="3507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" strokecolor="black [3213]" strokeweight="1pt">
                  <v:stroke joinstyle="miter"/>
                </v:line>
                <v:line id="Straight Connector 397" o:spid="_x0000_s1275" style="position:absolute;visibility:visible;mso-wrap-style:square" from="8906,8070" to="8938,93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" strokecolor="black [3213]" strokeweight="1pt">
                  <v:stroke joinstyle="miter"/>
                </v:line>
                <v:shape id="Text Box 90" o:spid="_x0000_s1276" type="#_x0000_t202" style="position:absolute;left:778;top:364;width:26613;height:26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" filled="f" stroked="f" strokeweight=".5pt">
                  <v:textbox>
                    <w:txbxContent>
                      <w:p w14:paraId="3060AAF4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b) Producció &gt; Consum</w:t>
                        </w:r>
                      </w:p>
                      <w:p w14:paraId="078B2F7B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b/>
                            <w:bCs/>
                            <w:sz w:val="18"/>
                            <w:szCs w:val="18"/>
                          </w:rPr>
                          <w:t> </w:t>
                        </w:r>
                      </w:p>
                    </w:txbxContent>
                  </v:textbox>
                </v:shape>
                <v:shape id="Text Box 90" o:spid="_x0000_s1277" type="#_x0000_t202" style="position:absolute;left:3141;top:2884;width:5124;height:2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" filled="f" stroked="f" strokeweight=".5pt">
                  <v:textbox>
                    <w:txbxContent>
                      <w:p w14:paraId="27F2BA1E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5B9BD5"/>
                            <w:sz w:val="18"/>
                            <w:szCs w:val="18"/>
                          </w:rPr>
                          <w:t>balanç</w:t>
                        </w:r>
                      </w:p>
                    </w:txbxContent>
                  </v:textbox>
                </v:shape>
                <v:shape id="Text Box 90" o:spid="_x0000_s1278" type="#_x0000_t202" style="position:absolute;left:18997;top:1824;width:9220;height:30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" filled="f" stroked="f" strokeweight=".5pt">
                  <v:textbox>
                    <w:txbxContent>
                      <w:p w14:paraId="3FC89FB5" w14:textId="77777777" w:rsidR="00657D77" w:rsidRDefault="00657D77" w:rsidP="00657D77">
                        <w:pPr>
                          <w:spacing w:before="0" w:after="0" w:line="240" w:lineRule="auto"/>
                          <w:ind w:firstLine="0"/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ambria" w:eastAsia="Calibri" w:hAnsi="Cambria"/>
                            <w:color w:val="ED7D31"/>
                            <w:sz w:val="18"/>
                            <w:szCs w:val="18"/>
                          </w:rPr>
                          <w:t>càrrega encesa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52E0275F" w14:textId="05579628" w:rsidR="00387EFA" w:rsidRDefault="00387EFA" w:rsidP="00244F94">
      <w:pPr>
        <w:pStyle w:val="Caption"/>
        <w:spacing w:before="0"/>
      </w:pPr>
      <w:bookmarkStart w:id="208" w:name="_Toc10820785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17</w:t>
      </w:r>
      <w:r w:rsidR="00E66735">
        <w:fldChar w:fldCharType="end"/>
      </w:r>
      <w:r>
        <w:t xml:space="preserve">. Predictiu </w:t>
      </w:r>
      <w:r w:rsidR="001F50CE">
        <w:t xml:space="preserve">base </w:t>
      </w:r>
      <w:r>
        <w:t>– Solució al problema b)</w:t>
      </w:r>
      <w:bookmarkEnd w:id="208"/>
    </w:p>
    <w:p w14:paraId="173E9D02" w14:textId="24CFD67E" w:rsidR="005E14CE" w:rsidRPr="005E14CE" w:rsidRDefault="005E14CE" w:rsidP="005E14CE">
      <w:pPr>
        <w:pStyle w:val="Heading4"/>
      </w:pPr>
      <w:bookmarkStart w:id="209" w:name="_Toc108200340"/>
      <w:r>
        <w:lastRenderedPageBreak/>
        <w:t>Versió final</w:t>
      </w:r>
      <w:bookmarkEnd w:id="209"/>
    </w:p>
    <w:p w14:paraId="1EF3359C" w14:textId="7D9BB7A5" w:rsidR="009A1BE5" w:rsidRDefault="005E14CE" w:rsidP="009E191D">
      <w:r>
        <w:t>Afegint tots les punts considerats al plantejament</w:t>
      </w:r>
      <w:r w:rsidR="008F6577">
        <w:t>,</w:t>
      </w:r>
      <w:r>
        <w:t xml:space="preserve"> l</w:t>
      </w:r>
      <w:r w:rsidR="008F7848">
        <w:t>’algoritme</w:t>
      </w:r>
      <w:r w:rsidR="00D120C1">
        <w:t xml:space="preserve"> </w:t>
      </w:r>
      <w:r>
        <w:t xml:space="preserve">final queda de la </w:t>
      </w:r>
      <w:r w:rsidR="00FD05EE">
        <w:t>següent forma</w:t>
      </w:r>
      <w:r w:rsidR="00F0613E">
        <w:t>:</w:t>
      </w:r>
    </w:p>
    <w:p w14:paraId="32B8CC85" w14:textId="25B98AB8" w:rsidR="005C3A95" w:rsidRDefault="00FD05EE" w:rsidP="009A1BE5">
      <w:pPr>
        <w:pStyle w:val="ListParagraph"/>
      </w:pPr>
      <w:r>
        <w:t>S</w:t>
      </w:r>
      <w:r w:rsidR="00422A96">
        <w:t xml:space="preserve">i el </w:t>
      </w:r>
      <w:r w:rsidR="00775F3F">
        <w:t xml:space="preserve">balanç net horari predit és major a un llindar, i el </w:t>
      </w:r>
      <w:r w:rsidR="00422A96">
        <w:t>temps en que es tarda a consumir</w:t>
      </w:r>
      <w:r w:rsidR="00C75F7C">
        <w:t xml:space="preserve"> el balanç net horari predit </w:t>
      </w:r>
      <w:r w:rsidR="00422A96">
        <w:t>és igual o major</w:t>
      </w:r>
      <w:r w:rsidR="007B009B">
        <w:t xml:space="preserve"> al temps que queda d’hora</w:t>
      </w:r>
      <w:r w:rsidR="00553361">
        <w:t xml:space="preserve"> multiplicat per un factor</w:t>
      </w:r>
      <w:r w:rsidR="00775F3F">
        <w:t xml:space="preserve"> entre 1 i 0</w:t>
      </w:r>
      <w:r w:rsidR="00C92838">
        <w:t>, s’engega la càrrega.</w:t>
      </w:r>
    </w:p>
    <w:p w14:paraId="67539678" w14:textId="5BB7680C" w:rsidR="00553361" w:rsidRDefault="00F0613E" w:rsidP="00C42658">
      <w:pPr>
        <w:pStyle w:val="ListParagraph"/>
      </w:pPr>
      <w:r>
        <w:t>Si el balanç net horari final predit</w:t>
      </w:r>
      <w:r w:rsidR="0021549C">
        <w:t xml:space="preserve"> </w:t>
      </w:r>
      <w:r>
        <w:t xml:space="preserve">és </w:t>
      </w:r>
      <w:r w:rsidR="00BB57D9">
        <w:t>igual o menor a un llindar mínim</w:t>
      </w:r>
      <w:r w:rsidR="0021549C">
        <w:t>,</w:t>
      </w:r>
      <w:r w:rsidR="0021549C" w:rsidRPr="0021549C">
        <w:t xml:space="preserve"> </w:t>
      </w:r>
      <w:r w:rsidR="0021549C">
        <w:t>comptant que apaguéssim la càrrega</w:t>
      </w:r>
      <w:r w:rsidR="00C92838">
        <w:t>, s’apaga</w:t>
      </w:r>
      <w:r w:rsidR="008840A9">
        <w:t>.</w:t>
      </w:r>
    </w:p>
    <w:p w14:paraId="4D49271D" w14:textId="0102C512" w:rsidR="00956C43" w:rsidRDefault="00956C43" w:rsidP="00876505">
      <w:pPr>
        <w:ind w:firstLine="0"/>
      </w:pPr>
      <w:r>
        <w:t>La màquina d’estat</w:t>
      </w:r>
      <w:r w:rsidR="00876505">
        <w:t>s</w:t>
      </w:r>
      <w:r>
        <w:t xml:space="preserve"> és la següent:</w:t>
      </w:r>
    </w:p>
    <w:p w14:paraId="7C23205B" w14:textId="77777777" w:rsidR="00956C43" w:rsidRDefault="00956C4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2D2D3E78" wp14:editId="5BAD4D33">
                <wp:extent cx="5093200" cy="1405890"/>
                <wp:effectExtent l="0" t="0" r="0" b="22860"/>
                <wp:docPr id="65" name="Canvas 65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37" name="Rectangle: Rounded Corners 37"/>
                        <wps:cNvSpPr/>
                        <wps:spPr>
                          <a:xfrm>
                            <a:off x="2058691" y="36071"/>
                            <a:ext cx="854440" cy="457699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325D41FB" w14:textId="77777777" w:rsidR="00956C43" w:rsidRPr="009B06C6" w:rsidRDefault="00956C43" w:rsidP="00956C43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color w:val="000000" w:themeColor="text1"/>
                                </w:rPr>
                              </w:pPr>
                              <w:r w:rsidRPr="009B06C6">
                                <w:rPr>
                                  <w:color w:val="000000" w:themeColor="text1"/>
                                </w:rPr>
                                <w:t>Apagada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8" name="Rectangle: Rounded Corners 38"/>
                        <wps:cNvSpPr/>
                        <wps:spPr>
                          <a:xfrm>
                            <a:off x="2059056" y="949437"/>
                            <a:ext cx="854075" cy="4572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5D7E5922" w14:textId="77777777" w:rsidR="00956C43" w:rsidRPr="00B86397" w:rsidRDefault="00956C43" w:rsidP="00956C43">
                              <w:pPr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1" name="Connector: Elbow 61"/>
                        <wps:cNvCnPr/>
                        <wps:spPr>
                          <a:xfrm>
                            <a:off x="2913131" y="264921"/>
                            <a:ext cx="12700" cy="91311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2" name="Connector: Elbow 62"/>
                        <wps:cNvCnPr/>
                        <wps:spPr>
                          <a:xfrm rot="10800000">
                            <a:off x="2058692" y="264921"/>
                            <a:ext cx="365" cy="913116"/>
                          </a:xfrm>
                          <a:prstGeom prst="bentConnector3">
                            <a:avLst>
                              <a:gd name="adj1" fmla="val 62730137"/>
                            </a:avLst>
                          </a:prstGeom>
                          <a:ln w="12700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3" name="Text Box 63"/>
                        <wps:cNvSpPr txBox="1"/>
                        <wps:spPr>
                          <a:xfrm>
                            <a:off x="3152139" y="264591"/>
                            <a:ext cx="1905207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0D467DD" w14:textId="76E1F75A" w:rsidR="00AD172D" w:rsidRPr="00AD172D" w:rsidRDefault="00AD172D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39601BF" w14:textId="31E75E65" w:rsidR="00956C43" w:rsidRPr="00E16AB2" w:rsidRDefault="00956C43" w:rsidP="00956C4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6BDF6398" w14:textId="2E2B070D" w:rsidR="00956C43" w:rsidRPr="00E16AB2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4" name="Text Box 76"/>
                        <wps:cNvSpPr txBox="1"/>
                        <wps:spPr>
                          <a:xfrm>
                            <a:off x="11" y="265703"/>
                            <a:ext cx="182170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57F5E6F" w14:textId="62575605" w:rsidR="00AD172D" w:rsidRPr="00AD172D" w:rsidRDefault="00AD172D" w:rsidP="00AD172D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4BC00B8E" w14:textId="5F001E18" w:rsidR="00956C43" w:rsidRPr="00AD172D" w:rsidRDefault="00956C43" w:rsidP="00AD172D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2D2D3E78" id="Canvas 65" o:spid="_x0000_s1279" editas="canvas" style="width:401.05pt;height:110.7pt;mso-position-horizontal-relative:char;mso-position-vertical-relative:line" coordsize="50927,1405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">
                <v:shape id="_x0000_s1280" type="#_x0000_t75" style="position:absolute;width:50927;height:14058;visibility:visible;mso-wrap-style:square" filled="t">
                  <v:fill o:detectmouseclick="t"/>
                  <v:path o:connecttype="none"/>
                </v:shape>
                <v:roundrect id="Rectangle: Rounded Corners 37" o:spid="_x0000_s1281" style="position:absolute;left:20586;top:360;width:8545;height:4577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" filled="f" strokecolor="black [3213]" strokeweight="1pt">
                  <v:stroke joinstyle="miter"/>
                  <v:textbox>
                    <w:txbxContent>
                      <w:p w14:paraId="325D41FB" w14:textId="77777777" w:rsidR="00956C43" w:rsidRPr="009B06C6" w:rsidRDefault="00956C43" w:rsidP="00956C43">
                        <w:pPr>
                          <w:spacing w:before="0" w:after="0"/>
                          <w:ind w:firstLine="0"/>
                          <w:jc w:val="center"/>
                          <w:rPr>
                            <w:color w:val="000000" w:themeColor="text1"/>
                          </w:rPr>
                        </w:pPr>
                        <w:r w:rsidRPr="009B06C6">
                          <w:rPr>
                            <w:color w:val="000000" w:themeColor="text1"/>
                          </w:rPr>
                          <w:t>Apagada</w:t>
                        </w:r>
                      </w:p>
                    </w:txbxContent>
                  </v:textbox>
                </v:roundrect>
                <v:roundrect id="Rectangle: Rounded Corners 38" o:spid="_x0000_s1282" style="position:absolute;left:20590;top:9494;width:8541;height:4572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" filled="f" strokecolor="black [3213]" strokeweight="1pt">
                  <v:stroke joinstyle="miter"/>
                  <v:textbox>
                    <w:txbxContent>
                      <w:p w14:paraId="5D7E5922" w14:textId="77777777" w:rsidR="00956C43" w:rsidRPr="00B86397" w:rsidRDefault="00956C43" w:rsidP="00956C43">
                        <w:pPr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</w:txbxContent>
                  </v:textbox>
                </v:roundrect>
                <v:shape id="Connector: Elbow 61" o:spid="_x0000_s1283" type="#_x0000_t34" style="position:absolute;left:29131;top:2649;width:127;height:9131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" adj="388800" strokecolor="black [3213]" strokeweight="1pt">
                  <v:stroke endarrow="block"/>
                </v:shape>
                <v:shape id="Connector: Elbow 62" o:spid="_x0000_s1284" type="#_x0000_t34" style="position:absolute;left:20586;top:2649;width:4;height:9131;rotation:1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" adj="13549710" strokecolor="black [3213]" strokeweight="1pt">
                  <v:stroke endarrow="block"/>
                </v:shape>
                <v:shape id="Text Box 63" o:spid="_x0000_s1285" type="#_x0000_t202" style="position:absolute;left:31521;top:2645;width:19052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" filled="f" stroked="f" strokeweight=".5pt">
                  <v:textbox>
                    <w:txbxContent>
                      <w:p w14:paraId="30D467DD" w14:textId="76E1F75A" w:rsidR="00AD172D" w:rsidRPr="00AD172D" w:rsidRDefault="00AD172D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39601BF" w14:textId="31E75E65" w:rsidR="00956C43" w:rsidRPr="00E16AB2" w:rsidRDefault="00956C43" w:rsidP="00956C4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6BDF6398" w14:textId="2E2B070D" w:rsidR="00956C43" w:rsidRPr="00E16AB2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86" type="#_x0000_t202" style="position:absolute;top:2657;width:18217;height:912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" filled="f" stroked="f" strokeweight=".5pt">
                  <v:textbox>
                    <w:txbxContent>
                      <w:p w14:paraId="157F5E6F" w14:textId="62575605" w:rsidR="00AD172D" w:rsidRPr="00AD172D" w:rsidRDefault="00AD172D" w:rsidP="00AD172D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4BC00B8E" w14:textId="5F001E18" w:rsidR="00956C43" w:rsidRPr="00AD172D" w:rsidRDefault="00956C43" w:rsidP="00AD172D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6A9D3CAA" w14:textId="0B857E90" w:rsidR="00956C43" w:rsidRPr="00422A96" w:rsidRDefault="00956C43" w:rsidP="00956C43">
      <w:pPr>
        <w:pStyle w:val="Caption"/>
      </w:pPr>
      <w:bookmarkStart w:id="210" w:name="_Toc10820785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18</w:t>
      </w:r>
      <w:r w:rsidR="00E66735">
        <w:fldChar w:fldCharType="end"/>
      </w:r>
      <w:r>
        <w:t>. Predictiu – Màquina d’estats per controlar una càrrega</w:t>
      </w:r>
      <w:bookmarkEnd w:id="210"/>
    </w:p>
    <w:p w14:paraId="0465435A" w14:textId="007FD909" w:rsidR="00E24DD5" w:rsidRDefault="00E24DD5" w:rsidP="00E24DD5">
      <w:pPr>
        <w:pStyle w:val="Heading3"/>
      </w:pPr>
      <w:bookmarkStart w:id="211" w:name="_Toc108200341"/>
      <w:bookmarkStart w:id="212" w:name="_Toc108207942"/>
      <w:r>
        <w:t>Dues càrregues</w:t>
      </w:r>
      <w:bookmarkEnd w:id="211"/>
      <w:bookmarkEnd w:id="212"/>
    </w:p>
    <w:p w14:paraId="0497E3D9" w14:textId="11004D15" w:rsidR="00AF3122" w:rsidRDefault="00126B9D" w:rsidP="00AF3122">
      <w:r>
        <w:t xml:space="preserve">Per controlar dues càrregues, </w:t>
      </w:r>
      <w:r w:rsidR="006B4E12">
        <w:t xml:space="preserve">podríem pensar que </w:t>
      </w:r>
      <w:r w:rsidR="00EF3BAC">
        <w:t>e</w:t>
      </w:r>
      <w:r w:rsidR="006B4E12">
        <w:t>s pot fer el mateix que en la histèresi</w:t>
      </w:r>
      <w:r w:rsidR="00426663">
        <w:t xml:space="preserve"> i gestionar les càrregues per separat</w:t>
      </w:r>
      <w:r w:rsidR="000755EA">
        <w:t>.</w:t>
      </w:r>
      <w:r w:rsidR="006B4E12">
        <w:t xml:space="preserve"> </w:t>
      </w:r>
      <w:r w:rsidR="000755EA">
        <w:t>P</w:t>
      </w:r>
      <w:r w:rsidR="00426663">
        <w:t xml:space="preserve">erò </w:t>
      </w:r>
      <w:r w:rsidR="006B4E12">
        <w:t>el fet</w:t>
      </w:r>
      <w:r w:rsidR="00426663">
        <w:t xml:space="preserve"> </w:t>
      </w:r>
      <w:r w:rsidR="006B4E12">
        <w:t>d’engegar o apagar una càrrega altera el balanç net horari final</w:t>
      </w:r>
      <w:r w:rsidR="00426663">
        <w:t xml:space="preserve">, cosa que complicaria molt el sistema. </w:t>
      </w:r>
    </w:p>
    <w:p w14:paraId="6D19FE95" w14:textId="69B03D08" w:rsidR="007E4FA7" w:rsidRDefault="00426663" w:rsidP="00426663">
      <w:pPr>
        <w:ind w:firstLine="0"/>
      </w:pPr>
      <w:r>
        <w:t xml:space="preserve">La solució adequada és </w:t>
      </w:r>
      <w:r w:rsidR="007E4FA7">
        <w:t>aplicar el comportament a la</w:t>
      </w:r>
      <w:r>
        <w:t xml:space="preserve"> 2a càrrega només si la 1a s’ha engegat. </w:t>
      </w:r>
      <w:r w:rsidR="007E4FA7">
        <w:t xml:space="preserve">I apagar la 1a càrrega només si la </w:t>
      </w:r>
      <w:r w:rsidR="007220E0">
        <w:t>2a</w:t>
      </w:r>
      <w:r w:rsidR="007E4FA7">
        <w:t xml:space="preserve"> està apagada. </w:t>
      </w:r>
      <w:r>
        <w:t xml:space="preserve">La màquina d’estat </w:t>
      </w:r>
      <w:r w:rsidR="00BD56F8">
        <w:t>queda de la següent forma</w:t>
      </w:r>
      <w:r>
        <w:t>:</w:t>
      </w:r>
    </w:p>
    <w:p w14:paraId="11FFE3CD" w14:textId="77777777" w:rsidR="00426663" w:rsidRDefault="00426663" w:rsidP="007E4FA7">
      <w:pPr>
        <w:jc w:val="center"/>
      </w:pPr>
      <w:r>
        <w:rPr>
          <w:noProof/>
        </w:rPr>
        <mc:AlternateContent>
          <mc:Choice Requires="wpc">
            <w:drawing>
              <wp:inline distT="0" distB="0" distL="0" distR="0" wp14:anchorId="5886D159" wp14:editId="1C6F2127">
                <wp:extent cx="5141595" cy="2794440"/>
                <wp:effectExtent l="0" t="0" r="1905" b="6350"/>
                <wp:docPr id="72" name="Canvas 72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67" name="Rectangle: Rounded Corners 67"/>
                        <wps:cNvSpPr/>
                        <wps:spPr>
                          <a:xfrm>
                            <a:off x="2027049" y="2064123"/>
                            <a:ext cx="975473" cy="667497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1E22DF8" w14:textId="34C24B7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</w:t>
                              </w:r>
                              <w:r w:rsidR="00426663" w:rsidRPr="00B86397">
                                <w:rPr>
                                  <w:rFonts w:eastAsia="Calibri"/>
                                  <w:color w:val="000000"/>
                                </w:rPr>
                                <w:t>Engegada</w:t>
                              </w:r>
                            </w:p>
                            <w:p w14:paraId="1CD69709" w14:textId="5DDFF5A9" w:rsidR="005E05BB" w:rsidRPr="00B86397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2 Apagada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0" name="Text Box 70"/>
                        <wps:cNvSpPr txBox="1"/>
                        <wps:spPr>
                          <a:xfrm>
                            <a:off x="3222396" y="265806"/>
                            <a:ext cx="1841974" cy="91289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F490945" w14:textId="77777777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7FF5583B" w14:textId="77777777" w:rsidR="00426663" w:rsidRPr="00E16AB2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0246CA2C" w14:textId="77777777" w:rsidR="00426663" w:rsidRPr="00E16AB2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Text Box 76"/>
                        <wps:cNvSpPr txBox="1"/>
                        <wps:spPr>
                          <a:xfrm>
                            <a:off x="24" y="257189"/>
                            <a:ext cx="1806488" cy="912334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477895" w14:textId="74D27DBC" w:rsidR="00426663" w:rsidRPr="00AD172D" w:rsidRDefault="00426663" w:rsidP="00426663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off1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66E9ADD7" w14:textId="77777777" w:rsidR="00426663" w:rsidRPr="00AD172D" w:rsidRDefault="00426663" w:rsidP="00426663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5" name="Rectangle: Rounded Corners 105"/>
                        <wps:cNvSpPr/>
                        <wps:spPr>
                          <a:xfrm>
                            <a:off x="2027049" y="1010073"/>
                            <a:ext cx="975839" cy="673624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2D96286" w14:textId="26DF15DC" w:rsidR="00426663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 xml:space="preserve">1 i 2 </w:t>
                              </w:r>
                              <w:r w:rsidR="00426663">
                                <w:rPr>
                                  <w:rFonts w:eastAsia="Calibri"/>
                                  <w:color w:val="000000"/>
                                </w:rPr>
                                <w:t>Engegades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06" name="Rectangle: Rounded Corners 106"/>
                        <wps:cNvSpPr/>
                        <wps:spPr>
                          <a:xfrm>
                            <a:off x="2027529" y="36000"/>
                            <a:ext cx="975360" cy="6731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A216AAC" w14:textId="004E94FF" w:rsidR="005E05BB" w:rsidRDefault="005E05BB" w:rsidP="005E05BB">
                              <w:pPr>
                                <w:spacing w:before="0" w:after="0"/>
                                <w:ind w:firstLine="0"/>
                                <w:jc w:val="center"/>
                                <w:rPr>
                                  <w:rFonts w:eastAsia="Calibri"/>
                                  <w:color w:val="000000"/>
                                </w:rPr>
                              </w:pPr>
                              <w:r>
                                <w:rPr>
                                  <w:rFonts w:eastAsia="Calibri"/>
                                  <w:color w:val="000000"/>
                                </w:rPr>
                                <w:t>1 i 2 Apagades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75" name="Group 75"/>
                        <wpg:cNvGrpSpPr/>
                        <wpg:grpSpPr>
                          <a:xfrm>
                            <a:off x="3002522" y="1472752"/>
                            <a:ext cx="222850" cy="905044"/>
                            <a:chOff x="3375292" y="1534888"/>
                            <a:chExt cx="222850" cy="905044"/>
                          </a:xfrm>
                        </wpg:grpSpPr>
                        <wps:wsp>
                          <wps:cNvPr id="107" name="Connector: Elbow 107"/>
                          <wps:cNvCnPr/>
                          <wps:spPr>
                            <a:xfrm rot="5400000">
                              <a:off x="3033444" y="1876736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4" name="Straight Connector 74"/>
                          <wps:cNvCnPr/>
                          <wps:spPr>
                            <a:xfrm flipH="1">
                              <a:off x="3376794" y="1534888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26" name="Group 126"/>
                        <wpg:cNvGrpSpPr/>
                        <wpg:grpSpPr>
                          <a:xfrm flipH="1" flipV="1">
                            <a:off x="1803781" y="354205"/>
                            <a:ext cx="222250" cy="904875"/>
                            <a:chOff x="0" y="0"/>
                            <a:chExt cx="222850" cy="905044"/>
                          </a:xfrm>
                        </wpg:grpSpPr>
                        <wps:wsp>
                          <wps:cNvPr id="127" name="Connector: Elbow 127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8" name="Straight Connector 128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g:wgp>
                        <wpg:cNvPr id="136" name="Group 136"/>
                        <wpg:cNvGrpSpPr/>
                        <wpg:grpSpPr>
                          <a:xfrm flipH="1" flipV="1">
                            <a:off x="1805279" y="1479900"/>
                            <a:ext cx="222250" cy="904876"/>
                            <a:chOff x="0" y="0"/>
                            <a:chExt cx="222850" cy="905045"/>
                          </a:xfrm>
                        </wpg:grpSpPr>
                        <wps:wsp>
                          <wps:cNvPr id="137" name="Connector: Elbow 137"/>
                          <wps:cNvCnPr/>
                          <wps:spPr>
                            <a:xfrm rot="5400000">
                              <a:off x="-341848" y="341849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40" name="Straight Connector 140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  <wps:wsp>
                        <wps:cNvPr id="143" name="Text Box 70"/>
                        <wps:cNvSpPr txBox="1"/>
                        <wps:spPr>
                          <a:xfrm>
                            <a:off x="3225674" y="1477018"/>
                            <a:ext cx="1915921" cy="91249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4C53478" w14:textId="77777777" w:rsidR="005E05BB" w:rsidRPr="00AD172D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r>
                                    <w:rPr>
                                      <w:rFonts w:ascii="Cambria Math" w:hAnsi="Cambria Math"/>
                                    </w:rPr>
                                    <m:t>h≥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on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0C7AB983" w14:textId="77777777" w:rsidR="005E05BB" w:rsidRPr="00E16AB2" w:rsidRDefault="005E05BB" w:rsidP="005E05BB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eastAsiaTheme="minorEastAsia"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cons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≥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t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restant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>·factor</m:t>
                                  </m:r>
                                </m:oMath>
                              </m:oMathPara>
                            </w:p>
                            <w:p w14:paraId="5B2B88DE" w14:textId="77777777" w:rsidR="005E05BB" w:rsidRPr="00E16AB2" w:rsidRDefault="005E05BB" w:rsidP="005E05BB">
                              <w:pPr>
                                <w:spacing w:before="0" w:after="0" w:line="288" w:lineRule="auto"/>
                                <w:jc w:val="center"/>
                              </w:pPr>
                              <w:r w:rsidRPr="00E16AB2">
                                <w:t>engegar càrrega</w:t>
                              </w:r>
                            </w:p>
                            <w:p w14:paraId="25AC2268" w14:textId="3A323FC5" w:rsidR="005E05BB" w:rsidRDefault="005E05BB" w:rsidP="005E05BB">
                              <w:pPr>
                                <w:spacing w:line="288" w:lineRule="auto"/>
                                <w:ind w:firstLine="173"/>
                                <w:jc w:val="center"/>
                                <w:rPr>
                                  <w:rFonts w:eastAsia="Calibri"/>
                                </w:rPr>
                              </w:pP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44" name="Text Box 76"/>
                        <wps:cNvSpPr txBox="1"/>
                        <wps:spPr>
                          <a:xfrm>
                            <a:off x="4176" y="1477042"/>
                            <a:ext cx="1805940" cy="91186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1C18DD2" w14:textId="1E2382C6" w:rsidR="007E4FA7" w:rsidRPr="00AD172D" w:rsidRDefault="007E4FA7" w:rsidP="007E4FA7">
                              <w:pPr>
                                <w:pBdr>
                                  <w:bottom w:val="single" w:sz="4" w:space="0" w:color="auto"/>
                                </w:pBdr>
                                <w:spacing w:before="0" w:after="0" w:line="288" w:lineRule="auto"/>
                                <w:ind w:firstLine="0"/>
                                <w:rPr>
                                  <w:rFonts w:ascii="CMU Serif" w:eastAsiaTheme="minorEastAsia" w:hAnsi="CMU Serif"/>
                                  <w:noProof/>
                                </w:rPr>
                              </w:pPr>
                              <m:oMathPara>
                                <m:oMath>
                                  <m:r>
                                    <w:rPr>
                                      <w:rFonts w:ascii="Cambria Math" w:hAnsi="Cambria Math"/>
                                    </w:rPr>
                                    <m:t>eB1</m:t>
                                  </m:r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h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off2</m:t>
                                      </m:r>
                                    </m:sub>
                                  </m:sSub>
                                  <m:sSub>
                                    <m:sSubPr>
                                      <m:ctrlPr>
                                        <w:rPr>
                                          <w:rFonts w:ascii="Cambria Math" w:hAnsi="Cambria Math"/>
                                          <w:i/>
                                        </w:rPr>
                                      </m:ctrlPr>
                                    </m:sSubPr>
                                    <m:e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≤llindar</m:t>
                                      </m:r>
                                    </m:e>
                                    <m:sub>
                                      <m:r>
                                        <w:rPr>
                                          <w:rFonts w:ascii="Cambria Math" w:hAnsi="Cambria Math"/>
                                        </w:rPr>
                                        <m:t>final</m:t>
                                      </m:r>
                                    </m:sub>
                                  </m:sSub>
                                  <m:r>
                                    <w:rPr>
                                      <w:rFonts w:ascii="Cambria Math" w:hAnsi="Cambria Math"/>
                                    </w:rPr>
                                    <m:t xml:space="preserve"> </m:t>
                                  </m:r>
                                </m:oMath>
                              </m:oMathPara>
                            </w:p>
                            <w:p w14:paraId="310DD0FF" w14:textId="62763530" w:rsidR="007E4FA7" w:rsidRPr="007E4FA7" w:rsidRDefault="007E4FA7" w:rsidP="007E4FA7">
                              <w:pPr>
                                <w:spacing w:before="0" w:after="0" w:line="288" w:lineRule="auto"/>
                                <w:jc w:val="center"/>
                              </w:pPr>
                              <w:r>
                                <w:t>apagar</w:t>
                              </w:r>
                              <w:r w:rsidRPr="00E16AB2">
                                <w:t xml:space="preserve"> càrrega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wgp>
                        <wpg:cNvPr id="370" name="Group 370"/>
                        <wpg:cNvGrpSpPr/>
                        <wpg:grpSpPr>
                          <a:xfrm rot="10800000" flipH="1" flipV="1">
                            <a:off x="3004024" y="321531"/>
                            <a:ext cx="222250" cy="904240"/>
                            <a:chOff x="0" y="0"/>
                            <a:chExt cx="222850" cy="905044"/>
                          </a:xfrm>
                        </wpg:grpSpPr>
                        <wps:wsp>
                          <wps:cNvPr id="384" name="Connector: Elbow 384"/>
                          <wps:cNvCnPr/>
                          <wps:spPr>
                            <a:xfrm rot="5400000">
                              <a:off x="-341848" y="341848"/>
                              <a:ext cx="905044" cy="221348"/>
                            </a:xfrm>
                            <a:prstGeom prst="bentConnector2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  <a:tailEnd type="triangle"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6" name="Straight Connector 386"/>
                          <wps:cNvCnPr/>
                          <wps:spPr>
                            <a:xfrm flipH="1">
                              <a:off x="1502" y="0"/>
                              <a:ext cx="221348" cy="0"/>
                            </a:xfrm>
                            <a:prstGeom prst="line">
                              <a:avLst/>
                            </a:prstGeom>
                            <a:ln w="12700">
                              <a:solidFill>
                                <a:schemeClr val="tx1"/>
                              </a:solidFill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wgp>
                    </wpc:wpc>
                  </a:graphicData>
                </a:graphic>
              </wp:inline>
            </w:drawing>
          </mc:Choice>
          <mc:Fallback>
            <w:pict>
              <v:group w14:anchorId="5886D159" id="Canvas 72" o:spid="_x0000_s1287" editas="canvas" style="width:404.85pt;height:220.05pt;mso-position-horizontal-relative:char;mso-position-vertical-relative:line" coordsize="51415,2794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">
                <v:shape id="_x0000_s1288" type="#_x0000_t75" style="position:absolute;width:51415;height:27940;visibility:visible;mso-wrap-style:square" filled="t">
                  <v:fill o:detectmouseclick="t"/>
                  <v:path o:connecttype="none"/>
                </v:shape>
                <v:roundrect id="Rectangle: Rounded Corners 67" o:spid="_x0000_s1289" style="position:absolute;left:20270;top:20641;width:9755;height:6675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" filled="f" strokecolor="black [3213]" strokeweight="1pt">
                  <v:stroke joinstyle="miter"/>
                  <v:textbox>
                    <w:txbxContent>
                      <w:p w14:paraId="21E22DF8" w14:textId="34C24B7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</w:t>
                        </w:r>
                        <w:r w:rsidR="00426663" w:rsidRPr="00B86397">
                          <w:rPr>
                            <w:rFonts w:eastAsia="Calibri"/>
                            <w:color w:val="000000"/>
                          </w:rPr>
                          <w:t>Engegada</w:t>
                        </w:r>
                      </w:p>
                      <w:p w14:paraId="1CD69709" w14:textId="5DDFF5A9" w:rsidR="005E05BB" w:rsidRPr="00B86397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2 Apagada</w:t>
                        </w:r>
                      </w:p>
                    </w:txbxContent>
                  </v:textbox>
                </v:roundrect>
                <v:shape id="Text Box 70" o:spid="_x0000_s1290" type="#_x0000_t202" style="position:absolute;left:32223;top:2658;width:18420;height:912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" filled="f" stroked="f" strokeweight=".5pt">
                  <v:textbox>
                    <w:txbxContent>
                      <w:p w14:paraId="0F490945" w14:textId="77777777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7FF5583B" w14:textId="77777777" w:rsidR="00426663" w:rsidRPr="00E16AB2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0246CA2C" w14:textId="77777777" w:rsidR="00426663" w:rsidRPr="00E16AB2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</w:txbxContent>
                  </v:textbox>
                </v:shape>
                <v:shape id="Text Box 76" o:spid="_x0000_s1291" type="#_x0000_t202" style="position:absolute;top:2571;width:18065;height:91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" filled="f" stroked="f" strokeweight=".5pt">
                  <v:textbox>
                    <w:txbxContent>
                      <w:p w14:paraId="0E477895" w14:textId="74D27DBC" w:rsidR="00426663" w:rsidRPr="00AD172D" w:rsidRDefault="00426663" w:rsidP="00426663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off1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66E9ADD7" w14:textId="77777777" w:rsidR="00426663" w:rsidRPr="00AD172D" w:rsidRDefault="00426663" w:rsidP="00426663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v:roundrect id="Rectangle: Rounded Corners 105" o:spid="_x0000_s1292" style="position:absolute;left:20270;top:10100;width:9758;height:6736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" filled="f" strokecolor="black [3213]" strokeweight="1pt">
                  <v:stroke joinstyle="miter"/>
                  <v:textbox>
                    <w:txbxContent>
                      <w:p w14:paraId="72D96286" w14:textId="26DF15DC" w:rsidR="00426663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 xml:space="preserve">1 i 2 </w:t>
                        </w:r>
                        <w:r w:rsidR="00426663">
                          <w:rPr>
                            <w:rFonts w:eastAsia="Calibri"/>
                            <w:color w:val="000000"/>
                          </w:rPr>
                          <w:t>Engegades</w:t>
                        </w:r>
                      </w:p>
                    </w:txbxContent>
                  </v:textbox>
                </v:roundrect>
                <v:roundrect id="Rectangle: Rounded Corners 106" o:spid="_x0000_s1293" style="position:absolute;left:20275;top:360;width:9753;height:6731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" filled="f" strokecolor="black [3213]" strokeweight="1pt">
                  <v:stroke joinstyle="miter"/>
                  <v:textbox>
                    <w:txbxContent>
                      <w:p w14:paraId="6A216AAC" w14:textId="004E94FF" w:rsidR="005E05BB" w:rsidRDefault="005E05BB" w:rsidP="005E05BB">
                        <w:pPr>
                          <w:spacing w:before="0" w:after="0"/>
                          <w:ind w:firstLine="0"/>
                          <w:jc w:val="center"/>
                          <w:rPr>
                            <w:rFonts w:eastAsia="Calibri"/>
                            <w:color w:val="000000"/>
                          </w:rPr>
                        </w:pPr>
                        <w:r>
                          <w:rPr>
                            <w:rFonts w:eastAsia="Calibri"/>
                            <w:color w:val="000000"/>
                          </w:rPr>
                          <w:t>1 i 2 Apagades</w:t>
                        </w:r>
                      </w:p>
                    </w:txbxContent>
                  </v:textbox>
                </v:roundrect>
                <v:group id="Group 75" o:spid="_x0000_s1294" style="position:absolute;left:30025;top:14727;width:2228;height:9050" coordorigin="33752,15348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">
                  <v:shapetype id="_x0000_t33" coordsize="21600,21600" o:spt="33" o:oned="t" path="m,l21600,r,21600e" filled="f">
                    <v:stroke joinstyle="miter"/>
                    <v:path arrowok="t" fillok="f" o:connecttype="none"/>
                    <o:lock v:ext="edit" shapetype="t"/>
                  </v:shapetype>
                  <v:shape id="Connector: Elbow 107" o:spid="_x0000_s1295" type="#_x0000_t33" style="position:absolute;left:30333;top:18767;width:9051;height:2214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" strokecolor="black [3213]" strokeweight="1pt">
                    <v:stroke endarrow="block"/>
                  </v:shape>
                  <v:line id="Straight Connector 74" o:spid="_x0000_s1296" style="position:absolute;flip:x;visibility:visible;mso-wrap-style:square" from="33767,15348" to="35981,1534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" strokecolor="black [3213]" strokeweight="1pt">
                    <v:stroke joinstyle="miter"/>
                  </v:line>
                </v:group>
                <v:group id="Group 126" o:spid="_x0000_s1297" style="position:absolute;left:18037;top:3542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">
                  <v:shape id="Connector: Elbow 127" o:spid="_x0000_s1298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" strokecolor="black [3213]" strokeweight="1pt">
                    <v:stroke endarrow="block"/>
                  </v:shape>
                  <v:line id="Straight Connector 128" o:spid="_x0000_s1299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" strokecolor="black [3213]" strokeweight="1pt">
                    <v:stroke joinstyle="miter"/>
                  </v:line>
                </v:group>
                <v:group id="Group 136" o:spid="_x0000_s1300" style="position:absolute;left:18052;top:14799;width:2223;height:9048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">
                  <v:shape id="Connector: Elbow 137" o:spid="_x0000_s1301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" strokecolor="black [3213]" strokeweight="1pt">
                    <v:stroke endarrow="block"/>
                  </v:shape>
                  <v:line id="Straight Connector 140" o:spid="_x0000_s1302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" strokecolor="black [3213]" strokeweight="1pt">
                    <v:stroke joinstyle="miter"/>
                  </v:line>
                </v:group>
                <v:shape id="Text Box 70" o:spid="_x0000_s1303" type="#_x0000_t202" style="position:absolute;left:32256;top:14770;width:19159;height:912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" filled="f" stroked="f" strokeweight=".5pt">
                  <v:textbox>
                    <w:txbxContent>
                      <w:p w14:paraId="34C53478" w14:textId="77777777" w:rsidR="005E05BB" w:rsidRPr="00AD172D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r>
                              <w:rPr>
                                <w:rFonts w:ascii="Cambria Math" w:hAnsi="Cambria Math"/>
                              </w:rPr>
                              <m:t>h≥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on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0C7AB983" w14:textId="77777777" w:rsidR="005E05BB" w:rsidRPr="00E16AB2" w:rsidRDefault="005E05BB" w:rsidP="005E05BB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eastAsiaTheme="minorEastAsia"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cons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≥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t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restant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>·factor</m:t>
                            </m:r>
                          </m:oMath>
                        </m:oMathPara>
                      </w:p>
                      <w:p w14:paraId="5B2B88DE" w14:textId="77777777" w:rsidR="005E05BB" w:rsidRPr="00E16AB2" w:rsidRDefault="005E05BB" w:rsidP="005E05BB">
                        <w:pPr>
                          <w:spacing w:before="0" w:after="0" w:line="288" w:lineRule="auto"/>
                          <w:jc w:val="center"/>
                        </w:pPr>
                        <w:r w:rsidRPr="00E16AB2">
                          <w:t>engegar càrrega</w:t>
                        </w:r>
                      </w:p>
                      <w:p w14:paraId="25AC2268" w14:textId="3A323FC5" w:rsidR="005E05BB" w:rsidRDefault="005E05BB" w:rsidP="005E05BB">
                        <w:pPr>
                          <w:spacing w:line="288" w:lineRule="auto"/>
                          <w:ind w:firstLine="173"/>
                          <w:jc w:val="center"/>
                          <w:rPr>
                            <w:rFonts w:eastAsia="Calibri"/>
                          </w:rPr>
                        </w:pPr>
                      </w:p>
                    </w:txbxContent>
                  </v:textbox>
                </v:shape>
                <v:shape id="Text Box 76" o:spid="_x0000_s1304" type="#_x0000_t202" style="position:absolute;left:41;top:14770;width:18060;height:91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" filled="f" stroked="f" strokeweight=".5pt">
                  <v:textbox>
                    <w:txbxContent>
                      <w:p w14:paraId="21C18DD2" w14:textId="1E2382C6" w:rsidR="007E4FA7" w:rsidRPr="00AD172D" w:rsidRDefault="007E4FA7" w:rsidP="007E4FA7">
                        <w:pPr>
                          <w:pBdr>
                            <w:bottom w:val="single" w:sz="4" w:space="0" w:color="auto"/>
                          </w:pBdr>
                          <w:spacing w:before="0" w:after="0" w:line="288" w:lineRule="auto"/>
                          <w:ind w:firstLine="0"/>
                          <w:rPr>
                            <w:rFonts w:ascii="CMU Serif" w:eastAsiaTheme="minorEastAsia" w:hAnsi="CMU Serif"/>
                            <w:noProof/>
                          </w:rPr>
                        </w:pPr>
                        <m:oMathPara>
                          <m:oMath>
                            <m:r>
                              <w:rPr>
                                <w:rFonts w:ascii="Cambria Math" w:hAnsi="Cambria Math"/>
                              </w:rPr>
                              <m:t>eB1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h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off2</m:t>
                                </m:r>
                              </m:sub>
                            </m:sSub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i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hAnsi="Cambria Math"/>
                                  </w:rPr>
                                  <m:t>≤llindar</m:t>
                                </m:r>
                              </m:e>
                              <m:sub>
                                <m:r>
                                  <w:rPr>
                                    <w:rFonts w:ascii="Cambria Math" w:hAnsi="Cambria Math"/>
                                  </w:rPr>
                                  <m:t>final</m:t>
                                </m:r>
                              </m:sub>
                            </m:sSub>
                            <m:r>
                              <w:rPr>
                                <w:rFonts w:ascii="Cambria Math" w:hAnsi="Cambria Math"/>
                              </w:rPr>
                              <m:t xml:space="preserve"> </m:t>
                            </m:r>
                          </m:oMath>
                        </m:oMathPara>
                      </w:p>
                      <w:p w14:paraId="310DD0FF" w14:textId="62763530" w:rsidR="007E4FA7" w:rsidRPr="007E4FA7" w:rsidRDefault="007E4FA7" w:rsidP="007E4FA7">
                        <w:pPr>
                          <w:spacing w:before="0" w:after="0" w:line="288" w:lineRule="auto"/>
                          <w:jc w:val="center"/>
                        </w:pPr>
                        <w:r>
                          <w:t>apagar</w:t>
                        </w:r>
                        <w:r w:rsidRPr="00E16AB2">
                          <w:t xml:space="preserve"> càrrega</w:t>
                        </w:r>
                      </w:p>
                    </w:txbxContent>
                  </v:textbox>
                </v:shape>
                <v:group id="Group 370" o:spid="_x0000_s1305" style="position:absolute;left:30040;top:3215;width:2222;height:9042;rotation:180;flip:x y" coordsize="2228,90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">
                  <v:shape id="Connector: Elbow 384" o:spid="_x0000_s1306" type="#_x0000_t33" style="position:absolute;left:-3418;top:3418;width:9050;height:2213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" strokecolor="black [3213]" strokeweight="1pt">
                    <v:stroke endarrow="block"/>
                  </v:shape>
                  <v:line id="Straight Connector 386" o:spid="_x0000_s1307" style="position:absolute;flip:x;visibility:visible;mso-wrap-style:square" from="15,0" to="2228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" strokecolor="black [3213]" strokeweight="1pt">
                    <v:stroke joinstyle="miter"/>
                  </v:line>
                </v:group>
                <w10:anchorlock/>
              </v:group>
            </w:pict>
          </mc:Fallback>
        </mc:AlternateContent>
      </w:r>
    </w:p>
    <w:p w14:paraId="10A88227" w14:textId="2BD6FEF2" w:rsidR="005965FC" w:rsidRDefault="00426663" w:rsidP="006373A2">
      <w:pPr>
        <w:pStyle w:val="Caption"/>
      </w:pPr>
      <w:bookmarkStart w:id="213" w:name="_Toc10820785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19</w:t>
      </w:r>
      <w:r w:rsidR="00E66735">
        <w:fldChar w:fldCharType="end"/>
      </w:r>
      <w:r>
        <w:t>. Predictiu – Màquina d’estats per controlar dues càrregues</w:t>
      </w:r>
      <w:bookmarkEnd w:id="213"/>
    </w:p>
    <w:p w14:paraId="10C0FF1A" w14:textId="1472BC25" w:rsidR="000317C7" w:rsidRDefault="000317C7" w:rsidP="005965FC">
      <w:pPr>
        <w:ind w:firstLine="0"/>
        <w:sectPr w:rsid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43CF2447" w14:textId="165D7250" w:rsidR="000317C7" w:rsidRDefault="000317C7" w:rsidP="00153568">
      <w:pPr>
        <w:pStyle w:val="Heading1"/>
      </w:pPr>
      <w:bookmarkStart w:id="214" w:name="_Toc107070856"/>
      <w:bookmarkStart w:id="215" w:name="_Toc107070986"/>
      <w:bookmarkStart w:id="216" w:name="_Toc107354305"/>
      <w:bookmarkStart w:id="217" w:name="_Toc107779478"/>
      <w:bookmarkStart w:id="218" w:name="_Toc108200342"/>
      <w:bookmarkStart w:id="219" w:name="_Toc108207943"/>
      <w:bookmarkStart w:id="220" w:name="_Toc106819034"/>
      <w:bookmarkStart w:id="221" w:name="_Toc106819018"/>
      <w:r>
        <w:lastRenderedPageBreak/>
        <w:t>Simulador</w:t>
      </w:r>
      <w:bookmarkEnd w:id="214"/>
      <w:bookmarkEnd w:id="215"/>
      <w:bookmarkEnd w:id="216"/>
      <w:bookmarkEnd w:id="217"/>
      <w:bookmarkEnd w:id="218"/>
      <w:bookmarkEnd w:id="219"/>
    </w:p>
    <w:p w14:paraId="5B07AC9E" w14:textId="26C9CCC9" w:rsidR="00377ECD" w:rsidRDefault="00432252" w:rsidP="00377ECD">
      <w:r>
        <w:t xml:space="preserve">Abans d’implementar els algoritmes al món real, s’ha creat un </w:t>
      </w:r>
      <w:r w:rsidR="00535C0A">
        <w:t>programa</w:t>
      </w:r>
      <w:r w:rsidR="00A342A8">
        <w:t xml:space="preserve"> </w:t>
      </w:r>
      <w:r w:rsidR="00535C0A">
        <w:t>per simular</w:t>
      </w:r>
      <w:r w:rsidR="00A342A8">
        <w:t xml:space="preserve"> el sistema</w:t>
      </w:r>
      <w:r w:rsidR="006979AC">
        <w:t xml:space="preserve"> amb els diferents algoritmes i</w:t>
      </w:r>
      <w:r w:rsidR="00A342A8">
        <w:t xml:space="preserve"> </w:t>
      </w:r>
      <w:r w:rsidR="006979AC">
        <w:t>extreure’n</w:t>
      </w:r>
      <w:r w:rsidR="00A342A8">
        <w:t xml:space="preserve"> </w:t>
      </w:r>
      <w:r w:rsidR="006979AC">
        <w:t>resultats</w:t>
      </w:r>
      <w:r w:rsidR="003807FD">
        <w:t>,</w:t>
      </w:r>
      <w:r w:rsidR="006979AC">
        <w:t xml:space="preserve"> amb </w:t>
      </w:r>
      <w:r w:rsidR="005442C8">
        <w:t>l’objectiu</w:t>
      </w:r>
      <w:r w:rsidR="004869AC">
        <w:t xml:space="preserve"> </w:t>
      </w:r>
      <w:r w:rsidR="00535C0A">
        <w:t xml:space="preserve">de </w:t>
      </w:r>
      <w:r>
        <w:t xml:space="preserve">poder </w:t>
      </w:r>
      <w:r w:rsidR="000B6EDB">
        <w:t xml:space="preserve">veure </w:t>
      </w:r>
      <w:r>
        <w:t>el</w:t>
      </w:r>
      <w:r w:rsidR="00F729FD">
        <w:t>s</w:t>
      </w:r>
      <w:r>
        <w:t xml:space="preserve"> </w:t>
      </w:r>
      <w:r w:rsidR="00215684">
        <w:t>comportament</w:t>
      </w:r>
      <w:r w:rsidR="001B43E4">
        <w:t xml:space="preserve">s </w:t>
      </w:r>
      <w:r w:rsidR="005442C8">
        <w:t>del sistema i</w:t>
      </w:r>
      <w:r w:rsidR="001045A4">
        <w:t xml:space="preserve"> poder</w:t>
      </w:r>
      <w:r>
        <w:t xml:space="preserve"> trobar </w:t>
      </w:r>
      <w:r w:rsidR="001045A4">
        <w:t>la configuració</w:t>
      </w:r>
      <w:r>
        <w:t xml:space="preserve"> </w:t>
      </w:r>
      <w:r w:rsidR="00DF2CDB">
        <w:t xml:space="preserve">més </w:t>
      </w:r>
      <w:r>
        <w:t>òptim</w:t>
      </w:r>
      <w:r w:rsidR="001045A4">
        <w:t>a</w:t>
      </w:r>
      <w:r w:rsidR="00260CEF">
        <w:t xml:space="preserve"> </w:t>
      </w:r>
      <w:r w:rsidR="00215684">
        <w:t>en funció de l</w:t>
      </w:r>
      <w:r w:rsidR="00845AD3">
        <w:t xml:space="preserve">a </w:t>
      </w:r>
      <w:r w:rsidR="00215684">
        <w:t>instal</w:t>
      </w:r>
      <w:r w:rsidR="00215684">
        <w:rPr>
          <w:rFonts w:ascii="Arial" w:hAnsi="Arial" w:cs="Arial"/>
        </w:rPr>
        <w:t>·</w:t>
      </w:r>
      <w:r w:rsidR="00215684">
        <w:t>lació</w:t>
      </w:r>
      <w:r>
        <w:t>.</w:t>
      </w:r>
    </w:p>
    <w:p w14:paraId="15EF91C7" w14:textId="1D838EBD" w:rsidR="00021DBB" w:rsidRDefault="00643C56" w:rsidP="00A342A8">
      <w:r>
        <w:t>Fer e</w:t>
      </w:r>
      <w:r w:rsidR="00947F1F">
        <w:t>l simulador</w:t>
      </w:r>
      <w:r w:rsidR="000B6EDB">
        <w:t xml:space="preserve"> ha </w:t>
      </w:r>
      <w:r w:rsidR="001D6208">
        <w:t xml:space="preserve">ocupat </w:t>
      </w:r>
      <w:r w:rsidR="000B6EDB">
        <w:t xml:space="preserve">gran percentatge del projecte, </w:t>
      </w:r>
      <w:r w:rsidR="00021DBB">
        <w:t>degut a diversos factors:</w:t>
      </w:r>
    </w:p>
    <w:p w14:paraId="34EF7B92" w14:textId="791C2688" w:rsidR="00665398" w:rsidRDefault="00665398" w:rsidP="00B128B5">
      <w:pPr>
        <w:pStyle w:val="ListParagraph"/>
      </w:pPr>
      <w:r>
        <w:t>S’han fet servir llibreries mai utilitzades anterio</w:t>
      </w:r>
      <w:r w:rsidR="00AF2079">
        <w:t>rment</w:t>
      </w:r>
      <w:r>
        <w:t>.</w:t>
      </w:r>
    </w:p>
    <w:p w14:paraId="6BD4DA86" w14:textId="72C3A30A" w:rsidR="00D0078C" w:rsidRDefault="00840533" w:rsidP="00B128B5">
      <w:pPr>
        <w:pStyle w:val="ListParagraph"/>
      </w:pPr>
      <w:r>
        <w:t xml:space="preserve">S’ha fet genèric, per poder afegir i </w:t>
      </w:r>
      <w:r w:rsidR="004106D9">
        <w:t>emular</w:t>
      </w:r>
      <w:r>
        <w:t xml:space="preserve"> qualsevol algoritme en un sol programa.</w:t>
      </w:r>
    </w:p>
    <w:p w14:paraId="24EEA816" w14:textId="3B59A186" w:rsidR="00021DBB" w:rsidRDefault="00021DBB" w:rsidP="00B128B5">
      <w:pPr>
        <w:pStyle w:val="ListParagraph"/>
      </w:pPr>
      <w:r>
        <w:t xml:space="preserve">La </w:t>
      </w:r>
      <w:r w:rsidR="005030A5">
        <w:t xml:space="preserve">gran </w:t>
      </w:r>
      <w:r>
        <w:t>quantitat de dades i paràmetres que havia d’incloure.</w:t>
      </w:r>
    </w:p>
    <w:p w14:paraId="469360EE" w14:textId="6F461AA1" w:rsidR="00C851B0" w:rsidRDefault="00F6687F" w:rsidP="00B128B5">
      <w:pPr>
        <w:pStyle w:val="ListParagraph"/>
      </w:pPr>
      <w:r>
        <w:t xml:space="preserve">Els càlculs s’han </w:t>
      </w:r>
      <w:r w:rsidR="00C851B0">
        <w:t>optimitza</w:t>
      </w:r>
      <w:r w:rsidR="003969BE">
        <w:t>t al màxim</w:t>
      </w:r>
      <w:r w:rsidR="00C851B0">
        <w:t xml:space="preserve">, </w:t>
      </w:r>
      <w:r w:rsidR="00B53D3E">
        <w:t>per minimitzar el temps de simulació</w:t>
      </w:r>
      <w:r w:rsidR="00C851B0">
        <w:t>.</w:t>
      </w:r>
    </w:p>
    <w:p w14:paraId="6F787338" w14:textId="14D4B4E2" w:rsidR="001C7DDC" w:rsidRDefault="001C7DDC" w:rsidP="00B128B5">
      <w:pPr>
        <w:pStyle w:val="ListParagraph"/>
      </w:pPr>
      <w:r>
        <w:t>S’ha fet que es puguin fer múltiples simulacions</w:t>
      </w:r>
      <w:r w:rsidR="00397D0F">
        <w:t xml:space="preserve"> on només varia un paràmetre de la configuració, això es po</w:t>
      </w:r>
      <w:r w:rsidR="008E1BF3">
        <w:t xml:space="preserve">den </w:t>
      </w:r>
      <w:r w:rsidR="00397D0F">
        <w:t>optimitzar els paràmetres dels algoritmes</w:t>
      </w:r>
      <w:r w:rsidR="007B5ED1">
        <w:t xml:space="preserve"> per a cada sistema real específic.</w:t>
      </w:r>
    </w:p>
    <w:p w14:paraId="02832DE9" w14:textId="7B24A038" w:rsidR="000B359D" w:rsidRDefault="00480BE5" w:rsidP="00B128B5">
      <w:pPr>
        <w:pStyle w:val="ListParagraph"/>
      </w:pPr>
      <w:r>
        <w:t>S</w:t>
      </w:r>
      <w:r w:rsidR="00021DBB">
        <w:t>’ha fet el màxim d’accessible a</w:t>
      </w:r>
      <w:r w:rsidR="00885BE1">
        <w:t xml:space="preserve"> l’</w:t>
      </w:r>
      <w:r w:rsidR="00021DBB">
        <w:t>usuari</w:t>
      </w:r>
      <w:r w:rsidR="000B359D">
        <w:t>,</w:t>
      </w:r>
      <w:r w:rsidR="00D057ED">
        <w:t xml:space="preserve"> i</w:t>
      </w:r>
      <w:r w:rsidR="00021DBB">
        <w:t>mplementat una interfície gràfic</w:t>
      </w:r>
      <w:r w:rsidR="007948AD">
        <w:t xml:space="preserve">a i fent </w:t>
      </w:r>
      <w:r w:rsidR="00D057ED">
        <w:t xml:space="preserve">el </w:t>
      </w:r>
      <w:r w:rsidR="007948AD">
        <w:t xml:space="preserve">programa el </w:t>
      </w:r>
      <w:r w:rsidR="00D057ED">
        <w:t>màxim de robust.</w:t>
      </w:r>
    </w:p>
    <w:p w14:paraId="429ADB6B" w14:textId="23A6472C" w:rsidR="00C500FF" w:rsidRDefault="00C500FF" w:rsidP="004A691D">
      <w:pPr>
        <w:pStyle w:val="ListParagraph"/>
      </w:pPr>
      <w:r>
        <w:t>S’ha desenvolupat de forma iterativa, implementant les noves funcionalitats i algoritmes a mesura que han anat fent falta, ja que algunes d’elles no estaven marcades a l’inici.</w:t>
      </w:r>
    </w:p>
    <w:p w14:paraId="4FB5B164" w14:textId="3CD01B49" w:rsidR="00A342A8" w:rsidRDefault="00377ECD" w:rsidP="00A342A8">
      <w:r>
        <w:t>A</w:t>
      </w:r>
      <w:r w:rsidR="008E6032">
        <w:t xml:space="preserve"> </w:t>
      </w:r>
      <w:r>
        <w:t>part de simular el comportament</w:t>
      </w:r>
      <w:r w:rsidR="00A342A8">
        <w:t xml:space="preserve">, </w:t>
      </w:r>
      <w:r w:rsidR="00485F2E">
        <w:t>extreure’n</w:t>
      </w:r>
      <w:r w:rsidR="00A342A8">
        <w:t xml:space="preserve"> resultats i generar gràfiques, també s’ha fet que </w:t>
      </w:r>
      <w:r w:rsidR="00485F2E">
        <w:t>els</w:t>
      </w:r>
      <w:r w:rsidR="00A342A8">
        <w:t xml:space="preserve"> resultats i gràfiques es </w:t>
      </w:r>
      <w:r w:rsidR="00741651">
        <w:t xml:space="preserve">puguin </w:t>
      </w:r>
      <w:r w:rsidR="007104F3">
        <w:t>obtenir</w:t>
      </w:r>
      <w:r w:rsidR="00983C26">
        <w:t xml:space="preserve"> a partir de dades </w:t>
      </w:r>
      <w:r w:rsidR="00A342A8">
        <w:t>reals</w:t>
      </w:r>
      <w:r w:rsidR="00105140">
        <w:t>,</w:t>
      </w:r>
      <w:r w:rsidR="00A342A8">
        <w:t xml:space="preserve"> si </w:t>
      </w:r>
      <w:r w:rsidR="00657CC0">
        <w:t xml:space="preserve">aquestes </w:t>
      </w:r>
      <w:r w:rsidR="00A342A8">
        <w:t>tenen tota la informació que la simulació generaria, permetent així comparar la simulació amb el</w:t>
      </w:r>
      <w:r w:rsidR="001E5A33">
        <w:t xml:space="preserve"> comportament del</w:t>
      </w:r>
      <w:r w:rsidR="00A342A8">
        <w:t xml:space="preserve"> sistema real.</w:t>
      </w:r>
    </w:p>
    <w:p w14:paraId="729D5084" w14:textId="193E80A9" w:rsidR="00707626" w:rsidRDefault="00707626" w:rsidP="002D102A">
      <w:pPr>
        <w:pStyle w:val="Heading2"/>
      </w:pPr>
      <w:bookmarkStart w:id="222" w:name="_Toc108200343"/>
      <w:bookmarkStart w:id="223" w:name="_Toc108207944"/>
      <w:r>
        <w:t>Llenguatge i llibreries</w:t>
      </w:r>
      <w:bookmarkEnd w:id="222"/>
      <w:bookmarkEnd w:id="223"/>
    </w:p>
    <w:p w14:paraId="774D1526" w14:textId="09BFBDE0" w:rsidR="000B6EDB" w:rsidRDefault="000B6EDB" w:rsidP="000B6EDB">
      <w:r>
        <w:t>El simulador s’ha implementat</w:t>
      </w:r>
      <w:r w:rsidR="007902EC">
        <w:t xml:space="preserve"> amb l’IDE VSCode</w:t>
      </w:r>
      <w:r>
        <w:t xml:space="preserve"> </w:t>
      </w:r>
      <w:r w:rsidR="00645AF5">
        <w:t xml:space="preserve">amb </w:t>
      </w:r>
      <w:r>
        <w:t xml:space="preserve">python 3.10, fent </w:t>
      </w:r>
      <w:r w:rsidR="00645AF5">
        <w:t xml:space="preserve">ús </w:t>
      </w:r>
      <w:r w:rsidR="00707626">
        <w:t xml:space="preserve">de múltiples </w:t>
      </w:r>
      <w:r w:rsidR="00A87167">
        <w:t>llibreries</w:t>
      </w:r>
      <w:r w:rsidR="00707626">
        <w:t>.</w:t>
      </w:r>
      <w:r>
        <w:t xml:space="preserve"> </w:t>
      </w:r>
      <w:r w:rsidR="00A87167">
        <w:t>Les</w:t>
      </w:r>
      <w:r>
        <w:t xml:space="preserve"> més rellevants són:</w:t>
      </w:r>
      <w:r w:rsidR="00C924E2">
        <w:t xml:space="preserve"> </w:t>
      </w:r>
      <w:r w:rsidR="0070009B">
        <w:t>Pandas, NumPy</w:t>
      </w:r>
      <w:r w:rsidR="00C924E2">
        <w:t>,</w:t>
      </w:r>
      <w:r w:rsidR="0070009B">
        <w:t xml:space="preserve"> MatPlotLib</w:t>
      </w:r>
      <w:r w:rsidR="00C924E2">
        <w:t xml:space="preserve"> i</w:t>
      </w:r>
      <w:r w:rsidR="00C924E2" w:rsidRPr="00C924E2">
        <w:t xml:space="preserve"> </w:t>
      </w:r>
      <w:r w:rsidR="00C924E2">
        <w:t>PySide6</w:t>
      </w:r>
      <w:r w:rsidR="003D5D6F">
        <w:t>.</w:t>
      </w:r>
    </w:p>
    <w:p w14:paraId="5C459145" w14:textId="77777777" w:rsidR="002D102A" w:rsidRDefault="00707626" w:rsidP="002D102A">
      <w:pPr>
        <w:pStyle w:val="TtolExemple"/>
      </w:pPr>
      <w:r w:rsidRPr="00707626">
        <w:t>Pandas</w:t>
      </w:r>
    </w:p>
    <w:p w14:paraId="50F79706" w14:textId="49C6F2A3" w:rsidR="00C416C4" w:rsidRPr="00C416C4" w:rsidRDefault="00057A09" w:rsidP="002E0243">
      <w:r w:rsidRPr="00057A09">
        <w:t>Pandas</w:t>
      </w:r>
      <w:r>
        <w:t xml:space="preserve"> é</w:t>
      </w:r>
      <w:r w:rsidR="00CE4254">
        <w:t>s una llibreria que proporciona estructures de dades d’alt rendiment i eines d’anàlisi de dades</w:t>
      </w:r>
      <w:r w:rsidR="002D102A">
        <w:t xml:space="preserve"> fàcil</w:t>
      </w:r>
      <w:r w:rsidR="001265D4">
        <w:t>s</w:t>
      </w:r>
      <w:r w:rsidR="002D102A">
        <w:t xml:space="preserve"> d’utilitzar</w:t>
      </w:r>
      <w:sdt>
        <w:sdtPr>
          <w:id w:val="-681976670"/>
          <w:citation/>
        </w:sdtPr>
        <w:sdtEndPr/>
        <w:sdtContent>
          <w:r w:rsidR="00C97479">
            <w:fldChar w:fldCharType="begin"/>
          </w:r>
          <w:r w:rsidR="00C97479">
            <w:rPr>
              <w:lang w:val="en-US"/>
            </w:rPr>
            <w:instrText xml:space="preserve"> CITATION pan22 \l 1033 </w:instrText>
          </w:r>
          <w:r w:rsidR="00C97479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[5]</w:t>
          </w:r>
          <w:r w:rsidR="00C97479">
            <w:fldChar w:fldCharType="end"/>
          </w:r>
        </w:sdtContent>
      </w:sdt>
      <w:r w:rsidR="002D102A">
        <w:t>.</w:t>
      </w:r>
      <w:r w:rsidR="002E0243">
        <w:t xml:space="preserve"> </w:t>
      </w:r>
      <w:r w:rsidR="00C924E2">
        <w:t xml:space="preserve">Pandas està creada sobre la llibreria NumPy, </w:t>
      </w:r>
      <w:r w:rsidR="00D949E6">
        <w:t xml:space="preserve">que </w:t>
      </w:r>
      <w:r w:rsidR="00346A5D">
        <w:t xml:space="preserve">fa que sigui una </w:t>
      </w:r>
      <w:r w:rsidR="00277D9A">
        <w:t>llibreria molt potent i eficient.</w:t>
      </w:r>
      <w:r w:rsidR="00AF1330">
        <w:t xml:space="preserve"> </w:t>
      </w:r>
      <w:r w:rsidR="00C416C4">
        <w:t xml:space="preserve">L’objecte fonamental de Pandas és el </w:t>
      </w:r>
      <w:r w:rsidR="00C416C4">
        <w:rPr>
          <w:i/>
          <w:iCs/>
        </w:rPr>
        <w:t>dataframe</w:t>
      </w:r>
      <w:r w:rsidR="00C416C4">
        <w:t xml:space="preserve">, </w:t>
      </w:r>
      <w:r w:rsidR="00DE3363">
        <w:t xml:space="preserve">és </w:t>
      </w:r>
      <w:r w:rsidR="00C416C4">
        <w:t>un vector bidimensional, és a dir, una taula.</w:t>
      </w:r>
    </w:p>
    <w:p w14:paraId="6774097B" w14:textId="74BBD958" w:rsidR="00F960D5" w:rsidRDefault="00F960D5" w:rsidP="00C416C4">
      <w:pPr>
        <w:ind w:firstLine="0"/>
      </w:pPr>
      <w:r>
        <w:t xml:space="preserve">A més a més, ofereix la funció </w:t>
      </w:r>
      <w:r w:rsidRPr="00F960D5">
        <w:rPr>
          <w:rStyle w:val="CodeChar"/>
        </w:rPr>
        <w:t>.plot</w:t>
      </w:r>
      <w:r>
        <w:rPr>
          <w:rStyle w:val="CodeChar"/>
        </w:rPr>
        <w:t>()</w:t>
      </w:r>
      <w:r>
        <w:t xml:space="preserve"> que per defecte f</w:t>
      </w:r>
      <w:r w:rsidR="00580551">
        <w:t>a</w:t>
      </w:r>
      <w:r>
        <w:t xml:space="preserve"> servir MatPlotLib </w:t>
      </w:r>
      <w:r w:rsidR="00454842">
        <w:t xml:space="preserve">com a </w:t>
      </w:r>
      <w:r w:rsidR="00454842">
        <w:rPr>
          <w:i/>
          <w:iCs/>
        </w:rPr>
        <w:t>backend</w:t>
      </w:r>
      <w:r>
        <w:rPr>
          <w:i/>
          <w:iCs/>
        </w:rPr>
        <w:t xml:space="preserve"> </w:t>
      </w:r>
      <w:r>
        <w:t>gràfic</w:t>
      </w:r>
      <w:r w:rsidR="00454842">
        <w:t>, això vol dir que tenim tota la funcionalitat de MatPlotLib</w:t>
      </w:r>
      <w:r w:rsidR="00FB21F7">
        <w:t xml:space="preserve"> amb </w:t>
      </w:r>
      <w:r w:rsidR="00FC10C5">
        <w:t>P</w:t>
      </w:r>
      <w:r w:rsidR="00FB21F7">
        <w:t>andas.</w:t>
      </w:r>
    </w:p>
    <w:p w14:paraId="5F8C7DBC" w14:textId="7E9FA34E" w:rsidR="008C39FC" w:rsidRPr="00F960D5" w:rsidRDefault="001C038A" w:rsidP="008C39FC">
      <w:r w:rsidRPr="001C038A">
        <w:t>Pandas</w:t>
      </w:r>
      <w:r>
        <w:t xml:space="preserve"> s</w:t>
      </w:r>
      <w:r w:rsidR="008C39FC">
        <w:t>’ha fet servir per el process</w:t>
      </w:r>
      <w:r w:rsidR="00057A09">
        <w:t>ar</w:t>
      </w:r>
      <w:r w:rsidR="003A40C9">
        <w:t xml:space="preserve"> i </w:t>
      </w:r>
      <w:r w:rsidR="00332B9E">
        <w:t>calcular</w:t>
      </w:r>
      <w:r w:rsidR="003A40C9">
        <w:t xml:space="preserve"> de </w:t>
      </w:r>
      <w:r w:rsidR="008C39FC">
        <w:t>totes les dades</w:t>
      </w:r>
      <w:r w:rsidR="003A40C9">
        <w:t xml:space="preserve"> </w:t>
      </w:r>
      <w:r w:rsidR="001C416E">
        <w:t>de la</w:t>
      </w:r>
      <w:r w:rsidR="003A40C9">
        <w:t xml:space="preserve"> simula</w:t>
      </w:r>
      <w:r w:rsidR="001C416E">
        <w:t>ció</w:t>
      </w:r>
      <w:r w:rsidR="005D6AAD">
        <w:t>.</w:t>
      </w:r>
    </w:p>
    <w:p w14:paraId="4FF80ECF" w14:textId="5AF825DC" w:rsidR="00707626" w:rsidRDefault="00707626" w:rsidP="002D102A">
      <w:pPr>
        <w:pStyle w:val="TtolExemple"/>
      </w:pPr>
      <w:r>
        <w:t>Nu</w:t>
      </w:r>
      <w:r w:rsidRPr="00707626">
        <w:t>m</w:t>
      </w:r>
      <w:r>
        <w:t>P</w:t>
      </w:r>
      <w:r w:rsidRPr="00707626">
        <w:t>y</w:t>
      </w:r>
    </w:p>
    <w:p w14:paraId="7CD1490D" w14:textId="1C914F4A" w:rsidR="0087566F" w:rsidRPr="00707626" w:rsidRDefault="00EC12AA" w:rsidP="00DC3523">
      <w:r w:rsidRPr="00EC12AA">
        <w:t>NumPy</w:t>
      </w:r>
      <w:r>
        <w:t xml:space="preserve"> é</w:t>
      </w:r>
      <w:r w:rsidR="00163368">
        <w:t>s una llibreria</w:t>
      </w:r>
      <w:r w:rsidR="00DD0C2F">
        <w:t xml:space="preserve"> que</w:t>
      </w:r>
      <w:r w:rsidR="00163368">
        <w:t xml:space="preserve"> permet </w:t>
      </w:r>
      <w:r w:rsidR="006B4F48">
        <w:t>crear</w:t>
      </w:r>
      <w:r w:rsidR="0080019B">
        <w:t xml:space="preserve"> </w:t>
      </w:r>
      <w:r w:rsidR="00F148CD">
        <w:t>i operar</w:t>
      </w:r>
      <w:r w:rsidR="006B4F48">
        <w:t xml:space="preserve"> amb </w:t>
      </w:r>
      <w:r w:rsidR="00163368">
        <w:t>vectors</w:t>
      </w:r>
      <w:r w:rsidR="005C625F">
        <w:t xml:space="preserve"> i</w:t>
      </w:r>
      <w:r w:rsidR="00391D40">
        <w:t xml:space="preserve"> </w:t>
      </w:r>
      <w:r w:rsidR="00163368">
        <w:t>matrius</w:t>
      </w:r>
      <w:r w:rsidR="00391D40">
        <w:t xml:space="preserve"> </w:t>
      </w:r>
      <w:r w:rsidR="00163368">
        <w:t>multidimensionals</w:t>
      </w:r>
      <w:r w:rsidR="006B4F48">
        <w:t xml:space="preserve"> de forma </w:t>
      </w:r>
      <w:r w:rsidR="00277D9A">
        <w:t>eficient</w:t>
      </w:r>
      <w:r w:rsidR="008A4E43" w:rsidRPr="008A4E43">
        <w:t xml:space="preserve"> </w:t>
      </w:r>
      <w:sdt>
        <w:sdtPr>
          <w:id w:val="-512223277"/>
          <w:citation/>
        </w:sdtPr>
        <w:sdtEndPr/>
        <w:sdtContent>
          <w:r w:rsidR="008A4E43">
            <w:fldChar w:fldCharType="begin"/>
          </w:r>
          <w:r w:rsidR="008A4E43">
            <w:rPr>
              <w:lang w:val="en-US"/>
            </w:rPr>
            <w:instrText xml:space="preserve"> CITATION Num22 \l 1033 </w:instrText>
          </w:r>
          <w:r w:rsidR="008A4E43">
            <w:fldChar w:fldCharType="separate"/>
          </w:r>
          <w:r w:rsidR="009C489C" w:rsidRPr="009C489C">
            <w:rPr>
              <w:noProof/>
              <w:lang w:val="en-US"/>
            </w:rPr>
            <w:t>[6]</w:t>
          </w:r>
          <w:r w:rsidR="008A4E43">
            <w:fldChar w:fldCharType="end"/>
          </w:r>
        </w:sdtContent>
      </w:sdt>
      <w:r w:rsidR="00F01671">
        <w:t>.</w:t>
      </w:r>
      <w:r w:rsidR="002E0243">
        <w:t xml:space="preserve"> </w:t>
      </w:r>
      <w:r w:rsidR="00F01671">
        <w:t xml:space="preserve">Python no té </w:t>
      </w:r>
      <w:r w:rsidR="00B2319B">
        <w:t>fama</w:t>
      </w:r>
      <w:r w:rsidR="00F01671">
        <w:t xml:space="preserve"> de ser un llenguatge </w:t>
      </w:r>
      <w:r w:rsidR="008F3936">
        <w:t xml:space="preserve">molt </w:t>
      </w:r>
      <w:r w:rsidR="00F01671">
        <w:t xml:space="preserve">eficient, però gràcies </w:t>
      </w:r>
      <w:r w:rsidR="0027152E">
        <w:t xml:space="preserve">al </w:t>
      </w:r>
      <w:r w:rsidR="00277D9A">
        <w:t>nucli de la llibreria</w:t>
      </w:r>
      <w:r w:rsidR="0027152E">
        <w:t>, que</w:t>
      </w:r>
      <w:r w:rsidR="00277D9A">
        <w:t xml:space="preserve"> està escrit i optimitz</w:t>
      </w:r>
      <w:r w:rsidR="00F01671">
        <w:t>at</w:t>
      </w:r>
      <w:r w:rsidR="00277D9A">
        <w:t xml:space="preserve"> en C</w:t>
      </w:r>
      <w:r w:rsidR="00F01671">
        <w:t xml:space="preserve">, la llibreria és molt </w:t>
      </w:r>
      <w:r w:rsidR="00ED3CCA">
        <w:t>eficient</w:t>
      </w:r>
      <w:r w:rsidR="00F01671">
        <w:t>.</w:t>
      </w:r>
      <w:r w:rsidR="00D81B66">
        <w:t xml:space="preserve"> </w:t>
      </w:r>
      <w:r w:rsidR="00DC3523">
        <w:t xml:space="preserve">És tant potent que </w:t>
      </w:r>
      <w:r w:rsidR="00FF66FC">
        <w:t xml:space="preserve">actualment </w:t>
      </w:r>
      <w:r w:rsidR="00DC3523">
        <w:t>é</w:t>
      </w:r>
      <w:r w:rsidR="00D81B66">
        <w:t>s la llibreria de Python a utilitzar per defecte al tractar amb dades.</w:t>
      </w:r>
    </w:p>
    <w:p w14:paraId="11F0AFC3" w14:textId="56DBE06D" w:rsidR="000B6EDB" w:rsidRDefault="0070009B" w:rsidP="0087566F">
      <w:pPr>
        <w:pStyle w:val="TtolExemple"/>
      </w:pPr>
      <w:r>
        <w:t>MatPlotLib</w:t>
      </w:r>
    </w:p>
    <w:p w14:paraId="2FEC2579" w14:textId="2D5711BE" w:rsidR="008255E7" w:rsidRDefault="00EC12AA" w:rsidP="008255E7">
      <w:r w:rsidRPr="00EC12AA">
        <w:t>MatPlotLib</w:t>
      </w:r>
      <w:r>
        <w:t xml:space="preserve"> é</w:t>
      </w:r>
      <w:r w:rsidR="008255E7">
        <w:t>s una llibreria que permet crear gràfiques estàtiques, animades</w:t>
      </w:r>
      <w:r w:rsidR="009C63DB">
        <w:t xml:space="preserve"> </w:t>
      </w:r>
      <w:r w:rsidR="008255E7">
        <w:t xml:space="preserve">o </w:t>
      </w:r>
      <w:r w:rsidR="00E92FF2">
        <w:t>interactives</w:t>
      </w:r>
      <w:sdt>
        <w:sdtPr>
          <w:id w:val="1330558365"/>
          <w:citation/>
        </w:sdtPr>
        <w:sdtEndPr/>
        <w:sdtContent>
          <w:r w:rsidR="00C65F4B">
            <w:fldChar w:fldCharType="begin"/>
          </w:r>
          <w:r w:rsidR="00C65F4B">
            <w:rPr>
              <w:lang w:val="en-US"/>
            </w:rPr>
            <w:instrText xml:space="preserve"> CITATION The22 \l 1033 </w:instrText>
          </w:r>
          <w:r w:rsidR="00C65F4B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[7]</w:t>
          </w:r>
          <w:r w:rsidR="00C65F4B">
            <w:fldChar w:fldCharType="end"/>
          </w:r>
        </w:sdtContent>
      </w:sdt>
      <w:r w:rsidR="00E92FF2">
        <w:t>. A més a més, permet treballa</w:t>
      </w:r>
      <w:r w:rsidR="00B172B0">
        <w:t>r</w:t>
      </w:r>
      <w:r w:rsidR="00E92FF2">
        <w:t xml:space="preserve"> amb els vectors i matrius de NumPy</w:t>
      </w:r>
      <w:r w:rsidR="00A013F1">
        <w:t>.</w:t>
      </w:r>
    </w:p>
    <w:p w14:paraId="6F78A582" w14:textId="23AD6700" w:rsidR="001138A6" w:rsidRDefault="001C038A" w:rsidP="001138A6">
      <w:r w:rsidRPr="001C038A">
        <w:t>MatPlotLib</w:t>
      </w:r>
      <w:r>
        <w:t xml:space="preserve"> s</w:t>
      </w:r>
      <w:r w:rsidR="001138A6">
        <w:t>’ha fet servir per crear les gràfiques que mostra el simulador.</w:t>
      </w:r>
    </w:p>
    <w:p w14:paraId="4CA522AC" w14:textId="7A25DD19" w:rsidR="00C924E2" w:rsidRDefault="00C924E2" w:rsidP="00C924E2">
      <w:pPr>
        <w:pStyle w:val="TtolExemple"/>
      </w:pPr>
      <w:r>
        <w:lastRenderedPageBreak/>
        <w:t>P</w:t>
      </w:r>
      <w:r w:rsidRPr="00707626">
        <w:t>ySide6</w:t>
      </w:r>
    </w:p>
    <w:p w14:paraId="27CBA909" w14:textId="246B1420" w:rsidR="00C924E2" w:rsidRDefault="008A3861" w:rsidP="000E1655">
      <w:r w:rsidRPr="008A3861">
        <w:t>PySide6</w:t>
      </w:r>
      <w:r>
        <w:t xml:space="preserve"> é</w:t>
      </w:r>
      <w:r w:rsidR="00C924E2">
        <w:t xml:space="preserve">s la llibreria oficial del </w:t>
      </w:r>
      <w:r w:rsidR="00C924E2" w:rsidRPr="00707626">
        <w:rPr>
          <w:i/>
          <w:iCs/>
        </w:rPr>
        <w:t>framework</w:t>
      </w:r>
      <w:r w:rsidR="00C924E2">
        <w:t xml:space="preserve"> multi-plataforma Qt 6.0</w:t>
      </w:r>
      <w:r w:rsidR="00C924E2" w:rsidRPr="00CF7B53">
        <w:rPr>
          <w:rFonts w:asciiTheme="majorHAnsi" w:hAnsiTheme="majorHAnsi" w:cstheme="majorHAnsi"/>
        </w:rPr>
        <w:t>+</w:t>
      </w:r>
      <w:r w:rsidR="00C924E2">
        <w:t xml:space="preserve"> </w:t>
      </w:r>
      <w:sdt>
        <w:sdtPr>
          <w:id w:val="638620951"/>
          <w:citation/>
        </w:sdtPr>
        <w:sdtEndPr/>
        <w:sdtContent>
          <w:r w:rsidR="00C924E2">
            <w:fldChar w:fldCharType="begin"/>
          </w:r>
          <w:r w:rsidR="00C924E2">
            <w:rPr>
              <w:lang w:val="en-US"/>
            </w:rPr>
            <w:instrText xml:space="preserve"> CITATION Qtf21 \l 1033 </w:instrText>
          </w:r>
          <w:r w:rsidR="00C924E2">
            <w:fldChar w:fldCharType="separate"/>
          </w:r>
          <w:r w:rsidR="009C489C" w:rsidRPr="009C489C">
            <w:rPr>
              <w:noProof/>
              <w:lang w:val="en-US"/>
            </w:rPr>
            <w:t>[8]</w:t>
          </w:r>
          <w:r w:rsidR="00C924E2">
            <w:fldChar w:fldCharType="end"/>
          </w:r>
        </w:sdtContent>
      </w:sdt>
      <w:r w:rsidR="00C924E2">
        <w:t xml:space="preserve">. Serveix per crear programes amb interfícies gràfiques </w:t>
      </w:r>
      <w:r w:rsidR="00C924E2" w:rsidRPr="00FF66FC">
        <w:rPr>
          <w:i/>
          <w:iCs/>
          <w:lang w:val="en-US"/>
        </w:rPr>
        <w:t>(</w:t>
      </w:r>
      <w:r w:rsidR="00FF66FC" w:rsidRPr="00FF66FC">
        <w:rPr>
          <w:i/>
          <w:iCs/>
          <w:lang w:val="en-US"/>
        </w:rPr>
        <w:t>GUI,</w:t>
      </w:r>
      <w:r w:rsidR="00FF66FC">
        <w:rPr>
          <w:i/>
          <w:iCs/>
          <w:lang w:val="en-US"/>
        </w:rPr>
        <w:t xml:space="preserve"> </w:t>
      </w:r>
      <w:r w:rsidR="00C924E2" w:rsidRPr="00C712B7">
        <w:rPr>
          <w:i/>
          <w:iCs/>
          <w:lang w:val="en-US"/>
        </w:rPr>
        <w:t>Graphical User Interface)</w:t>
      </w:r>
      <w:r w:rsidR="00C924E2">
        <w:t>.</w:t>
      </w:r>
      <w:r w:rsidR="000E1655">
        <w:t xml:space="preserve"> </w:t>
      </w:r>
    </w:p>
    <w:p w14:paraId="4B20891F" w14:textId="7A83A525" w:rsidR="00C924E2" w:rsidRDefault="00B87497" w:rsidP="00FF66FC">
      <w:pPr>
        <w:ind w:firstLine="0"/>
      </w:pPr>
      <w:r>
        <w:t xml:space="preserve">Les interfícies es poden programar manualment o dissenyar gràficament amb el programa Qt Designer, </w:t>
      </w:r>
      <w:r w:rsidR="0098132E">
        <w:t>que</w:t>
      </w:r>
      <w:r>
        <w:t xml:space="preserve"> </w:t>
      </w:r>
      <w:r w:rsidR="00845ADA">
        <w:t>també s’instal</w:t>
      </w:r>
      <w:r w:rsidR="00845ADA">
        <w:rPr>
          <w:rFonts w:ascii="Arial" w:hAnsi="Arial" w:cs="Arial"/>
        </w:rPr>
        <w:t>·</w:t>
      </w:r>
      <w:r w:rsidR="00845ADA">
        <w:t>la</w:t>
      </w:r>
      <w:r w:rsidR="0060592A">
        <w:t xml:space="preserve"> </w:t>
      </w:r>
      <w:r w:rsidR="00845ADA">
        <w:t>a</w:t>
      </w:r>
      <w:r w:rsidR="00E1561D">
        <w:t xml:space="preserve"> l’</w:t>
      </w:r>
      <w:r w:rsidR="00845ADA">
        <w:t>instal</w:t>
      </w:r>
      <w:r w:rsidR="00845ADA">
        <w:rPr>
          <w:rFonts w:ascii="Arial" w:hAnsi="Arial" w:cs="Arial"/>
        </w:rPr>
        <w:t>·</w:t>
      </w:r>
      <w:r w:rsidR="00845ADA">
        <w:t>la</w:t>
      </w:r>
      <w:r w:rsidR="00980155">
        <w:t>r</w:t>
      </w:r>
      <w:r w:rsidR="00845ADA">
        <w:t xml:space="preserve"> </w:t>
      </w:r>
      <w:r w:rsidR="00F73226">
        <w:t>la llibreria</w:t>
      </w:r>
      <w:r>
        <w:t xml:space="preserve">. </w:t>
      </w:r>
      <w:r w:rsidR="00762B8F">
        <w:t xml:space="preserve">Una vegada </w:t>
      </w:r>
      <w:r w:rsidR="00434DEF">
        <w:t>dissenya</w:t>
      </w:r>
      <w:r w:rsidR="00762B8F">
        <w:t>des</w:t>
      </w:r>
      <w:r w:rsidR="00434DEF">
        <w:t xml:space="preserve"> les interfícies</w:t>
      </w:r>
      <w:r w:rsidR="00762B8F">
        <w:t xml:space="preserve"> amb</w:t>
      </w:r>
      <w:r w:rsidR="004C375C">
        <w:t xml:space="preserve"> </w:t>
      </w:r>
      <w:r w:rsidR="00762B8F">
        <w:t>Qt Designer</w:t>
      </w:r>
      <w:r w:rsidR="00394D37">
        <w:t>,</w:t>
      </w:r>
      <w:r>
        <w:t xml:space="preserve"> només cal carregar el fitxer </w:t>
      </w:r>
      <w:r w:rsidRPr="00707626">
        <w:rPr>
          <w:i/>
          <w:iCs/>
        </w:rPr>
        <w:t>.u</w:t>
      </w:r>
      <w:r>
        <w:rPr>
          <w:i/>
          <w:iCs/>
        </w:rPr>
        <w:t>i</w:t>
      </w:r>
      <w:r>
        <w:t xml:space="preserve"> al script de python i programar les funcionalitats.</w:t>
      </w:r>
    </w:p>
    <w:p w14:paraId="02FD8228" w14:textId="67A72244" w:rsidR="008879E4" w:rsidRPr="008879E4" w:rsidRDefault="006620F6" w:rsidP="006620F6">
      <w:r>
        <w:t xml:space="preserve">PySide6 s’ha fet servir per crear la GUI del programa. </w:t>
      </w:r>
      <w:r w:rsidR="00332B9E">
        <w:t>Tot i així, a</w:t>
      </w:r>
      <w:r w:rsidR="00D74B4A">
        <w:t xml:space="preserve"> </w:t>
      </w:r>
      <w:r w:rsidR="008879E4">
        <w:t xml:space="preserve">part de tots els components que la llibreria ofereix, s’han creat dos </w:t>
      </w:r>
      <w:r w:rsidR="00057F49" w:rsidRPr="00A96C17">
        <w:t>w</w:t>
      </w:r>
      <w:r w:rsidR="008879E4" w:rsidRPr="00A96C17">
        <w:t>idgets</w:t>
      </w:r>
      <w:r w:rsidR="00DD5758">
        <w:rPr>
          <w:rStyle w:val="FootnoteReference"/>
          <w:i/>
          <w:iCs/>
        </w:rPr>
        <w:footnoteReference w:id="8"/>
      </w:r>
      <w:r w:rsidR="008879E4">
        <w:t xml:space="preserve"> propis</w:t>
      </w:r>
      <w:r w:rsidR="002046BE">
        <w:t>: un</w:t>
      </w:r>
      <w:r w:rsidR="008879E4">
        <w:t xml:space="preserve"> per poder integrar les gràfiques de MatPlotLib</w:t>
      </w:r>
      <w:r w:rsidR="0007391C">
        <w:t xml:space="preserve"> </w:t>
      </w:r>
      <w:r w:rsidR="006B40F6">
        <w:t>la GUI</w:t>
      </w:r>
      <w:sdt>
        <w:sdtPr>
          <w:id w:val="-69723323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Mar22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[9]</w:t>
          </w:r>
          <w:r w:rsidR="009976F2">
            <w:fldChar w:fldCharType="end"/>
          </w:r>
        </w:sdtContent>
      </w:sdt>
      <w:r w:rsidR="009976F2">
        <w:t xml:space="preserve"> </w:t>
      </w:r>
      <w:sdt>
        <w:sdtPr>
          <w:id w:val="-757365026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 \l 1033 </w:instrText>
          </w:r>
          <w:r w:rsidR="009976F2">
            <w:fldChar w:fldCharType="separate"/>
          </w:r>
          <w:r w:rsidR="009C489C" w:rsidRPr="009C489C">
            <w:rPr>
              <w:noProof/>
              <w:lang w:val="en-US"/>
            </w:rPr>
            <w:t>[10]</w:t>
          </w:r>
          <w:r w:rsidR="009976F2">
            <w:fldChar w:fldCharType="end"/>
          </w:r>
        </w:sdtContent>
      </w:sdt>
      <w:r w:rsidR="006B40F6">
        <w:t xml:space="preserve"> i l’altre per representar les dades de Pandas com a taula</w:t>
      </w:r>
      <w:sdt>
        <w:sdtPr>
          <w:id w:val="-610741489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Mar21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[11]</w:t>
          </w:r>
          <w:r w:rsidR="009976F2">
            <w:fldChar w:fldCharType="end"/>
          </w:r>
        </w:sdtContent>
      </w:sdt>
      <w:sdt>
        <w:sdtPr>
          <w:id w:val="-1580213853"/>
          <w:citation/>
        </w:sdtPr>
        <w:sdtEndPr/>
        <w:sdtContent>
          <w:r w:rsidR="009976F2">
            <w:fldChar w:fldCharType="begin"/>
          </w:r>
          <w:r w:rsidR="009976F2">
            <w:rPr>
              <w:lang w:val="en-US"/>
            </w:rPr>
            <w:instrText xml:space="preserve"> CITATION Qtf221 \l 1033 </w:instrText>
          </w:r>
          <w:r w:rsidR="009976F2"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[12]</w:t>
          </w:r>
          <w:r w:rsidR="009976F2">
            <w:fldChar w:fldCharType="end"/>
          </w:r>
        </w:sdtContent>
      </w:sdt>
      <w:r w:rsidR="006B40F6">
        <w:t>.</w:t>
      </w:r>
    </w:p>
    <w:p w14:paraId="3513FD05" w14:textId="55725A25" w:rsidR="00537762" w:rsidRPr="00537762" w:rsidRDefault="009F4596" w:rsidP="00537762">
      <w:pPr>
        <w:pStyle w:val="Heading2"/>
      </w:pPr>
      <w:bookmarkStart w:id="224" w:name="_Toc108200344"/>
      <w:bookmarkStart w:id="225" w:name="_Toc108207945"/>
      <w:r>
        <w:t>I</w:t>
      </w:r>
      <w:r w:rsidR="005D3E8B">
        <w:t>mplementació</w:t>
      </w:r>
      <w:r w:rsidR="00B700A0">
        <w:t xml:space="preserve"> del simulador (programa)</w:t>
      </w:r>
      <w:bookmarkEnd w:id="224"/>
      <w:bookmarkEnd w:id="225"/>
    </w:p>
    <w:p w14:paraId="6DCAF317" w14:textId="6999753E" w:rsidR="00364D93" w:rsidRDefault="00634CDC" w:rsidP="00364D93">
      <w:r>
        <w:t>A</w:t>
      </w:r>
      <w:r w:rsidR="00D27036">
        <w:t xml:space="preserve"> l’</w:t>
      </w:r>
      <w:r>
        <w:t>in</w:t>
      </w:r>
      <w:r w:rsidR="001B4A50">
        <w:t>ici, el simulador era un sol fitxer</w:t>
      </w:r>
      <w:r w:rsidR="00DB3459">
        <w:t>. Això era pràctic</w:t>
      </w:r>
      <w:r w:rsidR="000565D4">
        <w:t xml:space="preserve"> per començar a provar els conceptes i llibreries. Ar</w:t>
      </w:r>
      <w:r w:rsidR="00FD3253">
        <w:t>a</w:t>
      </w:r>
      <w:r w:rsidR="008B06B0">
        <w:t>,</w:t>
      </w:r>
      <w:r w:rsidR="000565D4">
        <w:t xml:space="preserve"> degut </w:t>
      </w:r>
      <w:r w:rsidR="003F1A36">
        <w:t xml:space="preserve">a la mida que ha </w:t>
      </w:r>
      <w:r w:rsidR="00176FB2">
        <w:t xml:space="preserve">anat prenent </w:t>
      </w:r>
      <w:r w:rsidR="003F1A36">
        <w:t xml:space="preserve">el </w:t>
      </w:r>
      <w:r w:rsidR="001A580F">
        <w:t>programa</w:t>
      </w:r>
      <w:r w:rsidR="004E6F1C">
        <w:t>,</w:t>
      </w:r>
      <w:r w:rsidR="003F1A36">
        <w:t xml:space="preserve"> s’ha segmentat el codi </w:t>
      </w:r>
      <w:r w:rsidR="008B06B0">
        <w:t>en</w:t>
      </w:r>
      <w:r w:rsidR="003F1A36">
        <w:t xml:space="preserve"> diferents </w:t>
      </w:r>
      <w:r w:rsidR="003F6067">
        <w:t>mòduls</w:t>
      </w:r>
      <w:r w:rsidR="00DC7DC1">
        <w:t xml:space="preserve"> bàsics</w:t>
      </w:r>
      <w:r w:rsidR="00364D93">
        <w:t xml:space="preserve">. </w:t>
      </w:r>
      <w:r w:rsidR="00B46255">
        <w:t>L’estructura</w:t>
      </w:r>
      <w:r w:rsidR="00617D38">
        <w:t xml:space="preserve"> fina</w:t>
      </w:r>
      <w:r w:rsidR="001A580F">
        <w:t xml:space="preserve">l </w:t>
      </w:r>
      <w:r w:rsidR="00B46255">
        <w:t>és la següent:</w:t>
      </w:r>
    </w:p>
    <w:p w14:paraId="74F348A9" w14:textId="479398F0" w:rsidR="00B46255" w:rsidRDefault="004345D6" w:rsidP="00811A30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48D2A0C0" wp14:editId="621E8CEA">
                <wp:extent cx="4965700" cy="3215005"/>
                <wp:effectExtent l="0" t="0" r="6350" b="4445"/>
                <wp:docPr id="449" name="Canvas 449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prstClr val="white"/>
                        </a:solidFill>
                      </wpc:bg>
                      <wpc:whole/>
                      <wps:wsp>
                        <wps:cNvPr id="450" name="Rectangle: Rounded Corners 450"/>
                        <wps:cNvSpPr/>
                        <wps:spPr>
                          <a:xfrm>
                            <a:off x="196414" y="345755"/>
                            <a:ext cx="1204863" cy="342000"/>
                          </a:xfrm>
                          <a:prstGeom prst="roundRect">
                            <a:avLst/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44FA331" w14:textId="24CAEE59" w:rsidR="004345D6" w:rsidRPr="006979FC" w:rsidRDefault="004345D6" w:rsidP="00CC59D4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 w:rsidRPr="006979FC"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main.py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1" name="Rectangle: Rounded Corners 251"/>
                        <wps:cNvSpPr/>
                        <wps:spPr>
                          <a:xfrm>
                            <a:off x="3536438" y="829296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7103275" w14:textId="615059D3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AlgorithmsConfig.py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2" name="Rectangle: Rounded Corners 252"/>
                        <wps:cNvSpPr/>
                        <wps:spPr>
                          <a:xfrm>
                            <a:off x="3536438" y="2268221"/>
                            <a:ext cx="1224000" cy="342000"/>
                          </a:xfrm>
                          <a:prstGeom prst="roundRect">
                            <a:avLst/>
                          </a:prstGeom>
                          <a:noFill/>
                          <a:ln w="12700">
                            <a:solidFill>
                              <a:schemeClr val="tx1"/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7182873" w14:textId="396B5DB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constants.py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3" name="Rectangle: Rounded Corners 253"/>
                        <wps:cNvSpPr/>
                        <wps:spPr>
                          <a:xfrm>
                            <a:off x="3536438" y="1307562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2F279CAB" w14:textId="230BD2A0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Dataframe.py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4" name="Rectangle: Rounded Corners 254"/>
                        <wps:cNvSpPr/>
                        <wps:spPr>
                          <a:xfrm>
                            <a:off x="3536438" y="345745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B4A079A" w14:textId="277D02F4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5" name="Rectangle: Rounded Corners 255"/>
                        <wps:cNvSpPr/>
                        <wps:spPr>
                          <a:xfrm>
                            <a:off x="1855925" y="2268239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6101EC8" w14:textId="3543D7CE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Optimize.py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6" name="Rectangle: Rounded Corners 256"/>
                        <wps:cNvSpPr/>
                        <wps:spPr>
                          <a:xfrm>
                            <a:off x="177277" y="2267261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12699B85" w14:textId="065E1A51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PlotController.py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7" name="Rectangle: Rounded Corners 257"/>
                        <wps:cNvSpPr/>
                        <wps:spPr>
                          <a:xfrm>
                            <a:off x="175412" y="1785210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7AF4186B" w14:textId="573996C9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QMplWidgets.py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5" name="Rectangle: Rounded Corners 265"/>
                        <wps:cNvSpPr/>
                        <wps:spPr>
                          <a:xfrm>
                            <a:off x="175412" y="1305251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1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0159A80D" w14:textId="27F04EDA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/>
                                  <w:sz w:val="18"/>
                                  <w:szCs w:val="18"/>
                                </w:rPr>
                                <w:t>QPandasWidgets.py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6" name="Rectangle: Rounded Corners 266"/>
                        <wps:cNvSpPr/>
                        <wps:spPr>
                          <a:xfrm>
                            <a:off x="1855925" y="1785210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6790B2D8" w14:textId="3E2DB12F" w:rsidR="004345D6" w:rsidRPr="006979FC" w:rsidRDefault="004345D6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Results.py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67" name="Rectangle: Rounded Corners 267"/>
                        <wps:cNvSpPr/>
                        <wps:spPr>
                          <a:xfrm>
                            <a:off x="1855925" y="1306659"/>
                            <a:ext cx="1224000" cy="342000"/>
                          </a:xfrm>
                          <a:prstGeom prst="roundRect">
                            <a:avLst/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</a:schemeClr>
                            </a:solidFill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txbx>
                          <w:txbxContent>
                            <w:p w14:paraId="4A000279" w14:textId="1F2D0EC7" w:rsidR="004345D6" w:rsidRPr="006979FC" w:rsidRDefault="00CC59D4" w:rsidP="00CC59D4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Simulator</w:t>
                              </w:r>
                              <w:r w:rsidR="004345D6" w:rsidRPr="006979FC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3" name="Straight Arrow Connector 273"/>
                        <wps:cNvCnPr>
                          <a:stCxn id="255" idx="0"/>
                          <a:endCxn id="266" idx="2"/>
                        </wps:cNvCnPr>
                        <wps:spPr>
                          <a:xfrm flipV="1">
                            <a:off x="2467925" y="2127210"/>
                            <a:ext cx="0" cy="14102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4" name="Straight Arrow Connector 274"/>
                        <wps:cNvCnPr>
                          <a:stCxn id="266" idx="3"/>
                        </wps:cNvCnPr>
                        <wps:spPr>
                          <a:xfrm flipV="1">
                            <a:off x="3079925" y="1618563"/>
                            <a:ext cx="456513" cy="337468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5" name="Straight Arrow Connector 275"/>
                        <wps:cNvCnPr>
                          <a:stCxn id="266" idx="3"/>
                          <a:endCxn id="252" idx="1"/>
                        </wps:cNvCnPr>
                        <wps:spPr>
                          <a:xfrm>
                            <a:off x="3079925" y="1956210"/>
                            <a:ext cx="456513" cy="483011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8" name="Straight Arrow Connector 278"/>
                        <wps:cNvCnPr>
                          <a:stCxn id="267" idx="3"/>
                        </wps:cNvCnPr>
                        <wps:spPr>
                          <a:xfrm flipV="1">
                            <a:off x="3079861" y="1477553"/>
                            <a:ext cx="319038" cy="106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85" name="Straight Arrow Connector 285"/>
                        <wps:cNvCnPr>
                          <a:stCxn id="253" idx="2"/>
                          <a:endCxn id="252" idx="0"/>
                        </wps:cNvCnPr>
                        <wps:spPr>
                          <a:xfrm>
                            <a:off x="4148438" y="1649562"/>
                            <a:ext cx="0" cy="618659"/>
                          </a:xfrm>
                          <a:prstGeom prst="straightConnector1">
                            <a:avLst/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6" name="Connector: Elbow 456"/>
                        <wps:cNvCnPr>
                          <a:stCxn id="450" idx="3"/>
                          <a:endCxn id="256" idx="3"/>
                        </wps:cNvCnPr>
                        <wps:spPr>
                          <a:xfrm>
                            <a:off x="1401277" y="516755"/>
                            <a:ext cx="12700" cy="1921506"/>
                          </a:xfrm>
                          <a:prstGeom prst="bentConnector3">
                            <a:avLst>
                              <a:gd name="adj1" fmla="val 180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0" name="Connector: Elbow 290"/>
                        <wps:cNvCnPr>
                          <a:stCxn id="450" idx="3"/>
                          <a:endCxn id="255" idx="1"/>
                        </wps:cNvCnPr>
                        <wps:spPr>
                          <a:xfrm>
                            <a:off x="1401277" y="516755"/>
                            <a:ext cx="454648" cy="192248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1" name="Connector: Elbow 291"/>
                        <wps:cNvCnPr>
                          <a:stCxn id="450" idx="3"/>
                          <a:endCxn id="266" idx="1"/>
                        </wps:cNvCnPr>
                        <wps:spPr>
                          <a:xfrm>
                            <a:off x="1401277" y="516739"/>
                            <a:ext cx="454648" cy="1439321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2" name="Connector: Elbow 292"/>
                        <wps:cNvCnPr>
                          <a:stCxn id="450" idx="3"/>
                          <a:endCxn id="267" idx="1"/>
                        </wps:cNvCnPr>
                        <wps:spPr>
                          <a:xfrm>
                            <a:off x="1401277" y="516739"/>
                            <a:ext cx="454648" cy="960814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3" name="Connector: Elbow 293"/>
                        <wps:cNvCnPr>
                          <a:stCxn id="450" idx="3"/>
                          <a:endCxn id="265" idx="3"/>
                        </wps:cNvCnPr>
                        <wps:spPr>
                          <a:xfrm flipH="1">
                            <a:off x="1399412" y="516755"/>
                            <a:ext cx="1865" cy="959496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4" name="Connector: Elbow 294"/>
                        <wps:cNvCnPr>
                          <a:stCxn id="450" idx="3"/>
                          <a:endCxn id="257" idx="3"/>
                        </wps:cNvCnPr>
                        <wps:spPr>
                          <a:xfrm flipH="1">
                            <a:off x="1399412" y="516755"/>
                            <a:ext cx="1865" cy="1439455"/>
                          </a:xfrm>
                          <a:prstGeom prst="bentConnector3">
                            <a:avLst>
                              <a:gd name="adj1" fmla="val -12257373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5" name="Connector: Elbow 295"/>
                        <wps:cNvCnPr>
                          <a:stCxn id="256" idx="0"/>
                        </wps:cNvCnPr>
                        <wps:spPr>
                          <a:xfrm rot="16200000" flipV="1">
                            <a:off x="714086" y="2192069"/>
                            <a:ext cx="148518" cy="1865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6" name="Connector: Elbow 296"/>
                        <wps:cNvCnPr>
                          <a:stCxn id="450" idx="3"/>
                        </wps:cNvCnPr>
                        <wps:spPr>
                          <a:xfrm flipV="1">
                            <a:off x="1401250" y="516729"/>
                            <a:ext cx="1997720" cy="26"/>
                          </a:xfrm>
                          <a:prstGeom prst="bentConnector3">
                            <a:avLst>
                              <a:gd name="adj1" fmla="val 50000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1" name="Connector: Elbow 301"/>
                        <wps:cNvCnPr>
                          <a:stCxn id="256" idx="2"/>
                          <a:endCxn id="252" idx="2"/>
                        </wps:cNvCnPr>
                        <wps:spPr>
                          <a:xfrm rot="16200000" flipH="1">
                            <a:off x="2468377" y="930160"/>
                            <a:ext cx="960" cy="3359161"/>
                          </a:xfrm>
                          <a:prstGeom prst="bentConnector3">
                            <a:avLst>
                              <a:gd name="adj1" fmla="val 46584375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02" name="Connector: Elbow 302"/>
                        <wps:cNvCnPr>
                          <a:endCxn id="252" idx="2"/>
                        </wps:cNvCnPr>
                        <wps:spPr>
                          <a:xfrm>
                            <a:off x="1598607" y="2438261"/>
                            <a:ext cx="2549831" cy="171960"/>
                          </a:xfrm>
                          <a:prstGeom prst="bentConnector4">
                            <a:avLst>
                              <a:gd name="adj1" fmla="val 1083"/>
                              <a:gd name="adj2" fmla="val 273712"/>
                            </a:avLst>
                          </a:prstGeom>
                          <a:ln w="9525">
                            <a:solidFill>
                              <a:schemeClr val="tx1"/>
                            </a:solidFill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Rectangle: Rounded Corners 457"/>
                        <wps:cNvSpPr/>
                        <wps:spPr>
                          <a:xfrm>
                            <a:off x="3398970" y="223389"/>
                            <a:ext cx="1531766" cy="1561940"/>
                          </a:xfrm>
                          <a:prstGeom prst="roundRect">
                            <a:avLst/>
                          </a:prstGeom>
                          <a:noFill/>
                          <a:ln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8" name="Text Box 448"/>
                        <wps:cNvSpPr txBox="1"/>
                        <wps:spPr>
                          <a:xfrm>
                            <a:off x="420472" y="80010"/>
                            <a:ext cx="787582" cy="319043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4CAB7FA0" w14:textId="2A033E4E" w:rsidR="00CE7E3D" w:rsidRPr="006979FC" w:rsidRDefault="00CE7E3D" w:rsidP="006979FC">
                              <w:pPr>
                                <w:spacing w:before="0" w:after="0" w:line="240" w:lineRule="auto"/>
                                <w:ind w:firstLine="0"/>
                                <w:rPr>
                                  <w:color w:val="70AD47" w:themeColor="accent6"/>
                                </w:rPr>
                              </w:pPr>
                              <w:r w:rsidRPr="006979FC">
                                <w:rPr>
                                  <w:color w:val="70AD47" w:themeColor="accent6"/>
                                </w:rPr>
                                <w:t>programa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7" name="Text Box 448"/>
                        <wps:cNvSpPr txBox="1"/>
                        <wps:spPr>
                          <a:xfrm>
                            <a:off x="423" y="945522"/>
                            <a:ext cx="1547446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E9614C0" w14:textId="43359657" w:rsidR="00CE7E3D" w:rsidRPr="006979FC" w:rsidRDefault="00CE7E3D" w:rsidP="00CE7E3D">
                              <w:pPr>
                                <w:ind w:firstLine="0"/>
                                <w:rPr>
                                  <w:rFonts w:eastAsia="Calibri"/>
                                  <w:color w:val="5B9BD5" w:themeColor="accent5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>mòduls per GUI</w:t>
                              </w:r>
                              <w:r w:rsidR="006979FC" w:rsidRPr="006979FC">
                                <w:rPr>
                                  <w:rFonts w:eastAsia="Calibri"/>
                                  <w:color w:val="5B9BD5" w:themeColor="accent5"/>
                                </w:rPr>
                                <w:t xml:space="preserve"> extres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79" name="Text Box 448"/>
                        <wps:cNvSpPr txBox="1"/>
                        <wps:spPr>
                          <a:xfrm>
                            <a:off x="1727200" y="959160"/>
                            <a:ext cx="1414584" cy="35941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2C32DDE" w14:textId="06760536" w:rsidR="00CE7E3D" w:rsidRPr="006979FC" w:rsidRDefault="00CE7E3D" w:rsidP="006979FC">
                              <w:pPr>
                                <w:ind w:firstLine="0"/>
                                <w:rPr>
                                  <w:rFonts w:eastAsia="Calibri"/>
                                  <w:color w:val="ED7D31" w:themeColor="accent2"/>
                                </w:rPr>
                              </w:pPr>
                              <w:r w:rsidRPr="006979FC">
                                <w:rPr>
                                  <w:rFonts w:eastAsia="Calibri"/>
                                  <w:color w:val="ED7D31" w:themeColor="accent2"/>
                                </w:rPr>
                                <w:t>mòduls de simulació</w:t>
                              </w:r>
                            </w:p>
                          </w:txbxContent>
                        </wps:txbx>
                        <wps:bodyPr rot="0" spcFirstLastPara="0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48D2A0C0" id="Canvas 449" o:spid="_x0000_s1308" editas="canvas" style="width:391pt;height:253.15pt;mso-position-horizontal-relative:char;mso-position-vertical-relative:line" coordsize="49657,3215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">
                <v:shape id="_x0000_s1309" type="#_x0000_t75" style="position:absolute;width:49657;height:32150;visibility:visible;mso-wrap-style:square" filled="t">
                  <v:fill o:detectmouseclick="t"/>
                  <v:path o:connecttype="none"/>
                </v:shape>
                <v:roundrect id="Rectangle: Rounded Corners 450" o:spid="_x0000_s1310" style="position:absolute;left:1964;top:3457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" fillcolor="#e2efd9 [665]" strokecolor="#538135 [2409]" strokeweight="1pt">
                  <v:stroke joinstyle="miter"/>
                  <v:textbox>
                    <w:txbxContent>
                      <w:p w14:paraId="144FA331" w14:textId="24CAEE59" w:rsidR="004345D6" w:rsidRPr="006979FC" w:rsidRDefault="004345D6" w:rsidP="00CC59D4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 w:rsidRPr="006979FC"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main.py</w:t>
                        </w:r>
                      </w:p>
                    </w:txbxContent>
                  </v:textbox>
                </v:roundrect>
                <v:roundrect id="Rectangle: Rounded Corners 251" o:spid="_x0000_s1311" style="position:absolute;left:35364;top:829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7103275" w14:textId="615059D3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AlgorithmsConfig.py</w:t>
                        </w:r>
                      </w:p>
                    </w:txbxContent>
                  </v:textbox>
                </v:roundrect>
                <v:roundrect id="Rectangle: Rounded Corners 252" o:spid="_x0000_s1312" style="position:absolute;left:35364;top:2268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" filled="f" strokecolor="black [3213]" strokeweight="1pt">
                  <v:stroke joinstyle="miter"/>
                  <v:textbox>
                    <w:txbxContent>
                      <w:p w14:paraId="17182873" w14:textId="396B5DB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constants.py</w:t>
                        </w:r>
                      </w:p>
                    </w:txbxContent>
                  </v:textbox>
                </v:roundrect>
                <v:roundrect id="Rectangle: Rounded Corners 253" o:spid="_x0000_s1313" style="position:absolute;left:35364;top:13075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2F279CAB" w14:textId="230BD2A0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Dataframe.py</w:t>
                        </w:r>
                      </w:p>
                    </w:txbxContent>
                  </v:textbox>
                </v:roundrect>
                <v:roundrect id="Rectangle: Rounded Corners 254" o:spid="_x0000_s1314" style="position:absolute;left:35364;top:3457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0B4A079A" w14:textId="277D02F4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Load.py</w:t>
                        </w:r>
                      </w:p>
                    </w:txbxContent>
                  </v:textbox>
                </v:roundrect>
                <v:roundrect id="Rectangle: Rounded Corners 255" o:spid="_x0000_s1315" style="position:absolute;left:18559;top:2268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76101EC8" w14:textId="3543D7CE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Optimize.py</w:t>
                        </w:r>
                      </w:p>
                    </w:txbxContent>
                  </v:textbox>
                </v:roundrect>
                <v:roundrect id="Rectangle: Rounded Corners 256" o:spid="_x0000_s1316" style="position:absolute;left:1772;top:2267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FhV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4wk8z8QjIBcPAAAA//8DAFBLAQItABQABgAIAAAAIQDb4fbL7gAAAIUBAAATAAAAAAAAAAAA&#10;AAAAAAAAAABbQ29udGVudF9UeXBlc10ueG1sUEsBAi0AFAAGAAgAAAAhAFr0LFu/AAAAFQEAAAsA&#10;AAAAAAAAAAAAAAAAHwEAAF9yZWxzLy5yZWxzUEsBAi0AFAAGAAgAAAAhAEHsWFX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12699B85" w14:textId="065E1A51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PlotController.py</w:t>
                        </w:r>
                      </w:p>
                    </w:txbxContent>
                  </v:textbox>
                </v:roundrect>
                <v:roundrect id="Rectangle: Rounded Corners 257" o:spid="_x0000_s1317" style="position:absolute;left:1754;top:17852;width:12240;height:34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7AF4186B" w14:textId="573996C9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QMplWidgets.py</w:t>
                        </w:r>
                      </w:p>
                    </w:txbxContent>
                  </v:textbox>
                </v:roundrect>
                <v:roundrect id="Rectangle: Rounded Corners 265" o:spid="_x0000_s1318" style="position:absolute;left:1754;top:1305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" fillcolor="#deeaf6 [664]" strokecolor="#2f5496 [2404]" strokeweight="1pt">
                  <v:stroke joinstyle="miter"/>
                  <v:textbox>
                    <w:txbxContent>
                      <w:p w14:paraId="0159A80D" w14:textId="27F04EDA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/>
                            <w:sz w:val="18"/>
                            <w:szCs w:val="18"/>
                          </w:rPr>
                          <w:t>QPandasWidgets.py</w:t>
                        </w:r>
                      </w:p>
                    </w:txbxContent>
                  </v:textbox>
                </v:roundrect>
                <v:roundrect id="Rectangle: Rounded Corners 266" o:spid="_x0000_s1319" style="position:absolute;left:18559;top:17852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6790B2D8" w14:textId="3E2DB12F" w:rsidR="004345D6" w:rsidRPr="006979FC" w:rsidRDefault="004345D6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Results.py</w:t>
                        </w:r>
                      </w:p>
                    </w:txbxContent>
                  </v:textbox>
                </v:roundrect>
                <v:roundrect id="Rectangle: Rounded Corners 267" o:spid="_x0000_s1320" style="position:absolute;left:18559;top:1306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" fillcolor="#fff2cc [663]" strokecolor="#bf8f00 [2407]" strokeweight="1pt">
                  <v:stroke joinstyle="miter"/>
                  <v:textbox>
                    <w:txbxContent>
                      <w:p w14:paraId="4A000279" w14:textId="1F2D0EC7" w:rsidR="004345D6" w:rsidRPr="006979FC" w:rsidRDefault="00CC59D4" w:rsidP="00CC59D4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Simulator</w:t>
                        </w:r>
                        <w:r w:rsidR="004345D6" w:rsidRPr="006979FC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shape id="Straight Arrow Connector 273" o:spid="_x0000_s1321" type="#_x0000_t32" style="position:absolute;left:24679;top:21272;width:0;height:141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cC8lxQAAANwAAAAPAAAAZHJzL2Rvd25yZXYueG1sRI9La8Mw&#10;EITvhfwHsYHcGjkp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DIcC8lxQAAANwAAAAP&#10;AAAAAAAAAAAAAAAAAAcCAABkcnMvZG93bnJldi54bWxQSwUGAAAAAAMAAwC3AAAA+QIAAAAA&#10;" strokecolor="black [3213]">
                  <v:stroke endarrow="block" joinstyle="miter"/>
                </v:shape>
                <v:shape id="Straight Arrow Connector 274" o:spid="_x0000_s1322" type="#_x0000_t32" style="position:absolute;left:30799;top:16185;width:4565;height:337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" strokecolor="black [3213]">
                  <v:stroke endarrow="block" joinstyle="miter"/>
                </v:shape>
                <v:shape id="Straight Arrow Connector 275" o:spid="_x0000_s1323" type="#_x0000_t32" style="position:absolute;left:30799;top:19562;width:4565;height:4830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1p6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ZATPM+EIyPkDAAD//wMAUEsBAi0AFAAGAAgAAAAhANvh9svuAAAAhQEAABMAAAAAAAAAAAAA&#10;AAAAAAAAAFtDb250ZW50X1R5cGVzXS54bWxQSwECLQAUAAYACAAAACEAWvQsW78AAAAVAQAACwAA&#10;AAAAAAAAAAAAAAAfAQAAX3JlbHMvLnJlbHNQSwECLQAUAAYACAAAACEAcCdaesMAAADcAAAADwAA&#10;AAAAAAAAAAAAAAAHAgAAZHJzL2Rvd25yZXYueG1sUEsFBgAAAAADAAMAtwAAAPcCAAAAAA==&#10;" strokecolor="black [3213]">
                  <v:stroke endarrow="block" joinstyle="miter"/>
                </v:shape>
                <v:shape id="Straight Arrow Connector 278" o:spid="_x0000_s1324" type="#_x0000_t32" style="position:absolute;left:30798;top:14775;width:3190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" strokecolor="black [3213]">
                  <v:stroke endarrow="block" joinstyle="miter"/>
                </v:shape>
                <v:shape id="Straight Arrow Connector 285" o:spid="_x0000_s1325" type="#_x0000_t32" style="position:absolute;left:41484;top:16495;width:0;height:6187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" strokecolor="black [3213]">
                  <v:stroke endarrow="block" joinstyle="miter"/>
                </v:shape>
                <v:shape id="Connector: Elbow 456" o:spid="_x0000_s1326" type="#_x0000_t34" style="position:absolute;left:14012;top:5167;width:127;height:1921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" adj="388800" strokecolor="black [3213]">
                  <v:stroke endarrow="block"/>
                </v:shape>
                <v:shape id="Connector: Elbow 290" o:spid="_x0000_s1327" type="#_x0000_t34" style="position:absolute;left:14012;top:5167;width:4547;height:19225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" strokecolor="black [3213]">
                  <v:stroke endarrow="block"/>
                </v:shape>
                <v:shape id="Connector: Elbow 291" o:spid="_x0000_s1328" type="#_x0000_t34" style="position:absolute;left:14012;top:5167;width:4547;height:14393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" strokecolor="black [3213]">
                  <v:stroke endarrow="block"/>
                </v:shape>
                <v:shape id="Connector: Elbow 292" o:spid="_x0000_s1329" type="#_x0000_t34" style="position:absolute;left:14012;top:5167;width:4547;height:9608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" strokecolor="black [3213]">
                  <v:stroke endarrow="block"/>
                </v:shape>
                <v:shape id="Connector: Elbow 293" o:spid="_x0000_s1330" type="#_x0000_t34" style="position:absolute;left:13994;top:5167;width:18;height:959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" adj="-2647593" strokecolor="black [3213]">
                  <v:stroke endarrow="block"/>
                </v:shape>
                <v:shape id="Connector: Elbow 294" o:spid="_x0000_s1331" type="#_x0000_t34" style="position:absolute;left:13994;top:5167;width:18;height:1439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" adj="-2647593" strokecolor="black [3213]">
                  <v:stroke endarrow="block"/>
                </v:shape>
                <v:shape id="Connector: Elbow 295" o:spid="_x0000_s1332" type="#_x0000_t34" style="position:absolute;left:7140;top:21921;width:1485;height:18;rotation:9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" strokecolor="black [3213]">
                  <v:stroke endarrow="block"/>
                </v:shape>
                <v:shape id="Connector: Elbow 296" o:spid="_x0000_s1333" type="#_x0000_t34" style="position:absolute;left:14012;top:5167;width:19977;height:0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" strokecolor="black [3213]">
                  <v:stroke endarrow="block"/>
                </v:shape>
                <v:shape id="Connector: Elbow 301" o:spid="_x0000_s1334" type="#_x0000_t34" style="position:absolute;left:24683;top:9301;width:10;height:33592;rotation:90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" adj="10062225" strokecolor="black [3213]">
                  <v:stroke endarrow="block"/>
                </v:shape>
                <v:shapetype id="_x0000_t35" coordsize="21600,21600" o:spt="35" o:oned="t" adj="10800,10800" path="m,l@0,0@0@1,21600@1,21600,21600e" filled="f">
                  <v:stroke joinstyle="miter"/>
                  <v:formulas>
                    <v:f eqn="val #0"/>
                    <v:f eqn="val #1"/>
                    <v:f eqn="mid #0 width"/>
                    <v:f eqn="prod #1 1 2"/>
                  </v:formulas>
                  <v:path arrowok="t" fillok="f" o:connecttype="none"/>
                  <v:handles>
                    <v:h position="#0,@3"/>
                    <v:h position="@2,#1"/>
                  </v:handles>
                  <o:lock v:ext="edit" shapetype="t"/>
                </v:shapetype>
                <v:shape id="Connector: Elbow 302" o:spid="_x0000_s1335" type="#_x0000_t35" style="position:absolute;left:15986;top:24382;width:25498;height:172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" adj="234,59122" strokecolor="black [3213]">
                  <v:stroke endarrow="block"/>
                </v:shape>
                <v:roundrect id="Rectangle: Rounded Corners 457" o:spid="_x0000_s1336" style="position:absolute;left:33989;top:2233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48" o:spid="_x0000_s1337" type="#_x0000_t202" style="position:absolute;left:4204;top:800;width:7876;height:31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" filled="f" stroked="f" strokeweight=".5pt">
                  <v:textbox>
                    <w:txbxContent>
                      <w:p w14:paraId="4CAB7FA0" w14:textId="2A033E4E" w:rsidR="00CE7E3D" w:rsidRPr="006979FC" w:rsidRDefault="00CE7E3D" w:rsidP="006979FC">
                        <w:pPr>
                          <w:spacing w:before="0" w:after="0" w:line="240" w:lineRule="auto"/>
                          <w:ind w:firstLine="0"/>
                          <w:rPr>
                            <w:color w:val="70AD47" w:themeColor="accent6"/>
                          </w:rPr>
                        </w:pPr>
                        <w:r w:rsidRPr="006979FC">
                          <w:rPr>
                            <w:color w:val="70AD47" w:themeColor="accent6"/>
                          </w:rPr>
                          <w:t>programa</w:t>
                        </w:r>
                      </w:p>
                    </w:txbxContent>
                  </v:textbox>
                </v:shape>
                <v:shape id="Text Box 448" o:spid="_x0000_s1338" type="#_x0000_t202" style="position:absolute;left:4;top:9455;width:15474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" filled="f" stroked="f" strokeweight=".5pt">
                  <v:textbox>
                    <w:txbxContent>
                      <w:p w14:paraId="3E9614C0" w14:textId="43359657" w:rsidR="00CE7E3D" w:rsidRPr="006979FC" w:rsidRDefault="00CE7E3D" w:rsidP="00CE7E3D">
                        <w:pPr>
                          <w:ind w:firstLine="0"/>
                          <w:rPr>
                            <w:rFonts w:eastAsia="Calibri"/>
                            <w:color w:val="5B9BD5" w:themeColor="accent5"/>
                          </w:rPr>
                        </w:pPr>
                        <w:r w:rsidRPr="006979FC">
                          <w:rPr>
                            <w:rFonts w:eastAsia="Calibri"/>
                            <w:color w:val="5B9BD5" w:themeColor="accent5"/>
                          </w:rPr>
                          <w:t>mòduls per GUI</w:t>
                        </w:r>
                        <w:r w:rsidR="006979FC" w:rsidRPr="006979FC">
                          <w:rPr>
                            <w:rFonts w:eastAsia="Calibri"/>
                            <w:color w:val="5B9BD5" w:themeColor="accent5"/>
                          </w:rPr>
                          <w:t xml:space="preserve"> extres</w:t>
                        </w:r>
                      </w:p>
                    </w:txbxContent>
                  </v:textbox>
                </v:shape>
                <v:shape id="Text Box 448" o:spid="_x0000_s1339" type="#_x0000_t202" style="position:absolute;left:17272;top:9591;width:14145;height:359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" filled="f" stroked="f" strokeweight=".5pt">
                  <v:textbox>
                    <w:txbxContent>
                      <w:p w14:paraId="52C32DDE" w14:textId="06760536" w:rsidR="00CE7E3D" w:rsidRPr="006979FC" w:rsidRDefault="00CE7E3D" w:rsidP="006979FC">
                        <w:pPr>
                          <w:ind w:firstLine="0"/>
                          <w:rPr>
                            <w:rFonts w:eastAsia="Calibri"/>
                            <w:color w:val="ED7D31" w:themeColor="accent2"/>
                          </w:rPr>
                        </w:pPr>
                        <w:r w:rsidRPr="006979FC">
                          <w:rPr>
                            <w:rFonts w:eastAsia="Calibri"/>
                            <w:color w:val="ED7D31" w:themeColor="accent2"/>
                          </w:rPr>
                          <w:t>mòduls de simulació</w:t>
                        </w:r>
                      </w:p>
                    </w:txbxContent>
                  </v:textbox>
                </v:shape>
                <w10:anchorlock/>
              </v:group>
            </w:pict>
          </mc:Fallback>
        </mc:AlternateContent>
      </w:r>
    </w:p>
    <w:p w14:paraId="045F037C" w14:textId="2C8C8E8F" w:rsidR="00811A30" w:rsidRPr="00811A30" w:rsidRDefault="00811A30" w:rsidP="00811A30">
      <w:pPr>
        <w:pStyle w:val="Caption"/>
      </w:pPr>
      <w:bookmarkStart w:id="226" w:name="_Toc10820785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>. Simulador – Dependència entre mòduls</w:t>
      </w:r>
      <w:bookmarkEnd w:id="226"/>
    </w:p>
    <w:p w14:paraId="4D056C93" w14:textId="77777777" w:rsidR="00227CF9" w:rsidRDefault="00227CF9" w:rsidP="00E445D7"/>
    <w:p w14:paraId="0943D29C" w14:textId="549AB35D" w:rsidR="009C2553" w:rsidRDefault="008D059B" w:rsidP="00DC7ABD">
      <w:r w:rsidRPr="008D059B">
        <w:t>De tots</w:t>
      </w:r>
      <w:r>
        <w:t xml:space="preserve"> els mòduls, </w:t>
      </w:r>
      <w:r w:rsidR="00DB4FA7">
        <w:t>només</w:t>
      </w:r>
      <w:r w:rsidR="00F82948">
        <w:t xml:space="preserve"> </w:t>
      </w:r>
      <w:r w:rsidR="003849C1">
        <w:t xml:space="preserve">entrarem en </w:t>
      </w:r>
      <w:r w:rsidR="00404566">
        <w:t xml:space="preserve">el </w:t>
      </w:r>
      <w:r w:rsidR="003849C1">
        <w:t xml:space="preserve">detall </w:t>
      </w:r>
      <w:r w:rsidR="00F87C0F">
        <w:t>d’</w:t>
      </w:r>
      <w:r w:rsidR="00F82948">
        <w:t>implemen</w:t>
      </w:r>
      <w:r w:rsidR="00F87C0F">
        <w:t>tació</w:t>
      </w:r>
      <w:r w:rsidR="000429AB">
        <w:t xml:space="preserve"> </w:t>
      </w:r>
      <w:r w:rsidR="000E2CF0">
        <w:t xml:space="preserve">del </w:t>
      </w:r>
      <w:r w:rsidR="00F82948" w:rsidRPr="000429AB">
        <w:rPr>
          <w:i/>
          <w:iCs/>
        </w:rPr>
        <w:t>simul</w:t>
      </w:r>
      <w:r w:rsidR="00871F16">
        <w:rPr>
          <w:i/>
          <w:iCs/>
        </w:rPr>
        <w:t>ator</w:t>
      </w:r>
      <w:r w:rsidR="000429AB" w:rsidRPr="000429AB">
        <w:rPr>
          <w:i/>
          <w:iCs/>
        </w:rPr>
        <w:t>.py</w:t>
      </w:r>
      <w:r w:rsidR="00F82948">
        <w:t xml:space="preserve">, ja que </w:t>
      </w:r>
      <w:r w:rsidR="00A92328">
        <w:t xml:space="preserve">és on </w:t>
      </w:r>
      <w:r w:rsidR="000B038D">
        <w:t xml:space="preserve">es </w:t>
      </w:r>
      <w:r w:rsidR="008D1418">
        <w:t>fa la</w:t>
      </w:r>
      <w:r w:rsidR="0028206F">
        <w:t xml:space="preserve"> simulaci</w:t>
      </w:r>
      <w:r w:rsidR="00A92328">
        <w:t>ó</w:t>
      </w:r>
      <w:r w:rsidR="00B0098D">
        <w:t xml:space="preserve">. </w:t>
      </w:r>
      <w:r w:rsidR="00DC7ABD">
        <w:t>Per la resta de mòduls</w:t>
      </w:r>
      <w:r w:rsidR="00C94FED">
        <w:t xml:space="preserve"> </w:t>
      </w:r>
      <w:r w:rsidR="00DC7ABD">
        <w:t>explicarem què ofereix</w:t>
      </w:r>
      <w:r w:rsidR="0061179B">
        <w:t>en</w:t>
      </w:r>
      <w:r w:rsidR="00DC7ABD">
        <w:t xml:space="preserve"> per contextualitzar la implementació del programa.</w:t>
      </w:r>
    </w:p>
    <w:p w14:paraId="6BC178E8" w14:textId="45E45719" w:rsidR="00A1122F" w:rsidRDefault="00C35900" w:rsidP="00E445D7">
      <w:pPr>
        <w:rPr>
          <w:i/>
          <w:iCs/>
        </w:rPr>
      </w:pPr>
      <w:r>
        <w:t>L’avantatge d</w:t>
      </w:r>
      <w:r w:rsidR="006926FE">
        <w:t>’</w:t>
      </w:r>
      <w:r>
        <w:t xml:space="preserve">estar programat en Python, és que és </w:t>
      </w:r>
      <w:r w:rsidR="00C332EB">
        <w:t xml:space="preserve">un </w:t>
      </w:r>
      <w:r>
        <w:t>llenguatge de molt alt nivell, així que si es vol veure</w:t>
      </w:r>
      <w:r w:rsidR="00B051A9">
        <w:t xml:space="preserve"> com s’ha</w:t>
      </w:r>
      <w:r w:rsidR="00F21288">
        <w:t xml:space="preserve">n </w:t>
      </w:r>
      <w:r w:rsidR="00B051A9">
        <w:t>implementat</w:t>
      </w:r>
      <w:r w:rsidR="00F21288">
        <w:t xml:space="preserve"> els mòduls</w:t>
      </w:r>
      <w:r w:rsidR="00B051A9">
        <w:t xml:space="preserve">, es pot llegir el codi de </w:t>
      </w:r>
      <w:r w:rsidR="00C64290">
        <w:t>cada un</w:t>
      </w:r>
      <w:r w:rsidR="009B31DE">
        <w:t xml:space="preserve">. El programa es troba dins la carpeta </w:t>
      </w:r>
      <w:r w:rsidR="009B31DE" w:rsidRPr="008D059B">
        <w:rPr>
          <w:i/>
          <w:iCs/>
        </w:rPr>
        <w:t>./</w:t>
      </w:r>
      <w:proofErr w:type="spellStart"/>
      <w:r w:rsidR="009B31DE" w:rsidRPr="008D059B">
        <w:rPr>
          <w:i/>
          <w:iCs/>
        </w:rPr>
        <w:t>sim</w:t>
      </w:r>
      <w:proofErr w:type="spellEnd"/>
      <w:r w:rsidR="009B31DE">
        <w:t xml:space="preserve"> i els mòduls dins la carpeta </w:t>
      </w:r>
      <w:r w:rsidR="009B31DE" w:rsidRPr="008D059B">
        <w:rPr>
          <w:i/>
          <w:iCs/>
        </w:rPr>
        <w:t>./</w:t>
      </w:r>
      <w:proofErr w:type="spellStart"/>
      <w:r w:rsidR="009B31DE" w:rsidRPr="008D059B">
        <w:rPr>
          <w:i/>
          <w:iCs/>
        </w:rPr>
        <w:t>sim</w:t>
      </w:r>
      <w:proofErr w:type="spellEnd"/>
      <w:r w:rsidR="009B31DE">
        <w:rPr>
          <w:i/>
          <w:iCs/>
        </w:rPr>
        <w:t>/</w:t>
      </w:r>
      <w:proofErr w:type="spellStart"/>
      <w:r w:rsidR="009B31DE">
        <w:rPr>
          <w:i/>
          <w:iCs/>
        </w:rPr>
        <w:t>lib</w:t>
      </w:r>
      <w:proofErr w:type="spellEnd"/>
      <w:r w:rsidR="009B31DE">
        <w:rPr>
          <w:i/>
          <w:iCs/>
        </w:rPr>
        <w:t>.</w:t>
      </w:r>
    </w:p>
    <w:p w14:paraId="5B279604" w14:textId="77777777" w:rsidR="00A1122F" w:rsidRDefault="00A1122F">
      <w:pPr>
        <w:spacing w:before="0" w:after="160" w:line="259" w:lineRule="auto"/>
        <w:ind w:firstLine="0"/>
        <w:jc w:val="left"/>
        <w:rPr>
          <w:i/>
          <w:iCs/>
        </w:rPr>
      </w:pPr>
      <w:r>
        <w:rPr>
          <w:i/>
          <w:iCs/>
        </w:rPr>
        <w:br w:type="page"/>
      </w:r>
    </w:p>
    <w:p w14:paraId="4AEA3649" w14:textId="626B05A4" w:rsidR="00B46255" w:rsidRDefault="00DA5EE4" w:rsidP="00E658BD">
      <w:pPr>
        <w:pStyle w:val="TtolExemple"/>
      </w:pPr>
      <w:r w:rsidRPr="00B46255">
        <w:lastRenderedPageBreak/>
        <w:t>main.py</w:t>
      </w:r>
      <w:r>
        <w:t xml:space="preserve"> </w:t>
      </w:r>
    </w:p>
    <w:p w14:paraId="4A975109" w14:textId="08FCFC24" w:rsidR="00DA5EE4" w:rsidRDefault="004077C7" w:rsidP="00381833">
      <w:r>
        <w:t>É</w:t>
      </w:r>
      <w:r w:rsidR="00DA5EE4">
        <w:t>s el program</w:t>
      </w:r>
      <w:r w:rsidR="00652F72">
        <w:t>a, c</w:t>
      </w:r>
      <w:r w:rsidR="00DA5EE4">
        <w:t xml:space="preserve">onté la lògica de la GUI i fa les crides necessàries </w:t>
      </w:r>
      <w:r w:rsidR="00B46255">
        <w:t>a la resta de mòduls</w:t>
      </w:r>
      <w:r w:rsidR="0049431A">
        <w:t>.</w:t>
      </w:r>
    </w:p>
    <w:p w14:paraId="3070031B" w14:textId="77777777" w:rsidR="00B46255" w:rsidRDefault="0029039B" w:rsidP="00E658BD">
      <w:pPr>
        <w:pStyle w:val="TtolExemple"/>
      </w:pPr>
      <w:r w:rsidRPr="00E1465E">
        <w:t>AlgorithmsConfig.py</w:t>
      </w:r>
      <w:r>
        <w:t xml:space="preserve"> </w:t>
      </w:r>
    </w:p>
    <w:p w14:paraId="2452039D" w14:textId="65CF0CFA" w:rsidR="00661DDD" w:rsidRDefault="001D7A27" w:rsidP="00381833">
      <w:r w:rsidRPr="0010720B">
        <w:t>La</w:t>
      </w:r>
      <w:r w:rsidR="0033130B">
        <w:t xml:space="preserve"> </w:t>
      </w:r>
      <w:r w:rsidR="0033130B" w:rsidRPr="0010720B">
        <w:t>classe</w:t>
      </w:r>
      <w:r w:rsidR="0033130B" w:rsidRPr="00B46255">
        <w:rPr>
          <w:sz w:val="20"/>
          <w:szCs w:val="20"/>
        </w:rPr>
        <w:t xml:space="preserve"> </w:t>
      </w:r>
      <w:r w:rsidR="00645353" w:rsidRPr="00645353">
        <w:rPr>
          <w:rStyle w:val="CodeChar"/>
        </w:rPr>
        <w:t>AlgorithmConfig</w:t>
      </w:r>
      <w:r w:rsidR="00645353" w:rsidRPr="00645353">
        <w:t xml:space="preserve"> </w:t>
      </w:r>
      <w:r w:rsidR="0033130B">
        <w:t xml:space="preserve">representa qualsevol configuració d’un algoritme. </w:t>
      </w:r>
      <w:r w:rsidR="00B35899">
        <w:t>Les t</w:t>
      </w:r>
      <w:r w:rsidR="0029039B">
        <w:t xml:space="preserve">res subclasses </w:t>
      </w:r>
      <w:r w:rsidR="00661DDD" w:rsidRPr="00661DDD">
        <w:rPr>
          <w:rStyle w:val="CodeChar"/>
        </w:rPr>
        <w:t>HysteresisConfig, MinOnTimeConfig, TimeToConsume</w:t>
      </w:r>
      <w:r w:rsidR="001865CC">
        <w:t xml:space="preserve"> representen les configuracions de cada algoritme implementat.</w:t>
      </w:r>
    </w:p>
    <w:p w14:paraId="32448E03" w14:textId="19580026" w:rsidR="006D2803" w:rsidRPr="006D2803" w:rsidRDefault="00661DDD" w:rsidP="00381833">
      <w:pPr>
        <w:ind w:firstLine="0"/>
      </w:pPr>
      <w:r>
        <w:t>En el cas que un</w:t>
      </w:r>
      <w:r w:rsidR="006D2803">
        <w:t xml:space="preserve"> paràmetre </w:t>
      </w:r>
      <w:r w:rsidR="001F696D">
        <w:t xml:space="preserve">de la configuració </w:t>
      </w:r>
      <w:r w:rsidR="00E16DEA">
        <w:t>sigui</w:t>
      </w:r>
      <w:r w:rsidR="00F76375">
        <w:t xml:space="preserve"> un rang d’opcions</w:t>
      </w:r>
      <w:r w:rsidR="00511F6F">
        <w:t xml:space="preserve">, </w:t>
      </w:r>
      <w:r w:rsidR="006A3BE7">
        <w:t xml:space="preserve">i </w:t>
      </w:r>
      <w:r w:rsidR="00511F6F">
        <w:t xml:space="preserve">no un </w:t>
      </w:r>
      <w:r w:rsidR="00E27EE6">
        <w:t>número</w:t>
      </w:r>
      <w:r w:rsidR="00F76375">
        <w:t xml:space="preserve">, </w:t>
      </w:r>
      <w:r w:rsidR="00E658BD">
        <w:t>s’ha</w:t>
      </w:r>
      <w:r w:rsidR="00F76375">
        <w:t xml:space="preserve"> representa</w:t>
      </w:r>
      <w:r w:rsidR="00943162">
        <w:t>t</w:t>
      </w:r>
      <w:r w:rsidR="00F76375">
        <w:t xml:space="preserve"> amb una </w:t>
      </w:r>
      <w:r w:rsidR="00155111">
        <w:t xml:space="preserve">enumeració, és a dir, un objecte </w:t>
      </w:r>
      <w:r w:rsidR="00155111" w:rsidRPr="00155111">
        <w:rPr>
          <w:rStyle w:val="CodeChar"/>
        </w:rPr>
        <w:t>Enum</w:t>
      </w:r>
      <w:r w:rsidR="00F76375">
        <w:t>.</w:t>
      </w:r>
    </w:p>
    <w:p w14:paraId="2E411C8F" w14:textId="4078AAB2" w:rsidR="009204C6" w:rsidRDefault="004C2CE8" w:rsidP="009204C6">
      <w:pPr>
        <w:pStyle w:val="TtolExemple"/>
      </w:pPr>
      <w:r w:rsidRPr="009204C6">
        <w:t>constants.</w:t>
      </w:r>
      <w:r w:rsidR="00C42E95" w:rsidRPr="009204C6">
        <w:t>py</w:t>
      </w:r>
      <w:r w:rsidR="00C42E95">
        <w:t xml:space="preserve"> </w:t>
      </w:r>
    </w:p>
    <w:p w14:paraId="7A9B68DC" w14:textId="3506460D" w:rsidR="006D2803" w:rsidRPr="009204C6" w:rsidRDefault="009204C6" w:rsidP="00381833">
      <w:pPr>
        <w:rPr>
          <w:i/>
          <w:iCs/>
        </w:rPr>
      </w:pPr>
      <w:r>
        <w:t>C</w:t>
      </w:r>
      <w:r w:rsidR="00C42E95">
        <w:t>onté les constants que es fan servir en múltiples mòduls.</w:t>
      </w:r>
    </w:p>
    <w:p w14:paraId="36BAD73A" w14:textId="49B8A36C" w:rsidR="009204C6" w:rsidRPr="00D64E32" w:rsidRDefault="00645353" w:rsidP="00D64E32">
      <w:pPr>
        <w:pStyle w:val="TtolExemple"/>
      </w:pPr>
      <w:r w:rsidRPr="009204C6">
        <w:t>Dataframe.py</w:t>
      </w:r>
      <w:r>
        <w:t xml:space="preserve"> </w:t>
      </w:r>
    </w:p>
    <w:p w14:paraId="4DCC5914" w14:textId="26C07FDB" w:rsidR="00C521D6" w:rsidRDefault="001D7A27" w:rsidP="001A27A6">
      <w:r w:rsidRPr="001D7A27">
        <w:t>La classe</w:t>
      </w:r>
      <w:r>
        <w:t xml:space="preserve"> </w:t>
      </w:r>
      <w:r w:rsidR="00164660" w:rsidRPr="00164660">
        <w:rPr>
          <w:rStyle w:val="CodeChar"/>
        </w:rPr>
        <w:t>DataFrameIn</w:t>
      </w:r>
      <w:r w:rsidR="00164660">
        <w:t xml:space="preserve"> </w:t>
      </w:r>
      <w:r w:rsidR="00D164F9">
        <w:t>representa</w:t>
      </w:r>
      <w:r w:rsidR="00164660">
        <w:t xml:space="preserve"> </w:t>
      </w:r>
      <w:r w:rsidR="008B279F">
        <w:t>un</w:t>
      </w:r>
      <w:r w:rsidR="00164660">
        <w:t xml:space="preserve"> </w:t>
      </w:r>
      <w:r w:rsidR="00164660" w:rsidRPr="00554C5B">
        <w:t>dataframe</w:t>
      </w:r>
      <w:r w:rsidR="00164660">
        <w:rPr>
          <w:i/>
          <w:iCs/>
        </w:rPr>
        <w:t xml:space="preserve"> </w:t>
      </w:r>
      <w:r w:rsidR="00164660" w:rsidRPr="00164660">
        <w:t>de Pandas</w:t>
      </w:r>
      <w:r w:rsidR="00164660">
        <w:t xml:space="preserve"> que </w:t>
      </w:r>
      <w:r w:rsidR="00934BB7">
        <w:t>es pot fer servir per simular</w:t>
      </w:r>
      <w:r w:rsidR="003306EA">
        <w:t xml:space="preserve">. </w:t>
      </w:r>
      <w:r w:rsidR="001A081B">
        <w:t>A</w:t>
      </w:r>
      <w:r w:rsidR="00D723DB">
        <w:t xml:space="preserve">quest comprova que el </w:t>
      </w:r>
      <w:r w:rsidR="00D723DB" w:rsidRPr="005D1D88">
        <w:t>dataframe</w:t>
      </w:r>
      <w:r w:rsidR="00D723DB">
        <w:rPr>
          <w:i/>
          <w:iCs/>
        </w:rPr>
        <w:t xml:space="preserve"> </w:t>
      </w:r>
      <w:r w:rsidR="00D723DB" w:rsidRPr="00D723DB">
        <w:t>que</w:t>
      </w:r>
      <w:r w:rsidR="00D723DB">
        <w:t xml:space="preserve"> se li </w:t>
      </w:r>
      <w:r w:rsidR="00D164F9">
        <w:t>passa a</w:t>
      </w:r>
      <w:r w:rsidR="005D1D88">
        <w:t xml:space="preserve"> l’</w:t>
      </w:r>
      <w:r w:rsidR="00D164F9">
        <w:t xml:space="preserve">inicialitzar la classe </w:t>
      </w:r>
      <w:r w:rsidR="00D723DB">
        <w:t>tingui les columnes necessàries</w:t>
      </w:r>
      <w:r w:rsidR="00C521D6">
        <w:t>.</w:t>
      </w:r>
      <w:r w:rsidR="00C521D6" w:rsidRPr="00C521D6">
        <w:t xml:space="preserve"> </w:t>
      </w:r>
      <w:r w:rsidR="00C521D6">
        <w:t>També ofereix alguns mètodes útils.</w:t>
      </w:r>
      <w:r w:rsidR="001A27A6">
        <w:t xml:space="preserve"> 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247"/>
      </w:tblGrid>
      <w:tr w:rsidR="002442DA" w:rsidRPr="002F1639" w14:paraId="043B7FE8" w14:textId="77777777" w:rsidTr="002442DA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65A8CC1" w14:textId="697DCC44" w:rsidR="002442DA" w:rsidRPr="002442DA" w:rsidRDefault="0019596D" w:rsidP="0019596D">
            <w:pPr>
              <w:pStyle w:val="Taula"/>
            </w:pPr>
            <w:r>
              <w:t>N</w:t>
            </w:r>
            <w:r w:rsidR="002442DA">
              <w:t>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AD68F12" w14:textId="6BEA3ED0" w:rsidR="002442DA" w:rsidRPr="002F1639" w:rsidRDefault="00986093" w:rsidP="00A561F0">
            <w:pPr>
              <w:pStyle w:val="Taula"/>
            </w:pPr>
            <w:r>
              <w:t>T</w:t>
            </w:r>
            <w:r w:rsidR="002442DA">
              <w:t>ipus</w:t>
            </w:r>
          </w:p>
        </w:tc>
      </w:tr>
      <w:tr w:rsidR="002442DA" w14:paraId="5C1F392C" w14:textId="77777777" w:rsidTr="002442D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7B0CC503" w14:textId="0B440A8F" w:rsidR="002442DA" w:rsidRPr="002442DA" w:rsidRDefault="002442D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</w:rPr>
            </w:pPr>
            <w:proofErr w:type="spellStart"/>
            <w:r>
              <w:rPr>
                <w:i/>
                <w:iCs/>
                <w:sz w:val="18"/>
                <w:szCs w:val="18"/>
              </w:rPr>
              <w:t>t</w:t>
            </w:r>
            <w:r w:rsidRPr="002442DA">
              <w:rPr>
                <w:i/>
                <w:iCs/>
                <w:sz w:val="18"/>
                <w:szCs w:val="18"/>
              </w:rPr>
              <w:t>imestamp</w:t>
            </w:r>
            <w:proofErr w:type="spellEnd"/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3EF111B" w14:textId="21E11D6D" w:rsidR="002442DA" w:rsidRPr="00837AF9" w:rsidRDefault="000460F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proofErr w:type="spellStart"/>
            <w:proofErr w:type="gramStart"/>
            <w:r w:rsidRPr="00837AF9">
              <w:rPr>
                <w:i/>
                <w:iCs/>
                <w:sz w:val="18"/>
                <w:szCs w:val="18"/>
                <w:lang w:val="en-US"/>
              </w:rPr>
              <w:t>d</w:t>
            </w:r>
            <w:r w:rsidR="002442DA" w:rsidRPr="00837AF9">
              <w:rPr>
                <w:i/>
                <w:iCs/>
                <w:sz w:val="18"/>
                <w:szCs w:val="18"/>
                <w:lang w:val="en-US"/>
              </w:rPr>
              <w:t>atetime.date</w:t>
            </w:r>
            <w:proofErr w:type="spellEnd"/>
            <w:proofErr w:type="gramEnd"/>
          </w:p>
        </w:tc>
      </w:tr>
      <w:tr w:rsidR="002442DA" w14:paraId="01109F5D" w14:textId="77777777" w:rsidTr="002442D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D85C24E" w14:textId="2DE66327" w:rsidR="002442DA" w:rsidRPr="002442DA" w:rsidRDefault="002442DA" w:rsidP="00A561F0">
            <w:pPr>
              <w:pStyle w:val="Taula"/>
              <w:rPr>
                <w:i/>
                <w:iCs/>
              </w:rPr>
            </w:pPr>
            <w:proofErr w:type="spellStart"/>
            <w:r w:rsidRPr="002442DA">
              <w:rPr>
                <w:i/>
                <w:iCs/>
              </w:rPr>
              <w:t>powerP</w:t>
            </w:r>
            <w:proofErr w:type="spellEnd"/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F7BD7E4" w14:textId="7B5668DA" w:rsidR="002442DA" w:rsidRPr="00837AF9" w:rsidRDefault="002442DA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837AF9">
              <w:rPr>
                <w:i/>
                <w:iCs/>
                <w:sz w:val="18"/>
                <w:szCs w:val="18"/>
                <w:lang w:val="en-US"/>
              </w:rPr>
              <w:t>float, int</w:t>
            </w:r>
          </w:p>
        </w:tc>
      </w:tr>
    </w:tbl>
    <w:p w14:paraId="6FA13083" w14:textId="085640F0" w:rsidR="00231EB3" w:rsidRDefault="00231EB3" w:rsidP="00231EB3">
      <w:pPr>
        <w:pStyle w:val="Caption"/>
      </w:pPr>
      <w:bookmarkStart w:id="227" w:name="_Toc108207897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5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>. Columnes de DataFrameIn</w:t>
      </w:r>
      <w:bookmarkEnd w:id="227"/>
    </w:p>
    <w:p w14:paraId="2A8BF6A1" w14:textId="77777777" w:rsidR="00205E33" w:rsidRPr="00205E33" w:rsidRDefault="00205E33" w:rsidP="00205E33"/>
    <w:p w14:paraId="7162EB44" w14:textId="28985083" w:rsidR="0064378C" w:rsidRPr="009B656E" w:rsidRDefault="001D7A27" w:rsidP="009B656E">
      <w:r w:rsidRPr="001D7A27">
        <w:t xml:space="preserve">La </w:t>
      </w:r>
      <w:r w:rsidR="00EC0993">
        <w:t>sub</w:t>
      </w:r>
      <w:r w:rsidRPr="001D7A27">
        <w:t xml:space="preserve">classe </w:t>
      </w:r>
      <w:r w:rsidR="00AB05F5" w:rsidRPr="00164660">
        <w:rPr>
          <w:rStyle w:val="CodeChar"/>
        </w:rPr>
        <w:t>DataFrame</w:t>
      </w:r>
      <w:r w:rsidR="00AB05F5">
        <w:rPr>
          <w:rStyle w:val="CodeChar"/>
        </w:rPr>
        <w:t>Out</w:t>
      </w:r>
      <w:r w:rsidR="00AB05F5">
        <w:t xml:space="preserve"> </w:t>
      </w:r>
      <w:r w:rsidR="00D164F9">
        <w:t xml:space="preserve">representa </w:t>
      </w:r>
      <w:r w:rsidR="008B279F">
        <w:t>un</w:t>
      </w:r>
      <w:r w:rsidR="0064378C">
        <w:t xml:space="preserve"> </w:t>
      </w:r>
      <w:r w:rsidR="0064378C" w:rsidRPr="00554C5B">
        <w:t>dataframe</w:t>
      </w:r>
      <w:r w:rsidR="0064378C">
        <w:rPr>
          <w:i/>
          <w:iCs/>
        </w:rPr>
        <w:t xml:space="preserve"> </w:t>
      </w:r>
      <w:r w:rsidR="0064378C" w:rsidRPr="00164660">
        <w:t>de Pandas</w:t>
      </w:r>
      <w:r w:rsidR="0064378C">
        <w:t xml:space="preserve"> que es pot fer servir per calcular resultats.</w:t>
      </w:r>
      <w:r w:rsidR="00141C1C">
        <w:t xml:space="preserve"> </w:t>
      </w:r>
      <w:r w:rsidR="00BC5761">
        <w:t xml:space="preserve">Aquest comprova que el </w:t>
      </w:r>
      <w:r w:rsidR="00BC5761" w:rsidRPr="005D1D88">
        <w:t>dataframe</w:t>
      </w:r>
      <w:r w:rsidR="00BC5761">
        <w:rPr>
          <w:i/>
          <w:iCs/>
        </w:rPr>
        <w:t xml:space="preserve"> </w:t>
      </w:r>
      <w:r w:rsidR="00BC5761" w:rsidRPr="00D723DB">
        <w:t>que</w:t>
      </w:r>
      <w:r w:rsidR="00BC5761">
        <w:t xml:space="preserve"> se li passa a l’inicialitzar la classe tingui</w:t>
      </w:r>
      <w:r w:rsidR="00FA6F5C">
        <w:t xml:space="preserve">, com a mínim, les </w:t>
      </w:r>
      <w:r w:rsidR="00BC5761">
        <w:t xml:space="preserve">columnes </w:t>
      </w:r>
      <w:r w:rsidR="00FA6F5C">
        <w:t>per poder calcular les columnes que faltarien per poder calcular els resultats.</w:t>
      </w:r>
      <w:r w:rsidR="009B656E">
        <w:t xml:space="preserve"> </w:t>
      </w:r>
      <w:r w:rsidR="00F864BF">
        <w:t xml:space="preserve">A més a més, al ser subclasse de </w:t>
      </w:r>
      <w:r w:rsidR="00F864BF" w:rsidRPr="00F864BF">
        <w:rPr>
          <w:rStyle w:val="CodeChar"/>
        </w:rPr>
        <w:t>DataFrameIn</w:t>
      </w:r>
      <w:r w:rsidR="00F864BF">
        <w:t xml:space="preserve"> significa que també serveix per fer simulacions</w:t>
      </w:r>
      <w:r w:rsidR="00BF4DAB">
        <w:t>.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08"/>
        <w:gridCol w:w="1247"/>
        <w:gridCol w:w="972"/>
        <w:gridCol w:w="1854"/>
      </w:tblGrid>
      <w:tr w:rsidR="00D05DC6" w:rsidRPr="002F1639" w14:paraId="68353019" w14:textId="1B682866" w:rsidTr="00B20C71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37D1A7E" w14:textId="65161C5D" w:rsidR="00D05DC6" w:rsidRPr="002442DA" w:rsidRDefault="00D05DC6" w:rsidP="00A561F0">
            <w:pPr>
              <w:pStyle w:val="Taula"/>
            </w:pPr>
            <w:r>
              <w:t>Nom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16E1C01" w14:textId="2B0756FE" w:rsidR="00D05DC6" w:rsidRPr="002F1639" w:rsidRDefault="00D05DC6" w:rsidP="00A561F0">
            <w:pPr>
              <w:pStyle w:val="Taula"/>
            </w:pPr>
            <w:r>
              <w:t>Tipus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C2BA3B9" w14:textId="71E2EBF9" w:rsidR="00D05DC6" w:rsidRDefault="00D05DC6" w:rsidP="00A561F0">
            <w:pPr>
              <w:pStyle w:val="Taula"/>
            </w:pPr>
            <w:r>
              <w:t>Opcionals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05E29F5C" w14:textId="1EAEC5F1" w:rsidR="00D05DC6" w:rsidRDefault="00D05DC6" w:rsidP="00A561F0">
            <w:pPr>
              <w:pStyle w:val="Taula"/>
            </w:pPr>
            <w:r>
              <w:t>Funció que la calcula</w:t>
            </w:r>
          </w:p>
        </w:tc>
      </w:tr>
      <w:tr w:rsidR="00D05DC6" w14:paraId="741C0328" w14:textId="620838C7" w:rsidTr="00B20C71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B8311D6" w14:textId="77777777" w:rsidR="00D05DC6" w:rsidRPr="00EF1DE4" w:rsidRDefault="00D05DC6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timestamp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E502804" w14:textId="77777777" w:rsidR="00D05DC6" w:rsidRPr="00EF1DE4" w:rsidRDefault="00D05DC6" w:rsidP="00A561F0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datetime.date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5C3319D7" w14:textId="0B5C63BC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No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0771883" w14:textId="67F8D558" w:rsidR="00D05DC6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-</w:t>
            </w:r>
          </w:p>
        </w:tc>
      </w:tr>
      <w:tr w:rsidR="00D05DC6" w14:paraId="7FD74555" w14:textId="23F43AD9" w:rsidTr="00B20C71">
        <w:trPr>
          <w:jc w:val="center"/>
        </w:trPr>
        <w:tc>
          <w:tcPr>
            <w:tcW w:w="0" w:type="auto"/>
            <w:vAlign w:val="center"/>
          </w:tcPr>
          <w:p w14:paraId="218B3CA8" w14:textId="087B51E3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powerP</w:t>
            </w:r>
          </w:p>
        </w:tc>
        <w:tc>
          <w:tcPr>
            <w:tcW w:w="0" w:type="auto"/>
            <w:vMerge w:val="restart"/>
            <w:tcBorders>
              <w:bottom w:val="single" w:sz="4" w:space="0" w:color="auto"/>
            </w:tcBorders>
            <w:vAlign w:val="center"/>
          </w:tcPr>
          <w:p w14:paraId="75A2C11C" w14:textId="420D8BC5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float, int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FB28EA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B8267FA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64DD4CA7" w14:textId="04DBD729" w:rsidTr="00B20C71">
        <w:trPr>
          <w:jc w:val="center"/>
        </w:trPr>
        <w:tc>
          <w:tcPr>
            <w:tcW w:w="0" w:type="auto"/>
            <w:vAlign w:val="center"/>
          </w:tcPr>
          <w:p w14:paraId="6AEADF3B" w14:textId="6DB7B68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F82B818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1D4A484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0DA04C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5BBB8FFD" w14:textId="46F5372E" w:rsidTr="00B20C71">
        <w:trPr>
          <w:jc w:val="center"/>
        </w:trPr>
        <w:tc>
          <w:tcPr>
            <w:tcW w:w="0" w:type="auto"/>
            <w:vAlign w:val="center"/>
          </w:tcPr>
          <w:p w14:paraId="32AA9B76" w14:textId="45C63ACD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powerL1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61AC31A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3A6A51D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4852BC1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47CC002E" w14:textId="2906EEF7" w:rsidTr="00B20C71">
        <w:trPr>
          <w:jc w:val="center"/>
        </w:trPr>
        <w:tc>
          <w:tcPr>
            <w:tcW w:w="0" w:type="auto"/>
            <w:vAlign w:val="center"/>
          </w:tcPr>
          <w:p w14:paraId="6FFC3922" w14:textId="4ED3A543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powerL2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A28BC49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99DC306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0A0A3215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207549B8" w14:textId="442FF385" w:rsidTr="00B20C71">
        <w:trPr>
          <w:jc w:val="center"/>
        </w:trPr>
        <w:tc>
          <w:tcPr>
            <w:tcW w:w="0" w:type="auto"/>
            <w:vAlign w:val="center"/>
          </w:tcPr>
          <w:p w14:paraId="586441AC" w14:textId="4FDA8235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on_offL1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938508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28B857C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E9E0F60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0F3CE3D2" w14:textId="10C0E2D1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74095BFB" w14:textId="5FB79C5F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on_offL2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261A962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4FE6A32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52CA3907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42BDCD8D" w14:textId="32FA97DD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6F69655" w14:textId="03C5E7CB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powerA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CF202CF" w14:textId="77777777" w:rsidR="00D05DC6" w:rsidRPr="00EF1DE4" w:rsidRDefault="00D05DC6" w:rsidP="00DE1E8F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B62A76C" w14:textId="03AE79A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Si</w:t>
            </w: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A0B65A" w14:textId="3DD63484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calc_powerAG</w:t>
            </w:r>
          </w:p>
        </w:tc>
      </w:tr>
      <w:tr w:rsidR="00D05DC6" w14:paraId="57460602" w14:textId="7A8075F4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337536B" w14:textId="1180AE3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powerG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C882B20" w14:textId="086A21FA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EEB631B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2D3A1AFC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D05DC6" w14:paraId="27697DBB" w14:textId="292A0D71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EB4AC3" w14:textId="19FDBF95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powerCM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B9FFA00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63469FB3" w14:textId="77777777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</w:tcPr>
          <w:p w14:paraId="4D525E00" w14:textId="5C1639ED" w:rsidR="00D05DC6" w:rsidRPr="00EF1DE4" w:rsidRDefault="00D05DC6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calc_powerCM</w:t>
            </w:r>
          </w:p>
        </w:tc>
      </w:tr>
      <w:tr w:rsidR="00A61FFC" w14:paraId="7292AF00" w14:textId="6BECF772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6732AE69" w14:textId="67405BE5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energyAB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E59EEC1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B291835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5164C973" w14:textId="77777777" w:rsidR="00A61FFC" w:rsidRPr="00EF1DE4" w:rsidRDefault="00A61FFC" w:rsidP="00A61FFC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split_energyB o</w:t>
            </w:r>
          </w:p>
          <w:p w14:paraId="7CDDBB42" w14:textId="22911F0A" w:rsidR="00A61FFC" w:rsidRPr="00EF1DE4" w:rsidRDefault="00A61FFC" w:rsidP="00EF1DE4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fill_missing_energy</w:t>
            </w:r>
          </w:p>
        </w:tc>
      </w:tr>
      <w:tr w:rsidR="00A61FFC" w14:paraId="720B2EEB" w14:textId="6165D414" w:rsidTr="00B20C71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2530145B" w14:textId="65A6E85D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energyGD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089B390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</w:tcPr>
          <w:p w14:paraId="7DBA603E" w14:textId="77777777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</w:tcPr>
          <w:p w14:paraId="1A85DBE9" w14:textId="211C9130" w:rsidR="00A61FFC" w:rsidRPr="00EF1DE4" w:rsidRDefault="00A61FFC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</w:tr>
      <w:tr w:rsidR="00EF1DE4" w14:paraId="4D4C5417" w14:textId="1C52288D" w:rsidTr="00B20C71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577913B5" w14:textId="698DB500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energyB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AF5DB32" w14:textId="77777777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</w:tcBorders>
          </w:tcPr>
          <w:p w14:paraId="24E70234" w14:textId="77777777" w:rsidR="00EF1DE4" w:rsidRPr="00EF1DE4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16EA77D3" w14:textId="33A89A5A" w:rsidR="00EF1DE4" w:rsidRPr="00EF1DE4" w:rsidRDefault="00EF1DE4" w:rsidP="00EF1DE4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fill_missing_energy</w:t>
            </w:r>
          </w:p>
        </w:tc>
      </w:tr>
      <w:tr w:rsidR="00EF1DE4" w14:paraId="742C814C" w14:textId="3C03A1E2" w:rsidTr="00B20C71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1B21056" w14:textId="644F1AD6" w:rsidR="00EF1DE4" w:rsidRPr="002442DA" w:rsidRDefault="00EF1DE4" w:rsidP="00D05DC6">
            <w:pPr>
              <w:pStyle w:val="Taula"/>
              <w:rPr>
                <w:i/>
                <w:iCs/>
              </w:rPr>
            </w:pPr>
            <w:r w:rsidRPr="00D05DC6">
              <w:rPr>
                <w:i/>
                <w:iCs/>
              </w:rPr>
              <w:t>energyP</w:t>
            </w: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729A85B" w14:textId="63DB002C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14:paraId="517E162A" w14:textId="77777777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</w:tcPr>
          <w:p w14:paraId="726638D6" w14:textId="77777777" w:rsidR="00EF1DE4" w:rsidRPr="00837AF9" w:rsidRDefault="00EF1DE4" w:rsidP="00D05DC6">
            <w:pPr>
              <w:spacing w:before="0" w:after="0" w:line="240" w:lineRule="auto"/>
              <w:ind w:firstLine="0"/>
              <w:jc w:val="center"/>
              <w:rPr>
                <w:i/>
                <w:iCs/>
                <w:sz w:val="18"/>
                <w:szCs w:val="18"/>
                <w:lang w:val="en-US"/>
              </w:rPr>
            </w:pPr>
          </w:p>
        </w:tc>
      </w:tr>
    </w:tbl>
    <w:p w14:paraId="365A044B" w14:textId="0D977240" w:rsidR="00D575EA" w:rsidRDefault="00B660D4" w:rsidP="00D575EA">
      <w:pPr>
        <w:pStyle w:val="Caption"/>
      </w:pPr>
      <w:bookmarkStart w:id="228" w:name="_Toc108207898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5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2</w:t>
      </w:r>
      <w:r w:rsidR="00657D09">
        <w:fldChar w:fldCharType="end"/>
      </w:r>
      <w:r>
        <w:t xml:space="preserve">. Columnes de </w:t>
      </w:r>
      <w:proofErr w:type="spellStart"/>
      <w:r>
        <w:t>DataFrame</w:t>
      </w:r>
      <w:r w:rsidR="001A4E94">
        <w:t>Out</w:t>
      </w:r>
      <w:bookmarkEnd w:id="228"/>
      <w:proofErr w:type="spellEnd"/>
    </w:p>
    <w:p w14:paraId="2E68BF8E" w14:textId="77777777" w:rsidR="002B688B" w:rsidRDefault="002B688B" w:rsidP="00D575EA"/>
    <w:p w14:paraId="21236F7E" w14:textId="0209009A" w:rsidR="00835D55" w:rsidRPr="00D575EA" w:rsidRDefault="00E05580" w:rsidP="00D575EA">
      <w:pPr>
        <w:rPr>
          <w:sz w:val="20"/>
          <w:szCs w:val="18"/>
        </w:rPr>
      </w:pPr>
      <w:r>
        <w:t>Quan s’importen les dades en el simulador, a partir de un .</w:t>
      </w:r>
      <w:proofErr w:type="spellStart"/>
      <w:r w:rsidRPr="00E05580">
        <w:rPr>
          <w:i/>
          <w:iCs/>
        </w:rPr>
        <w:t>csv</w:t>
      </w:r>
      <w:proofErr w:type="spellEnd"/>
      <w:r w:rsidR="001F52B8">
        <w:rPr>
          <w:i/>
          <w:iCs/>
        </w:rPr>
        <w:t>,</w:t>
      </w:r>
      <w:r w:rsidR="001F52B8">
        <w:t xml:space="preserve"> es mira si és poden guardar en un objecte </w:t>
      </w:r>
      <w:r w:rsidR="001F52B8" w:rsidRPr="00113DD3">
        <w:rPr>
          <w:rStyle w:val="CodeChar"/>
        </w:rPr>
        <w:t>DataFrameOut</w:t>
      </w:r>
      <w:r w:rsidR="001F52B8">
        <w:t xml:space="preserve"> o com a mínim en un </w:t>
      </w:r>
      <w:r w:rsidR="001F52B8" w:rsidRPr="00113DD3">
        <w:rPr>
          <w:rStyle w:val="CodeChar"/>
        </w:rPr>
        <w:t>DataFrameIn</w:t>
      </w:r>
      <w:r w:rsidR="00196AC7">
        <w:t>, per validar que és poden fer servir</w:t>
      </w:r>
      <w:r w:rsidR="00631B1D">
        <w:t xml:space="preserve"> per simular i calcular resultats.</w:t>
      </w:r>
      <w:r w:rsidR="00835D55">
        <w:br w:type="page"/>
      </w:r>
    </w:p>
    <w:p w14:paraId="144C4CFE" w14:textId="13A7A2F6" w:rsidR="00160EC1" w:rsidRPr="00F535C9" w:rsidRDefault="00160EC1" w:rsidP="00F535C9">
      <w:pPr>
        <w:pStyle w:val="TtolExemple"/>
      </w:pPr>
      <w:r w:rsidRPr="00160EC1">
        <w:lastRenderedPageBreak/>
        <w:t>Load.py</w:t>
      </w:r>
    </w:p>
    <w:p w14:paraId="76A184B1" w14:textId="0A47B10F" w:rsidR="00AB05F5" w:rsidRDefault="00E52469" w:rsidP="00D64E32">
      <w:r>
        <w:t xml:space="preserve">Emulen </w:t>
      </w:r>
      <w:r w:rsidR="00160EC1">
        <w:t xml:space="preserve">una càrrega controlada </w:t>
      </w:r>
      <w:r w:rsidR="00CC7F3B">
        <w:t>pel</w:t>
      </w:r>
      <w:r w:rsidR="00160EC1">
        <w:t xml:space="preserve"> sistema</w:t>
      </w:r>
      <w:r w:rsidR="00C77A24">
        <w:t>. S</w:t>
      </w:r>
      <w:r w:rsidR="00810AE6">
        <w:t>’inicialitzen indicant la seva potència de consum</w:t>
      </w:r>
      <w:r w:rsidR="00AD591A">
        <w:t>.</w:t>
      </w:r>
      <w:r w:rsidR="000F4F96">
        <w:t xml:space="preserve"> Es poden </w:t>
      </w:r>
      <w:r w:rsidR="00C77A24">
        <w:t>engegar</w:t>
      </w:r>
      <w:r w:rsidR="00E72398">
        <w:t xml:space="preserve"> i apagar</w:t>
      </w:r>
      <w:r w:rsidR="00C77A24">
        <w:t xml:space="preserve"> </w:t>
      </w:r>
      <w:r w:rsidR="000F4F96" w:rsidRPr="00C77A24">
        <w:t>amb</w:t>
      </w:r>
      <w:r w:rsidR="000F4F96">
        <w:t xml:space="preserve"> el mètode</w:t>
      </w:r>
      <w:r w:rsidR="00755C03" w:rsidRPr="00755C03">
        <w:t xml:space="preserve"> </w:t>
      </w:r>
      <w:r w:rsidR="00755C03">
        <w:rPr>
          <w:rStyle w:val="CodeChar"/>
        </w:rPr>
        <w:t>.</w:t>
      </w:r>
      <w:r w:rsidR="00755C03" w:rsidRPr="00755C03">
        <w:rPr>
          <w:rStyle w:val="CodeChar"/>
          <w:lang w:val="en-US"/>
        </w:rPr>
        <w:t>set_status(status:bool)</w:t>
      </w:r>
      <w:r w:rsidR="000F4F96">
        <w:t xml:space="preserve">. El mètode </w:t>
      </w:r>
      <w:r w:rsidR="000F4F96" w:rsidRPr="000F4F96">
        <w:rPr>
          <w:rStyle w:val="CodeChar"/>
        </w:rPr>
        <w:t>.get_power()</w:t>
      </w:r>
      <w:r w:rsidR="000F4F96">
        <w:t xml:space="preserve"> retorna la potència que consumeix la càrrega, en funció de si està engegada o no.</w:t>
      </w:r>
    </w:p>
    <w:p w14:paraId="21B44D9C" w14:textId="06314BEC" w:rsidR="002D2346" w:rsidRPr="00755C03" w:rsidRDefault="002D2346" w:rsidP="002D2346">
      <w:pPr>
        <w:ind w:firstLine="0"/>
        <w:rPr>
          <w:rFonts w:ascii="Consolas" w:eastAsia="Times New Roman" w:hAnsi="Consolas" w:cs="Times New Roman"/>
          <w:color w:val="000000"/>
          <w:sz w:val="21"/>
          <w:szCs w:val="21"/>
          <w:lang w:val="en-US"/>
        </w:rPr>
      </w:pPr>
      <w:r>
        <w:t>Gràcies a aquesta classe</w:t>
      </w:r>
      <w:r w:rsidR="00E22075">
        <w:t>,</w:t>
      </w:r>
      <w:r>
        <w:t xml:space="preserve"> el simulador no ha de gestionar l’estat </w:t>
      </w:r>
      <w:r w:rsidR="009D0A87">
        <w:t xml:space="preserve">i consum </w:t>
      </w:r>
      <w:r>
        <w:t xml:space="preserve">de les </w:t>
      </w:r>
      <w:r w:rsidR="00504569">
        <w:t>càrregues.</w:t>
      </w:r>
    </w:p>
    <w:p w14:paraId="7455F8D5" w14:textId="7434627F" w:rsidR="00606111" w:rsidRDefault="00606111" w:rsidP="00606111">
      <w:pPr>
        <w:pStyle w:val="TtolExemple"/>
      </w:pPr>
      <w:r>
        <w:t>Optimize.py</w:t>
      </w:r>
    </w:p>
    <w:p w14:paraId="4FA57018" w14:textId="65E5AA89" w:rsidR="00755C03" w:rsidRDefault="009E4355" w:rsidP="00D64E32">
      <w:r>
        <w:t>La</w:t>
      </w:r>
      <w:r w:rsidR="006A6943">
        <w:t xml:space="preserve"> classe </w:t>
      </w:r>
      <w:r w:rsidR="006A6943" w:rsidRPr="006A6943">
        <w:rPr>
          <w:rStyle w:val="CodeChar"/>
        </w:rPr>
        <w:t>Optimize</w:t>
      </w:r>
      <w:r w:rsidR="006A6943">
        <w:t xml:space="preserve"> </w:t>
      </w:r>
      <w:r w:rsidR="00755C03">
        <w:t xml:space="preserve">serveix per crear un dataframe on s’hi </w:t>
      </w:r>
      <w:r w:rsidR="005F2A01">
        <w:t>guard</w:t>
      </w:r>
      <w:r w:rsidR="00755C03">
        <w:t>en</w:t>
      </w:r>
      <w:r w:rsidR="005F2A01">
        <w:t xml:space="preserve"> </w:t>
      </w:r>
      <w:r w:rsidR="00612525">
        <w:t xml:space="preserve">alguns </w:t>
      </w:r>
      <w:r w:rsidR="005F2A01">
        <w:t>resultats</w:t>
      </w:r>
      <w:r w:rsidR="001A0A25">
        <w:t xml:space="preserve"> </w:t>
      </w:r>
      <w:r w:rsidR="00755C03">
        <w:t>de cada</w:t>
      </w:r>
      <w:r w:rsidR="001A0A25">
        <w:t xml:space="preserve"> </w:t>
      </w:r>
      <w:r w:rsidR="00755C03">
        <w:t xml:space="preserve">simulació. S’afegeix amb el mètode </w:t>
      </w:r>
      <w:r w:rsidR="00755C03" w:rsidRPr="00755C03">
        <w:rPr>
          <w:rStyle w:val="CodeChar"/>
        </w:rPr>
        <w:t>.add_result(</w:t>
      </w:r>
      <w:r w:rsidR="00755C03">
        <w:rPr>
          <w:rStyle w:val="CodeChar"/>
        </w:rPr>
        <w:t>index:int, results:Results</w:t>
      </w:r>
      <w:r w:rsidR="00755C03" w:rsidRPr="00755C03">
        <w:rPr>
          <w:rStyle w:val="CodeChar"/>
        </w:rPr>
        <w:t>)</w:t>
      </w:r>
      <w:r w:rsidR="00755C03">
        <w:t>.</w:t>
      </w:r>
    </w:p>
    <w:p w14:paraId="18B3A6D6" w14:textId="6784032F" w:rsidR="001D7A27" w:rsidRPr="00755250" w:rsidRDefault="00755C03" w:rsidP="00D64E32">
      <w:pPr>
        <w:ind w:firstLine="0"/>
      </w:pPr>
      <w:r>
        <w:t>El fa servir l’apartat</w:t>
      </w:r>
      <w:r w:rsidR="005F2A01">
        <w:t xml:space="preserve"> “d’optimitzar” paràmetres</w:t>
      </w:r>
      <w:r>
        <w:t>. Aquest</w:t>
      </w:r>
      <w:r w:rsidR="003A75BF">
        <w:t xml:space="preserve"> simula múltiples </w:t>
      </w:r>
      <w:r w:rsidR="007845C8">
        <w:t>vegades</w:t>
      </w:r>
      <w:r w:rsidR="003A75BF">
        <w:t xml:space="preserve"> l’algoritme canviant </w:t>
      </w:r>
      <w:r>
        <w:t>el valor d’</w:t>
      </w:r>
      <w:r w:rsidR="003A75BF">
        <w:t xml:space="preserve">un paràmetre </w:t>
      </w:r>
      <w:r w:rsidR="00B43CB0">
        <w:t>de la configuració</w:t>
      </w:r>
      <w:r>
        <w:t xml:space="preserve"> dins</w:t>
      </w:r>
      <w:r w:rsidR="003A75BF">
        <w:t xml:space="preserve"> </w:t>
      </w:r>
      <w:r>
        <w:t>de</w:t>
      </w:r>
      <w:r w:rsidR="003A75BF">
        <w:t>l rang indicat</w:t>
      </w:r>
      <w:r w:rsidR="005F2A01">
        <w:t>.</w:t>
      </w:r>
    </w:p>
    <w:p w14:paraId="36D7EDBB" w14:textId="60108D6C" w:rsidR="00257F3D" w:rsidRDefault="00257F3D" w:rsidP="00257F3D">
      <w:pPr>
        <w:pStyle w:val="TtolExemple"/>
      </w:pPr>
      <w:r>
        <w:t>PlotController.py</w:t>
      </w:r>
    </w:p>
    <w:p w14:paraId="760E4EF5" w14:textId="6596AFBE" w:rsidR="00755250" w:rsidRDefault="00E506C4" w:rsidP="00755250">
      <w:r>
        <w:t xml:space="preserve">La classe </w:t>
      </w:r>
      <w:r w:rsidRPr="00B84608">
        <w:rPr>
          <w:rStyle w:val="CodeChar"/>
        </w:rPr>
        <w:t>BarPlotController</w:t>
      </w:r>
      <w:r>
        <w:t xml:space="preserve"> serveix per </w:t>
      </w:r>
      <w:r w:rsidR="0078156E">
        <w:t>dibuixar</w:t>
      </w:r>
      <w:r w:rsidR="00C8667F">
        <w:t xml:space="preserve"> </w:t>
      </w:r>
      <w:r>
        <w:t>una gràfica de barres</w:t>
      </w:r>
      <w:r w:rsidR="00C8667F">
        <w:t xml:space="preserve"> </w:t>
      </w:r>
      <w:r w:rsidR="003509ED">
        <w:t xml:space="preserve">en un </w:t>
      </w:r>
      <w:r w:rsidR="003509ED" w:rsidRPr="00554C5B">
        <w:t>widget</w:t>
      </w:r>
      <w:r w:rsidR="003509ED">
        <w:t xml:space="preserve"> </w:t>
      </w:r>
      <w:r w:rsidR="003509ED" w:rsidRPr="004106D9">
        <w:rPr>
          <w:rStyle w:val="CodeChar"/>
        </w:rPr>
        <w:t>QMplPlot</w:t>
      </w:r>
      <w:r w:rsidR="003509ED">
        <w:t xml:space="preserve"> a </w:t>
      </w:r>
      <w:r w:rsidR="00C8667F">
        <w:t xml:space="preserve">partir d’un </w:t>
      </w:r>
      <w:r w:rsidR="00C8667F" w:rsidRPr="00554C5B">
        <w:t>dataframe</w:t>
      </w:r>
      <w:r w:rsidR="00C8667F">
        <w:t xml:space="preserve"> </w:t>
      </w:r>
      <w:r w:rsidRPr="00C8667F">
        <w:t>Pandas</w:t>
      </w:r>
      <w:r w:rsidR="00C8667F">
        <w:t xml:space="preserve"> i controlar-la</w:t>
      </w:r>
      <w:r>
        <w:t>.</w:t>
      </w:r>
      <w:r w:rsidR="00B84608">
        <w:t xml:space="preserve"> S’ha creat perquè hi ha múltiples gràfiques d’aquest estil</w:t>
      </w:r>
      <w:r w:rsidR="00D92E60">
        <w:t>. A</w:t>
      </w:r>
      <w:r w:rsidR="00B84608">
        <w:t>ixí només cal crear els controladors necessaris</w:t>
      </w:r>
      <w:r w:rsidR="00D92E60">
        <w:t>,</w:t>
      </w:r>
      <w:r w:rsidR="00B84608">
        <w:t xml:space="preserve"> enllaçar </w:t>
      </w:r>
      <w:r w:rsidR="00D92E60">
        <w:t xml:space="preserve">els widgets amb els controladors i enllaçar </w:t>
      </w:r>
      <w:r w:rsidR="00B84608">
        <w:t>els controls de la GUI amb els Controladors.</w:t>
      </w:r>
    </w:p>
    <w:p w14:paraId="6248F4DC" w14:textId="29E4E80D" w:rsidR="000A5EF8" w:rsidRDefault="000A5EF8" w:rsidP="00755250">
      <w:r>
        <w:t xml:space="preserve">La subclasse </w:t>
      </w:r>
      <w:r w:rsidRPr="000A5EF8">
        <w:rPr>
          <w:rStyle w:val="CodeChar"/>
        </w:rPr>
        <w:t>EBPlotController</w:t>
      </w:r>
      <w:r>
        <w:t xml:space="preserve"> serveix per </w:t>
      </w:r>
      <w:r w:rsidR="00FB098C">
        <w:t xml:space="preserve">dibuixar i </w:t>
      </w:r>
      <w:r>
        <w:t xml:space="preserve">controlar la gràfica de barres d’energies, ja </w:t>
      </w:r>
      <w:r w:rsidR="006B56A7">
        <w:t>que</w:t>
      </w:r>
      <w:r w:rsidR="000642F4">
        <w:t>,</w:t>
      </w:r>
      <w:r w:rsidR="006B56A7">
        <w:t xml:space="preserve"> </w:t>
      </w:r>
      <w:r w:rsidR="00D473A5">
        <w:t>les dades i co</w:t>
      </w:r>
      <w:r w:rsidR="0032396D">
        <w:t>m</w:t>
      </w:r>
      <w:r w:rsidR="00D473A5">
        <w:t xml:space="preserve"> </w:t>
      </w:r>
      <w:r w:rsidR="00AE4875">
        <w:t xml:space="preserve">aquestes </w:t>
      </w:r>
      <w:r w:rsidR="008D1FF3">
        <w:t>e</w:t>
      </w:r>
      <w:r w:rsidR="00D473A5">
        <w:t>s representen són diferents a</w:t>
      </w:r>
      <w:r w:rsidR="00C3146C">
        <w:t xml:space="preserve"> la classe</w:t>
      </w:r>
      <w:r>
        <w:t xml:space="preserve"> </w:t>
      </w:r>
      <w:r w:rsidRPr="00B84608">
        <w:rPr>
          <w:rStyle w:val="CodeChar"/>
        </w:rPr>
        <w:t>BarPlotController</w:t>
      </w:r>
      <w:r>
        <w:t>.</w:t>
      </w:r>
    </w:p>
    <w:p w14:paraId="543B72EF" w14:textId="2AFDEF4E" w:rsidR="00A736D4" w:rsidRPr="00D907B4" w:rsidRDefault="00A736D4" w:rsidP="00D907B4">
      <w:pPr>
        <w:pStyle w:val="TtolExemple"/>
      </w:pPr>
      <w:r>
        <w:t>QMplWidgets</w:t>
      </w:r>
      <w:r w:rsidR="00E445D7">
        <w:t>.py</w:t>
      </w:r>
    </w:p>
    <w:p w14:paraId="153E23B6" w14:textId="2BF63A61" w:rsidR="00D907B4" w:rsidRDefault="00D907B4" w:rsidP="000A5EF8">
      <w:r>
        <w:t xml:space="preserve">La </w:t>
      </w:r>
      <w:r w:rsidRPr="005027E0">
        <w:t>classe</w:t>
      </w:r>
      <w:r>
        <w:t xml:space="preserve"> </w:t>
      </w:r>
      <w:r w:rsidRPr="00560FC9">
        <w:rPr>
          <w:rStyle w:val="CodeChar"/>
        </w:rPr>
        <w:t>QMplPlot</w:t>
      </w:r>
      <w:r>
        <w:t xml:space="preserve"> és </w:t>
      </w:r>
      <w:r w:rsidR="0002145B">
        <w:t>un</w:t>
      </w:r>
      <w:r>
        <w:t xml:space="preserve"> </w:t>
      </w:r>
      <w:r w:rsidRPr="00A96C17">
        <w:t>widget</w:t>
      </w:r>
      <w:r>
        <w:t xml:space="preserve"> </w:t>
      </w:r>
      <w:r w:rsidR="005027E0">
        <w:t xml:space="preserve">que </w:t>
      </w:r>
      <w:r w:rsidR="00560FC9">
        <w:t xml:space="preserve">permet </w:t>
      </w:r>
      <w:r>
        <w:t>integra</w:t>
      </w:r>
      <w:r w:rsidR="00560FC9">
        <w:t>r</w:t>
      </w:r>
      <w:r>
        <w:t xml:space="preserve"> les gràfiques </w:t>
      </w:r>
      <w:r w:rsidR="00057F49">
        <w:t>de MatPlotLib a la GUI</w:t>
      </w:r>
      <w:r>
        <w:t>.</w:t>
      </w:r>
      <w:r w:rsidR="007F6A87">
        <w:t xml:space="preserve"> </w:t>
      </w:r>
      <w:r w:rsidR="00560FC9">
        <w:t>A més a més, a</w:t>
      </w:r>
      <w:r w:rsidR="00A96A05">
        <w:t xml:space="preserve"> </w:t>
      </w:r>
      <w:r w:rsidR="00560FC9">
        <w:t>part de</w:t>
      </w:r>
      <w:r w:rsidR="00423134">
        <w:t xml:space="preserve"> les</w:t>
      </w:r>
      <w:r w:rsidR="00560FC9">
        <w:t xml:space="preserve"> funcio</w:t>
      </w:r>
      <w:r w:rsidR="003B050F">
        <w:t xml:space="preserve">nalitats ja </w:t>
      </w:r>
      <w:r w:rsidR="00DB6279">
        <w:t>ofertes</w:t>
      </w:r>
      <w:r w:rsidR="003B050F">
        <w:t xml:space="preserve"> per MatPlotLib</w:t>
      </w:r>
      <w:r w:rsidR="00560FC9">
        <w:t xml:space="preserve">, se </w:t>
      </w:r>
      <w:r w:rsidR="003B050F">
        <w:t>n’</w:t>
      </w:r>
      <w:r w:rsidR="00560FC9">
        <w:t>ha afegit</w:t>
      </w:r>
      <w:r w:rsidR="007F6A87">
        <w:t xml:space="preserve"> </w:t>
      </w:r>
      <w:r w:rsidR="003B050F">
        <w:t>d’</w:t>
      </w:r>
      <w:r w:rsidR="00560FC9">
        <w:t>extres:</w:t>
      </w:r>
    </w:p>
    <w:p w14:paraId="7B811CA8" w14:textId="1BE8C014" w:rsidR="00560FC9" w:rsidRDefault="00CC0D61" w:rsidP="00560FC9">
      <w:pPr>
        <w:pStyle w:val="ListParagraph"/>
      </w:pPr>
      <w:r>
        <w:t>Les línies és poden amagar clicant la línia corresponent de la llegenda.</w:t>
      </w:r>
    </w:p>
    <w:p w14:paraId="47D07DFC" w14:textId="321935B8" w:rsidR="00CC0D61" w:rsidRDefault="00BA29F1" w:rsidP="00560FC9">
      <w:pPr>
        <w:pStyle w:val="ListParagraph"/>
      </w:pPr>
      <w:r>
        <w:t>S</w:t>
      </w:r>
      <w:r w:rsidR="008B5CCB">
        <w:t xml:space="preserve">i algun eix és </w:t>
      </w:r>
      <w:r w:rsidR="00A762BF">
        <w:t>del tipus hores</w:t>
      </w:r>
      <w:r>
        <w:t>, les coordenades del cursor que apareixen a dalt a la dreta es mostren format</w:t>
      </w:r>
      <w:r w:rsidR="005128E7">
        <w:t>e</w:t>
      </w:r>
      <w:r>
        <w:t>jades correctament</w:t>
      </w:r>
      <w:r w:rsidR="00A762BF">
        <w:t>.</w:t>
      </w:r>
    </w:p>
    <w:p w14:paraId="664A0DED" w14:textId="19536531" w:rsidR="00CC0D61" w:rsidRDefault="00CC0D61" w:rsidP="00560FC9">
      <w:pPr>
        <w:pStyle w:val="ListParagraph"/>
      </w:pPr>
      <w:r>
        <w:t xml:space="preserve">Es pot fer zoom amb la rodeta. </w:t>
      </w:r>
      <w:r w:rsidR="00D4280E">
        <w:t>També és pot fer</w:t>
      </w:r>
      <w:r>
        <w:t xml:space="preserve"> zoom en un sol eix</w:t>
      </w:r>
      <w:r w:rsidR="00D4280E">
        <w:t>,</w:t>
      </w:r>
      <w:r>
        <w:t xml:space="preserve"> només cal clicar la tecla x o y</w:t>
      </w:r>
      <w:r w:rsidR="00D4280E">
        <w:t xml:space="preserve"> ment</w:t>
      </w:r>
      <w:r w:rsidR="008F3AAC">
        <w:t>r</w:t>
      </w:r>
      <w:r w:rsidR="00D4280E">
        <w:t>e es mou la rodeta</w:t>
      </w:r>
      <w:r>
        <w:t>.</w:t>
      </w:r>
    </w:p>
    <w:p w14:paraId="3A9E8FD8" w14:textId="3B997344" w:rsidR="00CC0D61" w:rsidRDefault="00CC0D61" w:rsidP="00560FC9">
      <w:pPr>
        <w:pStyle w:val="ListParagraph"/>
      </w:pPr>
      <w:r>
        <w:t xml:space="preserve">S’ha afegit una nova opció a la barra d’eines. Permet activar un punt de mira que es posa sobre la mostra més propera </w:t>
      </w:r>
      <w:r w:rsidR="00E03376">
        <w:t xml:space="preserve">al cursor </w:t>
      </w:r>
      <w:r w:rsidR="00C16305">
        <w:t xml:space="preserve">i </w:t>
      </w:r>
      <w:r>
        <w:t xml:space="preserve">de la línia seleccionada. Per canviar de línia </w:t>
      </w:r>
      <w:r w:rsidR="003E4229">
        <w:t xml:space="preserve">seleccionada </w:t>
      </w:r>
      <w:r>
        <w:t>simplement s’ha de clicar sobre la nova línia.</w:t>
      </w:r>
    </w:p>
    <w:p w14:paraId="4650F85F" w14:textId="6254BFAE" w:rsidR="00504569" w:rsidRDefault="007F6A87" w:rsidP="000C0EC1">
      <w:r>
        <w:t xml:space="preserve">La subclasse </w:t>
      </w:r>
      <w:r w:rsidRPr="000C0EC1">
        <w:rPr>
          <w:rStyle w:val="CodeChar"/>
        </w:rPr>
        <w:t>QMplTwinxPlot</w:t>
      </w:r>
      <w:r w:rsidR="00497B3E">
        <w:t xml:space="preserve"> és </w:t>
      </w:r>
      <w:r w:rsidR="001013AA">
        <w:t>el</w:t>
      </w:r>
      <w:r w:rsidR="00497B3E">
        <w:t xml:space="preserve"> </w:t>
      </w:r>
      <w:r w:rsidR="00497B3E" w:rsidRPr="00A96C17">
        <w:t>widget</w:t>
      </w:r>
      <w:r w:rsidR="00497B3E">
        <w:t xml:space="preserve"> </w:t>
      </w:r>
      <w:r w:rsidR="0042068B">
        <w:t>que permet tenir</w:t>
      </w:r>
      <w:r w:rsidR="00497B3E">
        <w:t xml:space="preserve"> gràfi</w:t>
      </w:r>
      <w:r w:rsidR="00881123">
        <w:t>ques</w:t>
      </w:r>
      <w:r w:rsidR="00497B3E">
        <w:t xml:space="preserve"> amb dos eixos y. A</w:t>
      </w:r>
      <w:r w:rsidR="003F492C">
        <w:t xml:space="preserve"> </w:t>
      </w:r>
      <w:r w:rsidR="00497B3E">
        <w:t xml:space="preserve">part de les funcionalitats anteriors, </w:t>
      </w:r>
      <w:r w:rsidR="00D021B7">
        <w:t>e</w:t>
      </w:r>
      <w:r w:rsidR="00EF6AC5">
        <w:t>s poden alinear</w:t>
      </w:r>
      <w:r w:rsidR="00497B3E">
        <w:t xml:space="preserve"> els dos eixos </w:t>
      </w:r>
      <w:r w:rsidR="00EF6AC5">
        <w:t>y</w:t>
      </w:r>
      <w:r w:rsidR="00497B3E">
        <w:t xml:space="preserve"> </w:t>
      </w:r>
      <w:r w:rsidR="006C675A">
        <w:t>en</w:t>
      </w:r>
      <w:r w:rsidR="008221FE">
        <w:t xml:space="preserve"> el</w:t>
      </w:r>
      <w:r w:rsidR="00497B3E">
        <w:t xml:space="preserve"> 0</w:t>
      </w:r>
      <w:r w:rsidR="00EF6AC5">
        <w:t>.</w:t>
      </w:r>
    </w:p>
    <w:p w14:paraId="72888AE4" w14:textId="5541546F" w:rsidR="00EF6AC5" w:rsidRDefault="000C0EC1" w:rsidP="000C0EC1">
      <w:r>
        <w:t xml:space="preserve">La subclasse </w:t>
      </w:r>
      <w:r w:rsidRPr="000C0EC1">
        <w:rPr>
          <w:rStyle w:val="CodeChar"/>
        </w:rPr>
        <w:t>QMplPlotterWidget</w:t>
      </w:r>
      <w:r>
        <w:t xml:space="preserve"> és </w:t>
      </w:r>
      <w:r w:rsidR="005A45FD">
        <w:t>el</w:t>
      </w:r>
      <w:r>
        <w:t xml:space="preserve"> </w:t>
      </w:r>
      <w:r w:rsidRPr="00A96C17">
        <w:t>widget</w:t>
      </w:r>
      <w:r>
        <w:t xml:space="preserve"> </w:t>
      </w:r>
      <w:r w:rsidR="00C74E71">
        <w:t xml:space="preserve">que permet tenir una </w:t>
      </w:r>
      <w:r>
        <w:t xml:space="preserve">gràfica editable. Per </w:t>
      </w:r>
      <w:r w:rsidR="00BC2E1D">
        <w:t>editar la gràfica, només cal seleccionar un dels punts i moure’l en l’eix y.</w:t>
      </w:r>
      <w:r w:rsidR="008F7B1C">
        <w:t xml:space="preserve"> Externament, al canviar algun valor amb la funció </w:t>
      </w:r>
      <w:r w:rsidR="008F7B1C" w:rsidRPr="008F7B1C">
        <w:rPr>
          <w:rStyle w:val="CodeChar"/>
        </w:rPr>
        <w:t>set_value()</w:t>
      </w:r>
      <w:r w:rsidR="008F7B1C">
        <w:t>, la gràfica s’actualitza sola.</w:t>
      </w:r>
    </w:p>
    <w:p w14:paraId="7E757076" w14:textId="74E24179" w:rsidR="001E491B" w:rsidRPr="000C0EC1" w:rsidRDefault="001E491B" w:rsidP="000C0EC1">
      <w:r>
        <w:t xml:space="preserve">La classe </w:t>
      </w:r>
      <w:r w:rsidRPr="001E491B">
        <w:rPr>
          <w:rStyle w:val="CodeChar"/>
        </w:rPr>
        <w:t>QMplMovableHVLine</w:t>
      </w:r>
      <w:r>
        <w:t xml:space="preserve"> és un controlador que permet moure la línia vertical o horitzontal en l’eix x o y, respectivament.</w:t>
      </w:r>
    </w:p>
    <w:p w14:paraId="1B366118" w14:textId="6F32946C" w:rsidR="00A736D4" w:rsidRDefault="00A736D4" w:rsidP="00A736D4">
      <w:pPr>
        <w:pStyle w:val="TtolExemple"/>
      </w:pPr>
      <w:r>
        <w:t>QPandasWidgets</w:t>
      </w:r>
      <w:r w:rsidR="00E445D7">
        <w:t>.py</w:t>
      </w:r>
    </w:p>
    <w:p w14:paraId="335CFB9A" w14:textId="5D8FD3EE" w:rsidR="00A96C17" w:rsidRDefault="00A96C17" w:rsidP="00A96C17">
      <w:r>
        <w:t xml:space="preserve">La classe </w:t>
      </w:r>
      <w:r w:rsidRPr="00A96C17">
        <w:rPr>
          <w:rStyle w:val="CodeChar"/>
        </w:rPr>
        <w:t>QPandasModel</w:t>
      </w:r>
      <w:r>
        <w:t xml:space="preserve"> és  </w:t>
      </w:r>
      <w:r w:rsidR="00ED1505">
        <w:t>un</w:t>
      </w:r>
      <w:r w:rsidR="00EF7EB6">
        <w:t xml:space="preserve"> </w:t>
      </w:r>
      <w:r w:rsidRPr="00A96C17">
        <w:t>widget</w:t>
      </w:r>
      <w:r>
        <w:t xml:space="preserve"> model que enllaça el widget </w:t>
      </w:r>
      <w:r w:rsidRPr="003B71D3">
        <w:rPr>
          <w:rStyle w:val="CodeChar"/>
        </w:rPr>
        <w:t>QTalbeView</w:t>
      </w:r>
      <w:r>
        <w:t xml:space="preserve"> amb el </w:t>
      </w:r>
      <w:r w:rsidRPr="00554C5B">
        <w:t>dataframe</w:t>
      </w:r>
      <w:r w:rsidR="00552EBD">
        <w:rPr>
          <w:i/>
          <w:iCs/>
        </w:rPr>
        <w:t xml:space="preserve"> </w:t>
      </w:r>
      <w:r w:rsidR="00552EBD">
        <w:t>de Pandas</w:t>
      </w:r>
      <w:r>
        <w:t>.</w:t>
      </w:r>
      <w:r w:rsidR="003B71D3">
        <w:t xml:space="preserve"> Permet triar el </w:t>
      </w:r>
      <w:r w:rsidR="00E27EE6">
        <w:t>número</w:t>
      </w:r>
      <w:r w:rsidR="003B71D3">
        <w:t xml:space="preserve"> de decimals a mostrar, i si algun valor és </w:t>
      </w:r>
      <w:r w:rsidR="006A0C6F">
        <w:t>del tipus</w:t>
      </w:r>
      <w:r w:rsidR="003B71D3">
        <w:t xml:space="preserve"> data, la mostra adequadament</w:t>
      </w:r>
      <w:r w:rsidR="005367FC">
        <w:t>.</w:t>
      </w:r>
    </w:p>
    <w:p w14:paraId="23D47082" w14:textId="79728103" w:rsidR="00673706" w:rsidRDefault="00673706" w:rsidP="00A96C17">
      <w:r>
        <w:t xml:space="preserve">La subclasse </w:t>
      </w:r>
      <w:r w:rsidRPr="00673706">
        <w:rPr>
          <w:rStyle w:val="CodeChar"/>
        </w:rPr>
        <w:t>QPandasModelEdit</w:t>
      </w:r>
      <w:r w:rsidRPr="00673706">
        <w:t xml:space="preserve"> </w:t>
      </w:r>
      <w:r w:rsidR="00B838A9">
        <w:t>afegeix la funcionalitat de poder editar les ce</w:t>
      </w:r>
      <w:r w:rsidR="00E749F7">
        <w:t>l</w:t>
      </w:r>
      <w:r w:rsidR="00E749F7">
        <w:rPr>
          <w:rFonts w:ascii="Arial" w:hAnsi="Arial" w:cs="Arial"/>
        </w:rPr>
        <w:t>·</w:t>
      </w:r>
      <w:r w:rsidR="00B838A9">
        <w:t>les.</w:t>
      </w:r>
    </w:p>
    <w:p w14:paraId="38CC59CF" w14:textId="0B5FA94E" w:rsidR="00DD4CC3" w:rsidRPr="00DD4CC3" w:rsidRDefault="00DD4CC3" w:rsidP="00A96C17">
      <w:r>
        <w:t xml:space="preserve">La classe </w:t>
      </w:r>
      <w:r w:rsidRPr="00DD4CC3">
        <w:rPr>
          <w:rStyle w:val="CodeChar"/>
        </w:rPr>
        <w:t>WrapHeader</w:t>
      </w:r>
      <w:r>
        <w:t xml:space="preserve"> és una </w:t>
      </w:r>
      <w:r w:rsidR="009242A4">
        <w:t>re-</w:t>
      </w:r>
      <w:r>
        <w:t xml:space="preserve">implementació de la classe </w:t>
      </w:r>
      <w:r w:rsidRPr="00DD4CC3">
        <w:rPr>
          <w:rStyle w:val="CodeChar"/>
        </w:rPr>
        <w:t>QHeaderView</w:t>
      </w:r>
      <w:r>
        <w:t xml:space="preserve"> per tal que el text de les capçaleres tinguin salt de línia automàtic </w:t>
      </w:r>
      <w:r w:rsidRPr="00DD4CC3">
        <w:rPr>
          <w:i/>
          <w:iCs/>
        </w:rPr>
        <w:t xml:space="preserve">(word </w:t>
      </w:r>
      <w:proofErr w:type="spellStart"/>
      <w:r w:rsidRPr="00DD4CC3">
        <w:rPr>
          <w:i/>
          <w:iCs/>
        </w:rPr>
        <w:t>wrap</w:t>
      </w:r>
      <w:proofErr w:type="spellEnd"/>
      <w:r w:rsidRPr="00DD4CC3">
        <w:rPr>
          <w:i/>
          <w:iCs/>
        </w:rPr>
        <w:t>)</w:t>
      </w:r>
      <w:r w:rsidRPr="00DD4CC3">
        <w:t>.</w:t>
      </w:r>
    </w:p>
    <w:p w14:paraId="0E805394" w14:textId="2199E93F" w:rsidR="008E1705" w:rsidRDefault="008E1705" w:rsidP="00A736D4">
      <w:pPr>
        <w:pStyle w:val="TtolExemple"/>
      </w:pPr>
      <w:r>
        <w:lastRenderedPageBreak/>
        <w:t>Results</w:t>
      </w:r>
      <w:r w:rsidR="00E445D7">
        <w:t>.py</w:t>
      </w:r>
    </w:p>
    <w:p w14:paraId="39535BEF" w14:textId="3D9BA91E" w:rsidR="00CE42A4" w:rsidRDefault="009618CC" w:rsidP="009E4355">
      <w:r>
        <w:t xml:space="preserve">La classe </w:t>
      </w:r>
      <w:r w:rsidRPr="008B279F">
        <w:rPr>
          <w:rStyle w:val="CodeChar"/>
        </w:rPr>
        <w:t>Results</w:t>
      </w:r>
      <w:r w:rsidR="008B279F">
        <w:t xml:space="preserve"> calcula els resultats </w:t>
      </w:r>
      <w:r w:rsidR="00CE42A4">
        <w:t xml:space="preserve">de la simulació </w:t>
      </w:r>
      <w:r w:rsidR="008B279F">
        <w:t xml:space="preserve">a partir d’un </w:t>
      </w:r>
      <w:r w:rsidR="008B279F" w:rsidRPr="008B279F">
        <w:rPr>
          <w:rStyle w:val="CodeChar"/>
        </w:rPr>
        <w:t>DataFrameOut</w:t>
      </w:r>
      <w:r w:rsidR="00CE42A4" w:rsidRPr="00CE42A4">
        <w:t xml:space="preserve"> </w:t>
      </w:r>
      <w:r w:rsidR="00CE42A4">
        <w:t xml:space="preserve">i els emmagatzema en tres </w:t>
      </w:r>
      <w:r w:rsidR="00CE42A4" w:rsidRPr="00554C5B">
        <w:t>dataframes</w:t>
      </w:r>
      <w:r w:rsidR="00CE42A4">
        <w:rPr>
          <w:i/>
          <w:iCs/>
        </w:rPr>
        <w:t xml:space="preserve"> </w:t>
      </w:r>
      <w:r w:rsidR="00CE42A4" w:rsidRPr="00CE42A4">
        <w:t>de Pandas</w:t>
      </w:r>
      <w:r w:rsidR="00CE42A4">
        <w:t>, aquest són:</w:t>
      </w:r>
    </w:p>
    <w:p w14:paraId="47A2DB35" w14:textId="6A9D69A6" w:rsidR="00CE42A4" w:rsidRPr="009029AD" w:rsidRDefault="00CE42A4" w:rsidP="00CE42A4">
      <w:pPr>
        <w:pStyle w:val="ListParagraph"/>
        <w:rPr>
          <w:rFonts w:ascii="Fira Mono" w:hAnsi="Fira Mono"/>
          <w:noProof/>
          <w:color w:val="595959" w:themeColor="text1" w:themeTint="A6"/>
          <w:sz w:val="17"/>
          <w:shd w:val="clear" w:color="auto" w:fill="F2F2F2" w:themeFill="background1" w:themeFillShade="F2"/>
        </w:rPr>
      </w:pPr>
      <w:r>
        <w:rPr>
          <w:rStyle w:val="CodeChar"/>
        </w:rPr>
        <w:t>.df_hour</w:t>
      </w:r>
      <w:r w:rsidR="00311B77">
        <w:t xml:space="preserve">, </w:t>
      </w:r>
      <w:r>
        <w:t>conté les energies</w:t>
      </w:r>
      <w:r w:rsidR="005A5448">
        <w:t>, el balanç monetari</w:t>
      </w:r>
      <w:r w:rsidR="00CA0ACE">
        <w:t xml:space="preserve">, </w:t>
      </w:r>
      <w:r w:rsidR="005A5448">
        <w:t xml:space="preserve">les </w:t>
      </w:r>
      <w:r w:rsidR="00CA0ACE">
        <w:t>eficiències</w:t>
      </w:r>
      <w:r w:rsidR="003051F1">
        <w:t xml:space="preserve"> i</w:t>
      </w:r>
      <w:r w:rsidR="00CA0ACE">
        <w:t xml:space="preserve"> les commutacions de cada hora simulada</w:t>
      </w:r>
      <w:r w:rsidR="009029AD">
        <w:t>.</w:t>
      </w:r>
    </w:p>
    <w:p w14:paraId="724DC87A" w14:textId="0E082328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.df_total</w:t>
      </w:r>
      <w:r w:rsidR="00311B77">
        <w:t xml:space="preserve">, </w:t>
      </w:r>
      <w:r>
        <w:t>cont</w:t>
      </w:r>
      <w:r w:rsidR="009D2851">
        <w:t>é</w:t>
      </w:r>
      <w:r>
        <w:t xml:space="preserve"> les mateixes dades que </w:t>
      </w:r>
      <w:r w:rsidRPr="009029AD">
        <w:rPr>
          <w:rStyle w:val="CodeChar"/>
        </w:rPr>
        <w:t>df_hour</w:t>
      </w:r>
      <w:r>
        <w:t xml:space="preserve"> però a nivell de simulació i a nivell di</w:t>
      </w:r>
      <w:r w:rsidR="00D33646">
        <w:t>a</w:t>
      </w:r>
      <w:r>
        <w:t>ri</w:t>
      </w:r>
      <w:r w:rsidR="00C81D1F">
        <w:t>.</w:t>
      </w:r>
    </w:p>
    <w:p w14:paraId="320197BA" w14:textId="39340AFD" w:rsidR="009029AD" w:rsidRDefault="009029AD" w:rsidP="009029AD">
      <w:pPr>
        <w:pStyle w:val="ListParagraph"/>
        <w:rPr>
          <w:rStyle w:val="CodeChar"/>
        </w:rPr>
      </w:pPr>
      <w:r>
        <w:rPr>
          <w:rStyle w:val="CodeChar"/>
        </w:rPr>
        <w:t>.df_</w:t>
      </w:r>
      <w:r w:rsidR="003E7340">
        <w:rPr>
          <w:rStyle w:val="CodeChar"/>
        </w:rPr>
        <w:t>results</w:t>
      </w:r>
      <w:r w:rsidR="00311B77">
        <w:t xml:space="preserve">, </w:t>
      </w:r>
      <w:r w:rsidR="002C373B">
        <w:t xml:space="preserve">conte les mateixes dades que </w:t>
      </w:r>
      <w:r w:rsidR="002C373B" w:rsidRPr="002C373B">
        <w:rPr>
          <w:rStyle w:val="CodeChar"/>
        </w:rPr>
        <w:t>df_</w:t>
      </w:r>
      <w:r w:rsidR="002C373B">
        <w:rPr>
          <w:rStyle w:val="CodeChar"/>
        </w:rPr>
        <w:t>total</w:t>
      </w:r>
      <w:r w:rsidR="002C373B">
        <w:t xml:space="preserve"> que </w:t>
      </w:r>
      <w:r w:rsidR="00B82885">
        <w:t xml:space="preserve">no </w:t>
      </w:r>
      <w:r w:rsidR="002C373B">
        <w:t>corresponen a energies</w:t>
      </w:r>
      <w:r w:rsidR="00474F0D">
        <w:t>,</w:t>
      </w:r>
      <w:r w:rsidR="005659D2">
        <w:t xml:space="preserve"> juntament amb les </w:t>
      </w:r>
      <w:r w:rsidR="00311B77">
        <w:t xml:space="preserve">càrregues aproximades i el </w:t>
      </w:r>
      <w:r w:rsidR="00E27EE6">
        <w:t>número</w:t>
      </w:r>
      <w:r w:rsidR="00311B77">
        <w:t xml:space="preserve"> de </w:t>
      </w:r>
      <w:r w:rsidR="005659D2">
        <w:t>mostres, hores i hores diàries que la càrrega ha estat engegada.</w:t>
      </w:r>
    </w:p>
    <w:p w14:paraId="56B172F9" w14:textId="08B0699C" w:rsidR="00ED1A3F" w:rsidRDefault="00ED1A3F" w:rsidP="00780D04">
      <w:pPr>
        <w:ind w:firstLine="0"/>
      </w:pPr>
      <w:r>
        <w:t>Bàsicament,</w:t>
      </w:r>
      <w:r w:rsidR="00675588">
        <w:t xml:space="preserve"> si mirem el codi</w:t>
      </w:r>
      <w:r w:rsidR="00A31AF7">
        <w:t>,</w:t>
      </w:r>
      <w:r w:rsidR="00675588">
        <w:t xml:space="preserve"> </w:t>
      </w:r>
      <w:r w:rsidR="00A31AF7">
        <w:t xml:space="preserve">veurem </w:t>
      </w:r>
      <w:r w:rsidR="00675588">
        <w:t>que</w:t>
      </w:r>
      <w:r>
        <w:t xml:space="preserve"> la classe </w:t>
      </w:r>
      <w:r w:rsidRPr="00ED1A3F">
        <w:rPr>
          <w:rStyle w:val="CodeChar"/>
        </w:rPr>
        <w:t>Results</w:t>
      </w:r>
      <w:r>
        <w:t xml:space="preserve"> fa</w:t>
      </w:r>
      <w:r w:rsidR="009B5143">
        <w:t xml:space="preserve"> quasi</w:t>
      </w:r>
      <w:r>
        <w:t xml:space="preserve"> tots els càlculs definits a l’apartat </w:t>
      </w:r>
      <w:r>
        <w:fldChar w:fldCharType="begin"/>
      </w:r>
      <w:r>
        <w:instrText xml:space="preserve"> REF _Ref107516124 \r \h </w:instrText>
      </w:r>
      <w:r>
        <w:fldChar w:fldCharType="separate"/>
      </w:r>
      <w:r w:rsidR="00FE061C">
        <w:t>3.2</w:t>
      </w:r>
      <w:r>
        <w:fldChar w:fldCharType="end"/>
      </w:r>
      <w:r>
        <w:t xml:space="preserve"> i </w:t>
      </w:r>
      <w:r>
        <w:fldChar w:fldCharType="begin"/>
      </w:r>
      <w:r>
        <w:instrText xml:space="preserve"> REF _Ref107516131 \r \h </w:instrText>
      </w:r>
      <w:r>
        <w:fldChar w:fldCharType="separate"/>
      </w:r>
      <w:r w:rsidR="00FE061C">
        <w:t>3.3</w:t>
      </w:r>
      <w:r>
        <w:fldChar w:fldCharType="end"/>
      </w:r>
      <w:r>
        <w:t>.</w:t>
      </w:r>
    </w:p>
    <w:p w14:paraId="55F98636" w14:textId="160B00CF" w:rsidR="008E1705" w:rsidRDefault="008E1705" w:rsidP="008E1705">
      <w:pPr>
        <w:pStyle w:val="TtolExemple"/>
      </w:pPr>
      <w:r>
        <w:t>Simulator</w:t>
      </w:r>
      <w:r w:rsidR="00623688">
        <w:t>.py</w:t>
      </w:r>
    </w:p>
    <w:p w14:paraId="78FD67CE" w14:textId="4FE0ABD4" w:rsidR="00547C2A" w:rsidRDefault="007B6E21" w:rsidP="003E1E4B">
      <w:r>
        <w:t>Conté la</w:t>
      </w:r>
      <w:r w:rsidR="003E1E4B">
        <w:t xml:space="preserve"> funció </w:t>
      </w:r>
      <w:r w:rsidR="003E1E4B" w:rsidRPr="003E1E4B">
        <w:rPr>
          <w:rStyle w:val="CodeChar"/>
        </w:rPr>
        <w:t>simulate()</w:t>
      </w:r>
      <w:r w:rsidR="003E1E4B">
        <w:t xml:space="preserve"> </w:t>
      </w:r>
      <w:r w:rsidR="003062F4">
        <w:t xml:space="preserve">que </w:t>
      </w:r>
      <w:r w:rsidR="003E1E4B">
        <w:t xml:space="preserve">serveix per simular el sistema a partir de </w:t>
      </w:r>
      <w:r w:rsidR="00BB1B04">
        <w:t xml:space="preserve">les </w:t>
      </w:r>
      <w:r w:rsidR="00FE24F7">
        <w:t>dades</w:t>
      </w:r>
      <w:r w:rsidR="002C5F63">
        <w:t xml:space="preserve"> d’entrada,</w:t>
      </w:r>
      <w:r w:rsidR="00FE24F7">
        <w:t xml:space="preserve"> </w:t>
      </w:r>
      <w:r w:rsidR="002C5F63">
        <w:t xml:space="preserve"> la configuració</w:t>
      </w:r>
      <w:r w:rsidR="00036804">
        <w:t xml:space="preserve"> </w:t>
      </w:r>
      <w:r w:rsidR="00165045">
        <w:t>de l’</w:t>
      </w:r>
      <w:r w:rsidR="00036804">
        <w:t>algoritme</w:t>
      </w:r>
      <w:r w:rsidR="002C5F63">
        <w:t>,</w:t>
      </w:r>
      <w:r w:rsidR="00FE24F7">
        <w:t xml:space="preserve"> </w:t>
      </w:r>
      <w:r w:rsidR="002C5F63">
        <w:t>l</w:t>
      </w:r>
      <w:r w:rsidR="004763C5">
        <w:t>a</w:t>
      </w:r>
      <w:r w:rsidR="002C5F63">
        <w:t xml:space="preserve"> càrreg</w:t>
      </w:r>
      <w:r w:rsidR="004763C5">
        <w:t>a</w:t>
      </w:r>
      <w:r w:rsidR="002C5F63">
        <w:t xml:space="preserve"> 1</w:t>
      </w:r>
      <w:r w:rsidR="004763C5">
        <w:t>, la càrrega</w:t>
      </w:r>
      <w:r w:rsidR="002C5F63">
        <w:t xml:space="preserve"> 2 i la càrrega base</w:t>
      </w:r>
      <w:r w:rsidR="00036804">
        <w:t>. Aquests paràmetres és corresponen</w:t>
      </w:r>
      <w:r w:rsidR="002C5F63">
        <w:t xml:space="preserve"> a les classes </w:t>
      </w:r>
      <w:r w:rsidR="002C5F63" w:rsidRPr="00164660">
        <w:rPr>
          <w:rStyle w:val="CodeChar"/>
        </w:rPr>
        <w:t>DataFrameIn</w:t>
      </w:r>
      <w:r w:rsidR="002C5F63">
        <w:rPr>
          <w:rStyle w:val="CodeChar"/>
        </w:rPr>
        <w:t xml:space="preserve">, </w:t>
      </w:r>
      <w:r w:rsidR="002C5F63" w:rsidRPr="00645353">
        <w:rPr>
          <w:rStyle w:val="CodeChar"/>
        </w:rPr>
        <w:t>AlgorithmConfig</w:t>
      </w:r>
      <w:r w:rsidR="002C5F63">
        <w:rPr>
          <w:rStyle w:val="CodeChar"/>
        </w:rPr>
        <w:t>,</w:t>
      </w:r>
      <w:r w:rsidR="002C5F63" w:rsidRPr="002C5F63">
        <w:rPr>
          <w:rStyle w:val="CodeChar"/>
        </w:rPr>
        <w:t xml:space="preserve"> Load</w:t>
      </w:r>
      <w:r w:rsidR="002C5F63">
        <w:rPr>
          <w:rStyle w:val="CodeChar"/>
        </w:rPr>
        <w:t xml:space="preserve">, </w:t>
      </w:r>
      <w:r w:rsidR="002C5F63" w:rsidRPr="002C5F63">
        <w:rPr>
          <w:rStyle w:val="CodeChar"/>
        </w:rPr>
        <w:t>Load</w:t>
      </w:r>
      <w:r w:rsidR="002C5F63">
        <w:rPr>
          <w:rStyle w:val="CodeChar"/>
        </w:rPr>
        <w:t xml:space="preserve"> i float</w:t>
      </w:r>
      <w:r w:rsidR="002C5F63" w:rsidRPr="00547C2A">
        <w:t>.</w:t>
      </w:r>
      <w:r w:rsidR="00547C2A">
        <w:t xml:space="preserve"> </w:t>
      </w:r>
    </w:p>
    <w:p w14:paraId="7F4FD354" w14:textId="4383E70C" w:rsidR="002C5F63" w:rsidRDefault="00547C2A" w:rsidP="00AB0816">
      <w:pPr>
        <w:ind w:firstLine="0"/>
      </w:pPr>
      <w:r>
        <w:t>A més a més, si</w:t>
      </w:r>
      <w:r w:rsidR="006C071F">
        <w:t xml:space="preserve"> la càrrega base val </w:t>
      </w:r>
      <w:r w:rsidR="006C071F" w:rsidRPr="00547C2A">
        <w:rPr>
          <w:rStyle w:val="CodeChar"/>
        </w:rPr>
        <w:t>None</w:t>
      </w:r>
      <w:r>
        <w:t xml:space="preserve"> </w:t>
      </w:r>
      <w:r w:rsidR="006C071F">
        <w:t xml:space="preserve">i </w:t>
      </w:r>
      <w:r>
        <w:t xml:space="preserve">les dades d’entrada són del tipus </w:t>
      </w:r>
      <w:r w:rsidRPr="00547C2A">
        <w:rPr>
          <w:rStyle w:val="CodeChar"/>
        </w:rPr>
        <w:t>DataFrameOut</w:t>
      </w:r>
      <w:r>
        <w:t xml:space="preserve">, </w:t>
      </w:r>
      <w:r w:rsidR="0044175F">
        <w:t>e</w:t>
      </w:r>
      <w:r>
        <w:t xml:space="preserve">s fan servir les dades reals de </w:t>
      </w:r>
      <w:r w:rsidR="00635AC9">
        <w:t>la</w:t>
      </w:r>
      <w:r>
        <w:t xml:space="preserve"> càrrega base</w:t>
      </w:r>
      <w:r w:rsidR="006C071F">
        <w:t>,</w:t>
      </w:r>
      <w:r w:rsidR="005E5B66">
        <w:t xml:space="preserve"> en comptes d’un valor constant.</w:t>
      </w:r>
    </w:p>
    <w:p w14:paraId="552443CA" w14:textId="5730B65B" w:rsidR="001F23BE" w:rsidRDefault="00B700A0" w:rsidP="00D62013">
      <w:pPr>
        <w:pStyle w:val="Heading2"/>
      </w:pPr>
      <w:bookmarkStart w:id="229" w:name="_Toc108200345"/>
      <w:bookmarkStart w:id="230" w:name="_Toc108207946"/>
      <w:r w:rsidRPr="00D62013">
        <w:t>Implementació</w:t>
      </w:r>
      <w:r>
        <w:t xml:space="preserve"> de la simulació (simulator.py)</w:t>
      </w:r>
      <w:bookmarkEnd w:id="229"/>
      <w:bookmarkEnd w:id="230"/>
    </w:p>
    <w:p w14:paraId="3129A6E5" w14:textId="5EF6F33E" w:rsidR="00927B97" w:rsidRPr="00D62013" w:rsidRDefault="00927B97" w:rsidP="00D62013">
      <w:pPr>
        <w:pStyle w:val="TtolExemple"/>
        <w:spacing w:before="0"/>
      </w:pPr>
      <w:r>
        <w:t>Estructura</w:t>
      </w:r>
    </w:p>
    <w:p w14:paraId="7998B0C7" w14:textId="4D14CBBF" w:rsidR="00253D0C" w:rsidRDefault="001C01EB" w:rsidP="007C784E">
      <w:r>
        <w:t>L’</w:t>
      </w:r>
      <w:r w:rsidR="00D20E5E">
        <w:t>emula</w:t>
      </w:r>
      <w:r w:rsidR="00C641F8">
        <w:t>ció</w:t>
      </w:r>
      <w:r w:rsidR="007C784E">
        <w:t xml:space="preserve"> </w:t>
      </w:r>
      <w:r w:rsidR="000056A8">
        <w:t>d</w:t>
      </w:r>
      <w:r w:rsidR="007C784E">
        <w:t>el</w:t>
      </w:r>
      <w:r w:rsidR="00CD4826">
        <w:t xml:space="preserve"> </w:t>
      </w:r>
      <w:r w:rsidR="007C784E">
        <w:t>sistema</w:t>
      </w:r>
      <w:r w:rsidR="00970AD0">
        <w:t xml:space="preserve"> </w:t>
      </w:r>
      <w:r w:rsidR="00877D94">
        <w:t>e</w:t>
      </w:r>
      <w:r w:rsidR="007C784E">
        <w:t>s pot resumir en els següent</w:t>
      </w:r>
      <w:r w:rsidR="00A4065A">
        <w:t>s</w:t>
      </w:r>
      <w:r w:rsidR="007C784E">
        <w:t xml:space="preserve"> passos</w:t>
      </w:r>
      <w:r w:rsidR="0048707F">
        <w:t>:</w:t>
      </w:r>
    </w:p>
    <w:p w14:paraId="65070281" w14:textId="1C033477" w:rsidR="00D20E5E" w:rsidRDefault="00B46784" w:rsidP="001C01EB">
      <w:pPr>
        <w:pStyle w:val="ListParagraph"/>
        <w:numPr>
          <w:ilvl w:val="0"/>
          <w:numId w:val="32"/>
        </w:numPr>
      </w:pPr>
      <w:r>
        <w:t xml:space="preserve">Obtenir </w:t>
      </w:r>
      <w:r w:rsidR="001C01EB">
        <w:t xml:space="preserve">els paràmetres i dades del sistema → </w:t>
      </w:r>
      <w:r w:rsidR="001C01EB" w:rsidRPr="0089250C">
        <w:rPr>
          <w:i/>
          <w:iCs/>
        </w:rPr>
        <w:t xml:space="preserve">Són els arguments de la funció. El programa </w:t>
      </w:r>
      <w:r w:rsidR="00D62013">
        <w:rPr>
          <w:i/>
          <w:iCs/>
        </w:rPr>
        <w:t>els</w:t>
      </w:r>
      <w:r w:rsidR="001C01EB" w:rsidRPr="0089250C">
        <w:rPr>
          <w:i/>
          <w:iCs/>
        </w:rPr>
        <w:t xml:space="preserve"> obté de l’usuari a través de la GUI.</w:t>
      </w:r>
      <w:r w:rsidR="001C01EB">
        <w:t xml:space="preserve"> </w:t>
      </w:r>
    </w:p>
    <w:p w14:paraId="3A84E72A" w14:textId="2E4E3249" w:rsidR="00B46784" w:rsidRDefault="00B46784" w:rsidP="001C01EB">
      <w:pPr>
        <w:pStyle w:val="ListParagraph"/>
        <w:numPr>
          <w:ilvl w:val="0"/>
          <w:numId w:val="32"/>
        </w:numPr>
      </w:pPr>
      <w:r>
        <w:t>Inicialitzar les variables que puguem necessitar.</w:t>
      </w:r>
    </w:p>
    <w:p w14:paraId="402924AD" w14:textId="4F005D85" w:rsidR="001C01EB" w:rsidRDefault="0048485F" w:rsidP="001C01EB">
      <w:pPr>
        <w:pStyle w:val="ListParagraph"/>
        <w:numPr>
          <w:ilvl w:val="0"/>
          <w:numId w:val="32"/>
        </w:numPr>
      </w:pPr>
      <w:r>
        <w:t xml:space="preserve">Iterar sobre cada fila </w:t>
      </w:r>
      <w:r w:rsidR="00C05891">
        <w:t>del dataframe</w:t>
      </w:r>
      <w:r>
        <w:t>, per simular cada instant de temps</w:t>
      </w:r>
      <w:r w:rsidR="00927B97">
        <w:t xml:space="preserve"> → </w:t>
      </w:r>
      <w:r w:rsidR="00927B97" w:rsidRPr="0089250C">
        <w:rPr>
          <w:i/>
          <w:iCs/>
        </w:rPr>
        <w:t xml:space="preserve">Emula el </w:t>
      </w:r>
      <w:r w:rsidR="00E77C40" w:rsidRPr="0089250C">
        <w:rPr>
          <w:i/>
          <w:iCs/>
        </w:rPr>
        <w:t>bucle</w:t>
      </w:r>
      <w:r w:rsidR="00927B97" w:rsidRPr="0089250C">
        <w:rPr>
          <w:i/>
          <w:iCs/>
        </w:rPr>
        <w:t xml:space="preserve"> infinit que faria el controlador real</w:t>
      </w:r>
      <w:r w:rsidR="00E77C40" w:rsidRPr="0089250C">
        <w:rPr>
          <w:i/>
          <w:iCs/>
        </w:rPr>
        <w:t>, sense tenir temps d’espera entre mostres</w:t>
      </w:r>
      <w:r w:rsidR="00E77C40">
        <w:t>.</w:t>
      </w:r>
    </w:p>
    <w:p w14:paraId="5195EEC8" w14:textId="55DFF575" w:rsidR="00D45316" w:rsidRDefault="00D66AE5" w:rsidP="00D45316">
      <w:pPr>
        <w:pStyle w:val="ListParagraph"/>
        <w:numPr>
          <w:ilvl w:val="1"/>
          <w:numId w:val="32"/>
        </w:numPr>
      </w:pPr>
      <w:r>
        <w:t xml:space="preserve">Obtenir o calcular les potències i </w:t>
      </w:r>
      <w:r w:rsidR="002A6B3D">
        <w:t xml:space="preserve">el </w:t>
      </w:r>
      <w:r>
        <w:t>balanç</w:t>
      </w:r>
      <w:r w:rsidR="004C7C01">
        <w:t>.</w:t>
      </w:r>
    </w:p>
    <w:p w14:paraId="1D252B2F" w14:textId="7FBBD94E" w:rsidR="00091152" w:rsidRDefault="00091152" w:rsidP="00D45316">
      <w:pPr>
        <w:pStyle w:val="ListParagraph"/>
        <w:numPr>
          <w:ilvl w:val="1"/>
          <w:numId w:val="32"/>
        </w:numPr>
      </w:pPr>
      <w:r>
        <w:t>Aplicar l’algoritme, és a dir, engegar o apagar les càrregues.</w:t>
      </w:r>
    </w:p>
    <w:p w14:paraId="2C1564EA" w14:textId="1138A8CD" w:rsidR="00091152" w:rsidRDefault="00091152" w:rsidP="00D45316">
      <w:pPr>
        <w:pStyle w:val="ListParagraph"/>
        <w:numPr>
          <w:ilvl w:val="1"/>
          <w:numId w:val="32"/>
        </w:numPr>
      </w:pPr>
      <w:r>
        <w:t>Guardar les dades simulades rellevants</w:t>
      </w:r>
      <w:r w:rsidR="004C7C01">
        <w:t>.</w:t>
      </w:r>
    </w:p>
    <w:p w14:paraId="6AE5D81C" w14:textId="44CF94CE" w:rsidR="0048485F" w:rsidRDefault="0048485F" w:rsidP="001C01EB">
      <w:pPr>
        <w:pStyle w:val="ListParagraph"/>
        <w:numPr>
          <w:ilvl w:val="0"/>
          <w:numId w:val="32"/>
        </w:numPr>
      </w:pPr>
      <w:r>
        <w:t>Guardar els resultats de la simulació en un nou dataframe</w:t>
      </w:r>
      <w:r w:rsidR="004C7C01">
        <w:t>.</w:t>
      </w:r>
    </w:p>
    <w:p w14:paraId="7E2A89A0" w14:textId="7118B0BB" w:rsidR="0048485F" w:rsidRDefault="0048485F" w:rsidP="001C01EB">
      <w:pPr>
        <w:pStyle w:val="ListParagraph"/>
        <w:numPr>
          <w:ilvl w:val="0"/>
          <w:numId w:val="32"/>
        </w:numPr>
      </w:pPr>
      <w:r>
        <w:t xml:space="preserve">Calcular la resta de dades de simulació que es poden calcular a partir de les columnes. Això </w:t>
      </w:r>
      <w:r w:rsidR="002465E7">
        <w:t>e</w:t>
      </w:r>
      <w:r>
        <w:t>s fa així perquè és més eficient que fer el càlcul en cada iteració.</w:t>
      </w:r>
    </w:p>
    <w:p w14:paraId="366D31A8" w14:textId="0E63E0C8" w:rsidR="00C371AD" w:rsidRDefault="000056A8" w:rsidP="00FD7C5D">
      <w:pPr>
        <w:ind w:firstLine="0"/>
      </w:pPr>
      <w:r>
        <w:t>Si mirem el codi, podem veure</w:t>
      </w:r>
      <w:r w:rsidR="00FD655B">
        <w:t xml:space="preserve"> que</w:t>
      </w:r>
      <w:r>
        <w:t xml:space="preserve"> </w:t>
      </w:r>
      <w:r w:rsidR="00FD655B">
        <w:t>està agrupat per blocs</w:t>
      </w:r>
      <w:r w:rsidR="00424991">
        <w:rPr>
          <w:rStyle w:val="FootnoteReference"/>
        </w:rPr>
        <w:footnoteReference w:id="9"/>
      </w:r>
      <w:r w:rsidR="00FD655B">
        <w:t>, cada un corresponent a un pas.</w:t>
      </w:r>
    </w:p>
    <w:p w14:paraId="6B80110A" w14:textId="4A41C8EF" w:rsidR="007C784E" w:rsidRPr="007C784E" w:rsidRDefault="007C784E" w:rsidP="007C784E">
      <w:pPr>
        <w:pStyle w:val="Code"/>
      </w:pPr>
      <w:r w:rsidRPr="007C784E">
        <w:rPr>
          <w:color w:val="0000FF"/>
        </w:rPr>
        <w:t>def</w:t>
      </w:r>
      <w:r w:rsidRPr="007C784E">
        <w:t xml:space="preserve"> </w:t>
      </w:r>
      <w:r w:rsidRPr="009C46BF">
        <w:rPr>
          <w:color w:val="92712E"/>
        </w:rPr>
        <w:t>simulate</w:t>
      </w:r>
      <w:r w:rsidRPr="007C784E">
        <w:t>(</w:t>
      </w:r>
      <w:r w:rsidRPr="007C784E">
        <w:rPr>
          <w:color w:val="001080"/>
        </w:rPr>
        <w:t>df_in</w:t>
      </w:r>
      <w:r w:rsidRPr="007C784E">
        <w:t xml:space="preserve">:DataFrameIn, </w:t>
      </w:r>
      <w:r w:rsidRPr="007C784E">
        <w:rPr>
          <w:color w:val="001080"/>
        </w:rPr>
        <w:t>algorithm</w:t>
      </w:r>
      <w:r w:rsidRPr="007C784E">
        <w:t xml:space="preserve">:AlgorithmConfig, </w:t>
      </w:r>
      <w:r w:rsidRPr="007C784E">
        <w:rPr>
          <w:color w:val="001080"/>
        </w:rPr>
        <w:t>load1</w:t>
      </w:r>
      <w:r w:rsidRPr="007C784E">
        <w:t>:</w:t>
      </w:r>
      <w:r w:rsidR="00B46784" w:rsidRPr="00B46784">
        <w:t xml:space="preserve"> </w:t>
      </w:r>
      <w:r w:rsidR="00B46784" w:rsidRPr="007C784E">
        <w:t>Load</w:t>
      </w:r>
      <w:r w:rsidRPr="007C784E">
        <w:t xml:space="preserve">, </w:t>
      </w:r>
      <w:r w:rsidRPr="007C784E">
        <w:rPr>
          <w:color w:val="001080"/>
        </w:rPr>
        <w:t>load2</w:t>
      </w:r>
      <w:r w:rsidRPr="007C784E">
        <w:t xml:space="preserve">:Load, </w:t>
      </w:r>
      <w:r w:rsidRPr="007C784E">
        <w:rPr>
          <w:color w:val="001080"/>
        </w:rPr>
        <w:t>baseload</w:t>
      </w:r>
      <w:r w:rsidRPr="007C784E">
        <w:t>:</w:t>
      </w:r>
      <w:r w:rsidRPr="007C784E">
        <w:rPr>
          <w:color w:val="267F99"/>
        </w:rPr>
        <w:t>float</w:t>
      </w:r>
      <w:r w:rsidRPr="007C784E">
        <w:t>|</w:t>
      </w:r>
      <w:r w:rsidRPr="007C784E">
        <w:rPr>
          <w:color w:val="267F99"/>
        </w:rPr>
        <w:t>int</w:t>
      </w:r>
      <w:r w:rsidRPr="007C784E">
        <w:t>|</w:t>
      </w:r>
      <w:r w:rsidRPr="007C784E">
        <w:rPr>
          <w:color w:val="0000FF"/>
        </w:rPr>
        <w:t>None</w:t>
      </w:r>
      <w:r w:rsidRPr="007C784E">
        <w:t>=</w:t>
      </w:r>
      <w:r w:rsidRPr="007C784E">
        <w:rPr>
          <w:color w:val="098658"/>
        </w:rPr>
        <w:t>0</w:t>
      </w:r>
      <w:r w:rsidRPr="007C784E">
        <w:t>):</w:t>
      </w:r>
      <w:r w:rsidR="001C01EB">
        <w:t xml:space="preserve"> </w:t>
      </w:r>
      <w:r w:rsidR="001C01EB">
        <w:rPr>
          <w:color w:val="008000"/>
        </w:rPr>
        <w:t># (1)</w:t>
      </w:r>
    </w:p>
    <w:p w14:paraId="25420BA7" w14:textId="50DAFABB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Init</w:t>
      </w:r>
      <w:r w:rsidR="001C01EB">
        <w:rPr>
          <w:color w:val="008000"/>
        </w:rPr>
        <w:t xml:space="preserve"> (2)</w:t>
      </w:r>
    </w:p>
    <w:p w14:paraId="278C75D7" w14:textId="3C10E097" w:rsidR="007C784E" w:rsidRPr="007C784E" w:rsidRDefault="00650482" w:rsidP="007C784E">
      <w:pPr>
        <w:pStyle w:val="Code"/>
      </w:pPr>
      <w:r>
        <w:tab/>
      </w:r>
      <w:r w:rsidR="007C784E" w:rsidRPr="007C784E">
        <w:rPr>
          <w:color w:val="AF00DB"/>
        </w:rPr>
        <w:t>for</w:t>
      </w:r>
      <w:r w:rsidR="007C784E" w:rsidRPr="007C784E">
        <w:t xml:space="preserve"> </w:t>
      </w:r>
      <w:r w:rsidR="007C784E" w:rsidRPr="007C784E">
        <w:rPr>
          <w:color w:val="001080"/>
        </w:rPr>
        <w:t>row</w:t>
      </w:r>
      <w:r w:rsidR="007C784E" w:rsidRPr="007C784E">
        <w:t xml:space="preserve"> </w:t>
      </w:r>
      <w:r w:rsidR="007C784E" w:rsidRPr="007C784E">
        <w:rPr>
          <w:color w:val="AF00DB"/>
        </w:rPr>
        <w:t>in</w:t>
      </w:r>
      <w:r w:rsidR="007C784E" w:rsidRPr="007C784E">
        <w:t xml:space="preserve"> </w:t>
      </w:r>
      <w:r w:rsidR="007C784E" w:rsidRPr="007C784E">
        <w:rPr>
          <w:color w:val="001080"/>
        </w:rPr>
        <w:t>df_in</w:t>
      </w:r>
      <w:r w:rsidR="007C784E" w:rsidRPr="009C46BF">
        <w:t>.df.to_</w:t>
      </w:r>
      <w:bookmarkStart w:id="231" w:name="_Hlk107587310"/>
      <w:r w:rsidR="007C784E" w:rsidRPr="009C46BF">
        <w:t>dict</w:t>
      </w:r>
      <w:bookmarkEnd w:id="231"/>
      <w:r w:rsidR="007C784E" w:rsidRPr="009C46BF">
        <w:t>(</w:t>
      </w:r>
      <w:r w:rsidR="007C784E" w:rsidRPr="007C784E">
        <w:rPr>
          <w:color w:val="A31515"/>
        </w:rPr>
        <w:t>'records'</w:t>
      </w:r>
      <w:r w:rsidR="007C784E" w:rsidRPr="009C46BF">
        <w:t>):</w:t>
      </w:r>
    </w:p>
    <w:p w14:paraId="1C06837D" w14:textId="1078E48A" w:rsidR="007C784E" w:rsidRDefault="00650482" w:rsidP="007C784E">
      <w:pPr>
        <w:pStyle w:val="Code"/>
        <w:rPr>
          <w:color w:val="008000"/>
        </w:rPr>
      </w:pPr>
      <w:r>
        <w:tab/>
      </w:r>
      <w:r>
        <w:tab/>
      </w:r>
      <w:r w:rsidR="007C784E" w:rsidRPr="007C784E">
        <w:rPr>
          <w:color w:val="008000"/>
        </w:rPr>
        <w:t>#region -&gt; Calc/Get Powers/Energies</w:t>
      </w:r>
      <w:r w:rsidR="001C01EB">
        <w:rPr>
          <w:color w:val="008000"/>
        </w:rPr>
        <w:t xml:space="preserve"> (3.1)</w:t>
      </w:r>
    </w:p>
    <w:p w14:paraId="640843D3" w14:textId="2AE86294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>#region -&gt; Algorithm</w:t>
      </w:r>
      <w:r w:rsidR="001C01EB">
        <w:rPr>
          <w:color w:val="008000"/>
        </w:rPr>
        <w:t xml:space="preserve"> (3.2)</w:t>
      </w:r>
    </w:p>
    <w:p w14:paraId="169E6243" w14:textId="37EF9B48" w:rsidR="007C784E" w:rsidRPr="007C784E" w:rsidRDefault="00650482" w:rsidP="007C784E">
      <w:pPr>
        <w:pStyle w:val="Code"/>
      </w:pPr>
      <w:r>
        <w:tab/>
      </w:r>
      <w:r>
        <w:tab/>
      </w:r>
      <w:r w:rsidR="007C784E" w:rsidRPr="007C784E">
        <w:rPr>
          <w:color w:val="008000"/>
        </w:rPr>
        <w:t xml:space="preserve">#region -&gt; [Simulation] Calc/Save other energys for data avaluation </w:t>
      </w:r>
      <w:r w:rsidR="001C01EB">
        <w:rPr>
          <w:color w:val="008000"/>
        </w:rPr>
        <w:t>(3.3)</w:t>
      </w:r>
    </w:p>
    <w:p w14:paraId="06C9CD16" w14:textId="5694DC1E" w:rsidR="007C784E" w:rsidRDefault="00650482" w:rsidP="007C784E">
      <w:pPr>
        <w:pStyle w:val="Code"/>
        <w:rPr>
          <w:color w:val="008000"/>
        </w:rPr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Store data to pandas dataframe</w:t>
      </w:r>
      <w:r w:rsidR="001C01EB">
        <w:rPr>
          <w:color w:val="008000"/>
        </w:rPr>
        <w:t xml:space="preserve"> (4)</w:t>
      </w:r>
    </w:p>
    <w:p w14:paraId="0ECC6593" w14:textId="063D7F9D" w:rsidR="007C784E" w:rsidRPr="007C784E" w:rsidRDefault="00650482" w:rsidP="007C784E">
      <w:pPr>
        <w:pStyle w:val="Code"/>
      </w:pPr>
      <w:r>
        <w:rPr>
          <w:color w:val="008000"/>
        </w:rPr>
        <w:tab/>
      </w:r>
      <w:r w:rsidR="007C784E" w:rsidRPr="007C784E">
        <w:rPr>
          <w:color w:val="008000"/>
        </w:rPr>
        <w:t>#region -&gt; [Simulation] Calc extra sim data</w:t>
      </w:r>
      <w:r w:rsidR="001C01EB">
        <w:rPr>
          <w:color w:val="008000"/>
        </w:rPr>
        <w:t xml:space="preserve"> (5)</w:t>
      </w:r>
    </w:p>
    <w:p w14:paraId="46B35E75" w14:textId="734F1E8A" w:rsidR="00A80BA9" w:rsidRDefault="00A80BA9" w:rsidP="00A80BA9">
      <w:r>
        <w:lastRenderedPageBreak/>
        <w:t xml:space="preserve">Un cop simulat el sistema, el programa obté els resultats a nivell horari i total a través de la classe </w:t>
      </w:r>
      <w:r w:rsidRPr="00A80BA9">
        <w:rPr>
          <w:rStyle w:val="CodeChar"/>
        </w:rPr>
        <w:t>Results</w:t>
      </w:r>
      <w:r>
        <w:t>.</w:t>
      </w:r>
    </w:p>
    <w:p w14:paraId="3D79D5F6" w14:textId="31F95EB7" w:rsidR="00CF1305" w:rsidRDefault="00CB5887" w:rsidP="00712CB7">
      <w:pPr>
        <w:pStyle w:val="TtolExemple"/>
      </w:pPr>
      <w:r>
        <w:t>P</w:t>
      </w:r>
      <w:r w:rsidR="00CF1305">
        <w:t xml:space="preserve">otències i </w:t>
      </w:r>
      <w:r>
        <w:t>energies</w:t>
      </w:r>
    </w:p>
    <w:p w14:paraId="03480677" w14:textId="3755CDB0" w:rsidR="009C46BF" w:rsidRDefault="005B1E8E" w:rsidP="009C46BF">
      <w:r>
        <w:t>Per poder prendre decisions, l’algoritme necessita</w:t>
      </w:r>
      <w:r w:rsidR="009C46BF">
        <w:t xml:space="preserve"> el balanç energètic en aquell instant</w:t>
      </w:r>
      <w:r w:rsidR="001545ED">
        <w:t xml:space="preserve"> de temps (mostra)</w:t>
      </w:r>
      <w:r w:rsidR="002F57B7">
        <w:t xml:space="preserve">. </w:t>
      </w:r>
      <w:r w:rsidR="000C77BA">
        <w:t xml:space="preserve">El càlcul discret el tenim en la formula </w:t>
      </w:r>
      <w:r w:rsidR="005E0852">
        <w:t>3.19</w:t>
      </w:r>
      <w:r w:rsidR="0084115D">
        <w:t xml:space="preserve"> de </w:t>
      </w:r>
      <w:r w:rsidR="005E0852">
        <w:t>l’apartat</w:t>
      </w:r>
      <w:r w:rsidR="00E13BC1">
        <w:t xml:space="preserve"> de definicions</w:t>
      </w:r>
      <w:r w:rsidR="005E0852">
        <w:t xml:space="preserve"> </w:t>
      </w:r>
      <w:r w:rsidR="005E0852">
        <w:fldChar w:fldCharType="begin"/>
      </w:r>
      <w:r w:rsidR="005E0852">
        <w:instrText xml:space="preserve"> REF _Ref107655315 \r \h </w:instrText>
      </w:r>
      <w:r w:rsidR="005E0852">
        <w:fldChar w:fldCharType="separate"/>
      </w:r>
      <w:r w:rsidR="00FE061C">
        <w:t>3.2</w:t>
      </w:r>
      <w:r w:rsidR="005E0852">
        <w:fldChar w:fldCharType="end"/>
      </w:r>
      <w:r w:rsidR="002F57B7">
        <w:t>.</w:t>
      </w:r>
    </w:p>
    <w:p w14:paraId="2743C2A2" w14:textId="77777777" w:rsidR="002F57B7" w:rsidRDefault="002F57B7" w:rsidP="00867A53">
      <w:pPr>
        <w:ind w:firstLine="0"/>
      </w:pPr>
      <w:r>
        <w:t xml:space="preserve">Primer obtenim les potències que hi ha en aquell moment. </w:t>
      </w:r>
    </w:p>
    <w:p w14:paraId="42E0F5AA" w14:textId="454739A6" w:rsidR="002F57B7" w:rsidRDefault="002F57B7" w:rsidP="002F57B7">
      <w:pPr>
        <w:pStyle w:val="ListParagraph"/>
      </w:pPr>
      <w:r>
        <w:t>La potència de producció l’obtenim de dataframe de dades reals que l’usuari ha proporcionat.</w:t>
      </w:r>
    </w:p>
    <w:p w14:paraId="587B7D02" w14:textId="327CC73C" w:rsidR="002F57B7" w:rsidRDefault="002F57B7" w:rsidP="002F57B7">
      <w:pPr>
        <w:pStyle w:val="ListParagraph"/>
      </w:pPr>
      <w:r>
        <w:t>Si a la funció se li ha indicat un valor de càrrega base, la potència de consum base serà el valor. Si en comptes d</w:t>
      </w:r>
      <w:r w:rsidR="00E70EC1">
        <w:t>’</w:t>
      </w:r>
      <w:r>
        <w:t xml:space="preserve">un valor s’ha passat </w:t>
      </w:r>
      <w:r w:rsidRPr="002F57B7">
        <w:rPr>
          <w:rStyle w:val="CodeChar"/>
        </w:rPr>
        <w:t>None</w:t>
      </w:r>
      <w:r>
        <w:t xml:space="preserve"> i </w:t>
      </w:r>
      <w:r w:rsidR="00E70EC1">
        <w:t>el dataframe</w:t>
      </w:r>
      <w:r>
        <w:t xml:space="preserve"> cont</w:t>
      </w:r>
      <w:r w:rsidR="00474E9F">
        <w:t>é</w:t>
      </w:r>
      <w:r>
        <w:t xml:space="preserve"> la potència base, obtindrem el valor</w:t>
      </w:r>
      <w:r w:rsidR="00D94A23">
        <w:t xml:space="preserve"> a través </w:t>
      </w:r>
      <w:r>
        <w:t>de les dades</w:t>
      </w:r>
      <w:r w:rsidR="007E6F34">
        <w:t xml:space="preserve"> reals.</w:t>
      </w:r>
    </w:p>
    <w:p w14:paraId="066B4E94" w14:textId="61AC30E1" w:rsidR="00E52469" w:rsidRDefault="00E52469" w:rsidP="002F57B7">
      <w:pPr>
        <w:pStyle w:val="ListParagraph"/>
      </w:pPr>
      <w:r>
        <w:t xml:space="preserve">Per calcular la potència consumida, </w:t>
      </w:r>
      <w:r w:rsidR="00D64E32">
        <w:t xml:space="preserve">sumem les potències consumides de cada càrrega. </w:t>
      </w:r>
      <w:r w:rsidR="009D0A87">
        <w:t xml:space="preserve">La potència de cada càrrega controlada l’obtenim dels objectes </w:t>
      </w:r>
      <w:r w:rsidR="009D0A87" w:rsidRPr="009D0A87">
        <w:rPr>
          <w:rStyle w:val="CodeChar"/>
        </w:rPr>
        <w:t>Load</w:t>
      </w:r>
      <w:r w:rsidR="009D0A87">
        <w:t>.</w:t>
      </w:r>
    </w:p>
    <w:p w14:paraId="61BEBCC9" w14:textId="68627680" w:rsidR="00A804EB" w:rsidRDefault="00A804EB" w:rsidP="002F57B7">
      <w:pPr>
        <w:pStyle w:val="ListParagraph"/>
      </w:pPr>
      <w:r>
        <w:t>Finalment calculem la potència disponible que ens queda.</w:t>
      </w:r>
    </w:p>
    <w:p w14:paraId="2468EC2F" w14:textId="6464817A" w:rsidR="00A804EB" w:rsidRDefault="00A804EB" w:rsidP="00A804EB">
      <w:pPr>
        <w:ind w:firstLine="0"/>
      </w:pPr>
      <w:r>
        <w:t>El següent pas és determinar si hi ha hagut canvi d’hora. Per fer-ho</w:t>
      </w:r>
      <w:r w:rsidR="00890374">
        <w:t>,</w:t>
      </w:r>
      <w:r>
        <w:t xml:space="preserve"> obtenim l’instant de temps del dataframe i comparem si l’hora anterior</w:t>
      </w:r>
      <w:r w:rsidR="00B83F74">
        <w:t xml:space="preserve"> </w:t>
      </w:r>
      <w:r>
        <w:t>és</w:t>
      </w:r>
      <w:r w:rsidR="00890374">
        <w:t xml:space="preserve"> diferent.</w:t>
      </w:r>
      <w:r w:rsidR="005A63D2">
        <w:t xml:space="preserve"> </w:t>
      </w:r>
      <w:r>
        <w:t>Si hi ha hagut canvi d’hora</w:t>
      </w:r>
      <w:r w:rsidR="00B54CC4">
        <w:t>,</w:t>
      </w:r>
      <w:r>
        <w:t xml:space="preserve"> haurem de posar </w:t>
      </w:r>
      <w:r w:rsidR="00F37B85">
        <w:t xml:space="preserve">el balanç </w:t>
      </w:r>
      <w:r>
        <w:t xml:space="preserve">a 0 </w:t>
      </w:r>
      <w:r w:rsidR="002111E3">
        <w:t>i guardar la nova hora</w:t>
      </w:r>
      <w:r>
        <w:t>. Com que també volem obtenir l’energia produïda per analitzar la simulació, també l’haurem de posar a 0.</w:t>
      </w:r>
    </w:p>
    <w:p w14:paraId="68345841" w14:textId="4F926026" w:rsidR="00504569" w:rsidRDefault="00504569" w:rsidP="00867A53">
      <w:pPr>
        <w:ind w:firstLine="0"/>
      </w:pPr>
      <w:r>
        <w:t>Finalment</w:t>
      </w:r>
      <w:r w:rsidR="00D076CE">
        <w:t xml:space="preserve">, calculem el balanç en aquell instant de </w:t>
      </w:r>
      <w:r w:rsidR="005B1E8E">
        <w:t>temps</w:t>
      </w:r>
      <w:r w:rsidR="005A63D2">
        <w:rPr>
          <w:rStyle w:val="FootnoteReference"/>
        </w:rPr>
        <w:footnoteReference w:id="10"/>
      </w:r>
      <w:r w:rsidR="004239BC">
        <w:t>.</w:t>
      </w:r>
    </w:p>
    <w:p w14:paraId="788C825A" w14:textId="4D6381C8" w:rsidR="00B51046" w:rsidRDefault="00B51046" w:rsidP="009C46BF">
      <w:pPr>
        <w:pStyle w:val="Code"/>
        <w:rPr>
          <w:color w:val="008000"/>
        </w:rPr>
      </w:pPr>
      <w:r w:rsidRPr="007C784E">
        <w:rPr>
          <w:color w:val="AF00DB"/>
        </w:rPr>
        <w:t>for</w:t>
      </w:r>
      <w:r w:rsidRPr="007C784E">
        <w:t xml:space="preserve"> </w:t>
      </w:r>
      <w:r w:rsidRPr="007C784E">
        <w:rPr>
          <w:color w:val="001080"/>
        </w:rPr>
        <w:t>row</w:t>
      </w:r>
      <w:r w:rsidRPr="007C784E">
        <w:t xml:space="preserve"> </w:t>
      </w:r>
      <w:r w:rsidRPr="007C784E">
        <w:rPr>
          <w:color w:val="AF00DB"/>
        </w:rPr>
        <w:t>in</w:t>
      </w:r>
      <w:r w:rsidRPr="007C784E">
        <w:t xml:space="preserve"> </w:t>
      </w:r>
      <w:r w:rsidRPr="007C784E">
        <w:rPr>
          <w:color w:val="001080"/>
        </w:rPr>
        <w:t>df_in</w:t>
      </w:r>
      <w:r w:rsidRPr="009C46BF">
        <w:t>.df.to_dict(</w:t>
      </w:r>
      <w:r w:rsidRPr="007C784E">
        <w:rPr>
          <w:color w:val="A31515"/>
        </w:rPr>
        <w:t>'records'</w:t>
      </w:r>
      <w:r w:rsidRPr="009C46BF">
        <w:t>):</w:t>
      </w:r>
    </w:p>
    <w:p w14:paraId="7272FCD4" w14:textId="3A47CDC0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Calc/Get Powers/Energies</w:t>
      </w:r>
      <w:r w:rsidR="000262AE">
        <w:rPr>
          <w:color w:val="008000"/>
        </w:rPr>
        <w:t xml:space="preserve"> (3.1)</w:t>
      </w:r>
    </w:p>
    <w:p w14:paraId="405A43CE" w14:textId="462A948F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'powerLB'</w:t>
      </w:r>
      <w:r w:rsidR="009C46BF" w:rsidRPr="009C46BF">
        <w:rPr>
          <w:color w:val="000000"/>
        </w:rPr>
        <w:t xml:space="preserve">] </w:t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use_df_bl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AF00DB"/>
        </w:rPr>
        <w:t>else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baseload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8000"/>
        </w:rPr>
        <w:t># [Simulation]</w:t>
      </w:r>
    </w:p>
    <w:p w14:paraId="61E81A2A" w14:textId="74AF538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'timestamp'</w:t>
      </w:r>
      <w:r w:rsidR="009C46BF" w:rsidRPr="009C46BF">
        <w:rPr>
          <w:color w:val="000000"/>
        </w:rPr>
        <w:t>]</w:t>
      </w:r>
    </w:p>
    <w:p w14:paraId="20409F6B" w14:textId="7E0DB558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row</w:t>
      </w:r>
      <w:r w:rsidR="009C46BF" w:rsidRPr="009C46BF">
        <w:rPr>
          <w:color w:val="000000"/>
        </w:rPr>
        <w:t>[</w:t>
      </w:r>
      <w:r w:rsidR="009C46BF" w:rsidRPr="009C46BF">
        <w:rPr>
          <w:color w:val="A31515"/>
        </w:rPr>
        <w:t>'powerP'</w:t>
      </w:r>
      <w:r w:rsidR="009C46BF" w:rsidRPr="009C46BF">
        <w:rPr>
          <w:color w:val="000000"/>
        </w:rPr>
        <w:t>]</w:t>
      </w:r>
    </w:p>
    <w:p w14:paraId="6A307D65" w14:textId="3437A4F3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power_c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power_lb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load1</w:t>
      </w:r>
      <w:r w:rsidR="009C46BF" w:rsidRPr="009C46BF">
        <w:rPr>
          <w:color w:val="000000"/>
        </w:rPr>
        <w:t xml:space="preserve">.get_power() + </w:t>
      </w:r>
      <w:r w:rsidR="009C46BF" w:rsidRPr="009C46BF">
        <w:rPr>
          <w:color w:val="001080"/>
        </w:rPr>
        <w:t>load2</w:t>
      </w:r>
      <w:r w:rsidR="009C46BF" w:rsidRPr="009C46BF">
        <w:rPr>
          <w:color w:val="000000"/>
        </w:rPr>
        <w:t>.get_power()</w:t>
      </w:r>
    </w:p>
    <w:p w14:paraId="61478E5D" w14:textId="694CD33A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 = </w:t>
      </w:r>
      <w:r w:rsidR="009C46BF" w:rsidRPr="009C46BF">
        <w:rPr>
          <w:color w:val="001080"/>
        </w:rPr>
        <w:t>power_</w:t>
      </w:r>
      <w:r w:rsidR="002F57B7">
        <w:rPr>
          <w:color w:val="001080"/>
        </w:rPr>
        <w:t>p</w:t>
      </w:r>
      <w:r w:rsidR="009C46BF" w:rsidRPr="009C46BF">
        <w:rPr>
          <w:color w:val="000000"/>
        </w:rPr>
        <w:t xml:space="preserve"> - </w:t>
      </w:r>
      <w:r w:rsidR="009C46BF" w:rsidRPr="009C46BF">
        <w:rPr>
          <w:color w:val="001080"/>
        </w:rPr>
        <w:t>power_c</w:t>
      </w:r>
    </w:p>
    <w:p w14:paraId="112D7D99" w14:textId="77777777" w:rsidR="009C46BF" w:rsidRPr="009C46BF" w:rsidRDefault="009C46BF" w:rsidP="009C46BF">
      <w:pPr>
        <w:pStyle w:val="Code"/>
        <w:rPr>
          <w:color w:val="000000"/>
        </w:rPr>
      </w:pPr>
    </w:p>
    <w:p w14:paraId="19381B12" w14:textId="07B6036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#region -&gt; If hour has passed reset powers</w:t>
      </w:r>
    </w:p>
    <w:p w14:paraId="187335C4" w14:textId="317844BA" w:rsidR="009C46BF" w:rsidRPr="009C46BF" w:rsidRDefault="00B51046" w:rsidP="009C46BF">
      <w:pPr>
        <w:pStyle w:val="Code"/>
        <w:rPr>
          <w:color w:val="000000"/>
        </w:rPr>
      </w:pPr>
      <w:r>
        <w:rPr>
          <w:color w:val="AF00DB"/>
        </w:rPr>
        <w:tab/>
      </w:r>
      <w:r w:rsidR="009C46BF" w:rsidRPr="009C46BF">
        <w:rPr>
          <w:color w:val="AF00DB"/>
        </w:rPr>
        <w:t>if</w:t>
      </w:r>
      <w:r w:rsidR="009C46BF" w:rsidRPr="009C46BF">
        <w:rPr>
          <w:color w:val="000000"/>
        </w:rPr>
        <w:t xml:space="preserve"> </w:t>
      </w:r>
      <w:r w:rsidR="009C46BF" w:rsidRPr="009C46BF">
        <w:rPr>
          <w:color w:val="001080"/>
        </w:rPr>
        <w:t>current_hour</w:t>
      </w:r>
      <w:r w:rsidR="009C46BF" w:rsidRPr="009C46BF">
        <w:rPr>
          <w:color w:val="000000"/>
        </w:rPr>
        <w:t xml:space="preserve"> != </w:t>
      </w:r>
      <w:r w:rsidR="009C46BF" w:rsidRPr="009C46BF">
        <w:rPr>
          <w:color w:val="001080"/>
        </w:rPr>
        <w:t>timestamp</w:t>
      </w:r>
      <w:r w:rsidR="009C46BF" w:rsidRPr="009C46BF">
        <w:rPr>
          <w:color w:val="000000"/>
        </w:rPr>
        <w:t>.hour:</w:t>
      </w:r>
    </w:p>
    <w:p w14:paraId="16E26AD6" w14:textId="5208E305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energy_b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energy_p</w:t>
      </w:r>
      <w:r w:rsidRPr="009C46BF">
        <w:rPr>
          <w:color w:val="000000"/>
        </w:rPr>
        <w:t xml:space="preserve"> =  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 </w:t>
      </w:r>
      <w:r w:rsidRPr="009C46BF">
        <w:rPr>
          <w:color w:val="008000"/>
        </w:rPr>
        <w:t># [Simulation] energy_p</w:t>
      </w:r>
    </w:p>
    <w:p w14:paraId="072943ED" w14:textId="72D9A64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current_hour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.hour</w:t>
      </w:r>
    </w:p>
    <w:p w14:paraId="551F86B4" w14:textId="5CDB4F81" w:rsidR="009C46BF" w:rsidRPr="009C46BF" w:rsidRDefault="009C46BF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B51046">
        <w:rPr>
          <w:color w:val="001080"/>
        </w:rPr>
        <w:tab/>
      </w:r>
      <w:r w:rsidRPr="009C46BF">
        <w:rPr>
          <w:color w:val="001080"/>
        </w:rPr>
        <w:t>next_hour</w:t>
      </w:r>
      <w:r w:rsidRPr="009C46BF">
        <w:rPr>
          <w:color w:val="000000"/>
        </w:rPr>
        <w:t xml:space="preserve"> = </w:t>
      </w:r>
      <w:r w:rsidRPr="009C46BF">
        <w:rPr>
          <w:color w:val="001080"/>
        </w:rPr>
        <w:t>timestamp</w:t>
      </w:r>
      <w:r w:rsidRPr="009C46BF">
        <w:rPr>
          <w:color w:val="000000"/>
        </w:rPr>
        <w:t>.replace(</w:t>
      </w:r>
      <w:r w:rsidRPr="009C46BF">
        <w:rPr>
          <w:color w:val="001080"/>
        </w:rPr>
        <w:t>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microsecond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 xml:space="preserve">, </w:t>
      </w:r>
      <w:r w:rsidRPr="009C46BF">
        <w:rPr>
          <w:color w:val="001080"/>
        </w:rPr>
        <w:t>minute</w:t>
      </w:r>
      <w:r w:rsidRPr="009C46BF">
        <w:rPr>
          <w:color w:val="000000"/>
        </w:rPr>
        <w:t>=</w:t>
      </w:r>
      <w:r w:rsidRPr="009C46BF">
        <w:rPr>
          <w:color w:val="098658"/>
        </w:rPr>
        <w:t>0</w:t>
      </w:r>
      <w:r w:rsidRPr="009C46BF">
        <w:rPr>
          <w:color w:val="000000"/>
        </w:rPr>
        <w:t>) + dt.timedelta(</w:t>
      </w:r>
      <w:r w:rsidRPr="009C46BF">
        <w:rPr>
          <w:color w:val="001080"/>
        </w:rPr>
        <w:t>hours</w:t>
      </w:r>
      <w:r w:rsidRPr="009C46BF">
        <w:rPr>
          <w:color w:val="000000"/>
        </w:rPr>
        <w:t>=</w:t>
      </w:r>
      <w:r w:rsidRPr="009C46BF">
        <w:rPr>
          <w:color w:val="098658"/>
        </w:rPr>
        <w:t>1</w:t>
      </w:r>
      <w:r w:rsidRPr="009C46BF">
        <w:rPr>
          <w:color w:val="000000"/>
        </w:rPr>
        <w:t>)</w:t>
      </w:r>
    </w:p>
    <w:p w14:paraId="357F9CA8" w14:textId="4C205CAB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7BA996C5" w14:textId="77777777" w:rsidR="009C46BF" w:rsidRPr="009C46BF" w:rsidRDefault="009C46BF" w:rsidP="009C46BF">
      <w:pPr>
        <w:pStyle w:val="Code"/>
        <w:rPr>
          <w:color w:val="000000"/>
        </w:rPr>
      </w:pPr>
    </w:p>
    <w:p w14:paraId="3409F72F" w14:textId="107E97CE" w:rsidR="009C46BF" w:rsidRPr="009C46BF" w:rsidRDefault="00B51046" w:rsidP="009C46BF">
      <w:pPr>
        <w:pStyle w:val="Code"/>
        <w:rPr>
          <w:color w:val="000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 Calc Available Energy [Wh]</w:t>
      </w:r>
    </w:p>
    <w:p w14:paraId="7D5C8409" w14:textId="3ADBD2CB" w:rsidR="009C46BF" w:rsidRPr="009C46BF" w:rsidRDefault="00B51046" w:rsidP="009C46BF">
      <w:pPr>
        <w:pStyle w:val="Code"/>
        <w:rPr>
          <w:color w:val="000000"/>
        </w:rPr>
      </w:pPr>
      <w:r>
        <w:rPr>
          <w:color w:val="001080"/>
        </w:rPr>
        <w:tab/>
      </w:r>
      <w:r w:rsidR="009C46BF" w:rsidRPr="009C46BF">
        <w:rPr>
          <w:color w:val="001080"/>
        </w:rPr>
        <w:t>energy_b</w:t>
      </w:r>
      <w:r w:rsidR="009C46BF" w:rsidRPr="009C46BF">
        <w:rPr>
          <w:color w:val="000000"/>
        </w:rPr>
        <w:t xml:space="preserve"> = (</w:t>
      </w:r>
      <w:r w:rsidR="009C46BF" w:rsidRPr="009C46BF">
        <w:rPr>
          <w:color w:val="001080"/>
        </w:rPr>
        <w:t>power_a</w:t>
      </w:r>
      <w:r w:rsidR="009C46BF" w:rsidRPr="009C46BF">
        <w:rPr>
          <w:color w:val="000000"/>
        </w:rPr>
        <w:t xml:space="preserve">) * </w:t>
      </w:r>
      <w:r w:rsidR="009C46BF" w:rsidRPr="009C46BF">
        <w:rPr>
          <w:color w:val="001080"/>
        </w:rPr>
        <w:t>df_in</w:t>
      </w:r>
      <w:r w:rsidR="009C46BF" w:rsidRPr="009C46BF">
        <w:rPr>
          <w:color w:val="000000"/>
        </w:rPr>
        <w:t xml:space="preserve">.Ts / </w:t>
      </w:r>
      <w:r w:rsidR="009C46BF" w:rsidRPr="009C46BF">
        <w:rPr>
          <w:color w:val="098658"/>
        </w:rPr>
        <w:t>3600</w:t>
      </w:r>
      <w:r w:rsidR="009C46BF" w:rsidRPr="009C46BF">
        <w:rPr>
          <w:color w:val="000000"/>
        </w:rPr>
        <w:t xml:space="preserve"> + </w:t>
      </w:r>
      <w:r w:rsidR="009C46BF" w:rsidRPr="009C46BF">
        <w:rPr>
          <w:color w:val="001080"/>
        </w:rPr>
        <w:t>energy_b</w:t>
      </w:r>
    </w:p>
    <w:p w14:paraId="66425968" w14:textId="77777777" w:rsidR="00B51046" w:rsidRDefault="00B51046" w:rsidP="00867A53">
      <w:pPr>
        <w:pStyle w:val="Code"/>
        <w:rPr>
          <w:color w:val="008000"/>
        </w:rPr>
      </w:pPr>
      <w:r>
        <w:rPr>
          <w:color w:val="008000"/>
        </w:rPr>
        <w:tab/>
      </w:r>
      <w:r w:rsidR="009C46BF" w:rsidRPr="009C46BF">
        <w:rPr>
          <w:color w:val="008000"/>
        </w:rPr>
        <w:t>#endregion</w:t>
      </w:r>
    </w:p>
    <w:p w14:paraId="1F722D2C" w14:textId="1558FFAB" w:rsidR="00CF1305" w:rsidRDefault="00CF1305" w:rsidP="00712CB7">
      <w:pPr>
        <w:pStyle w:val="TtolExemple"/>
      </w:pPr>
      <w:r>
        <w:t>A</w:t>
      </w:r>
      <w:r w:rsidR="00CB5887">
        <w:t>lgoritmes</w:t>
      </w:r>
    </w:p>
    <w:p w14:paraId="6B5B6968" w14:textId="39209B5A" w:rsidR="002A3FBA" w:rsidRDefault="002A3FBA" w:rsidP="002A3FBA">
      <w:r>
        <w:t>Un cop tenim l’instant de temps i el balanç actual calculat, apliquem l’algoritme per controlar les dues càrregues.</w:t>
      </w:r>
    </w:p>
    <w:p w14:paraId="0498367C" w14:textId="3AD2AECE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8000"/>
          <w:szCs w:val="16"/>
        </w:rPr>
        <w:t>#region -&gt; Algorithm</w:t>
      </w:r>
      <w:r w:rsidR="00BD6A57" w:rsidRPr="008E446D">
        <w:rPr>
          <w:rFonts w:eastAsia="Times New Roman" w:cs="Times New Roman"/>
          <w:color w:val="008000"/>
          <w:szCs w:val="16"/>
        </w:rPr>
        <w:t xml:space="preserve"> (3.2)</w:t>
      </w:r>
    </w:p>
    <w:p w14:paraId="18296104" w14:textId="3D362CD9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>match</w:t>
      </w:r>
      <w:r w:rsidRPr="008E446D">
        <w:rPr>
          <w:rFonts w:eastAsia="Times New Roman" w:cs="Times New Roman"/>
          <w:color w:val="000000"/>
          <w:szCs w:val="16"/>
        </w:rPr>
        <w:t xml:space="preserve"> </w:t>
      </w:r>
      <w:r w:rsidRPr="008E446D">
        <w:rPr>
          <w:rFonts w:eastAsia="Times New Roman" w:cs="Times New Roman"/>
          <w:color w:val="001080"/>
          <w:szCs w:val="16"/>
        </w:rPr>
        <w:t>algorithm</w:t>
      </w:r>
      <w:r w:rsidRPr="008E446D">
        <w:rPr>
          <w:rFonts w:eastAsia="Times New Roman" w:cs="Times New Roman"/>
          <w:color w:val="000000"/>
          <w:szCs w:val="16"/>
        </w:rPr>
        <w:t>.type:</w:t>
      </w:r>
    </w:p>
    <w:p w14:paraId="067B9180" w14:textId="13115E39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AF00DB"/>
          <w:szCs w:val="16"/>
        </w:rPr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AlgorithmType.hysteresis:</w:t>
      </w:r>
    </w:p>
    <w:p w14:paraId="1C5874E5" w14:textId="4E8B47D2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7A459784" w14:textId="4071822A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ab/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AlgorithmType.min_on_time:</w:t>
      </w:r>
    </w:p>
    <w:p w14:paraId="5D9B4B17" w14:textId="3639D7E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23189EB1" w14:textId="770F4A11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AF00DB"/>
          <w:szCs w:val="16"/>
        </w:rPr>
        <w:tab/>
        <w:t>case</w:t>
      </w:r>
      <w:r w:rsidRPr="008E446D">
        <w:rPr>
          <w:rFonts w:eastAsia="Times New Roman" w:cs="Times New Roman"/>
          <w:color w:val="000000"/>
          <w:szCs w:val="16"/>
        </w:rPr>
        <w:t xml:space="preserve"> AlgorithmType.time_to_consume:</w:t>
      </w:r>
    </w:p>
    <w:p w14:paraId="2099646A" w14:textId="2F37221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0000"/>
          <w:szCs w:val="16"/>
        </w:rPr>
        <w:tab/>
      </w:r>
      <w:r w:rsidRPr="008E446D">
        <w:rPr>
          <w:rFonts w:eastAsia="Times New Roman" w:cs="Times New Roman"/>
          <w:color w:val="000000"/>
          <w:szCs w:val="16"/>
        </w:rPr>
        <w:tab/>
        <w:t>...</w:t>
      </w:r>
    </w:p>
    <w:p w14:paraId="32C2F6C5" w14:textId="2B6FEBAF" w:rsidR="0003097B" w:rsidRPr="008E446D" w:rsidRDefault="0003097B" w:rsidP="0003097B">
      <w:pPr>
        <w:pStyle w:val="Code"/>
        <w:rPr>
          <w:rFonts w:eastAsia="Times New Roman" w:cs="Times New Roman"/>
          <w:color w:val="000000"/>
          <w:szCs w:val="16"/>
        </w:rPr>
      </w:pPr>
      <w:r w:rsidRPr="008E446D">
        <w:rPr>
          <w:rFonts w:eastAsia="Times New Roman" w:cs="Times New Roman"/>
          <w:color w:val="008000"/>
          <w:szCs w:val="16"/>
        </w:rPr>
        <w:t>#endregion</w:t>
      </w:r>
    </w:p>
    <w:p w14:paraId="089E8639" w14:textId="6143872E" w:rsidR="00D466CF" w:rsidRDefault="00777857" w:rsidP="00D466CF">
      <w:r>
        <w:lastRenderedPageBreak/>
        <w:t>Pel c</w:t>
      </w:r>
      <w:r w:rsidRPr="00777857">
        <w:t xml:space="preserve">ontrol a partir del </w:t>
      </w:r>
      <w:r w:rsidR="002C4E56">
        <w:t>T</w:t>
      </w:r>
      <w:r w:rsidRPr="00777857">
        <w:t>emps mínim engegada</w:t>
      </w:r>
      <w:r>
        <w:t xml:space="preserve"> s’ha hagut d’implementar l’apagada automàtica de la càrrega, ja que l’objecte </w:t>
      </w:r>
      <w:r w:rsidRPr="00777857">
        <w:rPr>
          <w:rStyle w:val="CodeChar"/>
        </w:rPr>
        <w:t>Load</w:t>
      </w:r>
      <w:r>
        <w:t xml:space="preserve"> no té aquesta funcionalitat. Per fer-ho, cada cop que s’engega una càrrega </w:t>
      </w:r>
      <w:r w:rsidR="000C21CE">
        <w:t>e</w:t>
      </w:r>
      <w:r>
        <w:t xml:space="preserve">s </w:t>
      </w:r>
      <w:r w:rsidR="00D466CF">
        <w:t xml:space="preserve">calcula i </w:t>
      </w:r>
      <w:r>
        <w:t xml:space="preserve">guarda </w:t>
      </w:r>
      <w:r w:rsidR="00D466CF">
        <w:t xml:space="preserve">l’instant de temps en que s’apagarà. </w:t>
      </w:r>
    </w:p>
    <w:p w14:paraId="626F8271" w14:textId="0494469F" w:rsidR="00777857" w:rsidRDefault="00CA1972" w:rsidP="00D466CF">
      <w:pPr>
        <w:ind w:firstLine="0"/>
      </w:pPr>
      <w:r>
        <w:t>Una vegada aplicat</w:t>
      </w:r>
      <w:r w:rsidR="00D466CF">
        <w:t xml:space="preserve"> l’algoritme, si l’instant de temps que s’està simulant és igual o major al guardat, la càrrega s’apaga.</w:t>
      </w:r>
    </w:p>
    <w:p w14:paraId="3CA26DAD" w14:textId="77777777" w:rsidR="00551CD8" w:rsidRPr="00551CD8" w:rsidRDefault="00551CD8" w:rsidP="00551CD8">
      <w:pPr>
        <w:pStyle w:val="Code"/>
      </w:pPr>
      <w:r w:rsidRPr="00551CD8">
        <w:rPr>
          <w:color w:val="AF00DB"/>
        </w:rPr>
        <w:t>case</w:t>
      </w:r>
      <w:r w:rsidRPr="00551CD8">
        <w:t xml:space="preserve"> AlgorithmType.min_on_time:</w:t>
      </w:r>
    </w:p>
    <w:p w14:paraId="3E564BD5" w14:textId="05F15905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two_load_system</w:t>
      </w:r>
      <w:r w:rsidRPr="00551CD8">
        <w:t>:</w:t>
      </w:r>
    </w:p>
    <w:p w14:paraId="054667FE" w14:textId="5E994AE2" w:rsidR="00551CD8" w:rsidRPr="00551CD8" w:rsidRDefault="00551CD8" w:rsidP="00551CD8">
      <w:pPr>
        <w:pStyle w:val="Code"/>
      </w:pPr>
      <w:r>
        <w:tab/>
      </w:r>
      <w:r>
        <w:tab/>
      </w:r>
      <w:r>
        <w:rPr>
          <w:color w:val="001080"/>
        </w:rPr>
        <w:t>...</w:t>
      </w:r>
    </w:p>
    <w:p w14:paraId="79103C3C" w14:textId="1DE2035F" w:rsidR="00551CD8" w:rsidRPr="00551CD8" w:rsidRDefault="00551CD8" w:rsidP="00551CD8">
      <w:pPr>
        <w:pStyle w:val="Code"/>
      </w:pPr>
      <w:r>
        <w:tab/>
      </w:r>
      <w:r w:rsidRPr="00551CD8">
        <w:rPr>
          <w:color w:val="AF00DB"/>
        </w:rPr>
        <w:t>else</w:t>
      </w:r>
      <w:r w:rsidRPr="00551CD8">
        <w:t>:</w:t>
      </w:r>
    </w:p>
    <w:p w14:paraId="7EE3B624" w14:textId="05ACE4B0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001080"/>
        </w:rPr>
        <w:t>time_to_use</w:t>
      </w:r>
      <w:r w:rsidRPr="00551CD8">
        <w:t xml:space="preserve"> = </w:t>
      </w:r>
      <w:r w:rsidRPr="00551CD8">
        <w:rPr>
          <w:color w:val="001080"/>
        </w:rPr>
        <w:t>energy_b</w:t>
      </w:r>
      <w:r w:rsidRPr="00551CD8">
        <w:t>/</w:t>
      </w:r>
      <w:r w:rsidRPr="00551CD8">
        <w:rPr>
          <w:color w:val="001080"/>
        </w:rPr>
        <w:t>load1</w:t>
      </w:r>
      <w:r w:rsidRPr="00551CD8">
        <w:t xml:space="preserve">.value * </w:t>
      </w:r>
      <w:r w:rsidRPr="00551CD8">
        <w:rPr>
          <w:color w:val="098658"/>
        </w:rPr>
        <w:t>3600</w:t>
      </w:r>
    </w:p>
    <w:p w14:paraId="00CF7619" w14:textId="337DE7E6" w:rsidR="00551CD8" w:rsidRPr="00551CD8" w:rsidRDefault="00551CD8" w:rsidP="00551CD8">
      <w:pPr>
        <w:pStyle w:val="Code"/>
      </w:pPr>
      <w:r>
        <w:tab/>
      </w:r>
      <w:r>
        <w:tab/>
      </w:r>
      <w:r w:rsidRPr="00551CD8">
        <w:rPr>
          <w:color w:val="AF00DB"/>
        </w:rPr>
        <w:t>if</w:t>
      </w:r>
      <w:r w:rsidRPr="00551CD8">
        <w:t xml:space="preserve"> </w:t>
      </w:r>
      <w:r w:rsidRPr="00551CD8">
        <w:rPr>
          <w:color w:val="001080"/>
        </w:rPr>
        <w:t>time_to_use</w:t>
      </w:r>
      <w:r w:rsidRPr="00551CD8">
        <w:t xml:space="preserve"> &gt;= </w:t>
      </w:r>
      <w:r w:rsidRPr="00551CD8">
        <w:rPr>
          <w:color w:val="001080"/>
        </w:rPr>
        <w:t>algorithm</w:t>
      </w:r>
      <w:r w:rsidRPr="00551CD8">
        <w:t>.time_limit:</w:t>
      </w:r>
    </w:p>
    <w:p w14:paraId="31F249AA" w14:textId="03683D96" w:rsidR="00551CD8" w:rsidRPr="00551CD8" w:rsidRDefault="00551CD8" w:rsidP="00551CD8">
      <w:pPr>
        <w:pStyle w:val="Code"/>
      </w:pPr>
      <w:r>
        <w:tab/>
      </w:r>
      <w:r>
        <w:tab/>
      </w:r>
      <w:r>
        <w:tab/>
      </w:r>
      <w:r w:rsidRPr="00551CD8">
        <w:rPr>
          <w:color w:val="001080"/>
        </w:rPr>
        <w:t>off_timestamps</w:t>
      </w:r>
      <w:r w:rsidRPr="00551CD8">
        <w:t>[</w:t>
      </w:r>
      <w:r w:rsidRPr="00551CD8">
        <w:rPr>
          <w:color w:val="098658"/>
        </w:rPr>
        <w:t>0</w:t>
      </w:r>
      <w:r w:rsidRPr="00551CD8">
        <w:t xml:space="preserve">] = </w:t>
      </w:r>
      <w:r w:rsidRPr="00551CD8">
        <w:rPr>
          <w:color w:val="001080"/>
        </w:rPr>
        <w:t>timestamp</w:t>
      </w:r>
      <w:r w:rsidRPr="00551CD8">
        <w:t xml:space="preserve"> + dt.timedelta(</w:t>
      </w:r>
      <w:r w:rsidRPr="00551CD8">
        <w:rPr>
          <w:color w:val="001080"/>
        </w:rPr>
        <w:t>seconds</w:t>
      </w:r>
      <w:r w:rsidRPr="00551CD8">
        <w:t>=</w:t>
      </w:r>
      <w:r w:rsidRPr="00551CD8">
        <w:rPr>
          <w:color w:val="001080"/>
        </w:rPr>
        <w:t>algorithm</w:t>
      </w:r>
      <w:r w:rsidRPr="00551CD8">
        <w:t>.time_limit)</w:t>
      </w:r>
    </w:p>
    <w:p w14:paraId="2246A238" w14:textId="4BAD1638" w:rsidR="00551CD8" w:rsidRDefault="00551CD8" w:rsidP="00551CD8">
      <w:pPr>
        <w:pStyle w:val="Code"/>
        <w:rPr>
          <w:szCs w:val="16"/>
        </w:rPr>
      </w:pP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szCs w:val="16"/>
        </w:rPr>
        <w:tab/>
      </w:r>
      <w:r w:rsidRPr="00551CD8">
        <w:rPr>
          <w:color w:val="001080"/>
          <w:szCs w:val="16"/>
        </w:rPr>
        <w:t>on_offL1</w:t>
      </w:r>
      <w:r w:rsidRPr="00551CD8">
        <w:rPr>
          <w:szCs w:val="16"/>
        </w:rPr>
        <w:t xml:space="preserve"> = </w:t>
      </w:r>
      <w:r w:rsidRPr="00551CD8">
        <w:rPr>
          <w:color w:val="001080"/>
          <w:szCs w:val="16"/>
        </w:rPr>
        <w:t>load1</w:t>
      </w:r>
      <w:r w:rsidRPr="00551CD8">
        <w:rPr>
          <w:szCs w:val="16"/>
        </w:rPr>
        <w:t>.set_status(</w:t>
      </w:r>
      <w:r w:rsidRPr="00551CD8">
        <w:rPr>
          <w:color w:val="0000FF"/>
          <w:szCs w:val="16"/>
        </w:rPr>
        <w:t>True</w:t>
      </w:r>
      <w:r w:rsidRPr="00551CD8">
        <w:rPr>
          <w:szCs w:val="16"/>
        </w:rPr>
        <w:t>)</w:t>
      </w:r>
    </w:p>
    <w:p w14:paraId="4A3A4207" w14:textId="77777777" w:rsidR="00551CD8" w:rsidRDefault="00551CD8" w:rsidP="00551CD8">
      <w:pPr>
        <w:pStyle w:val="Code"/>
        <w:rPr>
          <w:szCs w:val="16"/>
        </w:rPr>
      </w:pPr>
    </w:p>
    <w:p w14:paraId="4B2A70E9" w14:textId="4F55ADF9" w:rsidR="00551CD8" w:rsidRPr="00551CD8" w:rsidRDefault="00551CD8" w:rsidP="00551CD8">
      <w:pPr>
        <w:pStyle w:val="Code"/>
        <w:rPr>
          <w:szCs w:val="16"/>
        </w:rPr>
      </w:pPr>
      <w:r>
        <w:rPr>
          <w:szCs w:val="16"/>
        </w:rPr>
        <w:tab/>
      </w:r>
      <w:r w:rsidRPr="00551CD8">
        <w:rPr>
          <w:color w:val="008000"/>
        </w:rPr>
        <w:t xml:space="preserve"># </w:t>
      </w:r>
      <w:r w:rsidR="0028727D">
        <w:rPr>
          <w:color w:val="008000"/>
        </w:rPr>
        <w:t>Simulaicó del timer de la càrrega</w:t>
      </w:r>
    </w:p>
    <w:p w14:paraId="2A20FE23" w14:textId="201E971E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AF00DB"/>
          <w:szCs w:val="16"/>
        </w:rPr>
        <w:tab/>
        <w:t>i</w:t>
      </w:r>
      <w:r w:rsidRPr="00551CD8">
        <w:rPr>
          <w:rFonts w:eastAsia="Times New Roman" w:cs="Times New Roman"/>
          <w:color w:val="AF00DB"/>
          <w:szCs w:val="16"/>
        </w:rPr>
        <w:t>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0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4EC23BA3" w14:textId="14425924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on_offL1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load1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0C76BB87" w14:textId="58A9C3B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AF00DB"/>
          <w:szCs w:val="16"/>
        </w:rPr>
        <w:t>if</w:t>
      </w:r>
      <w:r w:rsidRPr="00551CD8">
        <w:rPr>
          <w:rFonts w:eastAsia="Times New Roman" w:cs="Times New Roman"/>
          <w:color w:val="000000"/>
          <w:szCs w:val="16"/>
        </w:rPr>
        <w:t xml:space="preserve"> </w:t>
      </w:r>
      <w:r w:rsidRPr="00551CD8">
        <w:rPr>
          <w:rFonts w:eastAsia="Times New Roman" w:cs="Times New Roman"/>
          <w:color w:val="001080"/>
          <w:szCs w:val="16"/>
        </w:rPr>
        <w:t>timestamp</w:t>
      </w:r>
      <w:r w:rsidRPr="00551CD8">
        <w:rPr>
          <w:rFonts w:eastAsia="Times New Roman" w:cs="Times New Roman"/>
          <w:color w:val="000000"/>
          <w:szCs w:val="16"/>
        </w:rPr>
        <w:t xml:space="preserve"> &gt;= </w:t>
      </w:r>
      <w:r w:rsidRPr="00551CD8">
        <w:rPr>
          <w:rFonts w:eastAsia="Times New Roman" w:cs="Times New Roman"/>
          <w:color w:val="001080"/>
          <w:szCs w:val="16"/>
        </w:rPr>
        <w:t>off_timestamps</w:t>
      </w:r>
      <w:r w:rsidRPr="00551CD8">
        <w:rPr>
          <w:rFonts w:eastAsia="Times New Roman" w:cs="Times New Roman"/>
          <w:color w:val="000000"/>
          <w:szCs w:val="16"/>
        </w:rPr>
        <w:t>[</w:t>
      </w:r>
      <w:r w:rsidRPr="00551CD8">
        <w:rPr>
          <w:rFonts w:eastAsia="Times New Roman" w:cs="Times New Roman"/>
          <w:color w:val="098658"/>
          <w:szCs w:val="16"/>
        </w:rPr>
        <w:t>1</w:t>
      </w:r>
      <w:r w:rsidRPr="00551CD8">
        <w:rPr>
          <w:rFonts w:eastAsia="Times New Roman" w:cs="Times New Roman"/>
          <w:color w:val="000000"/>
          <w:szCs w:val="16"/>
        </w:rPr>
        <w:t>]:</w:t>
      </w:r>
    </w:p>
    <w:p w14:paraId="000F2820" w14:textId="2D9FCDD1" w:rsidR="00551CD8" w:rsidRPr="00551CD8" w:rsidRDefault="00551CD8" w:rsidP="00551CD8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Pr="00551CD8">
        <w:rPr>
          <w:rFonts w:eastAsia="Times New Roman" w:cs="Times New Roman"/>
          <w:color w:val="001080"/>
          <w:szCs w:val="16"/>
        </w:rPr>
        <w:t>on_offL2</w:t>
      </w:r>
      <w:r w:rsidRPr="00551CD8">
        <w:rPr>
          <w:rFonts w:eastAsia="Times New Roman" w:cs="Times New Roman"/>
          <w:color w:val="000000"/>
          <w:szCs w:val="16"/>
        </w:rPr>
        <w:t xml:space="preserve"> = </w:t>
      </w:r>
      <w:r w:rsidRPr="00551CD8">
        <w:rPr>
          <w:rFonts w:eastAsia="Times New Roman" w:cs="Times New Roman"/>
          <w:color w:val="001080"/>
          <w:szCs w:val="16"/>
        </w:rPr>
        <w:t>load2</w:t>
      </w:r>
      <w:r w:rsidRPr="00551CD8">
        <w:rPr>
          <w:rFonts w:eastAsia="Times New Roman" w:cs="Times New Roman"/>
          <w:color w:val="000000"/>
          <w:szCs w:val="16"/>
        </w:rPr>
        <w:t>.set_status(</w:t>
      </w:r>
      <w:r w:rsidRPr="00551CD8">
        <w:rPr>
          <w:rFonts w:eastAsia="Times New Roman" w:cs="Times New Roman"/>
          <w:color w:val="0000FF"/>
          <w:szCs w:val="16"/>
        </w:rPr>
        <w:t>False</w:t>
      </w:r>
      <w:r w:rsidRPr="00551CD8">
        <w:rPr>
          <w:rFonts w:eastAsia="Times New Roman" w:cs="Times New Roman"/>
          <w:color w:val="000000"/>
          <w:szCs w:val="16"/>
        </w:rPr>
        <w:t>)</w:t>
      </w:r>
    </w:p>
    <w:p w14:paraId="07BEEB49" w14:textId="5768B168" w:rsidR="00611B9F" w:rsidRDefault="00CF1305" w:rsidP="000125BF">
      <w:pPr>
        <w:pStyle w:val="TtolExemple"/>
      </w:pPr>
      <w:r>
        <w:t>Optimitzacions</w:t>
      </w:r>
    </w:p>
    <w:p w14:paraId="6AE6F9A2" w14:textId="5B29B18D" w:rsidR="00AA685E" w:rsidRDefault="00300ECC" w:rsidP="00E265F2">
      <w:r>
        <w:t xml:space="preserve">És molt important implementar el simulador de forma que sigui el màxim de ràpid. </w:t>
      </w:r>
      <w:r w:rsidR="00AA685E">
        <w:t xml:space="preserve">Un punt del codi que pot afectar </w:t>
      </w:r>
      <w:r>
        <w:t xml:space="preserve">considerablement </w:t>
      </w:r>
      <w:r w:rsidR="00AA685E">
        <w:t>a nivell d’eficiència és com iterem sobre les files del dataframe.</w:t>
      </w:r>
    </w:p>
    <w:p w14:paraId="0138D103" w14:textId="324796D5" w:rsidR="00E265F2" w:rsidRDefault="00AA685E" w:rsidP="00AA685E">
      <w:pPr>
        <w:ind w:firstLine="0"/>
      </w:pPr>
      <w:r>
        <w:t>Si busquem per internet com fer-ho, podem pensar que la</w:t>
      </w:r>
      <w:r w:rsidR="00226535">
        <w:t xml:space="preserve"> funció</w:t>
      </w:r>
      <w:r>
        <w:t xml:space="preserve"> </w:t>
      </w:r>
      <w:proofErr w:type="spellStart"/>
      <w:r w:rsidRPr="00AA685E">
        <w:rPr>
          <w:i/>
          <w:iCs/>
        </w:rPr>
        <w:t>builtin</w:t>
      </w:r>
      <w:proofErr w:type="spellEnd"/>
      <w:r>
        <w:t xml:space="preserve"> de </w:t>
      </w:r>
      <w:r w:rsidR="00E265F2">
        <w:t xml:space="preserve">Pandas </w:t>
      </w:r>
      <w:r w:rsidR="00444E4C">
        <w:rPr>
          <w:rStyle w:val="CodeChar"/>
        </w:rPr>
        <w:t>.i</w:t>
      </w:r>
      <w:r w:rsidR="00E265F2" w:rsidRPr="00AA685E">
        <w:rPr>
          <w:rStyle w:val="CodeChar"/>
        </w:rPr>
        <w:t>terrows()</w:t>
      </w:r>
      <w:r w:rsidRPr="00AA685E">
        <w:t xml:space="preserve"> </w:t>
      </w:r>
      <w:r>
        <w:t>és suficient. Però no ho és,</w:t>
      </w:r>
      <w:r w:rsidR="005A37A9">
        <w:t xml:space="preserve"> ja que </w:t>
      </w:r>
      <w:r>
        <w:t xml:space="preserve">encapsula les dades en una objecte </w:t>
      </w:r>
      <w:r w:rsidRPr="00AA685E">
        <w:rPr>
          <w:rStyle w:val="CodeChar"/>
        </w:rPr>
        <w:t>Series</w:t>
      </w:r>
      <w:r>
        <w:t xml:space="preserve"> de Pandas</w:t>
      </w:r>
      <w:r w:rsidR="005A37A9">
        <w:t xml:space="preserve"> </w:t>
      </w:r>
      <w:sdt>
        <w:sdtPr>
          <w:id w:val="737372289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Jef19 \l 1033 </w:instrText>
          </w:r>
          <w:r w:rsidR="005A37A9">
            <w:fldChar w:fldCharType="separate"/>
          </w:r>
          <w:r w:rsidR="009C489C" w:rsidRPr="009C489C">
            <w:rPr>
              <w:noProof/>
              <w:lang w:val="en-US"/>
            </w:rPr>
            <w:t>[13]</w:t>
          </w:r>
          <w:r w:rsidR="005A37A9">
            <w:fldChar w:fldCharType="end"/>
          </w:r>
        </w:sdtContent>
      </w:sdt>
      <w:r>
        <w:t xml:space="preserve">, afegint temps de càlcul </w:t>
      </w:r>
      <w:r w:rsidR="00A946E6">
        <w:t xml:space="preserve">que augmenta amb el </w:t>
      </w:r>
      <w:r w:rsidR="00E27EE6">
        <w:t>número</w:t>
      </w:r>
      <w:r w:rsidR="00A946E6">
        <w:t xml:space="preserve"> de mostres del </w:t>
      </w:r>
      <w:r>
        <w:t>dataframe</w:t>
      </w:r>
      <w:r w:rsidR="005A37A9" w:rsidRPr="005A37A9">
        <w:t xml:space="preserve"> </w:t>
      </w:r>
      <w:sdt>
        <w:sdtPr>
          <w:id w:val="1352535981"/>
          <w:citation/>
        </w:sdtPr>
        <w:sdtEndPr/>
        <w:sdtContent>
          <w:r w:rsidR="005A37A9">
            <w:fldChar w:fldCharType="begin"/>
          </w:r>
          <w:r w:rsidR="005A37A9">
            <w:rPr>
              <w:lang w:val="en-US"/>
            </w:rPr>
            <w:instrText xml:space="preserve"> CITATION Sat21 \l 1033 </w:instrText>
          </w:r>
          <w:r w:rsidR="005A37A9">
            <w:fldChar w:fldCharType="separate"/>
          </w:r>
          <w:r w:rsidR="009C489C" w:rsidRPr="009C489C">
            <w:rPr>
              <w:noProof/>
              <w:lang w:val="en-US"/>
            </w:rPr>
            <w:t>[14]</w:t>
          </w:r>
          <w:r w:rsidR="005A37A9">
            <w:fldChar w:fldCharType="end"/>
          </w:r>
        </w:sdtContent>
      </w:sdt>
      <w:r w:rsidR="005A37A9">
        <w:t>.</w:t>
      </w:r>
    </w:p>
    <w:p w14:paraId="428BB1A9" w14:textId="1BC65043" w:rsidR="00AA685E" w:rsidRPr="00727E80" w:rsidRDefault="00AA685E" w:rsidP="00AA685E">
      <w:pPr>
        <w:ind w:firstLine="0"/>
        <w:rPr>
          <w:b/>
          <w:bCs/>
        </w:rPr>
      </w:pPr>
      <w:r>
        <w:t>Si l’únic que volem és iterar, hem de fer servir la funció</w:t>
      </w:r>
      <w:r w:rsidR="00444E4C">
        <w:t xml:space="preserve"> </w:t>
      </w:r>
      <w:r w:rsidR="00444E4C">
        <w:rPr>
          <w:rStyle w:val="CodeChar"/>
        </w:rPr>
        <w:t>.t</w:t>
      </w:r>
      <w:r w:rsidRPr="00AA685E">
        <w:rPr>
          <w:rStyle w:val="CodeChar"/>
        </w:rPr>
        <w:t>o_dict(‘records’)</w:t>
      </w:r>
      <w:r>
        <w:t>. Gràcies a aquest canvi</w:t>
      </w:r>
      <w:r w:rsidR="00AB1C37">
        <w:t>,</w:t>
      </w:r>
      <w:r w:rsidR="00727E80">
        <w:t xml:space="preserve"> s’ha reduït el temps d’execució per un factor d’entre 5 i 10</w:t>
      </w:r>
      <w:r w:rsidR="00972D82">
        <w:t>.</w:t>
      </w:r>
    </w:p>
    <w:p w14:paraId="06AF9C7C" w14:textId="0B64714A" w:rsidR="008E20BC" w:rsidRDefault="00CC6F37" w:rsidP="00CC3292">
      <w:r>
        <w:t>Un altre canv</w:t>
      </w:r>
      <w:r w:rsidR="003D7CE1">
        <w:t>i</w:t>
      </w:r>
      <w:r w:rsidR="00725590">
        <w:t>,</w:t>
      </w:r>
      <w:r>
        <w:t xml:space="preserve"> que </w:t>
      </w:r>
      <w:r w:rsidR="00EB1E82">
        <w:t xml:space="preserve">també </w:t>
      </w:r>
      <w:r>
        <w:t xml:space="preserve">ha reduït el temps </w:t>
      </w:r>
      <w:r w:rsidR="00444E4C">
        <w:t>d’execució per un factor de 2</w:t>
      </w:r>
      <w:r w:rsidR="00725590">
        <w:t>,</w:t>
      </w:r>
      <w:r w:rsidR="00444E4C">
        <w:t xml:space="preserve"> </w:t>
      </w:r>
      <w:r>
        <w:t xml:space="preserve">ha estat passar </w:t>
      </w:r>
      <w:r w:rsidR="003D7CE1">
        <w:t>el</w:t>
      </w:r>
      <w:r>
        <w:t xml:space="preserve"> dataframe amb només les columnes necessàries (</w:t>
      </w:r>
      <w:proofErr w:type="spellStart"/>
      <w:r>
        <w:t>timestamp</w:t>
      </w:r>
      <w:proofErr w:type="spellEnd"/>
      <w:r>
        <w:t xml:space="preserve">, </w:t>
      </w:r>
      <w:proofErr w:type="spellStart"/>
      <w:r>
        <w:t>powerC</w:t>
      </w:r>
      <w:proofErr w:type="spellEnd"/>
      <w:r>
        <w:t xml:space="preserve"> i </w:t>
      </w:r>
      <w:proofErr w:type="spellStart"/>
      <w:r>
        <w:t>powerLB</w:t>
      </w:r>
      <w:proofErr w:type="spellEnd"/>
      <w:r>
        <w:t>)</w:t>
      </w:r>
      <w:r w:rsidR="00903451">
        <w:t>, ja que sinó, al transformar-ho en diccionari, estaríem processant dades que no faríem servir.</w:t>
      </w:r>
    </w:p>
    <w:p w14:paraId="41E0502A" w14:textId="77777777" w:rsidR="009874BF" w:rsidRDefault="009874BF" w:rsidP="009874BF">
      <w:pPr>
        <w:pStyle w:val="Heading2"/>
      </w:pPr>
      <w:bookmarkStart w:id="232" w:name="_Toc108200346"/>
      <w:bookmarkStart w:id="233" w:name="_Toc108207947"/>
      <w:r>
        <w:t>Instal·lació i ús</w:t>
      </w:r>
      <w:bookmarkEnd w:id="232"/>
      <w:bookmarkEnd w:id="233"/>
    </w:p>
    <w:p w14:paraId="55703BEA" w14:textId="69A68D26" w:rsidR="009874BF" w:rsidRDefault="009874BF" w:rsidP="009874BF">
      <w:r>
        <w:t>Per fer servir el simulador només cal instal</w:t>
      </w:r>
      <w:r>
        <w:rPr>
          <w:rFonts w:ascii="Arial" w:hAnsi="Arial" w:cs="Arial"/>
        </w:rPr>
        <w:t>·</w:t>
      </w:r>
      <w:r>
        <w:t xml:space="preserve">lar les llibreries </w:t>
      </w:r>
      <w:r w:rsidR="00B57285">
        <w:t>utilitzades</w:t>
      </w:r>
      <w:r>
        <w:t xml:space="preserve">. Dins de la carpeta </w:t>
      </w:r>
      <w:r>
        <w:rPr>
          <w:i/>
          <w:iCs/>
        </w:rPr>
        <w:t>./</w:t>
      </w:r>
      <w:proofErr w:type="spellStart"/>
      <w:r>
        <w:rPr>
          <w:i/>
          <w:iCs/>
        </w:rPr>
        <w:t>sim</w:t>
      </w:r>
      <w:proofErr w:type="spellEnd"/>
      <w:r>
        <w:t xml:space="preserve"> hem d’executar </w:t>
      </w:r>
      <w:r w:rsidRPr="008E20BC">
        <w:rPr>
          <w:rStyle w:val="CodeChar"/>
        </w:rPr>
        <w:t>pip install -r requirements.txt</w:t>
      </w:r>
      <w:r>
        <w:t>. Un cop instal</w:t>
      </w:r>
      <w:r>
        <w:rPr>
          <w:rFonts w:ascii="Arial" w:hAnsi="Arial" w:cs="Arial"/>
        </w:rPr>
        <w:t>·</w:t>
      </w:r>
      <w:r>
        <w:t xml:space="preserve">lades ja podem iniciar el programa executant </w:t>
      </w:r>
      <w:r w:rsidRPr="008E20BC">
        <w:rPr>
          <w:i/>
          <w:iCs/>
        </w:rPr>
        <w:t>main.py</w:t>
      </w:r>
      <w:r>
        <w:t>.</w:t>
      </w:r>
    </w:p>
    <w:p w14:paraId="4DB765FC" w14:textId="3A161F14" w:rsidR="009874BF" w:rsidRDefault="009874BF" w:rsidP="009874BF">
      <w:r>
        <w:t xml:space="preserve">El simulador té una pestanya d’ajuda amb tota la informació per aprendre a fer-lo servir i veure totes les funcionalitats. També </w:t>
      </w:r>
      <w:r w:rsidR="00515A8E">
        <w:t>e</w:t>
      </w:r>
      <w:r>
        <w:t xml:space="preserve">s pot llegir sense obrir el simulador obrint el fitxer </w:t>
      </w:r>
      <w:r w:rsidRPr="00E5704A">
        <w:rPr>
          <w:i/>
          <w:iCs/>
        </w:rPr>
        <w:t>Simulator Manual.html</w:t>
      </w:r>
      <w:r>
        <w:t>.</w:t>
      </w:r>
    </w:p>
    <w:p w14:paraId="0FD0568E" w14:textId="77777777" w:rsidR="009874BF" w:rsidRDefault="009874BF" w:rsidP="009874BF">
      <w:r>
        <w:t xml:space="preserve">Finalment, dir que dins de la carpeta </w:t>
      </w:r>
      <w:r w:rsidRPr="00772664">
        <w:rPr>
          <w:i/>
          <w:iCs/>
        </w:rPr>
        <w:t>./</w:t>
      </w:r>
      <w:proofErr w:type="spellStart"/>
      <w:r w:rsidRPr="00772664">
        <w:rPr>
          <w:i/>
          <w:iCs/>
        </w:rPr>
        <w:t>sim</w:t>
      </w:r>
      <w:proofErr w:type="spellEnd"/>
      <w:r w:rsidRPr="00772664">
        <w:rPr>
          <w:i/>
          <w:iCs/>
        </w:rPr>
        <w:t>/</w:t>
      </w:r>
      <w:proofErr w:type="spellStart"/>
      <w:r w:rsidRPr="00772664">
        <w:rPr>
          <w:i/>
          <w:iCs/>
        </w:rPr>
        <w:t>db</w:t>
      </w:r>
      <w:proofErr w:type="spellEnd"/>
      <w:r>
        <w:t xml:space="preserve"> hi ha totes les dades del monitoratge del sistema real implementat. Per si es vol provar el simulador sense tenir dades pròpies.</w:t>
      </w:r>
    </w:p>
    <w:p w14:paraId="5454C63F" w14:textId="1717CA11" w:rsidR="009874BF" w:rsidRPr="008E20BC" w:rsidRDefault="009874BF" w:rsidP="00CC3292">
      <w:pPr>
        <w:sectPr w:rsidR="009874BF" w:rsidRPr="008E20BC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331B3CE" w14:textId="7E611896" w:rsidR="000317C7" w:rsidRDefault="000317C7" w:rsidP="000317C7">
      <w:pPr>
        <w:pStyle w:val="Heading1"/>
      </w:pPr>
      <w:bookmarkStart w:id="234" w:name="_Toc107070857"/>
      <w:bookmarkStart w:id="235" w:name="_Toc107070987"/>
      <w:bookmarkStart w:id="236" w:name="_Toc107354306"/>
      <w:bookmarkStart w:id="237" w:name="_Toc107779479"/>
      <w:bookmarkStart w:id="238" w:name="_Toc108200347"/>
      <w:bookmarkStart w:id="239" w:name="_Toc108207948"/>
      <w:r>
        <w:lastRenderedPageBreak/>
        <w:t>Implementació real</w:t>
      </w:r>
      <w:bookmarkEnd w:id="234"/>
      <w:bookmarkEnd w:id="235"/>
      <w:bookmarkEnd w:id="236"/>
      <w:bookmarkEnd w:id="237"/>
      <w:bookmarkEnd w:id="238"/>
      <w:bookmarkEnd w:id="239"/>
    </w:p>
    <w:p w14:paraId="6DF93D7B" w14:textId="42F0487F" w:rsidR="00820144" w:rsidRPr="00762628" w:rsidRDefault="00820144" w:rsidP="00820144">
      <w:pPr>
        <w:rPr>
          <w:b/>
          <w:bCs/>
        </w:rPr>
      </w:pPr>
      <w:r>
        <w:t>L</w:t>
      </w:r>
      <w:r w:rsidR="00C84328">
        <w:t>’</w:t>
      </w:r>
      <w:r>
        <w:t xml:space="preserve">objectiu principal del projecte ha estat portar al món real els sistemes de control dissenyats. </w:t>
      </w:r>
      <w:r w:rsidR="00BC2293">
        <w:t xml:space="preserve">El codirector </w:t>
      </w:r>
      <w:r w:rsidR="00827947">
        <w:t xml:space="preserve">del TFG </w:t>
      </w:r>
      <w:r w:rsidR="00BC2293">
        <w:t>Jordi Bonet ha ofert la seva insta</w:t>
      </w:r>
      <w:r w:rsidR="00BC2293">
        <w:rPr>
          <w:rFonts w:ascii="Arial" w:hAnsi="Arial" w:cs="Arial"/>
        </w:rPr>
        <w:t>l</w:t>
      </w:r>
      <w:r w:rsidR="00827947">
        <w:rPr>
          <w:rFonts w:ascii="Arial" w:hAnsi="Arial" w:cs="Arial"/>
        </w:rPr>
        <w:t>·</w:t>
      </w:r>
      <w:r w:rsidR="00BC2293">
        <w:t xml:space="preserve">lació solar d’autoconsum </w:t>
      </w:r>
      <w:r w:rsidR="009A3F4E">
        <w:t xml:space="preserve">de casa </w:t>
      </w:r>
      <w:r w:rsidR="00D24E0C">
        <w:t xml:space="preserve">i ha aportat tots els recursos necessaris </w:t>
      </w:r>
      <w:r w:rsidR="00BC2293">
        <w:t>per muntar-hi el sistema</w:t>
      </w:r>
      <w:r w:rsidR="00D24E0C">
        <w:t>.</w:t>
      </w:r>
      <w:r w:rsidR="008834DA">
        <w:t xml:space="preserve"> L</w:t>
      </w:r>
      <w:r w:rsidR="005771F8">
        <w:t xml:space="preserve">a </w:t>
      </w:r>
      <w:r w:rsidR="008834DA">
        <w:t>UPC ha proporcionat la base de dades.</w:t>
      </w:r>
    </w:p>
    <w:p w14:paraId="0909BB1E" w14:textId="241A9A04" w:rsidR="00434306" w:rsidRDefault="00187B95" w:rsidP="00820144">
      <w:pPr>
        <w:pStyle w:val="Heading2"/>
      </w:pPr>
      <w:bookmarkStart w:id="240" w:name="_Toc108200348"/>
      <w:bookmarkStart w:id="241" w:name="_Toc108207949"/>
      <w:r>
        <w:t>Descripció de la instal·lació</w:t>
      </w:r>
      <w:bookmarkEnd w:id="240"/>
      <w:bookmarkEnd w:id="241"/>
    </w:p>
    <w:p w14:paraId="14737B67" w14:textId="77777777" w:rsidR="00067E06" w:rsidRDefault="00553C30" w:rsidP="00067E06">
      <w:pPr>
        <w:pStyle w:val="TtolExemple"/>
      </w:pPr>
      <w:r>
        <w:t>Font</w:t>
      </w:r>
      <w:r w:rsidR="00187B95" w:rsidRPr="00553C30">
        <w:t xml:space="preserve"> d’energia renovable</w:t>
      </w:r>
    </w:p>
    <w:p w14:paraId="6C1FFCCF" w14:textId="497BF756" w:rsidR="00187B95" w:rsidRDefault="009777DD" w:rsidP="00187B95">
      <w:r>
        <w:t>La producció</w:t>
      </w:r>
      <w:r w:rsidR="00187B95">
        <w:t xml:space="preserve"> </w:t>
      </w:r>
      <w:r w:rsidR="00F558C8">
        <w:t xml:space="preserve">d’energia renovable </w:t>
      </w:r>
      <w:r w:rsidR="00187B95">
        <w:t>prové d’un</w:t>
      </w:r>
      <w:r w:rsidR="005F51F7">
        <w:t xml:space="preserve"> conjuntament</w:t>
      </w:r>
      <w:r w:rsidR="00187B95">
        <w:t xml:space="preserve"> </w:t>
      </w:r>
      <w:r w:rsidR="001C4498">
        <w:t xml:space="preserve">de </w:t>
      </w:r>
      <w:r w:rsidR="00187B95">
        <w:t>plaques solar</w:t>
      </w:r>
      <w:r w:rsidR="0003796C">
        <w:t>s que, e</w:t>
      </w:r>
      <w:r w:rsidR="00187B95">
        <w:t>n les millors condicions,</w:t>
      </w:r>
      <w:r w:rsidR="00216E3E">
        <w:t xml:space="preserve"> produeix entre 2 i 2,5 kW de potència.</w:t>
      </w:r>
    </w:p>
    <w:p w14:paraId="24EFF8A5" w14:textId="747970C1" w:rsidR="00067E06" w:rsidRDefault="00067E06" w:rsidP="00067E06">
      <w:pPr>
        <w:pStyle w:val="TtolExemple"/>
      </w:pPr>
      <w:r>
        <w:t>Càrregues</w:t>
      </w:r>
      <w:r w:rsidR="004F3FE4">
        <w:t xml:space="preserve"> i </w:t>
      </w:r>
      <w:r w:rsidR="00FA11D9">
        <w:t>control remot</w:t>
      </w:r>
    </w:p>
    <w:p w14:paraId="7E104118" w14:textId="01EC4289" w:rsidR="00827947" w:rsidRDefault="00827947" w:rsidP="00187B95">
      <w:r>
        <w:t xml:space="preserve">Les càrregues </w:t>
      </w:r>
      <w:r w:rsidR="00187B95">
        <w:t>que es volen</w:t>
      </w:r>
      <w:r>
        <w:t xml:space="preserve"> controla</w:t>
      </w:r>
      <w:r w:rsidR="00187B95">
        <w:t>r</w:t>
      </w:r>
      <w:r>
        <w:t xml:space="preserve"> són dues bombes de calor, una </w:t>
      </w:r>
      <w:r w:rsidR="00187B95">
        <w:t>de</w:t>
      </w:r>
      <w:r>
        <w:t xml:space="preserve"> 700</w:t>
      </w:r>
      <w:r w:rsidR="00187B95">
        <w:t xml:space="preserve"> </w:t>
      </w:r>
      <w:r>
        <w:t>W i l’altre</w:t>
      </w:r>
      <w:r w:rsidR="00187B95">
        <w:t xml:space="preserve"> 1 kW</w:t>
      </w:r>
      <w:r>
        <w:t>. Per po</w:t>
      </w:r>
      <w:r w:rsidR="00187B95">
        <w:t>der engegar</w:t>
      </w:r>
      <w:r w:rsidR="00947C23">
        <w:t>,</w:t>
      </w:r>
      <w:r w:rsidR="00187B95">
        <w:t xml:space="preserve"> apagar</w:t>
      </w:r>
      <w:r w:rsidR="00947C23">
        <w:t xml:space="preserve"> i monitoritzar la potència de les càrregues</w:t>
      </w:r>
      <w:r w:rsidR="00187B95">
        <w:t xml:space="preserve"> remotament s’han instal</w:t>
      </w:r>
      <w:r w:rsidR="00187B95">
        <w:rPr>
          <w:rFonts w:ascii="Arial" w:hAnsi="Arial" w:cs="Arial"/>
        </w:rPr>
        <w:t>·</w:t>
      </w:r>
      <w:r w:rsidR="00187B95">
        <w:t>lat d</w:t>
      </w:r>
      <w:r w:rsidR="00D660E1">
        <w:t>os interruptors remo</w:t>
      </w:r>
      <w:r w:rsidR="006A7F0F">
        <w:t>t</w:t>
      </w:r>
      <w:r w:rsidR="00D660E1">
        <w:t>s</w:t>
      </w:r>
      <w:r w:rsidR="00187B95">
        <w:t xml:space="preserve"> Shelly, un per cada alimentació</w:t>
      </w:r>
      <w:r w:rsidR="00D660E1">
        <w:t>.</w:t>
      </w:r>
    </w:p>
    <w:p w14:paraId="545A639E" w14:textId="64545D51" w:rsidR="00D660E1" w:rsidRDefault="00D660E1" w:rsidP="00187B95">
      <w:r>
        <w:t>L’interruptor Shelly és un relé intel</w:t>
      </w:r>
      <w:r>
        <w:rPr>
          <w:rFonts w:ascii="Arial" w:hAnsi="Arial" w:cs="Arial"/>
        </w:rPr>
        <w:t>·</w:t>
      </w:r>
      <w:r>
        <w:t xml:space="preserve">ligent </w:t>
      </w:r>
      <w:r w:rsidR="008E6032">
        <w:t xml:space="preserve">que </w:t>
      </w:r>
      <w:r>
        <w:t>es pot controlar</w:t>
      </w:r>
      <w:r w:rsidR="000D118F">
        <w:t xml:space="preserve"> i </w:t>
      </w:r>
      <w:r w:rsidR="00947C23">
        <w:t>monitoritzar</w:t>
      </w:r>
      <w:r>
        <w:t xml:space="preserve"> </w:t>
      </w:r>
      <w:r w:rsidR="003313B4">
        <w:t>per WiFi</w:t>
      </w:r>
      <w:r w:rsidR="000550B1">
        <w:t xml:space="preserve">. </w:t>
      </w:r>
      <w:r w:rsidR="00974F9E">
        <w:t>El model utilitzat és el Shelly1</w:t>
      </w:r>
      <w:r w:rsidR="00A426CC">
        <w:t xml:space="preserve">, </w:t>
      </w:r>
      <w:r w:rsidR="00A426CC">
        <w:fldChar w:fldCharType="begin"/>
      </w:r>
      <w:r w:rsidR="00A426CC">
        <w:instrText xml:space="preserve"> REF _Ref107763221 \h </w:instrText>
      </w:r>
      <w:r w:rsidR="00A426CC"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1</w:t>
      </w:r>
      <w:r w:rsidR="00A426CC">
        <w:fldChar w:fldCharType="end"/>
      </w:r>
      <w:r w:rsidR="000D118F">
        <w:t>,</w:t>
      </w:r>
      <w:r w:rsidR="00974F9E">
        <w:t xml:space="preserve"> que o</w:t>
      </w:r>
      <w:r w:rsidR="000550B1">
        <w:t>fereix diferents formes d’interacció</w:t>
      </w:r>
      <w:r w:rsidR="003309FA">
        <w:t xml:space="preserve"> </w:t>
      </w:r>
      <w:sdt>
        <w:sdtPr>
          <w:id w:val="35246107"/>
          <w:citation/>
        </w:sdtPr>
        <w:sdtEndPr/>
        <w:sdtContent>
          <w:r w:rsidR="003309FA">
            <w:fldChar w:fldCharType="begin"/>
          </w:r>
          <w:r w:rsidR="003309FA">
            <w:rPr>
              <w:lang w:val="en-US"/>
            </w:rPr>
            <w:instrText xml:space="preserve">CITATION She22 \l 1033 </w:instrText>
          </w:r>
          <w:r w:rsidR="003309FA">
            <w:fldChar w:fldCharType="separate"/>
          </w:r>
          <w:r w:rsidR="009C489C" w:rsidRPr="009C489C">
            <w:rPr>
              <w:noProof/>
              <w:lang w:val="en-US"/>
            </w:rPr>
            <w:t>[15]</w:t>
          </w:r>
          <w:r w:rsidR="003309FA">
            <w:fldChar w:fldCharType="end"/>
          </w:r>
        </w:sdtContent>
      </w:sdt>
      <w:r w:rsidR="000550B1">
        <w:t>:</w:t>
      </w:r>
    </w:p>
    <w:p w14:paraId="141AC90B" w14:textId="6D561560" w:rsidR="000550B1" w:rsidRDefault="000550B1" w:rsidP="000550B1">
      <w:pPr>
        <w:pStyle w:val="ListParagraph"/>
      </w:pPr>
      <w:r>
        <w:t>Amb un botó físic</w:t>
      </w:r>
      <w:r w:rsidR="001513DD">
        <w:t>.</w:t>
      </w:r>
    </w:p>
    <w:p w14:paraId="4C509162" w14:textId="0CDE68FD" w:rsidR="000550B1" w:rsidRDefault="007B431E" w:rsidP="000550B1">
      <w:pPr>
        <w:pStyle w:val="ListParagraph"/>
      </w:pPr>
      <w:r>
        <w:t>Atacant</w:t>
      </w:r>
      <w:r w:rsidR="008602A8">
        <w:t xml:space="preserve"> </w:t>
      </w:r>
      <w:r>
        <w:t>a</w:t>
      </w:r>
      <w:r w:rsidR="003309FA">
        <w:t xml:space="preserve"> l’API rest, fent</w:t>
      </w:r>
      <w:r w:rsidR="004A5409">
        <w:t xml:space="preserve"> </w:t>
      </w:r>
      <w:r w:rsidR="000550B1">
        <w:t xml:space="preserve">peticions HTTP </w:t>
      </w:r>
      <w:r w:rsidR="003309FA">
        <w:t>a</w:t>
      </w:r>
      <w:r w:rsidR="000550B1">
        <w:t xml:space="preserve"> través de la xarxa local</w:t>
      </w:r>
      <w:r w:rsidR="001513DD">
        <w:t>.</w:t>
      </w:r>
    </w:p>
    <w:p w14:paraId="4C5A8B4B" w14:textId="476EB91C" w:rsidR="000550B1" w:rsidRDefault="000550B1" w:rsidP="000550B1">
      <w:pPr>
        <w:pStyle w:val="ListParagraph"/>
      </w:pPr>
      <w:r>
        <w:t xml:space="preserve">Enviant </w:t>
      </w:r>
      <w:r w:rsidR="008834DA">
        <w:t>la instrucció</w:t>
      </w:r>
      <w:r>
        <w:t xml:space="preserve"> a través del núvol o MQTT</w:t>
      </w:r>
      <w:r w:rsidR="001513DD">
        <w:t>.</w:t>
      </w:r>
    </w:p>
    <w:p w14:paraId="1112CCBA" w14:textId="2DA3409C" w:rsidR="000550B1" w:rsidRDefault="000550B1" w:rsidP="000550B1">
      <w:pPr>
        <w:pStyle w:val="ListParagraph"/>
      </w:pPr>
      <w:r>
        <w:t>Amb un horari setmanal configurat</w:t>
      </w:r>
      <w:r w:rsidR="001513DD">
        <w:t>.</w:t>
      </w:r>
    </w:p>
    <w:p w14:paraId="4FBB591F" w14:textId="4EBC6CB5" w:rsidR="000550B1" w:rsidRDefault="000550B1" w:rsidP="000550B1">
      <w:pPr>
        <w:pStyle w:val="ListParagraph"/>
      </w:pPr>
      <w:r>
        <w:t>A partir d’</w:t>
      </w:r>
      <w:r w:rsidRPr="000550B1">
        <w:t>un esdeveniment generat per la sortida/la posta de sol</w:t>
      </w:r>
      <w:r w:rsidR="001513DD">
        <w:t>.</w:t>
      </w:r>
    </w:p>
    <w:p w14:paraId="5123713F" w14:textId="2853E25D" w:rsidR="00CB3F4E" w:rsidRDefault="000550B1" w:rsidP="00CB3F4E">
      <w:pPr>
        <w:pStyle w:val="ListParagraph"/>
      </w:pPr>
      <w:r>
        <w:t>Una sobrecàrrega de potència apagarà el relé</w:t>
      </w:r>
      <w:r w:rsidR="001513DD">
        <w:t>.</w:t>
      </w:r>
    </w:p>
    <w:p w14:paraId="211D9647" w14:textId="736578AD" w:rsidR="00132FD7" w:rsidRDefault="009B07C4" w:rsidP="000C312B">
      <w:pPr>
        <w:pStyle w:val="TtolExemple"/>
      </w:pPr>
      <w:r>
        <w:t>Mesurador de producció i consum</w:t>
      </w:r>
    </w:p>
    <w:p w14:paraId="7746726B" w14:textId="2A101355" w:rsidR="00132FD7" w:rsidRDefault="009B07C4" w:rsidP="005E5147">
      <w:r>
        <w:t xml:space="preserve">El sistema té </w:t>
      </w:r>
      <w:r w:rsidR="005E5147">
        <w:t>instal</w:t>
      </w:r>
      <w:r w:rsidR="005E5147">
        <w:rPr>
          <w:rFonts w:ascii="Arial" w:hAnsi="Arial" w:cs="Arial"/>
        </w:rPr>
        <w:t>·</w:t>
      </w:r>
      <w:r w:rsidR="005E5147">
        <w:t xml:space="preserve">lat </w:t>
      </w:r>
      <w:r w:rsidR="00AB26C6">
        <w:t>el</w:t>
      </w:r>
      <w:r w:rsidR="005E5147">
        <w:t xml:space="preserve"> </w:t>
      </w:r>
      <w:proofErr w:type="spellStart"/>
      <w:r w:rsidR="005E5147" w:rsidRPr="005E5147">
        <w:t>Enphase</w:t>
      </w:r>
      <w:proofErr w:type="spellEnd"/>
      <w:r w:rsidR="005E5147" w:rsidRPr="005E5147">
        <w:t xml:space="preserve"> </w:t>
      </w:r>
      <w:proofErr w:type="spellStart"/>
      <w:r w:rsidR="005E5147" w:rsidRPr="005E5147">
        <w:t>Envoy</w:t>
      </w:r>
      <w:proofErr w:type="spellEnd"/>
      <w:r w:rsidR="005E5147" w:rsidRPr="005E5147">
        <w:t xml:space="preserve">-S </w:t>
      </w:r>
      <w:proofErr w:type="spellStart"/>
      <w:r w:rsidR="005E5147" w:rsidRPr="005E5147">
        <w:t>Metered</w:t>
      </w:r>
      <w:proofErr w:type="spellEnd"/>
      <w:r w:rsidR="00A426CC">
        <w:t xml:space="preserve">, </w:t>
      </w:r>
      <w:r w:rsidR="00A426CC">
        <w:fldChar w:fldCharType="begin"/>
      </w:r>
      <w:r w:rsidR="00A426CC">
        <w:instrText xml:space="preserve"> REF _Ref107763230 \h </w:instrText>
      </w:r>
      <w:r w:rsidR="00A426CC"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2</w:t>
      </w:r>
      <w:r w:rsidR="00A426CC">
        <w:fldChar w:fldCharType="end"/>
      </w:r>
      <w:r w:rsidR="00662FFD">
        <w:t>. É</w:t>
      </w:r>
      <w:r w:rsidR="00AB26C6">
        <w:t xml:space="preserve">s </w:t>
      </w:r>
      <w:r>
        <w:t>un me</w:t>
      </w:r>
      <w:r w:rsidR="005E5147">
        <w:t>surador de producció i consum que</w:t>
      </w:r>
      <w:r w:rsidR="00626885">
        <w:t>, a</w:t>
      </w:r>
      <w:r w:rsidR="008E6032">
        <w:t xml:space="preserve"> </w:t>
      </w:r>
      <w:r w:rsidR="00626885">
        <w:t>part d’altres coses,</w:t>
      </w:r>
      <w:r w:rsidR="005E5147">
        <w:t xml:space="preserve"> </w:t>
      </w:r>
      <w:r w:rsidR="00132FD7">
        <w:t>permet obtenir la informació a través de peticions HTTP.</w:t>
      </w:r>
    </w:p>
    <w:p w14:paraId="4F7C8804" w14:textId="57ED826F" w:rsidR="009A3F4E" w:rsidRDefault="000C312B" w:rsidP="000C312B">
      <w:pPr>
        <w:pStyle w:val="TtolExemple"/>
      </w:pPr>
      <w:r>
        <w:t>Control</w:t>
      </w:r>
      <w:r w:rsidR="009E19DA">
        <w:t xml:space="preserve"> - Servidor</w:t>
      </w:r>
    </w:p>
    <w:p w14:paraId="07ACDE87" w14:textId="46677DC9" w:rsidR="00CB3F4E" w:rsidRDefault="00132FD7" w:rsidP="00A426CC">
      <w:r>
        <w:t>Per poder controlar tot el sistema, s’ha fet servir una Raspberry Pi</w:t>
      </w:r>
      <w:r w:rsidR="00786D9F">
        <w:rPr>
          <w:rStyle w:val="FootnoteReference"/>
        </w:rPr>
        <w:footnoteReference w:id="11"/>
      </w:r>
      <w:r w:rsidR="00A426CC">
        <w:t xml:space="preserve">, </w:t>
      </w:r>
      <w:r w:rsidR="00A426CC">
        <w:fldChar w:fldCharType="begin"/>
      </w:r>
      <w:r w:rsidR="00A426CC">
        <w:instrText xml:space="preserve"> REF _Ref107763246 \h </w:instrText>
      </w:r>
      <w:r w:rsidR="00A426CC"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3</w:t>
      </w:r>
      <w:r w:rsidR="00A426CC">
        <w:fldChar w:fldCharType="end"/>
      </w:r>
      <w:r w:rsidR="00A426CC">
        <w:t>,</w:t>
      </w:r>
      <w:r w:rsidR="00786D9F">
        <w:t xml:space="preserve"> </w:t>
      </w:r>
      <w:r>
        <w:t>connectada a la xarxa local</w:t>
      </w:r>
      <w:r w:rsidR="0079287E">
        <w:t>, que és el canal que tots els dispositius fan servir per comunicar-se</w:t>
      </w:r>
      <w:r>
        <w:t>.</w:t>
      </w:r>
    </w:p>
    <w:p w14:paraId="31073459" w14:textId="4D4EC960" w:rsidR="0073068F" w:rsidRDefault="0073068F" w:rsidP="00A426CC">
      <w:r>
        <w:t xml:space="preserve">Per poder programar la Raspberry remotament s’ha fet servir la VPN (Virtual </w:t>
      </w:r>
      <w:proofErr w:type="spellStart"/>
      <w:r>
        <w:t>Private</w:t>
      </w:r>
      <w:proofErr w:type="spellEnd"/>
      <w:r>
        <w:t xml:space="preserve"> Network) </w:t>
      </w:r>
      <w:proofErr w:type="spellStart"/>
      <w:r>
        <w:t>OpenVPN</w:t>
      </w:r>
      <w:proofErr w:type="spellEnd"/>
      <w:r>
        <w:t>.</w:t>
      </w:r>
    </w:p>
    <w:p w14:paraId="057D1707" w14:textId="77777777" w:rsidR="00A426CC" w:rsidRDefault="00A426CC" w:rsidP="00A426CC">
      <w:pPr>
        <w:pStyle w:val="TtolExemple"/>
      </w:pPr>
      <w:r>
        <w:t>Base de dades i visualització</w:t>
      </w:r>
    </w:p>
    <w:p w14:paraId="2AE915C6" w14:textId="30085BB3" w:rsidR="00A426CC" w:rsidRDefault="00A426CC" w:rsidP="00A426CC">
      <w:r>
        <w:t>Per poder veure el comportament del sistema a temps real i comprovar que tot funciona, totes les dades monitoritzades s’han guardat a una base de dades d</w:t>
      </w:r>
      <w:r w:rsidR="00750384">
        <w:t>’</w:t>
      </w:r>
      <w:r>
        <w:t>InfluxDB</w:t>
      </w:r>
      <w:sdt>
        <w:sdtPr>
          <w:id w:val="114786999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Inf221 \l 1033 </w:instrText>
          </w:r>
          <w:r>
            <w:fldChar w:fldCharType="separate"/>
          </w:r>
          <w:r w:rsidR="009C489C">
            <w:rPr>
              <w:noProof/>
              <w:lang w:val="en-US"/>
            </w:rPr>
            <w:t xml:space="preserve"> </w:t>
          </w:r>
          <w:r w:rsidR="009C489C" w:rsidRPr="009C489C">
            <w:rPr>
              <w:noProof/>
              <w:lang w:val="en-US"/>
            </w:rPr>
            <w:t>[16]</w:t>
          </w:r>
          <w:r>
            <w:fldChar w:fldCharType="end"/>
          </w:r>
        </w:sdtContent>
      </w:sdt>
      <w:r>
        <w:t xml:space="preserve">, amb la qual </w:t>
      </w:r>
      <w:r w:rsidR="001024A9">
        <w:t>e</w:t>
      </w:r>
      <w:r>
        <w:t xml:space="preserve">s pot interaccionar remotament a través d’una API Rest </w:t>
      </w:r>
      <w:sdt>
        <w:sdtPr>
          <w:id w:val="-115908146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Inf22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[17]</w:t>
          </w:r>
          <w:r>
            <w:fldChar w:fldCharType="end"/>
          </w:r>
        </w:sdtContent>
      </w:sdt>
      <w:r>
        <w:t>.</w:t>
      </w:r>
    </w:p>
    <w:p w14:paraId="1560CDB4" w14:textId="77B487CB" w:rsidR="00A426CC" w:rsidRDefault="00A426CC" w:rsidP="00A426CC">
      <w:r>
        <w:t>Per visualitzar les dades guardades</w:t>
      </w:r>
      <w:r w:rsidRPr="00762628">
        <w:t xml:space="preserve"> </w:t>
      </w:r>
      <w:r>
        <w:t xml:space="preserve">a temps real, s’ha fet servir l’aplicació web </w:t>
      </w:r>
      <w:proofErr w:type="spellStart"/>
      <w:r>
        <w:t>Grafana</w:t>
      </w:r>
      <w:proofErr w:type="spellEnd"/>
      <w:r>
        <w:t xml:space="preserve"> </w:t>
      </w:r>
      <w:sdt>
        <w:sdtPr>
          <w:id w:val="-758902917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Gra22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[18]</w:t>
          </w:r>
          <w:r>
            <w:fldChar w:fldCharType="end"/>
          </w:r>
        </w:sdtContent>
      </w:sdt>
      <w:r w:rsidR="00BE297F">
        <w:t>, que es pot connectar a InfluxDB</w:t>
      </w:r>
      <w:r>
        <w:t xml:space="preserve">. El </w:t>
      </w:r>
      <w:proofErr w:type="spellStart"/>
      <w:r w:rsidRPr="003F69D8">
        <w:rPr>
          <w:i/>
          <w:iCs/>
        </w:rPr>
        <w:t>dashboard</w:t>
      </w:r>
      <w:proofErr w:type="spellEnd"/>
      <w:r>
        <w:t xml:space="preserve"> l’ha creat el Jordi Bonet, </w:t>
      </w:r>
      <w:r>
        <w:fldChar w:fldCharType="begin"/>
      </w:r>
      <w:r>
        <w:instrText xml:space="preserve"> REF _Ref107763358 \h </w:instrText>
      </w:r>
      <w:r>
        <w:fldChar w:fldCharType="separate"/>
      </w:r>
      <w:r w:rsidR="00FE061C">
        <w:t xml:space="preserve">Figura </w:t>
      </w:r>
      <w:r w:rsidR="00FE061C">
        <w:rPr>
          <w:noProof/>
        </w:rPr>
        <w:t>6</w:t>
      </w:r>
      <w:r w:rsidR="00FE061C">
        <w:t>.</w:t>
      </w:r>
      <w:r w:rsidR="00FE061C">
        <w:rPr>
          <w:noProof/>
        </w:rPr>
        <w:t>4</w:t>
      </w:r>
      <w:r>
        <w:fldChar w:fldCharType="end"/>
      </w:r>
      <w:r>
        <w:t>.</w:t>
      </w:r>
    </w:p>
    <w:tbl>
      <w:tblPr>
        <w:tblStyle w:val="TableGrid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4363"/>
        <w:gridCol w:w="4653"/>
      </w:tblGrid>
      <w:tr w:rsidR="00C26B6F" w14:paraId="7F0378DE" w14:textId="77777777" w:rsidTr="00A426CC">
        <w:tc>
          <w:tcPr>
            <w:tcW w:w="4363" w:type="dxa"/>
          </w:tcPr>
          <w:p w14:paraId="2DF7C336" w14:textId="51EAD382" w:rsidR="00C26B6F" w:rsidRDefault="001F4B63" w:rsidP="00704221">
            <w:pPr>
              <w:pStyle w:val="Caption"/>
              <w:keepNext/>
            </w:pPr>
            <w:r>
              <w:rPr>
                <w:noProof/>
              </w:rPr>
              <w:lastRenderedPageBreak/>
              <w:drawing>
                <wp:inline distT="0" distB="0" distL="0" distR="0" wp14:anchorId="54103CE4" wp14:editId="60169036">
                  <wp:extent cx="1238638" cy="1080000"/>
                  <wp:effectExtent l="0" t="0" r="0" b="6350"/>
                  <wp:docPr id="19" name="Picture 19" descr="Shelly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Shelly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23863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r w:rsidR="00C26B6F">
              <w:t xml:space="preserve">  </w:t>
            </w:r>
          </w:p>
          <w:p w14:paraId="27B06EBA" w14:textId="0DFA63F9" w:rsidR="00C26B6F" w:rsidRDefault="00C26B6F" w:rsidP="00704221">
            <w:pPr>
              <w:pStyle w:val="Caption"/>
            </w:pPr>
            <w:bookmarkStart w:id="242" w:name="_Ref107763221"/>
            <w:bookmarkStart w:id="243" w:name="_Toc108207856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FE061C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FE061C">
              <w:rPr>
                <w:noProof/>
              </w:rPr>
              <w:t>1</w:t>
            </w:r>
            <w:r w:rsidR="00E66735">
              <w:fldChar w:fldCharType="end"/>
            </w:r>
            <w:bookmarkEnd w:id="242"/>
            <w:r>
              <w:t>. Shelly1</w:t>
            </w:r>
            <w:bookmarkEnd w:id="243"/>
          </w:p>
        </w:tc>
        <w:tc>
          <w:tcPr>
            <w:tcW w:w="4653" w:type="dxa"/>
          </w:tcPr>
          <w:p w14:paraId="6B5C66F6" w14:textId="7EC226A8" w:rsidR="00C26B6F" w:rsidRDefault="00A426CC" w:rsidP="00704221">
            <w:pPr>
              <w:keepNext/>
              <w:jc w:val="center"/>
            </w:pPr>
            <w:r>
              <w:rPr>
                <w:noProof/>
              </w:rPr>
              <w:drawing>
                <wp:inline distT="0" distB="0" distL="0" distR="0" wp14:anchorId="23BD731C" wp14:editId="66099FE8">
                  <wp:extent cx="1809677" cy="1080000"/>
                  <wp:effectExtent l="0" t="0" r="635" b="6350"/>
                  <wp:docPr id="76" name="Picture 76" descr="Enphase plug-and-play solar energy storage system to begin pilot program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2" descr="Enphase plug-and-play solar energy storage system to begin pilot program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5774" b="4702"/>
                          <a:stretch/>
                        </pic:blipFill>
                        <pic:spPr bwMode="auto">
                          <a:xfrm>
                            <a:off x="0" y="0"/>
                            <a:ext cx="1809677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3694A179" w14:textId="5FCFB211" w:rsidR="00C26B6F" w:rsidRDefault="00C26B6F" w:rsidP="00704221">
            <w:pPr>
              <w:pStyle w:val="Caption"/>
            </w:pPr>
            <w:bookmarkStart w:id="244" w:name="_Ref107763230"/>
            <w:bookmarkStart w:id="245" w:name="_Toc108207857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FE061C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FE061C">
              <w:rPr>
                <w:noProof/>
              </w:rPr>
              <w:t>2</w:t>
            </w:r>
            <w:r w:rsidR="00E66735">
              <w:fldChar w:fldCharType="end"/>
            </w:r>
            <w:bookmarkEnd w:id="244"/>
            <w:r>
              <w:t xml:space="preserve">. </w:t>
            </w:r>
            <w:proofErr w:type="spellStart"/>
            <w:r w:rsidRPr="00CB3F4E">
              <w:t>Enphase</w:t>
            </w:r>
            <w:proofErr w:type="spellEnd"/>
            <w:r w:rsidRPr="00CB3F4E">
              <w:t xml:space="preserve"> </w:t>
            </w:r>
            <w:proofErr w:type="spellStart"/>
            <w:r w:rsidRPr="00CB3F4E">
              <w:t>Envoy</w:t>
            </w:r>
            <w:proofErr w:type="spellEnd"/>
            <w:r w:rsidRPr="00CB3F4E">
              <w:t xml:space="preserve">-S </w:t>
            </w:r>
            <w:proofErr w:type="spellStart"/>
            <w:r w:rsidRPr="00CB3F4E">
              <w:t>Metered</w:t>
            </w:r>
            <w:bookmarkEnd w:id="245"/>
            <w:proofErr w:type="spellEnd"/>
          </w:p>
        </w:tc>
      </w:tr>
      <w:tr w:rsidR="00A426CC" w14:paraId="2B1127A9" w14:textId="77777777" w:rsidTr="0053669E">
        <w:trPr>
          <w:trHeight w:val="2300"/>
        </w:trPr>
        <w:tc>
          <w:tcPr>
            <w:tcW w:w="9016" w:type="dxa"/>
            <w:gridSpan w:val="2"/>
          </w:tcPr>
          <w:p w14:paraId="1F3CD1BA" w14:textId="77777777" w:rsidR="00A426CC" w:rsidRDefault="00A426CC" w:rsidP="00704221">
            <w:pPr>
              <w:pStyle w:val="Caption"/>
              <w:keepNext/>
            </w:pPr>
            <w:r>
              <w:rPr>
                <w:noProof/>
              </w:rPr>
              <w:drawing>
                <wp:inline distT="0" distB="0" distL="0" distR="0" wp14:anchorId="5B7A14B8" wp14:editId="7C404C6A">
                  <wp:extent cx="1752668" cy="1080000"/>
                  <wp:effectExtent l="0" t="0" r="0" b="6350"/>
                  <wp:docPr id="69" name="Picture 69" descr="Raspberry Pi - Viquipèdia, l'enciclopèdia lliure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Raspberry Pi - Viquipèdia, l'enciclopèdia lliure"/>
                          <pic:cNvPicPr>
                            <a:picLocks noChangeAspect="1" noChangeArrowheads="1"/>
                          </pic:cNvPicPr>
                        </pic:nvPicPr>
                        <pic:blipFill rotWithShape="1"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2"/>
                          <a:stretch/>
                        </pic:blipFill>
                        <pic:spPr bwMode="auto">
                          <a:xfrm>
                            <a:off x="0" y="0"/>
                            <a:ext cx="1752668" cy="1080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</wp:inline>
              </w:drawing>
            </w:r>
          </w:p>
          <w:p w14:paraId="2A376B03" w14:textId="1D5F63BB" w:rsidR="00704221" w:rsidRPr="00704221" w:rsidRDefault="00A426CC" w:rsidP="0053669E">
            <w:pPr>
              <w:pStyle w:val="Caption"/>
            </w:pPr>
            <w:bookmarkStart w:id="246" w:name="_Ref107763246"/>
            <w:bookmarkStart w:id="247" w:name="_Toc108207858"/>
            <w:r>
              <w:t xml:space="preserve">Figura </w:t>
            </w:r>
            <w:r w:rsidR="00E66735">
              <w:fldChar w:fldCharType="begin"/>
            </w:r>
            <w:r w:rsidR="00E66735">
              <w:instrText xml:space="preserve"> STYLEREF 1 \s </w:instrText>
            </w:r>
            <w:r w:rsidR="00E66735">
              <w:fldChar w:fldCharType="separate"/>
            </w:r>
            <w:r w:rsidR="00FE061C">
              <w:rPr>
                <w:noProof/>
              </w:rPr>
              <w:t>6</w:t>
            </w:r>
            <w:r w:rsidR="00E66735">
              <w:fldChar w:fldCharType="end"/>
            </w:r>
            <w:r w:rsidR="00E66735">
              <w:t>.</w:t>
            </w:r>
            <w:r w:rsidR="00E66735">
              <w:fldChar w:fldCharType="begin"/>
            </w:r>
            <w:r w:rsidR="00E66735">
              <w:instrText xml:space="preserve"> SEQ Figura \* ARABIC \s 1 </w:instrText>
            </w:r>
            <w:r w:rsidR="00E66735">
              <w:fldChar w:fldCharType="separate"/>
            </w:r>
            <w:r w:rsidR="00FE061C">
              <w:rPr>
                <w:noProof/>
              </w:rPr>
              <w:t>3</w:t>
            </w:r>
            <w:r w:rsidR="00E66735">
              <w:fldChar w:fldCharType="end"/>
            </w:r>
            <w:bookmarkEnd w:id="246"/>
            <w:r>
              <w:t>. Raspberry Pi Model B</w:t>
            </w:r>
            <w:bookmarkEnd w:id="247"/>
          </w:p>
        </w:tc>
      </w:tr>
    </w:tbl>
    <w:p w14:paraId="48A38768" w14:textId="77B6C8EB" w:rsidR="00317F3D" w:rsidRPr="00317F3D" w:rsidRDefault="00112343" w:rsidP="00317F3D">
      <w:pPr>
        <w:pStyle w:val="Caption"/>
        <w:spacing w:line="240" w:lineRule="auto"/>
      </w:pPr>
      <w:r>
        <w:rPr>
          <w:noProof/>
        </w:rPr>
        <w:drawing>
          <wp:inline distT="0" distB="0" distL="0" distR="0" wp14:anchorId="5174AB59" wp14:editId="7F853651">
            <wp:extent cx="5722663" cy="2917596"/>
            <wp:effectExtent l="0" t="0" r="0" b="0"/>
            <wp:docPr id="453" name="Picture 4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-1" b="50138"/>
                    <a:stretch/>
                  </pic:blipFill>
                  <pic:spPr bwMode="auto">
                    <a:xfrm>
                      <a:off x="0" y="0"/>
                      <a:ext cx="5724000" cy="291827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7F3D">
        <w:rPr>
          <w:noProof/>
        </w:rPr>
        <w:drawing>
          <wp:inline distT="0" distB="0" distL="0" distR="0" wp14:anchorId="5AB5225F" wp14:editId="4EAEA7E4">
            <wp:extent cx="5721611" cy="2688363"/>
            <wp:effectExtent l="0" t="0" r="0" b="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8" t="54046"/>
                    <a:stretch/>
                  </pic:blipFill>
                  <pic:spPr bwMode="auto">
                    <a:xfrm>
                      <a:off x="0" y="0"/>
                      <a:ext cx="5724000" cy="26894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6E7788C" w14:textId="78831A67" w:rsidR="00CF4003" w:rsidRPr="00281C6D" w:rsidRDefault="00283456" w:rsidP="00281C6D">
      <w:pPr>
        <w:pStyle w:val="Caption"/>
      </w:pPr>
      <w:bookmarkStart w:id="248" w:name="_Ref107763358"/>
      <w:bookmarkStart w:id="249" w:name="_Toc10820785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bookmarkEnd w:id="248"/>
      <w:r>
        <w:t xml:space="preserve">. Dashboard creat en </w:t>
      </w:r>
      <w:proofErr w:type="spellStart"/>
      <w:r>
        <w:t>Grafana</w:t>
      </w:r>
      <w:proofErr w:type="spellEnd"/>
      <w:r w:rsidR="00876F86">
        <w:t xml:space="preserve"> que mostra les </w:t>
      </w:r>
      <w:r>
        <w:t>dades del sistema a temps real</w:t>
      </w:r>
      <w:bookmarkEnd w:id="249"/>
      <w:r w:rsidR="00CF4003">
        <w:br w:type="page"/>
      </w:r>
    </w:p>
    <w:p w14:paraId="6D8ED5C5" w14:textId="1F5612F0" w:rsidR="00434306" w:rsidRDefault="0082742F" w:rsidP="00434306">
      <w:pPr>
        <w:pStyle w:val="Heading2"/>
      </w:pPr>
      <w:bookmarkStart w:id="250" w:name="_Toc108200349"/>
      <w:bookmarkStart w:id="251" w:name="_Toc108207950"/>
      <w:r>
        <w:lastRenderedPageBreak/>
        <w:t>Implementació del s</w:t>
      </w:r>
      <w:r w:rsidR="00434306">
        <w:t>oftware</w:t>
      </w:r>
      <w:bookmarkEnd w:id="250"/>
      <w:bookmarkEnd w:id="251"/>
    </w:p>
    <w:p w14:paraId="4B5500C5" w14:textId="4DFA5405" w:rsidR="00AE3704" w:rsidRPr="00A45CFE" w:rsidRDefault="00AE3704" w:rsidP="00A45CFE">
      <w:r>
        <w:t xml:space="preserve">A l’inici, </w:t>
      </w:r>
      <w:r w:rsidR="00DC3E9C">
        <w:t>s’ha</w:t>
      </w:r>
      <w:r w:rsidR="00CA5A2A">
        <w:t>via</w:t>
      </w:r>
      <w:r>
        <w:t xml:space="preserve"> implementat la solució </w:t>
      </w:r>
      <w:r w:rsidR="00AE41F7">
        <w:t>en</w:t>
      </w:r>
      <w:r w:rsidR="00A13274">
        <w:t xml:space="preserve"> </w:t>
      </w:r>
      <w:r>
        <w:t>un sol codi</w:t>
      </w:r>
      <w:r w:rsidR="00057153">
        <w:t>,</w:t>
      </w:r>
      <w:r w:rsidR="00BE0012">
        <w:t xml:space="preserve"> </w:t>
      </w:r>
      <w:r>
        <w:t>específic per la inst</w:t>
      </w:r>
      <w:r w:rsidR="00DE3940">
        <w:t>a</w:t>
      </w:r>
      <w:r>
        <w:t>l</w:t>
      </w:r>
      <w:r>
        <w:rPr>
          <w:rFonts w:ascii="Arial" w:hAnsi="Arial" w:cs="Arial"/>
        </w:rPr>
        <w:t>·</w:t>
      </w:r>
      <w:r>
        <w:t>lació</w:t>
      </w:r>
      <w:r w:rsidR="00057153">
        <w:t xml:space="preserve"> i que permetia triar i configurar l’algorisme que es volia fer servir.</w:t>
      </w:r>
      <w:r w:rsidR="00A45CFE">
        <w:t xml:space="preserve"> </w:t>
      </w:r>
      <w:r>
        <w:t>Però tenia un problema, no era portable entre instal</w:t>
      </w:r>
      <w:r>
        <w:rPr>
          <w:rFonts w:ascii="Arial" w:hAnsi="Arial" w:cs="Arial"/>
        </w:rPr>
        <w:t>·</w:t>
      </w:r>
      <w:r>
        <w:t>lacions</w:t>
      </w:r>
      <w:r w:rsidR="00DC3E9C">
        <w:t>. Així don</w:t>
      </w:r>
      <w:r w:rsidR="001E57E7">
        <w:t>cs</w:t>
      </w:r>
      <w:r w:rsidR="00DC3E9C">
        <w:t>, un</w:t>
      </w:r>
      <w:r w:rsidR="00CF3FD6">
        <w:t xml:space="preserve">a vegada </w:t>
      </w:r>
      <w:r w:rsidR="00DF4E77">
        <w:t>s’ha</w:t>
      </w:r>
      <w:r w:rsidR="00DC3E9C">
        <w:t xml:space="preserve"> aconseguit que funcion</w:t>
      </w:r>
      <w:r w:rsidR="00150288">
        <w:t>é</w:t>
      </w:r>
      <w:r w:rsidR="00DC3E9C">
        <w:t xml:space="preserve">s per el cas específic, s’ha </w:t>
      </w:r>
      <w:r w:rsidR="00350D1E">
        <w:t>refet tot el codi</w:t>
      </w:r>
      <w:r w:rsidR="00DC3E9C">
        <w:t xml:space="preserve"> per fer-lo portable</w:t>
      </w:r>
      <w:r w:rsidR="00350D1E">
        <w:t xml:space="preserve"> i senzill </w:t>
      </w:r>
      <w:r w:rsidR="005559A5">
        <w:t>d’utilitzar</w:t>
      </w:r>
      <w:r w:rsidR="00DC3E9C">
        <w:t>.</w:t>
      </w:r>
      <w:r w:rsidR="009845BA">
        <w:t xml:space="preserve"> Aquest </w:t>
      </w:r>
      <w:r w:rsidR="009845BA" w:rsidRPr="009845BA">
        <w:t xml:space="preserve">s’ha </w:t>
      </w:r>
      <w:r w:rsidR="0039205D">
        <w:t>programat</w:t>
      </w:r>
      <w:r w:rsidR="009845BA" w:rsidRPr="009845BA">
        <w:t xml:space="preserve"> en</w:t>
      </w:r>
      <w:r w:rsidR="009845BA">
        <w:rPr>
          <w:i/>
          <w:iCs/>
        </w:rPr>
        <w:t xml:space="preserve"> </w:t>
      </w:r>
      <w:r w:rsidR="009845BA">
        <w:t>Python 3.7</w:t>
      </w:r>
      <w:r w:rsidR="0057320C">
        <w:t xml:space="preserve"> </w:t>
      </w:r>
      <w:r w:rsidR="0039205D">
        <w:t xml:space="preserve">i </w:t>
      </w:r>
      <w:r w:rsidR="0057320C">
        <w:t>es troba a la carpeta .</w:t>
      </w:r>
      <w:r w:rsidR="0057320C">
        <w:rPr>
          <w:i/>
          <w:iCs/>
        </w:rPr>
        <w:t>/</w:t>
      </w:r>
      <w:proofErr w:type="spellStart"/>
      <w:r w:rsidR="0057320C">
        <w:rPr>
          <w:i/>
          <w:iCs/>
        </w:rPr>
        <w:t>src</w:t>
      </w:r>
      <w:proofErr w:type="spellEnd"/>
      <w:r w:rsidR="009845BA" w:rsidRPr="009845BA">
        <w:t>.</w:t>
      </w:r>
    </w:p>
    <w:p w14:paraId="424C3491" w14:textId="4FC8149B" w:rsidR="00E24BD0" w:rsidRDefault="007F369B" w:rsidP="00C35328">
      <w:pPr>
        <w:ind w:firstLine="0"/>
      </w:pPr>
      <w:r>
        <w:t>El primer pas ha estat definir</w:t>
      </w:r>
      <w:r w:rsidR="00DF4E77">
        <w:t xml:space="preserve"> </w:t>
      </w:r>
      <w:r w:rsidR="000D6C2E">
        <w:t>l’estàndard d</w:t>
      </w:r>
      <w:r w:rsidR="00DF4E77">
        <w:t>els controladors</w:t>
      </w:r>
      <w:r w:rsidR="00246578">
        <w:rPr>
          <w:rStyle w:val="FootnoteReference"/>
        </w:rPr>
        <w:footnoteReference w:id="12"/>
      </w:r>
      <w:r w:rsidR="00DF4E77">
        <w:t xml:space="preserve"> </w:t>
      </w:r>
      <w:r w:rsidR="00DF4E77" w:rsidRPr="00DF4E77">
        <w:rPr>
          <w:i/>
          <w:iCs/>
        </w:rPr>
        <w:t>(drivers)</w:t>
      </w:r>
      <w:r w:rsidR="00DF4E77">
        <w:t xml:space="preserve"> de cada </w:t>
      </w:r>
      <w:r w:rsidR="006E42B9">
        <w:t xml:space="preserve">tipus </w:t>
      </w:r>
      <w:r w:rsidR="00DF4E77">
        <w:t>perifèric</w:t>
      </w:r>
      <w:r w:rsidR="00FE3CEE">
        <w:t xml:space="preserve"> diferent</w:t>
      </w:r>
      <w:r w:rsidR="00E24BD0">
        <w:t>, així l’únic que cal canviar entre instal</w:t>
      </w:r>
      <w:r w:rsidR="00E24BD0">
        <w:rPr>
          <w:rFonts w:ascii="Arial" w:hAnsi="Arial" w:cs="Arial"/>
        </w:rPr>
        <w:t>·</w:t>
      </w:r>
      <w:r w:rsidR="00E24BD0">
        <w:t xml:space="preserve">lacions </w:t>
      </w:r>
      <w:r w:rsidR="00752312">
        <w:t>són</w:t>
      </w:r>
      <w:r w:rsidR="00E24BD0">
        <w:t xml:space="preserve"> </w:t>
      </w:r>
      <w:r w:rsidR="005513AB">
        <w:t>les configuracions dels dispositius</w:t>
      </w:r>
      <w:r w:rsidR="00752312">
        <w:t xml:space="preserve"> i els d</w:t>
      </w:r>
      <w:r w:rsidR="000904C4">
        <w:t>r</w:t>
      </w:r>
      <w:r w:rsidR="00752312">
        <w:t>ivers dels diferents</w:t>
      </w:r>
      <w:r w:rsidR="004D7C41">
        <w:t xml:space="preserve"> dispositius</w:t>
      </w:r>
      <w:r w:rsidR="00E24BD0">
        <w:t xml:space="preserve">. Els perifèrics </w:t>
      </w:r>
      <w:r w:rsidR="006E42B9">
        <w:t xml:space="preserve">són: </w:t>
      </w:r>
    </w:p>
    <w:p w14:paraId="188F291B" w14:textId="3992C86E" w:rsidR="00E24BD0" w:rsidRDefault="00E24BD0" w:rsidP="00E24BD0">
      <w:pPr>
        <w:pStyle w:val="ListParagraph"/>
      </w:pPr>
      <w:r>
        <w:t>L</w:t>
      </w:r>
      <w:r w:rsidR="006E42B9">
        <w:t>a base de dades</w:t>
      </w:r>
      <w:r w:rsidR="007D124C">
        <w:t>.</w:t>
      </w:r>
    </w:p>
    <w:p w14:paraId="13B11EBC" w14:textId="03EFE33B" w:rsidR="00E24BD0" w:rsidRDefault="0036481B" w:rsidP="00E24BD0">
      <w:pPr>
        <w:pStyle w:val="ListParagraph"/>
      </w:pPr>
      <w:r>
        <w:t>El m</w:t>
      </w:r>
      <w:r w:rsidR="008D1A07">
        <w:t>esurador de producció i consum</w:t>
      </w:r>
      <w:r w:rsidR="007D124C">
        <w:t>.</w:t>
      </w:r>
    </w:p>
    <w:p w14:paraId="15CBA985" w14:textId="75601A1D" w:rsidR="006E42B9" w:rsidRPr="006E42B9" w:rsidRDefault="00E24BD0" w:rsidP="00E24BD0">
      <w:pPr>
        <w:pStyle w:val="ListParagraph"/>
      </w:pPr>
      <w:r>
        <w:t>E</w:t>
      </w:r>
      <w:r w:rsidR="006E42B9">
        <w:t>l</w:t>
      </w:r>
      <w:r w:rsidR="00BF0319">
        <w:t>s</w:t>
      </w:r>
      <w:r w:rsidR="006E42B9">
        <w:t xml:space="preserve"> dispositiu</w:t>
      </w:r>
      <w:r>
        <w:t>s</w:t>
      </w:r>
      <w:r w:rsidR="006E42B9">
        <w:t xml:space="preserve"> per controlar l</w:t>
      </w:r>
      <w:r w:rsidR="007E472A">
        <w:t>es</w:t>
      </w:r>
      <w:r w:rsidR="006E42B9">
        <w:t xml:space="preserve"> càrreg</w:t>
      </w:r>
      <w:r w:rsidR="00BF0319">
        <w:t>ues</w:t>
      </w:r>
      <w:r>
        <w:t>.</w:t>
      </w:r>
    </w:p>
    <w:p w14:paraId="1E80FD8A" w14:textId="61925592" w:rsidR="0031081F" w:rsidRDefault="0031081F" w:rsidP="00C35328">
      <w:pPr>
        <w:ind w:firstLine="0"/>
      </w:pPr>
      <w:r>
        <w:t>L’altre canvi que s’ha fet ha estat separar el programa en dos</w:t>
      </w:r>
      <w:r w:rsidR="009845BA">
        <w:t xml:space="preserve">: </w:t>
      </w:r>
      <w:r w:rsidR="009845BA">
        <w:rPr>
          <w:i/>
          <w:iCs/>
        </w:rPr>
        <w:t xml:space="preserve">managing.py </w:t>
      </w:r>
      <w:r w:rsidR="009845BA">
        <w:t>i</w:t>
      </w:r>
      <w:r w:rsidR="009845BA">
        <w:rPr>
          <w:i/>
          <w:iCs/>
        </w:rPr>
        <w:t xml:space="preserve"> monitoring.py</w:t>
      </w:r>
      <w:r>
        <w:t xml:space="preserve">, ja que les dues funcionalitats que implementava, </w:t>
      </w:r>
      <w:r w:rsidR="008071FD">
        <w:t xml:space="preserve">la </w:t>
      </w:r>
      <w:r>
        <w:t xml:space="preserve">gestió i </w:t>
      </w:r>
      <w:r w:rsidR="008071FD">
        <w:t xml:space="preserve">la </w:t>
      </w:r>
      <w:r>
        <w:t>monitorització, són independents</w:t>
      </w:r>
      <w:r w:rsidR="009845BA">
        <w:t>.</w:t>
      </w:r>
    </w:p>
    <w:p w14:paraId="4AA6BFE6" w14:textId="25D91095" w:rsidR="009845BA" w:rsidRDefault="00646DDF" w:rsidP="002442AC">
      <w:r>
        <w:t xml:space="preserve">Com </w:t>
      </w:r>
      <w:r w:rsidR="000629C9">
        <w:t>que el sistema operatiu de la Raspberry és una distribució</w:t>
      </w:r>
      <w:r w:rsidR="002442AC">
        <w:t xml:space="preserve"> </w:t>
      </w:r>
      <w:r w:rsidR="000629C9">
        <w:t xml:space="preserve">Linux, s’ha fet servir </w:t>
      </w:r>
      <w:r w:rsidR="000629C9">
        <w:rPr>
          <w:i/>
          <w:iCs/>
        </w:rPr>
        <w:t>systemd</w:t>
      </w:r>
      <w:r w:rsidR="000629C9">
        <w:t xml:space="preserve"> per crear </w:t>
      </w:r>
      <w:r w:rsidR="00AB7B3B">
        <w:t xml:space="preserve">dos </w:t>
      </w:r>
      <w:r w:rsidR="000629C9">
        <w:t xml:space="preserve">serveis, coneguts com a </w:t>
      </w:r>
      <w:proofErr w:type="spellStart"/>
      <w:r w:rsidR="000629C9">
        <w:rPr>
          <w:i/>
          <w:iCs/>
        </w:rPr>
        <w:t>daemons</w:t>
      </w:r>
      <w:proofErr w:type="spellEnd"/>
      <w:r w:rsidR="005972ED">
        <w:t>.</w:t>
      </w:r>
      <w:r>
        <w:t xml:space="preserve"> </w:t>
      </w:r>
      <w:r w:rsidR="00451ED0">
        <w:t>Així podem</w:t>
      </w:r>
      <w:r>
        <w:t xml:space="preserve"> tenir els dos programes funcionant contínuament </w:t>
      </w:r>
      <w:r w:rsidR="00662D1E">
        <w:t xml:space="preserve">i </w:t>
      </w:r>
      <w:r>
        <w:t>de fons.</w:t>
      </w:r>
      <w:r w:rsidR="009E19DA">
        <w:t xml:space="preserve"> Aquest es troben a la carpeta </w:t>
      </w:r>
      <w:r w:rsidR="009E19DA">
        <w:rPr>
          <w:i/>
          <w:iCs/>
        </w:rPr>
        <w:t>./</w:t>
      </w:r>
      <w:proofErr w:type="spellStart"/>
      <w:r w:rsidR="009E19DA">
        <w:rPr>
          <w:i/>
          <w:iCs/>
        </w:rPr>
        <w:t>src</w:t>
      </w:r>
      <w:proofErr w:type="spellEnd"/>
      <w:r w:rsidR="009E19DA">
        <w:rPr>
          <w:i/>
          <w:iCs/>
        </w:rPr>
        <w:t>/</w:t>
      </w:r>
      <w:proofErr w:type="spellStart"/>
      <w:r w:rsidR="009E19DA">
        <w:rPr>
          <w:i/>
          <w:iCs/>
        </w:rPr>
        <w:t>daemons</w:t>
      </w:r>
      <w:proofErr w:type="spellEnd"/>
      <w:r w:rsidR="009E19DA">
        <w:t xml:space="preserve"> </w:t>
      </w:r>
    </w:p>
    <w:p w14:paraId="20A4191C" w14:textId="1B22E7BD" w:rsidR="00007011" w:rsidRDefault="00007011" w:rsidP="0055772F">
      <w:pPr>
        <w:pStyle w:val="TtolExemple"/>
      </w:pPr>
      <w:r>
        <w:t>Drivers</w:t>
      </w:r>
    </w:p>
    <w:p w14:paraId="56E334F4" w14:textId="1C8FCF69" w:rsidR="00B33D12" w:rsidRDefault="00B33D12" w:rsidP="00E24BD0">
      <w:r>
        <w:t xml:space="preserve">La </w:t>
      </w:r>
      <w:r w:rsidR="00027E93">
        <w:t>programació</w:t>
      </w:r>
      <w:r>
        <w:t xml:space="preserve"> dels drivers s’ha fet </w:t>
      </w:r>
      <w:r w:rsidR="00027E93">
        <w:t>orientada a objectes, és a dir, s’ha creat una classe per cada driver. D’aquesta manera podem controlar dos perifèrics igual</w:t>
      </w:r>
      <w:r w:rsidR="006C284E">
        <w:t>s</w:t>
      </w:r>
      <w:r w:rsidR="00027E93">
        <w:t xml:space="preserve"> amb dues instàncies de la mateixa classe.</w:t>
      </w:r>
    </w:p>
    <w:p w14:paraId="0CD080D5" w14:textId="5162AE0C" w:rsidR="00E24BD0" w:rsidRDefault="00B33D12" w:rsidP="00651C14">
      <w:r>
        <w:t xml:space="preserve">Per tal d’estandarditzar </w:t>
      </w:r>
      <w:r w:rsidR="00550A3F">
        <w:t>els</w:t>
      </w:r>
      <w:r>
        <w:t xml:space="preserve"> driver</w:t>
      </w:r>
      <w:r w:rsidR="00550A3F">
        <w:t>s</w:t>
      </w:r>
      <w:r w:rsidR="00297B2F">
        <w:t>,</w:t>
      </w:r>
      <w:r>
        <w:t xml:space="preserve"> </w:t>
      </w:r>
      <w:r w:rsidR="00E24BD0">
        <w:t>s’ha</w:t>
      </w:r>
      <w:r>
        <w:t>n</w:t>
      </w:r>
      <w:r w:rsidR="00E24BD0">
        <w:t xml:space="preserve"> definit</w:t>
      </w:r>
      <w:r>
        <w:t xml:space="preserve"> </w:t>
      </w:r>
      <w:r w:rsidR="00AF4446">
        <w:t>uns drivers base sense cap funcionalitat</w:t>
      </w:r>
      <w:r w:rsidR="00651C14">
        <w:t>. S</w:t>
      </w:r>
      <w:r w:rsidR="00AF4446">
        <w:t xml:space="preserve">implement són </w:t>
      </w:r>
      <w:r w:rsidR="00E24BD0">
        <w:t>una classe abstracta que defineix els mètodes</w:t>
      </w:r>
      <w:r w:rsidR="00651C14">
        <w:t xml:space="preserve"> del driver</w:t>
      </w:r>
      <w:r w:rsidR="00883746">
        <w:t>.</w:t>
      </w:r>
    </w:p>
    <w:p w14:paraId="2903273F" w14:textId="685B82C8" w:rsidR="00EB206F" w:rsidRDefault="00EB206F" w:rsidP="000C58E3">
      <w:pPr>
        <w:pStyle w:val="Caption"/>
      </w:pPr>
      <w:r>
        <w:rPr>
          <w:noProof/>
        </w:rPr>
        <mc:AlternateContent>
          <mc:Choice Requires="wpc">
            <w:drawing>
              <wp:inline distT="0" distB="0" distL="0" distR="0" wp14:anchorId="5082DAA7" wp14:editId="64C7CFF8">
                <wp:extent cx="4965700" cy="2126826"/>
                <wp:effectExtent l="0" t="0" r="6350" b="6985"/>
                <wp:docPr id="66" name="Canvas 6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Canvas">
                    <wpc:wpc>
                      <wpc:bg>
                        <a:solidFill>
                          <a:srgbClr val="FFFFFF"/>
                        </a:solidFill>
                      </wpc:bg>
                      <wpc:whole/>
                      <wps:wsp>
                        <wps:cNvPr id="495" name="Rectangle: Rounded Corners 454"/>
                        <wps:cNvSpPr>
                          <a:spLocks noChangeArrowheads="1"/>
                        </wps:cNvSpPr>
                        <wps:spPr bwMode="auto">
                          <a:xfrm>
                            <a:off x="196400" y="579541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E02E0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6" name="Rectangle: Rounded Corners 455"/>
                        <wps:cNvSpPr>
                          <a:spLocks noChangeArrowheads="1"/>
                        </wps:cNvSpPr>
                        <wps:spPr bwMode="auto">
                          <a:xfrm>
                            <a:off x="3536400" y="10578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1F6046D2" w14:textId="33FDDAFA" w:rsidR="00EB206F" w:rsidRDefault="00C8490E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PowerMeter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7" name="Rectangle: Rounded Corners 459"/>
                        <wps:cNvSpPr>
                          <a:spLocks noChangeArrowheads="1"/>
                        </wps:cNvSpPr>
                        <wps:spPr bwMode="auto">
                          <a:xfrm>
                            <a:off x="3536400" y="15413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4B89998A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DataBaseBase.py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8" name="Rectangle: Rounded Corners 460"/>
                        <wps:cNvSpPr>
                          <a:spLocks noChangeArrowheads="1"/>
                        </wps:cNvSpPr>
                        <wps:spPr bwMode="auto">
                          <a:xfrm>
                            <a:off x="3536400" y="5794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5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5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8D42643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LoadBase.py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99" name="Rectangle: Rounded Corners 461"/>
                        <wps:cNvSpPr>
                          <a:spLocks noChangeArrowheads="1"/>
                        </wps:cNvSpPr>
                        <wps:spPr bwMode="auto">
                          <a:xfrm>
                            <a:off x="1855900" y="1541182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7DCCBE17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InfluxDB.py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0" name="Rectangle: Rounded Corners 465"/>
                        <wps:cNvSpPr>
                          <a:spLocks noChangeArrowheads="1"/>
                        </wps:cNvSpPr>
                        <wps:spPr bwMode="auto">
                          <a:xfrm>
                            <a:off x="1855900" y="105816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32A56BF9" w14:textId="63C3D6EA" w:rsidR="00EB206F" w:rsidRDefault="00657D92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EnvoyS</w:t>
                              </w:r>
                              <w:r w:rsidR="00EB206F"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1" name="Rectangle: Rounded Corners 466"/>
                        <wps:cNvSpPr>
                          <a:spLocks noChangeArrowheads="1"/>
                        </wps:cNvSpPr>
                        <wps:spPr bwMode="auto">
                          <a:xfrm>
                            <a:off x="1855900" y="579641"/>
                            <a:ext cx="12240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4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4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0F2BED6D" w14:textId="77777777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</w:pPr>
                              <w:r>
                                <w:rPr>
                                  <w:rFonts w:ascii="CMU Sans Serif" w:eastAsia="Calibri" w:hAnsi="CMU Sans Serif"/>
                                  <w:color w:val="000000" w:themeColor="text1"/>
                                  <w:sz w:val="18"/>
                                  <w:szCs w:val="18"/>
                                </w:rPr>
                                <w:t>Shelly.py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2" name="Straight Arrow Connector 474"/>
                        <wps:cNvCnPr>
                          <a:cxnSpLocks noChangeShapeType="1"/>
                          <a:stCxn id="495" idx="3"/>
                        </wps:cNvCnPr>
                        <wps:spPr bwMode="auto">
                          <a:xfrm>
                            <a:off x="1401200" y="750548"/>
                            <a:ext cx="3056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3" name="Rectangle: Rounded Corners 487"/>
                        <wps:cNvSpPr>
                          <a:spLocks noChangeArrowheads="1"/>
                        </wps:cNvSpPr>
                        <wps:spPr bwMode="auto">
                          <a:xfrm>
                            <a:off x="1706800" y="457135"/>
                            <a:ext cx="1531800" cy="1561968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noFill/>
                          <a:ln w="12700">
                            <a:solidFill>
                              <a:schemeClr val="tx1">
                                <a:lumMod val="50000"/>
                                <a:lumOff val="50000"/>
                              </a:schemeClr>
                            </a:solidFill>
                            <a:prstDash val="dash"/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s:wsp>
                        <wps:cNvPr id="504" name="Text Box 488"/>
                        <wps:cNvSpPr txBox="1">
                          <a:spLocks noChangeArrowheads="1"/>
                        </wps:cNvSpPr>
                        <wps:spPr bwMode="auto">
                          <a:xfrm>
                            <a:off x="2028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3402A64" w14:textId="69E6E419" w:rsid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70AD47" w:themeColor="accent6"/>
                                </w:rPr>
                              </w:pPr>
                              <w:r>
                                <w:rPr>
                                  <w:color w:val="70AD47" w:themeColor="accent6"/>
                                </w:rPr>
                                <w:t>Programes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5" name="Rectangle: Rounded Corners 384"/>
                        <wps:cNvSpPr>
                          <a:spLocks noChangeArrowheads="1"/>
                        </wps:cNvSpPr>
                        <wps:spPr bwMode="auto">
                          <a:xfrm>
                            <a:off x="196400" y="1540982"/>
                            <a:ext cx="1204800" cy="342015"/>
                          </a:xfrm>
                          <a:prstGeom prst="roundRect">
                            <a:avLst>
                              <a:gd name="adj" fmla="val 16667"/>
                            </a:avLst>
                          </a:prstGeom>
                          <a:solidFill>
                            <a:schemeClr val="accent6">
                              <a:lumMod val="20000"/>
                              <a:lumOff val="80000"/>
                            </a:schemeClr>
                          </a:solidFill>
                          <a:ln w="12700">
                            <a:solidFill>
                              <a:schemeClr val="accent6">
                                <a:lumMod val="75000"/>
                                <a:lumOff val="0"/>
                              </a:schemeClr>
                            </a:solidFill>
                            <a:miter lim="800000"/>
                            <a:headEnd/>
                            <a:tailEnd/>
                          </a:ln>
                        </wps:spPr>
                        <wps:txbx>
                          <w:txbxContent>
                            <w:p w14:paraId="6FA71637" w14:textId="77777777" w:rsidR="00EB206F" w:rsidRDefault="00EB206F" w:rsidP="00EB206F">
                              <w:pPr>
                                <w:pStyle w:val="Taula"/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ascii="CMU Sans Serif" w:hAnsi="CMU Sans Serif" w:cs="CMU Sans Serif"/>
                                  <w:color w:val="000000" w:themeColor="text1"/>
                                </w:rPr>
                                <w:t>managin.py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6" name="Straight Arrow Connector 386"/>
                        <wps:cNvCnPr>
                          <a:cxnSpLocks noChangeShapeType="1"/>
                          <a:stCxn id="505" idx="3"/>
                        </wps:cNvCnPr>
                        <wps:spPr bwMode="auto">
                          <a:xfrm>
                            <a:off x="1401200" y="1711990"/>
                            <a:ext cx="3056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7" name="Text Box 423"/>
                        <wps:cNvSpPr txBox="1">
                          <a:spLocks noChangeArrowheads="1"/>
                        </wps:cNvSpPr>
                        <wps:spPr bwMode="auto">
                          <a:xfrm>
                            <a:off x="1856200" y="138022"/>
                            <a:ext cx="1274458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80C3EA7" w14:textId="2F39F2D9" w:rsidR="00EB206F" w:rsidRPr="00EB206F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ED7D31" w:themeColor="accent2"/>
                                </w:rPr>
                              </w:pPr>
                              <w:r w:rsidRPr="00EB206F">
                                <w:rPr>
                                  <w:color w:val="ED7D31" w:themeColor="accent2"/>
                                </w:rPr>
                                <w:t xml:space="preserve">Drivers </w:t>
                              </w:r>
                              <w:r w:rsidR="00A55F1A" w:rsidRPr="00EB206F">
                                <w:rPr>
                                  <w:color w:val="ED7D31" w:themeColor="accent2"/>
                                </w:rPr>
                                <w:t>específics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8" name="Text Box 425"/>
                        <wps:cNvSpPr txBox="1">
                          <a:spLocks noChangeArrowheads="1"/>
                        </wps:cNvSpPr>
                        <wps:spPr bwMode="auto">
                          <a:xfrm>
                            <a:off x="3560900" y="138022"/>
                            <a:ext cx="1198400" cy="31911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6350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08CC847B" w14:textId="284A26B4" w:rsidR="00EB206F" w:rsidRPr="0064121C" w:rsidRDefault="00EB206F" w:rsidP="00EB206F">
                              <w:pPr>
                                <w:spacing w:before="0" w:after="0" w:line="240" w:lineRule="auto"/>
                                <w:ind w:firstLine="0"/>
                                <w:jc w:val="center"/>
                                <w:rPr>
                                  <w:color w:val="5B9BD5" w:themeColor="accent5"/>
                                </w:rPr>
                              </w:pPr>
                              <w:r w:rsidRPr="0064121C">
                                <w:rPr>
                                  <w:color w:val="5B9BD5" w:themeColor="accent5"/>
                                </w:rPr>
                                <w:t>Drivers base</w:t>
                              </w:r>
                            </w:p>
                          </w:txbxContent>
                        </wps:txbx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509" name="Straight Arrow Connector 426"/>
                        <wps:cNvCnPr>
                          <a:cxnSpLocks noChangeShapeType="1"/>
                          <a:stCxn id="501" idx="3"/>
                          <a:endCxn id="498" idx="1"/>
                        </wps:cNvCnPr>
                        <wps:spPr bwMode="auto">
                          <a:xfrm flipV="1">
                            <a:off x="3079900" y="750448"/>
                            <a:ext cx="456500" cy="1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0" name="Straight Arrow Connector 427"/>
                        <wps:cNvCnPr>
                          <a:cxnSpLocks noChangeShapeType="1"/>
                          <a:stCxn id="500" idx="3"/>
                          <a:endCxn id="496" idx="1"/>
                        </wps:cNvCnPr>
                        <wps:spPr bwMode="auto">
                          <a:xfrm flipV="1">
                            <a:off x="3079900" y="1228869"/>
                            <a:ext cx="456500" cy="3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11" name="Straight Arrow Connector 428"/>
                        <wps:cNvCnPr>
                          <a:cxnSpLocks noChangeShapeType="1"/>
                          <a:stCxn id="499" idx="3"/>
                          <a:endCxn id="497" idx="1"/>
                        </wps:cNvCnPr>
                        <wps:spPr bwMode="auto">
                          <a:xfrm>
                            <a:off x="3079900" y="1712190"/>
                            <a:ext cx="456500" cy="200"/>
                          </a:xfrm>
                          <a:prstGeom prst="straightConnector1">
                            <a:avLst/>
                          </a:prstGeom>
                          <a:noFill/>
                          <a:ln w="9525">
                            <a:solidFill>
                              <a:schemeClr val="tx1">
                                <a:lumMod val="100000"/>
                                <a:lumOff val="0"/>
                              </a:schemeClr>
                            </a:solidFill>
                            <a:miter lim="800000"/>
                            <a:headEnd/>
                            <a:tailEnd type="triangle" w="med" len="med"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</wpc:wpc>
                  </a:graphicData>
                </a:graphic>
              </wp:inline>
            </w:drawing>
          </mc:Choice>
          <mc:Fallback>
            <w:pict>
              <v:group w14:anchorId="5082DAA7" id="Canvas 66" o:spid="_x0000_s1340" editas="canvas" style="width:391pt;height:167.45pt;mso-position-horizontal-relative:char;mso-position-vertical-relative:line" coordsize="49657,2126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">
                <v:shape id="_x0000_s1341" type="#_x0000_t75" style="position:absolute;width:49657;height:21266;visibility:visible;mso-wrap-style:square" filled="t">
                  <v:fill o:detectmouseclick="t"/>
                  <v:path o:connecttype="none"/>
                </v:shape>
                <v:roundrect id="Rectangle: Rounded Corners 454" o:spid="_x0000_s1342" style="position:absolute;left:1964;top:5795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0E02E0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roundrect id="Rectangle: Rounded Corners 455" o:spid="_x0000_s1343" style="position:absolute;left:35364;top:10578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" fillcolor="#deeaf6 [664]" strokecolor="#5b9bd5 [3208]" strokeweight="1pt">
                  <v:stroke joinstyle="miter"/>
                  <v:textbox>
                    <w:txbxContent>
                      <w:p w14:paraId="1F6046D2" w14:textId="33FDDAFA" w:rsidR="00EB206F" w:rsidRDefault="00C8490E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PowerMeter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59" o:spid="_x0000_s1344" style="position:absolute;left:35364;top:15413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" fillcolor="#deeaf6 [664]" strokecolor="#5b9bd5 [3208]" strokeweight="1pt">
                  <v:stroke joinstyle="miter"/>
                  <v:textbox>
                    <w:txbxContent>
                      <w:p w14:paraId="4B89998A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DataBaseBase.py</w:t>
                        </w:r>
                      </w:p>
                    </w:txbxContent>
                  </v:textbox>
                </v:roundrect>
                <v:roundrect id="Rectangle: Rounded Corners 460" o:spid="_x0000_s1345" style="position:absolute;left:35364;top:5794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" fillcolor="#deeaf6 [664]" strokecolor="#5b9bd5 [3208]" strokeweight="1pt">
                  <v:stroke joinstyle="miter"/>
                  <v:textbox>
                    <w:txbxContent>
                      <w:p w14:paraId="78D42643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LoadBase.py</w:t>
                        </w:r>
                      </w:p>
                    </w:txbxContent>
                  </v:textbox>
                </v:roundrect>
                <v:roundrect id="Rectangle: Rounded Corners 461" o:spid="_x0000_s1346" style="position:absolute;left:18559;top:1541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" fillcolor="#fff2cc [663]" strokecolor="#bf8f00 [2407]" strokeweight="1pt">
                  <v:stroke joinstyle="miter"/>
                  <v:textbox>
                    <w:txbxContent>
                      <w:p w14:paraId="7DCCBE17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InfluxDB.py</w:t>
                        </w:r>
                      </w:p>
                    </w:txbxContent>
                  </v:textbox>
                </v:roundrect>
                <v:roundrect id="Rectangle: Rounded Corners 465" o:spid="_x0000_s1347" style="position:absolute;left:18559;top:10581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" fillcolor="#fff2cc [663]" strokecolor="#bf8f00 [2407]" strokeweight="1pt">
                  <v:stroke joinstyle="miter"/>
                  <v:textbox>
                    <w:txbxContent>
                      <w:p w14:paraId="32A56BF9" w14:textId="63C3D6EA" w:rsidR="00EB206F" w:rsidRDefault="00657D92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EnvoyS</w:t>
                        </w:r>
                        <w:r w:rsidR="00EB206F"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.py</w:t>
                        </w:r>
                      </w:p>
                    </w:txbxContent>
                  </v:textbox>
                </v:roundrect>
                <v:roundrect id="Rectangle: Rounded Corners 466" o:spid="_x0000_s1348" style="position:absolute;left:18559;top:5796;width:12240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" fillcolor="#fff2cc [663]" strokecolor="#bf8f00 [2407]" strokeweight="1pt">
                  <v:stroke joinstyle="miter"/>
                  <v:textbox>
                    <w:txbxContent>
                      <w:p w14:paraId="0F2BED6D" w14:textId="77777777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</w:pPr>
                        <w:r>
                          <w:rPr>
                            <w:rFonts w:ascii="CMU Sans Serif" w:eastAsia="Calibri" w:hAnsi="CMU Sans Serif"/>
                            <w:color w:val="000000" w:themeColor="text1"/>
                            <w:sz w:val="18"/>
                            <w:szCs w:val="18"/>
                          </w:rPr>
                          <w:t>Shelly.py</w:t>
                        </w:r>
                      </w:p>
                    </w:txbxContent>
                  </v:textbox>
                </v:roundrect>
                <v:shape id="Straight Arrow Connector 474" o:spid="_x0000_s1349" type="#_x0000_t32" style="position:absolute;left:14012;top:7505;width:3056;height:1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" strokecolor="black [3213]">
                  <v:stroke endarrow="block" joinstyle="miter"/>
                </v:shape>
                <v:roundrect id="Rectangle: Rounded Corners 487" o:spid="_x0000_s1350" style="position:absolute;left:17068;top:4571;width:15318;height:15620;visibility:visible;mso-wrap-style:square;v-text-anchor:middle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" filled="f" strokecolor="gray [1629]" strokeweight="1pt">
                  <v:stroke dashstyle="dash" joinstyle="miter"/>
                </v:roundrect>
                <v:shape id="Text Box 488" o:spid="_x0000_s1351" type="#_x0000_t202" style="position:absolute;left:2028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" filled="f" stroked="f" strokeweight=".5pt">
                  <v:textbox>
                    <w:txbxContent>
                      <w:p w14:paraId="23402A64" w14:textId="69E6E419" w:rsid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70AD47" w:themeColor="accent6"/>
                          </w:rPr>
                        </w:pPr>
                        <w:r>
                          <w:rPr>
                            <w:color w:val="70AD47" w:themeColor="accent6"/>
                          </w:rPr>
                          <w:t>Programes</w:t>
                        </w:r>
                      </w:p>
                    </w:txbxContent>
                  </v:textbox>
                </v:shape>
                <v:roundrect id="Rectangle: Rounded Corners 384" o:spid="_x0000_s1352" style="position:absolute;left:1964;top:15409;width:12048;height:3420;visibility:visible;mso-wrap-style:square;v-text-anchor:top" arcsize="10923f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" fillcolor="#e2efd9 [665]" strokecolor="#538135 [2409]" strokeweight="1pt">
                  <v:stroke joinstyle="miter"/>
                  <v:textbox>
                    <w:txbxContent>
                      <w:p w14:paraId="6FA71637" w14:textId="77777777" w:rsidR="00EB206F" w:rsidRDefault="00EB206F" w:rsidP="00EB206F">
                        <w:pPr>
                          <w:pStyle w:val="Taula"/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</w:pPr>
                        <w:r>
                          <w:rPr>
                            <w:rFonts w:ascii="CMU Sans Serif" w:hAnsi="CMU Sans Serif" w:cs="CMU Sans Serif"/>
                            <w:color w:val="000000" w:themeColor="text1"/>
                          </w:rPr>
                          <w:t>managin.py</w:t>
                        </w:r>
                      </w:p>
                    </w:txbxContent>
                  </v:textbox>
                </v:roundrect>
                <v:shape id="Straight Arrow Connector 386" o:spid="_x0000_s1353" type="#_x0000_t32" style="position:absolute;left:14012;top:17119;width:3056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" strokecolor="black [3213]">
                  <v:stroke endarrow="block" joinstyle="miter"/>
                </v:shape>
                <v:shape id="Text Box 423" o:spid="_x0000_s1354" type="#_x0000_t202" style="position:absolute;left:18562;top:1380;width:1274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" filled="f" stroked="f" strokeweight=".5pt">
                  <v:textbox>
                    <w:txbxContent>
                      <w:p w14:paraId="780C3EA7" w14:textId="2F39F2D9" w:rsidR="00EB206F" w:rsidRPr="00EB206F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ED7D31" w:themeColor="accent2"/>
                          </w:rPr>
                        </w:pPr>
                        <w:r w:rsidRPr="00EB206F">
                          <w:rPr>
                            <w:color w:val="ED7D31" w:themeColor="accent2"/>
                          </w:rPr>
                          <w:t xml:space="preserve">Drivers </w:t>
                        </w:r>
                        <w:r w:rsidR="00A55F1A" w:rsidRPr="00EB206F">
                          <w:rPr>
                            <w:color w:val="ED7D31" w:themeColor="accent2"/>
                          </w:rPr>
                          <w:t>específics</w:t>
                        </w:r>
                      </w:p>
                    </w:txbxContent>
                  </v:textbox>
                </v:shape>
                <v:shape id="Text Box 425" o:spid="_x0000_s1355" type="#_x0000_t202" style="position:absolute;left:35609;top:1380;width:11984;height:319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" filled="f" stroked="f" strokeweight=".5pt">
                  <v:textbox>
                    <w:txbxContent>
                      <w:p w14:paraId="08CC847B" w14:textId="284A26B4" w:rsidR="00EB206F" w:rsidRPr="0064121C" w:rsidRDefault="00EB206F" w:rsidP="00EB206F">
                        <w:pPr>
                          <w:spacing w:before="0" w:after="0" w:line="240" w:lineRule="auto"/>
                          <w:ind w:firstLine="0"/>
                          <w:jc w:val="center"/>
                          <w:rPr>
                            <w:color w:val="5B9BD5" w:themeColor="accent5"/>
                          </w:rPr>
                        </w:pPr>
                        <w:r w:rsidRPr="0064121C">
                          <w:rPr>
                            <w:color w:val="5B9BD5" w:themeColor="accent5"/>
                          </w:rPr>
                          <w:t>Drivers base</w:t>
                        </w:r>
                      </w:p>
                    </w:txbxContent>
                  </v:textbox>
                </v:shape>
                <v:shape id="Straight Arrow Connector 426" o:spid="_x0000_s1356" type="#_x0000_t32" style="position:absolute;left:30799;top:7504;width:4565;height: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" strokecolor="black [3213]">
                  <v:stroke endarrow="block" joinstyle="miter"/>
                </v:shape>
                <v:shape id="Straight Arrow Connector 427" o:spid="_x0000_s1357" type="#_x0000_t32" style="position:absolute;left:30799;top:12288;width:4565;height: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" strokecolor="black [3213]">
                  <v:stroke endarrow="block" joinstyle="miter"/>
                </v:shape>
                <v:shape id="Straight Arrow Connector 428" o:spid="_x0000_s1358" type="#_x0000_t32" style="position:absolute;left:30799;top:17121;width:4565;height: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" strokecolor="black [3213]">
                  <v:stroke endarrow="block" joinstyle="miter"/>
                </v:shape>
                <w10:anchorlock/>
              </v:group>
            </w:pict>
          </mc:Fallback>
        </mc:AlternateContent>
      </w:r>
    </w:p>
    <w:p w14:paraId="79055714" w14:textId="15D43B4A" w:rsidR="00EB206F" w:rsidRDefault="00EB206F" w:rsidP="00EB206F">
      <w:pPr>
        <w:pStyle w:val="Caption"/>
      </w:pPr>
      <w:bookmarkStart w:id="252" w:name="_Toc10820786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>. Relació programa-driver</w:t>
      </w:r>
      <w:bookmarkEnd w:id="252"/>
    </w:p>
    <w:p w14:paraId="1564966B" w14:textId="77777777" w:rsidR="00F53A58" w:rsidRDefault="00F53A58" w:rsidP="00F53A58"/>
    <w:p w14:paraId="697A09A0" w14:textId="63C9E8A4" w:rsidR="00F53A58" w:rsidRDefault="00F53A58" w:rsidP="00F53A58">
      <w:r>
        <w:t>Si és vol veure l’estàndard definit per a cada driver</w:t>
      </w:r>
      <w:r w:rsidR="006470E7">
        <w:t>,</w:t>
      </w:r>
      <w:r>
        <w:t xml:space="preserve"> o com s’han programat els </w:t>
      </w:r>
      <w:r w:rsidR="00034644">
        <w:t xml:space="preserve">drivers </w:t>
      </w:r>
      <w:r>
        <w:t>de cada dispositiu d’aquesta instal</w:t>
      </w:r>
      <w:r>
        <w:rPr>
          <w:rFonts w:ascii="Arial" w:hAnsi="Arial" w:cs="Arial"/>
        </w:rPr>
        <w:t>·</w:t>
      </w:r>
      <w:r>
        <w:t xml:space="preserve">lació, </w:t>
      </w:r>
      <w:r w:rsidR="00E75337">
        <w:t xml:space="preserve">els drivers </w:t>
      </w:r>
      <w:r>
        <w:t xml:space="preserve">es troben en la carpeta </w:t>
      </w:r>
      <w:r w:rsidRPr="007F3744">
        <w:rPr>
          <w:i/>
          <w:iCs/>
        </w:rPr>
        <w:t>./</w:t>
      </w:r>
      <w:proofErr w:type="spellStart"/>
      <w:r w:rsidRPr="007F3744">
        <w:rPr>
          <w:i/>
          <w:iCs/>
        </w:rPr>
        <w:t>s</w:t>
      </w:r>
      <w:r>
        <w:rPr>
          <w:i/>
          <w:iCs/>
        </w:rPr>
        <w:t>rc</w:t>
      </w:r>
      <w:proofErr w:type="spellEnd"/>
      <w:r w:rsidRPr="007F3744">
        <w:rPr>
          <w:i/>
          <w:iCs/>
        </w:rPr>
        <w:t>/drivers</w:t>
      </w:r>
      <w:r>
        <w:t>, on cada subcarpeta correspon a un perifèric. Cada subcarpeta conté el driver base i les seves implementacions específiques.</w:t>
      </w:r>
    </w:p>
    <w:p w14:paraId="23049B8E" w14:textId="05B8C445" w:rsidR="00E84C26" w:rsidRPr="00E84C26" w:rsidRDefault="00ED09E5" w:rsidP="00E84C26">
      <w:pPr>
        <w:rPr>
          <w:sz w:val="20"/>
          <w:szCs w:val="20"/>
        </w:rPr>
      </w:pPr>
      <w:r>
        <w:lastRenderedPageBreak/>
        <w:t xml:space="preserve">Per implementar el </w:t>
      </w:r>
      <w:r w:rsidR="00850300">
        <w:t xml:space="preserve">driver d’InfluxDB, </w:t>
      </w:r>
      <w:r w:rsidR="00277F15">
        <w:t xml:space="preserve">simplement </w:t>
      </w:r>
      <w:r>
        <w:t>s’</w:t>
      </w:r>
      <w:r w:rsidR="00277F15">
        <w:t>ha</w:t>
      </w:r>
      <w:r>
        <w:t>n</w:t>
      </w:r>
      <w:r w:rsidR="00277F15">
        <w:t xml:space="preserve"> </w:t>
      </w:r>
      <w:r w:rsidR="0090220B">
        <w:t>embolcalla</w:t>
      </w:r>
      <w:r>
        <w:t>t</w:t>
      </w:r>
      <w:r w:rsidR="00277F15">
        <w:t xml:space="preserve"> certes funcionalitats de la llibreria oficial </w:t>
      </w:r>
      <w:r w:rsidR="00A814CE">
        <w:t>d’InfluxDB</w:t>
      </w:r>
      <w:r w:rsidR="00704221">
        <w:t xml:space="preserve"> </w:t>
      </w:r>
      <w:sdt>
        <w:sdtPr>
          <w:id w:val="-610747345"/>
          <w:citation/>
        </w:sdtPr>
        <w:sdtEndPr/>
        <w:sdtContent>
          <w:r w:rsidR="00704221">
            <w:fldChar w:fldCharType="begin"/>
          </w:r>
          <w:r w:rsidR="00704221">
            <w:rPr>
              <w:lang w:val="en-US"/>
            </w:rPr>
            <w:instrText xml:space="preserve"> CITATION Pyt22 \l 1033 </w:instrText>
          </w:r>
          <w:r w:rsidR="00704221">
            <w:fldChar w:fldCharType="separate"/>
          </w:r>
          <w:r w:rsidR="009C489C" w:rsidRPr="009C489C">
            <w:rPr>
              <w:noProof/>
              <w:lang w:val="en-US"/>
            </w:rPr>
            <w:t>[19]</w:t>
          </w:r>
          <w:r w:rsidR="00704221">
            <w:fldChar w:fldCharType="end"/>
          </w:r>
        </w:sdtContent>
      </w:sdt>
      <w:r w:rsidR="00277F15">
        <w:t>.</w:t>
      </w:r>
      <w:r w:rsidR="00DE4467">
        <w:t xml:space="preserve"> La</w:t>
      </w:r>
      <w:r>
        <w:t xml:space="preserve"> </w:t>
      </w:r>
      <w:r w:rsidR="00DE4467">
        <w:t>implementació</w:t>
      </w:r>
      <w:r>
        <w:t xml:space="preserve"> </w:t>
      </w:r>
      <w:r w:rsidR="0035057E">
        <w:t>d</w:t>
      </w:r>
      <w:r>
        <w:t xml:space="preserve">el </w:t>
      </w:r>
      <w:r w:rsidR="00E84C26">
        <w:t xml:space="preserve">driver Shelly, </w:t>
      </w:r>
      <w:r w:rsidR="00DE4467">
        <w:t>també ha consistit en</w:t>
      </w:r>
      <w:r w:rsidR="00E84C26">
        <w:t xml:space="preserve"> embolcalla</w:t>
      </w:r>
      <w:r w:rsidR="008706FF">
        <w:t>r</w:t>
      </w:r>
      <w:r w:rsidR="00E84C26">
        <w:t xml:space="preserve"> certes funcionalitats de la llibreria </w:t>
      </w:r>
      <w:proofErr w:type="spellStart"/>
      <w:r w:rsidR="00A814CE" w:rsidRPr="00A814CE">
        <w:t>ShellyPy</w:t>
      </w:r>
      <w:proofErr w:type="spellEnd"/>
      <w:r>
        <w:t xml:space="preserve"> </w:t>
      </w:r>
      <w:sdt>
        <w:sdtPr>
          <w:id w:val="-945382820"/>
          <w:citation/>
        </w:sdtPr>
        <w:sdtEndPr/>
        <w:sdtContent>
          <w:r>
            <w:fldChar w:fldCharType="begin"/>
          </w:r>
          <w:r>
            <w:rPr>
              <w:lang w:val="en-US"/>
            </w:rPr>
            <w:instrText xml:space="preserve"> CITATION She221 \l 1033 </w:instrText>
          </w:r>
          <w:r>
            <w:fldChar w:fldCharType="separate"/>
          </w:r>
          <w:r w:rsidR="009C489C" w:rsidRPr="009C489C">
            <w:rPr>
              <w:noProof/>
              <w:lang w:val="en-US"/>
            </w:rPr>
            <w:t>[20]</w:t>
          </w:r>
          <w:r>
            <w:fldChar w:fldCharType="end"/>
          </w:r>
        </w:sdtContent>
      </w:sdt>
      <w:r w:rsidR="00E84C26">
        <w:t>.</w:t>
      </w:r>
      <w:r w:rsidR="00DE4467">
        <w:t xml:space="preserve"> En canvi, per implementar el driver </w:t>
      </w:r>
      <w:proofErr w:type="spellStart"/>
      <w:r w:rsidR="00DE4467" w:rsidRPr="00DE4467">
        <w:t>EnvoyS</w:t>
      </w:r>
      <w:proofErr w:type="spellEnd"/>
      <w:r w:rsidR="00DE4467">
        <w:t xml:space="preserve"> no s’ha trobat cap llibreria, per tant</w:t>
      </w:r>
      <w:r w:rsidR="000F2DA7">
        <w:t>,</w:t>
      </w:r>
      <w:r w:rsidR="00DE4467">
        <w:t xml:space="preserve"> s’ha fet les peticions HTTP amb el mòdul requests.</w:t>
      </w:r>
    </w:p>
    <w:p w14:paraId="093E9A54" w14:textId="77777777" w:rsidR="00916A78" w:rsidRDefault="00916A78" w:rsidP="0055772F">
      <w:pPr>
        <w:pStyle w:val="TtolExemple"/>
      </w:pPr>
      <w:r>
        <w:t>Monitorització (monitoring.py)</w:t>
      </w:r>
    </w:p>
    <w:p w14:paraId="796E3000" w14:textId="7A809855" w:rsidR="00916A78" w:rsidRDefault="0055772F" w:rsidP="00916A78">
      <w:r>
        <w:t xml:space="preserve">El passos </w:t>
      </w:r>
      <w:r w:rsidR="00C66430">
        <w:t xml:space="preserve">essencials </w:t>
      </w:r>
      <w:r>
        <w:t>per monitoritzar són:</w:t>
      </w:r>
    </w:p>
    <w:p w14:paraId="13346557" w14:textId="5810C952" w:rsidR="00916A78" w:rsidRDefault="004C7C01" w:rsidP="00916A78">
      <w:pPr>
        <w:pStyle w:val="ListParagraph"/>
        <w:numPr>
          <w:ilvl w:val="0"/>
          <w:numId w:val="33"/>
        </w:numPr>
      </w:pPr>
      <w:r>
        <w:t>Inicialitzar els drivers</w:t>
      </w:r>
      <w:r w:rsidR="00916A78" w:rsidRPr="0089250C">
        <w:rPr>
          <w:i/>
          <w:iCs/>
        </w:rPr>
        <w:t>.</w:t>
      </w:r>
    </w:p>
    <w:p w14:paraId="170845A1" w14:textId="70D81491" w:rsidR="00BC7E27" w:rsidRDefault="00837F49" w:rsidP="00BC7E27">
      <w:pPr>
        <w:pStyle w:val="ListParagraph"/>
        <w:numPr>
          <w:ilvl w:val="0"/>
          <w:numId w:val="33"/>
        </w:numPr>
      </w:pPr>
      <w:r>
        <w:t>Inicialitzar les variables necessàries.</w:t>
      </w:r>
    </w:p>
    <w:p w14:paraId="65C6CF4C" w14:textId="329251EF" w:rsidR="00916A78" w:rsidRDefault="004C7C01" w:rsidP="00916A78">
      <w:pPr>
        <w:pStyle w:val="ListParagraph"/>
        <w:numPr>
          <w:ilvl w:val="0"/>
          <w:numId w:val="33"/>
        </w:numPr>
      </w:pPr>
      <w:r>
        <w:t>De forma indefinida</w:t>
      </w:r>
      <w:r w:rsidR="00915FC0">
        <w:t>:</w:t>
      </w:r>
    </w:p>
    <w:p w14:paraId="170B7300" w14:textId="37327418" w:rsidR="00916A78" w:rsidRDefault="00916A78" w:rsidP="00916A78">
      <w:pPr>
        <w:pStyle w:val="ListParagraph"/>
        <w:numPr>
          <w:ilvl w:val="1"/>
          <w:numId w:val="33"/>
        </w:numPr>
      </w:pPr>
      <w:r>
        <w:t xml:space="preserve">Obtenir o calcular les potències i </w:t>
      </w:r>
      <w:r w:rsidR="004E6A0F">
        <w:t>e</w:t>
      </w:r>
      <w:r w:rsidR="00236458">
        <w:t xml:space="preserve">l </w:t>
      </w:r>
      <w:r>
        <w:t>balanç</w:t>
      </w:r>
      <w:r w:rsidR="00BC7E27">
        <w:t>.</w:t>
      </w:r>
    </w:p>
    <w:p w14:paraId="2D47790E" w14:textId="4B33F6F8" w:rsidR="00916A78" w:rsidRDefault="004C7C01" w:rsidP="00916A78">
      <w:pPr>
        <w:pStyle w:val="ListParagraph"/>
        <w:numPr>
          <w:ilvl w:val="1"/>
          <w:numId w:val="33"/>
        </w:numPr>
      </w:pPr>
      <w:r>
        <w:t>Obtenir la informació de les càrregues</w:t>
      </w:r>
      <w:r w:rsidR="00BC7E27">
        <w:t>.</w:t>
      </w:r>
    </w:p>
    <w:p w14:paraId="29FBCE73" w14:textId="6AA8B03E" w:rsidR="00916A78" w:rsidRDefault="00916A78" w:rsidP="00916A78">
      <w:pPr>
        <w:pStyle w:val="ListParagraph"/>
        <w:numPr>
          <w:ilvl w:val="1"/>
          <w:numId w:val="33"/>
        </w:numPr>
      </w:pPr>
      <w:r>
        <w:t xml:space="preserve">Guardar les dades </w:t>
      </w:r>
      <w:r w:rsidR="004C7C01">
        <w:t>a la base de dades.</w:t>
      </w:r>
    </w:p>
    <w:p w14:paraId="647E333B" w14:textId="1993E417" w:rsidR="004C7C01" w:rsidRPr="001F1745" w:rsidRDefault="004C7C01" w:rsidP="00916A78">
      <w:pPr>
        <w:pStyle w:val="ListParagraph"/>
        <w:numPr>
          <w:ilvl w:val="1"/>
          <w:numId w:val="33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>.</w:t>
      </w:r>
      <w:r w:rsidR="0055772F">
        <w:rPr>
          <w:rFonts w:eastAsiaTheme="minorEastAsia"/>
        </w:rPr>
        <w:t xml:space="preserve"> On </w:t>
      </w:r>
      <m:oMath>
        <m:r>
          <w:rPr>
            <w:rFonts w:ascii="Cambria Math" w:eastAsiaTheme="minorEastAsia" w:hAnsi="Cambria Math"/>
          </w:rPr>
          <m:t>Ts</m:t>
        </m:r>
      </m:oMath>
      <w:r w:rsidR="0055772F">
        <w:rPr>
          <w:rFonts w:eastAsiaTheme="minorEastAsia"/>
        </w:rPr>
        <w:t xml:space="preserve"> és el període de mostreig</w:t>
      </w:r>
      <w:r w:rsidR="00BC7E27">
        <w:rPr>
          <w:rFonts w:eastAsiaTheme="minorEastAsia"/>
        </w:rPr>
        <w:t>.</w:t>
      </w:r>
    </w:p>
    <w:p w14:paraId="2BC7D2E6" w14:textId="2A062DA9" w:rsidR="000A2722" w:rsidRDefault="000A2722" w:rsidP="00CE2FF9">
      <w:pPr>
        <w:ind w:firstLine="0"/>
      </w:pPr>
      <w:r>
        <w:t>A</w:t>
      </w:r>
      <w:r w:rsidR="00603551">
        <w:t xml:space="preserve"> </w:t>
      </w:r>
      <w:r>
        <w:t>part dels passos essencials, s’ha implementat una funcionalitat extra:</w:t>
      </w:r>
    </w:p>
    <w:p w14:paraId="2BF27BC7" w14:textId="4D39C010" w:rsidR="000A2722" w:rsidRDefault="000A2722" w:rsidP="000A2722">
      <w:pPr>
        <w:pStyle w:val="ListParagraph"/>
      </w:pPr>
      <w:r>
        <w:t>En la inicialització de variables, s’ha fet que el programa recuperi els valors de l’</w:t>
      </w:r>
      <w:r w:rsidR="004243A3">
        <w:t>ú</w:t>
      </w:r>
      <w:r>
        <w:t>ltima mostra si aquesta està dins de l’hora en que es troba, si no, els valors inicials comencen a 0. Això permet reiniciar el monitoratge en qualsevol moment i no perdre l’estat anterior</w:t>
      </w:r>
      <w:r w:rsidR="00846AA6">
        <w:t xml:space="preserve"> (</w:t>
      </w:r>
      <w:r>
        <w:t xml:space="preserve">el balanç i </w:t>
      </w:r>
      <w:r w:rsidR="0017632D">
        <w:t>l’</w:t>
      </w:r>
      <w:r>
        <w:t>energia produïda fins el moment i l’estat de les càrregues).</w:t>
      </w:r>
    </w:p>
    <w:p w14:paraId="108339F1" w14:textId="02BBA551" w:rsidR="000A2722" w:rsidRDefault="00260E96" w:rsidP="000A2722">
      <w:pPr>
        <w:ind w:firstLine="0"/>
      </w:pPr>
      <w:r>
        <w:t>Igual</w:t>
      </w:r>
      <w:r w:rsidR="000A2722">
        <w:t xml:space="preserve"> que en el simulador, aquest passos corresponen a les diverses </w:t>
      </w:r>
      <w:r w:rsidR="0078522A">
        <w:t>regions</w:t>
      </w:r>
      <w:r w:rsidR="000A2722">
        <w:t xml:space="preserve"> de</w:t>
      </w:r>
      <w:r w:rsidR="007326E2">
        <w:t>l</w:t>
      </w:r>
      <w:r w:rsidR="000A2722">
        <w:t xml:space="preserve"> codi per fer-lo més fàcil d’entendre.</w:t>
      </w:r>
    </w:p>
    <w:p w14:paraId="5216A9CF" w14:textId="77777777" w:rsidR="0088648F" w:rsidRPr="00DA2EB9" w:rsidRDefault="0088648F" w:rsidP="0088648F">
      <w:pPr>
        <w:pStyle w:val="Code"/>
        <w:rPr>
          <w:rFonts w:eastAsia="Times New Roman" w:cs="Times New Roman"/>
          <w:color w:val="008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 xml:space="preserve"># ======== </w:t>
      </w:r>
      <w:r w:rsidRPr="00807F90">
        <w:rPr>
          <w:rFonts w:eastAsia="Times New Roman" w:cs="Times New Roman"/>
          <w:color w:val="008000"/>
          <w:szCs w:val="16"/>
        </w:rPr>
        <w:t>Settings</w:t>
      </w:r>
      <w:r w:rsidRPr="00DA2EB9">
        <w:rPr>
          <w:rFonts w:eastAsia="Times New Roman" w:cs="Times New Roman"/>
          <w:color w:val="008000"/>
          <w:szCs w:val="16"/>
        </w:rPr>
        <w:t xml:space="preserve"> ========</w:t>
      </w:r>
    </w:p>
    <w:p w14:paraId="4A7D44DD" w14:textId="77777777" w:rsidR="0088648F" w:rsidRPr="00DA2EB9" w:rsidRDefault="0088648F" w:rsidP="0088648F">
      <w:pPr>
        <w:pStyle w:val="Code"/>
        <w:rPr>
          <w:rFonts w:eastAsia="Times New Roman" w:cs="Times New Roman"/>
          <w:szCs w:val="16"/>
        </w:rPr>
      </w:pPr>
      <w:r w:rsidRPr="00DA2EB9">
        <w:rPr>
          <w:rFonts w:eastAsia="Times New Roman" w:cs="Times New Roman"/>
          <w:szCs w:val="16"/>
        </w:rPr>
        <w:t>...</w:t>
      </w:r>
      <w:r>
        <w:rPr>
          <w:rFonts w:eastAsia="Times New Roman" w:cs="Times New Roman"/>
          <w:szCs w:val="16"/>
        </w:rPr>
        <w:t xml:space="preserve"> </w:t>
      </w:r>
      <w:r w:rsidRPr="00807F90">
        <w:rPr>
          <w:rFonts w:eastAsia="Times New Roman" w:cs="Times New Roman"/>
          <w:color w:val="008000"/>
          <w:szCs w:val="16"/>
        </w:rPr>
        <w:t># (1)</w:t>
      </w:r>
    </w:p>
    <w:p w14:paraId="42C7A3E2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># ========== MAIN ==========</w:t>
      </w:r>
    </w:p>
    <w:p w14:paraId="7FE6E785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AF00DB"/>
          <w:szCs w:val="16"/>
        </w:rPr>
        <w:t>if</w:t>
      </w:r>
      <w:r w:rsidRPr="00DA2EB9">
        <w:rPr>
          <w:rFonts w:eastAsia="Times New Roman" w:cs="Times New Roman"/>
          <w:color w:val="000000"/>
          <w:szCs w:val="16"/>
        </w:rPr>
        <w:t xml:space="preserve"> </w:t>
      </w:r>
      <w:r w:rsidRPr="00DA2EB9">
        <w:rPr>
          <w:rFonts w:eastAsia="Times New Roman" w:cs="Times New Roman"/>
          <w:color w:val="001080"/>
          <w:szCs w:val="16"/>
        </w:rPr>
        <w:t>__name__</w:t>
      </w:r>
      <w:r w:rsidRPr="00DA2EB9">
        <w:rPr>
          <w:rFonts w:eastAsia="Times New Roman" w:cs="Times New Roman"/>
          <w:color w:val="000000"/>
          <w:szCs w:val="16"/>
        </w:rPr>
        <w:t xml:space="preserve"> == </w:t>
      </w:r>
      <w:r w:rsidRPr="00DA2EB9">
        <w:rPr>
          <w:rFonts w:eastAsia="Times New Roman" w:cs="Times New Roman"/>
          <w:color w:val="A31515"/>
          <w:szCs w:val="16"/>
        </w:rPr>
        <w:t>'__main__'</w:t>
      </w:r>
      <w:r w:rsidRPr="00DA2EB9">
        <w:rPr>
          <w:rFonts w:eastAsia="Times New Roman" w:cs="Times New Roman"/>
          <w:color w:val="000000"/>
          <w:szCs w:val="16"/>
        </w:rPr>
        <w:t>:</w:t>
      </w:r>
    </w:p>
    <w:p w14:paraId="584CD206" w14:textId="19100D06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Init</w:t>
      </w:r>
      <w:r w:rsidR="0088648F">
        <w:rPr>
          <w:rFonts w:eastAsia="Times New Roman" w:cs="Times New Roman"/>
          <w:color w:val="008000"/>
          <w:szCs w:val="16"/>
        </w:rPr>
        <w:t xml:space="preserve"> (2)</w:t>
      </w:r>
    </w:p>
    <w:p w14:paraId="16222200" w14:textId="1EC9F72E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AF00DB"/>
          <w:szCs w:val="16"/>
        </w:rPr>
        <w:t>while</w:t>
      </w:r>
      <w:r w:rsidR="0088648F" w:rsidRPr="00DA2EB9">
        <w:rPr>
          <w:rFonts w:eastAsia="Times New Roman" w:cs="Times New Roman"/>
          <w:color w:val="000000"/>
          <w:szCs w:val="16"/>
        </w:rPr>
        <w:t xml:space="preserve"> </w:t>
      </w:r>
      <w:r w:rsidR="0088648F" w:rsidRPr="00DA2EB9">
        <w:rPr>
          <w:rFonts w:eastAsia="Times New Roman" w:cs="Times New Roman"/>
          <w:color w:val="0000FF"/>
          <w:szCs w:val="16"/>
        </w:rPr>
        <w:t>True</w:t>
      </w:r>
      <w:r w:rsidR="0088648F" w:rsidRPr="00DA2EB9">
        <w:rPr>
          <w:rFonts w:eastAsia="Times New Roman" w:cs="Times New Roman"/>
          <w:color w:val="000000"/>
          <w:szCs w:val="16"/>
        </w:rPr>
        <w:t>:</w:t>
      </w:r>
      <w:r w:rsidR="0088648F">
        <w:rPr>
          <w:rFonts w:eastAsia="Times New Roman" w:cs="Times New Roman"/>
          <w:color w:val="000000"/>
          <w:szCs w:val="16"/>
        </w:rPr>
        <w:t xml:space="preserve"> </w:t>
      </w:r>
      <w:r w:rsidR="0088648F" w:rsidRPr="00807F90">
        <w:rPr>
          <w:rFonts w:eastAsia="Times New Roman" w:cs="Times New Roman"/>
          <w:color w:val="008000"/>
          <w:szCs w:val="16"/>
        </w:rPr>
        <w:t># (</w:t>
      </w:r>
      <w:r w:rsidR="0088648F">
        <w:rPr>
          <w:rFonts w:eastAsia="Times New Roman" w:cs="Times New Roman"/>
          <w:color w:val="008000"/>
          <w:szCs w:val="16"/>
        </w:rPr>
        <w:t>3</w:t>
      </w:r>
      <w:r w:rsidR="0088648F" w:rsidRPr="00807F90">
        <w:rPr>
          <w:rFonts w:eastAsia="Times New Roman" w:cs="Times New Roman"/>
          <w:color w:val="008000"/>
          <w:szCs w:val="16"/>
        </w:rPr>
        <w:t>)</w:t>
      </w:r>
    </w:p>
    <w:p w14:paraId="367F0A1B" w14:textId="3FAE25B0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Power/Calc Energy</w:t>
      </w:r>
      <w:r w:rsidR="0088648F">
        <w:rPr>
          <w:rFonts w:eastAsia="Times New Roman" w:cs="Times New Roman"/>
          <w:color w:val="008000"/>
          <w:szCs w:val="16"/>
        </w:rPr>
        <w:t xml:space="preserve"> (3.1)</w:t>
      </w:r>
    </w:p>
    <w:p w14:paraId="42B378D0" w14:textId="4AB1733C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Loads (on/off &amp; power)</w:t>
      </w:r>
      <w:r w:rsidR="0088648F">
        <w:rPr>
          <w:rFonts w:eastAsia="Times New Roman" w:cs="Times New Roman"/>
          <w:color w:val="008000"/>
          <w:szCs w:val="16"/>
        </w:rPr>
        <w:t xml:space="preserve"> (3.2)</w:t>
      </w:r>
    </w:p>
    <w:p w14:paraId="7A2E9694" w14:textId="0C250F9E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Store data</w:t>
      </w:r>
      <w:r w:rsidR="0088648F">
        <w:rPr>
          <w:rFonts w:eastAsia="Times New Roman" w:cs="Times New Roman"/>
          <w:color w:val="008000"/>
          <w:szCs w:val="16"/>
        </w:rPr>
        <w:t xml:space="preserve"> (3.3)</w:t>
      </w:r>
    </w:p>
    <w:p w14:paraId="6853B5DB" w14:textId="7BCBEFAF" w:rsidR="0088648F" w:rsidRPr="001F1745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Wait</w:t>
      </w:r>
      <w:r w:rsidR="0088648F">
        <w:rPr>
          <w:rFonts w:eastAsia="Times New Roman" w:cs="Times New Roman"/>
          <w:color w:val="008000"/>
          <w:szCs w:val="16"/>
        </w:rPr>
        <w:t xml:space="preserve"> (3.4)</w:t>
      </w:r>
    </w:p>
    <w:p w14:paraId="4301358D" w14:textId="1940E6C4" w:rsidR="008B251C" w:rsidRDefault="008B251C" w:rsidP="008B251C">
      <w:r>
        <w:t>Les dades que guarda la mo</w:t>
      </w:r>
      <w:r w:rsidR="000726D2">
        <w:t>n</w:t>
      </w:r>
      <w:r>
        <w:t>itoritzaci</w:t>
      </w:r>
      <w:r w:rsidR="006B2593">
        <w:t xml:space="preserve">ó </w:t>
      </w:r>
      <w:r w:rsidR="004649C2">
        <w:t xml:space="preserve">en cada instant de temps </w:t>
      </w:r>
      <w:r w:rsidR="006B2593">
        <w:t>són</w:t>
      </w:r>
      <w:r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35"/>
        <w:gridCol w:w="1877"/>
      </w:tblGrid>
      <w:tr w:rsidR="0069223A" w:rsidRPr="002F1639" w14:paraId="2418CC14" w14:textId="77777777" w:rsidTr="0069223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42A76A7" w14:textId="3089B114" w:rsidR="0069223A" w:rsidRPr="002442DA" w:rsidRDefault="0069223A" w:rsidP="00B3769F">
            <w:pPr>
              <w:pStyle w:val="Taula"/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C16D570" w14:textId="391688C5" w:rsidR="0069223A" w:rsidRPr="002F1639" w:rsidRDefault="0069223A" w:rsidP="00B3769F">
            <w:pPr>
              <w:pStyle w:val="Taula"/>
            </w:pPr>
          </w:p>
        </w:tc>
      </w:tr>
      <w:tr w:rsidR="0069223A" w:rsidRPr="002F1639" w14:paraId="687AE3E5" w14:textId="77777777" w:rsidTr="0069223A">
        <w:trPr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4036B6C" w14:textId="4CA94161" w:rsidR="0069223A" w:rsidRDefault="0069223A" w:rsidP="0069223A">
            <w:pPr>
              <w:pStyle w:val="Taula"/>
            </w:pPr>
            <w:r>
              <w:t>Nom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23D02BF" w14:textId="143E0FF7" w:rsidR="0069223A" w:rsidRDefault="0069223A" w:rsidP="0069223A">
            <w:pPr>
              <w:pStyle w:val="Taula"/>
            </w:pPr>
            <w:r>
              <w:t>Tipus</w:t>
            </w:r>
          </w:p>
        </w:tc>
      </w:tr>
      <w:tr w:rsidR="0069223A" w14:paraId="6A9FE7BB" w14:textId="77777777" w:rsidTr="0069223A">
        <w:trPr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5E83D993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powerP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033EC442" w14:textId="2487702A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float</w:t>
            </w:r>
          </w:p>
        </w:tc>
      </w:tr>
      <w:tr w:rsidR="0069223A" w14:paraId="5E4BC9E3" w14:textId="77777777" w:rsidTr="0069223A">
        <w:trPr>
          <w:jc w:val="center"/>
        </w:trPr>
        <w:tc>
          <w:tcPr>
            <w:tcW w:w="0" w:type="auto"/>
            <w:vAlign w:val="center"/>
          </w:tcPr>
          <w:p w14:paraId="1389D39E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powerC</w:t>
            </w:r>
          </w:p>
        </w:tc>
        <w:tc>
          <w:tcPr>
            <w:tcW w:w="0" w:type="auto"/>
            <w:vMerge/>
            <w:vAlign w:val="center"/>
          </w:tcPr>
          <w:p w14:paraId="29881058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05225021" w14:textId="77777777" w:rsidTr="0069223A">
        <w:trPr>
          <w:jc w:val="center"/>
        </w:trPr>
        <w:tc>
          <w:tcPr>
            <w:tcW w:w="0" w:type="auto"/>
            <w:vAlign w:val="center"/>
          </w:tcPr>
          <w:p w14:paraId="6ACDA503" w14:textId="0299943D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energyB</w:t>
            </w:r>
          </w:p>
        </w:tc>
        <w:tc>
          <w:tcPr>
            <w:tcW w:w="0" w:type="auto"/>
            <w:vMerge/>
            <w:vAlign w:val="center"/>
          </w:tcPr>
          <w:p w14:paraId="6E4059BA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3F8756D6" w14:textId="77777777" w:rsidTr="0069223A">
        <w:trPr>
          <w:jc w:val="center"/>
        </w:trPr>
        <w:tc>
          <w:tcPr>
            <w:tcW w:w="0" w:type="auto"/>
            <w:vAlign w:val="center"/>
          </w:tcPr>
          <w:p w14:paraId="1068C859" w14:textId="04B5E88C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69223A">
              <w:rPr>
                <w:i/>
                <w:iCs/>
                <w:noProof/>
                <w:sz w:val="18"/>
                <w:szCs w:val="18"/>
                <w:lang w:val="en-US"/>
              </w:rPr>
              <w:t>energyP</w:t>
            </w:r>
          </w:p>
        </w:tc>
        <w:tc>
          <w:tcPr>
            <w:tcW w:w="0" w:type="auto"/>
            <w:vMerge/>
            <w:vAlign w:val="center"/>
          </w:tcPr>
          <w:p w14:paraId="1EDAC751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0DB7DF97" w14:textId="77777777" w:rsidTr="0069223A">
        <w:trPr>
          <w:jc w:val="center"/>
        </w:trPr>
        <w:tc>
          <w:tcPr>
            <w:tcW w:w="0" w:type="auto"/>
            <w:vAlign w:val="center"/>
          </w:tcPr>
          <w:p w14:paraId="461B3498" w14:textId="22397731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power</w:t>
            </w:r>
            <w:r>
              <w:rPr>
                <w:i/>
                <w:iCs/>
                <w:noProof/>
                <w:sz w:val="18"/>
                <w:szCs w:val="18"/>
                <w:lang w:val="en-US"/>
              </w:rPr>
              <w:t>L1</w:t>
            </w:r>
          </w:p>
        </w:tc>
        <w:tc>
          <w:tcPr>
            <w:tcW w:w="0" w:type="auto"/>
            <w:vMerge/>
            <w:vAlign w:val="center"/>
          </w:tcPr>
          <w:p w14:paraId="1CBD97CB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476F8451" w14:textId="77777777" w:rsidTr="0069223A">
        <w:trPr>
          <w:jc w:val="center"/>
        </w:trPr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2094B31" w14:textId="119E5710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powerL2</w:t>
            </w: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19967E81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  <w:tr w:rsidR="0069223A" w14:paraId="1B78E3AF" w14:textId="77777777" w:rsidTr="0069223A">
        <w:trPr>
          <w:jc w:val="center"/>
        </w:trPr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1C33E3EE" w14:textId="0752A8BB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on_offL1</w:t>
            </w: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24A19E55" w14:textId="77777777" w:rsidR="0069223A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1: has turned on</w:t>
            </w:r>
          </w:p>
          <w:p w14:paraId="731AE865" w14:textId="77777777" w:rsidR="0069223A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0: state didn’t change</w:t>
            </w:r>
          </w:p>
          <w:p w14:paraId="0DBBE666" w14:textId="6054B792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>
              <w:rPr>
                <w:i/>
                <w:iCs/>
                <w:noProof/>
                <w:sz w:val="18"/>
                <w:szCs w:val="18"/>
                <w:lang w:val="en-US"/>
              </w:rPr>
              <w:t>-1: state changeed</w:t>
            </w:r>
          </w:p>
        </w:tc>
      </w:tr>
      <w:tr w:rsidR="0069223A" w14:paraId="4CCA68F1" w14:textId="77777777" w:rsidTr="0069223A">
        <w:trPr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07C37B5B" w14:textId="091FC10A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  <w:r w:rsidRPr="00EF1DE4">
              <w:rPr>
                <w:i/>
                <w:iCs/>
                <w:noProof/>
                <w:sz w:val="18"/>
                <w:szCs w:val="18"/>
                <w:lang w:val="en-US"/>
              </w:rPr>
              <w:t>on_offL2</w:t>
            </w: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7160102C" w14:textId="77777777" w:rsidR="0069223A" w:rsidRPr="00EF1DE4" w:rsidRDefault="0069223A" w:rsidP="0069223A">
            <w:pPr>
              <w:spacing w:before="0" w:after="0" w:line="240" w:lineRule="auto"/>
              <w:ind w:firstLine="0"/>
              <w:jc w:val="center"/>
              <w:rPr>
                <w:i/>
                <w:iCs/>
                <w:noProof/>
                <w:sz w:val="18"/>
                <w:szCs w:val="18"/>
                <w:lang w:val="en-US"/>
              </w:rPr>
            </w:pPr>
          </w:p>
        </w:tc>
      </w:tr>
    </w:tbl>
    <w:p w14:paraId="49992CD3" w14:textId="05AAB8F5" w:rsidR="0069223A" w:rsidRDefault="0069223A" w:rsidP="0069223A">
      <w:pPr>
        <w:pStyle w:val="Caption"/>
      </w:pPr>
      <w:bookmarkStart w:id="253" w:name="_Toc108207899"/>
      <w:r>
        <w:t xml:space="preserve">Taula </w:t>
      </w:r>
      <w:r w:rsidR="00657D09">
        <w:fldChar w:fldCharType="begin"/>
      </w:r>
      <w:r w:rsidR="00657D09">
        <w:instrText xml:space="preserve"> STYLEREF 1 \s </w:instrText>
      </w:r>
      <w:r w:rsidR="00657D09">
        <w:fldChar w:fldCharType="separate"/>
      </w:r>
      <w:r w:rsidR="00FE061C">
        <w:rPr>
          <w:noProof/>
        </w:rPr>
        <w:t>6</w:t>
      </w:r>
      <w:r w:rsidR="00657D09">
        <w:fldChar w:fldCharType="end"/>
      </w:r>
      <w:r w:rsidR="00657D09">
        <w:t>.</w:t>
      </w:r>
      <w:r w:rsidR="00657D09">
        <w:fldChar w:fldCharType="begin"/>
      </w:r>
      <w:r w:rsidR="00657D09">
        <w:instrText xml:space="preserve"> SEQ Taula \* ARABIC \s 1 </w:instrText>
      </w:r>
      <w:r w:rsidR="00657D09">
        <w:fldChar w:fldCharType="separate"/>
      </w:r>
      <w:r w:rsidR="00FE061C">
        <w:rPr>
          <w:noProof/>
        </w:rPr>
        <w:t>1</w:t>
      </w:r>
      <w:r w:rsidR="00657D09">
        <w:fldChar w:fldCharType="end"/>
      </w:r>
      <w:r>
        <w:t xml:space="preserve">. </w:t>
      </w:r>
      <w:r w:rsidR="00B36027">
        <w:t>Monitorització - Dades que es guarden a la base de dades</w:t>
      </w:r>
      <w:bookmarkEnd w:id="253"/>
      <w:r w:rsidR="00B36027">
        <w:t xml:space="preserve"> </w:t>
      </w:r>
    </w:p>
    <w:p w14:paraId="2772850A" w14:textId="77777777" w:rsidR="004649C2" w:rsidRDefault="004649C2" w:rsidP="004649C2">
      <w:pPr>
        <w:ind w:firstLine="0"/>
      </w:pPr>
    </w:p>
    <w:p w14:paraId="0B693955" w14:textId="2469407F" w:rsidR="004649C2" w:rsidRDefault="004649C2" w:rsidP="004649C2">
      <w:pPr>
        <w:ind w:firstLine="0"/>
      </w:pPr>
      <w:r>
        <w:t>Es guarden</w:t>
      </w:r>
      <w:r w:rsidR="00370924">
        <w:t xml:space="preserve"> només</w:t>
      </w:r>
      <w:r>
        <w:t xml:space="preserve"> aquestes </w:t>
      </w:r>
      <w:r w:rsidR="001C42DB">
        <w:t xml:space="preserve">dades </w:t>
      </w:r>
      <w:r>
        <w:t xml:space="preserve">ja </w:t>
      </w:r>
      <w:r w:rsidR="00311353">
        <w:t>que</w:t>
      </w:r>
      <w:r w:rsidR="007D7090">
        <w:t>,</w:t>
      </w:r>
      <w:r w:rsidR="00E85F28">
        <w:t xml:space="preserve"> </w:t>
      </w:r>
      <w:r>
        <w:t>a partir d’elles</w:t>
      </w:r>
      <w:r w:rsidR="007D7090">
        <w:t>,</w:t>
      </w:r>
      <w:r>
        <w:t xml:space="preserve"> es poden calcular tots els termes definits en l’apartat </w:t>
      </w:r>
      <w:r>
        <w:fldChar w:fldCharType="begin"/>
      </w:r>
      <w:r>
        <w:instrText xml:space="preserve"> REF _Ref108019769 \r \h </w:instrText>
      </w:r>
      <w:r>
        <w:fldChar w:fldCharType="separate"/>
      </w:r>
      <w:r w:rsidR="00FE061C">
        <w:t>3</w:t>
      </w:r>
      <w:r>
        <w:fldChar w:fldCharType="end"/>
      </w:r>
      <w:r>
        <w:t xml:space="preserve"> (potències, energies i valors de comparació)</w:t>
      </w:r>
      <w:r w:rsidR="001129DF">
        <w:t>.</w:t>
      </w:r>
    </w:p>
    <w:p w14:paraId="205D919E" w14:textId="77777777" w:rsidR="0097668B" w:rsidRDefault="0097668B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Cs/>
          <w:sz w:val="24"/>
          <w:szCs w:val="24"/>
          <w:u w:val="single"/>
        </w:rPr>
      </w:pPr>
      <w:r>
        <w:br w:type="page"/>
      </w:r>
    </w:p>
    <w:p w14:paraId="7B1D7AEA" w14:textId="1D8C09B8" w:rsidR="00007011" w:rsidRPr="007D7090" w:rsidRDefault="00007011" w:rsidP="007D7090">
      <w:pPr>
        <w:pStyle w:val="TtolExemple"/>
      </w:pPr>
      <w:r>
        <w:lastRenderedPageBreak/>
        <w:t>Gest</w:t>
      </w:r>
      <w:r w:rsidR="0031081F">
        <w:t>ió</w:t>
      </w:r>
      <w:r>
        <w:t xml:space="preserve"> (managing.py)</w:t>
      </w:r>
    </w:p>
    <w:p w14:paraId="1A6AE9A3" w14:textId="2E40B053" w:rsidR="0055772F" w:rsidRDefault="0055772F" w:rsidP="007D7090">
      <w:r>
        <w:t>E</w:t>
      </w:r>
      <w:r w:rsidRPr="00D911E1">
        <w:t xml:space="preserve">l passos per </w:t>
      </w:r>
      <w:r w:rsidR="0069737B">
        <w:t xml:space="preserve">essencials per </w:t>
      </w:r>
      <w:r w:rsidRPr="00D911E1">
        <w:t>controlar</w:t>
      </w:r>
      <w:r>
        <w:t xml:space="preserve"> les càrregues són:</w:t>
      </w:r>
    </w:p>
    <w:p w14:paraId="407FD5FE" w14:textId="360A3FFB" w:rsidR="0055772F" w:rsidRDefault="0055772F" w:rsidP="0055772F">
      <w:pPr>
        <w:pStyle w:val="ListParagraph"/>
        <w:numPr>
          <w:ilvl w:val="0"/>
          <w:numId w:val="34"/>
        </w:numPr>
      </w:pPr>
      <w:r>
        <w:t>Inicialitzar els drivers</w:t>
      </w:r>
      <w:r w:rsidRPr="0089250C">
        <w:rPr>
          <w:i/>
          <w:iCs/>
        </w:rPr>
        <w:t>.</w:t>
      </w:r>
    </w:p>
    <w:p w14:paraId="173E40C0" w14:textId="30C71B10" w:rsidR="0055772F" w:rsidRDefault="0055772F" w:rsidP="0055772F">
      <w:pPr>
        <w:pStyle w:val="ListParagraph"/>
        <w:numPr>
          <w:ilvl w:val="0"/>
          <w:numId w:val="34"/>
        </w:numPr>
      </w:pPr>
      <w:r>
        <w:t xml:space="preserve">Inicialitzar les </w:t>
      </w:r>
      <w:r w:rsidR="004D2F4F">
        <w:t>variables necessàries</w:t>
      </w:r>
      <w:r w:rsidR="003C6F53">
        <w:t xml:space="preserve"> i posar les càrregues a 0.</w:t>
      </w:r>
    </w:p>
    <w:p w14:paraId="17F5F79D" w14:textId="3830AC1B" w:rsidR="0055772F" w:rsidRDefault="0055772F" w:rsidP="0055772F">
      <w:pPr>
        <w:pStyle w:val="ListParagraph"/>
        <w:numPr>
          <w:ilvl w:val="0"/>
          <w:numId w:val="34"/>
        </w:numPr>
      </w:pPr>
      <w:r>
        <w:t>De forma indefinida</w:t>
      </w:r>
      <w:r w:rsidR="00915FC0">
        <w:t>:</w:t>
      </w:r>
    </w:p>
    <w:p w14:paraId="1A3929D6" w14:textId="3CAAA3A5" w:rsidR="0055772F" w:rsidRDefault="0055772F" w:rsidP="0055772F">
      <w:pPr>
        <w:pStyle w:val="ListParagraph"/>
        <w:numPr>
          <w:ilvl w:val="1"/>
          <w:numId w:val="34"/>
        </w:numPr>
      </w:pPr>
      <w:r>
        <w:t xml:space="preserve">Obtenir o calcular les potències i </w:t>
      </w:r>
      <w:r w:rsidR="007D7090">
        <w:t xml:space="preserve">el </w:t>
      </w:r>
      <w:r>
        <w:t>balanç.</w:t>
      </w:r>
    </w:p>
    <w:p w14:paraId="1E06A49A" w14:textId="19D0073F" w:rsidR="0055772F" w:rsidRDefault="0055772F" w:rsidP="0055772F">
      <w:pPr>
        <w:pStyle w:val="ListParagraph"/>
        <w:numPr>
          <w:ilvl w:val="1"/>
          <w:numId w:val="34"/>
        </w:numPr>
      </w:pPr>
      <w:r>
        <w:t>Aplicar l’algoritme, és a dir, engegar o apagar les càrregues</w:t>
      </w:r>
      <w:r w:rsidR="00530EFD">
        <w:t>, només si estem en hores de treball</w:t>
      </w:r>
      <w:r w:rsidR="000B3035">
        <w:t>.</w:t>
      </w:r>
    </w:p>
    <w:p w14:paraId="7DB2FD43" w14:textId="63D12CFC" w:rsidR="0055772F" w:rsidRPr="0055772F" w:rsidRDefault="0055772F" w:rsidP="0055772F">
      <w:pPr>
        <w:pStyle w:val="ListParagraph"/>
        <w:numPr>
          <w:ilvl w:val="1"/>
          <w:numId w:val="34"/>
        </w:numPr>
      </w:pPr>
      <w:r>
        <w:t xml:space="preserve">Esperar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>
        <w:rPr>
          <w:rFonts w:eastAsiaTheme="minorEastAsia"/>
        </w:rPr>
        <w:t xml:space="preserve">. On </w:t>
      </w:r>
      <m:oMath>
        <m:r>
          <w:rPr>
            <w:rFonts w:ascii="Cambria Math" w:eastAsiaTheme="minorEastAsia" w:hAnsi="Cambria Math"/>
          </w:rPr>
          <m:t>Ts</m:t>
        </m:r>
      </m:oMath>
      <w:r>
        <w:rPr>
          <w:rFonts w:eastAsiaTheme="minorEastAsia"/>
        </w:rPr>
        <w:t xml:space="preserve"> és el període de mostreig</w:t>
      </w:r>
      <w:r w:rsidR="00886AEF">
        <w:rPr>
          <w:rStyle w:val="FootnoteReference"/>
          <w:rFonts w:eastAsiaTheme="minorEastAsia"/>
        </w:rPr>
        <w:footnoteReference w:id="13"/>
      </w:r>
      <w:r w:rsidR="00886AEF">
        <w:rPr>
          <w:rFonts w:eastAsiaTheme="minorEastAsia"/>
        </w:rPr>
        <w:t>.</w:t>
      </w:r>
    </w:p>
    <w:p w14:paraId="4B37293E" w14:textId="3FBF4CE6" w:rsidR="00DC075C" w:rsidRDefault="00DC075C" w:rsidP="004268CE">
      <w:r>
        <w:t>A</w:t>
      </w:r>
      <w:r w:rsidR="001B744A">
        <w:t xml:space="preserve"> </w:t>
      </w:r>
      <w:r>
        <w:t xml:space="preserve">part dels passos </w:t>
      </w:r>
      <w:r w:rsidR="008D60E4">
        <w:t xml:space="preserve">essencials, </w:t>
      </w:r>
      <w:r>
        <w:t>s’han implementat certes funcionalitats extres:</w:t>
      </w:r>
    </w:p>
    <w:p w14:paraId="16E78865" w14:textId="2961C951" w:rsidR="003C6F53" w:rsidRDefault="003C6F53" w:rsidP="00DC075C">
      <w:pPr>
        <w:pStyle w:val="ListParagraph"/>
      </w:pPr>
      <w:r>
        <w:t>En la inicialització de variables, s’ha fet que el programa recuperi el balanç de l’</w:t>
      </w:r>
      <w:r w:rsidR="009D10E6">
        <w:t>ú</w:t>
      </w:r>
      <w:r>
        <w:t xml:space="preserve">ltima mostra </w:t>
      </w:r>
      <w:r w:rsidR="00D03C5E">
        <w:t xml:space="preserve">de la base de dades de monitoratge </w:t>
      </w:r>
      <w:r>
        <w:t xml:space="preserve">dins de l’hora en que es troba. Si no hi ha valors, </w:t>
      </w:r>
      <w:r w:rsidR="00D03C5E">
        <w:t>comença a 0.</w:t>
      </w:r>
      <w:r w:rsidR="00D0660E">
        <w:t xml:space="preserve"> Això permet reiniciar el gestor sense perdre el balanç que s’havia calculat fins </w:t>
      </w:r>
      <w:r w:rsidR="009306BF">
        <w:t>a</w:t>
      </w:r>
      <w:r w:rsidR="00D0660E">
        <w:t>l moment.</w:t>
      </w:r>
    </w:p>
    <w:p w14:paraId="03A846C0" w14:textId="176048E6" w:rsidR="000B3035" w:rsidRDefault="00DC075C" w:rsidP="00DC075C">
      <w:pPr>
        <w:pStyle w:val="ListParagraph"/>
      </w:pPr>
      <w:r>
        <w:t xml:space="preserve">El gestor </w:t>
      </w:r>
      <w:r w:rsidR="000B3035">
        <w:t xml:space="preserve">només </w:t>
      </w:r>
      <w:r>
        <w:t xml:space="preserve">controla les càrregues </w:t>
      </w:r>
      <w:r w:rsidR="00B02723">
        <w:t xml:space="preserve">entre </w:t>
      </w:r>
      <w:r>
        <w:t>l’hora d’inici i l’hora final indicada</w:t>
      </w:r>
      <w:r w:rsidR="000B3035">
        <w:t>. Així</w:t>
      </w:r>
      <w:r w:rsidR="00075D9C">
        <w:t xml:space="preserve">, durant la </w:t>
      </w:r>
      <w:r w:rsidR="000B3035">
        <w:t>nit</w:t>
      </w:r>
      <w:r w:rsidR="00075D9C">
        <w:t>,</w:t>
      </w:r>
      <w:r w:rsidR="003D6741">
        <w:t xml:space="preserve"> per exemple,</w:t>
      </w:r>
      <w:r w:rsidR="000B3035">
        <w:t xml:space="preserve"> podem engegar les càrregues si fes falta (ja que el gestor les apagaria a</w:t>
      </w:r>
      <w:r w:rsidR="00B02723">
        <w:t xml:space="preserve"> l’</w:t>
      </w:r>
      <w:r w:rsidR="000B3035">
        <w:t>instant)</w:t>
      </w:r>
      <w:r w:rsidR="005A56DE">
        <w:t>.</w:t>
      </w:r>
    </w:p>
    <w:p w14:paraId="1D5D168F" w14:textId="020D4047" w:rsidR="00EE6B4D" w:rsidRDefault="00EE6B4D" w:rsidP="00DC075C">
      <w:pPr>
        <w:pStyle w:val="ListParagraph"/>
      </w:pPr>
      <w:r>
        <w:t>Quan s’engega una càrrega, se l</w:t>
      </w:r>
      <w:r w:rsidR="00480AC7">
        <w:t xml:space="preserve">i </w:t>
      </w:r>
      <w:r>
        <w:t>indica que ho faci durant 3630</w:t>
      </w:r>
      <w:r w:rsidR="00CB414D">
        <w:t xml:space="preserve"> segons</w:t>
      </w:r>
      <w:r>
        <w:t xml:space="preserve">, per evitar que si el control </w:t>
      </w:r>
      <w:r w:rsidR="006954EE">
        <w:t>“</w:t>
      </w:r>
      <w:r>
        <w:t>peta</w:t>
      </w:r>
      <w:r w:rsidR="006954EE">
        <w:t>”</w:t>
      </w:r>
      <w:r>
        <w:t xml:space="preserve"> o queda </w:t>
      </w:r>
      <w:r w:rsidR="00CB414D" w:rsidRPr="0073068F">
        <w:rPr>
          <w:i/>
          <w:iCs/>
          <w:lang w:val="en-US"/>
        </w:rPr>
        <w:t>offline</w:t>
      </w:r>
      <w:r>
        <w:t>, la càrrega s’apagui i no consumeixi indefinidament</w:t>
      </w:r>
      <w:r w:rsidR="00CB414D">
        <w:t xml:space="preserve">. </w:t>
      </w:r>
      <w:r w:rsidR="00D443DA">
        <w:t>Ara bé,</w:t>
      </w:r>
      <w:r w:rsidR="00CB414D">
        <w:t xml:space="preserve"> els algoritmes que no indiquen el temps que ha d’estar engegada esperarien que </w:t>
      </w:r>
      <w:r w:rsidR="00F5727F">
        <w:t xml:space="preserve">mai </w:t>
      </w:r>
      <w:r w:rsidR="00BD700B">
        <w:t>s’apagués</w:t>
      </w:r>
      <w:r w:rsidR="00633676">
        <w:t>.</w:t>
      </w:r>
      <w:r w:rsidR="00BD700B">
        <w:t xml:space="preserve"> </w:t>
      </w:r>
      <w:r w:rsidR="000C426C">
        <w:t xml:space="preserve">Fent que s’apagui al cap de </w:t>
      </w:r>
      <w:r w:rsidR="00D443DA">
        <w:t>3630</w:t>
      </w:r>
      <w:r w:rsidR="00621258">
        <w:t xml:space="preserve"> segons permet refrescar l’estat durant una hora més</w:t>
      </w:r>
      <w:r w:rsidR="005A03FC">
        <w:t>,</w:t>
      </w:r>
      <w:r w:rsidR="00093242">
        <w:t xml:space="preserve"> just </w:t>
      </w:r>
      <w:r w:rsidR="00B15C00">
        <w:t>al</w:t>
      </w:r>
      <w:r w:rsidR="00093242">
        <w:t xml:space="preserve"> </w:t>
      </w:r>
      <w:r w:rsidR="00621258">
        <w:t>fer</w:t>
      </w:r>
      <w:r w:rsidR="00093242">
        <w:t xml:space="preserve"> el</w:t>
      </w:r>
      <w:r w:rsidR="00621258">
        <w:t xml:space="preserve"> canvi d’hora.</w:t>
      </w:r>
    </w:p>
    <w:p w14:paraId="41DD462D" w14:textId="660484F4" w:rsidR="00C035A4" w:rsidRDefault="00724A7E" w:rsidP="00C035A4">
      <w:r>
        <w:t xml:space="preserve">Igual </w:t>
      </w:r>
      <w:r w:rsidR="00C035A4">
        <w:t xml:space="preserve">que en el simulador, aquest passos corresponen a les diverses </w:t>
      </w:r>
      <w:r w:rsidR="00597147">
        <w:t>regions</w:t>
      </w:r>
      <w:r w:rsidR="00C035A4">
        <w:t xml:space="preserve"> de</w:t>
      </w:r>
      <w:r w:rsidR="0053555D">
        <w:t>l</w:t>
      </w:r>
      <w:r w:rsidR="00C035A4">
        <w:t xml:space="preserve"> codi per fer-lo més fàcil d’entendre.</w:t>
      </w:r>
    </w:p>
    <w:p w14:paraId="6F87253D" w14:textId="77777777" w:rsidR="0088648F" w:rsidRPr="00DA2EB9" w:rsidRDefault="0088648F" w:rsidP="0088648F">
      <w:pPr>
        <w:pStyle w:val="Code"/>
        <w:rPr>
          <w:rFonts w:eastAsia="Times New Roman" w:cs="Times New Roman"/>
          <w:color w:val="008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 xml:space="preserve"># ======== </w:t>
      </w:r>
      <w:r w:rsidRPr="00807F90">
        <w:rPr>
          <w:rFonts w:eastAsia="Times New Roman" w:cs="Times New Roman"/>
          <w:color w:val="008000"/>
          <w:szCs w:val="16"/>
        </w:rPr>
        <w:t>Settings</w:t>
      </w:r>
      <w:r w:rsidRPr="00DA2EB9">
        <w:rPr>
          <w:rFonts w:eastAsia="Times New Roman" w:cs="Times New Roman"/>
          <w:color w:val="008000"/>
          <w:szCs w:val="16"/>
        </w:rPr>
        <w:t xml:space="preserve"> ========</w:t>
      </w:r>
    </w:p>
    <w:p w14:paraId="2EAC7718" w14:textId="77777777" w:rsidR="0088648F" w:rsidRPr="00DA2EB9" w:rsidRDefault="0088648F" w:rsidP="0088648F">
      <w:pPr>
        <w:pStyle w:val="Code"/>
        <w:rPr>
          <w:rFonts w:eastAsia="Times New Roman" w:cs="Times New Roman"/>
          <w:szCs w:val="16"/>
        </w:rPr>
      </w:pPr>
      <w:r w:rsidRPr="00DA2EB9">
        <w:rPr>
          <w:rFonts w:eastAsia="Times New Roman" w:cs="Times New Roman"/>
          <w:szCs w:val="16"/>
        </w:rPr>
        <w:t>...</w:t>
      </w:r>
      <w:r>
        <w:rPr>
          <w:rFonts w:eastAsia="Times New Roman" w:cs="Times New Roman"/>
          <w:szCs w:val="16"/>
        </w:rPr>
        <w:t xml:space="preserve"> </w:t>
      </w:r>
      <w:r w:rsidRPr="00807F90">
        <w:rPr>
          <w:rFonts w:eastAsia="Times New Roman" w:cs="Times New Roman"/>
          <w:color w:val="008000"/>
          <w:szCs w:val="16"/>
        </w:rPr>
        <w:t># (1)</w:t>
      </w:r>
    </w:p>
    <w:p w14:paraId="296196C8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008000"/>
          <w:szCs w:val="16"/>
        </w:rPr>
        <w:t># ========== MAIN ==========</w:t>
      </w:r>
    </w:p>
    <w:p w14:paraId="1FE23FF0" w14:textId="77777777" w:rsidR="0088648F" w:rsidRPr="00DA2EB9" w:rsidRDefault="0088648F" w:rsidP="0088648F">
      <w:pPr>
        <w:pStyle w:val="Code"/>
        <w:rPr>
          <w:rFonts w:eastAsia="Times New Roman" w:cs="Times New Roman"/>
          <w:color w:val="000000"/>
          <w:szCs w:val="16"/>
        </w:rPr>
      </w:pPr>
      <w:r w:rsidRPr="00DA2EB9">
        <w:rPr>
          <w:rFonts w:eastAsia="Times New Roman" w:cs="Times New Roman"/>
          <w:color w:val="AF00DB"/>
          <w:szCs w:val="16"/>
        </w:rPr>
        <w:t>if</w:t>
      </w:r>
      <w:r w:rsidRPr="00DA2EB9">
        <w:rPr>
          <w:rFonts w:eastAsia="Times New Roman" w:cs="Times New Roman"/>
          <w:color w:val="000000"/>
          <w:szCs w:val="16"/>
        </w:rPr>
        <w:t xml:space="preserve"> </w:t>
      </w:r>
      <w:r w:rsidRPr="00DA2EB9">
        <w:rPr>
          <w:rFonts w:eastAsia="Times New Roman" w:cs="Times New Roman"/>
          <w:color w:val="001080"/>
          <w:szCs w:val="16"/>
        </w:rPr>
        <w:t>__name__</w:t>
      </w:r>
      <w:r w:rsidRPr="00DA2EB9">
        <w:rPr>
          <w:rFonts w:eastAsia="Times New Roman" w:cs="Times New Roman"/>
          <w:color w:val="000000"/>
          <w:szCs w:val="16"/>
        </w:rPr>
        <w:t xml:space="preserve"> == </w:t>
      </w:r>
      <w:r w:rsidRPr="00DA2EB9">
        <w:rPr>
          <w:rFonts w:eastAsia="Times New Roman" w:cs="Times New Roman"/>
          <w:color w:val="A31515"/>
          <w:szCs w:val="16"/>
        </w:rPr>
        <w:t>'__main__'</w:t>
      </w:r>
      <w:r w:rsidRPr="00DA2EB9">
        <w:rPr>
          <w:rFonts w:eastAsia="Times New Roman" w:cs="Times New Roman"/>
          <w:color w:val="000000"/>
          <w:szCs w:val="16"/>
        </w:rPr>
        <w:t>:</w:t>
      </w:r>
    </w:p>
    <w:p w14:paraId="45BBA664" w14:textId="3C48A2CD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Init</w:t>
      </w:r>
      <w:r w:rsidR="0088648F">
        <w:rPr>
          <w:rFonts w:eastAsia="Times New Roman" w:cs="Times New Roman"/>
          <w:color w:val="008000"/>
          <w:szCs w:val="16"/>
        </w:rPr>
        <w:t xml:space="preserve"> (2)</w:t>
      </w:r>
    </w:p>
    <w:p w14:paraId="4AEB19C0" w14:textId="3127FDE8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AF00DB"/>
          <w:szCs w:val="16"/>
        </w:rPr>
        <w:t>while</w:t>
      </w:r>
      <w:r w:rsidR="0088648F" w:rsidRPr="00DA2EB9">
        <w:rPr>
          <w:rFonts w:eastAsia="Times New Roman" w:cs="Times New Roman"/>
          <w:color w:val="000000"/>
          <w:szCs w:val="16"/>
        </w:rPr>
        <w:t xml:space="preserve"> </w:t>
      </w:r>
      <w:r w:rsidR="0088648F" w:rsidRPr="00DA2EB9">
        <w:rPr>
          <w:rFonts w:eastAsia="Times New Roman" w:cs="Times New Roman"/>
          <w:color w:val="0000FF"/>
          <w:szCs w:val="16"/>
        </w:rPr>
        <w:t>True</w:t>
      </w:r>
      <w:r w:rsidR="0088648F" w:rsidRPr="00DA2EB9">
        <w:rPr>
          <w:rFonts w:eastAsia="Times New Roman" w:cs="Times New Roman"/>
          <w:color w:val="000000"/>
          <w:szCs w:val="16"/>
        </w:rPr>
        <w:t>:</w:t>
      </w:r>
      <w:r w:rsidR="0088648F">
        <w:rPr>
          <w:rFonts w:eastAsia="Times New Roman" w:cs="Times New Roman"/>
          <w:color w:val="000000"/>
          <w:szCs w:val="16"/>
        </w:rPr>
        <w:t xml:space="preserve"> </w:t>
      </w:r>
      <w:r w:rsidR="0088648F" w:rsidRPr="00807F90">
        <w:rPr>
          <w:rFonts w:eastAsia="Times New Roman" w:cs="Times New Roman"/>
          <w:color w:val="008000"/>
          <w:szCs w:val="16"/>
        </w:rPr>
        <w:t># (</w:t>
      </w:r>
      <w:r w:rsidR="0088648F">
        <w:rPr>
          <w:rFonts w:eastAsia="Times New Roman" w:cs="Times New Roman"/>
          <w:color w:val="008000"/>
          <w:szCs w:val="16"/>
        </w:rPr>
        <w:t>3</w:t>
      </w:r>
      <w:r w:rsidR="0088648F" w:rsidRPr="00807F90">
        <w:rPr>
          <w:rFonts w:eastAsia="Times New Roman" w:cs="Times New Roman"/>
          <w:color w:val="008000"/>
          <w:szCs w:val="16"/>
        </w:rPr>
        <w:t>)</w:t>
      </w:r>
    </w:p>
    <w:p w14:paraId="3847C945" w14:textId="67AD3167" w:rsidR="0088648F" w:rsidRPr="00DA2EB9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Get Power/Calc Energy</w:t>
      </w:r>
      <w:r w:rsidR="0088648F">
        <w:rPr>
          <w:rFonts w:eastAsia="Times New Roman" w:cs="Times New Roman"/>
          <w:color w:val="008000"/>
          <w:szCs w:val="16"/>
        </w:rPr>
        <w:t xml:space="preserve"> (3.1)</w:t>
      </w:r>
    </w:p>
    <w:p w14:paraId="44CA48CA" w14:textId="4CAB7BA4" w:rsidR="00283FE7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 xml:space="preserve">#region -&gt; </w:t>
      </w:r>
      <w:r w:rsidR="0088648F" w:rsidRPr="0088648F">
        <w:rPr>
          <w:rFonts w:eastAsia="Times New Roman" w:cs="Times New Roman"/>
          <w:color w:val="008000"/>
          <w:szCs w:val="16"/>
        </w:rPr>
        <w:t>Algorithm</w:t>
      </w:r>
      <w:r w:rsidR="0088648F">
        <w:rPr>
          <w:rFonts w:eastAsia="Times New Roman" w:cs="Times New Roman"/>
          <w:color w:val="008000"/>
          <w:szCs w:val="16"/>
        </w:rPr>
        <w:t xml:space="preserve"> (3.2)</w:t>
      </w:r>
    </w:p>
    <w:p w14:paraId="6F653283" w14:textId="264F9E98" w:rsidR="0088648F" w:rsidRPr="001F1745" w:rsidRDefault="00283FE7" w:rsidP="0088648F">
      <w:pPr>
        <w:pStyle w:val="Code"/>
        <w:rPr>
          <w:rFonts w:eastAsia="Times New Roman" w:cs="Times New Roman"/>
          <w:color w:val="000000"/>
          <w:szCs w:val="16"/>
        </w:rPr>
      </w:pPr>
      <w:r>
        <w:rPr>
          <w:rFonts w:eastAsia="Times New Roman" w:cs="Times New Roman"/>
          <w:color w:val="000000"/>
          <w:szCs w:val="16"/>
        </w:rPr>
        <w:tab/>
      </w:r>
      <w:r>
        <w:rPr>
          <w:rFonts w:eastAsia="Times New Roman" w:cs="Times New Roman"/>
          <w:color w:val="000000"/>
          <w:szCs w:val="16"/>
        </w:rPr>
        <w:tab/>
      </w:r>
      <w:r w:rsidR="0088648F" w:rsidRPr="00DA2EB9">
        <w:rPr>
          <w:rFonts w:eastAsia="Times New Roman" w:cs="Times New Roman"/>
          <w:color w:val="008000"/>
          <w:szCs w:val="16"/>
        </w:rPr>
        <w:t>#region -&gt; Wait</w:t>
      </w:r>
      <w:r w:rsidR="0088648F">
        <w:rPr>
          <w:rFonts w:eastAsia="Times New Roman" w:cs="Times New Roman"/>
          <w:color w:val="008000"/>
          <w:szCs w:val="16"/>
        </w:rPr>
        <w:t xml:space="preserve"> (3.</w:t>
      </w:r>
      <w:r>
        <w:rPr>
          <w:rFonts w:eastAsia="Times New Roman" w:cs="Times New Roman"/>
          <w:color w:val="008000"/>
          <w:szCs w:val="16"/>
        </w:rPr>
        <w:t>3</w:t>
      </w:r>
      <w:r w:rsidR="0088648F">
        <w:rPr>
          <w:rFonts w:eastAsia="Times New Roman" w:cs="Times New Roman"/>
          <w:color w:val="008000"/>
          <w:szCs w:val="16"/>
        </w:rPr>
        <w:t>)</w:t>
      </w:r>
    </w:p>
    <w:p w14:paraId="5F5CFFA3" w14:textId="099C6A2C" w:rsidR="00E91B26" w:rsidRPr="00E91B26" w:rsidRDefault="00E91B26" w:rsidP="00E91B26">
      <w:pPr>
        <w:pStyle w:val="Heading2"/>
      </w:pPr>
      <w:bookmarkStart w:id="254" w:name="_Toc108200350"/>
      <w:bookmarkStart w:id="255" w:name="_Toc108207951"/>
      <w:r>
        <w:t>Instal·lació i ús</w:t>
      </w:r>
      <w:bookmarkEnd w:id="254"/>
      <w:bookmarkEnd w:id="255"/>
    </w:p>
    <w:p w14:paraId="469A4433" w14:textId="6851BD96" w:rsidR="00017324" w:rsidRDefault="00017324" w:rsidP="005559A5">
      <w:r>
        <w:t>A l’hora</w:t>
      </w:r>
      <w:r w:rsidR="004830DE">
        <w:t xml:space="preserve"> d’</w:t>
      </w:r>
      <w:r>
        <w:t>instal</w:t>
      </w:r>
      <w:r>
        <w:rPr>
          <w:rFonts w:ascii="Arial" w:hAnsi="Arial" w:cs="Arial"/>
        </w:rPr>
        <w:t>·</w:t>
      </w:r>
      <w:r>
        <w:t>lar aquesta implementació en qualsevol instal</w:t>
      </w:r>
      <w:r>
        <w:rPr>
          <w:rFonts w:ascii="Arial" w:hAnsi="Arial" w:cs="Arial"/>
        </w:rPr>
        <w:t>·</w:t>
      </w:r>
      <w:r>
        <w:t>lació elèctrica similar</w:t>
      </w:r>
      <w:r w:rsidR="00211CF4">
        <w:t xml:space="preserve"> s’han de seguir els següents passos:</w:t>
      </w:r>
    </w:p>
    <w:p w14:paraId="22E31F93" w14:textId="67ADA5D2" w:rsidR="009E19DA" w:rsidRPr="009E19DA" w:rsidRDefault="009E19DA" w:rsidP="009E19DA">
      <w:pPr>
        <w:pStyle w:val="ListParagraph"/>
        <w:numPr>
          <w:ilvl w:val="0"/>
          <w:numId w:val="35"/>
        </w:numPr>
      </w:pPr>
      <w:r>
        <w:t xml:space="preserve">Copiar la capeta </w:t>
      </w:r>
      <w:r>
        <w:rPr>
          <w:i/>
          <w:iCs/>
        </w:rPr>
        <w:t>./</w:t>
      </w:r>
      <w:proofErr w:type="spellStart"/>
      <w:r>
        <w:rPr>
          <w:i/>
          <w:iCs/>
        </w:rPr>
        <w:t>src</w:t>
      </w:r>
      <w:proofErr w:type="spellEnd"/>
      <w:r>
        <w:rPr>
          <w:i/>
          <w:iCs/>
        </w:rPr>
        <w:t xml:space="preserve"> </w:t>
      </w:r>
      <w:r>
        <w:t>al servidor</w:t>
      </w:r>
      <w:r w:rsidR="00A35716">
        <w:t>.</w:t>
      </w:r>
    </w:p>
    <w:p w14:paraId="70EF48B9" w14:textId="438447EA" w:rsidR="009E19DA" w:rsidRPr="009E19DA" w:rsidRDefault="009E19DA" w:rsidP="009E19DA">
      <w:pPr>
        <w:pStyle w:val="ListParagraph"/>
        <w:numPr>
          <w:ilvl w:val="0"/>
          <w:numId w:val="35"/>
        </w:numPr>
        <w:rPr>
          <w:rStyle w:val="CodeChar"/>
          <w:rFonts w:ascii="LM Roman 12" w:hAnsi="LM Roman 12"/>
          <w:noProof w:val="0"/>
          <w:sz w:val="22"/>
          <w:shd w:val="clear" w:color="auto" w:fill="auto"/>
        </w:rPr>
      </w:pPr>
      <w:r>
        <w:t xml:space="preserve">Dins de la carpeta </w:t>
      </w:r>
      <w:r w:rsidRPr="009E19DA">
        <w:rPr>
          <w:i/>
          <w:iCs/>
        </w:rPr>
        <w:t>./</w:t>
      </w:r>
      <w:proofErr w:type="spellStart"/>
      <w:r w:rsidRPr="009E19DA">
        <w:rPr>
          <w:i/>
          <w:iCs/>
        </w:rPr>
        <w:t>src</w:t>
      </w:r>
      <w:proofErr w:type="spellEnd"/>
      <w:r>
        <w:t xml:space="preserve"> executar </w:t>
      </w:r>
      <w:r w:rsidRPr="009E19DA">
        <w:rPr>
          <w:rStyle w:val="CodeChar"/>
        </w:rPr>
        <w:t>`pip install -r requirements.txt`</w:t>
      </w:r>
      <w:r w:rsidR="00A35716">
        <w:rPr>
          <w:rStyle w:val="CodeChar"/>
        </w:rPr>
        <w:t>.</w:t>
      </w:r>
    </w:p>
    <w:p w14:paraId="14DFCC8F" w14:textId="77A5E3D6" w:rsidR="009E19DA" w:rsidRPr="00363F42" w:rsidRDefault="009E19DA" w:rsidP="009E19DA">
      <w:pPr>
        <w:pStyle w:val="ListParagraph"/>
        <w:numPr>
          <w:ilvl w:val="0"/>
          <w:numId w:val="35"/>
        </w:numPr>
      </w:pPr>
      <w:r>
        <w:t xml:space="preserve">Copiar els </w:t>
      </w:r>
      <w:proofErr w:type="spellStart"/>
      <w:r>
        <w:rPr>
          <w:i/>
          <w:iCs/>
        </w:rPr>
        <w:t>daemons</w:t>
      </w:r>
      <w:proofErr w:type="spellEnd"/>
      <w:r w:rsidR="00A35716">
        <w:t xml:space="preserve"> a la carpeta </w:t>
      </w:r>
      <w:r w:rsidR="00A35716" w:rsidRPr="00A35716">
        <w:rPr>
          <w:i/>
          <w:iCs/>
        </w:rPr>
        <w:t>/etc/systemd/</w:t>
      </w:r>
      <w:proofErr w:type="spellStart"/>
      <w:r w:rsidR="00A35716" w:rsidRPr="00A35716">
        <w:rPr>
          <w:i/>
          <w:iCs/>
        </w:rPr>
        <w:t>system</w:t>
      </w:r>
      <w:proofErr w:type="spellEnd"/>
      <w:r w:rsidR="00A35716">
        <w:rPr>
          <w:i/>
          <w:iCs/>
        </w:rPr>
        <w:t>.</w:t>
      </w:r>
    </w:p>
    <w:p w14:paraId="322280EE" w14:textId="3BBF15E2" w:rsidR="00363F42" w:rsidRPr="00981717" w:rsidRDefault="00363F42" w:rsidP="009E19DA">
      <w:pPr>
        <w:pStyle w:val="ListParagraph"/>
        <w:numPr>
          <w:ilvl w:val="0"/>
          <w:numId w:val="35"/>
        </w:numPr>
      </w:pPr>
      <w:r>
        <w:t xml:space="preserve">Configurar els </w:t>
      </w:r>
      <w:proofErr w:type="spellStart"/>
      <w:r>
        <w:rPr>
          <w:i/>
          <w:iCs/>
        </w:rPr>
        <w:t>daemons</w:t>
      </w:r>
      <w:proofErr w:type="spellEnd"/>
      <w:r>
        <w:t xml:space="preserve"> adequadament (usuari, direcció on es troba el script, ...)</w:t>
      </w:r>
    </w:p>
    <w:p w14:paraId="1CF162D1" w14:textId="3CE9137C" w:rsidR="00981717" w:rsidRDefault="00981717" w:rsidP="009E19DA">
      <w:pPr>
        <w:pStyle w:val="ListParagraph"/>
        <w:numPr>
          <w:ilvl w:val="0"/>
          <w:numId w:val="35"/>
        </w:numPr>
      </w:pPr>
      <w:r>
        <w:t>Crear la base de dades.</w:t>
      </w:r>
    </w:p>
    <w:p w14:paraId="0A747C74" w14:textId="3A54B564" w:rsidR="00A35716" w:rsidRDefault="00A35716" w:rsidP="009E19DA">
      <w:pPr>
        <w:pStyle w:val="ListParagraph"/>
        <w:numPr>
          <w:ilvl w:val="0"/>
          <w:numId w:val="35"/>
        </w:numPr>
      </w:pPr>
      <w:r>
        <w:t>Crear drivers necessaris.</w:t>
      </w:r>
    </w:p>
    <w:p w14:paraId="0332B6DB" w14:textId="7EB29323" w:rsidR="00A35716" w:rsidRPr="00A35716" w:rsidRDefault="00A35716" w:rsidP="00A35716">
      <w:pPr>
        <w:pStyle w:val="ListParagraph"/>
        <w:numPr>
          <w:ilvl w:val="0"/>
          <w:numId w:val="35"/>
        </w:numPr>
      </w:pPr>
      <w:r>
        <w:t xml:space="preserve">Configurar els dos programes. La configuració es troba en la secció de </w:t>
      </w:r>
      <w:r>
        <w:rPr>
          <w:i/>
          <w:iCs/>
        </w:rPr>
        <w:t>Settings.</w:t>
      </w:r>
    </w:p>
    <w:p w14:paraId="019FA521" w14:textId="77777777" w:rsidR="000317C7" w:rsidRPr="00125F7B" w:rsidRDefault="00A35716" w:rsidP="0004308C">
      <w:pPr>
        <w:pStyle w:val="ListParagraph"/>
        <w:numPr>
          <w:ilvl w:val="0"/>
          <w:numId w:val="35"/>
        </w:numPr>
      </w:pPr>
      <w:r>
        <w:t xml:space="preserve">Indicar els </w:t>
      </w:r>
      <w:proofErr w:type="spellStart"/>
      <w:r w:rsidRPr="00A35716">
        <w:rPr>
          <w:i/>
          <w:iCs/>
        </w:rPr>
        <w:t>daemons</w:t>
      </w:r>
      <w:proofErr w:type="spellEnd"/>
      <w:r w:rsidR="00981717">
        <w:rPr>
          <w:i/>
          <w:iCs/>
        </w:rPr>
        <w:t>.</w:t>
      </w:r>
    </w:p>
    <w:p w14:paraId="4291C4F2" w14:textId="667409FC" w:rsidR="00125F7B" w:rsidRDefault="00125F7B" w:rsidP="00125F7B">
      <w:pPr>
        <w:ind w:firstLine="0"/>
      </w:pPr>
    </w:p>
    <w:p w14:paraId="0CAFF8CB" w14:textId="77777777" w:rsidR="00125F7B" w:rsidRDefault="00125F7B" w:rsidP="00125F7B">
      <w:pPr>
        <w:ind w:firstLine="0"/>
      </w:pPr>
    </w:p>
    <w:p w14:paraId="44CFA05A" w14:textId="7E920333" w:rsidR="00125F7B" w:rsidRDefault="00125F7B" w:rsidP="00125F7B">
      <w:pPr>
        <w:ind w:firstLine="0"/>
        <w:sectPr w:rsidR="00125F7B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21CC19B5" w14:textId="79E7F7CB" w:rsidR="000317C7" w:rsidRDefault="003D10C1" w:rsidP="000317C7">
      <w:pPr>
        <w:pStyle w:val="Heading1"/>
      </w:pPr>
      <w:bookmarkStart w:id="256" w:name="_Toc107070858"/>
      <w:bookmarkStart w:id="257" w:name="_Toc107070988"/>
      <w:bookmarkStart w:id="258" w:name="_Toc107354307"/>
      <w:bookmarkStart w:id="259" w:name="_Toc107779480"/>
      <w:bookmarkStart w:id="260" w:name="_Toc108200351"/>
      <w:bookmarkStart w:id="261" w:name="_Toc108207952"/>
      <w:r>
        <w:lastRenderedPageBreak/>
        <w:t>Anàlis</w:t>
      </w:r>
      <w:bookmarkEnd w:id="256"/>
      <w:bookmarkEnd w:id="257"/>
      <w:bookmarkEnd w:id="258"/>
      <w:bookmarkEnd w:id="259"/>
      <w:r w:rsidR="00473D13">
        <w:t>i</w:t>
      </w:r>
      <w:r w:rsidR="00AB456A">
        <w:t xml:space="preserve"> (sistema real)</w:t>
      </w:r>
      <w:bookmarkEnd w:id="260"/>
      <w:bookmarkEnd w:id="261"/>
    </w:p>
    <w:p w14:paraId="06C620B0" w14:textId="0924B002" w:rsidR="008D059B" w:rsidRDefault="008D059B" w:rsidP="008D059B">
      <w:r>
        <w:t xml:space="preserve">A partir de </w:t>
      </w:r>
      <w:r w:rsidR="00057261">
        <w:t>les dades reals</w:t>
      </w:r>
      <w:r w:rsidR="003723A3">
        <w:t xml:space="preserve"> del sistema </w:t>
      </w:r>
      <w:r w:rsidR="00637EF6">
        <w:t>físic</w:t>
      </w:r>
      <w:r w:rsidR="003723A3">
        <w:t xml:space="preserve"> </w:t>
      </w:r>
      <w:r w:rsidR="00AB58EE">
        <w:t>implementat</w:t>
      </w:r>
      <w:r>
        <w:t xml:space="preserve"> </w:t>
      </w:r>
      <w:r w:rsidR="00035F82">
        <w:t>i</w:t>
      </w:r>
      <w:r w:rsidR="00A32A59">
        <w:t xml:space="preserve"> </w:t>
      </w:r>
      <w:r>
        <w:t xml:space="preserve">obtingudes </w:t>
      </w:r>
      <w:r w:rsidR="0027606C">
        <w:t>a través del monitoratge</w:t>
      </w:r>
      <w:r w:rsidR="001C3E2B">
        <w:t xml:space="preserve">, </w:t>
      </w:r>
      <w:r w:rsidR="00057261">
        <w:t xml:space="preserve">s’ha pogut simular </w:t>
      </w:r>
      <w:r w:rsidR="00EE4962">
        <w:t>els diversos algoritmes en les mateixes condicions</w:t>
      </w:r>
      <w:r w:rsidR="006832F4">
        <w:t>.</w:t>
      </w:r>
      <w:r w:rsidR="00B50AC6">
        <w:t xml:space="preserve"> </w:t>
      </w:r>
      <w:r w:rsidR="00BA06A3">
        <w:t xml:space="preserve">Les dades es troben a la carpeta </w:t>
      </w:r>
      <w:r w:rsidR="00BA06A3">
        <w:rPr>
          <w:i/>
          <w:iCs/>
        </w:rPr>
        <w:t>./</w:t>
      </w:r>
      <w:proofErr w:type="spellStart"/>
      <w:r w:rsidR="00BA06A3">
        <w:rPr>
          <w:i/>
          <w:iCs/>
        </w:rPr>
        <w:t>sim</w:t>
      </w:r>
      <w:proofErr w:type="spellEnd"/>
      <w:r w:rsidR="00BA06A3">
        <w:rPr>
          <w:i/>
          <w:iCs/>
        </w:rPr>
        <w:t>/</w:t>
      </w:r>
      <w:proofErr w:type="spellStart"/>
      <w:r w:rsidR="00BA06A3">
        <w:rPr>
          <w:i/>
          <w:iCs/>
        </w:rPr>
        <w:t>db</w:t>
      </w:r>
      <w:proofErr w:type="spellEnd"/>
      <w:r w:rsidR="00035F82">
        <w:t xml:space="preserve">. </w:t>
      </w:r>
    </w:p>
    <w:p w14:paraId="0BB9F4D6" w14:textId="669A88F3" w:rsidR="00424888" w:rsidRDefault="00424888" w:rsidP="00C86A32">
      <w:pPr>
        <w:pStyle w:val="Heading2"/>
      </w:pPr>
      <w:bookmarkStart w:id="262" w:name="_Toc108200352"/>
      <w:bookmarkStart w:id="263" w:name="_Toc108207953"/>
      <w:r>
        <w:t xml:space="preserve">Precisió del </w:t>
      </w:r>
      <w:r w:rsidRPr="009767EC">
        <w:t>simulador</w:t>
      </w:r>
      <w:bookmarkEnd w:id="262"/>
      <w:bookmarkEnd w:id="263"/>
    </w:p>
    <w:p w14:paraId="2760FFD0" w14:textId="4A9EDFB6" w:rsidR="0044439F" w:rsidRDefault="00B02B39" w:rsidP="0087468A">
      <w:r>
        <w:t xml:space="preserve">Gran part de l’anàlisi i conclusions d’aquest projecte s’han </w:t>
      </w:r>
      <w:r w:rsidR="00AF169D">
        <w:t>fet</w:t>
      </w:r>
      <w:r>
        <w:t xml:space="preserve"> a partir de simula</w:t>
      </w:r>
      <w:r w:rsidR="00456F23">
        <w:t>cions</w:t>
      </w:r>
      <w:r>
        <w:t xml:space="preserve">. </w:t>
      </w:r>
      <w:r w:rsidR="0087468A">
        <w:t>Per poder dir que són resultats fiables, hem de verificar que el</w:t>
      </w:r>
      <w:r w:rsidR="009B6481">
        <w:t xml:space="preserve"> simulador</w:t>
      </w:r>
      <w:r w:rsidR="0087468A">
        <w:t xml:space="preserve"> crea</w:t>
      </w:r>
      <w:r w:rsidR="009B6481">
        <w:t xml:space="preserve"> </w:t>
      </w:r>
      <w:r w:rsidR="0087468A">
        <w:t>simulaci</w:t>
      </w:r>
      <w:r w:rsidR="00E9496E">
        <w:t>ons</w:t>
      </w:r>
      <w:r w:rsidR="0087468A">
        <w:t xml:space="preserve"> molt pròximes a</w:t>
      </w:r>
      <w:r w:rsidR="00C641A3">
        <w:t>l comportament rea</w:t>
      </w:r>
      <w:r w:rsidR="00C10989">
        <w:t>l</w:t>
      </w:r>
      <w:r>
        <w:t>.</w:t>
      </w:r>
      <w:r w:rsidR="00C10989">
        <w:t xml:space="preserve"> Per fer-ho hem de comparar </w:t>
      </w:r>
      <w:r w:rsidR="00C761B3">
        <w:t xml:space="preserve">el comportament real del sistema  amb </w:t>
      </w:r>
      <w:r w:rsidR="00C10989">
        <w:t>les simulacions fetes am</w:t>
      </w:r>
      <w:r w:rsidR="009A4814">
        <w:t>b</w:t>
      </w:r>
      <w:r w:rsidR="00C10989">
        <w:t xml:space="preserve"> dades reals.</w:t>
      </w:r>
    </w:p>
    <w:p w14:paraId="7611C47C" w14:textId="177C682A" w:rsidR="00BB494E" w:rsidRDefault="00C761B3" w:rsidP="00C761B3">
      <w:pPr>
        <w:ind w:firstLine="0"/>
      </w:pPr>
      <w:r>
        <w:t>Això ho podem fer</w:t>
      </w:r>
      <w:r w:rsidR="00DD57F6">
        <w:t xml:space="preserve"> </w:t>
      </w:r>
      <w:r w:rsidR="00137080">
        <w:t xml:space="preserve">gràcies a </w:t>
      </w:r>
      <w:r w:rsidR="00DD57F6">
        <w:t>que</w:t>
      </w:r>
      <w:r w:rsidR="00F6651D">
        <w:t xml:space="preserve"> s’ha implementat </w:t>
      </w:r>
      <w:r w:rsidR="007E527F">
        <w:t>un</w:t>
      </w:r>
      <w:r w:rsidR="00F6651D">
        <w:t xml:space="preserve"> sistema real</w:t>
      </w:r>
      <w:r w:rsidR="00B75D38">
        <w:t>,</w:t>
      </w:r>
      <w:r w:rsidR="00F6651D">
        <w:t xml:space="preserve"> s’han obtingut dades del seu comportament</w:t>
      </w:r>
      <w:r w:rsidR="00B75D38">
        <w:t xml:space="preserve"> </w:t>
      </w:r>
      <w:r w:rsidR="0039094F">
        <w:t>i</w:t>
      </w:r>
      <w:r w:rsidR="00B75D38">
        <w:t xml:space="preserve"> el simulador permet </w:t>
      </w:r>
      <w:r w:rsidR="007E527F">
        <w:t>calcular</w:t>
      </w:r>
      <w:r w:rsidR="0039094F">
        <w:t>-ne</w:t>
      </w:r>
      <w:r w:rsidR="007E527F">
        <w:t xml:space="preserve"> resultat</w:t>
      </w:r>
      <w:r w:rsidR="00670B14">
        <w:t>s, a</w:t>
      </w:r>
      <w:r w:rsidR="00495DF7">
        <w:t xml:space="preserve"> </w:t>
      </w:r>
      <w:r w:rsidR="00670B14">
        <w:t>part de simular el sistema</w:t>
      </w:r>
      <w:r w:rsidR="00537450">
        <w:t>.</w:t>
      </w:r>
    </w:p>
    <w:p w14:paraId="18EB7D7C" w14:textId="37BDAE49" w:rsidR="00C4007B" w:rsidRDefault="00C4007B" w:rsidP="00BB494E">
      <w:pPr>
        <w:ind w:firstLine="0"/>
      </w:pPr>
      <w:r>
        <w:t xml:space="preserve">Com podem veure en </w:t>
      </w:r>
      <w:r w:rsidR="00235E90">
        <w:t xml:space="preserve">les </w:t>
      </w:r>
      <w:r w:rsidR="00816C91">
        <w:t>comparacions</w:t>
      </w:r>
      <w:r w:rsidR="00235E90">
        <w:t xml:space="preserve"> de l’annex </w:t>
      </w:r>
      <w:r w:rsidR="00A33CE4">
        <w:fldChar w:fldCharType="begin"/>
      </w:r>
      <w:r w:rsidR="00A33CE4">
        <w:instrText xml:space="preserve"> REF _Ref107866362 \n \h </w:instrText>
      </w:r>
      <w:r w:rsidR="00A33CE4">
        <w:fldChar w:fldCharType="separate"/>
      </w:r>
      <w:r w:rsidR="00FE061C">
        <w:t>A</w:t>
      </w:r>
      <w:r w:rsidR="00A33CE4">
        <w:fldChar w:fldCharType="end"/>
      </w:r>
      <w:r>
        <w:t>, la simulació és quasi idèntica al comportament real. Per tant</w:t>
      </w:r>
      <w:r w:rsidR="004E7704">
        <w:t>,</w:t>
      </w:r>
      <w:r>
        <w:t xml:space="preserve"> podem dir que el simulador és altament precís</w:t>
      </w:r>
      <w:r w:rsidR="00883448">
        <w:t>, sobretot si tenim el consum base real</w:t>
      </w:r>
      <w:r>
        <w:t>.</w:t>
      </w:r>
    </w:p>
    <w:p w14:paraId="707FE2C3" w14:textId="0B1D32C9" w:rsidR="00C4007B" w:rsidRDefault="006B2524" w:rsidP="006B2524">
      <w:pPr>
        <w:ind w:firstLine="0"/>
      </w:pPr>
      <w:r>
        <w:t>Si ens hi parem a pensar, té sentit. Per anar bé, el</w:t>
      </w:r>
      <w:r w:rsidR="00C4007B">
        <w:t xml:space="preserve"> codi de la simulació (s</w:t>
      </w:r>
      <w:r w:rsidR="00C4007B" w:rsidRPr="00C4007B">
        <w:rPr>
          <w:i/>
          <w:iCs/>
        </w:rPr>
        <w:t>imulator</w:t>
      </w:r>
      <w:r w:rsidR="00C4007B">
        <w:rPr>
          <w:i/>
          <w:iCs/>
        </w:rPr>
        <w:t>.</w:t>
      </w:r>
      <w:r w:rsidR="00C4007B" w:rsidRPr="00C4007B">
        <w:rPr>
          <w:i/>
          <w:iCs/>
        </w:rPr>
        <w:t>py</w:t>
      </w:r>
      <w:r w:rsidR="00C4007B">
        <w:t xml:space="preserve">) </w:t>
      </w:r>
      <w:r>
        <w:t>i el de la implementació</w:t>
      </w:r>
      <w:r w:rsidR="00C4007B">
        <w:t xml:space="preserve"> real (</w:t>
      </w:r>
      <w:r w:rsidR="00C4007B" w:rsidRPr="00C4007B">
        <w:rPr>
          <w:i/>
          <w:iCs/>
        </w:rPr>
        <w:t>managing.py</w:t>
      </w:r>
      <w:r w:rsidR="00C4007B">
        <w:t>),</w:t>
      </w:r>
      <w:r>
        <w:t xml:space="preserve"> haurien de ser quasi idèntics, i en el nostre cas ho són.</w:t>
      </w:r>
    </w:p>
    <w:p w14:paraId="01C0601F" w14:textId="7D5D1A17" w:rsidR="00C57A6B" w:rsidRDefault="00C57A6B" w:rsidP="00C86A32">
      <w:pPr>
        <w:pStyle w:val="Heading2"/>
      </w:pPr>
      <w:bookmarkStart w:id="264" w:name="_Toc108200353"/>
      <w:bookmarkStart w:id="265" w:name="_Toc108207954"/>
      <w:bookmarkStart w:id="266" w:name="_Toc107354310"/>
      <w:r>
        <w:t xml:space="preserve">Sistema </w:t>
      </w:r>
      <w:r w:rsidRPr="00C86A32">
        <w:t>real</w:t>
      </w:r>
      <w:bookmarkEnd w:id="264"/>
      <w:bookmarkEnd w:id="265"/>
    </w:p>
    <w:p w14:paraId="160722AF" w14:textId="1ABF93DB" w:rsidR="006000E5" w:rsidRDefault="00BE18D0" w:rsidP="006000E5">
      <w:r>
        <w:t>En aquest apartat a</w:t>
      </w:r>
      <w:r w:rsidR="00BB494E">
        <w:t>nalitzarem quina és la millor configuració de cada algoritme pel sistema real.</w:t>
      </w:r>
      <w:r w:rsidR="00162E85">
        <w:t xml:space="preserve"> </w:t>
      </w:r>
      <w:r w:rsidR="006000E5">
        <w:t xml:space="preserve">Partint dels objectius plantejats en l’apartat </w:t>
      </w:r>
      <w:r w:rsidR="006000E5">
        <w:fldChar w:fldCharType="begin"/>
      </w:r>
      <w:r w:rsidR="006000E5">
        <w:instrText xml:space="preserve"> REF _Ref108028597 \r \h </w:instrText>
      </w:r>
      <w:r w:rsidR="006000E5">
        <w:fldChar w:fldCharType="separate"/>
      </w:r>
      <w:r w:rsidR="00FE061C">
        <w:t>1.2</w:t>
      </w:r>
      <w:r w:rsidR="006000E5">
        <w:fldChar w:fldCharType="end"/>
      </w:r>
      <w:r w:rsidR="006000E5">
        <w:t>, la millor configuració serà aquella que</w:t>
      </w:r>
      <w:r w:rsidR="00AA7E43">
        <w:t xml:space="preserve"> (</w:t>
      </w:r>
      <w:r w:rsidR="00FA2DF5">
        <w:t>per ordre d’importància</w:t>
      </w:r>
      <w:r w:rsidR="00AA7E43">
        <w:t>)</w:t>
      </w:r>
      <w:r w:rsidR="006000E5">
        <w:t>:</w:t>
      </w:r>
    </w:p>
    <w:p w14:paraId="7FDCD047" w14:textId="7EE1D60E" w:rsidR="006000E5" w:rsidRDefault="006000E5" w:rsidP="006000E5">
      <w:pPr>
        <w:pStyle w:val="ListParagraph"/>
      </w:pPr>
      <w:r>
        <w:t xml:space="preserve">Maximitzi </w:t>
      </w:r>
      <w:r w:rsidR="00162E85">
        <w:t xml:space="preserve">l’eficiència de consum </w:t>
      </w:r>
      <w:r w:rsidR="00BE18D0">
        <w:t>màxima</w:t>
      </w:r>
      <w:r w:rsidR="00143543">
        <w:t>.</w:t>
      </w:r>
    </w:p>
    <w:p w14:paraId="7A398FE0" w14:textId="38DDE3BA" w:rsidR="006000E5" w:rsidRDefault="006000E5" w:rsidP="006000E5">
      <w:pPr>
        <w:pStyle w:val="ListParagraph"/>
      </w:pPr>
      <w:r>
        <w:t xml:space="preserve">Minimitzi </w:t>
      </w:r>
      <w:r w:rsidR="00162E85">
        <w:t>les commutacions diàries</w:t>
      </w:r>
      <w:r w:rsidR="00BE18D0">
        <w:t xml:space="preserve"> mínimes</w:t>
      </w:r>
      <w:r w:rsidR="00143543">
        <w:t>.</w:t>
      </w:r>
    </w:p>
    <w:p w14:paraId="571421C4" w14:textId="4A7DD481" w:rsidR="004C4E97" w:rsidRDefault="00406D71" w:rsidP="006000E5">
      <w:pPr>
        <w:pStyle w:val="ListParagraph"/>
      </w:pPr>
      <w:r>
        <w:t>Minimitz</w:t>
      </w:r>
      <w:r w:rsidR="004E7704">
        <w:t>i</w:t>
      </w:r>
      <w:r>
        <w:t xml:space="preserve"> el cost de</w:t>
      </w:r>
      <w:r w:rsidR="004C4E97">
        <w:t xml:space="preserve"> la factura </w:t>
      </w:r>
      <w:r>
        <w:t xml:space="preserve">(pròxima </w:t>
      </w:r>
      <w:r w:rsidR="004C4E97">
        <w:t>0</w:t>
      </w:r>
      <w:r w:rsidR="00E2126D">
        <w:t>€</w:t>
      </w:r>
      <w:r>
        <w:t>)</w:t>
      </w:r>
      <w:r w:rsidR="004C4E97">
        <w:t>.</w:t>
      </w:r>
    </w:p>
    <w:p w14:paraId="660BC9ED" w14:textId="64CD76F5" w:rsidR="00406D71" w:rsidRDefault="00406D71" w:rsidP="006000E5">
      <w:pPr>
        <w:pStyle w:val="ListParagraph"/>
      </w:pPr>
      <w:r>
        <w:t>Minimitz</w:t>
      </w:r>
      <w:r w:rsidR="004E7704">
        <w:t>i</w:t>
      </w:r>
      <w:r>
        <w:t xml:space="preserve"> l’impacte ambiental</w:t>
      </w:r>
      <w:r w:rsidR="005C7605">
        <w:t>.</w:t>
      </w:r>
    </w:p>
    <w:p w14:paraId="1FA95577" w14:textId="7E29BC8F" w:rsidR="00B82BBD" w:rsidRDefault="006000E5" w:rsidP="006000E5">
      <w:pPr>
        <w:ind w:firstLine="0"/>
      </w:pPr>
      <w:r>
        <w:t xml:space="preserve">Com </w:t>
      </w:r>
      <w:r w:rsidR="00BC69A0">
        <w:t xml:space="preserve">podrem veure </w:t>
      </w:r>
      <w:r w:rsidR="002600FB">
        <w:t>al llarg de</w:t>
      </w:r>
      <w:r w:rsidR="004E7704">
        <w:t xml:space="preserve"> l’</w:t>
      </w:r>
      <w:r w:rsidR="002600FB">
        <w:t>apartat</w:t>
      </w:r>
      <w:r>
        <w:t xml:space="preserve">, </w:t>
      </w:r>
      <w:r w:rsidR="00BC69A0">
        <w:t>les</w:t>
      </w:r>
      <w:r>
        <w:t xml:space="preserve"> dues </w:t>
      </w:r>
      <w:r w:rsidR="002600FB">
        <w:t xml:space="preserve">primeres </w:t>
      </w:r>
      <w:r>
        <w:t xml:space="preserve">condicions són oposades. Ja que per consumir tota la potència possible, voldríem commutar el màxim de </w:t>
      </w:r>
      <w:r w:rsidR="003E00A7">
        <w:t>vegades</w:t>
      </w:r>
      <w:r w:rsidR="00EB1E50">
        <w:t>.</w:t>
      </w:r>
      <w:r w:rsidR="00EE0C8A">
        <w:t xml:space="preserve"> </w:t>
      </w:r>
    </w:p>
    <w:p w14:paraId="0D1A0BAC" w14:textId="28E68ACA" w:rsidR="00E20743" w:rsidRDefault="00EE0C8A" w:rsidP="006000E5">
      <w:pPr>
        <w:ind w:firstLine="0"/>
      </w:pPr>
      <w:r>
        <w:t>Tot i així, el n</w:t>
      </w:r>
      <w:r w:rsidR="001933FF">
        <w:t>ú</w:t>
      </w:r>
      <w:r>
        <w:t>mero de commutacions en funció de la variació d’un paràmetre acostuma a tenir una forma exponencial</w:t>
      </w:r>
      <w:r w:rsidR="00C85FFE">
        <w:t>, per tant</w:t>
      </w:r>
      <w:r w:rsidR="00AD0A84">
        <w:t>,</w:t>
      </w:r>
      <w:r w:rsidR="00C85FFE">
        <w:t xml:space="preserve"> </w:t>
      </w:r>
      <w:r w:rsidR="00AD0A84">
        <w:t xml:space="preserve">acostuma </w:t>
      </w:r>
      <w:r w:rsidR="00385646">
        <w:t xml:space="preserve">a </w:t>
      </w:r>
      <w:r w:rsidR="00AD0A84">
        <w:t>haver</w:t>
      </w:r>
      <w:r w:rsidR="00385646">
        <w:t>-h</w:t>
      </w:r>
      <w:r w:rsidR="00AD0A84">
        <w:t>i</w:t>
      </w:r>
      <w:r w:rsidR="00C85FFE">
        <w:t xml:space="preserve"> una regió en la que les commutacions no varien gaire però si l’eficiència. Un exemple clar és </w:t>
      </w:r>
      <w:r w:rsidR="00175121">
        <w:t xml:space="preserve">la </w:t>
      </w:r>
      <w:r w:rsidR="00175121">
        <w:fldChar w:fldCharType="begin"/>
      </w:r>
      <w:r w:rsidR="00175121">
        <w:instrText xml:space="preserve"> REF _Ref108029592 \h </w:instrText>
      </w:r>
      <w:r w:rsidR="00175121">
        <w:fldChar w:fldCharType="separate"/>
      </w:r>
      <w:r w:rsidR="00FE061C">
        <w:t xml:space="preserve">Figura </w:t>
      </w:r>
      <w:r w:rsidR="00FE061C">
        <w:rPr>
          <w:noProof/>
        </w:rPr>
        <w:t>7</w:t>
      </w:r>
      <w:r w:rsidR="00FE061C">
        <w:t>.</w:t>
      </w:r>
      <w:r w:rsidR="00FE061C">
        <w:rPr>
          <w:noProof/>
        </w:rPr>
        <w:t>2</w:t>
      </w:r>
      <w:r w:rsidR="00175121">
        <w:fldChar w:fldCharType="end"/>
      </w:r>
      <w:r w:rsidR="00175121">
        <w:t>.</w:t>
      </w:r>
    </w:p>
    <w:p w14:paraId="29891EC3" w14:textId="5AC91141" w:rsidR="00CA5708" w:rsidRDefault="00CA5708" w:rsidP="006000E5">
      <w:pPr>
        <w:ind w:firstLine="0"/>
      </w:pPr>
      <w:r>
        <w:t xml:space="preserve">En canvi, les dues últimes condicions </w:t>
      </w:r>
      <w:r w:rsidR="002440A9">
        <w:t>estan</w:t>
      </w:r>
      <w:r>
        <w:t xml:space="preserve"> relacionades. Si minimitzem el cost de la factura vol dir </w:t>
      </w:r>
      <w:r w:rsidR="00076EC6">
        <w:t xml:space="preserve">que, </w:t>
      </w:r>
      <w:r>
        <w:t xml:space="preserve">o no hem consumit de la xarxa o hem pogut compensar tot el consum de la xarxa, que gran part prové d’energies fòssils. </w:t>
      </w:r>
    </w:p>
    <w:p w14:paraId="2154DD33" w14:textId="77777777" w:rsidR="00C35496" w:rsidRDefault="00C35496" w:rsidP="006000E5">
      <w:pPr>
        <w:ind w:firstLine="0"/>
      </w:pPr>
    </w:p>
    <w:p w14:paraId="4F0BE7B0" w14:textId="61AD2691" w:rsidR="00175121" w:rsidRDefault="00175121" w:rsidP="00175121">
      <w:r>
        <w:t>Com que la producció pot variar molt entre un dia assolat i un dia de núvols/pluja, s’han analitzat per separat, per veure si realment un sol algoritme serveix per a qualsevol situació. A més a més, per obtenir resultats mitjans, s’ha simulat més d’un dia consecutiu.</w:t>
      </w:r>
    </w:p>
    <w:p w14:paraId="573E264F" w14:textId="4DAEF11A" w:rsidR="00581C60" w:rsidRDefault="00581C60" w:rsidP="00581C60">
      <w:r>
        <w:t xml:space="preserve">Un cop tinguem les millors configuracions podrem determinar </w:t>
      </w:r>
      <w:r w:rsidR="004A59DC">
        <w:t xml:space="preserve">quin </w:t>
      </w:r>
      <w:r>
        <w:t>és el millor algoritme pel sistema.</w:t>
      </w:r>
    </w:p>
    <w:p w14:paraId="53A8B401" w14:textId="77777777" w:rsidR="00581C60" w:rsidRDefault="00581C60" w:rsidP="00175121"/>
    <w:p w14:paraId="54DBD76E" w14:textId="4D747B2B" w:rsidR="00B90881" w:rsidRDefault="00B90881" w:rsidP="009767EC">
      <w:pPr>
        <w:pStyle w:val="Heading3"/>
      </w:pPr>
      <w:bookmarkStart w:id="267" w:name="_Toc108200354"/>
      <w:bookmarkStart w:id="268" w:name="_Toc108207955"/>
      <w:r>
        <w:lastRenderedPageBreak/>
        <w:t>Dia assolellat</w:t>
      </w:r>
      <w:bookmarkEnd w:id="267"/>
      <w:bookmarkEnd w:id="268"/>
    </w:p>
    <w:p w14:paraId="6A055EAC" w14:textId="23DB38E9" w:rsidR="00343C98" w:rsidRPr="00343C98" w:rsidRDefault="00227B96" w:rsidP="00343C98">
      <w:pPr>
        <w:rPr>
          <w:i/>
          <w:iCs/>
        </w:rPr>
      </w:pPr>
      <w:r>
        <w:t>L</w:t>
      </w:r>
      <w:r w:rsidR="009767EC">
        <w:t>es dades que s’han fet servir per simular el dia assolellat són les del 0</w:t>
      </w:r>
      <w:r w:rsidR="000C67E6">
        <w:t>9/06</w:t>
      </w:r>
      <w:r w:rsidR="009767EC">
        <w:t xml:space="preserve">/2022 </w:t>
      </w:r>
      <w:r w:rsidR="000C67E6">
        <w:t>i 10/06/2022</w:t>
      </w:r>
      <w:r w:rsidR="00C86A32">
        <w:t>.</w:t>
      </w:r>
    </w:p>
    <w:p w14:paraId="6C6E29FA" w14:textId="66912A01" w:rsidR="009767EC" w:rsidRDefault="00343C98" w:rsidP="009767EC">
      <w:pPr>
        <w:pStyle w:val="Caption"/>
      </w:pPr>
      <w:r>
        <w:rPr>
          <w:noProof/>
        </w:rPr>
        <w:drawing>
          <wp:inline distT="0" distB="0" distL="0" distR="0" wp14:anchorId="15B9DFB3" wp14:editId="49DF3553">
            <wp:extent cx="5342467" cy="2548667"/>
            <wp:effectExtent l="0" t="0" r="0" b="4445"/>
            <wp:docPr id="452" name="Picture 4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251"/>
                    <a:stretch/>
                  </pic:blipFill>
                  <pic:spPr bwMode="auto">
                    <a:xfrm>
                      <a:off x="0" y="0"/>
                      <a:ext cx="5342467" cy="25486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A79645" w14:textId="67FB6146" w:rsidR="002F44C1" w:rsidRDefault="009767EC" w:rsidP="009767EC">
      <w:pPr>
        <w:pStyle w:val="Caption"/>
      </w:pPr>
      <w:bookmarkStart w:id="269" w:name="_Toc108207861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 xml:space="preserve">. Anàlisi dia assolellat – </w:t>
      </w:r>
      <w:r w:rsidR="00903232">
        <w:t>Dades per fer la simular</w:t>
      </w:r>
      <w:bookmarkEnd w:id="269"/>
    </w:p>
    <w:p w14:paraId="2B924F7C" w14:textId="44E40072" w:rsidR="00F7218C" w:rsidRDefault="006075FE" w:rsidP="00BD6C28">
      <w:pPr>
        <w:pStyle w:val="Heading4"/>
      </w:pPr>
      <w:bookmarkStart w:id="270" w:name="_Toc108200355"/>
      <w:r w:rsidRPr="00BD6C28">
        <w:t>Histèresis</w:t>
      </w:r>
      <w:bookmarkEnd w:id="270"/>
    </w:p>
    <w:p w14:paraId="47343758" w14:textId="02F259A9" w:rsidR="00C73874" w:rsidRDefault="006973FF" w:rsidP="006973FF">
      <w:pPr>
        <w:pStyle w:val="TtolExemple"/>
        <w:spacing w:before="0"/>
      </w:pPr>
      <w:r>
        <w:t>Una sola càrrega</w:t>
      </w:r>
    </w:p>
    <w:p w14:paraId="02E1862B" w14:textId="40BD20C9" w:rsidR="00A0405D" w:rsidRDefault="006973FF" w:rsidP="006973FF">
      <w:r>
        <w:t>Per fer-ho fàcil, començarem amb una sola càrrega</w:t>
      </w:r>
      <w:r w:rsidR="00B2327B">
        <w:t xml:space="preserve">. </w:t>
      </w:r>
      <w:r w:rsidR="00BA533D">
        <w:t>El primer que necessitem saber és quin és el mínim de commutacions que podríem assolir</w:t>
      </w:r>
      <w:r w:rsidR="00364C5A">
        <w:t xml:space="preserve"> variant el llindar alt</w:t>
      </w:r>
      <w:r w:rsidR="006D678D">
        <w:t xml:space="preserve">. </w:t>
      </w:r>
      <w:r w:rsidR="00A0405D">
        <w:t xml:space="preserve">Així tenim una referència per saber si ens apropem </w:t>
      </w:r>
      <w:r w:rsidR="002B0977">
        <w:t xml:space="preserve">o no </w:t>
      </w:r>
      <w:r w:rsidR="00A0405D">
        <w:t>al límit.</w:t>
      </w:r>
    </w:p>
    <w:p w14:paraId="1212FFD7" w14:textId="034B576B" w:rsidR="00BA533D" w:rsidRDefault="006D678D" w:rsidP="006973FF">
      <w:r>
        <w:t xml:space="preserve">En aquest cas </w:t>
      </w:r>
      <w:r w:rsidR="002B0977">
        <w:t xml:space="preserve">el límit </w:t>
      </w:r>
      <w:r>
        <w:t>són dues</w:t>
      </w:r>
      <w:r w:rsidR="0090651B">
        <w:t xml:space="preserve"> commutacions</w:t>
      </w:r>
      <w:r>
        <w:t>, una per encendre i una per apagar</w:t>
      </w:r>
      <w:r w:rsidR="00F8323C">
        <w:t>.</w:t>
      </w:r>
      <w:r>
        <w:t xml:space="preserve"> </w:t>
      </w:r>
      <w:r w:rsidR="00F8323C">
        <w:t>P</w:t>
      </w:r>
      <w:r>
        <w:t>erò això és degut a que tenim energia de sobre</w:t>
      </w:r>
      <w:r w:rsidR="001262C5">
        <w:t>s</w:t>
      </w:r>
      <w:r>
        <w:t>. Si fos núvol,</w:t>
      </w:r>
      <w:r w:rsidR="00183E91">
        <w:t xml:space="preserve"> el límit</w:t>
      </w:r>
      <w:r>
        <w:t xml:space="preserve"> seria més gran.</w:t>
      </w:r>
    </w:p>
    <w:p w14:paraId="6AF6D688" w14:textId="77777777" w:rsidR="00BA533D" w:rsidRDefault="00BA533D" w:rsidP="00BA533D">
      <w:pPr>
        <w:pStyle w:val="Taula"/>
      </w:pPr>
      <w:r>
        <w:rPr>
          <w:noProof/>
        </w:rPr>
        <w:drawing>
          <wp:inline distT="0" distB="0" distL="0" distR="0" wp14:anchorId="47B96BFE" wp14:editId="2F70DC5F">
            <wp:extent cx="5725795" cy="3347085"/>
            <wp:effectExtent l="0" t="0" r="8255" b="5715"/>
            <wp:docPr id="461" name="Picture 4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470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A90FFFE" w14:textId="49C0B2EE" w:rsidR="00BA533D" w:rsidRPr="004B2E85" w:rsidRDefault="00BA533D" w:rsidP="00BA533D">
      <w:pPr>
        <w:pStyle w:val="Caption"/>
      </w:pPr>
      <w:bookmarkStart w:id="271" w:name="_Ref108029592"/>
      <w:bookmarkStart w:id="272" w:name="_Toc108207862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bookmarkEnd w:id="271"/>
      <w:r w:rsidRPr="00EE0C8A">
        <w:t xml:space="preserve"> </w:t>
      </w:r>
      <w:r>
        <w:t>Anàlisi dia assolellat – Forma exponencial de les commut</w:t>
      </w:r>
      <w:r w:rsidR="004956B6">
        <w:t>acions</w:t>
      </w:r>
      <w:r>
        <w:t xml:space="preserve"> a</w:t>
      </w:r>
      <w:r w:rsidR="00842835">
        <w:t xml:space="preserve"> </w:t>
      </w:r>
      <w:r>
        <w:t>l</w:t>
      </w:r>
      <w:r w:rsidR="00842835">
        <w:t>’</w:t>
      </w:r>
      <w:r>
        <w:t xml:space="preserve">optimitzar </w:t>
      </w:r>
      <w:r w:rsidR="006A59A7">
        <w:t>el llindar alt</w:t>
      </w:r>
      <w:bookmarkEnd w:id="272"/>
    </w:p>
    <w:p w14:paraId="26666D55" w14:textId="7C5D1EC8" w:rsidR="006973FF" w:rsidRDefault="008E18DF" w:rsidP="00E84BBF">
      <w:r>
        <w:lastRenderedPageBreak/>
        <w:t xml:space="preserve">Un cop sabem el mínim de commutacions que podem assolir, començarem optimitzant el llindar </w:t>
      </w:r>
      <w:r w:rsidR="00B045A4">
        <w:t>alt</w:t>
      </w:r>
      <w:r w:rsidR="00E162B1">
        <w:t xml:space="preserve">. </w:t>
      </w:r>
      <w:r w:rsidR="00E84BBF">
        <w:t>Per fer-ho m</w:t>
      </w:r>
      <w:r w:rsidR="00B045A4">
        <w:t>ant</w:t>
      </w:r>
      <w:r w:rsidR="00E84BBF">
        <w:t xml:space="preserve">indrem el llindar baix a </w:t>
      </w:r>
      <w:r w:rsidR="00B2327B">
        <w:t xml:space="preserve">0 </w:t>
      </w:r>
      <w:r w:rsidR="00E84BBF">
        <w:t>i</w:t>
      </w:r>
      <w:r w:rsidR="006973FF">
        <w:t xml:space="preserve"> </w:t>
      </w:r>
      <w:r w:rsidR="00E84BBF">
        <w:t xml:space="preserve">variarem el </w:t>
      </w:r>
      <w:r w:rsidR="006973FF">
        <w:t>llindar alt</w:t>
      </w:r>
      <w:r w:rsidR="00B2327B">
        <w:t xml:space="preserve"> entre </w:t>
      </w:r>
      <w:r w:rsidR="004B2E85">
        <w:t>50</w:t>
      </w:r>
      <w:r w:rsidR="00B2327B">
        <w:t xml:space="preserve"> i </w:t>
      </w:r>
      <w:r w:rsidR="004B2E85">
        <w:t>15</w:t>
      </w:r>
      <w:r w:rsidR="00B2327B">
        <w:t>0</w:t>
      </w:r>
      <w:r w:rsidR="006B71BE">
        <w:t xml:space="preserve"> </w:t>
      </w:r>
      <w:r w:rsidR="0011088B">
        <w:t xml:space="preserve">Wh </w:t>
      </w:r>
      <w:r w:rsidR="006B71BE">
        <w:t>en increments</w:t>
      </w:r>
      <w:r w:rsidR="00191AB2">
        <w:t xml:space="preserve"> </w:t>
      </w:r>
      <w:r w:rsidR="006B71BE">
        <w:t>de 5</w:t>
      </w:r>
      <w:r w:rsidR="000D5C7D">
        <w:t>.</w:t>
      </w:r>
    </w:p>
    <w:p w14:paraId="35EFB0A9" w14:textId="520572BF" w:rsidR="00B72DC1" w:rsidRDefault="0074648E" w:rsidP="0074648E">
      <w:pPr>
        <w:ind w:firstLine="0"/>
      </w:pPr>
      <w:r>
        <w:t xml:space="preserve">Com podem veure, l’eficiència i les commutacions no varien gaire i sobra tanta energia que podem cobrir els consums de la nit amb el balanç net horari. </w:t>
      </w:r>
    </w:p>
    <w:p w14:paraId="47A13895" w14:textId="1EC799D4" w:rsidR="0074648E" w:rsidRPr="00162E85" w:rsidRDefault="0074648E" w:rsidP="0074648E">
      <w:pPr>
        <w:ind w:firstLine="0"/>
      </w:pPr>
      <w:r>
        <w:t xml:space="preserve">Hem considerat </w:t>
      </w:r>
      <w:r w:rsidR="00F56934">
        <w:t xml:space="preserve">que fer 10 commutacions </w:t>
      </w:r>
      <w:r w:rsidR="00893B06">
        <w:t>al dia</w:t>
      </w:r>
      <w:r w:rsidR="00EB252C">
        <w:t xml:space="preserve">, </w:t>
      </w:r>
      <w:r w:rsidR="00441C8F">
        <w:t xml:space="preserve">amb una eficiència del </w:t>
      </w:r>
      <w:r w:rsidR="007D1EF0">
        <w:t xml:space="preserve">consum </w:t>
      </w:r>
      <w:r w:rsidR="00441C8F">
        <w:t>98</w:t>
      </w:r>
      <w:r w:rsidR="00853835">
        <w:t>,15</w:t>
      </w:r>
      <w:r w:rsidR="00441C8F">
        <w:t xml:space="preserve">% </w:t>
      </w:r>
      <w:r w:rsidR="00102410">
        <w:t>i una eficiència de la xarxa del 72</w:t>
      </w:r>
      <w:r w:rsidR="00853835">
        <w:t>,11</w:t>
      </w:r>
      <w:r w:rsidR="00102410">
        <w:t xml:space="preserve">%, </w:t>
      </w:r>
      <w:r w:rsidR="00F56934">
        <w:t>és acceptable, per tant</w:t>
      </w:r>
      <w:r w:rsidR="00E4783E">
        <w:t>,</w:t>
      </w:r>
      <w:r w:rsidR="00F56934">
        <w:t xml:space="preserve"> el llinda alt </w:t>
      </w:r>
      <w:r w:rsidR="00180D21">
        <w:t>serà</w:t>
      </w:r>
      <w:r w:rsidR="00F56934">
        <w:t xml:space="preserve"> 7</w:t>
      </w:r>
      <w:r w:rsidR="00180D21">
        <w:t>0</w:t>
      </w:r>
      <w:r w:rsidR="0011088B">
        <w:t xml:space="preserve"> Wh</w:t>
      </w:r>
      <w:r w:rsidR="00180D21">
        <w:t>.</w:t>
      </w:r>
    </w:p>
    <w:p w14:paraId="5E96AC1B" w14:textId="28C34418" w:rsidR="00B2327B" w:rsidRDefault="00B9387E" w:rsidP="000D5C7D">
      <w:pPr>
        <w:pStyle w:val="Taula"/>
      </w:pPr>
      <w:r>
        <w:rPr>
          <w:noProof/>
        </w:rPr>
        <w:drawing>
          <wp:inline distT="0" distB="0" distL="0" distR="0" wp14:anchorId="6A570713" wp14:editId="661807E9">
            <wp:extent cx="5725795" cy="3341370"/>
            <wp:effectExtent l="0" t="0" r="8255" b="0"/>
            <wp:docPr id="463" name="Picture 4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3413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D691389" w14:textId="0DB9A7CE" w:rsidR="00162E85" w:rsidRDefault="00102410" w:rsidP="00A23382">
      <w:pPr>
        <w:pStyle w:val="Taula"/>
      </w:pPr>
      <w:r>
        <w:rPr>
          <w:noProof/>
        </w:rPr>
        <w:drawing>
          <wp:inline distT="0" distB="0" distL="0" distR="0" wp14:anchorId="7DE82399" wp14:editId="13D92DAB">
            <wp:extent cx="5723890" cy="3346450"/>
            <wp:effectExtent l="0" t="0" r="0" b="6350"/>
            <wp:docPr id="466" name="Picture 4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6F4636" w14:textId="28C0D3AD" w:rsidR="00A23382" w:rsidRDefault="00A23382" w:rsidP="00A23382">
      <w:pPr>
        <w:pStyle w:val="Caption"/>
      </w:pPr>
      <w:bookmarkStart w:id="273" w:name="_Toc108207863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>. Anàlisi dia assolellat – Histèresis amb una càrrega – Optimització llindar alt</w:t>
      </w:r>
      <w:bookmarkEnd w:id="273"/>
    </w:p>
    <w:p w14:paraId="1632EDAE" w14:textId="77777777" w:rsidR="007F718C" w:rsidRPr="006973FF" w:rsidRDefault="007F718C" w:rsidP="0074648E">
      <w:pPr>
        <w:ind w:firstLine="0"/>
      </w:pPr>
    </w:p>
    <w:p w14:paraId="7B50E0E9" w14:textId="77777777" w:rsidR="00797093" w:rsidRDefault="00797093" w:rsidP="007013F2"/>
    <w:p w14:paraId="2EEDE94D" w14:textId="76F049EC" w:rsidR="007013F2" w:rsidRDefault="007013F2" w:rsidP="007013F2">
      <w:r>
        <w:lastRenderedPageBreak/>
        <w:t xml:space="preserve">El següent pas és determinar el llindar baix. L’hem fet variar entre -50 i </w:t>
      </w:r>
      <w:r w:rsidR="001E284D">
        <w:t>6</w:t>
      </w:r>
      <w:r>
        <w:t>0</w:t>
      </w:r>
      <w:r w:rsidR="00580541" w:rsidRPr="00580541">
        <w:t xml:space="preserve"> </w:t>
      </w:r>
      <w:r w:rsidR="00580541">
        <w:t>Wh</w:t>
      </w:r>
      <w:r w:rsidR="00546D16">
        <w:t xml:space="preserve"> de 5</w:t>
      </w:r>
      <w:r w:rsidR="001A580A">
        <w:t xml:space="preserve"> en 5</w:t>
      </w:r>
      <w:r w:rsidR="00546D16">
        <w:t>.</w:t>
      </w:r>
    </w:p>
    <w:p w14:paraId="1922E49A" w14:textId="2FCBACE4" w:rsidR="00B72DC1" w:rsidRPr="00162E85" w:rsidRDefault="00B72DC1" w:rsidP="00B72DC1">
      <w:pPr>
        <w:ind w:firstLine="0"/>
      </w:pPr>
      <w:r>
        <w:t xml:space="preserve">Com que les commutacions </w:t>
      </w:r>
      <w:r w:rsidR="00B51F51">
        <w:t>fan un gran sal</w:t>
      </w:r>
      <w:r w:rsidR="00E4783E">
        <w:t>t</w:t>
      </w:r>
      <w:r w:rsidR="00B51F51">
        <w:t xml:space="preserve"> a partir de 0, hem triat un llindar baix</w:t>
      </w:r>
      <w:r w:rsidR="00853835">
        <w:t xml:space="preserve"> de -10 Wh</w:t>
      </w:r>
      <w:r w:rsidR="00E468A1">
        <w:t xml:space="preserve">. </w:t>
      </w:r>
      <w:r w:rsidR="00E4783E">
        <w:t>El s</w:t>
      </w:r>
      <w:r w:rsidR="008B1D4F">
        <w:t>i</w:t>
      </w:r>
      <w:r w:rsidR="00E468A1">
        <w:t>stema farà</w:t>
      </w:r>
      <w:r w:rsidR="00853835">
        <w:t xml:space="preserve"> 10 commutacions diàries, </w:t>
      </w:r>
      <w:r w:rsidR="00E468A1">
        <w:t>tindrà una</w:t>
      </w:r>
      <w:r>
        <w:t xml:space="preserve"> eficiència del consum 98</w:t>
      </w:r>
      <w:r w:rsidR="00853835">
        <w:t>,51</w:t>
      </w:r>
      <w:r>
        <w:t>%</w:t>
      </w:r>
      <w:r w:rsidR="00853835">
        <w:t xml:space="preserve">, </w:t>
      </w:r>
      <w:r>
        <w:t>una eficiència de la xarxa del 7</w:t>
      </w:r>
      <w:r w:rsidR="00853835">
        <w:t>3,62</w:t>
      </w:r>
      <w:r>
        <w:t xml:space="preserve">% </w:t>
      </w:r>
      <w:r w:rsidR="00853835">
        <w:t xml:space="preserve">i </w:t>
      </w:r>
      <w:r w:rsidR="00E468A1">
        <w:t>no haurem de p</w:t>
      </w:r>
      <w:r w:rsidR="00853835">
        <w:t>agar la factura de la llum.</w:t>
      </w:r>
    </w:p>
    <w:p w14:paraId="06B7949D" w14:textId="1F3E01C5" w:rsidR="001E284D" w:rsidRDefault="001E284D" w:rsidP="001E284D">
      <w:pPr>
        <w:pStyle w:val="Taula"/>
      </w:pPr>
      <w:r>
        <w:rPr>
          <w:noProof/>
        </w:rPr>
        <w:drawing>
          <wp:inline distT="0" distB="0" distL="0" distR="0" wp14:anchorId="02AC8924" wp14:editId="3015CF78">
            <wp:extent cx="5723890" cy="3346450"/>
            <wp:effectExtent l="0" t="0" r="0" b="6350"/>
            <wp:docPr id="467" name="Picture 4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D69525" w14:textId="1CB2C565" w:rsidR="001E284D" w:rsidRDefault="001E284D" w:rsidP="001E284D">
      <w:pPr>
        <w:pStyle w:val="Taula"/>
      </w:pPr>
      <w:r>
        <w:rPr>
          <w:noProof/>
        </w:rPr>
        <w:drawing>
          <wp:inline distT="0" distB="0" distL="0" distR="0" wp14:anchorId="3529B937" wp14:editId="43B95159">
            <wp:extent cx="5723890" cy="3346450"/>
            <wp:effectExtent l="0" t="0" r="0" b="6350"/>
            <wp:docPr id="468" name="Picture 4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BBDDDB" w14:textId="2A02ADD0" w:rsidR="001E284D" w:rsidRDefault="001E284D" w:rsidP="001E284D">
      <w:pPr>
        <w:pStyle w:val="Caption"/>
      </w:pPr>
      <w:bookmarkStart w:id="274" w:name="_Toc108207864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4</w:t>
      </w:r>
      <w:r w:rsidR="00E66735">
        <w:fldChar w:fldCharType="end"/>
      </w:r>
      <w:r>
        <w:t>. Anàlisi dia assolellat – Histèresis amb una càrrega – Optimització llindar baix</w:t>
      </w:r>
      <w:bookmarkEnd w:id="274"/>
    </w:p>
    <w:p w14:paraId="7A0A4BCB" w14:textId="37EAF263" w:rsidR="00546129" w:rsidRDefault="00546129" w:rsidP="00546129"/>
    <w:p w14:paraId="4B619A1A" w14:textId="7821C50D" w:rsidR="00546129" w:rsidRDefault="00546129" w:rsidP="00546129">
      <w:r>
        <w:t>Un cop obtinguts els dos llindars, podríem tornar a mira</w:t>
      </w:r>
      <w:r w:rsidR="002A554C">
        <w:t>r</w:t>
      </w:r>
      <w:r>
        <w:t xml:space="preserve"> d’optimitzar el llindar alt i després el baix de forma cíclica, per trobar els millors valors. Però si ho provem u</w:t>
      </w:r>
      <w:r w:rsidR="00D548CA">
        <w:t>na altr</w:t>
      </w:r>
      <w:r w:rsidR="00BC06CF">
        <w:t>a</w:t>
      </w:r>
      <w:r w:rsidR="00D548CA">
        <w:t xml:space="preserve"> vegada</w:t>
      </w:r>
      <w:r>
        <w:t>, podem veure que la diferència és molt petita</w:t>
      </w:r>
      <w:r w:rsidR="00F46CA5">
        <w:t>.</w:t>
      </w:r>
    </w:p>
    <w:p w14:paraId="0CA56238" w14:textId="7317DBFC" w:rsidR="00896C13" w:rsidRDefault="00896C13" w:rsidP="00896C13">
      <w:pPr>
        <w:pStyle w:val="TtolExemple"/>
      </w:pPr>
      <w:r>
        <w:lastRenderedPageBreak/>
        <w:t>Dues càrregues</w:t>
      </w:r>
    </w:p>
    <w:p w14:paraId="7B4FB949" w14:textId="37D67C7F" w:rsidR="00896C13" w:rsidRDefault="00896C13" w:rsidP="00896C13">
      <w:r>
        <w:t>Partint dels paràmetres anteriors, hem afegit la segona càrrega</w:t>
      </w:r>
      <w:r w:rsidR="00AC213F">
        <w:t xml:space="preserve"> i repetim els mateixos passos fets anteriorment</w:t>
      </w:r>
      <w:r w:rsidR="005345E0">
        <w:t>,</w:t>
      </w:r>
      <w:r w:rsidR="00AC213F">
        <w:t xml:space="preserve"> però ara amb els llindars de la segona càrrega. </w:t>
      </w:r>
    </w:p>
    <w:p w14:paraId="7B6C4421" w14:textId="0FE0DD61" w:rsidR="00E468A1" w:rsidRDefault="00CD2E8B" w:rsidP="009E4437">
      <w:pPr>
        <w:ind w:firstLine="0"/>
      </w:pPr>
      <w:r>
        <w:t>Com podem veure,</w:t>
      </w:r>
      <w:r w:rsidR="009E4437">
        <w:t xml:space="preserve"> el mínim de commutacions que pot fer el sistema</w:t>
      </w:r>
      <w:r w:rsidR="001E3418">
        <w:t>,</w:t>
      </w:r>
      <w:r w:rsidR="00364C5A">
        <w:t xml:space="preserve"> si </w:t>
      </w:r>
      <w:r w:rsidR="00C86D45">
        <w:t>variem el segon llindar alt</w:t>
      </w:r>
      <w:r w:rsidR="001E3418">
        <w:t>,</w:t>
      </w:r>
      <w:r w:rsidR="00C86D45">
        <w:t xml:space="preserve"> s’estabilitza a </w:t>
      </w:r>
      <w:r w:rsidR="00C4627D">
        <w:t>26</w:t>
      </w:r>
      <w:r w:rsidR="00C86D45">
        <w:t>.</w:t>
      </w:r>
      <w:r>
        <w:t xml:space="preserve"> </w:t>
      </w:r>
      <w:r w:rsidR="00E468A1">
        <w:t xml:space="preserve">Si volem mantenir l’eficiència alta, haurem de triar moltes commutacions (que bàsicament les fa la segona càrrega). Com que no volem desgastar </w:t>
      </w:r>
      <w:r w:rsidR="00FD077A">
        <w:t xml:space="preserve">els relés </w:t>
      </w:r>
      <w:r w:rsidR="004A0302">
        <w:t>massa</w:t>
      </w:r>
      <w:r w:rsidR="00E468A1">
        <w:t xml:space="preserve"> ràpid, posarem el llindar a 200 Wh </w:t>
      </w:r>
      <w:r w:rsidR="00896609">
        <w:t>i tindrem</w:t>
      </w:r>
      <w:r w:rsidR="00E468A1">
        <w:t xml:space="preserve"> </w:t>
      </w:r>
      <w:r w:rsidR="00A74541">
        <w:t xml:space="preserve">27 commutacions diàries, </w:t>
      </w:r>
      <w:r w:rsidR="00E37822">
        <w:t xml:space="preserve">una </w:t>
      </w:r>
      <w:r w:rsidR="00E468A1">
        <w:t>eficiència</w:t>
      </w:r>
      <w:r w:rsidR="00896609">
        <w:t xml:space="preserve"> del 93,</w:t>
      </w:r>
      <w:r w:rsidR="00923374">
        <w:t>9</w:t>
      </w:r>
      <w:r w:rsidR="00896609">
        <w:t>3%, una eficiència de</w:t>
      </w:r>
      <w:r w:rsidR="00D60AAC">
        <w:t xml:space="preserve"> retorn a la</w:t>
      </w:r>
      <w:r w:rsidR="00896609">
        <w:t xml:space="preserve"> xarxa del 85,92% i haurem de pagar uns 1,8 cènt</w:t>
      </w:r>
      <w:r w:rsidR="00124416">
        <w:t>ims</w:t>
      </w:r>
      <w:r w:rsidR="00896609">
        <w:t>/dia de factura.</w:t>
      </w:r>
    </w:p>
    <w:p w14:paraId="31B55A3D" w14:textId="6F1E6DCC" w:rsidR="00195C76" w:rsidRDefault="00C4627D" w:rsidP="00EB1B69">
      <w:pPr>
        <w:pStyle w:val="Taula"/>
      </w:pPr>
      <w:r>
        <w:rPr>
          <w:noProof/>
        </w:rPr>
        <w:drawing>
          <wp:inline distT="0" distB="0" distL="0" distR="0" wp14:anchorId="5C2E727A" wp14:editId="55EF25C7">
            <wp:extent cx="5723255" cy="3344545"/>
            <wp:effectExtent l="0" t="0" r="0" b="8255"/>
            <wp:docPr id="482" name="Picture 4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7285D6" wp14:editId="52D5CCCB">
            <wp:extent cx="5723255" cy="3344545"/>
            <wp:effectExtent l="0" t="0" r="0" b="8255"/>
            <wp:docPr id="483" name="Picture 4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FFC9590" w14:textId="12F6992A" w:rsidR="00C4627D" w:rsidRDefault="00C4627D" w:rsidP="00C4627D">
      <w:pPr>
        <w:pStyle w:val="Caption"/>
      </w:pPr>
      <w:bookmarkStart w:id="275" w:name="_Toc108207865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5</w:t>
      </w:r>
      <w:r w:rsidR="00E66735">
        <w:fldChar w:fldCharType="end"/>
      </w:r>
      <w:r>
        <w:t>. Anàlisi dia assolellat – Histèresis amb una càrrega – Optimització llindar alt 2</w:t>
      </w:r>
      <w:bookmarkEnd w:id="275"/>
    </w:p>
    <w:p w14:paraId="59A3173E" w14:textId="5BB8DC7D" w:rsidR="00163EC6" w:rsidRDefault="00163EC6" w:rsidP="00163EC6">
      <w:r>
        <w:lastRenderedPageBreak/>
        <w:t>Finalment, optimitzem el llindar baix. En aquest cas hi ha un clar guanyador, 0Wh</w:t>
      </w:r>
      <w:r w:rsidR="00923374">
        <w:t>, que és el que ja teníem. És el llindar que</w:t>
      </w:r>
      <w:r>
        <w:t xml:space="preserve"> </w:t>
      </w:r>
      <w:r w:rsidR="00923374">
        <w:t xml:space="preserve">té menys </w:t>
      </w:r>
      <w:r>
        <w:t xml:space="preserve">commutacions, </w:t>
      </w:r>
      <w:r w:rsidR="00923374">
        <w:t xml:space="preserve">quasi </w:t>
      </w:r>
      <w:r>
        <w:t>la millor eficiència de</w:t>
      </w:r>
      <w:r w:rsidR="00345A5C">
        <w:t xml:space="preserve"> retorn a la</w:t>
      </w:r>
      <w:r>
        <w:t xml:space="preserve"> xarxa</w:t>
      </w:r>
      <w:r w:rsidR="00E40AC6">
        <w:t>,</w:t>
      </w:r>
      <w:r>
        <w:t xml:space="preserve"> el balanç és pròxim als millors</w:t>
      </w:r>
      <w:r w:rsidR="00E40AC6">
        <w:t xml:space="preserve"> i l’eficiència està just al mig.</w:t>
      </w:r>
    </w:p>
    <w:p w14:paraId="5080FD4E" w14:textId="5FE46FD5" w:rsidR="00EB1B69" w:rsidRPr="00163EC6" w:rsidRDefault="00163EC6" w:rsidP="00163EC6">
      <w:pPr>
        <w:pStyle w:val="Taula"/>
      </w:pPr>
      <w:r>
        <w:rPr>
          <w:noProof/>
        </w:rPr>
        <w:drawing>
          <wp:inline distT="0" distB="0" distL="0" distR="0" wp14:anchorId="22F52017" wp14:editId="4C49752D">
            <wp:extent cx="5725160" cy="3339465"/>
            <wp:effectExtent l="0" t="0" r="8890" b="0"/>
            <wp:docPr id="485" name="Picture 4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F84001D" wp14:editId="53202D67">
            <wp:extent cx="5725160" cy="3339465"/>
            <wp:effectExtent l="0" t="0" r="8890" b="0"/>
            <wp:docPr id="487" name="Picture 4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394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0B6F6E" w14:textId="32FA652B" w:rsidR="00163EC6" w:rsidRPr="00163EC6" w:rsidRDefault="00163EC6" w:rsidP="00163EC6">
      <w:pPr>
        <w:pStyle w:val="Caption"/>
      </w:pPr>
      <w:bookmarkStart w:id="276" w:name="_Toc108207866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>. Anàlisi dia assolellat – Histèresis amb una càrrega – Optimització llindar baix</w:t>
      </w:r>
      <w:bookmarkEnd w:id="276"/>
    </w:p>
    <w:p w14:paraId="5146B12A" w14:textId="77777777" w:rsidR="00163EC6" w:rsidRPr="004B2E85" w:rsidRDefault="00163EC6" w:rsidP="00163EC6">
      <w:pPr>
        <w:pStyle w:val="Taula"/>
      </w:pPr>
    </w:p>
    <w:p w14:paraId="511770B6" w14:textId="77777777" w:rsidR="00EB1B69" w:rsidRPr="00EB1B69" w:rsidRDefault="00EB1B69" w:rsidP="00EB1B69">
      <w:pPr>
        <w:pStyle w:val="Taula"/>
      </w:pPr>
    </w:p>
    <w:p w14:paraId="114B8824" w14:textId="77777777" w:rsidR="001E284D" w:rsidRDefault="001E284D" w:rsidP="001E284D">
      <w:pPr>
        <w:pStyle w:val="Taula"/>
      </w:pPr>
    </w:p>
    <w:p w14:paraId="3421B964" w14:textId="77777777" w:rsidR="00546D16" w:rsidRDefault="00546D16" w:rsidP="007013F2"/>
    <w:p w14:paraId="0B0E8D55" w14:textId="77777777" w:rsidR="00797093" w:rsidRDefault="00797093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iCs/>
          <w:szCs w:val="28"/>
        </w:rPr>
      </w:pPr>
      <w:r>
        <w:br w:type="page"/>
      </w:r>
    </w:p>
    <w:p w14:paraId="37191926" w14:textId="2DEA2808" w:rsidR="006075FE" w:rsidRDefault="006075FE" w:rsidP="00F13460">
      <w:pPr>
        <w:pStyle w:val="Heading4"/>
      </w:pPr>
      <w:bookmarkStart w:id="277" w:name="_Toc108200356"/>
      <w:r>
        <w:lastRenderedPageBreak/>
        <w:t>Temps mínim engegada</w:t>
      </w:r>
      <w:bookmarkEnd w:id="277"/>
    </w:p>
    <w:p w14:paraId="0663CCCD" w14:textId="74B92679" w:rsidR="00051B02" w:rsidRDefault="009765D9" w:rsidP="00051B02">
      <w:r>
        <w:t xml:space="preserve">Com s’ha explicat en l’apartat </w:t>
      </w:r>
      <w:r>
        <w:fldChar w:fldCharType="begin"/>
      </w:r>
      <w:r>
        <w:instrText xml:space="preserve"> REF _Ref107351332 \r \h </w:instrText>
      </w:r>
      <w:r>
        <w:fldChar w:fldCharType="separate"/>
      </w:r>
      <w:r w:rsidR="00FE061C">
        <w:t>4.2</w:t>
      </w:r>
      <w:r>
        <w:fldChar w:fldCharType="end"/>
      </w:r>
      <w:r>
        <w:t>, l</w:t>
      </w:r>
      <w:r w:rsidR="007A367A">
        <w:t xml:space="preserve">’algoritme té </w:t>
      </w:r>
      <w:r w:rsidR="004804F5">
        <w:t>3</w:t>
      </w:r>
      <w:r w:rsidR="007A367A">
        <w:t xml:space="preserve"> formes d’implementar-se</w:t>
      </w:r>
      <w:r w:rsidR="004252D3">
        <w:t xml:space="preserve">. </w:t>
      </w:r>
      <w:r w:rsidR="00234FDA">
        <w:t xml:space="preserve">Com que les càrregues es poden ordenar de </w:t>
      </w:r>
      <w:r w:rsidR="00AC34A7">
        <w:t>2</w:t>
      </w:r>
      <w:r w:rsidR="00234FDA">
        <w:t xml:space="preserve"> formes diferents, p</w:t>
      </w:r>
      <w:r w:rsidR="00761F74">
        <w:t>odríem pensar que hem de simular</w:t>
      </w:r>
      <w:r w:rsidR="00DC66A9">
        <w:t xml:space="preserve"> el sistema</w:t>
      </w:r>
      <w:r w:rsidR="00761F74">
        <w:t xml:space="preserve"> </w:t>
      </w:r>
      <w:r w:rsidR="0052188F">
        <w:t>6</w:t>
      </w:r>
      <w:r w:rsidR="00761F74">
        <w:t xml:space="preserve"> </w:t>
      </w:r>
      <w:r w:rsidR="00DC66A9">
        <w:t xml:space="preserve">vegades </w:t>
      </w:r>
      <w:r w:rsidR="00AC34A7">
        <w:t>(3x2). P</w:t>
      </w:r>
      <w:r w:rsidR="00101E7F">
        <w:t xml:space="preserve">erò </w:t>
      </w:r>
      <w:r w:rsidR="004252D3">
        <w:t>c</w:t>
      </w:r>
      <w:r w:rsidR="00522216">
        <w:t>om s’</w:t>
      </w:r>
      <w:r w:rsidR="004C1FC8">
        <w:t xml:space="preserve">ha </w:t>
      </w:r>
      <w:r w:rsidR="00522216">
        <w:t>explica</w:t>
      </w:r>
      <w:r w:rsidR="006A3A6E">
        <w:t>t</w:t>
      </w:r>
      <w:r w:rsidR="00522216">
        <w:t xml:space="preserve"> en les observacions</w:t>
      </w:r>
      <w:r w:rsidR="00CC0334">
        <w:t xml:space="preserve"> </w:t>
      </w:r>
      <w:r w:rsidR="00CC0334">
        <w:fldChar w:fldCharType="begin"/>
      </w:r>
      <w:r w:rsidR="00CC0334">
        <w:instrText xml:space="preserve"> REF _Ref108044006 \r \h </w:instrText>
      </w:r>
      <w:r w:rsidR="00CC0334">
        <w:fldChar w:fldCharType="separate"/>
      </w:r>
      <w:r w:rsidR="00FE061C">
        <w:t>4.2.3</w:t>
      </w:r>
      <w:r w:rsidR="00CC0334">
        <w:fldChar w:fldCharType="end"/>
      </w:r>
      <w:r w:rsidR="00224474">
        <w:t xml:space="preserve">, </w:t>
      </w:r>
      <w:r w:rsidR="00197FD9">
        <w:t xml:space="preserve">cada </w:t>
      </w:r>
      <w:r w:rsidR="00074144">
        <w:t>variant</w:t>
      </w:r>
      <w:r w:rsidR="00197FD9">
        <w:t xml:space="preserve"> de l’algoritme</w:t>
      </w:r>
      <w:r w:rsidR="00224474">
        <w:t xml:space="preserve"> té </w:t>
      </w:r>
      <w:r w:rsidR="00101E7F">
        <w:t>comportament</w:t>
      </w:r>
      <w:r w:rsidR="00DA0F23">
        <w:t>s</w:t>
      </w:r>
      <w:r w:rsidR="00224474">
        <w:t xml:space="preserve"> solapats</w:t>
      </w:r>
      <w:r w:rsidR="00802EA7">
        <w:t xml:space="preserve"> amb altres</w:t>
      </w:r>
      <w:r w:rsidR="006E3294">
        <w:t xml:space="preserve"> variants</w:t>
      </w:r>
      <w:r w:rsidR="00802EA7">
        <w:t xml:space="preserve"> en funció de les càrregues</w:t>
      </w:r>
      <w:r w:rsidR="00910C10">
        <w:t>. Això redueix les simula</w:t>
      </w:r>
      <w:r w:rsidR="00B04FCF">
        <w:t>cions</w:t>
      </w:r>
      <w:r w:rsidR="00101E7F">
        <w:t xml:space="preserve"> </w:t>
      </w:r>
      <w:r w:rsidR="00941C31">
        <w:t xml:space="preserve">a </w:t>
      </w:r>
      <w:r w:rsidR="0052188F">
        <w:t>4</w:t>
      </w:r>
      <w:r w:rsidR="00101E7F">
        <w:t>.</w:t>
      </w:r>
    </w:p>
    <w:p w14:paraId="17F719EB" w14:textId="6514EAD8" w:rsidR="00CB4BDB" w:rsidRPr="00F13460" w:rsidRDefault="00CB4BDB" w:rsidP="00F13460">
      <w:pPr>
        <w:pStyle w:val="TtolExemple"/>
        <w:spacing w:before="240"/>
      </w:pPr>
      <w:r>
        <w:t xml:space="preserve">Càrrega 1 </w:t>
      </w:r>
      <w:r w:rsidR="00157E7B">
        <w:t>&lt;</w:t>
      </w:r>
      <w:r>
        <w:t xml:space="preserve"> Càrrega 2</w:t>
      </w:r>
    </w:p>
    <w:p w14:paraId="4AC73F78" w14:textId="7FCEDB9D" w:rsidR="00C74050" w:rsidRPr="00C74050" w:rsidRDefault="00BA405F" w:rsidP="00C74050">
      <w:r w:rsidRPr="00B50E6B">
        <w:rPr>
          <w:i/>
          <w:iCs/>
        </w:rPr>
        <w:t>Solapament versió Simple i Complexa A:</w:t>
      </w:r>
      <w:r w:rsidR="0041579F">
        <w:rPr>
          <w:i/>
          <w:iCs/>
        </w:rPr>
        <w:t xml:space="preserve"> </w:t>
      </w:r>
      <w:r w:rsidR="00E32D78">
        <w:t>Buscant el compromís entre eficiència i commutacions, una opció acceptable és un temps mínim de 600 segons. El sistema faria 50 commutacions al dia, tindria una eficiència del 85,54%, una eficiència de</w:t>
      </w:r>
      <w:r w:rsidR="003026A8">
        <w:t xml:space="preserve"> retorn a la</w:t>
      </w:r>
      <w:r w:rsidR="00E32D78">
        <w:t xml:space="preserve"> xarxa del 85,28% i no caldria pagar la factura.</w:t>
      </w:r>
    </w:p>
    <w:p w14:paraId="03168B98" w14:textId="73F168AD" w:rsidR="00C74050" w:rsidRDefault="00C74050" w:rsidP="00C74050">
      <w:pPr>
        <w:pStyle w:val="Taula"/>
      </w:pPr>
      <w:r>
        <w:rPr>
          <w:noProof/>
        </w:rPr>
        <w:drawing>
          <wp:inline distT="0" distB="0" distL="0" distR="0" wp14:anchorId="60B1E082" wp14:editId="4D48A2DB">
            <wp:extent cx="5544000" cy="3234820"/>
            <wp:effectExtent l="0" t="0" r="0" b="3810"/>
            <wp:docPr id="488" name="Picture 4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32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2E105F" wp14:editId="27DFD33D">
            <wp:extent cx="5544000" cy="3234820"/>
            <wp:effectExtent l="0" t="0" r="0" b="3810"/>
            <wp:docPr id="489" name="Picture 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44000" cy="3234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99C7A" w14:textId="4DB68F13" w:rsidR="00C74050" w:rsidRPr="00B019EB" w:rsidRDefault="00C74050" w:rsidP="00F13460">
      <w:pPr>
        <w:pStyle w:val="Caption"/>
        <w:spacing w:before="0"/>
      </w:pPr>
      <w:bookmarkStart w:id="278" w:name="_Toc108207867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 xml:space="preserve">. Anàlisi dia assolellat – Temps mínim engegada – C1 </w:t>
      </w:r>
      <w:r w:rsidR="00237688">
        <w:t>&lt;</w:t>
      </w:r>
      <w:r>
        <w:t xml:space="preserve"> C2</w:t>
      </w:r>
      <w:r w:rsidR="003E04D5">
        <w:t>, versi</w:t>
      </w:r>
      <w:r w:rsidR="00315F20">
        <w:t>ons</w:t>
      </w:r>
      <w:r w:rsidR="003E04D5">
        <w:t xml:space="preserve"> Simple i Completa A</w:t>
      </w:r>
      <w:bookmarkEnd w:id="278"/>
      <w:r w:rsidR="003E04D5">
        <w:t xml:space="preserve"> </w:t>
      </w:r>
    </w:p>
    <w:p w14:paraId="43B652BD" w14:textId="59DCF1C7" w:rsidR="00B019EB" w:rsidRDefault="001378B0" w:rsidP="007A367A">
      <w:r>
        <w:rPr>
          <w:i/>
          <w:iCs/>
        </w:rPr>
        <w:lastRenderedPageBreak/>
        <w:t>Versió</w:t>
      </w:r>
      <w:r w:rsidRPr="00B50E6B">
        <w:rPr>
          <w:i/>
          <w:iCs/>
        </w:rPr>
        <w:t xml:space="preserve"> Complexa </w:t>
      </w:r>
      <w:r>
        <w:rPr>
          <w:i/>
          <w:iCs/>
        </w:rPr>
        <w:t>B</w:t>
      </w:r>
      <w:r w:rsidRPr="00B50E6B">
        <w:rPr>
          <w:i/>
          <w:iCs/>
        </w:rPr>
        <w:t>:</w:t>
      </w:r>
      <w:r w:rsidR="0052188F">
        <w:t xml:space="preserve"> </w:t>
      </w:r>
      <w:r w:rsidR="007A367A">
        <w:t xml:space="preserve">Buscant el compromís entre eficiència i commutacions, una opció acceptable és un temps mínim de </w:t>
      </w:r>
      <w:r w:rsidR="00846B89">
        <w:t>102</w:t>
      </w:r>
      <w:r w:rsidR="007A367A">
        <w:t>0 segons. El sistema faria 50 commutacions al dia, tindria una eficiència del 8</w:t>
      </w:r>
      <w:r w:rsidR="00846B89">
        <w:t>4</w:t>
      </w:r>
      <w:r w:rsidR="007A367A">
        <w:t>,</w:t>
      </w:r>
      <w:r w:rsidR="00846B89">
        <w:t>88</w:t>
      </w:r>
      <w:r w:rsidR="007A367A">
        <w:t>%, una eficiència de</w:t>
      </w:r>
      <w:r w:rsidR="00122E1C">
        <w:t xml:space="preserve"> retorn a la</w:t>
      </w:r>
      <w:r w:rsidR="007A367A">
        <w:t xml:space="preserve"> xarxa del 8</w:t>
      </w:r>
      <w:r w:rsidR="00846B89">
        <w:t>4</w:t>
      </w:r>
      <w:r w:rsidR="007A367A">
        <w:t>,</w:t>
      </w:r>
      <w:r w:rsidR="00846B89">
        <w:t>69</w:t>
      </w:r>
      <w:r w:rsidR="007A367A">
        <w:t>% i no caldria pagar la factura.</w:t>
      </w:r>
    </w:p>
    <w:p w14:paraId="1F5299E5" w14:textId="1DC2C66A" w:rsidR="00B019EB" w:rsidRDefault="00B019EB" w:rsidP="00B019EB">
      <w:pPr>
        <w:pStyle w:val="Taula"/>
      </w:pPr>
      <w:r>
        <w:rPr>
          <w:noProof/>
        </w:rPr>
        <w:drawing>
          <wp:inline distT="0" distB="0" distL="0" distR="0" wp14:anchorId="60200178" wp14:editId="740F117B">
            <wp:extent cx="5721350" cy="3338830"/>
            <wp:effectExtent l="0" t="0" r="0" b="0"/>
            <wp:docPr id="491" name="Picture 4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CEC627" wp14:editId="3F631616">
            <wp:extent cx="5721350" cy="3338830"/>
            <wp:effectExtent l="0" t="0" r="0" b="0"/>
            <wp:docPr id="494" name="Picture 4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BFC9E3" w14:textId="3FCFD1AB" w:rsidR="00B019EB" w:rsidRDefault="00B019EB" w:rsidP="00B019EB">
      <w:pPr>
        <w:pStyle w:val="Caption"/>
      </w:pPr>
      <w:bookmarkStart w:id="279" w:name="_Toc108207868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r>
        <w:t xml:space="preserve">. Anàlisi dia assolellat – Temps mínim engegada – C1 </w:t>
      </w:r>
      <w:r w:rsidR="00237688">
        <w:t>&lt;</w:t>
      </w:r>
      <w:r>
        <w:t xml:space="preserve"> C2, versi</w:t>
      </w:r>
      <w:r w:rsidR="00F52E32">
        <w:t>ó</w:t>
      </w:r>
      <w:r>
        <w:t xml:space="preserve"> Completa </w:t>
      </w:r>
      <w:r w:rsidR="00143AF2">
        <w:t>B</w:t>
      </w:r>
      <w:bookmarkEnd w:id="279"/>
    </w:p>
    <w:p w14:paraId="3BE4D29F" w14:textId="77777777" w:rsidR="0007456D" w:rsidRDefault="0007456D">
      <w:pPr>
        <w:spacing w:before="0" w:after="160" w:line="259" w:lineRule="auto"/>
        <w:ind w:firstLine="0"/>
        <w:jc w:val="left"/>
        <w:rPr>
          <w:rFonts w:ascii="CMU Sans Serif" w:hAnsi="CMU Sans Serif" w:cs="CMU Sans Serif"/>
          <w:bCs/>
          <w:sz w:val="24"/>
          <w:szCs w:val="24"/>
          <w:u w:val="single"/>
        </w:rPr>
      </w:pPr>
      <w:r>
        <w:br w:type="page"/>
      </w:r>
    </w:p>
    <w:p w14:paraId="4C0A7CA3" w14:textId="192F050A" w:rsidR="00C74050" w:rsidRDefault="00C74050" w:rsidP="00C74050">
      <w:pPr>
        <w:pStyle w:val="TtolExemple"/>
      </w:pPr>
      <w:r>
        <w:lastRenderedPageBreak/>
        <w:t xml:space="preserve">Càrrega 1 </w:t>
      </w:r>
      <w:r w:rsidR="00157E7B">
        <w:t>&gt;</w:t>
      </w:r>
      <w:r>
        <w:t xml:space="preserve"> Càrrega 2</w:t>
      </w:r>
    </w:p>
    <w:p w14:paraId="39F67C33" w14:textId="67D55670" w:rsidR="005D6CEB" w:rsidRDefault="005D6CEB" w:rsidP="005D6CEB">
      <w:r>
        <w:rPr>
          <w:i/>
          <w:iCs/>
        </w:rPr>
        <w:t>Versió</w:t>
      </w:r>
      <w:r w:rsidRPr="00B50E6B">
        <w:rPr>
          <w:i/>
          <w:iCs/>
        </w:rPr>
        <w:t xml:space="preserve"> </w:t>
      </w:r>
      <w:r>
        <w:rPr>
          <w:i/>
          <w:iCs/>
        </w:rPr>
        <w:t>Simple</w:t>
      </w:r>
      <w:r w:rsidRPr="00B50E6B">
        <w:rPr>
          <w:i/>
          <w:iCs/>
        </w:rPr>
        <w:t>:</w:t>
      </w:r>
      <w:r>
        <w:t xml:space="preserve"> Buscant el compromís entre eficiència i commutacions, una opció acceptable és un temps mínim de 600 segons. El sistema faria 50 commutacions al dia, tindria una eficiència del 86,07%, una eficiència de</w:t>
      </w:r>
      <w:r w:rsidR="006F016D">
        <w:t xml:space="preserve"> retorn a la</w:t>
      </w:r>
      <w:r>
        <w:t xml:space="preserve"> xarxa del 84,11% i no caldria pagar la factura.</w:t>
      </w:r>
    </w:p>
    <w:p w14:paraId="500B5741" w14:textId="553CF882" w:rsidR="005D6CEB" w:rsidRDefault="00F01C8A" w:rsidP="00F01C8A">
      <w:pPr>
        <w:pStyle w:val="Taula"/>
      </w:pPr>
      <w:r>
        <w:rPr>
          <w:noProof/>
        </w:rPr>
        <w:drawing>
          <wp:inline distT="0" distB="0" distL="0" distR="0" wp14:anchorId="1F49B2ED" wp14:editId="0FC44048">
            <wp:extent cx="5721985" cy="3343275"/>
            <wp:effectExtent l="0" t="0" r="0" b="9525"/>
            <wp:docPr id="451" name="Picture 4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ABE6970" wp14:editId="235FFA7E">
            <wp:extent cx="5721985" cy="3343275"/>
            <wp:effectExtent l="0" t="0" r="0" b="9525"/>
            <wp:docPr id="455" name="Picture 4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98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737C93" w14:textId="50A35010" w:rsidR="00F01C8A" w:rsidRDefault="00F01C8A" w:rsidP="00F01C8A">
      <w:pPr>
        <w:pStyle w:val="Caption"/>
      </w:pPr>
      <w:bookmarkStart w:id="280" w:name="_Toc108207869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r>
        <w:t xml:space="preserve">. Anàlisi dia assolellat – Temps mínim engegada – C1 </w:t>
      </w:r>
      <w:r w:rsidR="00237688">
        <w:t>&gt;</w:t>
      </w:r>
      <w:r>
        <w:t xml:space="preserve"> C2, versi</w:t>
      </w:r>
      <w:r w:rsidR="00F52E32">
        <w:t>ó</w:t>
      </w:r>
      <w:r>
        <w:t xml:space="preserve"> Simple</w:t>
      </w:r>
      <w:bookmarkEnd w:id="280"/>
    </w:p>
    <w:p w14:paraId="1F168379" w14:textId="77777777" w:rsidR="00F01C8A" w:rsidRDefault="00F01C8A" w:rsidP="00F01C8A">
      <w:pPr>
        <w:pStyle w:val="Taula"/>
      </w:pPr>
    </w:p>
    <w:p w14:paraId="71EACD19" w14:textId="3B561850" w:rsidR="00DD1E28" w:rsidRDefault="00DD1E28">
      <w:pPr>
        <w:spacing w:before="0" w:after="160" w:line="259" w:lineRule="auto"/>
        <w:ind w:firstLine="0"/>
        <w:jc w:val="left"/>
      </w:pPr>
      <w:r>
        <w:br w:type="page"/>
      </w:r>
    </w:p>
    <w:p w14:paraId="3B18BD0D" w14:textId="0FD07953" w:rsidR="00DD1E28" w:rsidRDefault="00DD1E28" w:rsidP="00DD1E28">
      <w:r>
        <w:rPr>
          <w:i/>
          <w:iCs/>
        </w:rPr>
        <w:lastRenderedPageBreak/>
        <w:t>Versió</w:t>
      </w:r>
      <w:r w:rsidRPr="00B50E6B">
        <w:rPr>
          <w:i/>
          <w:iCs/>
        </w:rPr>
        <w:t xml:space="preserve"> </w:t>
      </w:r>
      <w:r>
        <w:rPr>
          <w:i/>
          <w:iCs/>
        </w:rPr>
        <w:t>Complexa A i B</w:t>
      </w:r>
      <w:r w:rsidRPr="00B50E6B">
        <w:rPr>
          <w:i/>
          <w:iCs/>
        </w:rPr>
        <w:t>:</w:t>
      </w:r>
      <w:r>
        <w:t xml:space="preserve"> Buscant el compromís entre eficiència i </w:t>
      </w:r>
      <w:r w:rsidR="006A3CF0">
        <w:t>commutacions</w:t>
      </w:r>
      <w:r>
        <w:t>, una opció acceptable és un temps mínim de 600 segons. El sistema faria 50 commutacions al dia, tindria una eficiència del 84,87%, una eficiència de</w:t>
      </w:r>
      <w:r w:rsidR="001F0EFB">
        <w:t xml:space="preserve"> retorn a la</w:t>
      </w:r>
      <w:r>
        <w:t xml:space="preserve"> xarxa del 84,69% i no caldria pagar la factura.</w:t>
      </w:r>
    </w:p>
    <w:p w14:paraId="099E8B8B" w14:textId="32CAB188" w:rsidR="00DD1E28" w:rsidRDefault="008E1379" w:rsidP="00DD1E28">
      <w:pPr>
        <w:pStyle w:val="Taula"/>
      </w:pPr>
      <w:r>
        <w:rPr>
          <w:noProof/>
        </w:rPr>
        <w:drawing>
          <wp:inline distT="0" distB="0" distL="0" distR="0" wp14:anchorId="2509888C" wp14:editId="79C82A0A">
            <wp:extent cx="5723255" cy="3344545"/>
            <wp:effectExtent l="0" t="0" r="0" b="8255"/>
            <wp:docPr id="459" name="Picture 4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DD1E28">
        <w:rPr>
          <w:noProof/>
        </w:rPr>
        <w:drawing>
          <wp:inline distT="0" distB="0" distL="0" distR="0" wp14:anchorId="36C75153" wp14:editId="5D94ACB9">
            <wp:extent cx="5723255" cy="3344545"/>
            <wp:effectExtent l="0" t="0" r="0" b="8255"/>
            <wp:docPr id="458" name="Picture 4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0DA277" w14:textId="12089278" w:rsidR="00DD1E28" w:rsidRDefault="00DD1E28" w:rsidP="00DD1E28">
      <w:pPr>
        <w:pStyle w:val="Caption"/>
      </w:pPr>
      <w:bookmarkStart w:id="281" w:name="_Toc108207870"/>
      <w:r>
        <w:t xml:space="preserve">Figura </w:t>
      </w:r>
      <w:r w:rsidR="00E66735">
        <w:fldChar w:fldCharType="begin"/>
      </w:r>
      <w:r w:rsidR="00E66735">
        <w:instrText xml:space="preserve"> STYLEREF 1 \s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>
        <w:t xml:space="preserve">. Anàlisi dia assolellat – Temps mínim engegada – C1 </w:t>
      </w:r>
      <w:r w:rsidR="00237688">
        <w:t>&gt;</w:t>
      </w:r>
      <w:r>
        <w:t xml:space="preserve"> C2, versions Completa A i B</w:t>
      </w:r>
      <w:bookmarkEnd w:id="281"/>
    </w:p>
    <w:p w14:paraId="6C0BF34B" w14:textId="77777777" w:rsidR="00DD1E28" w:rsidRDefault="00DD1E28" w:rsidP="00DD1E28">
      <w:pPr>
        <w:pStyle w:val="Taula"/>
      </w:pPr>
    </w:p>
    <w:p w14:paraId="70EF7DD1" w14:textId="77777777" w:rsidR="005D6CEB" w:rsidRPr="005D6CEB" w:rsidRDefault="005D6CEB" w:rsidP="005D6CEB"/>
    <w:p w14:paraId="53FE4E54" w14:textId="77777777" w:rsidR="00EC5443" w:rsidRDefault="00EC5443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iCs/>
          <w:szCs w:val="28"/>
        </w:rPr>
      </w:pPr>
      <w:r>
        <w:br w:type="page"/>
      </w:r>
    </w:p>
    <w:p w14:paraId="6D254DF2" w14:textId="16F87071" w:rsidR="006075FE" w:rsidRDefault="006075FE" w:rsidP="00B90881">
      <w:pPr>
        <w:pStyle w:val="Heading4"/>
      </w:pPr>
      <w:bookmarkStart w:id="282" w:name="_Toc108200357"/>
      <w:r>
        <w:lastRenderedPageBreak/>
        <w:t>Predictiu</w:t>
      </w:r>
      <w:bookmarkEnd w:id="282"/>
    </w:p>
    <w:p w14:paraId="4B169131" w14:textId="1AEFA747" w:rsidR="00EC5443" w:rsidRDefault="00EC5443" w:rsidP="00C7053C">
      <w:r>
        <w:t xml:space="preserve">Com s’ha explicat en l’apartat </w:t>
      </w:r>
      <w:r>
        <w:fldChar w:fldCharType="begin"/>
      </w:r>
      <w:r>
        <w:instrText xml:space="preserve"> REF _Ref108100727 \r \h </w:instrText>
      </w:r>
      <w:r>
        <w:fldChar w:fldCharType="separate"/>
      </w:r>
      <w:r w:rsidR="00FE061C">
        <w:t>4.3</w:t>
      </w:r>
      <w:r>
        <w:fldChar w:fldCharType="end"/>
      </w:r>
      <w:r>
        <w:t xml:space="preserve">, l’algoritme </w:t>
      </w:r>
      <w:r w:rsidR="00B643D4">
        <w:t>té 3</w:t>
      </w:r>
      <w:r>
        <w:t xml:space="preserve"> </w:t>
      </w:r>
      <w:r w:rsidR="00B643D4">
        <w:t>tres variants</w:t>
      </w:r>
      <w:r>
        <w:t xml:space="preserve"> en funció de com pr</w:t>
      </w:r>
      <w:r w:rsidR="00B643D4">
        <w:t>e</w:t>
      </w:r>
      <w:r>
        <w:t xml:space="preserve">diem el balanç final d’hora. </w:t>
      </w:r>
      <w:r w:rsidR="009F490D">
        <w:t xml:space="preserve">Com que </w:t>
      </w:r>
      <w:r w:rsidR="00C7053C">
        <w:t xml:space="preserve"> les càrregues s’engeguen per ordre</w:t>
      </w:r>
      <w:r w:rsidR="009F490D">
        <w:t xml:space="preserve">, </w:t>
      </w:r>
      <w:r w:rsidR="00C7053C">
        <w:t xml:space="preserve">tenim 6 </w:t>
      </w:r>
      <w:r w:rsidR="00E24D11">
        <w:t>combinacions</w:t>
      </w:r>
      <w:r w:rsidR="00C7053C">
        <w:t xml:space="preserve"> a simular</w:t>
      </w:r>
      <w:r w:rsidR="006A3CF0">
        <w:t xml:space="preserve">, tres per </w:t>
      </w:r>
      <w:r w:rsidR="006069C1">
        <w:t>quan C1 &gt; C2 i tres quan C2 &lt; C1.</w:t>
      </w:r>
    </w:p>
    <w:p w14:paraId="584469B0" w14:textId="17DF7802" w:rsidR="004706A6" w:rsidRDefault="00ED30D8" w:rsidP="00FB6690">
      <w:r>
        <w:t>A diferència dels apartats anteriors, on hem explicat el procés de buscar els paràmetres en paral</w:t>
      </w:r>
      <w:r>
        <w:rPr>
          <w:rFonts w:ascii="Arial" w:hAnsi="Arial" w:cs="Arial"/>
        </w:rPr>
        <w:t>·</w:t>
      </w:r>
      <w:r>
        <w:t xml:space="preserve">lel als resultats obtinguts, degut a que són moltes imatges, </w:t>
      </w:r>
      <w:r w:rsidR="00862E9C">
        <w:t>només es mostren</w:t>
      </w:r>
      <w:r>
        <w:t xml:space="preserve"> els resultats </w:t>
      </w:r>
      <w:r w:rsidR="00713FC8">
        <w:t>de cada pas</w:t>
      </w:r>
      <w:r w:rsidR="00D47E52">
        <w:t xml:space="preserve"> per quan C1 &gt; C2</w:t>
      </w:r>
      <w:r w:rsidR="00862E9C">
        <w:t>, les imatges es troben</w:t>
      </w:r>
      <w:r>
        <w:t xml:space="preserve"> a </w:t>
      </w:r>
      <w:r w:rsidR="00B6676F">
        <w:t>l’annexa</w:t>
      </w:r>
      <w:r>
        <w:t xml:space="preserve"> </w:t>
      </w:r>
      <w:r>
        <w:fldChar w:fldCharType="begin"/>
      </w:r>
      <w:r>
        <w:instrText xml:space="preserve"> REF _Ref108107288 \r \h </w:instrText>
      </w:r>
      <w:r>
        <w:fldChar w:fldCharType="separate"/>
      </w:r>
      <w:r w:rsidR="00FE061C">
        <w:t>B</w:t>
      </w:r>
      <w:r>
        <w:fldChar w:fldCharType="end"/>
      </w:r>
      <w:r>
        <w:t xml:space="preserve">. </w:t>
      </w:r>
      <w:r w:rsidR="00BD176C">
        <w:t>E</w:t>
      </w:r>
      <w:r w:rsidR="00F51F81">
        <w:t xml:space="preserve">l procés </w:t>
      </w:r>
      <w:r w:rsidR="004706A6">
        <w:t xml:space="preserve">per </w:t>
      </w:r>
      <w:r w:rsidR="00F51F81">
        <w:t xml:space="preserve">buscar els paràmetres </w:t>
      </w:r>
      <w:r w:rsidR="004706A6">
        <w:t>és:</w:t>
      </w:r>
    </w:p>
    <w:p w14:paraId="6FECF299" w14:textId="6B94050F" w:rsidR="004706A6" w:rsidRDefault="004706A6" w:rsidP="004706A6">
      <w:pPr>
        <w:pStyle w:val="ListParagraph"/>
        <w:numPr>
          <w:ilvl w:val="0"/>
          <w:numId w:val="37"/>
        </w:numPr>
      </w:pPr>
      <w:r>
        <w:t>O</w:t>
      </w:r>
      <w:r w:rsidRPr="004706A6">
        <w:t xml:space="preserve">ptimitzarem </w:t>
      </w:r>
      <w:r>
        <w:t>l’energia</w:t>
      </w:r>
      <w:r w:rsidRPr="004706A6">
        <w:t xml:space="preserve"> mínim</w:t>
      </w:r>
      <w:r w:rsidR="00E83ED2">
        <w:t>a</w:t>
      </w:r>
      <w:r w:rsidRPr="004706A6">
        <w:t xml:space="preserve"> d’engegada</w:t>
      </w:r>
      <w:r>
        <w:t>, mantenint el llindar final a 0 Wh i el factor del temps a 1.</w:t>
      </w:r>
    </w:p>
    <w:p w14:paraId="10054172" w14:textId="2EC5E267" w:rsidR="004706A6" w:rsidRDefault="004706A6" w:rsidP="004706A6">
      <w:pPr>
        <w:pStyle w:val="ListParagraph"/>
        <w:numPr>
          <w:ilvl w:val="0"/>
          <w:numId w:val="37"/>
        </w:numPr>
      </w:pPr>
      <w:r>
        <w:t xml:space="preserve">Optimitzar </w:t>
      </w:r>
      <w:r w:rsidR="00D8673B">
        <w:t xml:space="preserve">el </w:t>
      </w:r>
      <w:r>
        <w:t xml:space="preserve">llindar final, mantenint l’energia mínim  d’engegada al valor triat al pas 1 i </w:t>
      </w:r>
      <w:r w:rsidR="00363E39">
        <w:t>el factor de temps a 1.</w:t>
      </w:r>
    </w:p>
    <w:p w14:paraId="3791804D" w14:textId="0CD7D65F" w:rsidR="00E60CE0" w:rsidRDefault="00363E39" w:rsidP="00E83ED2">
      <w:pPr>
        <w:pStyle w:val="ListParagraph"/>
        <w:numPr>
          <w:ilvl w:val="0"/>
          <w:numId w:val="37"/>
        </w:numPr>
      </w:pPr>
      <w:r>
        <w:t>Optimitzar el factor de temps</w:t>
      </w:r>
      <w:r w:rsidR="0059452A">
        <w:t>, mantenint els valors triats en el pas 1 i 2</w:t>
      </w:r>
      <w:r w:rsidR="001D3D9D">
        <w:t>.</w:t>
      </w:r>
    </w:p>
    <w:p w14:paraId="4F47C36B" w14:textId="3A442701" w:rsidR="00713FC8" w:rsidRDefault="00713FC8" w:rsidP="00713FC8">
      <w:pPr>
        <w:pStyle w:val="TtolExemple"/>
      </w:pPr>
      <w:r>
        <w:t xml:space="preserve">Càrrega 1 </w:t>
      </w:r>
      <w:r w:rsidR="00157E7B">
        <w:t>&lt;</w:t>
      </w:r>
      <w:r>
        <w:t xml:space="preserve"> Càrrega 2</w:t>
      </w:r>
    </w:p>
    <w:p w14:paraId="0C927F99" w14:textId="0A3A851C" w:rsidR="00713FC8" w:rsidRDefault="00BE20D8" w:rsidP="00713FC8">
      <w:r>
        <w:rPr>
          <w:i/>
          <w:iCs/>
        </w:rPr>
        <w:t>No fer predicció:</w:t>
      </w:r>
    </w:p>
    <w:p w14:paraId="02113F7E" w14:textId="79252552" w:rsidR="00BE20D8" w:rsidRDefault="00D3336D" w:rsidP="00BE20D8">
      <w:pPr>
        <w:pStyle w:val="ListParagraph"/>
        <w:numPr>
          <w:ilvl w:val="0"/>
          <w:numId w:val="38"/>
        </w:numPr>
      </w:pPr>
      <w:r>
        <w:t>E</w:t>
      </w:r>
      <w:r w:rsidR="00142932">
        <w:t>nergia mínima d’engegada</w:t>
      </w:r>
      <w:r>
        <w:t xml:space="preserve"> a 75 Wh</w:t>
      </w:r>
      <w:r w:rsidR="007A36C1">
        <w:t>. L’eficiència és del 91,</w:t>
      </w:r>
      <w:r w:rsidR="00DF3C58">
        <w:t>98</w:t>
      </w:r>
      <w:r w:rsidR="007A36C1">
        <w:t>%, l’eficiència de</w:t>
      </w:r>
      <w:r w:rsidR="001F0EFB">
        <w:t xml:space="preserve"> retorn </w:t>
      </w:r>
      <w:r w:rsidR="007A36C1">
        <w:t>del 8</w:t>
      </w:r>
      <w:r w:rsidR="00142932">
        <w:t>9</w:t>
      </w:r>
      <w:r w:rsidR="007A36C1">
        <w:t>,</w:t>
      </w:r>
      <w:r w:rsidR="00142932">
        <w:t>87</w:t>
      </w:r>
      <w:r w:rsidR="007A36C1">
        <w:t>%, les commutacions diàries són 34 i la factura surt a 1,</w:t>
      </w:r>
      <w:r w:rsidR="00142932">
        <w:t>11</w:t>
      </w:r>
      <w:r w:rsidR="007A36C1">
        <w:t xml:space="preserve"> </w:t>
      </w:r>
      <w:r w:rsidR="00214D16">
        <w:t>cèntims</w:t>
      </w:r>
      <w:r w:rsidR="007A36C1">
        <w:t>/dia.</w:t>
      </w:r>
    </w:p>
    <w:p w14:paraId="1FBDC54F" w14:textId="3C560F99" w:rsidR="00D3336D" w:rsidRDefault="00D3336D" w:rsidP="00DF3C58">
      <w:pPr>
        <w:pStyle w:val="ListParagraph"/>
        <w:numPr>
          <w:ilvl w:val="0"/>
          <w:numId w:val="38"/>
        </w:numPr>
      </w:pPr>
      <w:r>
        <w:t>L</w:t>
      </w:r>
      <w:r w:rsidR="00DF3C58">
        <w:t>lindar final</w:t>
      </w:r>
      <w:r>
        <w:t xml:space="preserve"> a 0 Wh</w:t>
      </w:r>
      <w:r w:rsidR="00DF3C58">
        <w:t>.</w:t>
      </w:r>
      <w:r>
        <w:t xml:space="preserve"> Els resultats són e</w:t>
      </w:r>
      <w:r w:rsidR="00C6038C">
        <w:t>l</w:t>
      </w:r>
      <w:r>
        <w:t>s mateixos que el pas 1.</w:t>
      </w:r>
    </w:p>
    <w:p w14:paraId="1BEC24D4" w14:textId="21D7E977" w:rsidR="00BE5B7B" w:rsidRDefault="00A22B7D" w:rsidP="0083340E">
      <w:pPr>
        <w:pStyle w:val="ListParagraph"/>
        <w:numPr>
          <w:ilvl w:val="0"/>
          <w:numId w:val="38"/>
        </w:numPr>
        <w:ind w:hanging="357"/>
        <w:contextualSpacing w:val="0"/>
      </w:pPr>
      <w:r>
        <w:t>Podem fer un factor de temps de 0, així aconseguim una eficiència més gran, del 98,52%,</w:t>
      </w:r>
      <w:r w:rsidR="006F05E6">
        <w:t xml:space="preserve"> però impactarem negativament en l’</w:t>
      </w:r>
      <w:r>
        <w:t>eficiència de</w:t>
      </w:r>
      <w:r w:rsidR="00564EB8">
        <w:t xml:space="preserve"> retorn</w:t>
      </w:r>
      <w:r w:rsidR="006F05E6">
        <w:t>,</w:t>
      </w:r>
      <w:r>
        <w:t xml:space="preserve"> 84,95%, les commutacions diàries</w:t>
      </w:r>
      <w:r w:rsidR="006F05E6">
        <w:t xml:space="preserve">, </w:t>
      </w:r>
      <w:r>
        <w:t xml:space="preserve">39 i la factura surt a 3,5 </w:t>
      </w:r>
      <w:r w:rsidR="00214D16">
        <w:t>cèntims</w:t>
      </w:r>
      <w:r>
        <w:t>/dia.</w:t>
      </w:r>
    </w:p>
    <w:p w14:paraId="2ACEE1CA" w14:textId="29AC20F0" w:rsidR="00DA1B7B" w:rsidRDefault="00DA1B7B" w:rsidP="00DA1B7B">
      <w:pPr>
        <w:pStyle w:val="ListParagraph"/>
        <w:numPr>
          <w:ilvl w:val="0"/>
          <w:numId w:val="0"/>
        </w:numPr>
        <w:ind w:left="896"/>
      </w:pPr>
      <w:r>
        <w:t xml:space="preserve">El fet de tenir un factor de 0, significa que </w:t>
      </w:r>
      <w:r w:rsidR="004E6D89">
        <w:t xml:space="preserve">és comporta com </w:t>
      </w:r>
      <w:r>
        <w:t>una histèresis: si el balanç és més de 75 Wh la càrrega s’engega, si el balanç és 0 o menys, s’apaga.</w:t>
      </w:r>
    </w:p>
    <w:p w14:paraId="4B785321" w14:textId="57B0F29C" w:rsidR="005A371B" w:rsidRDefault="005A371B" w:rsidP="005A371B">
      <w:r w:rsidRPr="005A371B">
        <w:rPr>
          <w:i/>
          <w:iCs/>
        </w:rPr>
        <w:t>Potència</w:t>
      </w:r>
      <w:r w:rsidR="00C20D60">
        <w:rPr>
          <w:i/>
          <w:iCs/>
        </w:rPr>
        <w:t xml:space="preserve"> disponible</w:t>
      </w:r>
      <w:r w:rsidRPr="005A371B">
        <w:rPr>
          <w:i/>
          <w:iCs/>
        </w:rPr>
        <w:t xml:space="preserve"> mitjana</w:t>
      </w:r>
      <w:r>
        <w:rPr>
          <w:i/>
          <w:iCs/>
        </w:rPr>
        <w:t>:</w:t>
      </w:r>
    </w:p>
    <w:p w14:paraId="6B2C9E28" w14:textId="75E73D34" w:rsidR="005A371B" w:rsidRDefault="005A371B" w:rsidP="005A371B">
      <w:pPr>
        <w:pStyle w:val="ListParagraph"/>
        <w:numPr>
          <w:ilvl w:val="0"/>
          <w:numId w:val="39"/>
        </w:numPr>
      </w:pPr>
      <w:r>
        <w:t>Energia mínima d’engegada a 75 Wh. L’eficiència és del 97,73%, l’eficiència de</w:t>
      </w:r>
      <w:r w:rsidR="006A203E">
        <w:t xml:space="preserve"> retorn </w:t>
      </w:r>
      <w:r>
        <w:t>del 84,87%, les commutacions diàries són 35 i la factura surt a 3,22</w:t>
      </w:r>
      <w:r w:rsidR="00214D16" w:rsidRPr="00214D16">
        <w:t xml:space="preserve"> </w:t>
      </w:r>
      <w:r w:rsidR="00214D16">
        <w:t xml:space="preserve">cèntims </w:t>
      </w:r>
      <w:r>
        <w:t>/dia.</w:t>
      </w:r>
    </w:p>
    <w:p w14:paraId="75230A92" w14:textId="298AC14A" w:rsidR="00FA5BA6" w:rsidRDefault="005A371B" w:rsidP="00FA5BA6">
      <w:pPr>
        <w:pStyle w:val="ListParagraph"/>
        <w:numPr>
          <w:ilvl w:val="0"/>
          <w:numId w:val="39"/>
        </w:numPr>
      </w:pPr>
      <w:r>
        <w:t>Llindar final a 0 Wh. Els resultats són e</w:t>
      </w:r>
      <w:r w:rsidR="00C6038C">
        <w:t>l</w:t>
      </w:r>
      <w:r>
        <w:t>s mateixos que el pas 1.</w:t>
      </w:r>
    </w:p>
    <w:p w14:paraId="51289786" w14:textId="4D1F21E7" w:rsidR="005A371B" w:rsidRDefault="005A371B" w:rsidP="00FA5BA6">
      <w:pPr>
        <w:pStyle w:val="ListParagraph"/>
        <w:numPr>
          <w:ilvl w:val="0"/>
          <w:numId w:val="39"/>
        </w:numPr>
      </w:pPr>
      <w:r>
        <w:t xml:space="preserve">Factor de temps </w:t>
      </w:r>
      <w:r w:rsidR="00CC092C">
        <w:t>a 1</w:t>
      </w:r>
      <w:r>
        <w:t>.</w:t>
      </w:r>
      <w:r w:rsidRPr="005A371B">
        <w:t xml:space="preserve"> </w:t>
      </w:r>
      <w:r w:rsidR="00CC092C">
        <w:t xml:space="preserve">Els resultats són </w:t>
      </w:r>
      <w:r w:rsidR="002C6C8C">
        <w:t>iguals</w:t>
      </w:r>
      <w:r w:rsidR="00CC092C">
        <w:t xml:space="preserve"> que el pas 1. </w:t>
      </w:r>
      <w:r>
        <w:t xml:space="preserve">Podríem haver fet igual que el cas anterior i fer-lo 0, però l’impacte que té en els altres resultats no </w:t>
      </w:r>
      <w:r w:rsidR="00E76E48">
        <w:t xml:space="preserve">és </w:t>
      </w:r>
      <w:r>
        <w:t>desitjat.</w:t>
      </w:r>
    </w:p>
    <w:p w14:paraId="020D5E16" w14:textId="78B9E4D1" w:rsidR="00FA5BA6" w:rsidRDefault="00FA5BA6" w:rsidP="00FA5BA6">
      <w:r>
        <w:rPr>
          <w:i/>
          <w:iCs/>
        </w:rPr>
        <w:t>Projec</w:t>
      </w:r>
      <w:r w:rsidR="000F6991">
        <w:rPr>
          <w:i/>
          <w:iCs/>
        </w:rPr>
        <w:t>ció p</w:t>
      </w:r>
      <w:r w:rsidR="000F6991" w:rsidRPr="005A371B">
        <w:rPr>
          <w:i/>
          <w:iCs/>
        </w:rPr>
        <w:t>otència</w:t>
      </w:r>
      <w:r w:rsidR="000F6991">
        <w:rPr>
          <w:i/>
          <w:iCs/>
        </w:rPr>
        <w:t xml:space="preserve"> </w:t>
      </w:r>
      <w:r w:rsidR="00C20D60">
        <w:rPr>
          <w:i/>
          <w:iCs/>
        </w:rPr>
        <w:t>disponible</w:t>
      </w:r>
      <w:r>
        <w:rPr>
          <w:i/>
          <w:iCs/>
        </w:rPr>
        <w:t>:</w:t>
      </w:r>
    </w:p>
    <w:p w14:paraId="55DF1FC6" w14:textId="29CA37EC" w:rsidR="00FA5BA6" w:rsidRDefault="00FA5BA6" w:rsidP="00FA5BA6">
      <w:pPr>
        <w:pStyle w:val="ListParagraph"/>
        <w:numPr>
          <w:ilvl w:val="0"/>
          <w:numId w:val="40"/>
        </w:numPr>
      </w:pPr>
      <w:r>
        <w:t xml:space="preserve">Energia mínima d’engegada a </w:t>
      </w:r>
      <w:r w:rsidR="00D47E52">
        <w:t>75</w:t>
      </w:r>
      <w:r>
        <w:t xml:space="preserve"> Wh. L’eficiència és del 9</w:t>
      </w:r>
      <w:r w:rsidR="00D47E52">
        <w:t>9</w:t>
      </w:r>
      <w:r>
        <w:t>,</w:t>
      </w:r>
      <w:r w:rsidR="00D47E52">
        <w:t>32</w:t>
      </w:r>
      <w:r>
        <w:t>%, l’eficiència de</w:t>
      </w:r>
      <w:r w:rsidR="009921B7">
        <w:t xml:space="preserve"> retorn </w:t>
      </w:r>
      <w:r>
        <w:t xml:space="preserve">del </w:t>
      </w:r>
      <w:r w:rsidR="00D47E52">
        <w:t>82</w:t>
      </w:r>
      <w:r>
        <w:t>,</w:t>
      </w:r>
      <w:r w:rsidR="00D47E52">
        <w:t>65</w:t>
      </w:r>
      <w:r>
        <w:t xml:space="preserve">%, les commutacions diàries són </w:t>
      </w:r>
      <w:r w:rsidR="00D47E52">
        <w:t>34</w:t>
      </w:r>
      <w:r>
        <w:t xml:space="preserve"> i la factura surt a 3,</w:t>
      </w:r>
      <w:r w:rsidR="00D47E52">
        <w:t>7</w:t>
      </w:r>
      <w:r>
        <w:t xml:space="preserve"> </w:t>
      </w:r>
      <w:r w:rsidR="00214D16">
        <w:t>cèntims</w:t>
      </w:r>
      <w:r>
        <w:t>/dia.</w:t>
      </w:r>
    </w:p>
    <w:p w14:paraId="0C169B18" w14:textId="3E7CD93E" w:rsidR="00D47E52" w:rsidRDefault="00D47E52" w:rsidP="00D47E52">
      <w:pPr>
        <w:pStyle w:val="ListParagraph"/>
        <w:numPr>
          <w:ilvl w:val="0"/>
          <w:numId w:val="40"/>
        </w:numPr>
      </w:pPr>
      <w:r>
        <w:t>Llindar final a 0 Wh. Els resultats són e</w:t>
      </w:r>
      <w:r w:rsidR="006D11CF">
        <w:t>l</w:t>
      </w:r>
      <w:r>
        <w:t>s mateixos que el pas 1.</w:t>
      </w:r>
    </w:p>
    <w:p w14:paraId="6132669D" w14:textId="6153B15A" w:rsidR="00D47E52" w:rsidRDefault="000F6991" w:rsidP="00FA5BA6">
      <w:pPr>
        <w:pStyle w:val="ListParagraph"/>
        <w:numPr>
          <w:ilvl w:val="0"/>
          <w:numId w:val="40"/>
        </w:numPr>
      </w:pPr>
      <w:r>
        <w:t>Factor de temps a 1.</w:t>
      </w:r>
      <w:r w:rsidRPr="005A371B">
        <w:t xml:space="preserve"> </w:t>
      </w:r>
      <w:r>
        <w:t>Els resultats són e</w:t>
      </w:r>
      <w:r w:rsidR="006D11CF">
        <w:t>l</w:t>
      </w:r>
      <w:r>
        <w:t>s mateixos que el pas 1.</w:t>
      </w:r>
    </w:p>
    <w:p w14:paraId="4A7C61A2" w14:textId="5BA622C5" w:rsidR="00861A00" w:rsidRDefault="00861A00" w:rsidP="00861A00">
      <w:pPr>
        <w:pStyle w:val="TtolExemple"/>
      </w:pPr>
      <w:r>
        <w:t xml:space="preserve">Càrrega 1 </w:t>
      </w:r>
      <w:r w:rsidR="00157E7B">
        <w:t>&gt;</w:t>
      </w:r>
      <w:r>
        <w:t xml:space="preserve"> Càrrega 2</w:t>
      </w:r>
    </w:p>
    <w:p w14:paraId="7C2FF4C2" w14:textId="617B3473" w:rsidR="00FC2959" w:rsidRDefault="00FC2959" w:rsidP="00FC2959">
      <w:pPr>
        <w:rPr>
          <w:i/>
          <w:iCs/>
        </w:rPr>
      </w:pPr>
      <w:r>
        <w:rPr>
          <w:i/>
          <w:iCs/>
        </w:rPr>
        <w:t>No fer predicció:</w:t>
      </w:r>
    </w:p>
    <w:p w14:paraId="644C9609" w14:textId="17F1C145" w:rsidR="00124416" w:rsidRDefault="00124416" w:rsidP="00124416">
      <w:pPr>
        <w:pStyle w:val="ListParagraph"/>
      </w:pPr>
      <w:r>
        <w:t xml:space="preserve">La configuració és: energia mínima d’engegada a </w:t>
      </w:r>
      <w:r w:rsidR="00A27C4E">
        <w:t>150</w:t>
      </w:r>
      <w:r>
        <w:t xml:space="preserve"> Wh</w:t>
      </w:r>
      <w:r w:rsidR="00372678">
        <w:t>, llindar final a 0 i factor de temps a 1.</w:t>
      </w:r>
    </w:p>
    <w:p w14:paraId="6924C6D6" w14:textId="66A7EF90" w:rsidR="00124416" w:rsidRDefault="00124416" w:rsidP="00124416">
      <w:pPr>
        <w:pStyle w:val="ListParagraph"/>
      </w:pPr>
      <w:r>
        <w:t>L’eficiència és del 9</w:t>
      </w:r>
      <w:r w:rsidR="00A27C4E">
        <w:t>0</w:t>
      </w:r>
      <w:r>
        <w:t>,</w:t>
      </w:r>
      <w:r w:rsidR="00A27C4E">
        <w:t>59</w:t>
      </w:r>
      <w:r>
        <w:t>, l’eficiència de</w:t>
      </w:r>
      <w:r w:rsidR="0090225C">
        <w:t xml:space="preserve"> retorn </w:t>
      </w:r>
      <w:r>
        <w:t xml:space="preserve">del </w:t>
      </w:r>
      <w:r w:rsidR="00372678">
        <w:t>8</w:t>
      </w:r>
      <w:r w:rsidR="00A27C4E">
        <w:t>4</w:t>
      </w:r>
      <w:r w:rsidR="00372678">
        <w:t>,6</w:t>
      </w:r>
      <w:r w:rsidR="00A27C4E">
        <w:t>2</w:t>
      </w:r>
      <w:r>
        <w:t xml:space="preserve">%, les commutacions diàries són </w:t>
      </w:r>
      <w:r w:rsidR="00372678">
        <w:t>30</w:t>
      </w:r>
      <w:r>
        <w:t xml:space="preserve"> i la factura surt a </w:t>
      </w:r>
      <w:r w:rsidR="00A27C4E">
        <w:t>1,1</w:t>
      </w:r>
      <w:r>
        <w:t xml:space="preserve"> cèntims/dia.</w:t>
      </w:r>
    </w:p>
    <w:p w14:paraId="4E97FC03" w14:textId="42A76CE6" w:rsidR="00124416" w:rsidRDefault="00124416" w:rsidP="00FC2959">
      <w:pPr>
        <w:rPr>
          <w:i/>
          <w:iCs/>
        </w:rPr>
      </w:pPr>
      <w:r w:rsidRPr="00124416">
        <w:rPr>
          <w:i/>
          <w:iCs/>
        </w:rPr>
        <w:t>Potència disponible mitjana:</w:t>
      </w:r>
    </w:p>
    <w:p w14:paraId="4BE862B7" w14:textId="4A812789" w:rsidR="00124416" w:rsidRDefault="00124416" w:rsidP="00124416">
      <w:pPr>
        <w:pStyle w:val="ListParagraph"/>
      </w:pPr>
      <w:r>
        <w:t xml:space="preserve">La configuració és: energia mínima d’engegada a </w:t>
      </w:r>
      <w:r w:rsidR="00A27C4E">
        <w:t>600</w:t>
      </w:r>
      <w:r>
        <w:t xml:space="preserve"> Wh</w:t>
      </w:r>
      <w:r w:rsidR="00372678">
        <w:t>, llindar final a 0 i factor de temps a 1.</w:t>
      </w:r>
    </w:p>
    <w:p w14:paraId="2D1FD30F" w14:textId="38917F64" w:rsidR="00124416" w:rsidRDefault="00124416" w:rsidP="00124416">
      <w:pPr>
        <w:pStyle w:val="ListParagraph"/>
      </w:pPr>
      <w:r>
        <w:t xml:space="preserve">L’eficiència és del </w:t>
      </w:r>
      <w:r w:rsidR="00372678">
        <w:t>8</w:t>
      </w:r>
      <w:r w:rsidR="006F7242">
        <w:t>5</w:t>
      </w:r>
      <w:r>
        <w:t>,</w:t>
      </w:r>
      <w:r w:rsidR="006F7242">
        <w:t>76</w:t>
      </w:r>
      <w:r>
        <w:t>%, l’eficiència de</w:t>
      </w:r>
      <w:r w:rsidR="008E08F9">
        <w:t xml:space="preserve"> retorn </w:t>
      </w:r>
      <w:r>
        <w:t>del 7</w:t>
      </w:r>
      <w:r w:rsidR="00A27C4E">
        <w:t>6</w:t>
      </w:r>
      <w:r w:rsidR="00372678">
        <w:t>,3</w:t>
      </w:r>
      <w:r w:rsidR="00A27C4E">
        <w:t>1</w:t>
      </w:r>
      <w:r w:rsidR="006F7242">
        <w:t>%</w:t>
      </w:r>
      <w:r>
        <w:t xml:space="preserve">, les commutacions diàries són </w:t>
      </w:r>
      <w:r w:rsidR="006F7242">
        <w:t>32</w:t>
      </w:r>
      <w:r>
        <w:t xml:space="preserve"> i </w:t>
      </w:r>
      <w:r w:rsidR="00A27C4E">
        <w:t>la factura surt a 0,25 cèntims/dia</w:t>
      </w:r>
      <w:r>
        <w:t>.</w:t>
      </w:r>
    </w:p>
    <w:p w14:paraId="440B8AF8" w14:textId="77777777" w:rsidR="00124416" w:rsidRDefault="00124416" w:rsidP="00124416">
      <w:r>
        <w:rPr>
          <w:i/>
          <w:iCs/>
        </w:rPr>
        <w:lastRenderedPageBreak/>
        <w:t>Projecció p</w:t>
      </w:r>
      <w:r w:rsidRPr="005A371B">
        <w:rPr>
          <w:i/>
          <w:iCs/>
        </w:rPr>
        <w:t>otència</w:t>
      </w:r>
      <w:r>
        <w:rPr>
          <w:i/>
          <w:iCs/>
        </w:rPr>
        <w:t xml:space="preserve"> disponible:</w:t>
      </w:r>
    </w:p>
    <w:p w14:paraId="7D46952F" w14:textId="4037A842" w:rsidR="00124416" w:rsidRDefault="0032169A" w:rsidP="00124416">
      <w:pPr>
        <w:pStyle w:val="ListParagraph"/>
      </w:pPr>
      <w:r>
        <w:t>La configuració és: e</w:t>
      </w:r>
      <w:r w:rsidR="004E5C15">
        <w:t>nergia mínima d’engegada a 1</w:t>
      </w:r>
      <w:r w:rsidR="00690360">
        <w:t>10</w:t>
      </w:r>
      <w:r w:rsidR="004E5C15">
        <w:t xml:space="preserve"> Wh, llindar final a </w:t>
      </w:r>
      <w:r w:rsidR="00124416">
        <w:t>0</w:t>
      </w:r>
      <w:r w:rsidR="004E5C15">
        <w:t xml:space="preserve"> i factor de temps a </w:t>
      </w:r>
      <w:r w:rsidR="00124416">
        <w:t>1.</w:t>
      </w:r>
    </w:p>
    <w:p w14:paraId="70307E66" w14:textId="7506C59D" w:rsidR="00861A00" w:rsidRDefault="00861A00" w:rsidP="00124416">
      <w:pPr>
        <w:pStyle w:val="ListParagraph"/>
      </w:pPr>
      <w:r>
        <w:t>L’eficiència és del 9</w:t>
      </w:r>
      <w:r w:rsidR="00124416">
        <w:t>8</w:t>
      </w:r>
      <w:r>
        <w:t>,</w:t>
      </w:r>
      <w:r w:rsidR="00124416">
        <w:t>2</w:t>
      </w:r>
      <w:r w:rsidR="00690360">
        <w:t>5</w:t>
      </w:r>
      <w:r>
        <w:t>%, l’eficiència de</w:t>
      </w:r>
      <w:r w:rsidR="00996485">
        <w:t xml:space="preserve"> retorn </w:t>
      </w:r>
      <w:r>
        <w:t xml:space="preserve">del </w:t>
      </w:r>
      <w:r w:rsidR="00690360">
        <w:t>80,03</w:t>
      </w:r>
      <w:r>
        <w:t>%, les commutacions diàries són 2</w:t>
      </w:r>
      <w:r w:rsidR="00124416">
        <w:t>6</w:t>
      </w:r>
      <w:r>
        <w:t xml:space="preserve"> i la factura surt a </w:t>
      </w:r>
      <w:r w:rsidR="00690360">
        <w:t>3</w:t>
      </w:r>
      <w:r w:rsidR="00124416">
        <w:t>,</w:t>
      </w:r>
      <w:r w:rsidR="008775B1">
        <w:t>8</w:t>
      </w:r>
      <w:r>
        <w:t xml:space="preserve"> cèntims/dia.</w:t>
      </w:r>
    </w:p>
    <w:p w14:paraId="7C68EF25" w14:textId="57A96BBD" w:rsidR="004B366E" w:rsidRDefault="004B366E" w:rsidP="004B366E">
      <w:pPr>
        <w:pStyle w:val="Heading4"/>
      </w:pPr>
      <w:bookmarkStart w:id="283" w:name="_Toc108200358"/>
      <w:r>
        <w:t>Conclusions</w:t>
      </w:r>
      <w:bookmarkEnd w:id="283"/>
    </w:p>
    <w:p w14:paraId="19972401" w14:textId="2EF3594B" w:rsidR="008775B1" w:rsidRPr="008775B1" w:rsidRDefault="008775B1" w:rsidP="008775B1">
      <w:r>
        <w:t>El resum dels resultats de cada configuració optimitzada són els següents: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1843"/>
        <w:gridCol w:w="1276"/>
        <w:gridCol w:w="1417"/>
        <w:gridCol w:w="1276"/>
        <w:gridCol w:w="1371"/>
      </w:tblGrid>
      <w:tr w:rsidR="00C04A37" w:rsidRPr="002F1639" w14:paraId="512C0EAE" w14:textId="1B9A5AC6" w:rsidTr="00D751E3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750335" w14:textId="1F68125A" w:rsidR="00FE230D" w:rsidRPr="002F1639" w:rsidRDefault="00FE230D" w:rsidP="00FE230D">
            <w:pPr>
              <w:pStyle w:val="Taula"/>
            </w:pPr>
            <w:r>
              <w:t>Algoritme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755493A" w14:textId="2A71651B" w:rsidR="00FE230D" w:rsidRPr="002F1639" w:rsidRDefault="00FE230D" w:rsidP="00FE230D">
            <w:pPr>
              <w:pStyle w:val="Taula"/>
            </w:pPr>
            <w:r>
              <w:t>Eficiència de consum</w:t>
            </w:r>
            <w:r w:rsidR="00C04A37">
              <w:t xml:space="preserve"> [%]</w:t>
            </w:r>
          </w:p>
        </w:tc>
        <w:tc>
          <w:tcPr>
            <w:tcW w:w="1417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745EB93" w14:textId="6FD0FF89" w:rsidR="00FE230D" w:rsidRPr="002F1639" w:rsidRDefault="00FE230D" w:rsidP="00FE230D">
            <w:pPr>
              <w:pStyle w:val="Taula"/>
            </w:pPr>
            <w:r>
              <w:t>Commutacions</w:t>
            </w:r>
          </w:p>
        </w:tc>
        <w:tc>
          <w:tcPr>
            <w:tcW w:w="1276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E8F2919" w14:textId="378FFB66" w:rsidR="00FE230D" w:rsidRPr="002F1639" w:rsidRDefault="00A27C4E" w:rsidP="00FE230D">
            <w:pPr>
              <w:pStyle w:val="Taula"/>
            </w:pPr>
            <w:r>
              <w:t>Eficiència</w:t>
            </w:r>
            <w:r w:rsidR="00FE230D">
              <w:t xml:space="preserve"> de </w:t>
            </w:r>
            <w:r w:rsidR="00D751E3">
              <w:t>retorn</w:t>
            </w:r>
            <w:r w:rsidR="00447612">
              <w:t xml:space="preserve"> </w:t>
            </w:r>
            <w:r w:rsidR="00C04A37">
              <w:t>[%]</w:t>
            </w:r>
          </w:p>
        </w:tc>
        <w:tc>
          <w:tcPr>
            <w:tcW w:w="1371" w:type="dxa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B991E4C" w14:textId="12326290" w:rsidR="00FE230D" w:rsidRPr="002F1639" w:rsidRDefault="00A27C4E" w:rsidP="00FE230D">
            <w:pPr>
              <w:pStyle w:val="Taula"/>
            </w:pPr>
            <w:r>
              <w:t xml:space="preserve">Cost </w:t>
            </w:r>
            <w:r w:rsidR="00C04A37">
              <w:t>Factura [cèntims/dia]</w:t>
            </w:r>
          </w:p>
        </w:tc>
      </w:tr>
      <w:tr w:rsidR="00C04A37" w14:paraId="26F37DB0" w14:textId="0C2BFE36" w:rsidTr="00D751E3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9D8731F" w14:textId="6A5D1DB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42527473" w14:textId="7E88112B" w:rsidR="00FE230D" w:rsidRPr="00EF1DE4" w:rsidRDefault="00C04A37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93,93</w:t>
            </w: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11013B8" w14:textId="195ABC2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27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36433FF" w14:textId="07701B0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85,92</w:t>
            </w:r>
          </w:p>
        </w:tc>
        <w:tc>
          <w:tcPr>
            <w:tcW w:w="137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EC424BA" w14:textId="7E76280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1,8</w:t>
            </w:r>
          </w:p>
        </w:tc>
      </w:tr>
      <w:tr w:rsidR="00C04A37" w14:paraId="548055F9" w14:textId="15C1B583" w:rsidTr="00D751E3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86FA871" w14:textId="0F296180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E9DE366" w14:textId="687D568F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&lt;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298C8F" w14:textId="4C17926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 i 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7020EE3" w14:textId="0FC0D7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85,54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5DE07C8" w14:textId="1C07C11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8DCC79" w14:textId="0CDB2FC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85,29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5D1012" w14:textId="7ACA408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7BBF9ED1" w14:textId="643E6631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C6254F" w14:textId="2C77E8C4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920AB0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CFC33D2" w14:textId="5F03BC2C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5B0C440" w14:textId="0C417A3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84,88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39B246" w14:textId="499811F3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E0A19FE" w14:textId="0D528A1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8E355F8" w14:textId="663569F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3C554672" w14:textId="5465E1B6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4A61F4C" w14:textId="736F150F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40B9E45" w14:textId="2AAF1123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&gt;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C2D8F9" w14:textId="7DD4D60A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CC399FA" w14:textId="400D615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86,07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9D14CAB" w14:textId="3C7FD7A8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282AA3D" w14:textId="2C1535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84,11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90DC0E" w14:textId="1D9C243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46E17EC5" w14:textId="4756F63A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B5D626" w14:textId="5DCE799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E55F99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5DB02ED" w14:textId="3C0B666D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A i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79161B9" w14:textId="6F74E70A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</w:t>
            </w:r>
            <w:r w:rsidR="00A25DD1">
              <w:rPr>
                <w:i/>
                <w:iCs/>
                <w:noProof/>
                <w:lang w:val="en-US"/>
              </w:rPr>
              <w:t>8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ACDCEB" w14:textId="46DC866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8A4C30" w14:textId="46BDE94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E30F38C" w14:textId="6333BC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C04A37" w14:paraId="6DDECE1F" w14:textId="66FC31F3" w:rsidTr="00D751E3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921E24" w14:textId="0101BED5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B9B1EEC" w14:textId="23BC072E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&lt;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FE2764" w14:textId="2E842610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39F121" w14:textId="2AADBAB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98,52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BFA230C" w14:textId="3394F5F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39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01C209" w14:textId="1A0D20A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84,95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4152D49" w14:textId="51C682DC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3,5</w:t>
            </w:r>
          </w:p>
        </w:tc>
      </w:tr>
      <w:tr w:rsidR="00C04A37" w14:paraId="5C69FB32" w14:textId="6B774CF1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54EC6D7" w14:textId="2D62D96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A2F178C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BA72FDA" w14:textId="791388DE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7E37771" w14:textId="119D4A8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97,73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9534135" w14:textId="5432DE0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35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C3F2130" w14:textId="7685C683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84,87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ACFAA77" w14:textId="18D06937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3,2</w:t>
            </w:r>
          </w:p>
        </w:tc>
      </w:tr>
      <w:tr w:rsidR="00C04A37" w14:paraId="099E5BDC" w14:textId="6BCB8D3D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E1B5D0" w14:textId="2C7FF02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08C37A" w14:textId="77777777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9401421" w14:textId="7F61EB5E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513D03" w14:textId="3A7E453E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99,32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3C806B" w14:textId="6DFBBDD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34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32540A" w14:textId="39D9A5EF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82,65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AF66095" w14:textId="71636F50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3,7</w:t>
            </w:r>
          </w:p>
        </w:tc>
      </w:tr>
      <w:tr w:rsidR="00C04A37" w14:paraId="048270FF" w14:textId="58E4250B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4D0ACE" w14:textId="622DDB91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2A48948" w14:textId="2A14BA1D" w:rsidR="00FE230D" w:rsidRPr="008775B1" w:rsidRDefault="00FE230D" w:rsidP="00FE230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C1 </w:t>
            </w:r>
            <w:r w:rsidR="00157E7B" w:rsidRPr="008775B1">
              <w:rPr>
                <w:i/>
                <w:iCs/>
                <w:noProof/>
                <w:sz w:val="16"/>
                <w:szCs w:val="16"/>
                <w:lang w:val="en-US"/>
              </w:rPr>
              <w:t>&gt;</w:t>
            </w: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 xml:space="preserve">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D336027" w14:textId="100DC813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FC9F91" w14:textId="5B3C9CE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90,59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7FEC89B" w14:textId="1F4D432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BEAA76B" w14:textId="4B9FD09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84,62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6E0D02" w14:textId="59439944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1,1</w:t>
            </w:r>
          </w:p>
        </w:tc>
      </w:tr>
      <w:tr w:rsidR="00C04A37" w14:paraId="080D602D" w14:textId="6FF5E2C9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2CDA51D" w14:textId="4405049A" w:rsidR="00FE230D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443EA6" w14:textId="77777777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3243C8D" w14:textId="7D76AF05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33A351" w14:textId="55F8352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85,76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EF776C" w14:textId="0C8D856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32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1E237F6" w14:textId="693A349B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76,31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70A29C9" w14:textId="467DF254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0,25</w:t>
            </w:r>
          </w:p>
        </w:tc>
      </w:tr>
      <w:tr w:rsidR="00C04A37" w14:paraId="426C98D1" w14:textId="6BF1EC18" w:rsidTr="00D751E3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4CC7B00" w14:textId="17E89A2F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EC3EEF9" w14:textId="77777777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C113CA3" w14:textId="0AD40EFD" w:rsidR="00FE230D" w:rsidRPr="00EF1DE4" w:rsidRDefault="00FE230D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39797D3" w14:textId="0C14DFD9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98,25</w:t>
            </w:r>
          </w:p>
        </w:tc>
        <w:tc>
          <w:tcPr>
            <w:tcW w:w="1417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2FDCDE0F" w14:textId="45B0B64D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26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FDD5717" w14:textId="34A303B1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80,03</w:t>
            </w:r>
          </w:p>
        </w:tc>
        <w:tc>
          <w:tcPr>
            <w:tcW w:w="1371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AFB3A06" w14:textId="4091F486" w:rsidR="00FE230D" w:rsidRPr="00EF1DE4" w:rsidRDefault="008775B1" w:rsidP="00FE230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3,8</w:t>
            </w:r>
          </w:p>
        </w:tc>
      </w:tr>
    </w:tbl>
    <w:p w14:paraId="5B2F7020" w14:textId="4963FB97" w:rsidR="004B366E" w:rsidRDefault="00657D09" w:rsidP="00657D09">
      <w:pPr>
        <w:pStyle w:val="Caption"/>
      </w:pPr>
      <w:bookmarkStart w:id="284" w:name="_Toc108207900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1</w:t>
      </w:r>
      <w:r>
        <w:fldChar w:fldCharType="end"/>
      </w:r>
      <w:r>
        <w:t xml:space="preserve">. </w:t>
      </w:r>
      <w:r w:rsidR="00A92199">
        <w:t>Anàlisi dia assolellat – Resultats del sistema en funció de l’algoritme</w:t>
      </w:r>
      <w:bookmarkEnd w:id="284"/>
    </w:p>
    <w:p w14:paraId="0ED1ACA3" w14:textId="77777777" w:rsidR="00690FCE" w:rsidRPr="00690FCE" w:rsidRDefault="00690FCE" w:rsidP="00690FCE"/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6"/>
        <w:gridCol w:w="1188"/>
        <w:gridCol w:w="1311"/>
        <w:gridCol w:w="1188"/>
        <w:gridCol w:w="1311"/>
      </w:tblGrid>
      <w:tr w:rsidR="007C4932" w:rsidRPr="002F1639" w14:paraId="7E61F8D3" w14:textId="77777777" w:rsidTr="00D174E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32922B92" w14:textId="45575E50" w:rsidR="007C4932" w:rsidRPr="002F1639" w:rsidRDefault="007C4932" w:rsidP="00690FCE">
            <w:pPr>
              <w:pStyle w:val="Taula"/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96EE55E" w14:textId="577AC0A0" w:rsidR="007C4932" w:rsidRPr="002F1639" w:rsidRDefault="007C4932" w:rsidP="00690FCE">
            <w:pPr>
              <w:pStyle w:val="Taula"/>
            </w:pPr>
            <w:r>
              <w:t>[Wh]</w:t>
            </w:r>
          </w:p>
        </w:tc>
      </w:tr>
      <w:tr w:rsidR="00690FCE" w:rsidRPr="002F1639" w14:paraId="5366A4F4" w14:textId="77777777" w:rsidTr="003E0029">
        <w:trPr>
          <w:trHeight w:val="255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1F27997B" w14:textId="77777777" w:rsidR="00690FCE" w:rsidRDefault="00690FCE" w:rsidP="00690FCE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D37CE16" w14:textId="456BD92E" w:rsidR="00690FCE" w:rsidRDefault="00690FCE" w:rsidP="00690FCE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alt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0EA09FD" w14:textId="75961A3E" w:rsidR="00690FCE" w:rsidRDefault="00690FCE" w:rsidP="00690FCE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baix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5D8E339B" w14:textId="5D89F65B" w:rsidR="00690FCE" w:rsidRPr="00DA610F" w:rsidRDefault="00690FCE" w:rsidP="00690FCE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alt </w:t>
            </w: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35EB586" w14:textId="192A81ED" w:rsidR="00690FCE" w:rsidRPr="00DA610F" w:rsidRDefault="00690FCE" w:rsidP="00690FCE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</w:t>
            </w:r>
            <w:r>
              <w:t>baix 2</w:t>
            </w:r>
          </w:p>
        </w:tc>
      </w:tr>
      <w:tr w:rsidR="00690FCE" w14:paraId="57762CE7" w14:textId="77777777" w:rsidTr="003E0029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F93A0E7" w14:textId="77777777" w:rsidR="00690FCE" w:rsidRPr="00EF1DE4" w:rsidRDefault="00690FCE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D908746" w14:textId="6A3F7040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CA25B9A" w14:textId="69A18E9E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-10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A0EE40" w14:textId="4956BE98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200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7E0D5C9" w14:textId="27FFB144" w:rsidR="00690FCE" w:rsidRPr="00EF1DE4" w:rsidRDefault="009D3EB2" w:rsidP="00690FCE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</w:tbl>
    <w:p w14:paraId="1A05888F" w14:textId="402AABDC" w:rsidR="00237688" w:rsidRDefault="00237688" w:rsidP="00237688">
      <w:pPr>
        <w:pStyle w:val="Caption"/>
      </w:pPr>
      <w:bookmarkStart w:id="285" w:name="_Toc108207871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11</w:t>
      </w:r>
      <w:r>
        <w:fldChar w:fldCharType="end"/>
      </w:r>
      <w:r>
        <w:t>. Anàlisi dia assolellat – Configuració òptima - Histèresis</w:t>
      </w:r>
      <w:bookmarkEnd w:id="285"/>
    </w:p>
    <w:p w14:paraId="7ACA699C" w14:textId="1215519A" w:rsidR="00FD0FA6" w:rsidRDefault="00FD0FA6" w:rsidP="00FD0FA6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4"/>
        <w:gridCol w:w="834"/>
        <w:gridCol w:w="1040"/>
        <w:gridCol w:w="1511"/>
      </w:tblGrid>
      <w:tr w:rsidR="003E0029" w:rsidRPr="002F1639" w14:paraId="1053859D" w14:textId="77777777" w:rsidTr="000B706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15112AA" w14:textId="77777777" w:rsidR="003E0029" w:rsidRPr="002F1639" w:rsidRDefault="003E0029" w:rsidP="000B706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E45F02E" w14:textId="369D3774" w:rsidR="003E0029" w:rsidRPr="002F1639" w:rsidRDefault="003E0029" w:rsidP="000B7063">
            <w:pPr>
              <w:pStyle w:val="Taula"/>
            </w:pPr>
            <w:r>
              <w:t>Situació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10BE52" w14:textId="32AF713A" w:rsidR="003E0029" w:rsidRPr="002F1639" w:rsidRDefault="003E0029" w:rsidP="000B7063">
            <w:pPr>
              <w:pStyle w:val="Taula"/>
            </w:pPr>
            <w:r>
              <w:rPr>
                <w:i/>
                <w:iCs/>
                <w:noProof/>
                <w:lang w:val="en-US"/>
              </w:rPr>
              <w:t>Versió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3624892" w14:textId="3CB50FFD" w:rsidR="003E0029" w:rsidRPr="002F1639" w:rsidRDefault="003E0029" w:rsidP="000B7063">
            <w:pPr>
              <w:pStyle w:val="Taula"/>
            </w:pPr>
            <w:r>
              <w:t>Temps mínim [s]</w:t>
            </w:r>
          </w:p>
        </w:tc>
      </w:tr>
      <w:tr w:rsidR="003E0029" w14:paraId="66CFA02E" w14:textId="77777777" w:rsidTr="000B7063">
        <w:trPr>
          <w:trHeight w:val="255"/>
          <w:jc w:val="center"/>
        </w:trPr>
        <w:tc>
          <w:tcPr>
            <w:tcW w:w="1334" w:type="dxa"/>
            <w:vMerge w:val="restart"/>
            <w:tcBorders>
              <w:top w:val="single" w:sz="4" w:space="0" w:color="auto"/>
            </w:tcBorders>
            <w:vAlign w:val="center"/>
          </w:tcPr>
          <w:p w14:paraId="3FF6EB0E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7EA45691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199FAC1" w14:textId="45B0DBC1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 i 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0B357E2E" w14:textId="4A04700F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3E0029" w14:paraId="09FDE4B9" w14:textId="77777777" w:rsidTr="000B706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46410134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46D80D0B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9794113" w14:textId="3CA713DF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B</w:t>
            </w: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6BC26D30" w14:textId="16707C08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1020</w:t>
            </w:r>
          </w:p>
        </w:tc>
      </w:tr>
      <w:tr w:rsidR="003E0029" w14:paraId="39196076" w14:textId="77777777" w:rsidTr="000B706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6C3C5669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61CBE5BD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66397D91" w14:textId="75C5B502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69311D2" w14:textId="34E2B96F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3E0029" w14:paraId="59A8FE06" w14:textId="77777777" w:rsidTr="000B7063">
        <w:trPr>
          <w:trHeight w:val="255"/>
          <w:jc w:val="center"/>
        </w:trPr>
        <w:tc>
          <w:tcPr>
            <w:tcW w:w="1334" w:type="dxa"/>
            <w:vMerge/>
            <w:tcBorders>
              <w:bottom w:val="single" w:sz="4" w:space="0" w:color="auto"/>
            </w:tcBorders>
            <w:vAlign w:val="center"/>
          </w:tcPr>
          <w:p w14:paraId="1D966BDB" w14:textId="77777777" w:rsidR="003E0029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2EB473FF" w14:textId="77777777" w:rsidR="003E0029" w:rsidRPr="008775B1" w:rsidRDefault="003E0029" w:rsidP="000B706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5BD2C365" w14:textId="1AC31555" w:rsidR="003E0029" w:rsidRPr="00EF1DE4" w:rsidRDefault="003E0029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A i B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F9ED7A7" w14:textId="632EA63E" w:rsidR="003E0029" w:rsidRPr="00EF1DE4" w:rsidRDefault="000B7063" w:rsidP="000B706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</w:tbl>
    <w:p w14:paraId="314D9C6A" w14:textId="2CA71872" w:rsidR="00237688" w:rsidRDefault="00657D09" w:rsidP="00237688">
      <w:pPr>
        <w:pStyle w:val="Caption"/>
      </w:pPr>
      <w:bookmarkStart w:id="286" w:name="_Toc108207901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2</w:t>
      </w:r>
      <w:r>
        <w:fldChar w:fldCharType="end"/>
      </w:r>
      <w:r>
        <w:t xml:space="preserve">. </w:t>
      </w:r>
      <w:r w:rsidR="00237688">
        <w:t xml:space="preserve">Anàlisi dia assolellat – Configuració òptima - </w:t>
      </w:r>
      <w:r w:rsidR="00237688" w:rsidRPr="00237688">
        <w:t>Temps mínim engegada</w:t>
      </w:r>
      <w:bookmarkEnd w:id="286"/>
    </w:p>
    <w:p w14:paraId="1B05CE32" w14:textId="77777777" w:rsidR="001F1362" w:rsidRDefault="001F1362" w:rsidP="00FD0FA6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"/>
        <w:gridCol w:w="834"/>
        <w:gridCol w:w="2467"/>
        <w:gridCol w:w="1669"/>
        <w:gridCol w:w="1621"/>
        <w:gridCol w:w="1468"/>
      </w:tblGrid>
      <w:tr w:rsidR="00A17519" w:rsidRPr="00EF1DE4" w14:paraId="426C4EE3" w14:textId="7071EE29" w:rsidTr="008E294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5D11C18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22F6D68" w14:textId="707051A9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>
              <w:rPr>
                <w:i/>
                <w:iCs/>
                <w:noProof/>
                <w:sz w:val="16"/>
                <w:szCs w:val="16"/>
                <w:lang w:val="en-US"/>
              </w:rPr>
              <w:t>Sitaució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084FA76" w14:textId="5DE3E2AD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Variant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88945DF" w14:textId="4E572EBD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Mín. engegar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7386862" w14:textId="6FE3C536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Llindar final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DCA9194" w14:textId="5FDF2219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Factor de temps</w:t>
            </w:r>
          </w:p>
        </w:tc>
      </w:tr>
      <w:tr w:rsidR="00A17519" w:rsidRPr="00EF1DE4" w14:paraId="18512C13" w14:textId="3F3FD02E" w:rsidTr="008E2945">
        <w:trPr>
          <w:trHeight w:val="25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5328FE3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FC6BB92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616D483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4E384D3" w14:textId="4A228070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E67985E" w14:textId="24D3963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E224064" w14:textId="3F91BC39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  <w:tr w:rsidR="00A17519" w:rsidRPr="00EF1DE4" w14:paraId="78911393" w14:textId="530D0156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D14871A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78FE51D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65535F9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E0439EC" w14:textId="21F18F53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4F55199" w14:textId="3DE66332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4F9253F" w14:textId="3663C7E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2744B8A9" w14:textId="5516B608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A8DF04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809CF5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6122A42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1EC1C37" w14:textId="41009BB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8313945" w14:textId="51B2FC9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522A12" w14:textId="0998413F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02AAF398" w14:textId="6224D439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26CE1A5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6193DE5" w14:textId="77777777" w:rsidR="00A17519" w:rsidRPr="008775B1" w:rsidRDefault="00A17519" w:rsidP="00A17519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687AEB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040659B" w14:textId="36B1967F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DB88CC6" w14:textId="42FE9CE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EE66D3" w14:textId="2CBEC1C5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55084485" w14:textId="09EB7782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34FD300" w14:textId="77777777" w:rsidR="00A17519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5E9D76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0CBAF61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13EB36" w14:textId="492250E4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378C6E" w14:textId="567D5248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547B50" w14:textId="15253D09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A17519" w:rsidRPr="00EF1DE4" w14:paraId="266F0D63" w14:textId="290B71AC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9399016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05979CD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3A29733" w14:textId="77777777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F8F3E63" w14:textId="691E1AEC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110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42793531" w14:textId="05724F56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3714A382" w14:textId="032D9C9E" w:rsidR="00A17519" w:rsidRPr="00EF1DE4" w:rsidRDefault="00A17519" w:rsidP="00A17519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</w:tbl>
    <w:p w14:paraId="15A0DFB7" w14:textId="76074F60" w:rsidR="00A17519" w:rsidRDefault="00657D09" w:rsidP="00A17519">
      <w:pPr>
        <w:pStyle w:val="Caption"/>
      </w:pPr>
      <w:bookmarkStart w:id="287" w:name="_Toc108207902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3</w:t>
      </w:r>
      <w:r>
        <w:fldChar w:fldCharType="end"/>
      </w:r>
      <w:r>
        <w:t>.</w:t>
      </w:r>
      <w:r w:rsidR="00A17519">
        <w:t xml:space="preserve"> Anàlisi dia assolellat – Configuració òptima - Predictiu</w:t>
      </w:r>
      <w:bookmarkEnd w:id="287"/>
    </w:p>
    <w:p w14:paraId="4C55890A" w14:textId="35B68E5C" w:rsidR="00095973" w:rsidRDefault="00FD0FA6" w:rsidP="00FD0FA6">
      <w:pPr>
        <w:ind w:firstLine="0"/>
      </w:pPr>
      <w:r>
        <w:lastRenderedPageBreak/>
        <w:t xml:space="preserve">D’aquest resultats </w:t>
      </w:r>
      <w:r w:rsidR="00095973">
        <w:t>podem concloure que</w:t>
      </w:r>
      <w:r w:rsidR="002C4995">
        <w:t xml:space="preserve"> tots algoritmes es comporten excel</w:t>
      </w:r>
      <w:r w:rsidR="002C4995">
        <w:rPr>
          <w:rFonts w:ascii="Arial" w:hAnsi="Arial" w:cs="Arial"/>
        </w:rPr>
        <w:t>·</w:t>
      </w:r>
      <w:r w:rsidR="002C4995">
        <w:t>lentment si sempre hi ha sol</w:t>
      </w:r>
      <w:r w:rsidR="00FA2A98">
        <w:t xml:space="preserve"> i s’optimitza la configuraci</w:t>
      </w:r>
      <w:r w:rsidR="00081105">
        <w:t xml:space="preserve">ó </w:t>
      </w:r>
      <w:r w:rsidR="00383B80">
        <w:t>d’aquests</w:t>
      </w:r>
      <w:r w:rsidR="00081105">
        <w:t xml:space="preserve"> </w:t>
      </w:r>
      <w:r w:rsidR="00FA2A98">
        <w:t>al màxim</w:t>
      </w:r>
      <w:r w:rsidR="002C4995">
        <w:t>:</w:t>
      </w:r>
    </w:p>
    <w:p w14:paraId="127D3D65" w14:textId="61463DE5" w:rsidR="0045259D" w:rsidRDefault="00E55DBB" w:rsidP="0045259D">
      <w:pPr>
        <w:pStyle w:val="ListParagraph"/>
      </w:pPr>
      <w:r>
        <w:t>T</w:t>
      </w:r>
      <w:r w:rsidR="0045259D">
        <w:t xml:space="preserve">ots els </w:t>
      </w:r>
      <w:r w:rsidR="00BF754A">
        <w:t>algoritmes</w:t>
      </w:r>
      <w:r w:rsidR="0045259D">
        <w:t xml:space="preserve"> optimitzen bé l’ús d’energia del sistema, l’eficiència més baixa és del 84,87%.</w:t>
      </w:r>
    </w:p>
    <w:p w14:paraId="73D37977" w14:textId="7A7D2DAB" w:rsidR="0045259D" w:rsidRDefault="00A35820" w:rsidP="0045259D">
      <w:pPr>
        <w:pStyle w:val="ListParagraph"/>
      </w:pPr>
      <w:r>
        <w:t>El deute que es genera al consumir de la xarxa és retorna quasi tot</w:t>
      </w:r>
      <w:r w:rsidR="00407E48">
        <w:t xml:space="preserve">, l’eficiència de </w:t>
      </w:r>
      <w:r w:rsidR="00D751E3">
        <w:t xml:space="preserve">retorn a la </w:t>
      </w:r>
      <w:r w:rsidR="00407E48">
        <w:t>xarxa més baix és del 76,31% i la segona més baixa del 82,62%.</w:t>
      </w:r>
      <w:r w:rsidR="006E688E">
        <w:t xml:space="preserve"> Això implica un impacte ambiental baix.</w:t>
      </w:r>
    </w:p>
    <w:p w14:paraId="511A46F5" w14:textId="7A464CF9" w:rsidR="00AF2022" w:rsidRDefault="00AF2022" w:rsidP="0045259D">
      <w:pPr>
        <w:pStyle w:val="ListParagraph"/>
      </w:pPr>
      <w:r>
        <w:t xml:space="preserve">Les commutacions </w:t>
      </w:r>
      <w:r w:rsidR="006039DE">
        <w:t>són</w:t>
      </w:r>
      <w:r>
        <w:t xml:space="preserve"> </w:t>
      </w:r>
      <w:r w:rsidR="0053714B">
        <w:t>acceptables</w:t>
      </w:r>
      <w:r>
        <w:t>, la majoria ronden entre les 30 i 50</w:t>
      </w:r>
      <w:r w:rsidR="00826245">
        <w:t xml:space="preserve">. </w:t>
      </w:r>
      <w:r w:rsidR="005A5865">
        <w:t xml:space="preserve">A </w:t>
      </w:r>
      <w:r w:rsidR="00826245">
        <w:t xml:space="preserve">canvi d’eficiència podríem disminuir el </w:t>
      </w:r>
      <w:r w:rsidR="00EC1FC7">
        <w:t>n</w:t>
      </w:r>
      <w:r w:rsidR="006039DE">
        <w:t>ú</w:t>
      </w:r>
      <w:r w:rsidR="00EC1FC7">
        <w:t>mero</w:t>
      </w:r>
      <w:r w:rsidR="00D83E5D">
        <w:t xml:space="preserve"> de commutacions</w:t>
      </w:r>
      <w:r w:rsidR="00EC1FC7">
        <w:t>, en la majoria dels casos</w:t>
      </w:r>
      <w:r w:rsidR="00826245">
        <w:t>.</w:t>
      </w:r>
    </w:p>
    <w:p w14:paraId="170AB167" w14:textId="1BD4C018" w:rsidR="000C1D61" w:rsidRDefault="00696BFC" w:rsidP="0045259D">
      <w:pPr>
        <w:pStyle w:val="ListParagraph"/>
      </w:pPr>
      <w:r>
        <w:t>El</w:t>
      </w:r>
      <w:r w:rsidR="000C1D61">
        <w:t xml:space="preserve"> cost </w:t>
      </w:r>
      <w:r w:rsidR="006015E9">
        <w:t xml:space="preserve">diari </w:t>
      </w:r>
      <w:r w:rsidR="000C1D61">
        <w:t xml:space="preserve">de la factura és </w:t>
      </w:r>
      <w:r w:rsidR="006015E9">
        <w:t>nul o quasi nul</w:t>
      </w:r>
      <w:r w:rsidR="000C1D61">
        <w:t>.</w:t>
      </w:r>
    </w:p>
    <w:p w14:paraId="50B175ED" w14:textId="6A943189" w:rsidR="00F97B95" w:rsidRDefault="00F97B95" w:rsidP="00DC4F1A">
      <w:pPr>
        <w:spacing w:before="0" w:after="160" w:line="259" w:lineRule="auto"/>
        <w:ind w:firstLine="0"/>
        <w:jc w:val="left"/>
      </w:pPr>
      <w:r>
        <w:t>Si comparem els algoritmes entre ells</w:t>
      </w:r>
      <w:r w:rsidR="00A13EDA">
        <w:t xml:space="preserve"> i els ordenem de millor a pitjor obtenim que:</w:t>
      </w:r>
    </w:p>
    <w:p w14:paraId="221CEE5A" w14:textId="1135D3BF" w:rsidR="00A13EDA" w:rsidRDefault="00A13EDA" w:rsidP="00A13EDA">
      <w:pPr>
        <w:pStyle w:val="ListParagraph"/>
        <w:numPr>
          <w:ilvl w:val="0"/>
          <w:numId w:val="42"/>
        </w:numPr>
      </w:pPr>
      <w:r>
        <w:t xml:space="preserve">L’algoritme predictiu és el millor de tots. Té </w:t>
      </w:r>
      <w:r w:rsidR="00560B9B">
        <w:t>les</w:t>
      </w:r>
      <w:r>
        <w:t xml:space="preserve"> eficiènci</w:t>
      </w:r>
      <w:r w:rsidR="00560B9B">
        <w:t>es</w:t>
      </w:r>
      <w:r>
        <w:t xml:space="preserve"> </w:t>
      </w:r>
      <w:r w:rsidR="00560B9B">
        <w:t>més</w:t>
      </w:r>
      <w:r>
        <w:t xml:space="preserve"> alt</w:t>
      </w:r>
      <w:r w:rsidR="00560B9B">
        <w:t>es, a</w:t>
      </w:r>
      <w:r>
        <w:t>consegueix mantenir les commutacions acceptables</w:t>
      </w:r>
      <w:r w:rsidR="00560B9B">
        <w:t>, pot</w:t>
      </w:r>
      <w:r w:rsidR="009D60D1">
        <w:t xml:space="preserve"> retornar gran part </w:t>
      </w:r>
      <w:r w:rsidR="00560B9B">
        <w:t>de l’energia consumida</w:t>
      </w:r>
      <w:r w:rsidR="009D60D1">
        <w:t xml:space="preserve"> de la xarxa</w:t>
      </w:r>
      <w:r w:rsidR="00560B9B">
        <w:t xml:space="preserve"> i </w:t>
      </w:r>
      <w:r w:rsidR="009D60D1">
        <w:t>té un cost diari baix, tot i ser el més alt</w:t>
      </w:r>
      <w:r w:rsidR="009A5814">
        <w:t xml:space="preserve"> de tots els algoritmes</w:t>
      </w:r>
      <w:r w:rsidR="00560B9B">
        <w:t>.</w:t>
      </w:r>
    </w:p>
    <w:p w14:paraId="3AE73820" w14:textId="024DA10A" w:rsidR="00224C44" w:rsidRDefault="00224C44" w:rsidP="00224C44">
      <w:pPr>
        <w:pStyle w:val="ListParagraph"/>
        <w:numPr>
          <w:ilvl w:val="1"/>
          <w:numId w:val="42"/>
        </w:numPr>
      </w:pPr>
      <w:r>
        <w:t>La millor versió de</w:t>
      </w:r>
      <w:r w:rsidR="000368D0">
        <w:t xml:space="preserve"> l’</w:t>
      </w:r>
      <w:r>
        <w:t>algoritme és quan la càrrega 1 és m</w:t>
      </w:r>
      <w:r w:rsidR="007B1E95">
        <w:t>é</w:t>
      </w:r>
      <w:r>
        <w:t xml:space="preserve">s gran que la </w:t>
      </w:r>
      <w:r w:rsidR="00A73099">
        <w:t>2</w:t>
      </w:r>
      <w:r>
        <w:t xml:space="preserve"> i el balanç net horari es prediu projectant la potència disponible. La raó és que </w:t>
      </w:r>
      <w:r w:rsidR="009441CF">
        <w:t>té l’</w:t>
      </w:r>
      <w:r>
        <w:t xml:space="preserve">eficiència </w:t>
      </w:r>
      <w:r w:rsidR="009441CF">
        <w:t xml:space="preserve">més alta </w:t>
      </w:r>
      <w:r w:rsidR="00361A66">
        <w:t xml:space="preserve">de totes les versions </w:t>
      </w:r>
      <w:r w:rsidR="009441CF">
        <w:t xml:space="preserve">i </w:t>
      </w:r>
      <w:r>
        <w:t>les commutacions més baixes</w:t>
      </w:r>
      <w:r w:rsidR="00361A66">
        <w:t>.</w:t>
      </w:r>
    </w:p>
    <w:p w14:paraId="20FE5136" w14:textId="312BEE19" w:rsidR="00FD0FA6" w:rsidRDefault="00095973" w:rsidP="003F7621">
      <w:pPr>
        <w:pStyle w:val="ListParagraph"/>
        <w:numPr>
          <w:ilvl w:val="0"/>
          <w:numId w:val="42"/>
        </w:numPr>
      </w:pPr>
      <w:r>
        <w:t>La histèresis</w:t>
      </w:r>
      <w:r w:rsidR="00BD6FE6">
        <w:t xml:space="preserve"> és el segon millor</w:t>
      </w:r>
      <w:r w:rsidR="003C0A38">
        <w:t>, p</w:t>
      </w:r>
      <w:r>
        <w:t>er ser un sistema molt simple, té molt bons resultat</w:t>
      </w:r>
      <w:r w:rsidR="00FB5E50">
        <w:t>.</w:t>
      </w:r>
      <w:r w:rsidR="00D3768D">
        <w:t xml:space="preserve"> En general les commutacions, l’eficiència de la xarxa i el cost diari de la factura són millors que l’algoritme anterior. L’únic que el fa estar segon és l’eficiència.</w:t>
      </w:r>
    </w:p>
    <w:p w14:paraId="73667B8A" w14:textId="085AC5ED" w:rsidR="005A14BD" w:rsidRDefault="005A14BD" w:rsidP="003F7621">
      <w:pPr>
        <w:pStyle w:val="ListParagraph"/>
        <w:numPr>
          <w:ilvl w:val="0"/>
          <w:numId w:val="42"/>
        </w:numPr>
      </w:pPr>
      <w:r>
        <w:t xml:space="preserve">L’algoritme de Temps mínim engegada és el pitjor, </w:t>
      </w:r>
      <w:r w:rsidR="00427DCC">
        <w:t>tot i ser molt</w:t>
      </w:r>
      <w:r>
        <w:t xml:space="preserve"> </w:t>
      </w:r>
      <w:r w:rsidR="00427DCC">
        <w:t>bo</w:t>
      </w:r>
      <w:r w:rsidR="00E03DA1">
        <w:t>. La raó és</w:t>
      </w:r>
      <w:r w:rsidR="00842722">
        <w:t xml:space="preserve"> que</w:t>
      </w:r>
      <w:r w:rsidR="00E03DA1">
        <w:t xml:space="preserve"> </w:t>
      </w:r>
      <w:r w:rsidR="0044474D">
        <w:t xml:space="preserve">totes les variants </w:t>
      </w:r>
      <w:r w:rsidR="00FE5EA6">
        <w:t xml:space="preserve">de </w:t>
      </w:r>
      <w:r w:rsidR="00723B87">
        <w:t>l’algoritme</w:t>
      </w:r>
      <w:r w:rsidR="00FE5EA6">
        <w:t xml:space="preserve"> </w:t>
      </w:r>
      <w:r w:rsidR="00933DEA">
        <w:t>t</w:t>
      </w:r>
      <w:r w:rsidR="0044474D">
        <w:t>enen</w:t>
      </w:r>
      <w:r w:rsidR="00E03DA1">
        <w:t xml:space="preserve"> les eficiències més baixes i les commutacions més</w:t>
      </w:r>
      <w:r w:rsidR="00F41FC1">
        <w:t xml:space="preserve"> altes</w:t>
      </w:r>
      <w:r w:rsidR="00AD3333">
        <w:t>.</w:t>
      </w:r>
      <w:r w:rsidR="00933DEA">
        <w:t xml:space="preserve"> Tot i així, és l’únic</w:t>
      </w:r>
      <w:r w:rsidR="00723B87">
        <w:t xml:space="preserve"> que </w:t>
      </w:r>
      <w:r w:rsidR="00EC5E74">
        <w:t>aconsegueix</w:t>
      </w:r>
      <w:r w:rsidR="00723B87">
        <w:t xml:space="preserve"> fer arribar el cost </w:t>
      </w:r>
      <w:r w:rsidR="00EC5E74">
        <w:t xml:space="preserve">diari </w:t>
      </w:r>
      <w:r w:rsidR="00723B87">
        <w:t>de la factura a 0</w:t>
      </w:r>
      <w:r w:rsidR="00433021">
        <w:t>.</w:t>
      </w:r>
    </w:p>
    <w:p w14:paraId="31446CB8" w14:textId="1CD49568" w:rsidR="007F2B16" w:rsidRPr="00FD0FA6" w:rsidRDefault="00E913FF" w:rsidP="007F2B16">
      <w:pPr>
        <w:ind w:firstLine="0"/>
      </w:pPr>
      <w:r>
        <w:t>Cal r</w:t>
      </w:r>
      <w:r w:rsidR="007F2B16">
        <w:t xml:space="preserve">ecordar que els resultats són respecte un dia </w:t>
      </w:r>
      <w:r w:rsidR="005A14BD">
        <w:t>assolellat</w:t>
      </w:r>
      <w:r w:rsidR="007F2B16">
        <w:t>. Que un algoritme sigui millor aquí, no vol dir que ho sigui en general</w:t>
      </w:r>
      <w:r w:rsidR="00993A52">
        <w:t>.</w:t>
      </w:r>
    </w:p>
    <w:p w14:paraId="1A3D451C" w14:textId="5F74C9A8" w:rsidR="00A539BC" w:rsidRDefault="00A539BC" w:rsidP="00743FDA">
      <w:pPr>
        <w:pStyle w:val="Heading3"/>
      </w:pPr>
      <w:bookmarkStart w:id="288" w:name="_Toc108200359"/>
      <w:bookmarkStart w:id="289" w:name="_Toc108207956"/>
      <w:r>
        <w:t xml:space="preserve">Dia de </w:t>
      </w:r>
      <w:r w:rsidR="008005B7">
        <w:t>núvols/</w:t>
      </w:r>
      <w:r>
        <w:t>pluja</w:t>
      </w:r>
      <w:bookmarkEnd w:id="288"/>
      <w:bookmarkEnd w:id="289"/>
    </w:p>
    <w:p w14:paraId="480993E7" w14:textId="4BF81B66" w:rsidR="0086302D" w:rsidRPr="00D260E7" w:rsidRDefault="00685746" w:rsidP="0086302D">
      <w:pPr>
        <w:rPr>
          <w:i/>
          <w:iCs/>
        </w:rPr>
      </w:pPr>
      <w:r>
        <w:t>L</w:t>
      </w:r>
      <w:r w:rsidR="0086302D" w:rsidRPr="00D260E7">
        <w:t>es dades que s’han fet servir per simular el dia de núvols/pluja són les del 0</w:t>
      </w:r>
      <w:r w:rsidR="00D260E7" w:rsidRPr="00D260E7">
        <w:t>3</w:t>
      </w:r>
      <w:r w:rsidR="0086302D" w:rsidRPr="00D260E7">
        <w:t>/0</w:t>
      </w:r>
      <w:r w:rsidR="00D260E7" w:rsidRPr="00D260E7">
        <w:t>5</w:t>
      </w:r>
      <w:r w:rsidR="0086302D" w:rsidRPr="00D260E7">
        <w:t xml:space="preserve">/2022 i </w:t>
      </w:r>
      <w:r w:rsidR="00D260E7" w:rsidRPr="00D260E7">
        <w:t>04</w:t>
      </w:r>
      <w:r w:rsidR="0086302D" w:rsidRPr="00D260E7">
        <w:t>/0</w:t>
      </w:r>
      <w:r w:rsidR="00D260E7" w:rsidRPr="00D260E7">
        <w:t>5</w:t>
      </w:r>
      <w:r w:rsidR="0086302D" w:rsidRPr="00D260E7">
        <w:t>/2022.</w:t>
      </w:r>
    </w:p>
    <w:p w14:paraId="327BEFC4" w14:textId="3F27D165" w:rsidR="0086302D" w:rsidRDefault="007C4932" w:rsidP="0086302D">
      <w:pPr>
        <w:pStyle w:val="Caption"/>
      </w:pPr>
      <w:r>
        <w:rPr>
          <w:noProof/>
        </w:rPr>
        <w:drawing>
          <wp:inline distT="0" distB="0" distL="0" distR="0" wp14:anchorId="3B4C2462" wp14:editId="14F2BC20">
            <wp:extent cx="5730875" cy="2924810"/>
            <wp:effectExtent l="0" t="0" r="3175" b="8890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0875" cy="2924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AA0CCA" w14:textId="142A8761" w:rsidR="0086302D" w:rsidRDefault="0086302D" w:rsidP="0086302D">
      <w:pPr>
        <w:pStyle w:val="Caption"/>
      </w:pPr>
      <w:bookmarkStart w:id="290" w:name="_Toc108207872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12</w:t>
      </w:r>
      <w:r>
        <w:fldChar w:fldCharType="end"/>
      </w:r>
      <w:r>
        <w:t xml:space="preserve">. Anàlisi dia </w:t>
      </w:r>
      <w:r w:rsidR="008B4CD9">
        <w:t>de núvols/pluja</w:t>
      </w:r>
      <w:r>
        <w:t xml:space="preserve"> – Dades per </w:t>
      </w:r>
      <w:r w:rsidR="006E514C">
        <w:t xml:space="preserve">fer la </w:t>
      </w:r>
      <w:r>
        <w:t>simular</w:t>
      </w:r>
      <w:bookmarkEnd w:id="290"/>
    </w:p>
    <w:p w14:paraId="5DA85A8C" w14:textId="77777777" w:rsidR="00C52910" w:rsidRPr="00C52910" w:rsidRDefault="00C52910" w:rsidP="00C52910"/>
    <w:p w14:paraId="1E6920A1" w14:textId="204C0BBF" w:rsidR="00F8490B" w:rsidRDefault="003B1EEA" w:rsidP="00F8490B">
      <w:r>
        <w:lastRenderedPageBreak/>
        <w:t>Com que</w:t>
      </w:r>
      <w:r w:rsidR="00C52910">
        <w:t xml:space="preserve"> en l’apartat anterior ja hem vist com optimitzar els valors, en aquest</w:t>
      </w:r>
      <w:r w:rsidR="008E4961">
        <w:t xml:space="preserve"> apartat donarem directament els resultats i </w:t>
      </w:r>
      <w:r w:rsidR="007D6057">
        <w:t>els</w:t>
      </w:r>
      <w:r w:rsidR="008E4961">
        <w:t xml:space="preserve"> analitzarem</w:t>
      </w:r>
      <w:r w:rsidR="0045253C">
        <w:t>:</w:t>
      </w: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993"/>
        <w:gridCol w:w="850"/>
        <w:gridCol w:w="1843"/>
        <w:gridCol w:w="1276"/>
        <w:gridCol w:w="1417"/>
        <w:gridCol w:w="1276"/>
        <w:gridCol w:w="1371"/>
      </w:tblGrid>
      <w:tr w:rsidR="007D6057" w:rsidRPr="002F1639" w14:paraId="039B261C" w14:textId="77777777" w:rsidTr="00F04ADD">
        <w:trPr>
          <w:trHeight w:val="129"/>
          <w:jc w:val="center"/>
        </w:trPr>
        <w:tc>
          <w:tcPr>
            <w:tcW w:w="993" w:type="dxa"/>
            <w:tcBorders>
              <w:bottom w:val="single" w:sz="4" w:space="0" w:color="auto"/>
            </w:tcBorders>
            <w:vAlign w:val="center"/>
          </w:tcPr>
          <w:p w14:paraId="4A77DDDF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850" w:type="dxa"/>
            <w:tcBorders>
              <w:bottom w:val="single" w:sz="4" w:space="0" w:color="auto"/>
            </w:tcBorders>
            <w:vAlign w:val="center"/>
          </w:tcPr>
          <w:p w14:paraId="738793C4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843" w:type="dxa"/>
            <w:tcBorders>
              <w:bottom w:val="single" w:sz="4" w:space="0" w:color="auto"/>
            </w:tcBorders>
            <w:vAlign w:val="center"/>
          </w:tcPr>
          <w:p w14:paraId="333CCBA7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3E5D8C7A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25E2F0C0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0E3AB3B8" w14:textId="77777777" w:rsidR="007D6057" w:rsidRPr="002442DA" w:rsidRDefault="007D6057" w:rsidP="00F04ADD">
            <w:pPr>
              <w:pStyle w:val="Taula"/>
            </w:pPr>
          </w:p>
        </w:tc>
        <w:tc>
          <w:tcPr>
            <w:tcW w:w="1371" w:type="dxa"/>
            <w:tcBorders>
              <w:bottom w:val="single" w:sz="4" w:space="0" w:color="auto"/>
            </w:tcBorders>
            <w:vAlign w:val="center"/>
          </w:tcPr>
          <w:p w14:paraId="7D0D55A2" w14:textId="77777777" w:rsidR="007D6057" w:rsidRPr="002442DA" w:rsidRDefault="007D6057" w:rsidP="00F04ADD">
            <w:pPr>
              <w:pStyle w:val="Taula"/>
            </w:pPr>
          </w:p>
        </w:tc>
      </w:tr>
      <w:tr w:rsidR="007D6057" w:rsidRPr="002F1639" w14:paraId="56161081" w14:textId="77777777" w:rsidTr="00F04ADD">
        <w:trPr>
          <w:trHeight w:val="255"/>
          <w:jc w:val="center"/>
        </w:trPr>
        <w:tc>
          <w:tcPr>
            <w:tcW w:w="3686" w:type="dxa"/>
            <w:gridSpan w:val="3"/>
            <w:tcBorders>
              <w:bottom w:val="single" w:sz="4" w:space="0" w:color="auto"/>
            </w:tcBorders>
            <w:vAlign w:val="center"/>
          </w:tcPr>
          <w:p w14:paraId="7211B631" w14:textId="77777777" w:rsidR="007D6057" w:rsidRPr="002F1639" w:rsidRDefault="007D6057" w:rsidP="00F04ADD">
            <w:pPr>
              <w:pStyle w:val="Taula"/>
            </w:pPr>
            <w:r>
              <w:t>Algoritme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C877495" w14:textId="77777777" w:rsidR="007D6057" w:rsidRPr="002F1639" w:rsidRDefault="007D6057" w:rsidP="00F04ADD">
            <w:pPr>
              <w:pStyle w:val="Taula"/>
            </w:pPr>
            <w:r>
              <w:t>Eficiència de consum [%]</w:t>
            </w:r>
          </w:p>
        </w:tc>
        <w:tc>
          <w:tcPr>
            <w:tcW w:w="1417" w:type="dxa"/>
            <w:tcBorders>
              <w:bottom w:val="single" w:sz="4" w:space="0" w:color="auto"/>
            </w:tcBorders>
            <w:vAlign w:val="center"/>
          </w:tcPr>
          <w:p w14:paraId="6390387E" w14:textId="77777777" w:rsidR="007D6057" w:rsidRPr="002F1639" w:rsidRDefault="007D6057" w:rsidP="00F04ADD">
            <w:pPr>
              <w:pStyle w:val="Taula"/>
            </w:pPr>
            <w:r>
              <w:t>Commutacions</w:t>
            </w:r>
          </w:p>
        </w:tc>
        <w:tc>
          <w:tcPr>
            <w:tcW w:w="1276" w:type="dxa"/>
            <w:tcBorders>
              <w:bottom w:val="single" w:sz="4" w:space="0" w:color="auto"/>
            </w:tcBorders>
            <w:vAlign w:val="center"/>
          </w:tcPr>
          <w:p w14:paraId="2ED414BD" w14:textId="13C4AB11" w:rsidR="007D6057" w:rsidRPr="002F1639" w:rsidRDefault="007D6057" w:rsidP="00F04ADD">
            <w:pPr>
              <w:pStyle w:val="Taula"/>
            </w:pPr>
            <w:r>
              <w:t xml:space="preserve">Eficiència de </w:t>
            </w:r>
            <w:r w:rsidR="000821C5">
              <w:t>retorn</w:t>
            </w:r>
            <w:r w:rsidR="00447612">
              <w:t xml:space="preserve"> </w:t>
            </w:r>
            <w:r>
              <w:t>[%]</w:t>
            </w:r>
          </w:p>
        </w:tc>
        <w:tc>
          <w:tcPr>
            <w:tcW w:w="1371" w:type="dxa"/>
            <w:tcBorders>
              <w:bottom w:val="single" w:sz="4" w:space="0" w:color="auto"/>
            </w:tcBorders>
            <w:vAlign w:val="center"/>
          </w:tcPr>
          <w:p w14:paraId="192C5DC5" w14:textId="77777777" w:rsidR="007D6057" w:rsidRPr="002F1639" w:rsidRDefault="007D6057" w:rsidP="00F04ADD">
            <w:pPr>
              <w:pStyle w:val="Taula"/>
            </w:pPr>
            <w:r>
              <w:t>Cost Factura [cèntims/dia]</w:t>
            </w:r>
          </w:p>
        </w:tc>
      </w:tr>
      <w:tr w:rsidR="007D6057" w14:paraId="13FE0922" w14:textId="77777777" w:rsidTr="00F04ADD">
        <w:trPr>
          <w:trHeight w:val="255"/>
          <w:jc w:val="center"/>
        </w:trPr>
        <w:tc>
          <w:tcPr>
            <w:tcW w:w="3686" w:type="dxa"/>
            <w:gridSpan w:val="3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783F8B6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CE91B69" w14:textId="1745FFC9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94,96</w:t>
            </w:r>
          </w:p>
        </w:tc>
        <w:tc>
          <w:tcPr>
            <w:tcW w:w="1417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5CD54F2" w14:textId="3F44FD40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27</w:t>
            </w:r>
          </w:p>
        </w:tc>
        <w:tc>
          <w:tcPr>
            <w:tcW w:w="1276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1140C4E6" w14:textId="621982B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80,48</w:t>
            </w:r>
          </w:p>
        </w:tc>
        <w:tc>
          <w:tcPr>
            <w:tcW w:w="1371" w:type="dxa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7CCE5E21" w14:textId="6BCBB5E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5.26</w:t>
            </w:r>
          </w:p>
        </w:tc>
      </w:tr>
      <w:tr w:rsidR="007D6057" w14:paraId="32793FB9" w14:textId="77777777" w:rsidTr="00F04ADD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3B11B9F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C7D5411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F0ED795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 i 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7714CF1" w14:textId="37A123A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85,81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A17CEA" w14:textId="49B815D8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37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E41DBCD" w14:textId="38F21CD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79,93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F9A0330" w14:textId="267061D5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3.91</w:t>
            </w:r>
          </w:p>
        </w:tc>
      </w:tr>
      <w:tr w:rsidR="007D6057" w14:paraId="5C3D876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8E7CA3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55070A7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FE7ED4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3543B6B" w14:textId="4E843FA7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88,11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785EBF" w14:textId="679A0799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D7AE49" w14:textId="1222A7C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81,67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A460BC0" w14:textId="4D96C9B1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4.25</w:t>
            </w:r>
          </w:p>
        </w:tc>
      </w:tr>
      <w:tr w:rsidR="007D6057" w14:paraId="55263502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F81A07D" w14:textId="77777777" w:rsidR="007D6057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AF6BC37" w14:textId="77777777" w:rsidR="007D6057" w:rsidRPr="008775B1" w:rsidRDefault="007D6057" w:rsidP="00F04ADD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69F7DE6" w14:textId="77777777" w:rsidR="007D6057" w:rsidRPr="00EF1DE4" w:rsidRDefault="007D6057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Simple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AD9407" w14:textId="38C8F610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83,16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114C894" w14:textId="1C33CDEB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30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55FAF4E" w14:textId="4D2181A2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83,80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2D51F7F" w14:textId="387AA3FD" w:rsidR="007D6057" w:rsidRPr="00EF1DE4" w:rsidRDefault="00A25DD1" w:rsidP="00F04ADD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3,56</w:t>
            </w:r>
          </w:p>
        </w:tc>
      </w:tr>
      <w:tr w:rsidR="001D0810" w14:paraId="2168FD69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5CC80D1" w14:textId="77777777" w:rsidR="001D0810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176ABC5" w14:textId="77777777" w:rsidR="001D0810" w:rsidRPr="008775B1" w:rsidRDefault="001D0810" w:rsidP="001D0810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0A84FE0" w14:textId="7777777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Versió A i B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40D1DC5" w14:textId="06414B30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88,11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63BC1E4" w14:textId="11EE34ED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D8A31ED" w14:textId="7A711C52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81,67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AA32BB" w14:textId="605866C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4.25</w:t>
            </w:r>
          </w:p>
        </w:tc>
      </w:tr>
      <w:tr w:rsidR="001D0810" w14:paraId="3D4EDD4E" w14:textId="77777777" w:rsidTr="00F04ADD">
        <w:trPr>
          <w:trHeight w:val="255"/>
          <w:jc w:val="center"/>
        </w:trPr>
        <w:tc>
          <w:tcPr>
            <w:tcW w:w="993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3CE77F0" w14:textId="77777777" w:rsidR="001D0810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2DC2760" w14:textId="77777777" w:rsidR="001D0810" w:rsidRPr="008775B1" w:rsidRDefault="001D0810" w:rsidP="001D0810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2DF6B03" w14:textId="77777777" w:rsidR="001D0810" w:rsidRPr="00EF1DE4" w:rsidRDefault="001D0810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0192377" w14:textId="0235DA26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</w:t>
            </w:r>
            <w:r w:rsidR="000E5673">
              <w:rPr>
                <w:i/>
                <w:iCs/>
                <w:noProof/>
                <w:lang w:val="en-US"/>
              </w:rPr>
              <w:t>6</w:t>
            </w:r>
            <w:r>
              <w:rPr>
                <w:i/>
                <w:iCs/>
                <w:noProof/>
                <w:lang w:val="en-US"/>
              </w:rPr>
              <w:t>,</w:t>
            </w:r>
            <w:r w:rsidR="000E5673">
              <w:rPr>
                <w:i/>
                <w:iCs/>
                <w:noProof/>
                <w:lang w:val="en-US"/>
              </w:rPr>
              <w:t>45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F7249BF" w14:textId="72FC8DA2" w:rsidR="001D0810" w:rsidRPr="00EF1DE4" w:rsidRDefault="000E5673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36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840318" w14:textId="17CEA975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</w:t>
            </w:r>
            <w:r w:rsidR="000E5673">
              <w:rPr>
                <w:i/>
                <w:iCs/>
                <w:noProof/>
                <w:lang w:val="en-US"/>
              </w:rPr>
              <w:t>5</w:t>
            </w:r>
            <w:r>
              <w:rPr>
                <w:i/>
                <w:iCs/>
                <w:noProof/>
                <w:lang w:val="en-US"/>
              </w:rPr>
              <w:t>,</w:t>
            </w:r>
            <w:r w:rsidR="000E5673">
              <w:rPr>
                <w:i/>
                <w:iCs/>
                <w:noProof/>
                <w:lang w:val="en-US"/>
              </w:rPr>
              <w:t>01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77A056" w14:textId="29A95A14" w:rsidR="001D0810" w:rsidRPr="00EF1DE4" w:rsidRDefault="00CE74E7" w:rsidP="001D0810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</w:t>
            </w:r>
            <w:r w:rsidR="000E5673">
              <w:rPr>
                <w:i/>
                <w:iCs/>
                <w:noProof/>
                <w:lang w:val="en-US"/>
              </w:rPr>
              <w:t>61</w:t>
            </w:r>
          </w:p>
        </w:tc>
      </w:tr>
      <w:tr w:rsidR="000E5673" w14:paraId="37913807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8CDFEA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876E108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3A3E59E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1ACC5F4" w14:textId="14CD926B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97,33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32D629" w14:textId="3F2E66D1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38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54EEFC2" w14:textId="7F0EE8FA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81,42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050D1E7" w14:textId="3B6C10F4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5,77</w:t>
            </w:r>
          </w:p>
        </w:tc>
      </w:tr>
      <w:tr w:rsidR="000E5673" w14:paraId="187B6AE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91F255B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AE900DB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7D2A181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68ACACC" w14:textId="4E79EA0D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97,73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592D48A" w14:textId="678F871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32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CF0A992" w14:textId="7835AE13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75,45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7A60E32" w14:textId="02604E33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5,95</w:t>
            </w:r>
          </w:p>
        </w:tc>
      </w:tr>
      <w:tr w:rsidR="000E5673" w14:paraId="758C9DBF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C21356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D6CB325" w14:textId="77777777" w:rsidR="000E5673" w:rsidRPr="008775B1" w:rsidRDefault="000E5673" w:rsidP="000E567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E21514E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390664" w14:textId="4F1DD59E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95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9B6D0EB" w14:textId="6017794D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34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798FC1" w14:textId="54D89248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85,136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38CA46B" w14:textId="46C79F5A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5,62</w:t>
            </w:r>
          </w:p>
        </w:tc>
      </w:tr>
      <w:tr w:rsidR="000E5673" w14:paraId="4241B9FC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E8C9269" w14:textId="77777777" w:rsidR="000E5673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1D9A0E2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4FDD6AA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212C6C" w14:textId="69B6F490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85,42</w:t>
            </w:r>
          </w:p>
        </w:tc>
        <w:tc>
          <w:tcPr>
            <w:tcW w:w="1417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8B1FE08" w14:textId="689934E2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37</w:t>
            </w:r>
          </w:p>
        </w:tc>
        <w:tc>
          <w:tcPr>
            <w:tcW w:w="1276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6B47BA" w14:textId="09E6F68E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78,59</w:t>
            </w:r>
          </w:p>
        </w:tc>
        <w:tc>
          <w:tcPr>
            <w:tcW w:w="1371" w:type="dxa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1ABAE12" w14:textId="383741E0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4,35</w:t>
            </w:r>
          </w:p>
        </w:tc>
      </w:tr>
      <w:tr w:rsidR="000E5673" w14:paraId="07E854B9" w14:textId="77777777" w:rsidTr="00F04ADD">
        <w:trPr>
          <w:trHeight w:val="255"/>
          <w:jc w:val="center"/>
        </w:trPr>
        <w:tc>
          <w:tcPr>
            <w:tcW w:w="993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E88E364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850" w:type="dxa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14887448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1843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1E1B8DC" w14:textId="77777777" w:rsidR="000E5673" w:rsidRPr="00EF1DE4" w:rsidRDefault="000E5673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B7DAD6E" w14:textId="30B1CC35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98,67</w:t>
            </w:r>
          </w:p>
        </w:tc>
        <w:tc>
          <w:tcPr>
            <w:tcW w:w="1417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F73492C" w14:textId="4CF144D7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26</w:t>
            </w:r>
          </w:p>
        </w:tc>
        <w:tc>
          <w:tcPr>
            <w:tcW w:w="1276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4CB12A0" w14:textId="7CDFCB19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78,66</w:t>
            </w:r>
          </w:p>
        </w:tc>
        <w:tc>
          <w:tcPr>
            <w:tcW w:w="1371" w:type="dxa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D963E7E" w14:textId="07018F6B" w:rsidR="000E5673" w:rsidRPr="00EF1DE4" w:rsidRDefault="00385F0D" w:rsidP="000E567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6,25</w:t>
            </w:r>
          </w:p>
        </w:tc>
      </w:tr>
    </w:tbl>
    <w:p w14:paraId="607BA8B8" w14:textId="0DE75C7E" w:rsidR="000A5022" w:rsidRDefault="00657D09" w:rsidP="000A5022">
      <w:pPr>
        <w:pStyle w:val="Caption"/>
      </w:pPr>
      <w:bookmarkStart w:id="291" w:name="_Toc108207903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4</w:t>
      </w:r>
      <w:r>
        <w:fldChar w:fldCharType="end"/>
      </w:r>
      <w:r>
        <w:t xml:space="preserve">. </w:t>
      </w:r>
      <w:r w:rsidR="000A5022">
        <w:t>Anàlisi dia de núvols/pluja – Resultats del sistema en funció de l’algoritme</w:t>
      </w:r>
      <w:bookmarkEnd w:id="291"/>
    </w:p>
    <w:bookmarkEnd w:id="266"/>
    <w:p w14:paraId="62B51860" w14:textId="340EE87B" w:rsidR="005278DD" w:rsidRPr="00690FCE" w:rsidRDefault="005278DD" w:rsidP="00AA4C8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66"/>
        <w:gridCol w:w="1188"/>
        <w:gridCol w:w="1311"/>
        <w:gridCol w:w="1188"/>
        <w:gridCol w:w="1311"/>
      </w:tblGrid>
      <w:tr w:rsidR="002041E4" w:rsidRPr="002F1639" w14:paraId="3A1C9EB0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49AA4CA1" w14:textId="77777777" w:rsidR="002041E4" w:rsidRPr="002F1639" w:rsidRDefault="002041E4" w:rsidP="009310F3">
            <w:pPr>
              <w:pStyle w:val="Taula"/>
            </w:pPr>
          </w:p>
        </w:tc>
        <w:tc>
          <w:tcPr>
            <w:tcW w:w="0" w:type="auto"/>
            <w:gridSpan w:val="4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54A9AAD" w14:textId="77777777" w:rsidR="002041E4" w:rsidRPr="002F1639" w:rsidRDefault="002041E4" w:rsidP="009310F3">
            <w:pPr>
              <w:pStyle w:val="Taula"/>
            </w:pPr>
            <w:r>
              <w:t>[Wh]</w:t>
            </w:r>
          </w:p>
        </w:tc>
      </w:tr>
      <w:tr w:rsidR="002041E4" w:rsidRPr="002F1639" w14:paraId="01DEA623" w14:textId="77777777" w:rsidTr="009310F3">
        <w:trPr>
          <w:trHeight w:val="255"/>
          <w:jc w:val="center"/>
        </w:trPr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700967B" w14:textId="77777777" w:rsidR="002041E4" w:rsidRDefault="002041E4" w:rsidP="009310F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C99F700" w14:textId="4CA47AE7" w:rsidR="002041E4" w:rsidRDefault="002041E4" w:rsidP="009310F3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alt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9A5A0D3" w14:textId="0A5909A0" w:rsidR="002041E4" w:rsidRDefault="002041E4" w:rsidP="009310F3">
            <w:pPr>
              <w:pStyle w:val="Taula"/>
            </w:pPr>
            <w:r>
              <w:t>Llinda</w:t>
            </w:r>
            <w:r w:rsidR="00D045D8">
              <w:t>r</w:t>
            </w:r>
            <w:r>
              <w:t xml:space="preserve"> baix 1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1217B92A" w14:textId="74309B1B" w:rsidR="002041E4" w:rsidRPr="00DA610F" w:rsidRDefault="002041E4" w:rsidP="009310F3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alt </w:t>
            </w:r>
            <w:r>
              <w:t>2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</w:tcPr>
          <w:p w14:paraId="3327330F" w14:textId="2544308F" w:rsidR="002041E4" w:rsidRPr="00DA610F" w:rsidRDefault="002041E4" w:rsidP="009310F3">
            <w:pPr>
              <w:pStyle w:val="Taula"/>
            </w:pPr>
            <w:r w:rsidRPr="00DA610F">
              <w:t>Llinda</w:t>
            </w:r>
            <w:r w:rsidR="00D045D8">
              <w:t>r</w:t>
            </w:r>
            <w:r w:rsidRPr="00DA610F">
              <w:t xml:space="preserve"> </w:t>
            </w:r>
            <w:r>
              <w:t>baix 2</w:t>
            </w:r>
          </w:p>
        </w:tc>
      </w:tr>
      <w:tr w:rsidR="002041E4" w14:paraId="701589C4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5983E77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Histèresis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CA14C73" w14:textId="2AAACE9D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FEB3DD" w14:textId="6AE48BE2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-10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0470830" w14:textId="0E91D490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2</w:t>
            </w:r>
            <w:r w:rsidR="00A25DD1">
              <w:rPr>
                <w:i/>
                <w:iCs/>
                <w:noProof/>
                <w:lang w:val="en-US"/>
              </w:rPr>
              <w:t>0</w:t>
            </w: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01210A7" w14:textId="5367DD89" w:rsidR="002041E4" w:rsidRPr="00EF1DE4" w:rsidRDefault="005278D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</w:tr>
    </w:tbl>
    <w:p w14:paraId="05531FC4" w14:textId="36E4D702" w:rsidR="002041E4" w:rsidRDefault="002041E4" w:rsidP="002041E4">
      <w:pPr>
        <w:pStyle w:val="Caption"/>
      </w:pPr>
      <w:bookmarkStart w:id="292" w:name="_Toc108207873"/>
      <w:r>
        <w:t xml:space="preserve">Figura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13</w:t>
      </w:r>
      <w:r>
        <w:fldChar w:fldCharType="end"/>
      </w:r>
      <w:r>
        <w:t>. Anàlisi dia assolellat – Configuració òptima - Histèresis</w:t>
      </w:r>
      <w:bookmarkEnd w:id="292"/>
    </w:p>
    <w:p w14:paraId="60F6438B" w14:textId="77777777" w:rsidR="002041E4" w:rsidRDefault="002041E4" w:rsidP="002041E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334"/>
        <w:gridCol w:w="834"/>
        <w:gridCol w:w="1040"/>
        <w:gridCol w:w="1511"/>
      </w:tblGrid>
      <w:tr w:rsidR="002041E4" w:rsidRPr="002F1639" w14:paraId="01EDCFBC" w14:textId="77777777" w:rsidTr="009310F3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28A252E" w14:textId="77777777" w:rsidR="002041E4" w:rsidRPr="002F1639" w:rsidRDefault="002041E4" w:rsidP="009310F3">
            <w:pPr>
              <w:pStyle w:val="Taula"/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68C12EF3" w14:textId="77777777" w:rsidR="002041E4" w:rsidRPr="002F1639" w:rsidRDefault="002041E4" w:rsidP="009310F3">
            <w:pPr>
              <w:pStyle w:val="Taula"/>
            </w:pPr>
            <w:r>
              <w:t>Situació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63306EE" w14:textId="77777777" w:rsidR="002041E4" w:rsidRPr="002F1639" w:rsidRDefault="002041E4" w:rsidP="009310F3">
            <w:pPr>
              <w:pStyle w:val="Taula"/>
            </w:pPr>
            <w:r>
              <w:rPr>
                <w:i/>
                <w:iCs/>
                <w:noProof/>
                <w:lang w:val="en-US"/>
              </w:rPr>
              <w:t>Versió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7E9DAC74" w14:textId="77777777" w:rsidR="002041E4" w:rsidRPr="002F1639" w:rsidRDefault="002041E4" w:rsidP="009310F3">
            <w:pPr>
              <w:pStyle w:val="Taula"/>
            </w:pPr>
            <w:r>
              <w:t>Temps mínim [s]</w:t>
            </w:r>
          </w:p>
        </w:tc>
      </w:tr>
      <w:tr w:rsidR="002041E4" w14:paraId="66377226" w14:textId="77777777" w:rsidTr="009310F3">
        <w:trPr>
          <w:trHeight w:val="255"/>
          <w:jc w:val="center"/>
        </w:trPr>
        <w:tc>
          <w:tcPr>
            <w:tcW w:w="1334" w:type="dxa"/>
            <w:vMerge w:val="restart"/>
            <w:tcBorders>
              <w:top w:val="single" w:sz="4" w:space="0" w:color="auto"/>
            </w:tcBorders>
            <w:vAlign w:val="center"/>
          </w:tcPr>
          <w:p w14:paraId="1B4720DD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Temps mínim engegada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</w:tcBorders>
            <w:vAlign w:val="center"/>
          </w:tcPr>
          <w:p w14:paraId="12C46F4B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4EE52C9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 i A</w:t>
            </w:r>
          </w:p>
        </w:tc>
        <w:tc>
          <w:tcPr>
            <w:tcW w:w="0" w:type="auto"/>
            <w:tcBorders>
              <w:top w:val="single" w:sz="4" w:space="0" w:color="auto"/>
            </w:tcBorders>
            <w:vAlign w:val="center"/>
          </w:tcPr>
          <w:p w14:paraId="15EAA7E3" w14:textId="17E6097A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2041E4" w14:paraId="05337800" w14:textId="77777777" w:rsidTr="009310F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78230EF7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dotted" w:sz="4" w:space="0" w:color="auto"/>
            </w:tcBorders>
            <w:vAlign w:val="center"/>
          </w:tcPr>
          <w:p w14:paraId="740220E6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10B50B79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B</w:t>
            </w:r>
          </w:p>
        </w:tc>
        <w:tc>
          <w:tcPr>
            <w:tcW w:w="0" w:type="auto"/>
            <w:tcBorders>
              <w:bottom w:val="dotted" w:sz="4" w:space="0" w:color="auto"/>
            </w:tcBorders>
            <w:vAlign w:val="center"/>
          </w:tcPr>
          <w:p w14:paraId="0C85D470" w14:textId="374264B9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680</w:t>
            </w:r>
          </w:p>
        </w:tc>
      </w:tr>
      <w:tr w:rsidR="002041E4" w14:paraId="732CD6F4" w14:textId="77777777" w:rsidTr="009310F3">
        <w:trPr>
          <w:trHeight w:val="255"/>
          <w:jc w:val="center"/>
        </w:trPr>
        <w:tc>
          <w:tcPr>
            <w:tcW w:w="1334" w:type="dxa"/>
            <w:vMerge/>
            <w:vAlign w:val="center"/>
          </w:tcPr>
          <w:p w14:paraId="228F4B07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</w:tcBorders>
            <w:vAlign w:val="center"/>
          </w:tcPr>
          <w:p w14:paraId="6E3E19C4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5F6F6651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Simple</w:t>
            </w:r>
          </w:p>
        </w:tc>
        <w:tc>
          <w:tcPr>
            <w:tcW w:w="0" w:type="auto"/>
            <w:tcBorders>
              <w:top w:val="dotted" w:sz="4" w:space="0" w:color="auto"/>
            </w:tcBorders>
            <w:vAlign w:val="center"/>
          </w:tcPr>
          <w:p w14:paraId="4FB523D7" w14:textId="0951DC43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600</w:t>
            </w:r>
          </w:p>
        </w:tc>
      </w:tr>
      <w:tr w:rsidR="002041E4" w14:paraId="4DDEE4D3" w14:textId="77777777" w:rsidTr="009310F3">
        <w:trPr>
          <w:trHeight w:val="255"/>
          <w:jc w:val="center"/>
        </w:trPr>
        <w:tc>
          <w:tcPr>
            <w:tcW w:w="1334" w:type="dxa"/>
            <w:vMerge/>
            <w:tcBorders>
              <w:bottom w:val="single" w:sz="4" w:space="0" w:color="auto"/>
            </w:tcBorders>
            <w:vAlign w:val="center"/>
          </w:tcPr>
          <w:p w14:paraId="1A3F4568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bottom w:val="single" w:sz="4" w:space="0" w:color="auto"/>
            </w:tcBorders>
            <w:vAlign w:val="center"/>
          </w:tcPr>
          <w:p w14:paraId="08565684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7341AE1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A i B</w:t>
            </w:r>
          </w:p>
        </w:tc>
        <w:tc>
          <w:tcPr>
            <w:tcW w:w="0" w:type="auto"/>
            <w:tcBorders>
              <w:bottom w:val="single" w:sz="4" w:space="0" w:color="auto"/>
            </w:tcBorders>
            <w:vAlign w:val="center"/>
          </w:tcPr>
          <w:p w14:paraId="39C17629" w14:textId="05DDDCBF" w:rsidR="002041E4" w:rsidRPr="00EF1DE4" w:rsidRDefault="00A25DD1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680</w:t>
            </w:r>
          </w:p>
        </w:tc>
      </w:tr>
    </w:tbl>
    <w:p w14:paraId="7AFD5C00" w14:textId="3EAFE76E" w:rsidR="002041E4" w:rsidRDefault="00657D09" w:rsidP="002041E4">
      <w:pPr>
        <w:pStyle w:val="Caption"/>
      </w:pPr>
      <w:bookmarkStart w:id="293" w:name="_Toc108207904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5</w:t>
      </w:r>
      <w:r>
        <w:fldChar w:fldCharType="end"/>
      </w:r>
      <w:r>
        <w:t xml:space="preserve">. </w:t>
      </w:r>
      <w:r w:rsidR="002041E4">
        <w:t xml:space="preserve">Anàlisi dia assolellat – Configuració òptima - </w:t>
      </w:r>
      <w:r w:rsidR="002041E4" w:rsidRPr="00237688">
        <w:t>Temps mínim engegada</w:t>
      </w:r>
      <w:bookmarkEnd w:id="293"/>
    </w:p>
    <w:p w14:paraId="64BF54AC" w14:textId="77777777" w:rsidR="002041E4" w:rsidRDefault="002041E4" w:rsidP="002041E4">
      <w:pPr>
        <w:ind w:firstLine="0"/>
      </w:pPr>
    </w:p>
    <w:tbl>
      <w:tblPr>
        <w:tblStyle w:val="TableGrid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923"/>
        <w:gridCol w:w="834"/>
        <w:gridCol w:w="2467"/>
        <w:gridCol w:w="1669"/>
        <w:gridCol w:w="1621"/>
        <w:gridCol w:w="1468"/>
      </w:tblGrid>
      <w:tr w:rsidR="002041E4" w:rsidRPr="00EF1DE4" w14:paraId="07E2BFFA" w14:textId="77777777" w:rsidTr="008E2945">
        <w:trPr>
          <w:trHeight w:val="255"/>
          <w:jc w:val="center"/>
        </w:trPr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1B204140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3F73E3E8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>
              <w:rPr>
                <w:i/>
                <w:iCs/>
                <w:noProof/>
                <w:sz w:val="16"/>
                <w:szCs w:val="16"/>
                <w:lang w:val="en-US"/>
              </w:rPr>
              <w:t>Sitaució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5BFB02D6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Variant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47A8B77D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Mín. engegar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2E9417E5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Llindar final [Wh]</w:t>
            </w:r>
          </w:p>
        </w:tc>
        <w:tc>
          <w:tcPr>
            <w:tcW w:w="0" w:type="auto"/>
            <w:tcBorders>
              <w:top w:val="single" w:sz="4" w:space="0" w:color="auto"/>
              <w:bottom w:val="single" w:sz="4" w:space="0" w:color="auto"/>
            </w:tcBorders>
            <w:vAlign w:val="center"/>
          </w:tcPr>
          <w:p w14:paraId="02656BBC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Factor de temps</w:t>
            </w:r>
          </w:p>
        </w:tc>
      </w:tr>
      <w:tr w:rsidR="002041E4" w:rsidRPr="00EF1DE4" w14:paraId="03F08034" w14:textId="77777777" w:rsidTr="008E2945">
        <w:trPr>
          <w:trHeight w:val="255"/>
          <w:jc w:val="center"/>
        </w:trPr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0EB8189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Predictiu</w:t>
            </w:r>
          </w:p>
        </w:tc>
        <w:tc>
          <w:tcPr>
            <w:tcW w:w="0" w:type="auto"/>
            <w:vMerge w:val="restart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05D53995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&lt; C2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600EC508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31A9B96F" w14:textId="2B4B7652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573B9A4F" w14:textId="3C85AAA0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single" w:sz="4" w:space="0" w:color="auto"/>
              <w:bottom w:val="dotted" w:sz="4" w:space="0" w:color="auto"/>
            </w:tcBorders>
            <w:vAlign w:val="center"/>
          </w:tcPr>
          <w:p w14:paraId="249BB160" w14:textId="6DA272BB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54E4292F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72F394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0F74072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8701A6C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FB2863E" w14:textId="6CB1B2BC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D4A64E" w14:textId="3C5A441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EFCD780" w14:textId="358AAE6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1F1EE64F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00CC830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1568CAA8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33541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C2EC881" w14:textId="3600B03B" w:rsidR="002041E4" w:rsidRPr="00EF1DE4" w:rsidRDefault="000E5673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75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CEF354" w14:textId="0220723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035997BD" w14:textId="1F8C25CB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673A0CE9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F762476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 w:val="restart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261B2CF" w14:textId="77777777" w:rsidR="002041E4" w:rsidRPr="008775B1" w:rsidRDefault="002041E4" w:rsidP="009310F3">
            <w:pPr>
              <w:pStyle w:val="Taula"/>
              <w:rPr>
                <w:i/>
                <w:iCs/>
                <w:noProof/>
                <w:sz w:val="16"/>
                <w:szCs w:val="16"/>
                <w:lang w:val="en-US"/>
              </w:rPr>
            </w:pPr>
            <w:r w:rsidRPr="008775B1">
              <w:rPr>
                <w:i/>
                <w:iCs/>
                <w:noProof/>
                <w:sz w:val="16"/>
                <w:szCs w:val="16"/>
                <w:lang w:val="en-US"/>
              </w:rPr>
              <w:t>C1 &gt; C2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915976D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No predir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C5EFD8D" w14:textId="0A4AE45C" w:rsidR="002041E4" w:rsidRPr="00EF1DE4" w:rsidRDefault="00B0085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125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331D29B" w14:textId="3156716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969499E" w14:textId="2A93A6A7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45D365EC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390E30AB" w14:textId="77777777" w:rsidR="002041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706DEAC8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43D4F29E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Potència disponible mitjana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5B6C69E5" w14:textId="34779B85" w:rsidR="002041E4" w:rsidRPr="00EF1DE4" w:rsidRDefault="00B0085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380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69274F81" w14:textId="667993E6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dotted" w:sz="4" w:space="0" w:color="auto"/>
            </w:tcBorders>
            <w:vAlign w:val="center"/>
          </w:tcPr>
          <w:p w14:paraId="2421F57C" w14:textId="00B2D29F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  <w:tr w:rsidR="002041E4" w:rsidRPr="00EF1DE4" w14:paraId="212D7121" w14:textId="77777777" w:rsidTr="008E2945">
        <w:trPr>
          <w:trHeight w:val="255"/>
          <w:jc w:val="center"/>
        </w:trPr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9F9DA56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vMerge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6139F9A5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082B1812" w14:textId="77777777" w:rsidR="002041E4" w:rsidRPr="00EF1DE4" w:rsidRDefault="002041E4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 w:rsidRPr="00FE230D">
              <w:rPr>
                <w:i/>
                <w:iCs/>
                <w:noProof/>
                <w:lang w:val="en-US"/>
              </w:rPr>
              <w:t>Projecció potència disponible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784717F1" w14:textId="25454F84" w:rsidR="002041E4" w:rsidRPr="00EF1DE4" w:rsidRDefault="00385F0D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40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A6E7B99" w14:textId="5F3BD99C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0</w:t>
            </w:r>
          </w:p>
        </w:tc>
        <w:tc>
          <w:tcPr>
            <w:tcW w:w="0" w:type="auto"/>
            <w:tcBorders>
              <w:top w:val="dotted" w:sz="4" w:space="0" w:color="auto"/>
              <w:bottom w:val="single" w:sz="4" w:space="0" w:color="auto"/>
            </w:tcBorders>
            <w:vAlign w:val="center"/>
          </w:tcPr>
          <w:p w14:paraId="5B8890F2" w14:textId="52391063" w:rsidR="002041E4" w:rsidRPr="00EF1DE4" w:rsidRDefault="00CE74E7" w:rsidP="009310F3">
            <w:pPr>
              <w:pStyle w:val="Taula"/>
              <w:rPr>
                <w:i/>
                <w:iCs/>
                <w:noProof/>
                <w:lang w:val="en-US"/>
              </w:rPr>
            </w:pPr>
            <w:r>
              <w:rPr>
                <w:i/>
                <w:iCs/>
                <w:noProof/>
                <w:lang w:val="en-US"/>
              </w:rPr>
              <w:t>1</w:t>
            </w:r>
          </w:p>
        </w:tc>
      </w:tr>
    </w:tbl>
    <w:p w14:paraId="6759B0F7" w14:textId="1BE5D4A1" w:rsidR="002041E4" w:rsidRDefault="00657D09" w:rsidP="002041E4">
      <w:pPr>
        <w:pStyle w:val="Caption"/>
      </w:pPr>
      <w:bookmarkStart w:id="294" w:name="_Toc108207905"/>
      <w:r>
        <w:t xml:space="preserve">Taula </w:t>
      </w:r>
      <w:r>
        <w:fldChar w:fldCharType="begin"/>
      </w:r>
      <w:r>
        <w:instrText xml:space="preserve"> STYLEREF 1 \s </w:instrText>
      </w:r>
      <w:r>
        <w:fldChar w:fldCharType="separate"/>
      </w:r>
      <w:r w:rsidR="00FE061C">
        <w:rPr>
          <w:noProof/>
        </w:rPr>
        <w:t>7</w:t>
      </w:r>
      <w:r>
        <w:fldChar w:fldCharType="end"/>
      </w:r>
      <w:r>
        <w:t>.</w:t>
      </w:r>
      <w:r>
        <w:fldChar w:fldCharType="begin"/>
      </w:r>
      <w:r>
        <w:instrText xml:space="preserve"> SEQ Taula \* ARABIC \s 1 </w:instrText>
      </w:r>
      <w:r>
        <w:fldChar w:fldCharType="separate"/>
      </w:r>
      <w:r w:rsidR="00FE061C">
        <w:rPr>
          <w:noProof/>
        </w:rPr>
        <w:t>6</w:t>
      </w:r>
      <w:r>
        <w:fldChar w:fldCharType="end"/>
      </w:r>
      <w:r>
        <w:t xml:space="preserve">. </w:t>
      </w:r>
      <w:r w:rsidR="002041E4">
        <w:t>Anàlisi dia assolellat – Configuració òptima - Predictiu</w:t>
      </w:r>
      <w:bookmarkEnd w:id="294"/>
    </w:p>
    <w:p w14:paraId="55C177F6" w14:textId="6E8B7327" w:rsidR="00D46A5D" w:rsidRDefault="00D46A5D">
      <w:pPr>
        <w:spacing w:before="0" w:after="160" w:line="259" w:lineRule="auto"/>
        <w:ind w:firstLine="0"/>
        <w:jc w:val="left"/>
        <w:rPr>
          <w:rFonts w:ascii="CMU Sans Serif" w:eastAsiaTheme="majorEastAsia" w:hAnsi="CMU Sans Serif" w:cstheme="majorBidi"/>
          <w:b/>
          <w:sz w:val="24"/>
          <w:szCs w:val="28"/>
        </w:rPr>
      </w:pPr>
    </w:p>
    <w:p w14:paraId="49B63E3B" w14:textId="3CCB94DA" w:rsidR="000317C7" w:rsidRDefault="00D46A5D" w:rsidP="00D46A5D">
      <w:pPr>
        <w:pStyle w:val="Heading3"/>
      </w:pPr>
      <w:bookmarkStart w:id="295" w:name="_Toc108200360"/>
      <w:bookmarkStart w:id="296" w:name="_Toc108207957"/>
      <w:r>
        <w:lastRenderedPageBreak/>
        <w:t>Conclusions</w:t>
      </w:r>
      <w:bookmarkEnd w:id="295"/>
      <w:bookmarkEnd w:id="296"/>
    </w:p>
    <w:p w14:paraId="6A510FB2" w14:textId="721B9A1C" w:rsidR="008E2945" w:rsidRDefault="008E2945" w:rsidP="008E2945">
      <w:r>
        <w:t xml:space="preserve">Com podem veure, </w:t>
      </w:r>
      <w:r w:rsidR="00771863">
        <w:t>les configuracions</w:t>
      </w:r>
      <w:r w:rsidR="00134E52">
        <w:t xml:space="preserve"> dels algoritmes i els resultats de les simulacions per </w:t>
      </w:r>
      <w:r w:rsidR="00771863">
        <w:t xml:space="preserve">un dia assolellat i un dia de núvols/pluja són quasi </w:t>
      </w:r>
      <w:r w:rsidR="00134E52">
        <w:t>iguals</w:t>
      </w:r>
      <w:r w:rsidR="00771863">
        <w:t xml:space="preserve">. Això significa que </w:t>
      </w:r>
      <w:r w:rsidR="003731BE">
        <w:t xml:space="preserve">les configuracions  per els dies assolellats també són les més òptimes per  dies de poca </w:t>
      </w:r>
      <w:r w:rsidR="00E178AF">
        <w:t>producció, i</w:t>
      </w:r>
      <w:r w:rsidR="003731BE">
        <w:t xml:space="preserve"> el “</w:t>
      </w:r>
      <w:proofErr w:type="spellStart"/>
      <w:r w:rsidR="003731BE">
        <w:t>rànking</w:t>
      </w:r>
      <w:proofErr w:type="spellEnd"/>
      <w:r w:rsidR="003731BE">
        <w:t>” d’algoritmes també és el mateix</w:t>
      </w:r>
      <w:r w:rsidR="002F0FDE">
        <w:t xml:space="preserve">, </w:t>
      </w:r>
      <w:r w:rsidR="00E7123C">
        <w:t>recordem-lo</w:t>
      </w:r>
      <w:r w:rsidR="00E178AF">
        <w:t>:</w:t>
      </w:r>
    </w:p>
    <w:p w14:paraId="43D914C5" w14:textId="64417803" w:rsidR="00E178AF" w:rsidRDefault="00E178AF" w:rsidP="00E178AF">
      <w:pPr>
        <w:pStyle w:val="ListParagraph"/>
        <w:numPr>
          <w:ilvl w:val="0"/>
          <w:numId w:val="43"/>
        </w:numPr>
      </w:pPr>
      <w:r>
        <w:t>L’algoritme predictiu és el millor de tots, on la millor versió és quan la càrrega 1 és més gran que la 2 i el balanç net horari es prediu projectant la potència disponible.</w:t>
      </w:r>
    </w:p>
    <w:p w14:paraId="79FEA68D" w14:textId="26E40EC1" w:rsidR="00E178AF" w:rsidRDefault="00E178AF" w:rsidP="00E178AF">
      <w:pPr>
        <w:pStyle w:val="ListParagraph"/>
        <w:numPr>
          <w:ilvl w:val="0"/>
          <w:numId w:val="43"/>
        </w:numPr>
      </w:pPr>
      <w:r>
        <w:t>La histèresis és el segon millor. Té molt bons resultat tot i ser l’algoritme més simple.</w:t>
      </w:r>
    </w:p>
    <w:p w14:paraId="39485906" w14:textId="6E75B09A" w:rsidR="00E178AF" w:rsidRDefault="00E178AF" w:rsidP="00E178AF">
      <w:pPr>
        <w:pStyle w:val="ListParagraph"/>
        <w:numPr>
          <w:ilvl w:val="0"/>
          <w:numId w:val="43"/>
        </w:numPr>
      </w:pPr>
      <w:r>
        <w:t>L’algoritme de Temps mínim engegada és el pitjor, tot i ser molt bo. La raó és que totes les variants de l’algoritme tenen les eficiències més baixes i les commutacions més altes. Tot i així, és l’únic que aconsegueix fer arribar el cost diari de la factura a 0.</w:t>
      </w:r>
    </w:p>
    <w:p w14:paraId="2D46D6B0" w14:textId="681E623F" w:rsidR="0008494B" w:rsidRDefault="0008494B" w:rsidP="00720402">
      <w:pPr>
        <w:ind w:firstLine="0"/>
      </w:pPr>
    </w:p>
    <w:p w14:paraId="7A834D2C" w14:textId="1203971A" w:rsidR="00FF4154" w:rsidRDefault="0008494B" w:rsidP="00FF4154">
      <w:r>
        <w:t>En conclusió</w:t>
      </w:r>
      <w:r w:rsidR="00EE3588">
        <w:t xml:space="preserve">, l’algoritme </w:t>
      </w:r>
      <w:r w:rsidR="002F0FDE">
        <w:t xml:space="preserve">que hauríem de fer </w:t>
      </w:r>
      <w:r w:rsidR="00E957D2">
        <w:t>servir per</w:t>
      </w:r>
      <w:r w:rsidR="00EE3588">
        <w:t xml:space="preserve"> aquest sistema real </w:t>
      </w:r>
      <w:r w:rsidR="00E957D2">
        <w:t>és</w:t>
      </w:r>
      <w:r w:rsidR="002F0FDE">
        <w:t xml:space="preserve"> el </w:t>
      </w:r>
      <w:r w:rsidR="00E957D2">
        <w:t>predictiu, predit el balanç a partir de la projecció de la potència disponible i col</w:t>
      </w:r>
      <w:r w:rsidR="00E957D2">
        <w:rPr>
          <w:rFonts w:ascii="Arial" w:hAnsi="Arial" w:cs="Arial"/>
        </w:rPr>
        <w:t>·</w:t>
      </w:r>
      <w:r w:rsidR="00E957D2">
        <w:t xml:space="preserve">locant la càrrega més gran </w:t>
      </w:r>
      <w:r>
        <w:t xml:space="preserve">a la </w:t>
      </w:r>
      <w:r w:rsidR="00E957D2">
        <w:t>primera</w:t>
      </w:r>
      <w:r>
        <w:t xml:space="preserve"> posició. Els llindar mínim d’engegada seria entre 40 i 110 Wh, el factor de temps seria 1 i el llindar final seria de 0Wh</w:t>
      </w:r>
      <w:r w:rsidR="00FF4154">
        <w:t>.</w:t>
      </w:r>
    </w:p>
    <w:p w14:paraId="3B5E9C33" w14:textId="0649070C" w:rsidR="00FF4154" w:rsidRDefault="00FF4154" w:rsidP="00FF4154">
      <w:pPr>
        <w:ind w:firstLine="0"/>
      </w:pPr>
      <w:r>
        <w:t>Amb aquesta configuració aconseguiríem una eficiència de consum al voltant 98%</w:t>
      </w:r>
      <w:r w:rsidR="00D60AAC">
        <w:t>, unes 26 commutacions diàries entre les dues càrregues, una eficiència de</w:t>
      </w:r>
      <w:r w:rsidR="00740385">
        <w:t xml:space="preserve"> retorn a la</w:t>
      </w:r>
      <w:r w:rsidR="00D60AAC">
        <w:t xml:space="preserve"> xarxa del 80% </w:t>
      </w:r>
      <w:r w:rsidR="00C14B7D">
        <w:t xml:space="preserve">i un cost diari de la factura d’entre </w:t>
      </w:r>
      <w:r w:rsidR="00D53EAD">
        <w:t>4</w:t>
      </w:r>
      <w:r w:rsidR="00C14B7D">
        <w:t xml:space="preserve"> i 6 cèntims.</w:t>
      </w:r>
    </w:p>
    <w:p w14:paraId="3AA0018B" w14:textId="69947FB2" w:rsidR="00B577B1" w:rsidRDefault="00B577B1" w:rsidP="00FF4154">
      <w:pPr>
        <w:ind w:firstLine="0"/>
      </w:pPr>
      <w:r>
        <w:t xml:space="preserve">El resultat és que, amb aquest algoritme, </w:t>
      </w:r>
      <w:r w:rsidR="00BF4EE3">
        <w:t>el sistema</w:t>
      </w:r>
      <w:r>
        <w:t xml:space="preserve"> pot </w:t>
      </w:r>
      <w:r w:rsidR="0049203F">
        <w:t>cobrir</w:t>
      </w:r>
      <w:r>
        <w:t xml:space="preserve"> les necessitats de l’habitatge</w:t>
      </w:r>
      <w:r w:rsidR="0017473C">
        <w:t xml:space="preserve"> i </w:t>
      </w:r>
      <w:r w:rsidR="0049203F">
        <w:t>controlar</w:t>
      </w:r>
      <w:r w:rsidR="004B217A">
        <w:t xml:space="preserve"> </w:t>
      </w:r>
      <w:r w:rsidR="0017473C">
        <w:t>dues bombes de calor</w:t>
      </w:r>
      <w:r w:rsidR="006919A1">
        <w:t xml:space="preserve"> (</w:t>
      </w:r>
      <w:r w:rsidR="00BB511D">
        <w:t>climatització</w:t>
      </w:r>
      <w:r w:rsidR="006919A1">
        <w:t>)</w:t>
      </w:r>
      <w:r w:rsidR="0017473C">
        <w:t xml:space="preserve"> </w:t>
      </w:r>
      <w:r w:rsidR="00401382">
        <w:t xml:space="preserve">perquè estiguin </w:t>
      </w:r>
      <w:r w:rsidR="0017473C">
        <w:t>el màxim de temps</w:t>
      </w:r>
      <w:r w:rsidR="00A840C8">
        <w:t xml:space="preserve"> engegades</w:t>
      </w:r>
      <w:r w:rsidR="00EB5169">
        <w:t>, tot reduint la factura mensual a un cost d’entre 1,2€ i 1,8€.</w:t>
      </w:r>
    </w:p>
    <w:p w14:paraId="57ADBA22" w14:textId="77777777" w:rsidR="00FF4154" w:rsidRDefault="00FF4154" w:rsidP="00FF4154">
      <w:pPr>
        <w:ind w:firstLine="0"/>
      </w:pPr>
    </w:p>
    <w:p w14:paraId="628596DC" w14:textId="3E36CEF1" w:rsidR="00FF4154" w:rsidRDefault="00FF4154" w:rsidP="00FF4154">
      <w:pPr>
        <w:ind w:firstLine="0"/>
        <w:sectPr w:rsidR="00FF4154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0A8E70DE" w14:textId="491CE43D" w:rsidR="00DC44A8" w:rsidRDefault="00DC44A8" w:rsidP="00DC44A8">
      <w:pPr>
        <w:pStyle w:val="Heading1"/>
      </w:pPr>
      <w:bookmarkStart w:id="297" w:name="_Toc107070859"/>
      <w:bookmarkStart w:id="298" w:name="_Toc107070989"/>
      <w:bookmarkStart w:id="299" w:name="_Toc107354311"/>
      <w:bookmarkStart w:id="300" w:name="_Toc107779481"/>
      <w:bookmarkStart w:id="301" w:name="_Toc108200361"/>
      <w:bookmarkStart w:id="302" w:name="_Toc108207958"/>
      <w:r>
        <w:lastRenderedPageBreak/>
        <w:t>Conclusions</w:t>
      </w:r>
      <w:bookmarkEnd w:id="297"/>
      <w:bookmarkEnd w:id="298"/>
      <w:bookmarkEnd w:id="299"/>
      <w:bookmarkEnd w:id="300"/>
      <w:bookmarkEnd w:id="301"/>
      <w:bookmarkEnd w:id="302"/>
    </w:p>
    <w:p w14:paraId="20828BDF" w14:textId="042960C8" w:rsidR="000F790B" w:rsidRDefault="00186B4B" w:rsidP="000F790B">
      <w:r>
        <w:t xml:space="preserve">En aquesta tesis, hem explicat al lector què ha motivat la creació del projecte i quins objectius ens hem marcat. </w:t>
      </w:r>
      <w:r w:rsidR="00AE4ACF">
        <w:t>Després</w:t>
      </w:r>
      <w:r>
        <w:t>, hem contextualitzat el projecte dins la legalitat d’Espanya i hem definit com modelaríem el sistema d’auto</w:t>
      </w:r>
      <w:r w:rsidR="00B1589D">
        <w:t>consum a gestionar.</w:t>
      </w:r>
      <w:r w:rsidR="00AE4ACF">
        <w:t xml:space="preserve"> També</w:t>
      </w:r>
      <w:r w:rsidR="000F790B">
        <w:t xml:space="preserve"> hem definit els diversos termes que s’han fet servir al llarg del projecte per tal de parlar el mateix llenguatge amb el lector.</w:t>
      </w:r>
    </w:p>
    <w:p w14:paraId="232D7750" w14:textId="01BC89BF" w:rsidR="00186B4B" w:rsidRDefault="001804EC" w:rsidP="00FE74EF">
      <w:pPr>
        <w:ind w:firstLine="0"/>
      </w:pPr>
      <w:r>
        <w:t>Posteriorment, hem explicat en detall els tres algoritmes que s’ha dissenyat per controlar el sistema.</w:t>
      </w:r>
      <w:r w:rsidR="00BF65D1">
        <w:t xml:space="preserve"> Un cop definits, s’ha explicat tant la implementació del simulador </w:t>
      </w:r>
      <w:r w:rsidR="00482E56">
        <w:t>com la del sistema real</w:t>
      </w:r>
      <w:r w:rsidR="00CF4635">
        <w:t>, sense entrar en com s’ha programat</w:t>
      </w:r>
      <w:r w:rsidR="00482E56">
        <w:t>.</w:t>
      </w:r>
    </w:p>
    <w:p w14:paraId="44E2D2AF" w14:textId="7E58BE66" w:rsidR="001E640C" w:rsidRDefault="001E640C" w:rsidP="00FE74EF">
      <w:pPr>
        <w:ind w:firstLine="0"/>
      </w:pPr>
      <w:r>
        <w:t>Finalment, s’ha mostrat com optimitzar la configuració de cada algoritme per al sistema real implementat</w:t>
      </w:r>
      <w:r w:rsidR="00720402">
        <w:t>.</w:t>
      </w:r>
    </w:p>
    <w:p w14:paraId="49E6204E" w14:textId="1B0070E4" w:rsidR="00720402" w:rsidRDefault="008A7E55" w:rsidP="001E640C">
      <w:r>
        <w:t xml:space="preserve">Al ser el primer </w:t>
      </w:r>
      <w:r w:rsidR="00E6465A">
        <w:t>treball</w:t>
      </w:r>
      <w:r>
        <w:t xml:space="preserve"> </w:t>
      </w:r>
      <w:r w:rsidR="00264509">
        <w:t xml:space="preserve">(o un dels primers) </w:t>
      </w:r>
      <w:r>
        <w:t xml:space="preserve">a tractar aquest tema, </w:t>
      </w:r>
      <w:r w:rsidR="00411127">
        <w:t xml:space="preserve">encara </w:t>
      </w:r>
      <w:r>
        <w:t xml:space="preserve">queda molt camí per assolir el sistema ideal plantejat. </w:t>
      </w:r>
      <w:r w:rsidR="00411127">
        <w:t xml:space="preserve">Alguns dels </w:t>
      </w:r>
      <w:r w:rsidR="00720402">
        <w:t xml:space="preserve">següents passos que es podrien </w:t>
      </w:r>
      <w:r w:rsidR="00411127">
        <w:t>fe</w:t>
      </w:r>
      <w:r w:rsidR="001D7C48">
        <w:t>r</w:t>
      </w:r>
      <w:r w:rsidR="00765DF0">
        <w:t xml:space="preserve"> són:</w:t>
      </w:r>
    </w:p>
    <w:p w14:paraId="7855DA57" w14:textId="766BF22E" w:rsidR="00720402" w:rsidRDefault="00765DF0" w:rsidP="000A74A3">
      <w:pPr>
        <w:pStyle w:val="ListParagraph"/>
      </w:pPr>
      <w:r>
        <w:t>Comprovar el funcionament del sistema en altre estacions, ja que la implementació real s’ha fet durant la primavera i estiu, que és quan les condicions són les més ideals.</w:t>
      </w:r>
    </w:p>
    <w:p w14:paraId="2636BD02" w14:textId="401D3B3B" w:rsidR="000A74A3" w:rsidRDefault="000A74A3" w:rsidP="000A74A3">
      <w:pPr>
        <w:pStyle w:val="ListParagraph"/>
      </w:pPr>
      <w:r>
        <w:t xml:space="preserve">Fer un model de sistema més complex. Per exemple, es podria fer que la calefacció només s’engegués quan fos </w:t>
      </w:r>
      <w:r w:rsidR="004A53F1">
        <w:t>necessari</w:t>
      </w:r>
      <w:r w:rsidR="00A2657B">
        <w:t>, fins i tot que simulés/predis la temperatura per ajustar-se al màxim</w:t>
      </w:r>
      <w:r>
        <w:t>.</w:t>
      </w:r>
      <w:r w:rsidR="00505228">
        <w:t xml:space="preserve"> Això permetria afegir altres càrregues a controlar sense afectar la climatització del habitatge.</w:t>
      </w:r>
    </w:p>
    <w:p w14:paraId="0EEFBE05" w14:textId="00015826" w:rsidR="008A7E55" w:rsidRDefault="005C569F" w:rsidP="000A74A3">
      <w:pPr>
        <w:pStyle w:val="ListParagraph"/>
      </w:pPr>
      <w:r>
        <w:t>Afegir prediccions meteorològiques com a entrades del sistema.</w:t>
      </w:r>
    </w:p>
    <w:p w14:paraId="4E9F697E" w14:textId="3485F5A9" w:rsidR="003A5823" w:rsidRDefault="003A5823" w:rsidP="000A74A3">
      <w:pPr>
        <w:pStyle w:val="ListParagraph"/>
      </w:pPr>
      <w:r>
        <w:t>Fer que el sistema sigui capaç de predir el consum base.</w:t>
      </w:r>
      <w:r w:rsidR="00EF4959">
        <w:t xml:space="preserve"> Això es podria fer a partir de:</w:t>
      </w:r>
    </w:p>
    <w:p w14:paraId="2181742F" w14:textId="5E86E365" w:rsidR="00EF4959" w:rsidRDefault="00EF4959" w:rsidP="00EF4959">
      <w:pPr>
        <w:pStyle w:val="ListParagraph"/>
        <w:numPr>
          <w:ilvl w:val="1"/>
          <w:numId w:val="9"/>
        </w:numPr>
      </w:pPr>
      <w:r>
        <w:t>Calcular la mitjana del consum diari, setmanal o anual a partir dels últims X dies.</w:t>
      </w:r>
    </w:p>
    <w:p w14:paraId="33B3952C" w14:textId="496A8EB5" w:rsidR="00EF4959" w:rsidRDefault="00EF4959" w:rsidP="007C6914">
      <w:pPr>
        <w:pStyle w:val="ListParagraph"/>
        <w:numPr>
          <w:ilvl w:val="1"/>
          <w:numId w:val="9"/>
        </w:numPr>
      </w:pPr>
      <w:r>
        <w:t>A través d’un IA (Intel</w:t>
      </w:r>
      <w:r>
        <w:rPr>
          <w:rFonts w:ascii="Arial" w:hAnsi="Arial" w:cs="Arial"/>
        </w:rPr>
        <w:t>·</w:t>
      </w:r>
      <w:r>
        <w:t>ligència Artificial).</w:t>
      </w:r>
    </w:p>
    <w:p w14:paraId="660EC21B" w14:textId="77777777" w:rsidR="007C6914" w:rsidRDefault="007C6914" w:rsidP="007C6914">
      <w:pPr>
        <w:pStyle w:val="ListParagraph"/>
      </w:pPr>
      <w:r>
        <w:t>...</w:t>
      </w:r>
    </w:p>
    <w:p w14:paraId="4AD8CB7B" w14:textId="0117FBF9" w:rsidR="00E6465A" w:rsidRDefault="00E6465A" w:rsidP="00E6465A">
      <w:pPr>
        <w:ind w:firstLine="0"/>
      </w:pPr>
      <w:r>
        <w:t>Tot i ser el primer treball sobre el tema, els fruits d’aquest ja són aplicables al món real i s’ha</w:t>
      </w:r>
      <w:r w:rsidR="005E1C9E">
        <w:t>n</w:t>
      </w:r>
      <w:r>
        <w:t xml:space="preserve"> fet accessibles a tot el món perquè la gent se’n beneficiï</w:t>
      </w:r>
      <w:r w:rsidR="005E1C9E">
        <w:t xml:space="preserve">. D’aquesta forma, </w:t>
      </w:r>
      <w:r>
        <w:t xml:space="preserve">el </w:t>
      </w:r>
      <w:r w:rsidR="005E1C9E">
        <w:t xml:space="preserve">simulador i </w:t>
      </w:r>
      <w:r>
        <w:t xml:space="preserve">sistema de control </w:t>
      </w:r>
      <w:r w:rsidR="00BD77E4">
        <w:t xml:space="preserve">també poden ser </w:t>
      </w:r>
      <w:r w:rsidR="00BB3DE6">
        <w:t>millorats</w:t>
      </w:r>
      <w:r w:rsidR="000521C7">
        <w:t xml:space="preserve"> per els usuaris</w:t>
      </w:r>
      <w:r>
        <w:t>.</w:t>
      </w:r>
    </w:p>
    <w:p w14:paraId="0E666BAA" w14:textId="6FB39502" w:rsidR="000F2124" w:rsidRDefault="000F2124" w:rsidP="007332C6">
      <w:r>
        <w:t>En un to més personal, estic molt satisfet amb el treball</w:t>
      </w:r>
      <w:r w:rsidR="002A6099">
        <w:t>,</w:t>
      </w:r>
      <w:r w:rsidR="000023D6">
        <w:t xml:space="preserve"> ja que s’ha</w:t>
      </w:r>
      <w:r w:rsidR="00CD1E69">
        <w:t>n</w:t>
      </w:r>
      <w:r w:rsidR="000023D6">
        <w:t xml:space="preserve"> assolit tots els objectius marcat</w:t>
      </w:r>
      <w:r w:rsidR="00F00BE5">
        <w:t>s</w:t>
      </w:r>
      <w:r w:rsidR="002A6099">
        <w:t>,</w:t>
      </w:r>
      <w:r w:rsidR="00F00BE5">
        <w:t xml:space="preserve"> els quals podien semblar ambiciosos </w:t>
      </w:r>
      <w:r w:rsidR="00AF00B6">
        <w:t>a</w:t>
      </w:r>
      <w:r w:rsidR="00F00BE5">
        <w:t xml:space="preserve"> l’inici del </w:t>
      </w:r>
      <w:r w:rsidR="002A6099">
        <w:t>projecte</w:t>
      </w:r>
      <w:r w:rsidR="000023D6">
        <w:t>.</w:t>
      </w:r>
    </w:p>
    <w:p w14:paraId="737907CB" w14:textId="455EA416" w:rsidR="00F74E39" w:rsidRPr="000317C7" w:rsidRDefault="00F74E39" w:rsidP="00C3664C">
      <w:pPr>
        <w:sectPr w:rsidR="00F74E39" w:rsidRPr="000317C7" w:rsidSect="00B93B02"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  <w:r>
        <w:t>En conclusió,</w:t>
      </w:r>
      <w:r w:rsidR="004C1440">
        <w:t xml:space="preserve"> el treball ha assolit tots els objectius marcats. </w:t>
      </w:r>
      <w:r>
        <w:t xml:space="preserve">quest treball és </w:t>
      </w:r>
      <w:r w:rsidR="00E71801">
        <w:t>el</w:t>
      </w:r>
      <w:r>
        <w:t xml:space="preserve"> primer pas cap a un sistema de control </w:t>
      </w:r>
      <w:r w:rsidR="00E71801">
        <w:t xml:space="preserve">de càrregues </w:t>
      </w:r>
      <w:r>
        <w:t>intel</w:t>
      </w:r>
      <w:r>
        <w:rPr>
          <w:rFonts w:ascii="Arial" w:hAnsi="Arial" w:cs="Arial"/>
        </w:rPr>
        <w:t>·</w:t>
      </w:r>
      <w:r>
        <w:t>ligent eficient i respectuós amb el medi</w:t>
      </w:r>
      <w:r w:rsidR="00C3664C">
        <w:t>. Tot i quedar molt camí, ja s’ha pogut crear una primera implementació al món real, la qual</w:t>
      </w:r>
      <w:r>
        <w:t xml:space="preserve"> tothom </w:t>
      </w:r>
      <w:r w:rsidR="006B3027">
        <w:t>utilitzar</w:t>
      </w:r>
      <w:r w:rsidR="00643040">
        <w:t xml:space="preserve"> i millorar</w:t>
      </w:r>
      <w:r>
        <w:t>.</w:t>
      </w:r>
    </w:p>
    <w:bookmarkEnd w:id="221" w:displacedByCustomXml="next"/>
    <w:bookmarkEnd w:id="220" w:displacedByCustomXml="next"/>
    <w:bookmarkStart w:id="303" w:name="_Toc107779482" w:displacedByCustomXml="next"/>
    <w:bookmarkStart w:id="304" w:name="_Toc108200362" w:displacedByCustomXml="next"/>
    <w:bookmarkStart w:id="305" w:name="_Toc108207959" w:displacedByCustomXml="next"/>
    <w:sdt>
      <w:sdtPr>
        <w:rPr>
          <w:rFonts w:ascii="LM Roman 12" w:eastAsiaTheme="minorHAnsi" w:hAnsi="LM Roman 12" w:cstheme="minorBidi"/>
          <w:b w:val="0"/>
          <w:color w:val="auto"/>
          <w:sz w:val="22"/>
          <w:szCs w:val="22"/>
        </w:rPr>
        <w:id w:val="429864908"/>
        <w:docPartObj>
          <w:docPartGallery w:val="Bibliographies"/>
          <w:docPartUnique/>
        </w:docPartObj>
      </w:sdtPr>
      <w:sdtEndPr/>
      <w:sdtContent>
        <w:p w14:paraId="6441F75F" w14:textId="4EACFA15" w:rsidR="007B281A" w:rsidRDefault="007B281A" w:rsidP="007B281A">
          <w:pPr>
            <w:pStyle w:val="Heading1"/>
            <w:numPr>
              <w:ilvl w:val="0"/>
              <w:numId w:val="0"/>
            </w:numPr>
            <w:ind w:left="357" w:hanging="357"/>
          </w:pPr>
          <w:r>
            <w:t>Bibliografia</w:t>
          </w:r>
          <w:bookmarkEnd w:id="305"/>
          <w:bookmarkEnd w:id="304"/>
          <w:bookmarkEnd w:id="303"/>
        </w:p>
        <w:sdt>
          <w:sdtPr>
            <w:id w:val="111145805"/>
            <w:bibliography/>
          </w:sdtPr>
          <w:sdtEndPr/>
          <w:sdtContent>
            <w:p w14:paraId="51EDEA56" w14:textId="77777777" w:rsidR="009C489C" w:rsidRDefault="007B281A" w:rsidP="009352B4">
              <w:pPr>
                <w:ind w:firstLine="0"/>
                <w:rPr>
                  <w:rFonts w:asciiTheme="minorHAnsi" w:hAnsiTheme="minorHAnsi"/>
                  <w:noProof/>
                  <w:lang w:val="en-US"/>
                </w:rPr>
              </w:pPr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Layout w:type="fixed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26"/>
                <w:gridCol w:w="8600"/>
              </w:tblGrid>
              <w:tr w:rsidR="009C489C" w14:paraId="694043A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33EF15C" w14:textId="654CE4AF" w:rsidR="009C489C" w:rsidRDefault="009C489C">
                    <w:pPr>
                      <w:pStyle w:val="Bibliography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0BE228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A. E. B. O. d. Estado, «Real Decreto 244/2019,» Agencia Estatal Boletín Oficial del Estado, 6 4 2019. [En línia]. Available: https://www.boe.es/diario_boe/txt.php?id=BOE-A-2019-5089. [Últim accés: 23 06 2022].</w:t>
                    </w:r>
                  </w:p>
                </w:tc>
              </w:tr>
              <w:tr w:rsidR="009C489C" w14:paraId="05EAB5E0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6171367C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F442FC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«Autoproducció: què és el balanç net horari?,» Som Energia, [En línia]. Available: https://ca.support.somenergia.coop/article/849-autoproduccio-que-es-el-balanc-net-horari. [Últim accés: 23 6 2022].</w:t>
                    </w:r>
                  </w:p>
                </w:tc>
              </w:tr>
              <w:tr w:rsidR="009C489C" w14:paraId="1EBA32FA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850032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095D286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«mattcarter11/TFG---Gestor-Energetic,» Github, [En línia]. Available: https://github.com/mattcarter11/TFG---Gestor-Energetic. [Últim accés: 03 07 2022].</w:t>
                    </w:r>
                  </w:p>
                </w:tc>
              </w:tr>
              <w:tr w:rsidR="009C489C" w14:paraId="49880F31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6842618E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5A58264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«Hysteresis,» Wikipedia, 16 04 2022. [En línia]. Available: https://en.wikipedia.org/wiki/Hysteresis. [Últim accés: 28 06 2022].</w:t>
                    </w:r>
                  </w:p>
                </w:tc>
              </w:tr>
              <w:tr w:rsidR="009C489C" w14:paraId="3F0811CE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3BBB4F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31A9D0E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p. d. team, «Pandas Documentation,» pandas development team, 23 06 2022. [En línia]. Available: https://pandas.pydata.org/docs/reference/index.html. [Últim accés: 30 06 2022].</w:t>
                    </w:r>
                  </w:p>
                </w:tc>
              </w:tr>
              <w:tr w:rsidR="009C489C" w14:paraId="5188CA70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39FDF02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73B1B0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N. Developer, «NumPy documentation,» NumPy Developer, [En línia]. Available: https://numpy.org/doc/stable/. [Últim accés: 30 06 2022].</w:t>
                    </w:r>
                  </w:p>
                </w:tc>
              </w:tr>
              <w:tr w:rsidR="009C489C" w14:paraId="72175F7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7CAFDF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17C8C19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T. M. d. team, «Matplotlib documentation,» The Matplotlib development team, [En línia]. Available: https://matplotlib.org/3.5.2/index.html. [Últim accés: 30 06 2022].</w:t>
                    </w:r>
                  </w:p>
                </w:tc>
              </w:tr>
              <w:tr w:rsidR="009C489C" w14:paraId="233D4A38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5B73866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0FB497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«Qt for Python,» 2021. [En línia]. Available: https://doc.qt.io/qtforpython/. [Últim accés: 19 12 2021].</w:t>
                    </w:r>
                  </w:p>
                </w:tc>
              </w:tr>
              <w:tr w:rsidR="009C489C" w14:paraId="2C8A871F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1551BD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3919C43F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«Matplotlib plots in PySide, embedding charts in your GUI applications,» Python GUIS, 30 05 2022. [En línia]. Available: https://www.pythonguis.com/tutorials/pyside-plotting-matplotlib/. [Últim accés: 30 06 2022].</w:t>
                    </w:r>
                  </w:p>
                </w:tc>
              </w:tr>
              <w:tr w:rsidR="009C489C" w14:paraId="6CA9653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596E743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7D6D7EE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«Matplotlib Widget Gaussian Example,» Qt for Python, [En línia]. Available: https://doc.qt.io/qtforpython/examples/example_external_matplotlib_widget_gaussian.html?highlight=matplotlib. [Últim accés: 30 06 2022].</w:t>
                    </w:r>
                  </w:p>
                </w:tc>
              </w:tr>
              <w:tr w:rsidR="009C489C" w14:paraId="276DE028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99CC2F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DF0BC1F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M. Fitzpatrick, «Display numpy and pandas tables in PySide2 QTableView,» Python GUIs, 2 9 2021. [En línia]. Available: https://www.pythonguis.com/tutorials/pyside-qtableview-modelviews-numpy-pandas/. [Últim accés: 30 06 2022].</w:t>
                    </w:r>
                  </w:p>
                </w:tc>
              </w:tr>
              <w:tr w:rsidR="009C489C" w14:paraId="1F308C1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3D3D31C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FAB719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Q. f. Python, «Pandas Simple Example,» Qt for Python, [En línia]. Available: https://doc.qt.io/qtforpython/examples/example_external__pandas.html. [Últim accés: 30 06 2022].</w:t>
                    </w:r>
                  </w:p>
                </w:tc>
              </w:tr>
              <w:tr w:rsidR="009C489C" w14:paraId="7F205313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247AFBB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D1664A8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Jeff, «Does pandas iterrows have performance issues?,» Stack Overflow, 09 04 2019. [En línia]. Available: https://stackoverflow.com/questions/24870953/does-pandas-iterrows-have-performance-issues. [Últim accés: 01 07 2022].</w:t>
                    </w:r>
                  </w:p>
                </w:tc>
              </w:tr>
              <w:tr w:rsidR="009C489C" w14:paraId="1B9F649D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61FFC23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6418847C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Kumar, «Here’s the most efficient way to iterate through your Pandas Dataframe,» towardsdatascience, 19 06 2021. [En línia]. Available: https://towardsdatascience.com/heres-the-</w:t>
                    </w:r>
                    <w:r>
                      <w:rPr>
                        <w:noProof/>
                      </w:rPr>
                      <w:lastRenderedPageBreak/>
                      <w:t>most-efficient-way-to-iterate-through-your-pandas-dataframe-4dad88ac92ee. [Últim accés: 1 07 2022].</w:t>
                    </w:r>
                  </w:p>
                </w:tc>
              </w:tr>
              <w:tr w:rsidR="009C489C" w14:paraId="567FB6B2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4CE38D29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lastRenderedPageBreak/>
                      <w:t xml:space="preserve">[15]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0AB4B9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«Shelly1L - API Reference,» Shelly, [En línia]. Available: https://shelly-api-docs.shelly.cloud/gen1/#shelly1l. [Últim accés: 03 07 2022].</w:t>
                    </w:r>
                  </w:p>
                </w:tc>
              </w:tr>
              <w:tr w:rsidR="009C489C" w14:paraId="3188640B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C90B88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5703380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«InfluxDB: Open Source Time Series Database,» Influxdata, [En línia]. Available: https://www.influxdata.com/. [Últim accés: 03 07 2022].</w:t>
                    </w:r>
                  </w:p>
                </w:tc>
              </w:tr>
              <w:tr w:rsidR="009C489C" w14:paraId="7EB514A6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5872C021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5418C6D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«InfluxDB v2 API,» InfluxDB, [En línia]. Available: https://docs.influxdata.com/influxdb/v2.3/reference/api/. [Últim accés: 03 07 2022].</w:t>
                    </w:r>
                  </w:p>
                </w:tc>
              </w:tr>
              <w:tr w:rsidR="009C489C" w14:paraId="03A35D9A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03E62975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2FD1187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«Grafana,» Grafana Labs, [En línia]. Available: https://grafana.com/. [Últim accés: 03 07 2022].</w:t>
                    </w:r>
                  </w:p>
                </w:tc>
              </w:tr>
              <w:tr w:rsidR="009C489C" w14:paraId="7F95508C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2D4A996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21EC4164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«Python client library,» Influxdata, [En línia]. Available: https://docs.influxdata.com/influxdb/cloud/api-guide/client-libraries/python/. [Últim accés: 03 07 2022].</w:t>
                    </w:r>
                  </w:p>
                </w:tc>
              </w:tr>
              <w:tr w:rsidR="009C489C" w14:paraId="12CA55C4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1E40060B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19349F27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«ShellyPy,» PyPl, 12 03 2022. [En línia]. Available: https://pypi.org/project/ShellyPy/. [Últim accés: 03 07 2022].</w:t>
                    </w:r>
                  </w:p>
                </w:tc>
              </w:tr>
              <w:tr w:rsidR="009C489C" w14:paraId="08E27017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748F553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44F8690A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«Les diferents modalitats d'autoproducció renovable domèstica,» Som Energia, [En línia]. Available: https://ca.support.somenergia.coop/article/803-les-diferents-modalitats-dautoproduccio-renovable-domestica. [Últim accés: 23 6 2022].</w:t>
                    </w:r>
                  </w:p>
                </w:tc>
              </w:tr>
              <w:tr w:rsidR="009C489C" w14:paraId="65E7151B" w14:textId="77777777" w:rsidTr="00757E1A">
                <w:trPr>
                  <w:divId w:val="698353412"/>
                  <w:tblCellSpacing w:w="15" w:type="dxa"/>
                </w:trPr>
                <w:tc>
                  <w:tcPr>
                    <w:tcW w:w="211" w:type="pct"/>
                    <w:hideMark/>
                  </w:tcPr>
                  <w:p w14:paraId="71F2D275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[22] </w:t>
                    </w:r>
                  </w:p>
                </w:tc>
                <w:tc>
                  <w:tcPr>
                    <w:tcW w:w="4739" w:type="pct"/>
                    <w:hideMark/>
                  </w:tcPr>
                  <w:p w14:paraId="0B80C3E0" w14:textId="77777777" w:rsidR="009C489C" w:rsidRDefault="009C489C">
                    <w:pPr>
                      <w:pStyle w:val="Bibliography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>S. Energia, «Com funciona la compensació simplificada d'excedents?,» Som Energia, [En línia]. Available: https://ca.support.somenergia.coop/article/783-com-funciona-la-compensacio-simplificada-dexcedents. [Últim accés: 23 6 2022].</w:t>
                    </w:r>
                  </w:p>
                </w:tc>
              </w:tr>
            </w:tbl>
            <w:p w14:paraId="6D219781" w14:textId="77777777" w:rsidR="009C489C" w:rsidRDefault="009C489C">
              <w:pPr>
                <w:divId w:val="698353412"/>
                <w:rPr>
                  <w:rFonts w:eastAsia="Times New Roman"/>
                  <w:noProof/>
                </w:rPr>
              </w:pPr>
            </w:p>
            <w:p w14:paraId="51BBEB20" w14:textId="0B25B1AE" w:rsidR="007B281A" w:rsidRDefault="007B281A" w:rsidP="009352B4">
              <w:pPr>
                <w:ind w:firstLine="0"/>
              </w:pP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72E41B9A" w14:textId="4BA27DA3" w:rsidR="009352B4" w:rsidRDefault="009352B4" w:rsidP="009352B4">
      <w:pPr>
        <w:ind w:firstLine="0"/>
      </w:pPr>
    </w:p>
    <w:p w14:paraId="0EC152B7" w14:textId="77777777" w:rsidR="009352B4" w:rsidRDefault="009352B4" w:rsidP="009352B4">
      <w:pPr>
        <w:ind w:firstLine="0"/>
        <w:sectPr w:rsidR="009352B4" w:rsidSect="00B93B02">
          <w:headerReference w:type="even" r:id="rId78"/>
          <w:headerReference w:type="first" r:id="rId79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16F2D7B4" w14:textId="1DCBE3DE" w:rsidR="003A6DB5" w:rsidRDefault="00235E90" w:rsidP="0081201C">
      <w:pPr>
        <w:pStyle w:val="TtolBloc"/>
      </w:pPr>
      <w:bookmarkStart w:id="306" w:name="_Toc108200363"/>
      <w:bookmarkStart w:id="307" w:name="_Toc108207960"/>
      <w:r>
        <w:lastRenderedPageBreak/>
        <w:t>Annex</w:t>
      </w:r>
      <w:bookmarkEnd w:id="306"/>
      <w:bookmarkEnd w:id="307"/>
    </w:p>
    <w:p w14:paraId="245F6406" w14:textId="77777777" w:rsidR="003A6DB5" w:rsidRDefault="003A6DB5" w:rsidP="003610BE">
      <w:pPr>
        <w:ind w:firstLine="0"/>
      </w:pPr>
    </w:p>
    <w:p w14:paraId="2CED3B69" w14:textId="1E50FF50" w:rsidR="0081201C" w:rsidRDefault="0081201C" w:rsidP="003610BE">
      <w:pPr>
        <w:ind w:firstLine="0"/>
        <w:sectPr w:rsidR="0081201C" w:rsidSect="00B93B02">
          <w:headerReference w:type="first" r:id="rId80"/>
          <w:footerReference w:type="first" r:id="rId81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7DF0F890" w14:textId="2647E096" w:rsidR="009352B4" w:rsidRDefault="003718FE" w:rsidP="00A33CE4">
      <w:pPr>
        <w:pStyle w:val="TtolAnnex1"/>
      </w:pPr>
      <w:bookmarkStart w:id="308" w:name="_Ref107866362"/>
      <w:bookmarkStart w:id="309" w:name="_Toc108207961"/>
      <w:r>
        <w:lastRenderedPageBreak/>
        <w:t>R</w:t>
      </w:r>
      <w:r w:rsidR="00830258" w:rsidRPr="00A33CE4">
        <w:t>ealitat</w:t>
      </w:r>
      <w:bookmarkEnd w:id="308"/>
      <w:r>
        <w:t xml:space="preserve"> vs Simulació</w:t>
      </w:r>
      <w:bookmarkEnd w:id="309"/>
    </w:p>
    <w:p w14:paraId="1FAF0A9E" w14:textId="7E2F1AA1" w:rsidR="000E5B92" w:rsidRDefault="00204AA5" w:rsidP="000E5B92">
      <w:r>
        <w:t>Per indicar la configuració</w:t>
      </w:r>
      <w:r w:rsidR="000E5B92">
        <w:t xml:space="preserve"> </w:t>
      </w:r>
      <w:r w:rsidR="000D0932">
        <w:t xml:space="preserve">del sistema </w:t>
      </w:r>
      <w:r w:rsidR="000E5B92">
        <w:t>real</w:t>
      </w:r>
      <w:r>
        <w:t xml:space="preserve"> en les figueres corresponents al comportament real</w:t>
      </w:r>
      <w:r w:rsidR="00394EEC">
        <w:t>, es fa els camps configurables de la simulació, tot i no afectar en cap aspecte.</w:t>
      </w:r>
    </w:p>
    <w:p w14:paraId="701D7D7C" w14:textId="3194F3D2" w:rsidR="00D34402" w:rsidRPr="000E5B92" w:rsidRDefault="00D34402" w:rsidP="000E5B92">
      <w:r>
        <w:t>Per poder fer la simulació correctament, la potència de les càrregues s’han obtingut de l’aproximació de potència donada pels resultats reals.</w:t>
      </w:r>
    </w:p>
    <w:p w14:paraId="0EBA0568" w14:textId="1B431959" w:rsidR="00A33CE4" w:rsidRDefault="00A33CE4" w:rsidP="00A33CE4">
      <w:pPr>
        <w:pStyle w:val="TtolAnnex2"/>
      </w:pPr>
      <w:bookmarkStart w:id="310" w:name="_Toc108207962"/>
      <w:r>
        <w:t>Histèresis</w:t>
      </w:r>
      <w:bookmarkEnd w:id="310"/>
    </w:p>
    <w:p w14:paraId="78301AAF" w14:textId="2D8A13B9" w:rsidR="001943C6" w:rsidRPr="00E11563" w:rsidRDefault="00E11563" w:rsidP="00E11563">
      <w:pPr>
        <w:pStyle w:val="Taula"/>
      </w:pPr>
      <w:r w:rsidRPr="00E11563">
        <w:rPr>
          <w:noProof/>
        </w:rPr>
        <w:drawing>
          <wp:inline distT="0" distB="0" distL="0" distR="0" wp14:anchorId="102E0A0E" wp14:editId="33911ECB">
            <wp:extent cx="5723890" cy="3345180"/>
            <wp:effectExtent l="0" t="0" r="0" b="7620"/>
            <wp:docPr id="469" name="Picture 4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11563">
        <w:rPr>
          <w:noProof/>
        </w:rPr>
        <w:drawing>
          <wp:inline distT="0" distB="0" distL="0" distR="0" wp14:anchorId="6A8F7A7B" wp14:editId="7585EAB5">
            <wp:extent cx="5723890" cy="3345180"/>
            <wp:effectExtent l="0" t="0" r="0" b="7620"/>
            <wp:docPr id="470" name="Picture 4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B67910" w14:textId="1BA108BA" w:rsidR="000D16B9" w:rsidRDefault="001943C6" w:rsidP="00E11563">
      <w:pPr>
        <w:pStyle w:val="Caption"/>
      </w:pPr>
      <w:bookmarkStart w:id="311" w:name="_Toc108207874"/>
      <w:r>
        <w:t xml:space="preserve">Figura </w:t>
      </w:r>
      <w:r w:rsidR="00757F02">
        <w:fldChar w:fldCharType="begin"/>
      </w:r>
      <w:r w:rsidR="00757F02">
        <w:instrText xml:space="preserve"> STYLEREF  \s "Títol Annex 1" \n  \* MERGEFORMAT </w:instrText>
      </w:r>
      <w:r w:rsidR="00757F02">
        <w:fldChar w:fldCharType="separate"/>
      </w:r>
      <w:r w:rsidR="00FE061C">
        <w:rPr>
          <w:noProof/>
        </w:rPr>
        <w:t>A</w:t>
      </w:r>
      <w:r w:rsidR="00757F02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</w:t>
      </w:r>
      <w:r w:rsidR="00E66735">
        <w:fldChar w:fldCharType="end"/>
      </w:r>
      <w:r>
        <w:t xml:space="preserve">. </w:t>
      </w:r>
      <w:r w:rsidR="00E11563">
        <w:t>Histèresis – Comportament i resultat</w:t>
      </w:r>
      <w:r w:rsidR="004C231A">
        <w:t>s</w:t>
      </w:r>
      <w:r w:rsidR="00E11563">
        <w:t xml:space="preserve"> del sistema real</w:t>
      </w:r>
      <w:bookmarkEnd w:id="311"/>
    </w:p>
    <w:p w14:paraId="6FFD135F" w14:textId="77777777" w:rsidR="000D16B9" w:rsidRDefault="000D16B9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37EC845D" w14:textId="7776FB64" w:rsidR="00D053E6" w:rsidRDefault="000D16B9" w:rsidP="00E504D4">
      <w:pPr>
        <w:pStyle w:val="Taula"/>
      </w:pPr>
      <w:r w:rsidRPr="00E504D4">
        <w:rPr>
          <w:noProof/>
        </w:rPr>
        <w:lastRenderedPageBreak/>
        <w:drawing>
          <wp:inline distT="0" distB="0" distL="0" distR="0" wp14:anchorId="211C2E68" wp14:editId="2E8F538B">
            <wp:extent cx="5722620" cy="3345180"/>
            <wp:effectExtent l="0" t="0" r="0" b="7620"/>
            <wp:docPr id="474" name="Picture 4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E504D4">
        <w:rPr>
          <w:noProof/>
        </w:rPr>
        <w:drawing>
          <wp:inline distT="0" distB="0" distL="0" distR="0" wp14:anchorId="54A7228A" wp14:editId="2AE4E38C">
            <wp:extent cx="5722620" cy="3345180"/>
            <wp:effectExtent l="0" t="0" r="0" b="7620"/>
            <wp:docPr id="475" name="Picture 4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E367EB8" w14:textId="0DF3C61B" w:rsidR="002B1FC5" w:rsidRDefault="00E504D4" w:rsidP="00E504D4">
      <w:pPr>
        <w:pStyle w:val="Caption"/>
      </w:pPr>
      <w:bookmarkStart w:id="312" w:name="_Toc108207875"/>
      <w:r>
        <w:t xml:space="preserve">Figura </w:t>
      </w:r>
      <w:fldSimple w:instr=" STYLEREF  \s &quot;Títol Annex 1&quot; \n  \* MERGEFORMAT ">
        <w:r w:rsidR="00FE061C">
          <w:rPr>
            <w:noProof/>
          </w:rPr>
          <w:t>A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2</w:t>
      </w:r>
      <w:r w:rsidR="00E66735">
        <w:fldChar w:fldCharType="end"/>
      </w:r>
      <w:r>
        <w:t>. Histèresis – Comportament i resultats simulats</w:t>
      </w:r>
      <w:r w:rsidR="00C3115A">
        <w:t xml:space="preserve"> (sense dades reals del consum base)</w:t>
      </w:r>
      <w:bookmarkEnd w:id="312"/>
    </w:p>
    <w:p w14:paraId="6B02F4FD" w14:textId="77777777" w:rsidR="002B1FC5" w:rsidRDefault="002B1FC5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277A4D51" w14:textId="77777777" w:rsidR="002B1FC5" w:rsidRDefault="002B1FC5" w:rsidP="002B1FC5">
      <w:pPr>
        <w:pStyle w:val="Taula"/>
      </w:pPr>
      <w:r>
        <w:rPr>
          <w:noProof/>
        </w:rPr>
        <w:lastRenderedPageBreak/>
        <w:drawing>
          <wp:inline distT="0" distB="0" distL="0" distR="0" wp14:anchorId="1F7C26A0" wp14:editId="79E003BA">
            <wp:extent cx="5722620" cy="3345180"/>
            <wp:effectExtent l="0" t="0" r="0" b="7620"/>
            <wp:docPr id="476" name="Picture 4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2B1FC5">
        <w:rPr>
          <w:noProof/>
        </w:rPr>
        <w:drawing>
          <wp:inline distT="0" distB="0" distL="0" distR="0" wp14:anchorId="18028871" wp14:editId="2DA48E38">
            <wp:extent cx="5722620" cy="3345180"/>
            <wp:effectExtent l="0" t="0" r="0" b="7620"/>
            <wp:docPr id="477" name="Picture 4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2620" cy="33451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37920D9" w14:textId="21563796" w:rsidR="002B1FC5" w:rsidRDefault="002B1FC5" w:rsidP="002B1FC5">
      <w:pPr>
        <w:pStyle w:val="Caption"/>
      </w:pPr>
      <w:bookmarkStart w:id="313" w:name="_Toc108207876"/>
      <w:r>
        <w:t xml:space="preserve">Figura </w:t>
      </w:r>
      <w:r w:rsidR="00757F02">
        <w:fldChar w:fldCharType="begin"/>
      </w:r>
      <w:r w:rsidR="00757F02">
        <w:instrText xml:space="preserve"> STYLEREF  \s "Títol Annex 1" \n  \* MERGEFORMAT </w:instrText>
      </w:r>
      <w:r w:rsidR="00757F02">
        <w:fldChar w:fldCharType="separate"/>
      </w:r>
      <w:r w:rsidR="00FE061C">
        <w:rPr>
          <w:noProof/>
        </w:rPr>
        <w:t>A</w:t>
      </w:r>
      <w:r w:rsidR="00757F02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3</w:t>
      </w:r>
      <w:r w:rsidR="00E66735">
        <w:fldChar w:fldCharType="end"/>
      </w:r>
      <w:r>
        <w:t xml:space="preserve">. Histèresis – </w:t>
      </w:r>
      <w:r w:rsidR="00C76F1B">
        <w:t>Comportament i resultats simulats (</w:t>
      </w:r>
      <w:r w:rsidR="007F6770">
        <w:t>amb</w:t>
      </w:r>
      <w:r w:rsidR="00584B5E">
        <w:t xml:space="preserve"> dades</w:t>
      </w:r>
      <w:r w:rsidR="00C76F1B">
        <w:t xml:space="preserve"> reals del consum base)</w:t>
      </w:r>
      <w:bookmarkEnd w:id="313"/>
    </w:p>
    <w:p w14:paraId="32A460F2" w14:textId="5195E298" w:rsidR="00D053E6" w:rsidRDefault="00D053E6" w:rsidP="00DC1474">
      <w:pPr>
        <w:pStyle w:val="Taula"/>
        <w:jc w:val="both"/>
      </w:pPr>
    </w:p>
    <w:p w14:paraId="55B44619" w14:textId="77777777" w:rsidR="00DC1474" w:rsidRDefault="00DC1474" w:rsidP="00DC1474">
      <w:pPr>
        <w:pStyle w:val="TtolAnnex2"/>
      </w:pPr>
      <w:bookmarkStart w:id="314" w:name="_Toc108207963"/>
      <w:r>
        <w:t>Tems mínim engegada</w:t>
      </w:r>
      <w:bookmarkEnd w:id="314"/>
    </w:p>
    <w:p w14:paraId="7FF2141B" w14:textId="77777777" w:rsidR="00DC1474" w:rsidRDefault="00DC1474" w:rsidP="00DC1474">
      <w:r>
        <w:t>T</w:t>
      </w:r>
      <w:r w:rsidRPr="00D053E6">
        <w:t>ot i haver programant l’algoritme en el sistema real, no s’ha pogut verificar el seu funcionament</w:t>
      </w:r>
      <w:r>
        <w:t>, ja que, veient la seva eficiència en la simulació i que les proves no van ser exitoses, es va decidir provar el predictiu, que era el que faltava</w:t>
      </w:r>
      <w:r w:rsidRPr="00D053E6">
        <w:t>. És l’únic cas que no podrem assegurar al 100% que la simulació és precisa.</w:t>
      </w:r>
    </w:p>
    <w:p w14:paraId="4CD6EA00" w14:textId="77777777" w:rsidR="00DC1474" w:rsidRDefault="00DC1474" w:rsidP="00DC1474">
      <w:pPr>
        <w:pStyle w:val="TtolAnnex2"/>
        <w:numPr>
          <w:ilvl w:val="0"/>
          <w:numId w:val="0"/>
        </w:numPr>
        <w:ind w:left="357" w:hanging="357"/>
      </w:pPr>
    </w:p>
    <w:p w14:paraId="0637C2A9" w14:textId="0E50CD0B" w:rsidR="00D31617" w:rsidRDefault="00D31617" w:rsidP="004706A6">
      <w:pPr>
        <w:pStyle w:val="TtolAnnex2"/>
      </w:pPr>
      <w:bookmarkStart w:id="315" w:name="_Toc108207964"/>
      <w:r>
        <w:lastRenderedPageBreak/>
        <w:t>Predictiu</w:t>
      </w:r>
      <w:bookmarkEnd w:id="315"/>
    </w:p>
    <w:p w14:paraId="18A47225" w14:textId="13FA05D4" w:rsidR="000D03D1" w:rsidRDefault="00F1020C" w:rsidP="004706A6">
      <w:r>
        <w:t>A</w:t>
      </w:r>
      <w:r w:rsidR="00ED7626">
        <w:t xml:space="preserve"> </w:t>
      </w:r>
      <w:r>
        <w:t>l</w:t>
      </w:r>
      <w:r w:rsidR="00ED7626">
        <w:t>’</w:t>
      </w:r>
      <w:r>
        <w:t>implementar l</w:t>
      </w:r>
      <w:r w:rsidR="001B1F7B">
        <w:t>’algoritme</w:t>
      </w:r>
      <w:r>
        <w:t xml:space="preserve"> predictiu </w:t>
      </w:r>
      <w:r w:rsidR="00ED7626">
        <w:t>en el</w:t>
      </w:r>
      <w:r>
        <w:t xml:space="preserve"> sistema real</w:t>
      </w:r>
      <w:r w:rsidR="00DC1474">
        <w:t xml:space="preserve"> es va fer un error en programar una de les variables, </w:t>
      </w:r>
      <w:r w:rsidR="002A0C32">
        <w:t xml:space="preserve">això </w:t>
      </w:r>
      <w:r w:rsidR="00DC1474">
        <w:t xml:space="preserve">feia que </w:t>
      </w:r>
      <w:r w:rsidR="0008133C">
        <w:t xml:space="preserve">el comportament fos </w:t>
      </w:r>
      <w:r w:rsidR="00DC1474">
        <w:t>similar al predictiu</w:t>
      </w:r>
      <w:r w:rsidR="00085D2E">
        <w:t xml:space="preserve">. </w:t>
      </w:r>
      <w:r w:rsidR="004D5B34">
        <w:t>Aquest fet, juntament amb el d’</w:t>
      </w:r>
      <w:r w:rsidR="00DC1474">
        <w:t xml:space="preserve">haver-ho implementat l’últim, ha fet que només puguem </w:t>
      </w:r>
      <w:r w:rsidR="0032105A">
        <w:t>tenir</w:t>
      </w:r>
      <w:r w:rsidR="00DC1474">
        <w:t xml:space="preserve"> dades bones del comportaments de mig dia</w:t>
      </w:r>
      <w:r w:rsidR="00B06561">
        <w:t xml:space="preserve">, </w:t>
      </w:r>
      <w:r w:rsidR="00DC3059">
        <w:t>ja que</w:t>
      </w:r>
      <w:r w:rsidR="00B06561">
        <w:t xml:space="preserve"> fins que no hem comparat el comportament real amb el simulador no ens n’hem adonat</w:t>
      </w:r>
      <w:r w:rsidR="00534E5A">
        <w:t xml:space="preserve"> del error</w:t>
      </w:r>
      <w:r w:rsidR="00B06561">
        <w:t>.</w:t>
      </w:r>
    </w:p>
    <w:p w14:paraId="0B961086" w14:textId="7AACF58B" w:rsidR="003F1DF8" w:rsidRDefault="0032105A" w:rsidP="003F1DF8">
      <w:pPr>
        <w:pStyle w:val="Taula"/>
      </w:pPr>
      <w:r>
        <w:rPr>
          <w:noProof/>
        </w:rPr>
        <w:drawing>
          <wp:inline distT="0" distB="0" distL="0" distR="0" wp14:anchorId="1A84B750" wp14:editId="70792F95">
            <wp:extent cx="5723890" cy="3346450"/>
            <wp:effectExtent l="0" t="0" r="0" b="6350"/>
            <wp:docPr id="481" name="Picture 4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54D074" wp14:editId="48CDCED4">
            <wp:extent cx="5723890" cy="3346450"/>
            <wp:effectExtent l="0" t="0" r="0" b="6350"/>
            <wp:docPr id="465" name="Picture 4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910782F" w14:textId="0B05A69D" w:rsidR="003F1DF8" w:rsidRDefault="003F1DF8" w:rsidP="003F1DF8">
      <w:pPr>
        <w:pStyle w:val="Caption"/>
      </w:pPr>
      <w:bookmarkStart w:id="316" w:name="_Toc108207877"/>
      <w:r>
        <w:t xml:space="preserve">Figura </w:t>
      </w:r>
      <w:r w:rsidR="00757F02">
        <w:fldChar w:fldCharType="begin"/>
      </w:r>
      <w:r w:rsidR="00757F02">
        <w:instrText xml:space="preserve"> STYLEREF  \s "Títol Annex 1" \n  \* MERGEFORMAT </w:instrText>
      </w:r>
      <w:r w:rsidR="00757F02">
        <w:fldChar w:fldCharType="separate"/>
      </w:r>
      <w:r w:rsidR="00FE061C">
        <w:rPr>
          <w:noProof/>
        </w:rPr>
        <w:t>A</w:t>
      </w:r>
      <w:r w:rsidR="00757F02"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4</w:t>
      </w:r>
      <w:r>
        <w:fldChar w:fldCharType="end"/>
      </w:r>
      <w:r>
        <w:t xml:space="preserve">. </w:t>
      </w:r>
      <w:r w:rsidR="005C3000">
        <w:t>Predictiu</w:t>
      </w:r>
      <w:r>
        <w:t xml:space="preserve"> – Comportament i </w:t>
      </w:r>
      <w:r w:rsidR="00A54818">
        <w:t>resultats del sistema real</w:t>
      </w:r>
      <w:bookmarkEnd w:id="316"/>
    </w:p>
    <w:p w14:paraId="266D7D1E" w14:textId="6EF1E544" w:rsidR="00A00B3E" w:rsidRDefault="0032105A" w:rsidP="00A00B3E">
      <w:pPr>
        <w:pStyle w:val="Taula"/>
      </w:pPr>
      <w:r>
        <w:rPr>
          <w:noProof/>
        </w:rPr>
        <w:lastRenderedPageBreak/>
        <w:drawing>
          <wp:inline distT="0" distB="0" distL="0" distR="0" wp14:anchorId="7C69B8E3" wp14:editId="34514E23">
            <wp:extent cx="5723890" cy="3346450"/>
            <wp:effectExtent l="0" t="0" r="0" b="635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A2A02FA" wp14:editId="1A634F9C">
            <wp:extent cx="5723890" cy="3346450"/>
            <wp:effectExtent l="0" t="0" r="0" b="6350"/>
            <wp:docPr id="146" name="Picture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890" cy="334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3ACC77" w14:textId="4B88FC5B" w:rsidR="00A00B3E" w:rsidRDefault="00A00B3E" w:rsidP="00A00B3E">
      <w:pPr>
        <w:pStyle w:val="Caption"/>
      </w:pPr>
      <w:bookmarkStart w:id="317" w:name="_Toc108207878"/>
      <w:r>
        <w:t xml:space="preserve">Figura </w:t>
      </w:r>
      <w:r w:rsidR="00757F02">
        <w:fldChar w:fldCharType="begin"/>
      </w:r>
      <w:r w:rsidR="00757F02">
        <w:instrText xml:space="preserve"> STYLEREF  \s "Títol Annex 1" \n  \* MERGEFORMAT </w:instrText>
      </w:r>
      <w:r w:rsidR="00757F02">
        <w:fldChar w:fldCharType="separate"/>
      </w:r>
      <w:r w:rsidR="00FE061C">
        <w:rPr>
          <w:noProof/>
        </w:rPr>
        <w:t>A</w:t>
      </w:r>
      <w:r w:rsidR="00757F02">
        <w:rPr>
          <w:noProof/>
        </w:rPr>
        <w:fldChar w:fldCharType="end"/>
      </w:r>
      <w:r>
        <w:t>.</w:t>
      </w:r>
      <w:r>
        <w:fldChar w:fldCharType="begin"/>
      </w:r>
      <w:r>
        <w:instrText xml:space="preserve"> SEQ Figura \* ARABIC \s 1 </w:instrText>
      </w:r>
      <w:r>
        <w:fldChar w:fldCharType="separate"/>
      </w:r>
      <w:r w:rsidR="00FE061C">
        <w:rPr>
          <w:noProof/>
        </w:rPr>
        <w:t>5</w:t>
      </w:r>
      <w:r>
        <w:fldChar w:fldCharType="end"/>
      </w:r>
      <w:r>
        <w:t>. Predictiu – Comportament i resultats simulats (sense dades reals del consum base)</w:t>
      </w:r>
      <w:bookmarkEnd w:id="317"/>
    </w:p>
    <w:p w14:paraId="1BB8C3D1" w14:textId="77777777" w:rsidR="00A00B3E" w:rsidRPr="00A00B3E" w:rsidRDefault="00A00B3E" w:rsidP="00A00B3E">
      <w:pPr>
        <w:pStyle w:val="Caption"/>
      </w:pPr>
    </w:p>
    <w:p w14:paraId="19E0938B" w14:textId="77777777" w:rsidR="003F1DF8" w:rsidRDefault="003F1DF8" w:rsidP="003F1DF8">
      <w:pPr>
        <w:pStyle w:val="Taula"/>
      </w:pPr>
    </w:p>
    <w:p w14:paraId="26203D13" w14:textId="77777777" w:rsidR="00792895" w:rsidRDefault="00792895" w:rsidP="004706A6"/>
    <w:p w14:paraId="6D2535BB" w14:textId="77777777" w:rsidR="004706A6" w:rsidRDefault="004706A6" w:rsidP="00D053E6">
      <w:pPr>
        <w:sectPr w:rsidR="004706A6" w:rsidSect="00B93B02">
          <w:headerReference w:type="even" r:id="rId92"/>
          <w:headerReference w:type="default" r:id="rId93"/>
          <w:type w:val="oddPage"/>
          <w:pgSz w:w="11906" w:h="16838" w:code="9"/>
          <w:pgMar w:top="1440" w:right="1440" w:bottom="1440" w:left="1440" w:header="720" w:footer="720" w:gutter="0"/>
          <w:cols w:space="720"/>
          <w:titlePg/>
          <w:docGrid w:linePitch="360"/>
        </w:sectPr>
      </w:pPr>
    </w:p>
    <w:p w14:paraId="6B2D1FE6" w14:textId="01459599" w:rsidR="00D053E6" w:rsidRDefault="00FE1D7F" w:rsidP="004706A6">
      <w:pPr>
        <w:pStyle w:val="TtolAnnex1"/>
      </w:pPr>
      <w:bookmarkStart w:id="318" w:name="_Ref108107288"/>
      <w:bookmarkStart w:id="319" w:name="_Toc108207965"/>
      <w:r>
        <w:lastRenderedPageBreak/>
        <w:t>Dia assolellat</w:t>
      </w:r>
      <w:bookmarkEnd w:id="318"/>
      <w:bookmarkEnd w:id="319"/>
    </w:p>
    <w:p w14:paraId="4AB5A4A9" w14:textId="29F0CFA4" w:rsidR="00FE1D7F" w:rsidRDefault="00FE1D7F" w:rsidP="00FE1D7F">
      <w:pPr>
        <w:pStyle w:val="TtolAnnex2"/>
      </w:pPr>
      <w:bookmarkStart w:id="320" w:name="_Toc108207966"/>
      <w:r>
        <w:t>Predictiu</w:t>
      </w:r>
      <w:r w:rsidR="00A51492">
        <w:t xml:space="preserve"> – càrrega 1 &gt; càrrega 2</w:t>
      </w:r>
      <w:bookmarkEnd w:id="320"/>
    </w:p>
    <w:p w14:paraId="742A4575" w14:textId="668B1EB2" w:rsidR="00AE755A" w:rsidRDefault="00AE755A" w:rsidP="00AE755A">
      <w:pPr>
        <w:pStyle w:val="Taula"/>
      </w:pPr>
      <w:r>
        <w:rPr>
          <w:noProof/>
        </w:rPr>
        <w:drawing>
          <wp:inline distT="0" distB="0" distL="0" distR="0" wp14:anchorId="28FF149A" wp14:editId="77FB2E92">
            <wp:extent cx="5725160" cy="3344545"/>
            <wp:effectExtent l="0" t="0" r="8890" b="8255"/>
            <wp:docPr id="90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796ABD8" wp14:editId="31F36D4A">
            <wp:extent cx="5725160" cy="3344545"/>
            <wp:effectExtent l="0" t="0" r="8890" b="8255"/>
            <wp:docPr id="91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2102D1" w14:textId="4A183018" w:rsidR="00AE755A" w:rsidRDefault="00AE755A" w:rsidP="00AE755A">
      <w:pPr>
        <w:pStyle w:val="Caption"/>
      </w:pPr>
      <w:bookmarkStart w:id="321" w:name="_Toc108207879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6</w:t>
      </w:r>
      <w:r w:rsidR="00E66735">
        <w:fldChar w:fldCharType="end"/>
      </w:r>
      <w:r>
        <w:t xml:space="preserve">. Anàlisi dia assolellat – Predictiu– C1 </w:t>
      </w:r>
      <w:r w:rsidR="00157E7B">
        <w:t>&lt;</w:t>
      </w:r>
      <w:r>
        <w:t xml:space="preserve"> C2,</w:t>
      </w:r>
      <w:r w:rsidR="000F6991">
        <w:t xml:space="preserve"> sense predicció, pas 1</w:t>
      </w:r>
      <w:bookmarkEnd w:id="321"/>
      <w:r w:rsidR="000F6991">
        <w:t xml:space="preserve"> </w:t>
      </w:r>
      <w:r>
        <w:t xml:space="preserve"> </w:t>
      </w:r>
    </w:p>
    <w:p w14:paraId="0225810A" w14:textId="77777777" w:rsidR="00AE755A" w:rsidRDefault="00AE755A" w:rsidP="00AE755A">
      <w:pPr>
        <w:pStyle w:val="Caption"/>
      </w:pPr>
    </w:p>
    <w:p w14:paraId="561E3103" w14:textId="2DCB87EC" w:rsidR="00D053E6" w:rsidRDefault="00D93C14" w:rsidP="00D93C14">
      <w:pPr>
        <w:pStyle w:val="Taula"/>
      </w:pPr>
      <w:r>
        <w:rPr>
          <w:noProof/>
        </w:rPr>
        <w:lastRenderedPageBreak/>
        <w:drawing>
          <wp:inline distT="0" distB="0" distL="0" distR="0" wp14:anchorId="6452887A" wp14:editId="26E35EBF">
            <wp:extent cx="5726430" cy="3342640"/>
            <wp:effectExtent l="0" t="0" r="7620" b="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A76EBA8" wp14:editId="54BD1CDB">
            <wp:extent cx="5726430" cy="3342640"/>
            <wp:effectExtent l="0" t="0" r="7620" b="0"/>
            <wp:docPr id="85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643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F440AFE" w14:textId="53A2FCB1" w:rsidR="00AE755A" w:rsidRDefault="00D93C14" w:rsidP="00D93C14">
      <w:pPr>
        <w:pStyle w:val="Caption"/>
      </w:pPr>
      <w:bookmarkStart w:id="322" w:name="_Toc108207880"/>
      <w:r>
        <w:t xml:space="preserve">Figura </w:t>
      </w:r>
      <w:r w:rsidR="00757F02">
        <w:fldChar w:fldCharType="begin"/>
      </w:r>
      <w:r w:rsidR="00757F02">
        <w:instrText xml:space="preserve"> STYLEREF  \s "Títol Annex 1" \n  \* MERGEFORMAT </w:instrText>
      </w:r>
      <w:r w:rsidR="00757F02">
        <w:fldChar w:fldCharType="separate"/>
      </w:r>
      <w:r w:rsidR="00FE061C">
        <w:rPr>
          <w:noProof/>
        </w:rPr>
        <w:t>B</w:t>
      </w:r>
      <w:r w:rsidR="00757F02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7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sense predicció</w:t>
      </w:r>
      <w:r w:rsidR="000F6991">
        <w:t>, pas 2</w:t>
      </w:r>
      <w:bookmarkEnd w:id="322"/>
    </w:p>
    <w:p w14:paraId="4F5CF6A1" w14:textId="77777777" w:rsidR="00AE755A" w:rsidRDefault="00AE755A">
      <w:pPr>
        <w:spacing w:before="0" w:after="160" w:line="259" w:lineRule="auto"/>
        <w:ind w:firstLine="0"/>
        <w:jc w:val="left"/>
        <w:rPr>
          <w:i/>
          <w:iCs/>
          <w:color w:val="404040" w:themeColor="text1" w:themeTint="BF"/>
          <w:sz w:val="20"/>
          <w:szCs w:val="18"/>
        </w:rPr>
      </w:pPr>
      <w:r>
        <w:br w:type="page"/>
      </w:r>
    </w:p>
    <w:p w14:paraId="13C95BC4" w14:textId="0D045358" w:rsidR="00D93C14" w:rsidRDefault="00AE755A" w:rsidP="00D93C14">
      <w:pPr>
        <w:pStyle w:val="Caption"/>
      </w:pPr>
      <w:r>
        <w:rPr>
          <w:noProof/>
        </w:rPr>
        <w:lastRenderedPageBreak/>
        <w:drawing>
          <wp:inline distT="0" distB="0" distL="0" distR="0" wp14:anchorId="4CE013F8" wp14:editId="50C6B488">
            <wp:extent cx="5725160" cy="3344545"/>
            <wp:effectExtent l="0" t="0" r="8890" b="8255"/>
            <wp:docPr id="97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3F458D8" wp14:editId="18B89295">
            <wp:extent cx="5725160" cy="3344545"/>
            <wp:effectExtent l="0" t="0" r="8890" b="8255"/>
            <wp:docPr id="98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160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4300DE5" w14:textId="518A0BD2" w:rsidR="004B5999" w:rsidRDefault="00AE755A" w:rsidP="00AE755A">
      <w:pPr>
        <w:pStyle w:val="Caption"/>
      </w:pPr>
      <w:bookmarkStart w:id="323" w:name="_Toc108207881"/>
      <w:r>
        <w:t xml:space="preserve">Figura </w:t>
      </w:r>
      <w:r w:rsidR="00757F02">
        <w:fldChar w:fldCharType="begin"/>
      </w:r>
      <w:r w:rsidR="00757F02">
        <w:instrText xml:space="preserve"> STYLEREF  \s "Títol Annex 1" \n  \* MERGEFORMAT </w:instrText>
      </w:r>
      <w:r w:rsidR="00757F02">
        <w:fldChar w:fldCharType="separate"/>
      </w:r>
      <w:r w:rsidR="00FE061C">
        <w:rPr>
          <w:noProof/>
        </w:rPr>
        <w:t>B</w:t>
      </w:r>
      <w:r w:rsidR="00757F02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8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sense predicció</w:t>
      </w:r>
      <w:r w:rsidR="000F6991">
        <w:t>, pas 3</w:t>
      </w:r>
      <w:bookmarkEnd w:id="323"/>
    </w:p>
    <w:p w14:paraId="1F5D0EE2" w14:textId="5B8C8825" w:rsidR="004B5999" w:rsidRDefault="004B5999" w:rsidP="00C20D60">
      <w:pPr>
        <w:pStyle w:val="Taula"/>
      </w:pPr>
      <w:r>
        <w:br w:type="page"/>
      </w:r>
      <w:r w:rsidR="00C20D60">
        <w:rPr>
          <w:noProof/>
        </w:rPr>
        <w:lastRenderedPageBreak/>
        <w:drawing>
          <wp:inline distT="0" distB="0" distL="0" distR="0" wp14:anchorId="56BDC0A6" wp14:editId="52784B94">
            <wp:extent cx="5720080" cy="3342640"/>
            <wp:effectExtent l="0" t="0" r="0" b="0"/>
            <wp:docPr id="102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C20D60">
        <w:rPr>
          <w:noProof/>
        </w:rPr>
        <w:drawing>
          <wp:inline distT="0" distB="0" distL="0" distR="0" wp14:anchorId="0EFAF4EA" wp14:editId="05625085">
            <wp:extent cx="5720080" cy="3342640"/>
            <wp:effectExtent l="0" t="0" r="0" b="0"/>
            <wp:docPr id="108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0080" cy="3342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6921177" w14:textId="1298A433" w:rsidR="000F6991" w:rsidRDefault="00C20D60" w:rsidP="00C20D60">
      <w:pPr>
        <w:pStyle w:val="Caption"/>
      </w:pPr>
      <w:bookmarkStart w:id="324" w:name="_Toc108207882"/>
      <w:r>
        <w:t xml:space="preserve">Figura </w:t>
      </w:r>
      <w:r w:rsidR="00757F02">
        <w:fldChar w:fldCharType="begin"/>
      </w:r>
      <w:r w:rsidR="00757F02">
        <w:instrText xml:space="preserve"> STYLEREF  \s "Títol Annex 1" \n  \* MERGEFORMAT </w:instrText>
      </w:r>
      <w:r w:rsidR="00757F02">
        <w:fldChar w:fldCharType="separate"/>
      </w:r>
      <w:r w:rsidR="00FE061C">
        <w:rPr>
          <w:noProof/>
        </w:rPr>
        <w:t>B</w:t>
      </w:r>
      <w:r w:rsidR="00757F02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9</w:t>
      </w:r>
      <w:r w:rsidR="00E66735">
        <w:fldChar w:fldCharType="end"/>
      </w:r>
      <w:r>
        <w:t>. Anàlisi dia assolellat – Predictiu</w:t>
      </w:r>
      <w:r w:rsidR="000F6991">
        <w:t xml:space="preserve"> </w:t>
      </w:r>
      <w:r>
        <w:t xml:space="preserve">– C1 </w:t>
      </w:r>
      <w:r w:rsidR="00157E7B">
        <w:t>&lt;</w:t>
      </w:r>
      <w:r>
        <w:t xml:space="preserve"> C2, </w:t>
      </w:r>
      <w:r w:rsidR="000F6991">
        <w:t>potència mitjana disponible, pas 1</w:t>
      </w:r>
      <w:bookmarkEnd w:id="324"/>
    </w:p>
    <w:p w14:paraId="16BA5F3E" w14:textId="6D5C4D90" w:rsidR="00C20D60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653A6D54" wp14:editId="307AAE10">
            <wp:extent cx="5721350" cy="3338830"/>
            <wp:effectExtent l="0" t="0" r="0" b="0"/>
            <wp:docPr id="110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74568E5" wp14:editId="569940D3">
            <wp:extent cx="5721350" cy="3338830"/>
            <wp:effectExtent l="0" t="0" r="0" b="0"/>
            <wp:docPr id="111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D88461" w14:textId="097E6721" w:rsidR="000F6991" w:rsidRDefault="000F6991" w:rsidP="000F6991">
      <w:pPr>
        <w:pStyle w:val="Caption"/>
      </w:pPr>
      <w:bookmarkStart w:id="325" w:name="_Toc108207883"/>
      <w:r>
        <w:t>Figura</w:t>
      </w:r>
      <w:r w:rsidR="00D027CA">
        <w:t xml:space="preserve"> </w:t>
      </w:r>
      <w:r w:rsidR="00757F02">
        <w:fldChar w:fldCharType="begin"/>
      </w:r>
      <w:r w:rsidR="00757F02">
        <w:instrText xml:space="preserve"> STYLEREF  \s "Títol Annex 1" \n  \* </w:instrText>
      </w:r>
      <w:r w:rsidR="00757F02">
        <w:instrText xml:space="preserve">MERGEFORMAT </w:instrText>
      </w:r>
      <w:r w:rsidR="00757F02">
        <w:fldChar w:fldCharType="separate"/>
      </w:r>
      <w:r w:rsidR="00FE061C">
        <w:rPr>
          <w:noProof/>
        </w:rPr>
        <w:t>B</w:t>
      </w:r>
      <w:r w:rsidR="00757F02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10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potència mitjana disponible, pas 2</w:t>
      </w:r>
      <w:bookmarkEnd w:id="325"/>
    </w:p>
    <w:p w14:paraId="45C90F83" w14:textId="62AD1FCF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1FCE3049" wp14:editId="75159030">
            <wp:extent cx="5721350" cy="3338830"/>
            <wp:effectExtent l="0" t="0" r="0" b="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95C696" wp14:editId="21187543">
            <wp:extent cx="5721350" cy="3338830"/>
            <wp:effectExtent l="0" t="0" r="0" b="0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F7ACA7" w14:textId="37205B4C" w:rsidR="000F6991" w:rsidRDefault="000F6991" w:rsidP="000F6991">
      <w:pPr>
        <w:pStyle w:val="Caption"/>
      </w:pPr>
      <w:bookmarkStart w:id="326" w:name="_Toc108207884"/>
      <w:r>
        <w:t xml:space="preserve">Figura </w:t>
      </w:r>
      <w:r w:rsidR="00757F02">
        <w:fldChar w:fldCharType="begin"/>
      </w:r>
      <w:r w:rsidR="00757F02">
        <w:instrText xml:space="preserve"> STYLEREF  \s "Títol Annex 1" \n  \* MERGEFORMAT </w:instrText>
      </w:r>
      <w:r w:rsidR="00757F02">
        <w:fldChar w:fldCharType="separate"/>
      </w:r>
      <w:r w:rsidR="00FE061C">
        <w:rPr>
          <w:noProof/>
        </w:rPr>
        <w:t>B</w:t>
      </w:r>
      <w:r w:rsidR="00757F02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11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potència mitjana disponible, pas 3</w:t>
      </w:r>
      <w:bookmarkEnd w:id="326"/>
    </w:p>
    <w:p w14:paraId="1CB34377" w14:textId="1B7DB671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44B33272" wp14:editId="1234DF3E">
            <wp:extent cx="5721350" cy="333883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65BC905" wp14:editId="66C45332">
            <wp:extent cx="5721350" cy="3338830"/>
            <wp:effectExtent l="0" t="0" r="0" b="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0A8FA8" w14:textId="7B714EC3" w:rsidR="000F6991" w:rsidRDefault="000F6991" w:rsidP="000F6991">
      <w:pPr>
        <w:pStyle w:val="Caption"/>
      </w:pPr>
      <w:bookmarkStart w:id="327" w:name="_Toc108207885"/>
      <w:r>
        <w:t xml:space="preserve">Figura </w:t>
      </w:r>
      <w:fldSimple w:instr=" STYLEREF  \s &quot;Títol Annex 1&quot; \n  \* MERGEFORMAT ">
        <w:r w:rsidR="00FE061C">
          <w:rPr>
            <w:noProof/>
          </w:rPr>
          <w:t>B</w:t>
        </w:r>
      </w:fldSimple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12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1</w:t>
      </w:r>
      <w:bookmarkEnd w:id="327"/>
    </w:p>
    <w:p w14:paraId="6739FE92" w14:textId="34380B2A" w:rsidR="000F6991" w:rsidRDefault="007838AB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57158518" wp14:editId="707C80FC">
            <wp:extent cx="5723255" cy="3344545"/>
            <wp:effectExtent l="0" t="0" r="0" b="8255"/>
            <wp:docPr id="160" name="Picture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0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C9FCE1" wp14:editId="60C9AE7E">
            <wp:extent cx="5723255" cy="3344545"/>
            <wp:effectExtent l="0" t="0" r="0" b="8255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0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3255" cy="3344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58AC9E" w14:textId="2FDF50D1" w:rsidR="000F6991" w:rsidRDefault="000F6991" w:rsidP="000F6991">
      <w:pPr>
        <w:pStyle w:val="Caption"/>
      </w:pPr>
      <w:bookmarkStart w:id="328" w:name="_Toc108207886"/>
      <w:r>
        <w:t xml:space="preserve">Figura </w:t>
      </w:r>
      <w:r w:rsidR="00757F02">
        <w:fldChar w:fldCharType="begin"/>
      </w:r>
      <w:r w:rsidR="00757F02">
        <w:instrText xml:space="preserve"> STYLEREF  \s "Títol Annex 1" \n  \* MERGEFORMAT </w:instrText>
      </w:r>
      <w:r w:rsidR="00757F02">
        <w:fldChar w:fldCharType="separate"/>
      </w:r>
      <w:r w:rsidR="00FE061C">
        <w:rPr>
          <w:noProof/>
        </w:rPr>
        <w:t>B</w:t>
      </w:r>
      <w:r w:rsidR="00757F02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13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2</w:t>
      </w:r>
      <w:bookmarkEnd w:id="328"/>
    </w:p>
    <w:p w14:paraId="40CCCD1D" w14:textId="73E73514" w:rsidR="000F6991" w:rsidRDefault="000F6991" w:rsidP="000F6991">
      <w:pPr>
        <w:pStyle w:val="Taula"/>
      </w:pPr>
      <w:r>
        <w:rPr>
          <w:noProof/>
        </w:rPr>
        <w:lastRenderedPageBreak/>
        <w:drawing>
          <wp:inline distT="0" distB="0" distL="0" distR="0" wp14:anchorId="12B61271" wp14:editId="63EAC08C">
            <wp:extent cx="5721350" cy="3338830"/>
            <wp:effectExtent l="0" t="0" r="0" b="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7"/>
                    <pic:cNvPicPr>
                      <a:picLocks noChangeAspect="1" noChangeArrowheads="1"/>
                    </pic:cNvPicPr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8CF65C8" wp14:editId="5B6968F7">
            <wp:extent cx="5721350" cy="3338830"/>
            <wp:effectExtent l="0" t="0" r="0" b="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1350" cy="33388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EC360F" w14:textId="7FE74E52" w:rsidR="000F6991" w:rsidRPr="000F6991" w:rsidRDefault="000F6991" w:rsidP="000F6991">
      <w:pPr>
        <w:pStyle w:val="Caption"/>
      </w:pPr>
      <w:bookmarkStart w:id="329" w:name="_Toc108207887"/>
      <w:r>
        <w:t xml:space="preserve">Figura </w:t>
      </w:r>
      <w:r w:rsidR="00757F02">
        <w:fldChar w:fldCharType="begin"/>
      </w:r>
      <w:r w:rsidR="00757F02">
        <w:instrText xml:space="preserve"> STYLEREF  \s "Títol Annex 1" \n  \* MERGEFORMAT </w:instrText>
      </w:r>
      <w:r w:rsidR="00757F02">
        <w:fldChar w:fldCharType="separate"/>
      </w:r>
      <w:r w:rsidR="00FE061C">
        <w:rPr>
          <w:noProof/>
        </w:rPr>
        <w:t>B</w:t>
      </w:r>
      <w:r w:rsidR="00757F02">
        <w:rPr>
          <w:noProof/>
        </w:rPr>
        <w:fldChar w:fldCharType="end"/>
      </w:r>
      <w:r w:rsidR="00E66735">
        <w:t>.</w:t>
      </w:r>
      <w:r w:rsidR="00E66735">
        <w:fldChar w:fldCharType="begin"/>
      </w:r>
      <w:r w:rsidR="00E66735">
        <w:instrText xml:space="preserve"> SEQ Figura \* ARABIC \s 1 </w:instrText>
      </w:r>
      <w:r w:rsidR="00E66735">
        <w:fldChar w:fldCharType="separate"/>
      </w:r>
      <w:r w:rsidR="00FE061C">
        <w:rPr>
          <w:noProof/>
        </w:rPr>
        <w:t>14</w:t>
      </w:r>
      <w:r w:rsidR="00E66735">
        <w:fldChar w:fldCharType="end"/>
      </w:r>
      <w:r>
        <w:t xml:space="preserve">. Anàlisi dia assolellat – Predictiu – C1 </w:t>
      </w:r>
      <w:r w:rsidR="00157E7B">
        <w:t>&lt;</w:t>
      </w:r>
      <w:r>
        <w:t xml:space="preserve"> C2, projecció potència disponible, pas 3</w:t>
      </w:r>
      <w:bookmarkEnd w:id="329"/>
    </w:p>
    <w:p w14:paraId="26AA3E4A" w14:textId="77777777" w:rsidR="000F6991" w:rsidRDefault="000F6991" w:rsidP="000F6991">
      <w:pPr>
        <w:pStyle w:val="Taula"/>
      </w:pPr>
    </w:p>
    <w:p w14:paraId="0918776A" w14:textId="77777777" w:rsidR="000F6991" w:rsidRDefault="000F6991" w:rsidP="000F6991">
      <w:pPr>
        <w:pStyle w:val="Taula"/>
      </w:pPr>
    </w:p>
    <w:p w14:paraId="50335B85" w14:textId="77777777" w:rsidR="000F6991" w:rsidRPr="000F6991" w:rsidRDefault="000F6991" w:rsidP="000F6991"/>
    <w:p w14:paraId="394FEC60" w14:textId="77777777" w:rsidR="00C20D60" w:rsidRDefault="00C20D60" w:rsidP="00C20D60">
      <w:pPr>
        <w:pStyle w:val="Taula"/>
        <w:rPr>
          <w:i/>
          <w:iCs/>
          <w:color w:val="404040" w:themeColor="text1" w:themeTint="BF"/>
          <w:sz w:val="20"/>
        </w:rPr>
      </w:pPr>
    </w:p>
    <w:sectPr w:rsidR="00C20D60" w:rsidSect="00B93B02">
      <w:type w:val="oddPage"/>
      <w:pgSz w:w="11906" w:h="16838" w:code="9"/>
      <w:pgMar w:top="1440" w:right="1440" w:bottom="1440" w:left="144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8B89BD" w14:textId="77777777" w:rsidR="00757F02" w:rsidRDefault="00757F02" w:rsidP="008C6AAF">
      <w:r>
        <w:separator/>
      </w:r>
    </w:p>
    <w:p w14:paraId="622FFDA3" w14:textId="77777777" w:rsidR="00757F02" w:rsidRDefault="00757F02" w:rsidP="008C6AAF"/>
    <w:p w14:paraId="6622384B" w14:textId="77777777" w:rsidR="00757F02" w:rsidRDefault="00757F02" w:rsidP="008C6AAF"/>
  </w:endnote>
  <w:endnote w:type="continuationSeparator" w:id="0">
    <w:p w14:paraId="46DA1DD7" w14:textId="77777777" w:rsidR="00757F02" w:rsidRDefault="00757F02" w:rsidP="008C6AAF">
      <w:r>
        <w:continuationSeparator/>
      </w:r>
    </w:p>
    <w:p w14:paraId="38B7922E" w14:textId="77777777" w:rsidR="00757F02" w:rsidRDefault="00757F02" w:rsidP="008C6AAF"/>
    <w:p w14:paraId="756FB6B7" w14:textId="77777777" w:rsidR="00757F02" w:rsidRDefault="00757F02" w:rsidP="008C6AAF"/>
  </w:endnote>
  <w:endnote w:type="continuationNotice" w:id="1">
    <w:p w14:paraId="6E65AA9A" w14:textId="77777777" w:rsidR="00757F02" w:rsidRDefault="00757F02" w:rsidP="008C6AAF"/>
    <w:p w14:paraId="4D4EBE18" w14:textId="77777777" w:rsidR="00757F02" w:rsidRDefault="00757F02" w:rsidP="008C6AAF"/>
    <w:p w14:paraId="60DF8B23" w14:textId="77777777" w:rsidR="00757F02" w:rsidRDefault="00757F02" w:rsidP="008C6AAF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LM Roman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MU Bright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LM Roman 12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CMU Sans Serif">
    <w:panose1 w:val="02000603000000000000"/>
    <w:charset w:val="00"/>
    <w:family w:val="auto"/>
    <w:pitch w:val="variable"/>
    <w:sig w:usb0="E10002FF" w:usb1="5201E9EB" w:usb2="00020004" w:usb3="00000000" w:csb0="0000011F" w:csb1="00000000"/>
  </w:font>
  <w:font w:name="CMU Typewriter Text">
    <w:panose1 w:val="02000309000000000000"/>
    <w:charset w:val="00"/>
    <w:family w:val="modern"/>
    <w:pitch w:val="variable"/>
    <w:sig w:usb0="E10002FF" w:usb1="5201E9EB" w:usb2="00020004" w:usb3="00000000" w:csb0="0000011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Fira Mono">
    <w:charset w:val="00"/>
    <w:family w:val="modern"/>
    <w:pitch w:val="fixed"/>
    <w:sig w:usb0="40000287" w:usb1="02003801" w:usb2="00000000" w:usb3="00000000" w:csb0="0000009F" w:csb1="00000000"/>
  </w:font>
  <w:font w:name="LM Roman 17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CMU Serif">
    <w:panose1 w:val="02000603000000000000"/>
    <w:charset w:val="00"/>
    <w:family w:val="auto"/>
    <w:pitch w:val="variable"/>
    <w:sig w:usb0="E10002FF" w:usb1="5201E9EB" w:usb2="02020004" w:usb3="00000000" w:csb0="0000019F" w:csb1="00000000"/>
  </w:font>
  <w:font w:name="Palatino Linotype">
    <w:panose1 w:val="02040502050505030304"/>
    <w:charset w:val="00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LM Roman 8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LM Roman Caps 10">
    <w:panose1 w:val="00000500000000000000"/>
    <w:charset w:val="00"/>
    <w:family w:val="modern"/>
    <w:notTrueType/>
    <w:pitch w:val="variable"/>
    <w:sig w:usb0="20000007" w:usb1="00000000" w:usb2="00000000" w:usb3="00000000" w:csb0="00000193" w:csb1="00000000"/>
  </w:font>
  <w:font w:name="NimbusSanL-Regu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9C7784" w14:textId="77777777" w:rsidR="002C6C8C" w:rsidRDefault="002C6C8C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240E716" w14:textId="77777777" w:rsidR="00E91278" w:rsidRPr="007A4543" w:rsidRDefault="00E91278" w:rsidP="00951293">
    <w:pPr>
      <w:pStyle w:val="Footer"/>
      <w:ind w:firstLine="0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65290815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3146658F" w14:textId="731E2F1B" w:rsidR="005965FC" w:rsidRDefault="004E6B53" w:rsidP="00EC47CA">
        <w:pPr>
          <w:pStyle w:val="Footer"/>
          <w:jc w:val="lef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7876562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211545A" w14:textId="59FDB9B4" w:rsidR="00EC47CA" w:rsidRPr="007A4543" w:rsidRDefault="00EC47CA" w:rsidP="00EC47CA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t>v</w:t>
        </w:r>
        <w:r>
          <w:t>i</w:t>
        </w:r>
        <w:r>
          <w:rPr>
            <w:noProof/>
          </w:rPr>
          <w:fldChar w:fldCharType="end"/>
        </w:r>
      </w:p>
    </w:sdtContent>
  </w:sdt>
</w:ftr>
</file>

<file path=word/footer5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77335830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E43034D" w14:textId="395533BE" w:rsidR="00DC44A8" w:rsidRDefault="00500F79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6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502325183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01EFC490" w14:textId="77777777" w:rsidR="00820144" w:rsidRDefault="00820144" w:rsidP="00500F79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7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301839015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2A3A61D8" w14:textId="77777777" w:rsidR="00820144" w:rsidRDefault="00820144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8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08086766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1614F287" w14:textId="77777777" w:rsidR="00405527" w:rsidRDefault="00405527" w:rsidP="00500F79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DAE84D1" w14:textId="77777777" w:rsidR="00757F02" w:rsidRDefault="00757F02" w:rsidP="0040339E">
      <w:pPr>
        <w:spacing w:before="0"/>
      </w:pPr>
      <w:r>
        <w:separator/>
      </w:r>
    </w:p>
  </w:footnote>
  <w:footnote w:type="continuationSeparator" w:id="0">
    <w:p w14:paraId="58FD804A" w14:textId="77777777" w:rsidR="00757F02" w:rsidRDefault="00757F02" w:rsidP="008C6AAF">
      <w:r>
        <w:continuationSeparator/>
      </w:r>
    </w:p>
    <w:p w14:paraId="102F7C44" w14:textId="77777777" w:rsidR="00757F02" w:rsidRDefault="00757F02" w:rsidP="008C6AAF"/>
    <w:p w14:paraId="08BEE6F7" w14:textId="77777777" w:rsidR="00757F02" w:rsidRDefault="00757F02" w:rsidP="008C6AAF"/>
  </w:footnote>
  <w:footnote w:type="continuationNotice" w:id="1">
    <w:p w14:paraId="478E3670" w14:textId="77777777" w:rsidR="00757F02" w:rsidRDefault="00757F02" w:rsidP="008C6AAF"/>
    <w:p w14:paraId="35CB538F" w14:textId="77777777" w:rsidR="00757F02" w:rsidRDefault="00757F02" w:rsidP="008C6AAF"/>
    <w:p w14:paraId="54516BDD" w14:textId="77777777" w:rsidR="00757F02" w:rsidRDefault="00757F02" w:rsidP="008C6AAF"/>
  </w:footnote>
  <w:footnote w:id="2">
    <w:p w14:paraId="4E47D324" w14:textId="0276E75E" w:rsidR="008942E8" w:rsidRPr="00B10160" w:rsidRDefault="008942E8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</w:t>
      </w:r>
      <w:r w:rsidR="00DA166C" w:rsidRPr="00B10160">
        <w:t>Torbareu la informació a la p</w:t>
      </w:r>
      <w:r w:rsidRPr="00B10160">
        <w:t xml:space="preserve">àgina </w:t>
      </w:r>
      <w:r w:rsidR="00E8359D" w:rsidRPr="00B10160">
        <w:t>9</w:t>
      </w:r>
      <w:r w:rsidR="00011161" w:rsidRPr="00B10160">
        <w:t xml:space="preserve"> del Reial Decret 244/2019</w:t>
      </w:r>
      <w:sdt>
        <w:sdtPr>
          <w:id w:val="735507790"/>
          <w:citation/>
        </w:sdtPr>
        <w:sdtEndPr/>
        <w:sdtContent>
          <w:r w:rsidR="00011161" w:rsidRPr="00B10160">
            <w:fldChar w:fldCharType="begin"/>
          </w:r>
          <w:r w:rsidR="008443B5" w:rsidRPr="00B10160">
            <w:instrText xml:space="preserve">CITATION Age19 \l 1033 </w:instrText>
          </w:r>
          <w:r w:rsidR="00011161"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="00011161" w:rsidRPr="00B10160">
            <w:fldChar w:fldCharType="end"/>
          </w:r>
        </w:sdtContent>
      </w:sdt>
      <w:r w:rsidRPr="00B10160">
        <w:t>.</w:t>
      </w:r>
      <w:r w:rsidR="001A31DB" w:rsidRPr="00B10160">
        <w:t xml:space="preserve"> </w:t>
      </w:r>
    </w:p>
  </w:footnote>
  <w:footnote w:id="3">
    <w:p w14:paraId="0DACB077" w14:textId="298AB2FB" w:rsidR="00E8359D" w:rsidRPr="00B10160" w:rsidRDefault="00E8359D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Per una explicació més completa podeu anar al centre d’ajuda de Som Energia </w:t>
      </w:r>
      <w:sdt>
        <w:sdtPr>
          <w:id w:val="-331447201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Les22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[15]</w:t>
          </w:r>
          <w:r w:rsidRPr="00B10160">
            <w:fldChar w:fldCharType="end"/>
          </w:r>
        </w:sdtContent>
      </w:sdt>
    </w:p>
  </w:footnote>
  <w:footnote w:id="4">
    <w:p w14:paraId="6FC7D18F" w14:textId="4E6C84AB" w:rsidR="00DA166C" w:rsidRPr="00B10160" w:rsidRDefault="00DA166C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Torbareu la informació a la pàgina 17 del Reial Decret 244/2019</w:t>
      </w:r>
      <w:sdt>
        <w:sdtPr>
          <w:id w:val="-1100487363"/>
          <w:citation/>
        </w:sdtPr>
        <w:sdtEndPr/>
        <w:sdtContent>
          <w:r w:rsidRPr="00B10160">
            <w:fldChar w:fldCharType="begin"/>
          </w:r>
          <w:r w:rsidR="008443B5" w:rsidRPr="00B10160">
            <w:instrText xml:space="preserve">CITATION Age19 \l 1033 </w:instrText>
          </w:r>
          <w:r w:rsidRPr="00B10160">
            <w:fldChar w:fldCharType="separate"/>
          </w:r>
          <w:r w:rsidR="007B281A">
            <w:rPr>
              <w:noProof/>
            </w:rPr>
            <w:t xml:space="preserve"> </w:t>
          </w:r>
          <w:r w:rsidR="007B281A" w:rsidRPr="007B281A">
            <w:rPr>
              <w:noProof/>
            </w:rPr>
            <w:t>[1]</w:t>
          </w:r>
          <w:r w:rsidRPr="00B10160">
            <w:fldChar w:fldCharType="end"/>
          </w:r>
        </w:sdtContent>
      </w:sdt>
      <w:r w:rsidRPr="00B10160">
        <w:t>.</w:t>
      </w:r>
    </w:p>
  </w:footnote>
  <w:footnote w:id="5">
    <w:p w14:paraId="7778007D" w14:textId="613B48B1" w:rsidR="008443B5" w:rsidRPr="00B10160" w:rsidRDefault="008443B5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Més informació al centre d’ajuda de Som Energia </w:t>
      </w:r>
      <w:sdt>
        <w:sdtPr>
          <w:id w:val="1402712168"/>
          <w:citation/>
        </w:sdtPr>
        <w:sdtEndPr/>
        <w:sdtContent>
          <w:r w:rsidRPr="00B10160">
            <w:fldChar w:fldCharType="begin"/>
          </w:r>
          <w:r w:rsidRPr="00B10160">
            <w:instrText xml:space="preserve"> CITATION Com22 \l 1033 </w:instrText>
          </w:r>
          <w:r w:rsidRPr="00B10160">
            <w:fldChar w:fldCharType="separate"/>
          </w:r>
          <w:r w:rsidR="007B281A" w:rsidRPr="007B281A">
            <w:rPr>
              <w:noProof/>
            </w:rPr>
            <w:t>[16]</w:t>
          </w:r>
          <w:r w:rsidRPr="00B10160">
            <w:fldChar w:fldCharType="end"/>
          </w:r>
        </w:sdtContent>
      </w:sdt>
    </w:p>
  </w:footnote>
  <w:footnote w:id="6">
    <w:p w14:paraId="5F50E3C4" w14:textId="77777777" w:rsidR="00820144" w:rsidRPr="00B10160" w:rsidRDefault="00820144" w:rsidP="00820144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Les línies de la llegenda semitransparents signifiquen que estan amagades.</w:t>
      </w:r>
    </w:p>
  </w:footnote>
  <w:footnote w:id="7">
    <w:p w14:paraId="11B56245" w14:textId="2362BD14" w:rsidR="00B10160" w:rsidRPr="00B10160" w:rsidRDefault="00B10160">
      <w:pPr>
        <w:pStyle w:val="FootnoteText"/>
      </w:pPr>
      <w:r w:rsidRPr="00B10160">
        <w:rPr>
          <w:rStyle w:val="FootnoteReference"/>
        </w:rPr>
        <w:footnoteRef/>
      </w:r>
      <w:r w:rsidRPr="00B10160">
        <w:t xml:space="preserve"> Això no treu que </w:t>
      </w:r>
      <w:r>
        <w:t>simplement mirant energies i potències puguem comparar algoritmes.</w:t>
      </w:r>
    </w:p>
  </w:footnote>
  <w:footnote w:id="8">
    <w:p w14:paraId="710F1B46" w14:textId="2C1EA68E" w:rsidR="00DD5758" w:rsidRPr="00DD5758" w:rsidRDefault="00DD575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>
        <w:rPr>
          <w:lang w:val="en-US"/>
        </w:rPr>
        <w:t xml:space="preserve">Un </w:t>
      </w:r>
      <w:r w:rsidRPr="00DD5758">
        <w:rPr>
          <w:i/>
          <w:iCs/>
        </w:rPr>
        <w:t>widget</w:t>
      </w:r>
      <w:r w:rsidRPr="00DD5758">
        <w:t xml:space="preserve"> és un bloc de construcció b</w:t>
      </w:r>
      <w:r>
        <w:t>à</w:t>
      </w:r>
      <w:r w:rsidRPr="00DD5758">
        <w:t>sic d’una aplicació</w:t>
      </w:r>
      <w:r>
        <w:t xml:space="preserve"> en termes de Qt.</w:t>
      </w:r>
    </w:p>
  </w:footnote>
  <w:footnote w:id="9">
    <w:p w14:paraId="20920E78" w14:textId="5B3982C7" w:rsidR="00424991" w:rsidRPr="0048485F" w:rsidRDefault="00424991" w:rsidP="00424991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VSCode permet </w:t>
      </w:r>
      <w:r w:rsidR="006C05EF">
        <w:t>delimitar</w:t>
      </w:r>
      <w:r>
        <w:t xml:space="preserve"> blocs de codi python, aquests </w:t>
      </w:r>
      <w:r w:rsidR="00A82691">
        <w:t>e</w:t>
      </w:r>
      <w:r>
        <w:t xml:space="preserve">s poden plegar o desplegar per ajudar a simplificar la lectura del codi. És </w:t>
      </w:r>
      <w:r w:rsidR="006C05EF">
        <w:t xml:space="preserve">només </w:t>
      </w:r>
      <w:r>
        <w:t>una definició a nivell d’eina, no modifica el llenguatge</w:t>
      </w:r>
      <w:r w:rsidR="006C05EF">
        <w:t xml:space="preserve"> en cap aspecte</w:t>
      </w:r>
      <w:r>
        <w:t xml:space="preserve">. Un bloc de codi és aquell que està entre els comentaris </w:t>
      </w:r>
      <w:r w:rsidRPr="000056A8">
        <w:rPr>
          <w:rStyle w:val="CodeChar"/>
        </w:rPr>
        <w:t>#region</w:t>
      </w:r>
      <w:r>
        <w:t xml:space="preserve"> i </w:t>
      </w:r>
      <w:r w:rsidRPr="000056A8">
        <w:rPr>
          <w:rStyle w:val="CodeChar"/>
          <w:szCs w:val="18"/>
        </w:rPr>
        <w:t>#endregion</w:t>
      </w:r>
      <w:r>
        <w:t>.</w:t>
      </w:r>
    </w:p>
  </w:footnote>
  <w:footnote w:id="10">
    <w:p w14:paraId="3D7F66B3" w14:textId="1650F1B2" w:rsidR="005A63D2" w:rsidRPr="00867A53" w:rsidRDefault="005A63D2" w:rsidP="005A63D2">
      <w:pPr>
        <w:pStyle w:val="FootnoteText"/>
      </w:pPr>
      <w:r w:rsidRPr="00867A53">
        <w:rPr>
          <w:rStyle w:val="FootnoteReference"/>
        </w:rPr>
        <w:footnoteRef/>
      </w:r>
      <w:r w:rsidRPr="00867A53">
        <w:t xml:space="preserve"> </w:t>
      </w:r>
      <w:r>
        <w:t xml:space="preserve">Recordar que el balanç el calculem de la segona forma definida a l’apartat </w:t>
      </w:r>
      <w:r>
        <w:fldChar w:fldCharType="begin"/>
      </w:r>
      <w:r>
        <w:instrText xml:space="preserve"> REF _Ref107673432 \n \h </w:instrText>
      </w:r>
      <w:r>
        <w:fldChar w:fldCharType="separate"/>
      </w:r>
      <w:r w:rsidR="00FE061C">
        <w:t>3.2</w:t>
      </w:r>
      <w:r>
        <w:fldChar w:fldCharType="end"/>
      </w:r>
      <w:r>
        <w:t xml:space="preserve">. Per això primer posem a 0 el balanç en el canvi d’hora i després calculem el balanç. Si ho féssim després de calcular el balanç estaríem fent la primera opció.  </w:t>
      </w:r>
    </w:p>
  </w:footnote>
  <w:footnote w:id="11">
    <w:p w14:paraId="07A1E4BD" w14:textId="4A1D9D05" w:rsidR="00786D9F" w:rsidRPr="00786D9F" w:rsidRDefault="00786D9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786D9F">
        <w:t>Raspberry Pi 3 Model B Plus Rev 1.3</w:t>
      </w:r>
    </w:p>
  </w:footnote>
  <w:footnote w:id="12">
    <w:p w14:paraId="37EBECA8" w14:textId="6A8F3BB2" w:rsidR="00246578" w:rsidRPr="00246578" w:rsidRDefault="00246578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246578">
        <w:t>Un driver és un mòdul que permet al programa interaccionar amb el perifèric, fent una abstracció d’aquest i proporcionant una interfície (normalment estandarditzada) per fer-lo servir.</w:t>
      </w:r>
      <w:r>
        <w:t xml:space="preserve"> Actua com a traductor entre maquinari i aplicació (o driver no estandarditzat i aplicació)</w:t>
      </w:r>
      <w:r w:rsidR="0035083F">
        <w:t>.</w:t>
      </w:r>
    </w:p>
  </w:footnote>
  <w:footnote w:id="13">
    <w:p w14:paraId="6AB7A5F9" w14:textId="113F3150" w:rsidR="00886AEF" w:rsidRPr="00886AEF" w:rsidRDefault="00886AEF">
      <w:pPr>
        <w:pStyle w:val="FootnoteText"/>
        <w:rPr>
          <w:lang w:val="en-US"/>
        </w:rPr>
      </w:pPr>
      <w:r>
        <w:rPr>
          <w:rStyle w:val="FootnoteReference"/>
        </w:rPr>
        <w:footnoteRef/>
      </w:r>
      <w:r>
        <w:t xml:space="preserve"> </w:t>
      </w:r>
      <w:r w:rsidRPr="00886AEF">
        <w:t xml:space="preserve">La raó perquè ens esperem </w:t>
      </w:r>
      <m:oMath>
        <m:r>
          <w:rPr>
            <w:rFonts w:ascii="Cambria Math" w:hAnsi="Cambria Math"/>
          </w:rPr>
          <m:t>Ts-temp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886AEF">
        <w:t xml:space="preserve">, i no </w:t>
      </w:r>
      <m:oMath>
        <m:r>
          <w:rPr>
            <w:rFonts w:ascii="Cambria Math" w:hAnsi="Cambria Math"/>
          </w:rPr>
          <m:t>Ts</m:t>
        </m:r>
      </m:oMath>
      <w:r w:rsidRPr="00886AEF">
        <w:t xml:space="preserve">, és perquè el codi tarda un temps a executar-se. Si no ho factoritzéssim, estaríem mostrejant cada </w:t>
      </w:r>
      <m:oMath>
        <m:r>
          <w:rPr>
            <w:rFonts w:ascii="Cambria Math" w:hAnsi="Cambria Math"/>
          </w:rPr>
          <m:t>Ts+temp</m:t>
        </m:r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s</m:t>
            </m:r>
          </m:e>
          <m:sub>
            <m:r>
              <w:rPr>
                <w:rFonts w:ascii="Cambria Math" w:hAnsi="Cambria Math"/>
              </w:rPr>
              <m:t>execucció</m:t>
            </m:r>
          </m:sub>
        </m:sSub>
      </m:oMath>
      <w:r w:rsidRPr="00886AEF">
        <w:t>.</w:t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F85EAB7" w14:textId="2F378C3D" w:rsidR="005965FC" w:rsidRPr="00465A60" w:rsidRDefault="005965FC" w:rsidP="00465A60">
    <w:pPr>
      <w:pStyle w:val="Header"/>
      <w:ind w:firstLine="0"/>
      <w:jc w:val="both"/>
    </w:pPr>
  </w:p>
</w:hdr>
</file>

<file path=word/header10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E224D" w14:textId="77777777" w:rsidR="00524AC9" w:rsidRPr="00465A60" w:rsidRDefault="00524AC9" w:rsidP="00465A60">
    <w:pPr>
      <w:pStyle w:val="Header"/>
    </w:pPr>
  </w:p>
</w:hdr>
</file>

<file path=word/header1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566AEB0" w14:textId="77777777" w:rsidR="00405527" w:rsidRPr="00465A60" w:rsidRDefault="00405527" w:rsidP="00465A60">
    <w:pPr>
      <w:pStyle w:val="Header"/>
    </w:pPr>
  </w:p>
</w:hdr>
</file>

<file path=word/header1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826BC0" w14:textId="07F17F11" w:rsidR="00405527" w:rsidRPr="004E6B53" w:rsidRDefault="007D5662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STYLEREF  "Títol Annex 1" \n  \* MERGEFORMAT </w:instrText>
    </w:r>
    <w:r>
      <w:rPr>
        <w:i/>
        <w:iCs/>
        <w:sz w:val="16"/>
        <w:szCs w:val="16"/>
      </w:rPr>
      <w:fldChar w:fldCharType="separate"/>
    </w:r>
    <w:r w:rsidR="00757E1A">
      <w:rPr>
        <w:i/>
        <w:iCs/>
        <w:noProof/>
        <w:sz w:val="16"/>
        <w:szCs w:val="16"/>
      </w:rPr>
      <w:t>B</w:t>
    </w:r>
    <w:r>
      <w:rPr>
        <w:i/>
        <w:iCs/>
        <w:sz w:val="16"/>
        <w:szCs w:val="16"/>
      </w:rPr>
      <w:fldChar w:fldCharType="end"/>
    </w:r>
    <w:r w:rsidR="00405527"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4864" behindDoc="1" locked="0" layoutInCell="1" allowOverlap="1" wp14:anchorId="366C966B" wp14:editId="7ED34F66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78" name="Freeform: Shape 47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54FC811" id="Freeform: Shape 478" o:spid="_x0000_s1026" style="position:absolute;margin-left:72.4pt;margin-top:17.1pt;width:453.55pt;height:.1pt;z-index:-251631616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N21FRq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 w:rsidR="00405527">
      <w:rPr>
        <w:i/>
        <w:iCs/>
        <w:noProof/>
        <w:sz w:val="16"/>
        <w:szCs w:val="16"/>
      </w:rPr>
      <w:t xml:space="preserve">. </w:t>
    </w:r>
    <w:r w:rsidR="00405527" w:rsidRPr="007D5662">
      <w:rPr>
        <w:rFonts w:ascii="LM Roman 8" w:hAnsi="LM Roman 8"/>
        <w:i/>
        <w:sz w:val="16"/>
      </w:rPr>
      <w:fldChar w:fldCharType="begin"/>
    </w:r>
    <w:r w:rsidR="00405527" w:rsidRPr="007D5662">
      <w:rPr>
        <w:rFonts w:ascii="LM Roman 8" w:hAnsi="LM Roman 8"/>
        <w:i/>
        <w:sz w:val="16"/>
      </w:rPr>
      <w:instrText xml:space="preserve"> STYLEREF  "Títol</w:instrText>
    </w:r>
    <w:r w:rsidRPr="007D5662">
      <w:rPr>
        <w:rFonts w:ascii="LM Roman 8" w:hAnsi="LM Roman 8"/>
        <w:i/>
        <w:sz w:val="16"/>
      </w:rPr>
      <w:instrText xml:space="preserve"> Annex</w:instrText>
    </w:r>
    <w:r w:rsidR="00405527" w:rsidRPr="007D5662">
      <w:rPr>
        <w:rFonts w:ascii="LM Roman 8" w:hAnsi="LM Roman 8"/>
        <w:i/>
        <w:sz w:val="16"/>
      </w:rPr>
      <w:instrText xml:space="preserve"> 1"  \* MERGEFORMAT </w:instrText>
    </w:r>
    <w:r w:rsidR="00405527" w:rsidRPr="007D5662">
      <w:rPr>
        <w:rFonts w:ascii="LM Roman 8" w:hAnsi="LM Roman 8"/>
        <w:i/>
        <w:sz w:val="16"/>
      </w:rPr>
      <w:fldChar w:fldCharType="separate"/>
    </w:r>
    <w:r w:rsidR="00757E1A" w:rsidRPr="00757E1A">
      <w:rPr>
        <w:rFonts w:ascii="LM Roman 8" w:hAnsi="LM Roman 8"/>
        <w:i/>
        <w:noProof/>
        <w:sz w:val="16"/>
        <w:lang w:val="en-US"/>
      </w:rPr>
      <w:t>Dia</w:t>
    </w:r>
    <w:r w:rsidR="00757E1A">
      <w:rPr>
        <w:rFonts w:ascii="LM Roman 8" w:hAnsi="LM Roman 8"/>
        <w:i/>
        <w:noProof/>
        <w:sz w:val="16"/>
      </w:rPr>
      <w:t xml:space="preserve"> assolellat</w:t>
    </w:r>
    <w:r w:rsidR="00405527" w:rsidRPr="007D5662">
      <w:rPr>
        <w:rFonts w:ascii="LM Roman 8" w:hAnsi="LM Roman 8"/>
        <w:i/>
        <w:sz w:val="16"/>
      </w:rPr>
      <w:fldChar w:fldCharType="end"/>
    </w:r>
  </w:p>
</w:hdr>
</file>

<file path=word/header1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FEBE2F3" w14:textId="74F94D71" w:rsidR="00524AC9" w:rsidRPr="00BB1160" w:rsidRDefault="00524AC9" w:rsidP="00BB1160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>
      <w:rPr>
        <w:i/>
        <w:iCs/>
        <w:sz w:val="16"/>
        <w:szCs w:val="16"/>
      </w:rPr>
      <w:fldChar w:fldCharType="begin"/>
    </w:r>
    <w:r>
      <w:rPr>
        <w:i/>
        <w:iCs/>
        <w:sz w:val="16"/>
        <w:szCs w:val="16"/>
      </w:rPr>
      <w:instrText xml:space="preserve"> STYLEREF  "Títol Annex 2" \n  \* MERGEFORMAT </w:instrText>
    </w:r>
    <w:r>
      <w:rPr>
        <w:i/>
        <w:iCs/>
        <w:sz w:val="16"/>
        <w:szCs w:val="16"/>
      </w:rPr>
      <w:fldChar w:fldCharType="separate"/>
    </w:r>
    <w:r w:rsidR="00757E1A">
      <w:rPr>
        <w:i/>
        <w:iCs/>
        <w:noProof/>
        <w:sz w:val="16"/>
        <w:szCs w:val="16"/>
      </w:rPr>
      <w:t>A.3</w:t>
    </w:r>
    <w:r>
      <w:rPr>
        <w:i/>
        <w:iCs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8960" behindDoc="1" locked="0" layoutInCell="1" allowOverlap="1" wp14:anchorId="776E6EAC" wp14:editId="6298B9FD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80" name="Freeform: Shape 48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00501B1" id="Freeform: Shape 480" o:spid="_x0000_s1026" style="position:absolute;margin-left:72.4pt;margin-top:17.1pt;width:453.55pt;height:.1pt;z-index:-25162752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bn3kEswIAAMg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NufeQS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"Títol Annex 2"  \* MERGEFORMAT </w:instrText>
    </w:r>
    <w:r>
      <w:rPr>
        <w:rFonts w:ascii="LM Roman 8" w:hAnsi="LM Roman 8"/>
        <w:i/>
        <w:sz w:val="16"/>
      </w:rPr>
      <w:fldChar w:fldCharType="separate"/>
    </w:r>
    <w:r w:rsidR="00757E1A">
      <w:rPr>
        <w:rFonts w:ascii="LM Roman 8" w:hAnsi="LM Roman 8"/>
        <w:i/>
        <w:noProof/>
        <w:sz w:val="16"/>
      </w:rPr>
      <w:t>Predictiu</w:t>
    </w:r>
    <w:r>
      <w:rPr>
        <w:rFonts w:ascii="LM Roman 8" w:hAnsi="LM Roman 8"/>
        <w:i/>
        <w:sz w:val="16"/>
      </w:rPr>
      <w:fldChar w:fldCharType="end"/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7835435" w14:textId="77777777" w:rsidR="002C6C8C" w:rsidRDefault="002C6C8C">
    <w:pPr>
      <w:pStyle w:val="Header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D43E1C" w14:textId="77777777" w:rsidR="002C6C8C" w:rsidRDefault="002C6C8C">
    <w:pPr>
      <w:pStyle w:val="Head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B18101D" w14:textId="5354D7AC" w:rsidR="004E6B53" w:rsidRPr="00465A60" w:rsidRDefault="004E6B53" w:rsidP="00465A60">
    <w:pPr>
      <w:pStyle w:val="Head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02C8EAA" w14:textId="39EFE291" w:rsidR="00EC47CA" w:rsidRPr="0083405D" w:rsidRDefault="00EC47CA" w:rsidP="0083405D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2816" behindDoc="1" locked="0" layoutInCell="1" allowOverlap="1" wp14:anchorId="1869BEAA" wp14:editId="2BC44E5C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54" name="Freeform: Shape 4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0912A7F7" id="Freeform: Shape 454" o:spid="_x0000_s1026" style="position:absolute;margin-left:72.4pt;margin-top:17.1pt;width:453.55pt;height:.1pt;z-index:-251633664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le2IswIAAMg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OuV7YizAgAAyA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Index-Figures  \* MERGEFORMAT </w:instrText>
    </w:r>
    <w:r>
      <w:rPr>
        <w:rFonts w:ascii="LM Roman 8" w:hAnsi="LM Roman 8"/>
        <w:i/>
        <w:sz w:val="16"/>
      </w:rPr>
      <w:fldChar w:fldCharType="separate"/>
    </w:r>
    <w:r w:rsidR="00757E1A">
      <w:rPr>
        <w:rFonts w:ascii="LM Roman 8" w:hAnsi="LM Roman 8"/>
        <w:i/>
        <w:noProof/>
        <w:sz w:val="16"/>
      </w:rPr>
      <w:t>Figures</w:t>
    </w:r>
    <w:r>
      <w:rPr>
        <w:rFonts w:ascii="LM Roman 8" w:hAnsi="LM Roman 8"/>
        <w:i/>
        <w:sz w:val="16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65B2006" w14:textId="77777777" w:rsidR="00DC44A8" w:rsidRPr="00465A60" w:rsidRDefault="00DC44A8" w:rsidP="00465A60">
    <w:pPr>
      <w:pStyle w:val="Header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92FFD25" w14:textId="299E1C53" w:rsidR="00465A60" w:rsidRPr="004E6B53" w:rsidRDefault="004E6B53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 w:rsidRPr="004E6B53">
      <w:rPr>
        <w:i/>
        <w:iCs/>
        <w:sz w:val="16"/>
        <w:szCs w:val="16"/>
      </w:rPr>
      <w:fldChar w:fldCharType="begin"/>
    </w:r>
    <w:r w:rsidRPr="004E6B53">
      <w:rPr>
        <w:i/>
        <w:iCs/>
        <w:sz w:val="16"/>
        <w:szCs w:val="16"/>
      </w:rPr>
      <w:instrText xml:space="preserve"> STYLEREF  "Heading 1,Títol 1" \n  \* MERGEFORMAT </w:instrText>
    </w:r>
    <w:r w:rsidRPr="004E6B53">
      <w:rPr>
        <w:i/>
        <w:iCs/>
        <w:sz w:val="16"/>
        <w:szCs w:val="16"/>
      </w:rPr>
      <w:fldChar w:fldCharType="separate"/>
    </w:r>
    <w:r w:rsidR="00757E1A">
      <w:rPr>
        <w:i/>
        <w:iCs/>
        <w:noProof/>
        <w:sz w:val="16"/>
        <w:szCs w:val="16"/>
      </w:rPr>
      <w:t>7</w:t>
    </w:r>
    <w:r w:rsidRPr="004E6B53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6672" behindDoc="1" locked="0" layoutInCell="1" allowOverlap="1" wp14:anchorId="26315483" wp14:editId="4D83F4FA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1" name="Freeform: Shape 2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E1FF80" id="Freeform: Shape 21" o:spid="_x0000_s1026" style="position:absolute;margin-left:72.4pt;margin-top:17.1pt;width:453.55pt;height:.1pt;z-index:-25163980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1;Títol 1"  \* MERGEFORMAT </w:instrText>
    </w:r>
    <w:r>
      <w:rPr>
        <w:rFonts w:ascii="LM Roman 8" w:hAnsi="LM Roman 8"/>
        <w:i/>
        <w:sz w:val="16"/>
      </w:rPr>
      <w:fldChar w:fldCharType="separate"/>
    </w:r>
    <w:r w:rsidR="00757E1A">
      <w:rPr>
        <w:rFonts w:ascii="LM Roman 8" w:hAnsi="LM Roman 8"/>
        <w:i/>
        <w:noProof/>
        <w:sz w:val="16"/>
      </w:rPr>
      <w:t>Anàlisi (sistema real)</w:t>
    </w:r>
    <w:r>
      <w:rPr>
        <w:rFonts w:ascii="LM Roman 8" w:hAnsi="LM Roman 8"/>
        <w:i/>
        <w:sz w:val="16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E03470C" w14:textId="03CD01A4" w:rsidR="00BB1160" w:rsidRPr="00BB1160" w:rsidRDefault="00BB1160" w:rsidP="00BB1160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right"/>
      <w:rPr>
        <w:rFonts w:ascii="LM Roman 8" w:hAnsi="LM Roman 8"/>
        <w:i/>
        <w:sz w:val="16"/>
      </w:rPr>
    </w:pPr>
    <w:r w:rsidRPr="00BB1160">
      <w:rPr>
        <w:i/>
        <w:iCs/>
        <w:sz w:val="16"/>
        <w:szCs w:val="16"/>
      </w:rPr>
      <w:fldChar w:fldCharType="begin"/>
    </w:r>
    <w:r w:rsidRPr="00BB1160">
      <w:rPr>
        <w:i/>
        <w:iCs/>
        <w:sz w:val="16"/>
        <w:szCs w:val="16"/>
      </w:rPr>
      <w:instrText xml:space="preserve"> STYLEREF  "Heading 2,Títol 2" \n  \* MERGEFORMAT </w:instrText>
    </w:r>
    <w:r w:rsidRPr="00BB1160">
      <w:rPr>
        <w:i/>
        <w:iCs/>
        <w:sz w:val="16"/>
        <w:szCs w:val="16"/>
      </w:rPr>
      <w:fldChar w:fldCharType="separate"/>
    </w:r>
    <w:r w:rsidR="00757E1A" w:rsidRPr="00757E1A">
      <w:rPr>
        <w:i/>
        <w:iCs/>
        <w:noProof/>
        <w:sz w:val="16"/>
        <w:szCs w:val="16"/>
        <w:lang w:val="en-US"/>
      </w:rPr>
      <w:t>7.2</w:t>
    </w:r>
    <w:r w:rsidRPr="00BB1160">
      <w:rPr>
        <w:i/>
        <w:iCs/>
        <w:noProof/>
        <w:sz w:val="16"/>
        <w:szCs w:val="16"/>
      </w:rPr>
      <w:fldChar w:fldCharType="end"/>
    </w: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78720" behindDoc="1" locked="0" layoutInCell="1" allowOverlap="1" wp14:anchorId="6011E9F9" wp14:editId="2A49EE9E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20" name="Freeform: Shape 2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F5E43A" id="Freeform: Shape 20" o:spid="_x0000_s1026" style="position:absolute;margin-left:72.4pt;margin-top:17.1pt;width:453.55pt;height:.1pt;z-index:-251637760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i/>
        <w:iCs/>
        <w:noProof/>
        <w:sz w:val="16"/>
        <w:szCs w:val="16"/>
      </w:rPr>
      <w:t xml:space="preserve">. </w: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2;Títol 2"  \* MERGEFORMAT </w:instrText>
    </w:r>
    <w:r>
      <w:rPr>
        <w:rFonts w:ascii="LM Roman 8" w:hAnsi="LM Roman 8"/>
        <w:i/>
        <w:sz w:val="16"/>
      </w:rPr>
      <w:fldChar w:fldCharType="separate"/>
    </w:r>
    <w:r w:rsidR="00757E1A">
      <w:rPr>
        <w:rFonts w:ascii="LM Roman 8" w:hAnsi="LM Roman 8"/>
        <w:i/>
        <w:noProof/>
        <w:sz w:val="16"/>
      </w:rPr>
      <w:t>Sistema real</w:t>
    </w:r>
    <w:r>
      <w:rPr>
        <w:rFonts w:ascii="LM Roman 8" w:hAnsi="LM Roman 8"/>
        <w:i/>
        <w:sz w:val="16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E274A8A" w14:textId="37D513A1" w:rsidR="00524AC9" w:rsidRPr="004E6B53" w:rsidRDefault="00524AC9" w:rsidP="004E6B53">
    <w:pPr>
      <w:widowControl w:val="0"/>
      <w:tabs>
        <w:tab w:val="left" w:pos="336"/>
      </w:tabs>
      <w:autoSpaceDE w:val="0"/>
      <w:autoSpaceDN w:val="0"/>
      <w:spacing w:before="75" w:after="0" w:line="240" w:lineRule="auto"/>
      <w:ind w:right="-46" w:firstLine="0"/>
      <w:jc w:val="left"/>
      <w:rPr>
        <w:rFonts w:ascii="LM Roman 8" w:hAnsi="LM Roman 8"/>
        <w:i/>
        <w:sz w:val="16"/>
      </w:rPr>
    </w:pPr>
    <w:r w:rsidRPr="00F46E2C">
      <w:rPr>
        <w:rFonts w:ascii="LM Roman 8" w:hAnsi="LM Roman 8"/>
        <w:i/>
        <w:iCs/>
        <w:noProof/>
        <w:sz w:val="16"/>
        <w:szCs w:val="16"/>
      </w:rPr>
      <mc:AlternateContent>
        <mc:Choice Requires="wps">
          <w:drawing>
            <wp:anchor distT="0" distB="0" distL="0" distR="0" simplePos="0" relativeHeight="251686912" behindDoc="1" locked="0" layoutInCell="1" allowOverlap="1" wp14:anchorId="04635A3E" wp14:editId="7289A249">
              <wp:simplePos x="0" y="0"/>
              <wp:positionH relativeFrom="page">
                <wp:posOffset>919480</wp:posOffset>
              </wp:positionH>
              <wp:positionV relativeFrom="paragraph">
                <wp:posOffset>217170</wp:posOffset>
              </wp:positionV>
              <wp:extent cx="5760000" cy="1270"/>
              <wp:effectExtent l="0" t="0" r="0" b="0"/>
              <wp:wrapTopAndBottom/>
              <wp:docPr id="479" name="Freeform: Shape 47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 bwMode="auto">
                      <a:xfrm>
                        <a:off x="0" y="0"/>
                        <a:ext cx="5760000" cy="1270"/>
                      </a:xfrm>
                      <a:custGeom>
                        <a:avLst/>
                        <a:gdLst>
                          <a:gd name="T0" fmla="+- 0 1488 1488"/>
                          <a:gd name="T1" fmla="*/ T0 w 8930"/>
                          <a:gd name="T2" fmla="+- 0 10417 1488"/>
                          <a:gd name="T3" fmla="*/ T2 w 8930"/>
                        </a:gdLst>
                        <a:ahLst/>
                        <a:cxnLst>
                          <a:cxn ang="0">
                            <a:pos x="T1" y="0"/>
                          </a:cxn>
                          <a:cxn ang="0">
                            <a:pos x="T3" y="0"/>
                          </a:cxn>
                        </a:cxnLst>
                        <a:rect l="0" t="0" r="r" b="b"/>
                        <a:pathLst>
                          <a:path w="8930">
                            <a:moveTo>
                              <a:pt x="0" y="0"/>
                            </a:moveTo>
                            <a:lnTo>
                              <a:pt x="8929" y="0"/>
                            </a:lnTo>
                          </a:path>
                        </a:pathLst>
                      </a:custGeom>
                      <a:noFill/>
                      <a:ln w="5055">
                        <a:solidFill>
                          <a:srgbClr val="000000"/>
                        </a:solidFill>
                        <a:prstDash val="solid"/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</a:extLst>
                    </wps:spPr>
                    <wps:bodyPr rot="0" vert="horz" wrap="square" lIns="91440" tIns="45720" rIns="91440" bIns="4572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4D37122" id="Freeform: Shape 479" o:spid="_x0000_s1026" style="position:absolute;margin-left:72.4pt;margin-top:17.1pt;width:453.55pt;height:.1pt;z-index:-251629568;visibility:visible;mso-wrap-style:square;mso-width-percent:0;mso-height-percent:0;mso-wrap-distance-left:0;mso-wrap-distance-top:0;mso-wrap-distance-right:0;mso-wrap-distance-bottom:0;mso-position-horizontal:absolute;mso-position-horizontal-relative:page;mso-position-vertical:absolute;mso-position-vertical-relative:text;mso-width-percent:0;mso-height-percent:0;mso-width-relative:page;mso-height-relative:page;v-text-anchor:top" coordsize="8930,127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" path="m,l8929,e" filled="f" strokeweight=".14042mm">
              <v:path arrowok="t" o:connecttype="custom" o:connectlocs="0,0;5759355,0" o:connectangles="0,0"/>
              <w10:wrap type="topAndBottom" anchorx="page"/>
            </v:shape>
          </w:pict>
        </mc:Fallback>
      </mc:AlternateContent>
    </w:r>
    <w:r>
      <w:rPr>
        <w:rFonts w:ascii="LM Roman 8" w:hAnsi="LM Roman 8"/>
        <w:i/>
        <w:sz w:val="16"/>
      </w:rPr>
      <w:fldChar w:fldCharType="begin"/>
    </w:r>
    <w:r>
      <w:rPr>
        <w:rFonts w:ascii="LM Roman 8" w:hAnsi="LM Roman 8"/>
        <w:i/>
        <w:sz w:val="16"/>
      </w:rPr>
      <w:instrText xml:space="preserve"> STYLEREF  "Heading 1;Títol 1"  \* MERGEFORMAT </w:instrText>
    </w:r>
    <w:r>
      <w:rPr>
        <w:rFonts w:ascii="LM Roman 8" w:hAnsi="LM Roman 8"/>
        <w:i/>
        <w:sz w:val="16"/>
      </w:rPr>
      <w:fldChar w:fldCharType="separate"/>
    </w:r>
    <w:r w:rsidR="00757E1A">
      <w:rPr>
        <w:rFonts w:ascii="LM Roman 8" w:hAnsi="LM Roman 8"/>
        <w:i/>
        <w:noProof/>
        <w:sz w:val="16"/>
      </w:rPr>
      <w:t>Bibliografia</w:t>
    </w:r>
    <w:r>
      <w:rPr>
        <w:rFonts w:ascii="LM Roman 8" w:hAnsi="LM Roman 8"/>
        <w:i/>
        <w:sz w:val="16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963879"/>
    <w:multiLevelType w:val="hybridMultilevel"/>
    <w:tmpl w:val="529EDE30"/>
    <w:lvl w:ilvl="0" w:tplc="9550A33C">
      <w:start w:val="1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 w:tplc="A5565708">
      <w:start w:val="1"/>
      <w:numFmt w:val="decimal"/>
      <w:lvlText w:val="%2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2" w:tplc="2F9004C6">
      <w:numFmt w:val="bullet"/>
      <w:lvlText w:val="•"/>
      <w:lvlJc w:val="left"/>
      <w:pPr>
        <w:ind w:left="113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 w:tplc="63BA4578">
      <w:numFmt w:val="bullet"/>
      <w:lvlText w:val="•"/>
      <w:lvlJc w:val="left"/>
      <w:pPr>
        <w:ind w:left="2198" w:hanging="219"/>
      </w:pPr>
      <w:rPr>
        <w:rFonts w:hint="default"/>
      </w:rPr>
    </w:lvl>
    <w:lvl w:ilvl="4" w:tplc="58F8A246">
      <w:numFmt w:val="bullet"/>
      <w:lvlText w:val="•"/>
      <w:lvlJc w:val="left"/>
      <w:pPr>
        <w:ind w:left="3256" w:hanging="219"/>
      </w:pPr>
      <w:rPr>
        <w:rFonts w:hint="default"/>
      </w:rPr>
    </w:lvl>
    <w:lvl w:ilvl="5" w:tplc="E480A386">
      <w:numFmt w:val="bullet"/>
      <w:lvlText w:val="•"/>
      <w:lvlJc w:val="left"/>
      <w:pPr>
        <w:ind w:left="4314" w:hanging="219"/>
      </w:pPr>
      <w:rPr>
        <w:rFonts w:hint="default"/>
      </w:rPr>
    </w:lvl>
    <w:lvl w:ilvl="6" w:tplc="DC20392E">
      <w:numFmt w:val="bullet"/>
      <w:lvlText w:val="•"/>
      <w:lvlJc w:val="left"/>
      <w:pPr>
        <w:ind w:left="5372" w:hanging="219"/>
      </w:pPr>
      <w:rPr>
        <w:rFonts w:hint="default"/>
      </w:rPr>
    </w:lvl>
    <w:lvl w:ilvl="7" w:tplc="1CF65990">
      <w:numFmt w:val="bullet"/>
      <w:lvlText w:val="•"/>
      <w:lvlJc w:val="left"/>
      <w:pPr>
        <w:ind w:left="6430" w:hanging="219"/>
      </w:pPr>
      <w:rPr>
        <w:rFonts w:hint="default"/>
      </w:rPr>
    </w:lvl>
    <w:lvl w:ilvl="8" w:tplc="5E7AF0BC">
      <w:numFmt w:val="bullet"/>
      <w:lvlText w:val="•"/>
      <w:lvlJc w:val="left"/>
      <w:pPr>
        <w:ind w:left="7489" w:hanging="219"/>
      </w:pPr>
      <w:rPr>
        <w:rFonts w:hint="default"/>
      </w:rPr>
    </w:lvl>
  </w:abstractNum>
  <w:abstractNum w:abstractNumId="1" w15:restartNumberingAfterBreak="0">
    <w:nsid w:val="0852633F"/>
    <w:multiLevelType w:val="hybridMultilevel"/>
    <w:tmpl w:val="56C8A0E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" w15:restartNumberingAfterBreak="0">
    <w:nsid w:val="0E534781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" w15:restartNumberingAfterBreak="0">
    <w:nsid w:val="11AF0A1B"/>
    <w:multiLevelType w:val="hybridMultilevel"/>
    <w:tmpl w:val="D738FE3C"/>
    <w:lvl w:ilvl="0" w:tplc="04090011">
      <w:start w:val="1"/>
      <w:numFmt w:val="decimal"/>
      <w:lvlText w:val="%1)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 w15:restartNumberingAfterBreak="0">
    <w:nsid w:val="12416D56"/>
    <w:multiLevelType w:val="hybridMultilevel"/>
    <w:tmpl w:val="B3787852"/>
    <w:lvl w:ilvl="0" w:tplc="04090017">
      <w:start w:val="1"/>
      <w:numFmt w:val="lowerLetter"/>
      <w:lvlText w:val="%1)"/>
      <w:lvlJc w:val="left"/>
      <w:pPr>
        <w:ind w:left="969" w:hanging="360"/>
      </w:pPr>
    </w:lvl>
    <w:lvl w:ilvl="1" w:tplc="04090019" w:tentative="1">
      <w:start w:val="1"/>
      <w:numFmt w:val="lowerLetter"/>
      <w:lvlText w:val="%2."/>
      <w:lvlJc w:val="left"/>
      <w:pPr>
        <w:ind w:left="1689" w:hanging="360"/>
      </w:pPr>
    </w:lvl>
    <w:lvl w:ilvl="2" w:tplc="0409001B" w:tentative="1">
      <w:start w:val="1"/>
      <w:numFmt w:val="lowerRoman"/>
      <w:lvlText w:val="%3."/>
      <w:lvlJc w:val="right"/>
      <w:pPr>
        <w:ind w:left="2409" w:hanging="180"/>
      </w:pPr>
    </w:lvl>
    <w:lvl w:ilvl="3" w:tplc="0409000F" w:tentative="1">
      <w:start w:val="1"/>
      <w:numFmt w:val="decimal"/>
      <w:lvlText w:val="%4."/>
      <w:lvlJc w:val="left"/>
      <w:pPr>
        <w:ind w:left="3129" w:hanging="360"/>
      </w:pPr>
    </w:lvl>
    <w:lvl w:ilvl="4" w:tplc="04090019" w:tentative="1">
      <w:start w:val="1"/>
      <w:numFmt w:val="lowerLetter"/>
      <w:lvlText w:val="%5."/>
      <w:lvlJc w:val="left"/>
      <w:pPr>
        <w:ind w:left="3849" w:hanging="360"/>
      </w:pPr>
    </w:lvl>
    <w:lvl w:ilvl="5" w:tplc="0409001B" w:tentative="1">
      <w:start w:val="1"/>
      <w:numFmt w:val="lowerRoman"/>
      <w:lvlText w:val="%6."/>
      <w:lvlJc w:val="right"/>
      <w:pPr>
        <w:ind w:left="4569" w:hanging="180"/>
      </w:pPr>
    </w:lvl>
    <w:lvl w:ilvl="6" w:tplc="0409000F" w:tentative="1">
      <w:start w:val="1"/>
      <w:numFmt w:val="decimal"/>
      <w:lvlText w:val="%7."/>
      <w:lvlJc w:val="left"/>
      <w:pPr>
        <w:ind w:left="5289" w:hanging="360"/>
      </w:pPr>
    </w:lvl>
    <w:lvl w:ilvl="7" w:tplc="04090019" w:tentative="1">
      <w:start w:val="1"/>
      <w:numFmt w:val="lowerLetter"/>
      <w:lvlText w:val="%8."/>
      <w:lvlJc w:val="left"/>
      <w:pPr>
        <w:ind w:left="6009" w:hanging="360"/>
      </w:pPr>
    </w:lvl>
    <w:lvl w:ilvl="8" w:tplc="0409001B" w:tentative="1">
      <w:start w:val="1"/>
      <w:numFmt w:val="lowerRoman"/>
      <w:lvlText w:val="%9."/>
      <w:lvlJc w:val="right"/>
      <w:pPr>
        <w:ind w:left="6729" w:hanging="180"/>
      </w:pPr>
    </w:lvl>
  </w:abstractNum>
  <w:abstractNum w:abstractNumId="5" w15:restartNumberingAfterBreak="0">
    <w:nsid w:val="17C176AB"/>
    <w:multiLevelType w:val="hybridMultilevel"/>
    <w:tmpl w:val="C0E6E324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8A07326"/>
    <w:multiLevelType w:val="hybridMultilevel"/>
    <w:tmpl w:val="FE3A82B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7" w15:restartNumberingAfterBreak="0">
    <w:nsid w:val="195464CA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8" w15:restartNumberingAfterBreak="0">
    <w:nsid w:val="1C093FB4"/>
    <w:multiLevelType w:val="hybridMultilevel"/>
    <w:tmpl w:val="57908128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9" w15:restartNumberingAfterBreak="0">
    <w:nsid w:val="1EB117F6"/>
    <w:multiLevelType w:val="multilevel"/>
    <w:tmpl w:val="F35CA34A"/>
    <w:lvl w:ilvl="0">
      <w:start w:val="1"/>
      <w:numFmt w:val="decimal"/>
      <w:lvlText w:val="%1."/>
      <w:lvlJc w:val="left"/>
      <w:pPr>
        <w:ind w:left="689" w:hanging="582"/>
      </w:pPr>
      <w:rPr>
        <w:rFonts w:ascii="CMU Bright" w:eastAsia="CMU Bright" w:hAnsi="CMU Bright" w:cs="CMU Bright" w:hint="default"/>
        <w:b/>
        <w:bCs/>
        <w:i w:val="0"/>
        <w:iCs w:val="0"/>
        <w:w w:val="100"/>
        <w:sz w:val="41"/>
        <w:szCs w:val="41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numFmt w:val="bullet"/>
      <w:lvlText w:val="•"/>
      <w:lvlJc w:val="left"/>
      <w:pPr>
        <w:ind w:left="653" w:hanging="219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3">
      <w:numFmt w:val="bullet"/>
      <w:lvlText w:val="•"/>
      <w:lvlJc w:val="left"/>
      <w:pPr>
        <w:ind w:left="1865" w:hanging="219"/>
      </w:pPr>
      <w:rPr>
        <w:rFonts w:hint="default"/>
      </w:rPr>
    </w:lvl>
    <w:lvl w:ilvl="4">
      <w:numFmt w:val="bullet"/>
      <w:lvlText w:val="•"/>
      <w:lvlJc w:val="left"/>
      <w:pPr>
        <w:ind w:left="2971" w:hanging="219"/>
      </w:pPr>
      <w:rPr>
        <w:rFonts w:hint="default"/>
      </w:rPr>
    </w:lvl>
    <w:lvl w:ilvl="5">
      <w:numFmt w:val="bullet"/>
      <w:lvlText w:val="•"/>
      <w:lvlJc w:val="left"/>
      <w:pPr>
        <w:ind w:left="4077" w:hanging="219"/>
      </w:pPr>
      <w:rPr>
        <w:rFonts w:hint="default"/>
      </w:rPr>
    </w:lvl>
    <w:lvl w:ilvl="6">
      <w:numFmt w:val="bullet"/>
      <w:lvlText w:val="•"/>
      <w:lvlJc w:val="left"/>
      <w:pPr>
        <w:ind w:left="5182" w:hanging="219"/>
      </w:pPr>
      <w:rPr>
        <w:rFonts w:hint="default"/>
      </w:rPr>
    </w:lvl>
    <w:lvl w:ilvl="7">
      <w:numFmt w:val="bullet"/>
      <w:lvlText w:val="•"/>
      <w:lvlJc w:val="left"/>
      <w:pPr>
        <w:ind w:left="6288" w:hanging="219"/>
      </w:pPr>
      <w:rPr>
        <w:rFonts w:hint="default"/>
      </w:rPr>
    </w:lvl>
    <w:lvl w:ilvl="8">
      <w:numFmt w:val="bullet"/>
      <w:lvlText w:val="•"/>
      <w:lvlJc w:val="left"/>
      <w:pPr>
        <w:ind w:left="7394" w:hanging="219"/>
      </w:pPr>
      <w:rPr>
        <w:rFonts w:hint="default"/>
      </w:rPr>
    </w:lvl>
  </w:abstractNum>
  <w:abstractNum w:abstractNumId="10" w15:restartNumberingAfterBreak="0">
    <w:nsid w:val="214349A7"/>
    <w:multiLevelType w:val="hybridMultilevel"/>
    <w:tmpl w:val="A344D2F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53183C08">
      <w:start w:val="2"/>
      <w:numFmt w:val="bullet"/>
      <w:lvlText w:val="-"/>
      <w:lvlJc w:val="left"/>
      <w:pPr>
        <w:ind w:left="2516" w:hanging="360"/>
      </w:pPr>
      <w:rPr>
        <w:rFonts w:ascii="LM Roman 12" w:eastAsiaTheme="minorHAnsi" w:hAnsi="LM Roman 12" w:cstheme="minorBidi" w:hint="default"/>
      </w:r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1" w15:restartNumberingAfterBreak="0">
    <w:nsid w:val="222D5D1F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2" w15:restartNumberingAfterBreak="0">
    <w:nsid w:val="244F347D"/>
    <w:multiLevelType w:val="hybridMultilevel"/>
    <w:tmpl w:val="283629F0"/>
    <w:lvl w:ilvl="0" w:tplc="649AD2CA">
      <w:start w:val="1"/>
      <w:numFmt w:val="decimal"/>
      <w:lvlText w:val="%1."/>
      <w:lvlJc w:val="center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4ED4001"/>
    <w:multiLevelType w:val="hybridMultilevel"/>
    <w:tmpl w:val="66262614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4" w15:restartNumberingAfterBreak="0">
    <w:nsid w:val="2518316F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5" w15:restartNumberingAfterBreak="0">
    <w:nsid w:val="253F18C6"/>
    <w:multiLevelType w:val="hybridMultilevel"/>
    <w:tmpl w:val="611E41C6"/>
    <w:lvl w:ilvl="0" w:tplc="04090017">
      <w:start w:val="1"/>
      <w:numFmt w:val="lowerLetter"/>
      <w:lvlText w:val="%1)"/>
      <w:lvlJc w:val="left"/>
      <w:pPr>
        <w:ind w:left="896" w:hanging="360"/>
      </w:pPr>
      <w:rPr>
        <w:rFonts w:hint="default"/>
        <w:b w:val="0"/>
        <w:bCs w:val="0"/>
        <w:i w:val="0"/>
        <w:iCs w:val="0"/>
        <w:w w:val="78"/>
        <w:sz w:val="22"/>
        <w:szCs w:val="22"/>
      </w:rPr>
    </w:lvl>
    <w:lvl w:ilvl="1" w:tplc="04090017">
      <w:start w:val="1"/>
      <w:numFmt w:val="lowerLetter"/>
      <w:lvlText w:val="%2)"/>
      <w:lvlJc w:val="left"/>
      <w:pPr>
        <w:ind w:left="1616" w:hanging="360"/>
      </w:pPr>
      <w:rPr>
        <w:rFonts w:hint="default"/>
      </w:rPr>
    </w:lvl>
    <w:lvl w:ilvl="2" w:tplc="04090005" w:tentative="1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16" w15:restartNumberingAfterBreak="0">
    <w:nsid w:val="2BC14668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17" w15:restartNumberingAfterBreak="0">
    <w:nsid w:val="33034755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8" w15:restartNumberingAfterBreak="0">
    <w:nsid w:val="3324256D"/>
    <w:multiLevelType w:val="hybridMultilevel"/>
    <w:tmpl w:val="65307AB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19" w15:restartNumberingAfterBreak="0">
    <w:nsid w:val="33D824BC"/>
    <w:multiLevelType w:val="multilevel"/>
    <w:tmpl w:val="F67C73F6"/>
    <w:lvl w:ilvl="0">
      <w:start w:val="8"/>
      <w:numFmt w:val="decimal"/>
      <w:lvlText w:val="%1."/>
      <w:lvlJc w:val="left"/>
      <w:pPr>
        <w:ind w:left="335" w:hanging="228"/>
      </w:pPr>
      <w:rPr>
        <w:rFonts w:hint="default"/>
        <w:spacing w:val="-1"/>
        <w:w w:val="99"/>
      </w:rPr>
    </w:lvl>
    <w:lvl w:ilvl="1">
      <w:start w:val="1"/>
      <w:numFmt w:val="decimal"/>
      <w:lvlText w:val="%1.%2."/>
      <w:lvlJc w:val="left"/>
      <w:pPr>
        <w:ind w:left="757" w:hanging="650"/>
      </w:pPr>
      <w:rPr>
        <w:rFonts w:ascii="CMU Bright" w:eastAsia="CMU Bright" w:hAnsi="CMU Bright" w:cs="CMU Bright" w:hint="default"/>
        <w:b/>
        <w:bCs/>
        <w:i w:val="0"/>
        <w:iCs w:val="0"/>
        <w:w w:val="102"/>
        <w:sz w:val="28"/>
        <w:szCs w:val="28"/>
      </w:rPr>
    </w:lvl>
    <w:lvl w:ilvl="2">
      <w:start w:val="1"/>
      <w:numFmt w:val="decimal"/>
      <w:lvlText w:val="%3)"/>
      <w:lvlJc w:val="left"/>
      <w:pPr>
        <w:ind w:left="65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8"/>
        <w:sz w:val="22"/>
        <w:szCs w:val="22"/>
      </w:rPr>
    </w:lvl>
    <w:lvl w:ilvl="3">
      <w:start w:val="1"/>
      <w:numFmt w:val="lowerLetter"/>
      <w:lvlText w:val="%4)"/>
      <w:lvlJc w:val="left"/>
      <w:pPr>
        <w:ind w:left="1133" w:hanging="304"/>
      </w:pPr>
      <w:rPr>
        <w:rFonts w:ascii="LM Roman 10" w:eastAsia="LM Roman 10" w:hAnsi="LM Roman 10" w:cs="LM Roman 10" w:hint="default"/>
        <w:b w:val="0"/>
        <w:bCs w:val="0"/>
        <w:i w:val="0"/>
        <w:iCs w:val="0"/>
        <w:w w:val="99"/>
        <w:sz w:val="22"/>
        <w:szCs w:val="22"/>
      </w:rPr>
    </w:lvl>
    <w:lvl w:ilvl="4">
      <w:numFmt w:val="bullet"/>
      <w:lvlText w:val="•"/>
      <w:lvlJc w:val="left"/>
      <w:pPr>
        <w:ind w:left="2349" w:hanging="304"/>
      </w:pPr>
      <w:rPr>
        <w:rFonts w:hint="default"/>
      </w:rPr>
    </w:lvl>
    <w:lvl w:ilvl="5">
      <w:numFmt w:val="bullet"/>
      <w:lvlText w:val="•"/>
      <w:lvlJc w:val="left"/>
      <w:pPr>
        <w:ind w:left="3558" w:hanging="304"/>
      </w:pPr>
      <w:rPr>
        <w:rFonts w:hint="default"/>
      </w:rPr>
    </w:lvl>
    <w:lvl w:ilvl="6">
      <w:numFmt w:val="bullet"/>
      <w:lvlText w:val="•"/>
      <w:lvlJc w:val="left"/>
      <w:pPr>
        <w:ind w:left="4768" w:hanging="304"/>
      </w:pPr>
      <w:rPr>
        <w:rFonts w:hint="default"/>
      </w:rPr>
    </w:lvl>
    <w:lvl w:ilvl="7">
      <w:numFmt w:val="bullet"/>
      <w:lvlText w:val="•"/>
      <w:lvlJc w:val="left"/>
      <w:pPr>
        <w:ind w:left="5977" w:hanging="304"/>
      </w:pPr>
      <w:rPr>
        <w:rFonts w:hint="default"/>
      </w:rPr>
    </w:lvl>
    <w:lvl w:ilvl="8">
      <w:numFmt w:val="bullet"/>
      <w:lvlText w:val="•"/>
      <w:lvlJc w:val="left"/>
      <w:pPr>
        <w:ind w:left="7186" w:hanging="304"/>
      </w:pPr>
      <w:rPr>
        <w:rFonts w:hint="default"/>
      </w:rPr>
    </w:lvl>
  </w:abstractNum>
  <w:abstractNum w:abstractNumId="20" w15:restartNumberingAfterBreak="0">
    <w:nsid w:val="358A305B"/>
    <w:multiLevelType w:val="multilevel"/>
    <w:tmpl w:val="151AEBB4"/>
    <w:lvl w:ilvl="0">
      <w:start w:val="1"/>
      <w:numFmt w:val="upperRoman"/>
      <w:pStyle w:val="TtolBloc"/>
      <w:suff w:val="space"/>
      <w:lvlText w:val="%1."/>
      <w:lvlJc w:val="left"/>
      <w:pPr>
        <w:ind w:left="357" w:hanging="357"/>
      </w:pPr>
      <w:rPr>
        <w:rFonts w:ascii="CMU Sans Serif" w:hAnsi="CMU Sans Serif" w:hint="default"/>
        <w:b/>
        <w:sz w:val="48"/>
      </w:rPr>
    </w:lvl>
    <w:lvl w:ilvl="1">
      <w:start w:val="1"/>
      <w:numFmt w:val="decimal"/>
      <w:pStyle w:val="Heading1"/>
      <w:suff w:val="space"/>
      <w:lvlText w:val="%2."/>
      <w:lvlJc w:val="left"/>
      <w:pPr>
        <w:ind w:left="357" w:hanging="357"/>
      </w:pPr>
      <w:rPr>
        <w:rFonts w:ascii="CMU Sans Serif" w:hAnsi="CMU Sans Serif" w:hint="default"/>
        <w:b/>
        <w:sz w:val="41"/>
      </w:rPr>
    </w:lvl>
    <w:lvl w:ilvl="2">
      <w:start w:val="1"/>
      <w:numFmt w:val="decimal"/>
      <w:pStyle w:val="Heading2"/>
      <w:suff w:val="space"/>
      <w:lvlText w:val="%2.%3."/>
      <w:lvlJc w:val="left"/>
      <w:pPr>
        <w:ind w:left="357" w:hanging="357"/>
      </w:pPr>
      <w:rPr>
        <w:rFonts w:hint="default"/>
      </w:rPr>
    </w:lvl>
    <w:lvl w:ilvl="3">
      <w:start w:val="1"/>
      <w:numFmt w:val="decimal"/>
      <w:pStyle w:val="Heading3"/>
      <w:suff w:val="space"/>
      <w:lvlText w:val="%2.%3.%4"/>
      <w:lvlJc w:val="left"/>
      <w:pPr>
        <w:ind w:left="357" w:hanging="357"/>
      </w:pPr>
      <w:rPr>
        <w:rFonts w:hint="default"/>
      </w:rPr>
    </w:lvl>
    <w:lvl w:ilvl="4">
      <w:start w:val="1"/>
      <w:numFmt w:val="decimal"/>
      <w:pStyle w:val="Heading4"/>
      <w:suff w:val="space"/>
      <w:lvlText w:val="%2.%3.%4.%5"/>
      <w:lvlJc w:val="left"/>
      <w:pPr>
        <w:ind w:left="357" w:hanging="357"/>
      </w:pPr>
      <w:rPr>
        <w:rFonts w:hint="default"/>
        <w:sz w:val="22"/>
        <w:szCs w:val="22"/>
      </w:rPr>
    </w:lvl>
    <w:lvl w:ilvl="5">
      <w:start w:val="1"/>
      <w:numFmt w:val="decimal"/>
      <w:pStyle w:val="Heading6"/>
      <w:suff w:val="space"/>
      <w:lvlText w:val="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pStyle w:val="Heading7"/>
      <w:suff w:val="space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decimal"/>
      <w:pStyle w:val="Heading8"/>
      <w:suff w:val="space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decimal"/>
      <w:pStyle w:val="Heading9"/>
      <w:suff w:val="space"/>
      <w:lvlText w:val="%9."/>
      <w:lvlJc w:val="left"/>
      <w:pPr>
        <w:ind w:left="357" w:hanging="357"/>
      </w:pPr>
      <w:rPr>
        <w:rFonts w:hint="default"/>
      </w:rPr>
    </w:lvl>
  </w:abstractNum>
  <w:abstractNum w:abstractNumId="21" w15:restartNumberingAfterBreak="0">
    <w:nsid w:val="3D0654EC"/>
    <w:multiLevelType w:val="hybridMultilevel"/>
    <w:tmpl w:val="5C2EE610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2" w15:restartNumberingAfterBreak="0">
    <w:nsid w:val="3E6C6F5D"/>
    <w:multiLevelType w:val="hybridMultilevel"/>
    <w:tmpl w:val="250494E2"/>
    <w:lvl w:ilvl="0" w:tplc="04090011">
      <w:start w:val="1"/>
      <w:numFmt w:val="decimal"/>
      <w:lvlText w:val="%1)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3" w15:restartNumberingAfterBreak="0">
    <w:nsid w:val="3EC264D7"/>
    <w:multiLevelType w:val="hybridMultilevel"/>
    <w:tmpl w:val="DD9E72A4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4" w15:restartNumberingAfterBreak="0">
    <w:nsid w:val="4286595A"/>
    <w:multiLevelType w:val="hybridMultilevel"/>
    <w:tmpl w:val="2A0A100E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439A385E"/>
    <w:multiLevelType w:val="hybridMultilevel"/>
    <w:tmpl w:val="70502D76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0F">
      <w:start w:val="1"/>
      <w:numFmt w:val="decimal"/>
      <w:lvlText w:val="%2."/>
      <w:lvlJc w:val="left"/>
      <w:pPr>
        <w:ind w:left="1616" w:hanging="360"/>
      </w:pPr>
    </w:lvl>
    <w:lvl w:ilvl="2" w:tplc="0409000F">
      <w:start w:val="1"/>
      <w:numFmt w:val="decimal"/>
      <w:lvlText w:val="%3."/>
      <w:lvlJc w:val="lef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6" w15:restartNumberingAfterBreak="0">
    <w:nsid w:val="46770FED"/>
    <w:multiLevelType w:val="multilevel"/>
    <w:tmpl w:val="C2360392"/>
    <w:lvl w:ilvl="0">
      <w:start w:val="1"/>
      <w:numFmt w:val="decimal"/>
      <w:pStyle w:val="Email"/>
      <w:lvlText w:val="%1."/>
      <w:lvlJc w:val="left"/>
      <w:pPr>
        <w:ind w:left="360" w:hanging="360"/>
      </w:pPr>
      <w:rPr>
        <w:rFonts w:ascii="CMU Typewriter Text" w:hAnsi="CMU Typewriter Text" w:hint="default"/>
        <w:b w:val="0"/>
        <w:i/>
        <w:caps w:val="0"/>
        <w:strike w:val="0"/>
        <w:dstrike w:val="0"/>
        <w:vanish w:val="0"/>
        <w:color w:val="000000" w:themeColor="text1"/>
        <w:sz w:val="22"/>
        <w:vertAlign w:val="superscrip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27" w15:restartNumberingAfterBreak="0">
    <w:nsid w:val="4B9679C3"/>
    <w:multiLevelType w:val="multilevel"/>
    <w:tmpl w:val="E63E85D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  <w:b/>
        <w:sz w:val="36"/>
      </w:rPr>
    </w:lvl>
    <w:lvl w:ilvl="1">
      <w:start w:val="1"/>
      <w:numFmt w:val="decimal"/>
      <w:suff w:val="space"/>
      <w:lvlText w:val="%2."/>
      <w:lvlJc w:val="left"/>
      <w:pPr>
        <w:ind w:left="360" w:hanging="360"/>
      </w:pPr>
      <w:rPr>
        <w:rFonts w:ascii="CMU Sans Serif" w:hAnsi="CMU Sans Serif" w:hint="default"/>
        <w:b/>
        <w:sz w:val="28"/>
      </w:rPr>
    </w:lvl>
    <w:lvl w:ilvl="2">
      <w:start w:val="1"/>
      <w:numFmt w:val="decimal"/>
      <w:suff w:val="space"/>
      <w:lvlText w:val="%2.%3."/>
      <w:lvlJc w:val="left"/>
      <w:pPr>
        <w:ind w:left="360" w:hanging="360"/>
      </w:pPr>
      <w:rPr>
        <w:rFonts w:hint="default"/>
      </w:rPr>
    </w:lvl>
    <w:lvl w:ilvl="3">
      <w:start w:val="1"/>
      <w:numFmt w:val="decimal"/>
      <w:suff w:val="space"/>
      <w:lvlText w:val="%2.%3.%4"/>
      <w:lvlJc w:val="left"/>
      <w:pPr>
        <w:ind w:left="360" w:hanging="360"/>
      </w:pPr>
      <w:rPr>
        <w:rFonts w:hint="default"/>
      </w:rPr>
    </w:lvl>
    <w:lvl w:ilvl="4">
      <w:start w:val="1"/>
      <w:numFmt w:val="decimal"/>
      <w:suff w:val="space"/>
      <w:lvlText w:val="%2.%3.%4.%5"/>
      <w:lvlJc w:val="left"/>
      <w:pPr>
        <w:ind w:left="360" w:hanging="360"/>
      </w:pPr>
      <w:rPr>
        <w:rFonts w:hint="default"/>
      </w:rPr>
    </w:lvl>
    <w:lvl w:ilvl="5">
      <w:start w:val="1"/>
      <w:numFmt w:val="decimal"/>
      <w:suff w:val="space"/>
      <w:lvlText w:val="%6."/>
      <w:lvlJc w:val="left"/>
      <w:pPr>
        <w:ind w:left="360" w:hanging="360"/>
      </w:pPr>
      <w:rPr>
        <w:rFonts w:hint="default"/>
      </w:rPr>
    </w:lvl>
    <w:lvl w:ilvl="6">
      <w:start w:val="1"/>
      <w:numFmt w:val="decimal"/>
      <w:suff w:val="space"/>
      <w:lvlText w:val="%7."/>
      <w:lvlJc w:val="left"/>
      <w:pPr>
        <w:ind w:left="360" w:hanging="360"/>
      </w:pPr>
      <w:rPr>
        <w:rFonts w:hint="default"/>
      </w:rPr>
    </w:lvl>
    <w:lvl w:ilvl="7">
      <w:start w:val="1"/>
      <w:numFmt w:val="decimal"/>
      <w:suff w:val="space"/>
      <w:lvlText w:val="%8."/>
      <w:lvlJc w:val="left"/>
      <w:pPr>
        <w:ind w:left="360" w:hanging="360"/>
      </w:pPr>
      <w:rPr>
        <w:rFonts w:hint="default"/>
      </w:rPr>
    </w:lvl>
    <w:lvl w:ilvl="8">
      <w:start w:val="1"/>
      <w:numFmt w:val="decimal"/>
      <w:suff w:val="space"/>
      <w:lvlText w:val="%9."/>
      <w:lvlJc w:val="left"/>
      <w:pPr>
        <w:ind w:left="360" w:hanging="360"/>
      </w:pPr>
      <w:rPr>
        <w:rFonts w:hint="default"/>
      </w:rPr>
    </w:lvl>
  </w:abstractNum>
  <w:abstractNum w:abstractNumId="28" w15:restartNumberingAfterBreak="0">
    <w:nsid w:val="4BE136E8"/>
    <w:multiLevelType w:val="hybridMultilevel"/>
    <w:tmpl w:val="B92E9B0A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29" w15:restartNumberingAfterBreak="0">
    <w:nsid w:val="500D451A"/>
    <w:multiLevelType w:val="hybridMultilevel"/>
    <w:tmpl w:val="6E90F76A"/>
    <w:lvl w:ilvl="0" w:tplc="0409000F">
      <w:start w:val="1"/>
      <w:numFmt w:val="decimal"/>
      <w:lvlText w:val="%1."/>
      <w:lvlJc w:val="left"/>
      <w:pPr>
        <w:ind w:left="1211" w:hanging="360"/>
      </w:pPr>
    </w:lvl>
    <w:lvl w:ilvl="1" w:tplc="04090019" w:tentative="1">
      <w:start w:val="1"/>
      <w:numFmt w:val="lowerLetter"/>
      <w:lvlText w:val="%2."/>
      <w:lvlJc w:val="left"/>
      <w:pPr>
        <w:ind w:left="1931" w:hanging="360"/>
      </w:pPr>
    </w:lvl>
    <w:lvl w:ilvl="2" w:tplc="0409001B" w:tentative="1">
      <w:start w:val="1"/>
      <w:numFmt w:val="lowerRoman"/>
      <w:lvlText w:val="%3."/>
      <w:lvlJc w:val="right"/>
      <w:pPr>
        <w:ind w:left="2651" w:hanging="180"/>
      </w:pPr>
    </w:lvl>
    <w:lvl w:ilvl="3" w:tplc="0409000F" w:tentative="1">
      <w:start w:val="1"/>
      <w:numFmt w:val="decimal"/>
      <w:lvlText w:val="%4."/>
      <w:lvlJc w:val="left"/>
      <w:pPr>
        <w:ind w:left="3371" w:hanging="360"/>
      </w:pPr>
    </w:lvl>
    <w:lvl w:ilvl="4" w:tplc="04090019" w:tentative="1">
      <w:start w:val="1"/>
      <w:numFmt w:val="lowerLetter"/>
      <w:lvlText w:val="%5."/>
      <w:lvlJc w:val="left"/>
      <w:pPr>
        <w:ind w:left="4091" w:hanging="360"/>
      </w:pPr>
    </w:lvl>
    <w:lvl w:ilvl="5" w:tplc="0409001B" w:tentative="1">
      <w:start w:val="1"/>
      <w:numFmt w:val="lowerRoman"/>
      <w:lvlText w:val="%6."/>
      <w:lvlJc w:val="right"/>
      <w:pPr>
        <w:ind w:left="4811" w:hanging="180"/>
      </w:pPr>
    </w:lvl>
    <w:lvl w:ilvl="6" w:tplc="0409000F" w:tentative="1">
      <w:start w:val="1"/>
      <w:numFmt w:val="decimal"/>
      <w:lvlText w:val="%7."/>
      <w:lvlJc w:val="left"/>
      <w:pPr>
        <w:ind w:left="5531" w:hanging="360"/>
      </w:pPr>
    </w:lvl>
    <w:lvl w:ilvl="7" w:tplc="04090019" w:tentative="1">
      <w:start w:val="1"/>
      <w:numFmt w:val="lowerLetter"/>
      <w:lvlText w:val="%8."/>
      <w:lvlJc w:val="left"/>
      <w:pPr>
        <w:ind w:left="6251" w:hanging="360"/>
      </w:pPr>
    </w:lvl>
    <w:lvl w:ilvl="8" w:tplc="0409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0" w15:restartNumberingAfterBreak="0">
    <w:nsid w:val="51307477"/>
    <w:multiLevelType w:val="hybridMultilevel"/>
    <w:tmpl w:val="D60E553A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1" w15:restartNumberingAfterBreak="0">
    <w:nsid w:val="54EC3823"/>
    <w:multiLevelType w:val="multilevel"/>
    <w:tmpl w:val="06B0D658"/>
    <w:lvl w:ilvl="0">
      <w:numFmt w:val="decimal"/>
      <w:lvlText w:val=""/>
      <w:lvlJc w:val="left"/>
    </w:lvl>
    <w:lvl w:ilvl="1">
      <w:numFmt w:val="decimal"/>
      <w:lvlText w:val=""/>
      <w:lvlJc w:val="left"/>
    </w:lvl>
    <w:lvl w:ilvl="2">
      <w:numFmt w:val="decimal"/>
      <w:lvlText w:val=""/>
      <w:lvlJc w:val="left"/>
    </w:lvl>
    <w:lvl w:ilvl="3">
      <w:numFmt w:val="decimal"/>
      <w:lvlText w:val=""/>
      <w:lvlJc w:val="left"/>
    </w:lvl>
    <w:lvl w:ilvl="4">
      <w:numFmt w:val="decimal"/>
      <w:lvlText w:val=""/>
      <w:lvlJc w:val="left"/>
    </w:lvl>
    <w:lvl w:ilvl="5">
      <w:numFmt w:val="decimal"/>
      <w:lvlText w:val=""/>
      <w:lvlJc w:val="left"/>
    </w:lvl>
    <w:lvl w:ilvl="6">
      <w:numFmt w:val="decimal"/>
      <w:lvlText w:val=""/>
      <w:lvlJc w:val="left"/>
    </w:lvl>
    <w:lvl w:ilvl="7">
      <w:numFmt w:val="decimal"/>
      <w:lvlText w:val=""/>
      <w:lvlJc w:val="left"/>
    </w:lvl>
    <w:lvl w:ilvl="8">
      <w:numFmt w:val="decimal"/>
      <w:lvlText w:val=""/>
      <w:lvlJc w:val="left"/>
    </w:lvl>
  </w:abstractNum>
  <w:abstractNum w:abstractNumId="32" w15:restartNumberingAfterBreak="0">
    <w:nsid w:val="577B53BF"/>
    <w:multiLevelType w:val="hybridMultilevel"/>
    <w:tmpl w:val="06403D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596D7019"/>
    <w:multiLevelType w:val="hybridMultilevel"/>
    <w:tmpl w:val="7020E3FE"/>
    <w:lvl w:ilvl="0" w:tplc="04090017">
      <w:start w:val="1"/>
      <w:numFmt w:val="lowerLetter"/>
      <w:lvlText w:val="%1)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4" w15:restartNumberingAfterBreak="0">
    <w:nsid w:val="5E077AA1"/>
    <w:multiLevelType w:val="hybridMultilevel"/>
    <w:tmpl w:val="88548D3C"/>
    <w:lvl w:ilvl="0" w:tplc="75C8E9FC">
      <w:numFmt w:val="bullet"/>
      <w:lvlText w:val="•"/>
      <w:lvlJc w:val="left"/>
      <w:pPr>
        <w:ind w:left="1080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5" w15:restartNumberingAfterBreak="0">
    <w:nsid w:val="64C24283"/>
    <w:multiLevelType w:val="hybridMultilevel"/>
    <w:tmpl w:val="C732638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64E609F3"/>
    <w:multiLevelType w:val="hybridMultilevel"/>
    <w:tmpl w:val="E9DE903A"/>
    <w:lvl w:ilvl="0" w:tplc="DC30C2C4">
      <w:numFmt w:val="bullet"/>
      <w:pStyle w:val="ListParagraph"/>
      <w:lvlText w:val="•"/>
      <w:lvlJc w:val="left"/>
      <w:pPr>
        <w:ind w:left="896" w:hanging="360"/>
      </w:pPr>
      <w:rPr>
        <w:rFonts w:ascii="Lucida Sans Unicode" w:eastAsia="Lucida Sans Unicode" w:hAnsi="Lucida Sans Unicode" w:cs="Lucida Sans Unicode" w:hint="default"/>
        <w:b w:val="0"/>
        <w:bCs w:val="0"/>
        <w:i w:val="0"/>
        <w:iCs w:val="0"/>
        <w:w w:val="78"/>
        <w:sz w:val="22"/>
        <w:szCs w:val="22"/>
      </w:rPr>
    </w:lvl>
    <w:lvl w:ilvl="1" w:tplc="75C8E9FC">
      <w:numFmt w:val="bullet"/>
      <w:lvlText w:val="•"/>
      <w:lvlJc w:val="left"/>
      <w:pPr>
        <w:ind w:left="1616" w:hanging="360"/>
      </w:pPr>
      <w:rPr>
        <w:rFonts w:ascii="Lucida Sans Unicode" w:hAnsi="Lucida Sans Unicode" w:hint="default"/>
        <w:b w:val="0"/>
        <w:bCs w:val="0"/>
        <w:i w:val="0"/>
        <w:iCs w:val="0"/>
        <w:w w:val="78"/>
        <w:sz w:val="22"/>
        <w:szCs w:val="22"/>
      </w:rPr>
    </w:lvl>
    <w:lvl w:ilvl="2" w:tplc="04090005">
      <w:start w:val="1"/>
      <w:numFmt w:val="bullet"/>
      <w:lvlText w:val=""/>
      <w:lvlJc w:val="left"/>
      <w:pPr>
        <w:ind w:left="233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05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77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49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21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93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656" w:hanging="360"/>
      </w:pPr>
      <w:rPr>
        <w:rFonts w:ascii="Wingdings" w:hAnsi="Wingdings" w:hint="default"/>
      </w:rPr>
    </w:lvl>
  </w:abstractNum>
  <w:abstractNum w:abstractNumId="37" w15:restartNumberingAfterBreak="0">
    <w:nsid w:val="68320BB6"/>
    <w:multiLevelType w:val="hybridMultilevel"/>
    <w:tmpl w:val="FB22EBFC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6A422C15"/>
    <w:multiLevelType w:val="hybridMultilevel"/>
    <w:tmpl w:val="FCFE2C70"/>
    <w:lvl w:ilvl="0" w:tplc="04090011">
      <w:start w:val="1"/>
      <w:numFmt w:val="decimal"/>
      <w:lvlText w:val="%1)"/>
      <w:lvlJc w:val="left"/>
      <w:pPr>
        <w:ind w:left="896" w:hanging="360"/>
      </w:pPr>
    </w:lvl>
    <w:lvl w:ilvl="1" w:tplc="04090017">
      <w:start w:val="1"/>
      <w:numFmt w:val="lowerLetter"/>
      <w:lvlText w:val="%2)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39" w15:restartNumberingAfterBreak="0">
    <w:nsid w:val="751038D1"/>
    <w:multiLevelType w:val="hybridMultilevel"/>
    <w:tmpl w:val="E92486BC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 w:tentative="1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40" w15:restartNumberingAfterBreak="0">
    <w:nsid w:val="7952188B"/>
    <w:multiLevelType w:val="hybridMultilevel"/>
    <w:tmpl w:val="DD9E72A4"/>
    <w:lvl w:ilvl="0" w:tplc="0409000F">
      <w:start w:val="1"/>
      <w:numFmt w:val="decimal"/>
      <w:lvlText w:val="%1."/>
      <w:lvlJc w:val="left"/>
      <w:pPr>
        <w:ind w:left="896" w:hanging="360"/>
      </w:pPr>
    </w:lvl>
    <w:lvl w:ilvl="1" w:tplc="04090019">
      <w:start w:val="1"/>
      <w:numFmt w:val="lowerLetter"/>
      <w:lvlText w:val="%2."/>
      <w:lvlJc w:val="left"/>
      <w:pPr>
        <w:ind w:left="1616" w:hanging="360"/>
      </w:pPr>
    </w:lvl>
    <w:lvl w:ilvl="2" w:tplc="0409001B" w:tentative="1">
      <w:start w:val="1"/>
      <w:numFmt w:val="lowerRoman"/>
      <w:lvlText w:val="%3."/>
      <w:lvlJc w:val="right"/>
      <w:pPr>
        <w:ind w:left="2336" w:hanging="180"/>
      </w:pPr>
    </w:lvl>
    <w:lvl w:ilvl="3" w:tplc="0409000F" w:tentative="1">
      <w:start w:val="1"/>
      <w:numFmt w:val="decimal"/>
      <w:lvlText w:val="%4."/>
      <w:lvlJc w:val="left"/>
      <w:pPr>
        <w:ind w:left="3056" w:hanging="360"/>
      </w:pPr>
    </w:lvl>
    <w:lvl w:ilvl="4" w:tplc="04090019" w:tentative="1">
      <w:start w:val="1"/>
      <w:numFmt w:val="lowerLetter"/>
      <w:lvlText w:val="%5."/>
      <w:lvlJc w:val="left"/>
      <w:pPr>
        <w:ind w:left="3776" w:hanging="360"/>
      </w:pPr>
    </w:lvl>
    <w:lvl w:ilvl="5" w:tplc="0409001B" w:tentative="1">
      <w:start w:val="1"/>
      <w:numFmt w:val="lowerRoman"/>
      <w:lvlText w:val="%6."/>
      <w:lvlJc w:val="right"/>
      <w:pPr>
        <w:ind w:left="4496" w:hanging="180"/>
      </w:pPr>
    </w:lvl>
    <w:lvl w:ilvl="6" w:tplc="0409000F" w:tentative="1">
      <w:start w:val="1"/>
      <w:numFmt w:val="decimal"/>
      <w:lvlText w:val="%7."/>
      <w:lvlJc w:val="left"/>
      <w:pPr>
        <w:ind w:left="5216" w:hanging="360"/>
      </w:pPr>
    </w:lvl>
    <w:lvl w:ilvl="7" w:tplc="04090019" w:tentative="1">
      <w:start w:val="1"/>
      <w:numFmt w:val="lowerLetter"/>
      <w:lvlText w:val="%8."/>
      <w:lvlJc w:val="left"/>
      <w:pPr>
        <w:ind w:left="5936" w:hanging="360"/>
      </w:pPr>
    </w:lvl>
    <w:lvl w:ilvl="8" w:tplc="0409001B" w:tentative="1">
      <w:start w:val="1"/>
      <w:numFmt w:val="lowerRoman"/>
      <w:lvlText w:val="%9."/>
      <w:lvlJc w:val="right"/>
      <w:pPr>
        <w:ind w:left="6656" w:hanging="180"/>
      </w:pPr>
    </w:lvl>
  </w:abstractNum>
  <w:abstractNum w:abstractNumId="41" w15:restartNumberingAfterBreak="0">
    <w:nsid w:val="7F5F3A8C"/>
    <w:multiLevelType w:val="multilevel"/>
    <w:tmpl w:val="CA3868F6"/>
    <w:lvl w:ilvl="0">
      <w:start w:val="1"/>
      <w:numFmt w:val="upperLetter"/>
      <w:pStyle w:val="TtolAnnex1"/>
      <w:suff w:val="space"/>
      <w:lvlText w:val="%1."/>
      <w:lvlJc w:val="left"/>
      <w:pPr>
        <w:ind w:left="357" w:hanging="357"/>
      </w:pPr>
      <w:rPr>
        <w:rFonts w:hint="default"/>
        <w:b/>
        <w:bCs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vanish w:val="0"/>
        <w:spacing w:val="0"/>
        <w:kern w:val="0"/>
        <w:position w:val="0"/>
        <w:u w:val="none"/>
        <w:effect w:val="none"/>
        <w:vertAlign w:val="baseline"/>
        <w:em w:val="none"/>
        <w:specVanish w:val="0"/>
        <w14:glow w14:rad="0">
          <w14:srgbClr w14:val="000000"/>
        </w14:glow>
        <w14:shadow w14:blurRad="0" w14:dist="0" w14:dir="0" w14:sx="0" w14:sy="0" w14:kx="0" w14:ky="0" w14:algn="none">
          <w14:srgbClr w14:val="000000"/>
        </w14:shadow>
        <w14:reflection w14:blurRad="0" w14:stA="0" w14:stPos="0" w14:endA="0" w14:endPos="0" w14:dist="0" w14:dir="0" w14:fadeDir="0" w14:sx="0" w14:sy="0" w14:kx="0" w14:ky="0" w14:algn="none"/>
        <w14:textOutline w14:w="0" w14:cap="rnd" w14:cmpd="sng" w14:algn="ctr">
          <w14:noFill/>
          <w14:prstDash w14:val="solid"/>
          <w14:bevel/>
        </w14:textOutline>
        <w14:scene3d>
          <w14:camera w14:prst="orthographicFront"/>
          <w14:lightRig w14:rig="threePt" w14:dir="t">
            <w14:rot w14:lat="0" w14:lon="0" w14:rev="0"/>
          </w14:lightRig>
        </w14:scene3d>
        <w14:props3d w14:extrusionH="0" w14:contourW="0" w14:prstMaterial="none"/>
        <w14:ligatures w14:val="none"/>
        <w14:numForm w14:val="default"/>
        <w14:numSpacing w14:val="default"/>
        <w14:stylisticSets/>
        <w14:cntxtAlts w14:val="0"/>
      </w:rPr>
    </w:lvl>
    <w:lvl w:ilvl="1">
      <w:start w:val="1"/>
      <w:numFmt w:val="decimal"/>
      <w:pStyle w:val="TtolAnnex2"/>
      <w:lvlText w:val="%1.%2."/>
      <w:lvlJc w:val="left"/>
      <w:pPr>
        <w:ind w:left="357" w:hanging="357"/>
      </w:pPr>
      <w:rPr>
        <w:rFonts w:hint="default"/>
        <w:sz w:val="28"/>
        <w:szCs w:val="28"/>
      </w:rPr>
    </w:lvl>
    <w:lvl w:ilvl="2">
      <w:start w:val="1"/>
      <w:numFmt w:val="lowerRoman"/>
      <w:lvlText w:val="%3."/>
      <w:lvlJc w:val="left"/>
      <w:pPr>
        <w:ind w:left="357" w:hanging="357"/>
      </w:pPr>
      <w:rPr>
        <w:rFonts w:hint="default"/>
        <w:sz w:val="24"/>
      </w:rPr>
    </w:lvl>
    <w:lvl w:ilvl="3">
      <w:start w:val="1"/>
      <w:numFmt w:val="decimal"/>
      <w:lvlText w:val="%4."/>
      <w:lvlJc w:val="left"/>
      <w:pPr>
        <w:ind w:left="357" w:hanging="357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57" w:hanging="357"/>
      </w:pPr>
      <w:rPr>
        <w:rFonts w:hint="default"/>
      </w:rPr>
    </w:lvl>
    <w:lvl w:ilvl="5">
      <w:start w:val="1"/>
      <w:numFmt w:val="lowerRoman"/>
      <w:lvlText w:val="%6."/>
      <w:lvlJc w:val="left"/>
      <w:pPr>
        <w:ind w:left="357" w:hanging="357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357" w:hanging="357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357" w:hanging="357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57" w:hanging="357"/>
      </w:pPr>
      <w:rPr>
        <w:rFonts w:hint="default"/>
      </w:rPr>
    </w:lvl>
  </w:abstractNum>
  <w:num w:numId="1">
    <w:abstractNumId w:val="20"/>
  </w:num>
  <w:num w:numId="2">
    <w:abstractNumId w:val="31"/>
  </w:num>
  <w:num w:numId="3">
    <w:abstractNumId w:val="14"/>
  </w:num>
  <w:num w:numId="4">
    <w:abstractNumId w:val="12"/>
  </w:num>
  <w:num w:numId="5">
    <w:abstractNumId w:val="16"/>
  </w:num>
  <w:num w:numId="6">
    <w:abstractNumId w:val="26"/>
  </w:num>
  <w:num w:numId="7">
    <w:abstractNumId w:val="27"/>
  </w:num>
  <w:num w:numId="8">
    <w:abstractNumId w:val="9"/>
  </w:num>
  <w:num w:numId="9">
    <w:abstractNumId w:val="36"/>
  </w:num>
  <w:num w:numId="10">
    <w:abstractNumId w:val="20"/>
  </w:num>
  <w:num w:numId="11">
    <w:abstractNumId w:val="19"/>
  </w:num>
  <w:num w:numId="12">
    <w:abstractNumId w:val="35"/>
  </w:num>
  <w:num w:numId="13">
    <w:abstractNumId w:val="0"/>
  </w:num>
  <w:num w:numId="14">
    <w:abstractNumId w:val="15"/>
  </w:num>
  <w:num w:numId="15">
    <w:abstractNumId w:val="5"/>
  </w:num>
  <w:num w:numId="16">
    <w:abstractNumId w:val="21"/>
  </w:num>
  <w:num w:numId="17">
    <w:abstractNumId w:val="1"/>
  </w:num>
  <w:num w:numId="18">
    <w:abstractNumId w:val="24"/>
  </w:num>
  <w:num w:numId="19">
    <w:abstractNumId w:val="37"/>
  </w:num>
  <w:num w:numId="20">
    <w:abstractNumId w:val="10"/>
  </w:num>
  <w:num w:numId="21">
    <w:abstractNumId w:val="33"/>
  </w:num>
  <w:num w:numId="22">
    <w:abstractNumId w:val="3"/>
  </w:num>
  <w:num w:numId="23">
    <w:abstractNumId w:val="22"/>
  </w:num>
  <w:num w:numId="24">
    <w:abstractNumId w:val="28"/>
  </w:num>
  <w:num w:numId="25">
    <w:abstractNumId w:val="13"/>
  </w:num>
  <w:num w:numId="26">
    <w:abstractNumId w:val="38"/>
  </w:num>
  <w:num w:numId="27">
    <w:abstractNumId w:val="6"/>
  </w:num>
  <w:num w:numId="28">
    <w:abstractNumId w:val="34"/>
  </w:num>
  <w:num w:numId="29">
    <w:abstractNumId w:val="4"/>
  </w:num>
  <w:num w:numId="30">
    <w:abstractNumId w:val="32"/>
  </w:num>
  <w:num w:numId="31">
    <w:abstractNumId w:val="29"/>
  </w:num>
  <w:num w:numId="32">
    <w:abstractNumId w:val="17"/>
  </w:num>
  <w:num w:numId="33">
    <w:abstractNumId w:val="25"/>
  </w:num>
  <w:num w:numId="34">
    <w:abstractNumId w:val="7"/>
  </w:num>
  <w:num w:numId="35">
    <w:abstractNumId w:val="18"/>
  </w:num>
  <w:num w:numId="36">
    <w:abstractNumId w:val="41"/>
  </w:num>
  <w:num w:numId="37">
    <w:abstractNumId w:val="39"/>
  </w:num>
  <w:num w:numId="38">
    <w:abstractNumId w:val="8"/>
  </w:num>
  <w:num w:numId="39">
    <w:abstractNumId w:val="2"/>
  </w:num>
  <w:num w:numId="40">
    <w:abstractNumId w:val="11"/>
  </w:num>
  <w:num w:numId="41">
    <w:abstractNumId w:val="30"/>
  </w:num>
  <w:num w:numId="42">
    <w:abstractNumId w:val="23"/>
  </w:num>
  <w:num w:numId="43">
    <w:abstractNumId w:val="4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5"/>
  <w:proofState w:spelling="clean" w:grammar="clean"/>
  <w:attachedTemplate r:id="rId1"/>
  <w:defaultTabStop w:val="720"/>
  <w:evenAndOddHeaders/>
  <w:characterSpacingControl w:val="doNotCompress"/>
  <w:hdrShapeDefaults>
    <o:shapedefaults v:ext="edit" spidmax="2049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58BC"/>
    <w:rsid w:val="000009F7"/>
    <w:rsid w:val="00000EC4"/>
    <w:rsid w:val="00001199"/>
    <w:rsid w:val="0000124E"/>
    <w:rsid w:val="00001BE6"/>
    <w:rsid w:val="000023D6"/>
    <w:rsid w:val="00002769"/>
    <w:rsid w:val="00003E51"/>
    <w:rsid w:val="000041A5"/>
    <w:rsid w:val="00004341"/>
    <w:rsid w:val="000056A8"/>
    <w:rsid w:val="0000579E"/>
    <w:rsid w:val="00007011"/>
    <w:rsid w:val="000072E1"/>
    <w:rsid w:val="00011161"/>
    <w:rsid w:val="000116A5"/>
    <w:rsid w:val="000125BF"/>
    <w:rsid w:val="0001330C"/>
    <w:rsid w:val="000134AF"/>
    <w:rsid w:val="0001547A"/>
    <w:rsid w:val="00015899"/>
    <w:rsid w:val="000159A3"/>
    <w:rsid w:val="000168CE"/>
    <w:rsid w:val="00016A84"/>
    <w:rsid w:val="00016CA3"/>
    <w:rsid w:val="00016E87"/>
    <w:rsid w:val="00017324"/>
    <w:rsid w:val="00017531"/>
    <w:rsid w:val="00020845"/>
    <w:rsid w:val="0002145B"/>
    <w:rsid w:val="00021DBB"/>
    <w:rsid w:val="00023A17"/>
    <w:rsid w:val="00024896"/>
    <w:rsid w:val="00024EF6"/>
    <w:rsid w:val="000262AE"/>
    <w:rsid w:val="00027841"/>
    <w:rsid w:val="00027E93"/>
    <w:rsid w:val="00027F9B"/>
    <w:rsid w:val="0003097B"/>
    <w:rsid w:val="000316C6"/>
    <w:rsid w:val="000317C7"/>
    <w:rsid w:val="000318A5"/>
    <w:rsid w:val="0003286F"/>
    <w:rsid w:val="0003323F"/>
    <w:rsid w:val="00033389"/>
    <w:rsid w:val="00033E5B"/>
    <w:rsid w:val="00034644"/>
    <w:rsid w:val="00034C99"/>
    <w:rsid w:val="00035407"/>
    <w:rsid w:val="000356EE"/>
    <w:rsid w:val="00035F82"/>
    <w:rsid w:val="000361FF"/>
    <w:rsid w:val="0003649A"/>
    <w:rsid w:val="00036804"/>
    <w:rsid w:val="000368D0"/>
    <w:rsid w:val="0003796C"/>
    <w:rsid w:val="00037A16"/>
    <w:rsid w:val="00037BEA"/>
    <w:rsid w:val="00037FDA"/>
    <w:rsid w:val="00040F73"/>
    <w:rsid w:val="00041D05"/>
    <w:rsid w:val="00042445"/>
    <w:rsid w:val="000426DD"/>
    <w:rsid w:val="000429AB"/>
    <w:rsid w:val="00042B25"/>
    <w:rsid w:val="0004308C"/>
    <w:rsid w:val="00043A25"/>
    <w:rsid w:val="00044ACD"/>
    <w:rsid w:val="0004528B"/>
    <w:rsid w:val="000458E1"/>
    <w:rsid w:val="00045EA6"/>
    <w:rsid w:val="000460FA"/>
    <w:rsid w:val="00046C15"/>
    <w:rsid w:val="00046CC6"/>
    <w:rsid w:val="00050129"/>
    <w:rsid w:val="0005063A"/>
    <w:rsid w:val="00050B02"/>
    <w:rsid w:val="00050D8C"/>
    <w:rsid w:val="00051B02"/>
    <w:rsid w:val="000521C7"/>
    <w:rsid w:val="000525E7"/>
    <w:rsid w:val="00052BB7"/>
    <w:rsid w:val="00052D4A"/>
    <w:rsid w:val="00053B5B"/>
    <w:rsid w:val="000550B1"/>
    <w:rsid w:val="00055DDE"/>
    <w:rsid w:val="000565D4"/>
    <w:rsid w:val="00056845"/>
    <w:rsid w:val="00057153"/>
    <w:rsid w:val="00057261"/>
    <w:rsid w:val="00057A09"/>
    <w:rsid w:val="00057F49"/>
    <w:rsid w:val="000600A8"/>
    <w:rsid w:val="000626B8"/>
    <w:rsid w:val="000629C9"/>
    <w:rsid w:val="0006325D"/>
    <w:rsid w:val="00063382"/>
    <w:rsid w:val="000638A2"/>
    <w:rsid w:val="000642F4"/>
    <w:rsid w:val="000676CF"/>
    <w:rsid w:val="00067E06"/>
    <w:rsid w:val="0007093A"/>
    <w:rsid w:val="00070C0A"/>
    <w:rsid w:val="0007202C"/>
    <w:rsid w:val="00072511"/>
    <w:rsid w:val="000726D2"/>
    <w:rsid w:val="000734F1"/>
    <w:rsid w:val="0007391C"/>
    <w:rsid w:val="00073C6D"/>
    <w:rsid w:val="00074120"/>
    <w:rsid w:val="00074144"/>
    <w:rsid w:val="0007456D"/>
    <w:rsid w:val="00074E0A"/>
    <w:rsid w:val="000755EA"/>
    <w:rsid w:val="00075D9C"/>
    <w:rsid w:val="00075F18"/>
    <w:rsid w:val="00076E6E"/>
    <w:rsid w:val="00076EC6"/>
    <w:rsid w:val="0007766C"/>
    <w:rsid w:val="00080124"/>
    <w:rsid w:val="000809E6"/>
    <w:rsid w:val="00080FDE"/>
    <w:rsid w:val="00081105"/>
    <w:rsid w:val="0008133C"/>
    <w:rsid w:val="000821C5"/>
    <w:rsid w:val="00082E2B"/>
    <w:rsid w:val="000837FD"/>
    <w:rsid w:val="0008399A"/>
    <w:rsid w:val="00083E01"/>
    <w:rsid w:val="0008494B"/>
    <w:rsid w:val="000854D0"/>
    <w:rsid w:val="00085D2E"/>
    <w:rsid w:val="000869F9"/>
    <w:rsid w:val="00086E8F"/>
    <w:rsid w:val="00087E32"/>
    <w:rsid w:val="000904C4"/>
    <w:rsid w:val="0009109D"/>
    <w:rsid w:val="00091152"/>
    <w:rsid w:val="0009165C"/>
    <w:rsid w:val="0009244B"/>
    <w:rsid w:val="00092A51"/>
    <w:rsid w:val="00092BB5"/>
    <w:rsid w:val="00093242"/>
    <w:rsid w:val="00093822"/>
    <w:rsid w:val="00095339"/>
    <w:rsid w:val="0009562A"/>
    <w:rsid w:val="00095973"/>
    <w:rsid w:val="00095C1B"/>
    <w:rsid w:val="000975B8"/>
    <w:rsid w:val="0009773E"/>
    <w:rsid w:val="000A02C6"/>
    <w:rsid w:val="000A07E3"/>
    <w:rsid w:val="000A0C3C"/>
    <w:rsid w:val="000A1A87"/>
    <w:rsid w:val="000A2722"/>
    <w:rsid w:val="000A2784"/>
    <w:rsid w:val="000A4B32"/>
    <w:rsid w:val="000A5022"/>
    <w:rsid w:val="000A52ED"/>
    <w:rsid w:val="000A5EF8"/>
    <w:rsid w:val="000A63FB"/>
    <w:rsid w:val="000A6763"/>
    <w:rsid w:val="000A6976"/>
    <w:rsid w:val="000A74A3"/>
    <w:rsid w:val="000B038D"/>
    <w:rsid w:val="000B1869"/>
    <w:rsid w:val="000B1B34"/>
    <w:rsid w:val="000B3035"/>
    <w:rsid w:val="000B359D"/>
    <w:rsid w:val="000B5206"/>
    <w:rsid w:val="000B588D"/>
    <w:rsid w:val="000B6735"/>
    <w:rsid w:val="000B6CD6"/>
    <w:rsid w:val="000B6EDB"/>
    <w:rsid w:val="000B7063"/>
    <w:rsid w:val="000B7587"/>
    <w:rsid w:val="000C0EC1"/>
    <w:rsid w:val="000C1299"/>
    <w:rsid w:val="000C1D61"/>
    <w:rsid w:val="000C21CE"/>
    <w:rsid w:val="000C312B"/>
    <w:rsid w:val="000C3EDE"/>
    <w:rsid w:val="000C3FE3"/>
    <w:rsid w:val="000C426C"/>
    <w:rsid w:val="000C527F"/>
    <w:rsid w:val="000C58E3"/>
    <w:rsid w:val="000C6275"/>
    <w:rsid w:val="000C67E6"/>
    <w:rsid w:val="000C691E"/>
    <w:rsid w:val="000C6E54"/>
    <w:rsid w:val="000C71AB"/>
    <w:rsid w:val="000C77BA"/>
    <w:rsid w:val="000C7929"/>
    <w:rsid w:val="000C7B7D"/>
    <w:rsid w:val="000D039B"/>
    <w:rsid w:val="000D03D1"/>
    <w:rsid w:val="000D0932"/>
    <w:rsid w:val="000D118F"/>
    <w:rsid w:val="000D138F"/>
    <w:rsid w:val="000D16B9"/>
    <w:rsid w:val="000D2010"/>
    <w:rsid w:val="000D38A7"/>
    <w:rsid w:val="000D47D0"/>
    <w:rsid w:val="000D517C"/>
    <w:rsid w:val="000D5C7D"/>
    <w:rsid w:val="000D62E8"/>
    <w:rsid w:val="000D6C2E"/>
    <w:rsid w:val="000D71F2"/>
    <w:rsid w:val="000E0602"/>
    <w:rsid w:val="000E1655"/>
    <w:rsid w:val="000E1E13"/>
    <w:rsid w:val="000E2CF0"/>
    <w:rsid w:val="000E2E2F"/>
    <w:rsid w:val="000E33D3"/>
    <w:rsid w:val="000E458E"/>
    <w:rsid w:val="000E4C55"/>
    <w:rsid w:val="000E4EDC"/>
    <w:rsid w:val="000E5425"/>
    <w:rsid w:val="000E5673"/>
    <w:rsid w:val="000E58E7"/>
    <w:rsid w:val="000E5B92"/>
    <w:rsid w:val="000E6892"/>
    <w:rsid w:val="000E7616"/>
    <w:rsid w:val="000F0921"/>
    <w:rsid w:val="000F0A15"/>
    <w:rsid w:val="000F2124"/>
    <w:rsid w:val="000F2DA7"/>
    <w:rsid w:val="000F39A1"/>
    <w:rsid w:val="000F3D9D"/>
    <w:rsid w:val="000F4F96"/>
    <w:rsid w:val="000F5854"/>
    <w:rsid w:val="000F6171"/>
    <w:rsid w:val="000F6752"/>
    <w:rsid w:val="000F6991"/>
    <w:rsid w:val="000F790B"/>
    <w:rsid w:val="001013AA"/>
    <w:rsid w:val="0010141C"/>
    <w:rsid w:val="00101E7F"/>
    <w:rsid w:val="00102314"/>
    <w:rsid w:val="00102410"/>
    <w:rsid w:val="001024A9"/>
    <w:rsid w:val="0010259C"/>
    <w:rsid w:val="00103224"/>
    <w:rsid w:val="00103D00"/>
    <w:rsid w:val="001045A4"/>
    <w:rsid w:val="0010500D"/>
    <w:rsid w:val="00105140"/>
    <w:rsid w:val="00105205"/>
    <w:rsid w:val="001067A2"/>
    <w:rsid w:val="0010720B"/>
    <w:rsid w:val="00107350"/>
    <w:rsid w:val="0010757B"/>
    <w:rsid w:val="00107ADF"/>
    <w:rsid w:val="0011088B"/>
    <w:rsid w:val="00110E86"/>
    <w:rsid w:val="00112343"/>
    <w:rsid w:val="001129DF"/>
    <w:rsid w:val="00112BFC"/>
    <w:rsid w:val="001138A6"/>
    <w:rsid w:val="00113DD3"/>
    <w:rsid w:val="00114329"/>
    <w:rsid w:val="00114C63"/>
    <w:rsid w:val="00117988"/>
    <w:rsid w:val="001206FB"/>
    <w:rsid w:val="00122E1C"/>
    <w:rsid w:val="00123DE3"/>
    <w:rsid w:val="00124416"/>
    <w:rsid w:val="00125B30"/>
    <w:rsid w:val="00125F7B"/>
    <w:rsid w:val="001262C5"/>
    <w:rsid w:val="001265D4"/>
    <w:rsid w:val="001267AB"/>
    <w:rsid w:val="00126AD6"/>
    <w:rsid w:val="00126B9D"/>
    <w:rsid w:val="001312DD"/>
    <w:rsid w:val="0013293F"/>
    <w:rsid w:val="00132FD7"/>
    <w:rsid w:val="0013495D"/>
    <w:rsid w:val="00134E52"/>
    <w:rsid w:val="001352EC"/>
    <w:rsid w:val="00136A09"/>
    <w:rsid w:val="00137080"/>
    <w:rsid w:val="001378B0"/>
    <w:rsid w:val="001405E5"/>
    <w:rsid w:val="00140A56"/>
    <w:rsid w:val="00141C1C"/>
    <w:rsid w:val="00142932"/>
    <w:rsid w:val="00142BCD"/>
    <w:rsid w:val="00142C03"/>
    <w:rsid w:val="00143543"/>
    <w:rsid w:val="00143AF2"/>
    <w:rsid w:val="0014445F"/>
    <w:rsid w:val="001444F6"/>
    <w:rsid w:val="0014545D"/>
    <w:rsid w:val="0014583F"/>
    <w:rsid w:val="001462F4"/>
    <w:rsid w:val="0014639A"/>
    <w:rsid w:val="00146F45"/>
    <w:rsid w:val="00147640"/>
    <w:rsid w:val="00147C9F"/>
    <w:rsid w:val="00147DEB"/>
    <w:rsid w:val="00150288"/>
    <w:rsid w:val="001513DD"/>
    <w:rsid w:val="00152950"/>
    <w:rsid w:val="00152D74"/>
    <w:rsid w:val="001532CF"/>
    <w:rsid w:val="00153E24"/>
    <w:rsid w:val="001545ED"/>
    <w:rsid w:val="00154ED6"/>
    <w:rsid w:val="00155111"/>
    <w:rsid w:val="0015602D"/>
    <w:rsid w:val="00156BA1"/>
    <w:rsid w:val="00157E7B"/>
    <w:rsid w:val="00160255"/>
    <w:rsid w:val="00160425"/>
    <w:rsid w:val="00160EC1"/>
    <w:rsid w:val="001611A5"/>
    <w:rsid w:val="001619C6"/>
    <w:rsid w:val="001620D5"/>
    <w:rsid w:val="00162E85"/>
    <w:rsid w:val="00163230"/>
    <w:rsid w:val="00163368"/>
    <w:rsid w:val="00163971"/>
    <w:rsid w:val="00163EC6"/>
    <w:rsid w:val="00163F20"/>
    <w:rsid w:val="001641D0"/>
    <w:rsid w:val="00164660"/>
    <w:rsid w:val="00165045"/>
    <w:rsid w:val="00166E4A"/>
    <w:rsid w:val="001706F5"/>
    <w:rsid w:val="00170C68"/>
    <w:rsid w:val="00171E01"/>
    <w:rsid w:val="00171E81"/>
    <w:rsid w:val="0017200E"/>
    <w:rsid w:val="00172DBE"/>
    <w:rsid w:val="0017473C"/>
    <w:rsid w:val="00174DD9"/>
    <w:rsid w:val="00175121"/>
    <w:rsid w:val="0017561B"/>
    <w:rsid w:val="001756BA"/>
    <w:rsid w:val="00175B6A"/>
    <w:rsid w:val="00175B94"/>
    <w:rsid w:val="0017632D"/>
    <w:rsid w:val="00176BFD"/>
    <w:rsid w:val="00176FB2"/>
    <w:rsid w:val="001804EC"/>
    <w:rsid w:val="00180D21"/>
    <w:rsid w:val="00181F05"/>
    <w:rsid w:val="00182CC3"/>
    <w:rsid w:val="001831E0"/>
    <w:rsid w:val="00183E91"/>
    <w:rsid w:val="00185FA3"/>
    <w:rsid w:val="001865CC"/>
    <w:rsid w:val="00186B4B"/>
    <w:rsid w:val="00187AB7"/>
    <w:rsid w:val="00187B95"/>
    <w:rsid w:val="001902AD"/>
    <w:rsid w:val="00190B9C"/>
    <w:rsid w:val="00191211"/>
    <w:rsid w:val="00191AB2"/>
    <w:rsid w:val="001920EC"/>
    <w:rsid w:val="00192194"/>
    <w:rsid w:val="00192500"/>
    <w:rsid w:val="001933FF"/>
    <w:rsid w:val="00193645"/>
    <w:rsid w:val="001937E5"/>
    <w:rsid w:val="001943C6"/>
    <w:rsid w:val="001946FE"/>
    <w:rsid w:val="00194FD7"/>
    <w:rsid w:val="0019596D"/>
    <w:rsid w:val="00195C76"/>
    <w:rsid w:val="00196AC7"/>
    <w:rsid w:val="00196DD7"/>
    <w:rsid w:val="00197FD9"/>
    <w:rsid w:val="001A02E2"/>
    <w:rsid w:val="001A081B"/>
    <w:rsid w:val="001A0A25"/>
    <w:rsid w:val="001A0B59"/>
    <w:rsid w:val="001A1DCC"/>
    <w:rsid w:val="001A203F"/>
    <w:rsid w:val="001A2309"/>
    <w:rsid w:val="001A27A6"/>
    <w:rsid w:val="001A2EAE"/>
    <w:rsid w:val="001A31DB"/>
    <w:rsid w:val="001A4E94"/>
    <w:rsid w:val="001A4F06"/>
    <w:rsid w:val="001A5191"/>
    <w:rsid w:val="001A53C4"/>
    <w:rsid w:val="001A580A"/>
    <w:rsid w:val="001A580F"/>
    <w:rsid w:val="001A5A16"/>
    <w:rsid w:val="001A5EB3"/>
    <w:rsid w:val="001A756B"/>
    <w:rsid w:val="001A7794"/>
    <w:rsid w:val="001A7AFB"/>
    <w:rsid w:val="001A7E89"/>
    <w:rsid w:val="001B1F7B"/>
    <w:rsid w:val="001B32C1"/>
    <w:rsid w:val="001B3F0C"/>
    <w:rsid w:val="001B4097"/>
    <w:rsid w:val="001B43E4"/>
    <w:rsid w:val="001B4A50"/>
    <w:rsid w:val="001B744A"/>
    <w:rsid w:val="001C01EB"/>
    <w:rsid w:val="001C038A"/>
    <w:rsid w:val="001C0B07"/>
    <w:rsid w:val="001C0E61"/>
    <w:rsid w:val="001C18BB"/>
    <w:rsid w:val="001C1A12"/>
    <w:rsid w:val="001C1A85"/>
    <w:rsid w:val="001C3587"/>
    <w:rsid w:val="001C3B4C"/>
    <w:rsid w:val="001C3E2B"/>
    <w:rsid w:val="001C416E"/>
    <w:rsid w:val="001C4246"/>
    <w:rsid w:val="001C42DB"/>
    <w:rsid w:val="001C4498"/>
    <w:rsid w:val="001C6138"/>
    <w:rsid w:val="001C7353"/>
    <w:rsid w:val="001C7751"/>
    <w:rsid w:val="001C7DDC"/>
    <w:rsid w:val="001D0810"/>
    <w:rsid w:val="001D0DBF"/>
    <w:rsid w:val="001D0E03"/>
    <w:rsid w:val="001D101B"/>
    <w:rsid w:val="001D22AC"/>
    <w:rsid w:val="001D2DCF"/>
    <w:rsid w:val="001D376C"/>
    <w:rsid w:val="001D3D9D"/>
    <w:rsid w:val="001D6208"/>
    <w:rsid w:val="001D6481"/>
    <w:rsid w:val="001D7A27"/>
    <w:rsid w:val="001D7C48"/>
    <w:rsid w:val="001E0B70"/>
    <w:rsid w:val="001E0BCF"/>
    <w:rsid w:val="001E1426"/>
    <w:rsid w:val="001E181C"/>
    <w:rsid w:val="001E1FDC"/>
    <w:rsid w:val="001E284D"/>
    <w:rsid w:val="001E293D"/>
    <w:rsid w:val="001E3418"/>
    <w:rsid w:val="001E3912"/>
    <w:rsid w:val="001E4578"/>
    <w:rsid w:val="001E491B"/>
    <w:rsid w:val="001E57E7"/>
    <w:rsid w:val="001E5A33"/>
    <w:rsid w:val="001E640C"/>
    <w:rsid w:val="001E672B"/>
    <w:rsid w:val="001E6C51"/>
    <w:rsid w:val="001E7DB4"/>
    <w:rsid w:val="001F03E3"/>
    <w:rsid w:val="001F0EFB"/>
    <w:rsid w:val="001F133E"/>
    <w:rsid w:val="001F1362"/>
    <w:rsid w:val="001F1745"/>
    <w:rsid w:val="001F23BE"/>
    <w:rsid w:val="001F445F"/>
    <w:rsid w:val="001F4855"/>
    <w:rsid w:val="001F4B63"/>
    <w:rsid w:val="001F50CE"/>
    <w:rsid w:val="001F52B8"/>
    <w:rsid w:val="001F696D"/>
    <w:rsid w:val="001F6A17"/>
    <w:rsid w:val="001F6B0F"/>
    <w:rsid w:val="00201C6F"/>
    <w:rsid w:val="002034D4"/>
    <w:rsid w:val="002041E4"/>
    <w:rsid w:val="00204216"/>
    <w:rsid w:val="002044A5"/>
    <w:rsid w:val="002046BE"/>
    <w:rsid w:val="00204AA5"/>
    <w:rsid w:val="00205E33"/>
    <w:rsid w:val="00207495"/>
    <w:rsid w:val="00207773"/>
    <w:rsid w:val="002111E3"/>
    <w:rsid w:val="00211CF4"/>
    <w:rsid w:val="002126AC"/>
    <w:rsid w:val="00212CF9"/>
    <w:rsid w:val="002134BF"/>
    <w:rsid w:val="00213F47"/>
    <w:rsid w:val="002148ED"/>
    <w:rsid w:val="00214D16"/>
    <w:rsid w:val="00214DEC"/>
    <w:rsid w:val="0021549C"/>
    <w:rsid w:val="00215684"/>
    <w:rsid w:val="00215754"/>
    <w:rsid w:val="00216796"/>
    <w:rsid w:val="00216DB6"/>
    <w:rsid w:val="00216E3E"/>
    <w:rsid w:val="00217636"/>
    <w:rsid w:val="00217F8D"/>
    <w:rsid w:val="00220609"/>
    <w:rsid w:val="00220BBB"/>
    <w:rsid w:val="002219AC"/>
    <w:rsid w:val="002221C6"/>
    <w:rsid w:val="00223CF1"/>
    <w:rsid w:val="00224474"/>
    <w:rsid w:val="002247A4"/>
    <w:rsid w:val="00224C44"/>
    <w:rsid w:val="00224C61"/>
    <w:rsid w:val="00225052"/>
    <w:rsid w:val="00225342"/>
    <w:rsid w:val="00226535"/>
    <w:rsid w:val="00227B96"/>
    <w:rsid w:val="00227CF9"/>
    <w:rsid w:val="002317CE"/>
    <w:rsid w:val="00231EB3"/>
    <w:rsid w:val="0023215C"/>
    <w:rsid w:val="0023260C"/>
    <w:rsid w:val="0023316E"/>
    <w:rsid w:val="00233922"/>
    <w:rsid w:val="0023404C"/>
    <w:rsid w:val="0023444F"/>
    <w:rsid w:val="00234FDA"/>
    <w:rsid w:val="00235338"/>
    <w:rsid w:val="002357FA"/>
    <w:rsid w:val="00235E90"/>
    <w:rsid w:val="00236458"/>
    <w:rsid w:val="0023717C"/>
    <w:rsid w:val="00237688"/>
    <w:rsid w:val="00237EDD"/>
    <w:rsid w:val="002407E4"/>
    <w:rsid w:val="0024200E"/>
    <w:rsid w:val="00242280"/>
    <w:rsid w:val="00242AD0"/>
    <w:rsid w:val="002440A9"/>
    <w:rsid w:val="002442AC"/>
    <w:rsid w:val="002442DA"/>
    <w:rsid w:val="00244F06"/>
    <w:rsid w:val="00244F71"/>
    <w:rsid w:val="00244F94"/>
    <w:rsid w:val="00245267"/>
    <w:rsid w:val="00245DB0"/>
    <w:rsid w:val="00246324"/>
    <w:rsid w:val="00246578"/>
    <w:rsid w:val="002465E7"/>
    <w:rsid w:val="00247A0B"/>
    <w:rsid w:val="00250642"/>
    <w:rsid w:val="00250DD8"/>
    <w:rsid w:val="00251CA6"/>
    <w:rsid w:val="00251E03"/>
    <w:rsid w:val="00251F94"/>
    <w:rsid w:val="0025243C"/>
    <w:rsid w:val="00253D0C"/>
    <w:rsid w:val="00254BA7"/>
    <w:rsid w:val="0025682C"/>
    <w:rsid w:val="00256BD5"/>
    <w:rsid w:val="002574FA"/>
    <w:rsid w:val="00257C14"/>
    <w:rsid w:val="00257CBE"/>
    <w:rsid w:val="00257F3D"/>
    <w:rsid w:val="002600FB"/>
    <w:rsid w:val="00260CEF"/>
    <w:rsid w:val="00260E96"/>
    <w:rsid w:val="00260F70"/>
    <w:rsid w:val="002620FE"/>
    <w:rsid w:val="0026366B"/>
    <w:rsid w:val="00264509"/>
    <w:rsid w:val="00264551"/>
    <w:rsid w:val="00264687"/>
    <w:rsid w:val="00265A13"/>
    <w:rsid w:val="00266625"/>
    <w:rsid w:val="00267947"/>
    <w:rsid w:val="002707DC"/>
    <w:rsid w:val="00270F27"/>
    <w:rsid w:val="0027152E"/>
    <w:rsid w:val="00272694"/>
    <w:rsid w:val="00272D43"/>
    <w:rsid w:val="00272D90"/>
    <w:rsid w:val="002732B0"/>
    <w:rsid w:val="002734B7"/>
    <w:rsid w:val="002746F0"/>
    <w:rsid w:val="0027573F"/>
    <w:rsid w:val="00275FCA"/>
    <w:rsid w:val="0027606C"/>
    <w:rsid w:val="00276AF9"/>
    <w:rsid w:val="00277D9A"/>
    <w:rsid w:val="00277F15"/>
    <w:rsid w:val="0028033F"/>
    <w:rsid w:val="002812D2"/>
    <w:rsid w:val="00281C6D"/>
    <w:rsid w:val="0028206F"/>
    <w:rsid w:val="00283456"/>
    <w:rsid w:val="00283C3B"/>
    <w:rsid w:val="00283FE7"/>
    <w:rsid w:val="0028476C"/>
    <w:rsid w:val="00284877"/>
    <w:rsid w:val="00285FD6"/>
    <w:rsid w:val="00286B5C"/>
    <w:rsid w:val="00286CB9"/>
    <w:rsid w:val="00286E36"/>
    <w:rsid w:val="0028727D"/>
    <w:rsid w:val="00287430"/>
    <w:rsid w:val="00290196"/>
    <w:rsid w:val="0029039B"/>
    <w:rsid w:val="00290FA1"/>
    <w:rsid w:val="00291C35"/>
    <w:rsid w:val="0029215E"/>
    <w:rsid w:val="00292B09"/>
    <w:rsid w:val="002937C4"/>
    <w:rsid w:val="00296159"/>
    <w:rsid w:val="00296C61"/>
    <w:rsid w:val="00297B2F"/>
    <w:rsid w:val="00297F0E"/>
    <w:rsid w:val="002A0C32"/>
    <w:rsid w:val="002A2733"/>
    <w:rsid w:val="002A39FD"/>
    <w:rsid w:val="002A3BE3"/>
    <w:rsid w:val="002A3BFD"/>
    <w:rsid w:val="002A3DF9"/>
    <w:rsid w:val="002A3FBA"/>
    <w:rsid w:val="002A4AFE"/>
    <w:rsid w:val="002A554C"/>
    <w:rsid w:val="002A6099"/>
    <w:rsid w:val="002A6B3D"/>
    <w:rsid w:val="002A75F2"/>
    <w:rsid w:val="002B023D"/>
    <w:rsid w:val="002B0977"/>
    <w:rsid w:val="002B0F0E"/>
    <w:rsid w:val="002B1971"/>
    <w:rsid w:val="002B1FC5"/>
    <w:rsid w:val="002B23E7"/>
    <w:rsid w:val="002B2A77"/>
    <w:rsid w:val="002B42A8"/>
    <w:rsid w:val="002B44C4"/>
    <w:rsid w:val="002B4881"/>
    <w:rsid w:val="002B4B46"/>
    <w:rsid w:val="002B53B1"/>
    <w:rsid w:val="002B688B"/>
    <w:rsid w:val="002B7421"/>
    <w:rsid w:val="002B751E"/>
    <w:rsid w:val="002C06C5"/>
    <w:rsid w:val="002C0E82"/>
    <w:rsid w:val="002C1F51"/>
    <w:rsid w:val="002C2F65"/>
    <w:rsid w:val="002C308B"/>
    <w:rsid w:val="002C373B"/>
    <w:rsid w:val="002C3B30"/>
    <w:rsid w:val="002C3C71"/>
    <w:rsid w:val="002C43C7"/>
    <w:rsid w:val="002C4995"/>
    <w:rsid w:val="002C4A2F"/>
    <w:rsid w:val="002C4E56"/>
    <w:rsid w:val="002C5163"/>
    <w:rsid w:val="002C5F63"/>
    <w:rsid w:val="002C6B61"/>
    <w:rsid w:val="002C6C8C"/>
    <w:rsid w:val="002C76F1"/>
    <w:rsid w:val="002D0014"/>
    <w:rsid w:val="002D0AF0"/>
    <w:rsid w:val="002D102A"/>
    <w:rsid w:val="002D1964"/>
    <w:rsid w:val="002D2346"/>
    <w:rsid w:val="002D357F"/>
    <w:rsid w:val="002D3E28"/>
    <w:rsid w:val="002D44F5"/>
    <w:rsid w:val="002D48D9"/>
    <w:rsid w:val="002D491B"/>
    <w:rsid w:val="002D50C3"/>
    <w:rsid w:val="002D623A"/>
    <w:rsid w:val="002D7A3A"/>
    <w:rsid w:val="002D7A54"/>
    <w:rsid w:val="002E01A6"/>
    <w:rsid w:val="002E0243"/>
    <w:rsid w:val="002E0A44"/>
    <w:rsid w:val="002E118F"/>
    <w:rsid w:val="002E125F"/>
    <w:rsid w:val="002E2070"/>
    <w:rsid w:val="002E2095"/>
    <w:rsid w:val="002E2269"/>
    <w:rsid w:val="002E2EEE"/>
    <w:rsid w:val="002E3196"/>
    <w:rsid w:val="002E54B8"/>
    <w:rsid w:val="002E5E14"/>
    <w:rsid w:val="002E6B25"/>
    <w:rsid w:val="002E73AC"/>
    <w:rsid w:val="002F0FDE"/>
    <w:rsid w:val="002F12D7"/>
    <w:rsid w:val="002F1639"/>
    <w:rsid w:val="002F1A8E"/>
    <w:rsid w:val="002F1FE0"/>
    <w:rsid w:val="002F383E"/>
    <w:rsid w:val="002F44C1"/>
    <w:rsid w:val="002F57B7"/>
    <w:rsid w:val="002F67B5"/>
    <w:rsid w:val="003000FD"/>
    <w:rsid w:val="00300ECC"/>
    <w:rsid w:val="003026A8"/>
    <w:rsid w:val="0030319D"/>
    <w:rsid w:val="00304DA7"/>
    <w:rsid w:val="003051F1"/>
    <w:rsid w:val="00305575"/>
    <w:rsid w:val="00305B09"/>
    <w:rsid w:val="003062F4"/>
    <w:rsid w:val="00307B1C"/>
    <w:rsid w:val="00307C1B"/>
    <w:rsid w:val="0031081F"/>
    <w:rsid w:val="00311353"/>
    <w:rsid w:val="003117C7"/>
    <w:rsid w:val="00311B77"/>
    <w:rsid w:val="00312542"/>
    <w:rsid w:val="00312B0E"/>
    <w:rsid w:val="00313C04"/>
    <w:rsid w:val="0031538B"/>
    <w:rsid w:val="00315F20"/>
    <w:rsid w:val="0031615B"/>
    <w:rsid w:val="00316457"/>
    <w:rsid w:val="00316E1A"/>
    <w:rsid w:val="003172FA"/>
    <w:rsid w:val="00317A88"/>
    <w:rsid w:val="00317F3D"/>
    <w:rsid w:val="003205E3"/>
    <w:rsid w:val="0032105A"/>
    <w:rsid w:val="0032169A"/>
    <w:rsid w:val="003229FE"/>
    <w:rsid w:val="00322A16"/>
    <w:rsid w:val="0032396D"/>
    <w:rsid w:val="00325227"/>
    <w:rsid w:val="00325955"/>
    <w:rsid w:val="00325B25"/>
    <w:rsid w:val="0032790E"/>
    <w:rsid w:val="00330060"/>
    <w:rsid w:val="003306EA"/>
    <w:rsid w:val="003309FA"/>
    <w:rsid w:val="00330C41"/>
    <w:rsid w:val="00330DFD"/>
    <w:rsid w:val="003312D5"/>
    <w:rsid w:val="0033130B"/>
    <w:rsid w:val="003313B4"/>
    <w:rsid w:val="00331FE8"/>
    <w:rsid w:val="00332A83"/>
    <w:rsid w:val="00332B9E"/>
    <w:rsid w:val="00332D22"/>
    <w:rsid w:val="0033398F"/>
    <w:rsid w:val="00334DF1"/>
    <w:rsid w:val="003350EB"/>
    <w:rsid w:val="0033511B"/>
    <w:rsid w:val="00336654"/>
    <w:rsid w:val="003367A7"/>
    <w:rsid w:val="00337FA3"/>
    <w:rsid w:val="00340A51"/>
    <w:rsid w:val="00340B36"/>
    <w:rsid w:val="00341B21"/>
    <w:rsid w:val="0034222B"/>
    <w:rsid w:val="0034268F"/>
    <w:rsid w:val="003439EB"/>
    <w:rsid w:val="00343B2B"/>
    <w:rsid w:val="00343C98"/>
    <w:rsid w:val="00344337"/>
    <w:rsid w:val="00345A5C"/>
    <w:rsid w:val="00345B84"/>
    <w:rsid w:val="003467AB"/>
    <w:rsid w:val="00346A5D"/>
    <w:rsid w:val="003472B1"/>
    <w:rsid w:val="00347C5D"/>
    <w:rsid w:val="00350569"/>
    <w:rsid w:val="0035057E"/>
    <w:rsid w:val="00350821"/>
    <w:rsid w:val="0035083F"/>
    <w:rsid w:val="003509ED"/>
    <w:rsid w:val="00350D1E"/>
    <w:rsid w:val="00351D06"/>
    <w:rsid w:val="00351D34"/>
    <w:rsid w:val="00352CA3"/>
    <w:rsid w:val="00353AEB"/>
    <w:rsid w:val="00353D4F"/>
    <w:rsid w:val="00354632"/>
    <w:rsid w:val="00354874"/>
    <w:rsid w:val="00354DFF"/>
    <w:rsid w:val="00355861"/>
    <w:rsid w:val="003558BC"/>
    <w:rsid w:val="0035603E"/>
    <w:rsid w:val="00356213"/>
    <w:rsid w:val="0035799B"/>
    <w:rsid w:val="00357EB8"/>
    <w:rsid w:val="00360633"/>
    <w:rsid w:val="003610BE"/>
    <w:rsid w:val="00361805"/>
    <w:rsid w:val="00361A66"/>
    <w:rsid w:val="00362270"/>
    <w:rsid w:val="00362D7A"/>
    <w:rsid w:val="00363E39"/>
    <w:rsid w:val="00363F42"/>
    <w:rsid w:val="00364678"/>
    <w:rsid w:val="0036481B"/>
    <w:rsid w:val="00364C5A"/>
    <w:rsid w:val="00364D93"/>
    <w:rsid w:val="00365806"/>
    <w:rsid w:val="00365A41"/>
    <w:rsid w:val="00366AFA"/>
    <w:rsid w:val="00367894"/>
    <w:rsid w:val="003679FF"/>
    <w:rsid w:val="00370924"/>
    <w:rsid w:val="00370C39"/>
    <w:rsid w:val="003718FE"/>
    <w:rsid w:val="003720B9"/>
    <w:rsid w:val="003723A3"/>
    <w:rsid w:val="00372678"/>
    <w:rsid w:val="003731BE"/>
    <w:rsid w:val="003737E4"/>
    <w:rsid w:val="00374DD4"/>
    <w:rsid w:val="00375259"/>
    <w:rsid w:val="003752EE"/>
    <w:rsid w:val="00375D56"/>
    <w:rsid w:val="00376041"/>
    <w:rsid w:val="00377E37"/>
    <w:rsid w:val="00377ECD"/>
    <w:rsid w:val="003807FD"/>
    <w:rsid w:val="00380CC7"/>
    <w:rsid w:val="00381833"/>
    <w:rsid w:val="00381AD3"/>
    <w:rsid w:val="00381BDD"/>
    <w:rsid w:val="0038232A"/>
    <w:rsid w:val="003827AE"/>
    <w:rsid w:val="00382CC0"/>
    <w:rsid w:val="00383027"/>
    <w:rsid w:val="003831AD"/>
    <w:rsid w:val="0038332B"/>
    <w:rsid w:val="00383B80"/>
    <w:rsid w:val="003840FF"/>
    <w:rsid w:val="00384743"/>
    <w:rsid w:val="003849C1"/>
    <w:rsid w:val="00385646"/>
    <w:rsid w:val="00385B0A"/>
    <w:rsid w:val="00385F0D"/>
    <w:rsid w:val="00386494"/>
    <w:rsid w:val="003869DD"/>
    <w:rsid w:val="0038743E"/>
    <w:rsid w:val="003876F1"/>
    <w:rsid w:val="00387EFA"/>
    <w:rsid w:val="003906A2"/>
    <w:rsid w:val="0039094F"/>
    <w:rsid w:val="00391583"/>
    <w:rsid w:val="00391D40"/>
    <w:rsid w:val="0039205D"/>
    <w:rsid w:val="00394AFE"/>
    <w:rsid w:val="00394D37"/>
    <w:rsid w:val="00394EEC"/>
    <w:rsid w:val="00395439"/>
    <w:rsid w:val="00395671"/>
    <w:rsid w:val="003969BE"/>
    <w:rsid w:val="003973F8"/>
    <w:rsid w:val="003979E1"/>
    <w:rsid w:val="00397D0F"/>
    <w:rsid w:val="003A1151"/>
    <w:rsid w:val="003A1437"/>
    <w:rsid w:val="003A16FE"/>
    <w:rsid w:val="003A2D16"/>
    <w:rsid w:val="003A380E"/>
    <w:rsid w:val="003A3A20"/>
    <w:rsid w:val="003A40C9"/>
    <w:rsid w:val="003A418E"/>
    <w:rsid w:val="003A492B"/>
    <w:rsid w:val="003A54CD"/>
    <w:rsid w:val="003A5823"/>
    <w:rsid w:val="003A5A03"/>
    <w:rsid w:val="003A6DB5"/>
    <w:rsid w:val="003A6F41"/>
    <w:rsid w:val="003A75BF"/>
    <w:rsid w:val="003A7815"/>
    <w:rsid w:val="003B0504"/>
    <w:rsid w:val="003B050F"/>
    <w:rsid w:val="003B0972"/>
    <w:rsid w:val="003B1EEA"/>
    <w:rsid w:val="003B2FDE"/>
    <w:rsid w:val="003B4BE4"/>
    <w:rsid w:val="003B5083"/>
    <w:rsid w:val="003B53FF"/>
    <w:rsid w:val="003B5B69"/>
    <w:rsid w:val="003B5E65"/>
    <w:rsid w:val="003B6D0D"/>
    <w:rsid w:val="003B6E96"/>
    <w:rsid w:val="003B71D3"/>
    <w:rsid w:val="003C0A38"/>
    <w:rsid w:val="003C5363"/>
    <w:rsid w:val="003C6F53"/>
    <w:rsid w:val="003C7123"/>
    <w:rsid w:val="003C7476"/>
    <w:rsid w:val="003D10C1"/>
    <w:rsid w:val="003D1D44"/>
    <w:rsid w:val="003D1F23"/>
    <w:rsid w:val="003D2D83"/>
    <w:rsid w:val="003D3141"/>
    <w:rsid w:val="003D32A0"/>
    <w:rsid w:val="003D4A09"/>
    <w:rsid w:val="003D4BA1"/>
    <w:rsid w:val="003D5D6F"/>
    <w:rsid w:val="003D6030"/>
    <w:rsid w:val="003D605A"/>
    <w:rsid w:val="003D6741"/>
    <w:rsid w:val="003D6B66"/>
    <w:rsid w:val="003D7CE1"/>
    <w:rsid w:val="003D7F15"/>
    <w:rsid w:val="003E0029"/>
    <w:rsid w:val="003E00A7"/>
    <w:rsid w:val="003E04D5"/>
    <w:rsid w:val="003E154D"/>
    <w:rsid w:val="003E154E"/>
    <w:rsid w:val="003E1E4B"/>
    <w:rsid w:val="003E2FCD"/>
    <w:rsid w:val="003E383C"/>
    <w:rsid w:val="003E41CF"/>
    <w:rsid w:val="003E4229"/>
    <w:rsid w:val="003E5348"/>
    <w:rsid w:val="003E6780"/>
    <w:rsid w:val="003E7340"/>
    <w:rsid w:val="003E7F2E"/>
    <w:rsid w:val="003F0590"/>
    <w:rsid w:val="003F1A36"/>
    <w:rsid w:val="003F1DF8"/>
    <w:rsid w:val="003F1F32"/>
    <w:rsid w:val="003F23FE"/>
    <w:rsid w:val="003F2618"/>
    <w:rsid w:val="003F26FD"/>
    <w:rsid w:val="003F3E77"/>
    <w:rsid w:val="003F4712"/>
    <w:rsid w:val="003F492C"/>
    <w:rsid w:val="003F5D14"/>
    <w:rsid w:val="003F6067"/>
    <w:rsid w:val="003F662C"/>
    <w:rsid w:val="003F6956"/>
    <w:rsid w:val="003F69D8"/>
    <w:rsid w:val="003F74AF"/>
    <w:rsid w:val="003F7621"/>
    <w:rsid w:val="003F7AA7"/>
    <w:rsid w:val="00401382"/>
    <w:rsid w:val="00401DEB"/>
    <w:rsid w:val="004027F7"/>
    <w:rsid w:val="0040339E"/>
    <w:rsid w:val="00404566"/>
    <w:rsid w:val="00404E7E"/>
    <w:rsid w:val="00405527"/>
    <w:rsid w:val="00406735"/>
    <w:rsid w:val="00406A43"/>
    <w:rsid w:val="00406D71"/>
    <w:rsid w:val="0040752D"/>
    <w:rsid w:val="004077B6"/>
    <w:rsid w:val="004077C7"/>
    <w:rsid w:val="00407E48"/>
    <w:rsid w:val="004106D9"/>
    <w:rsid w:val="00410BCB"/>
    <w:rsid w:val="00411127"/>
    <w:rsid w:val="004116BA"/>
    <w:rsid w:val="00411BBB"/>
    <w:rsid w:val="00413DAA"/>
    <w:rsid w:val="00414A9A"/>
    <w:rsid w:val="0041528A"/>
    <w:rsid w:val="0041579F"/>
    <w:rsid w:val="00415C8D"/>
    <w:rsid w:val="0041649B"/>
    <w:rsid w:val="00416B81"/>
    <w:rsid w:val="0041743E"/>
    <w:rsid w:val="0042068B"/>
    <w:rsid w:val="00422A96"/>
    <w:rsid w:val="00423063"/>
    <w:rsid w:val="00423134"/>
    <w:rsid w:val="004231E8"/>
    <w:rsid w:val="004239BC"/>
    <w:rsid w:val="00423F78"/>
    <w:rsid w:val="004243A3"/>
    <w:rsid w:val="00424888"/>
    <w:rsid w:val="00424991"/>
    <w:rsid w:val="004252D3"/>
    <w:rsid w:val="004264A1"/>
    <w:rsid w:val="00426663"/>
    <w:rsid w:val="004268CE"/>
    <w:rsid w:val="00426CA2"/>
    <w:rsid w:val="00427258"/>
    <w:rsid w:val="004278FD"/>
    <w:rsid w:val="00427DCC"/>
    <w:rsid w:val="004300C8"/>
    <w:rsid w:val="00432252"/>
    <w:rsid w:val="00432D9D"/>
    <w:rsid w:val="00433021"/>
    <w:rsid w:val="00433E17"/>
    <w:rsid w:val="00434306"/>
    <w:rsid w:val="00434509"/>
    <w:rsid w:val="004345D6"/>
    <w:rsid w:val="00434DEF"/>
    <w:rsid w:val="00435CEF"/>
    <w:rsid w:val="004360C6"/>
    <w:rsid w:val="004366E3"/>
    <w:rsid w:val="0043788E"/>
    <w:rsid w:val="004404FB"/>
    <w:rsid w:val="0044175F"/>
    <w:rsid w:val="00441C8F"/>
    <w:rsid w:val="00442A44"/>
    <w:rsid w:val="0044388B"/>
    <w:rsid w:val="00443DE1"/>
    <w:rsid w:val="0044439F"/>
    <w:rsid w:val="0044474D"/>
    <w:rsid w:val="00444CB6"/>
    <w:rsid w:val="00444E4C"/>
    <w:rsid w:val="0044724D"/>
    <w:rsid w:val="004475FE"/>
    <w:rsid w:val="00447612"/>
    <w:rsid w:val="00447B87"/>
    <w:rsid w:val="00451ED0"/>
    <w:rsid w:val="00451EEE"/>
    <w:rsid w:val="0045253C"/>
    <w:rsid w:val="0045259D"/>
    <w:rsid w:val="00453097"/>
    <w:rsid w:val="00454121"/>
    <w:rsid w:val="0045432C"/>
    <w:rsid w:val="004546A5"/>
    <w:rsid w:val="00454842"/>
    <w:rsid w:val="00456625"/>
    <w:rsid w:val="00456AEA"/>
    <w:rsid w:val="00456F23"/>
    <w:rsid w:val="0046239D"/>
    <w:rsid w:val="00462B3E"/>
    <w:rsid w:val="00462BA4"/>
    <w:rsid w:val="00462FC3"/>
    <w:rsid w:val="004649C2"/>
    <w:rsid w:val="0046591D"/>
    <w:rsid w:val="00465A60"/>
    <w:rsid w:val="00465B43"/>
    <w:rsid w:val="00466CB1"/>
    <w:rsid w:val="00467B24"/>
    <w:rsid w:val="00467C90"/>
    <w:rsid w:val="004706A6"/>
    <w:rsid w:val="00473D13"/>
    <w:rsid w:val="004740BF"/>
    <w:rsid w:val="00474690"/>
    <w:rsid w:val="00474781"/>
    <w:rsid w:val="00474E9F"/>
    <w:rsid w:val="00474F0D"/>
    <w:rsid w:val="00475681"/>
    <w:rsid w:val="00475DB4"/>
    <w:rsid w:val="004763C5"/>
    <w:rsid w:val="00476A60"/>
    <w:rsid w:val="00476B7D"/>
    <w:rsid w:val="004778DC"/>
    <w:rsid w:val="0048007A"/>
    <w:rsid w:val="004804F5"/>
    <w:rsid w:val="004805AF"/>
    <w:rsid w:val="00480AC7"/>
    <w:rsid w:val="00480BE5"/>
    <w:rsid w:val="00481728"/>
    <w:rsid w:val="00481BD8"/>
    <w:rsid w:val="00482E56"/>
    <w:rsid w:val="004830DE"/>
    <w:rsid w:val="004841BE"/>
    <w:rsid w:val="0048485F"/>
    <w:rsid w:val="00485F2E"/>
    <w:rsid w:val="004869AC"/>
    <w:rsid w:val="00486E9E"/>
    <w:rsid w:val="0048707F"/>
    <w:rsid w:val="004914DF"/>
    <w:rsid w:val="0049203F"/>
    <w:rsid w:val="00492E8A"/>
    <w:rsid w:val="0049318D"/>
    <w:rsid w:val="004934D5"/>
    <w:rsid w:val="00493C76"/>
    <w:rsid w:val="0049431A"/>
    <w:rsid w:val="00495383"/>
    <w:rsid w:val="004956B6"/>
    <w:rsid w:val="00495DF7"/>
    <w:rsid w:val="004963CD"/>
    <w:rsid w:val="004964E5"/>
    <w:rsid w:val="00496EEB"/>
    <w:rsid w:val="00496F34"/>
    <w:rsid w:val="00497832"/>
    <w:rsid w:val="00497A4E"/>
    <w:rsid w:val="00497B3E"/>
    <w:rsid w:val="00497BF7"/>
    <w:rsid w:val="004A0302"/>
    <w:rsid w:val="004A032F"/>
    <w:rsid w:val="004A129C"/>
    <w:rsid w:val="004A1C01"/>
    <w:rsid w:val="004A211B"/>
    <w:rsid w:val="004A230F"/>
    <w:rsid w:val="004A2F81"/>
    <w:rsid w:val="004A3AD1"/>
    <w:rsid w:val="004A4E80"/>
    <w:rsid w:val="004A53F1"/>
    <w:rsid w:val="004A5409"/>
    <w:rsid w:val="004A59DC"/>
    <w:rsid w:val="004A65AA"/>
    <w:rsid w:val="004A691D"/>
    <w:rsid w:val="004A756D"/>
    <w:rsid w:val="004B217A"/>
    <w:rsid w:val="004B2E85"/>
    <w:rsid w:val="004B302D"/>
    <w:rsid w:val="004B30BD"/>
    <w:rsid w:val="004B3551"/>
    <w:rsid w:val="004B366E"/>
    <w:rsid w:val="004B5999"/>
    <w:rsid w:val="004B5B0B"/>
    <w:rsid w:val="004B654D"/>
    <w:rsid w:val="004B6B2C"/>
    <w:rsid w:val="004B6F17"/>
    <w:rsid w:val="004C09F8"/>
    <w:rsid w:val="004C1440"/>
    <w:rsid w:val="004C1849"/>
    <w:rsid w:val="004C1FC8"/>
    <w:rsid w:val="004C1FDE"/>
    <w:rsid w:val="004C231A"/>
    <w:rsid w:val="004C2769"/>
    <w:rsid w:val="004C2CE8"/>
    <w:rsid w:val="004C36E9"/>
    <w:rsid w:val="004C375C"/>
    <w:rsid w:val="004C3A9C"/>
    <w:rsid w:val="004C3E34"/>
    <w:rsid w:val="004C4C6A"/>
    <w:rsid w:val="004C4E97"/>
    <w:rsid w:val="004C53AB"/>
    <w:rsid w:val="004C5CB1"/>
    <w:rsid w:val="004C64FF"/>
    <w:rsid w:val="004C7110"/>
    <w:rsid w:val="004C78A4"/>
    <w:rsid w:val="004C7C01"/>
    <w:rsid w:val="004C7E10"/>
    <w:rsid w:val="004D0581"/>
    <w:rsid w:val="004D0A97"/>
    <w:rsid w:val="004D2F4F"/>
    <w:rsid w:val="004D2F85"/>
    <w:rsid w:val="004D368E"/>
    <w:rsid w:val="004D5B34"/>
    <w:rsid w:val="004D60FB"/>
    <w:rsid w:val="004D7B1A"/>
    <w:rsid w:val="004D7C41"/>
    <w:rsid w:val="004E18CB"/>
    <w:rsid w:val="004E2149"/>
    <w:rsid w:val="004E2291"/>
    <w:rsid w:val="004E2A34"/>
    <w:rsid w:val="004E3951"/>
    <w:rsid w:val="004E3B5F"/>
    <w:rsid w:val="004E3D99"/>
    <w:rsid w:val="004E3FC7"/>
    <w:rsid w:val="004E5413"/>
    <w:rsid w:val="004E5C15"/>
    <w:rsid w:val="004E6420"/>
    <w:rsid w:val="004E6A0F"/>
    <w:rsid w:val="004E6AFD"/>
    <w:rsid w:val="004E6B53"/>
    <w:rsid w:val="004E6D89"/>
    <w:rsid w:val="004E6F1C"/>
    <w:rsid w:val="004E7555"/>
    <w:rsid w:val="004E7704"/>
    <w:rsid w:val="004F0694"/>
    <w:rsid w:val="004F13D2"/>
    <w:rsid w:val="004F300D"/>
    <w:rsid w:val="004F3FE4"/>
    <w:rsid w:val="004F41DA"/>
    <w:rsid w:val="004F567E"/>
    <w:rsid w:val="004F5C02"/>
    <w:rsid w:val="004F60EB"/>
    <w:rsid w:val="004F62FB"/>
    <w:rsid w:val="004F6F59"/>
    <w:rsid w:val="005005D1"/>
    <w:rsid w:val="00500F79"/>
    <w:rsid w:val="00501ADE"/>
    <w:rsid w:val="005027E0"/>
    <w:rsid w:val="00502DA9"/>
    <w:rsid w:val="005030A5"/>
    <w:rsid w:val="00503BDB"/>
    <w:rsid w:val="00504569"/>
    <w:rsid w:val="00505228"/>
    <w:rsid w:val="005052EC"/>
    <w:rsid w:val="00507288"/>
    <w:rsid w:val="00510236"/>
    <w:rsid w:val="00510BAE"/>
    <w:rsid w:val="005119E0"/>
    <w:rsid w:val="00511F6F"/>
    <w:rsid w:val="005128E7"/>
    <w:rsid w:val="00513524"/>
    <w:rsid w:val="00513580"/>
    <w:rsid w:val="00513A6F"/>
    <w:rsid w:val="00514088"/>
    <w:rsid w:val="00514D9C"/>
    <w:rsid w:val="00515A8E"/>
    <w:rsid w:val="00515C38"/>
    <w:rsid w:val="00516DB9"/>
    <w:rsid w:val="005206A8"/>
    <w:rsid w:val="0052188F"/>
    <w:rsid w:val="00522201"/>
    <w:rsid w:val="00522216"/>
    <w:rsid w:val="00522C5F"/>
    <w:rsid w:val="00522D79"/>
    <w:rsid w:val="00523E29"/>
    <w:rsid w:val="00524A06"/>
    <w:rsid w:val="00524A4A"/>
    <w:rsid w:val="00524AC9"/>
    <w:rsid w:val="00525ABB"/>
    <w:rsid w:val="00525B9A"/>
    <w:rsid w:val="00526585"/>
    <w:rsid w:val="0052666E"/>
    <w:rsid w:val="005274EC"/>
    <w:rsid w:val="005278DD"/>
    <w:rsid w:val="00527EEB"/>
    <w:rsid w:val="005307BB"/>
    <w:rsid w:val="00530EFD"/>
    <w:rsid w:val="0053103A"/>
    <w:rsid w:val="00532765"/>
    <w:rsid w:val="00532B92"/>
    <w:rsid w:val="00532C3B"/>
    <w:rsid w:val="005339C4"/>
    <w:rsid w:val="005344C5"/>
    <w:rsid w:val="005345E0"/>
    <w:rsid w:val="005346E4"/>
    <w:rsid w:val="00534CA5"/>
    <w:rsid w:val="00534E5A"/>
    <w:rsid w:val="0053513A"/>
    <w:rsid w:val="00535181"/>
    <w:rsid w:val="0053555D"/>
    <w:rsid w:val="00535C0A"/>
    <w:rsid w:val="0053669E"/>
    <w:rsid w:val="005367FC"/>
    <w:rsid w:val="0053714B"/>
    <w:rsid w:val="00537450"/>
    <w:rsid w:val="00537762"/>
    <w:rsid w:val="005378FC"/>
    <w:rsid w:val="0054063F"/>
    <w:rsid w:val="0054114C"/>
    <w:rsid w:val="005412FB"/>
    <w:rsid w:val="005415CE"/>
    <w:rsid w:val="00541CD6"/>
    <w:rsid w:val="00541E86"/>
    <w:rsid w:val="00542095"/>
    <w:rsid w:val="00542CE2"/>
    <w:rsid w:val="005437D1"/>
    <w:rsid w:val="00543D38"/>
    <w:rsid w:val="00543E15"/>
    <w:rsid w:val="005442C8"/>
    <w:rsid w:val="00544E13"/>
    <w:rsid w:val="00545483"/>
    <w:rsid w:val="00545B53"/>
    <w:rsid w:val="00546129"/>
    <w:rsid w:val="00546D16"/>
    <w:rsid w:val="00546E61"/>
    <w:rsid w:val="00547C2A"/>
    <w:rsid w:val="00547EBF"/>
    <w:rsid w:val="00550A3F"/>
    <w:rsid w:val="005513AB"/>
    <w:rsid w:val="00551CD8"/>
    <w:rsid w:val="005525C1"/>
    <w:rsid w:val="00552EBD"/>
    <w:rsid w:val="005531E6"/>
    <w:rsid w:val="00553361"/>
    <w:rsid w:val="00553C30"/>
    <w:rsid w:val="00553F76"/>
    <w:rsid w:val="0055407F"/>
    <w:rsid w:val="00554219"/>
    <w:rsid w:val="00554817"/>
    <w:rsid w:val="00554C5B"/>
    <w:rsid w:val="00554C92"/>
    <w:rsid w:val="005559A5"/>
    <w:rsid w:val="00556C46"/>
    <w:rsid w:val="0055772F"/>
    <w:rsid w:val="00557C77"/>
    <w:rsid w:val="0056081E"/>
    <w:rsid w:val="00560B9B"/>
    <w:rsid w:val="00560FC9"/>
    <w:rsid w:val="00561A27"/>
    <w:rsid w:val="00562223"/>
    <w:rsid w:val="005630A2"/>
    <w:rsid w:val="00564655"/>
    <w:rsid w:val="00564EB8"/>
    <w:rsid w:val="00565277"/>
    <w:rsid w:val="00565355"/>
    <w:rsid w:val="005659D2"/>
    <w:rsid w:val="005661EC"/>
    <w:rsid w:val="00566B65"/>
    <w:rsid w:val="005673D4"/>
    <w:rsid w:val="00570247"/>
    <w:rsid w:val="00570887"/>
    <w:rsid w:val="00570D94"/>
    <w:rsid w:val="005710BC"/>
    <w:rsid w:val="00572880"/>
    <w:rsid w:val="00572C70"/>
    <w:rsid w:val="0057320C"/>
    <w:rsid w:val="00573D4B"/>
    <w:rsid w:val="00573DF7"/>
    <w:rsid w:val="0057513B"/>
    <w:rsid w:val="00576850"/>
    <w:rsid w:val="005771F8"/>
    <w:rsid w:val="005773D7"/>
    <w:rsid w:val="005776D8"/>
    <w:rsid w:val="00577AE7"/>
    <w:rsid w:val="00580541"/>
    <w:rsid w:val="00580551"/>
    <w:rsid w:val="00580757"/>
    <w:rsid w:val="00580D99"/>
    <w:rsid w:val="005813F9"/>
    <w:rsid w:val="00581C60"/>
    <w:rsid w:val="005835F4"/>
    <w:rsid w:val="005837E9"/>
    <w:rsid w:val="00584591"/>
    <w:rsid w:val="00584ADA"/>
    <w:rsid w:val="00584B5E"/>
    <w:rsid w:val="00585466"/>
    <w:rsid w:val="00585A91"/>
    <w:rsid w:val="00585E41"/>
    <w:rsid w:val="0058657E"/>
    <w:rsid w:val="005869BC"/>
    <w:rsid w:val="00586A34"/>
    <w:rsid w:val="00590E63"/>
    <w:rsid w:val="00591912"/>
    <w:rsid w:val="00591D43"/>
    <w:rsid w:val="0059245F"/>
    <w:rsid w:val="00592E6C"/>
    <w:rsid w:val="005935A4"/>
    <w:rsid w:val="005939B5"/>
    <w:rsid w:val="00593F77"/>
    <w:rsid w:val="0059452A"/>
    <w:rsid w:val="00595AAC"/>
    <w:rsid w:val="005965FC"/>
    <w:rsid w:val="00597147"/>
    <w:rsid w:val="005972ED"/>
    <w:rsid w:val="0059733D"/>
    <w:rsid w:val="00597410"/>
    <w:rsid w:val="00597FEE"/>
    <w:rsid w:val="005A03FC"/>
    <w:rsid w:val="005A08EC"/>
    <w:rsid w:val="005A128E"/>
    <w:rsid w:val="005A14BD"/>
    <w:rsid w:val="005A16EE"/>
    <w:rsid w:val="005A2212"/>
    <w:rsid w:val="005A371B"/>
    <w:rsid w:val="005A37A9"/>
    <w:rsid w:val="005A3857"/>
    <w:rsid w:val="005A45FD"/>
    <w:rsid w:val="005A5448"/>
    <w:rsid w:val="005A56DE"/>
    <w:rsid w:val="005A5780"/>
    <w:rsid w:val="005A5797"/>
    <w:rsid w:val="005A5865"/>
    <w:rsid w:val="005A5AE2"/>
    <w:rsid w:val="005A615B"/>
    <w:rsid w:val="005A6307"/>
    <w:rsid w:val="005A63D2"/>
    <w:rsid w:val="005A7CCE"/>
    <w:rsid w:val="005B1BE2"/>
    <w:rsid w:val="005B1E54"/>
    <w:rsid w:val="005B1E8E"/>
    <w:rsid w:val="005B228E"/>
    <w:rsid w:val="005B398C"/>
    <w:rsid w:val="005B3C4D"/>
    <w:rsid w:val="005B4B8C"/>
    <w:rsid w:val="005B4CDB"/>
    <w:rsid w:val="005B4E11"/>
    <w:rsid w:val="005B6BB9"/>
    <w:rsid w:val="005B6EA0"/>
    <w:rsid w:val="005B7163"/>
    <w:rsid w:val="005B7466"/>
    <w:rsid w:val="005C12D8"/>
    <w:rsid w:val="005C1963"/>
    <w:rsid w:val="005C1980"/>
    <w:rsid w:val="005C3000"/>
    <w:rsid w:val="005C3292"/>
    <w:rsid w:val="005C3406"/>
    <w:rsid w:val="005C3A95"/>
    <w:rsid w:val="005C3E19"/>
    <w:rsid w:val="005C569F"/>
    <w:rsid w:val="005C625F"/>
    <w:rsid w:val="005C6A59"/>
    <w:rsid w:val="005C71EF"/>
    <w:rsid w:val="005C73A4"/>
    <w:rsid w:val="005C7605"/>
    <w:rsid w:val="005C7E51"/>
    <w:rsid w:val="005D01A6"/>
    <w:rsid w:val="005D19C2"/>
    <w:rsid w:val="005D1D88"/>
    <w:rsid w:val="005D264D"/>
    <w:rsid w:val="005D2D7E"/>
    <w:rsid w:val="005D2DAC"/>
    <w:rsid w:val="005D365C"/>
    <w:rsid w:val="005D3C4A"/>
    <w:rsid w:val="005D3E8B"/>
    <w:rsid w:val="005D3F70"/>
    <w:rsid w:val="005D4702"/>
    <w:rsid w:val="005D5776"/>
    <w:rsid w:val="005D65BC"/>
    <w:rsid w:val="005D68EB"/>
    <w:rsid w:val="005D6AAD"/>
    <w:rsid w:val="005D6CEB"/>
    <w:rsid w:val="005D7856"/>
    <w:rsid w:val="005E05BB"/>
    <w:rsid w:val="005E0852"/>
    <w:rsid w:val="005E0FE3"/>
    <w:rsid w:val="005E14CE"/>
    <w:rsid w:val="005E1687"/>
    <w:rsid w:val="005E16C0"/>
    <w:rsid w:val="005E1821"/>
    <w:rsid w:val="005E1C9E"/>
    <w:rsid w:val="005E2ABF"/>
    <w:rsid w:val="005E2E59"/>
    <w:rsid w:val="005E4A10"/>
    <w:rsid w:val="005E5147"/>
    <w:rsid w:val="005E5B66"/>
    <w:rsid w:val="005E6D6E"/>
    <w:rsid w:val="005E75EC"/>
    <w:rsid w:val="005F032B"/>
    <w:rsid w:val="005F03E4"/>
    <w:rsid w:val="005F0E2B"/>
    <w:rsid w:val="005F1CD9"/>
    <w:rsid w:val="005F2A01"/>
    <w:rsid w:val="005F4119"/>
    <w:rsid w:val="005F46E8"/>
    <w:rsid w:val="005F4A53"/>
    <w:rsid w:val="005F51F7"/>
    <w:rsid w:val="005F5CA8"/>
    <w:rsid w:val="005F6DE8"/>
    <w:rsid w:val="006000E5"/>
    <w:rsid w:val="006015E9"/>
    <w:rsid w:val="00602250"/>
    <w:rsid w:val="00603551"/>
    <w:rsid w:val="006037CF"/>
    <w:rsid w:val="00603863"/>
    <w:rsid w:val="006039DE"/>
    <w:rsid w:val="00603DF0"/>
    <w:rsid w:val="006056D4"/>
    <w:rsid w:val="0060592A"/>
    <w:rsid w:val="00606111"/>
    <w:rsid w:val="006069C1"/>
    <w:rsid w:val="00606BEA"/>
    <w:rsid w:val="00606ED7"/>
    <w:rsid w:val="0060758A"/>
    <w:rsid w:val="006075FE"/>
    <w:rsid w:val="00607A42"/>
    <w:rsid w:val="006105EB"/>
    <w:rsid w:val="0061073B"/>
    <w:rsid w:val="00610852"/>
    <w:rsid w:val="00610C08"/>
    <w:rsid w:val="006116AE"/>
    <w:rsid w:val="0061179B"/>
    <w:rsid w:val="00611B9F"/>
    <w:rsid w:val="00611C5D"/>
    <w:rsid w:val="00612525"/>
    <w:rsid w:val="006125B1"/>
    <w:rsid w:val="00613652"/>
    <w:rsid w:val="00613F69"/>
    <w:rsid w:val="00615819"/>
    <w:rsid w:val="00615901"/>
    <w:rsid w:val="00615EF0"/>
    <w:rsid w:val="0061665C"/>
    <w:rsid w:val="00617D38"/>
    <w:rsid w:val="00621258"/>
    <w:rsid w:val="00621396"/>
    <w:rsid w:val="00621C0D"/>
    <w:rsid w:val="00621E80"/>
    <w:rsid w:val="00622C9A"/>
    <w:rsid w:val="00623688"/>
    <w:rsid w:val="0062446A"/>
    <w:rsid w:val="00625596"/>
    <w:rsid w:val="0062644C"/>
    <w:rsid w:val="00626591"/>
    <w:rsid w:val="006266E8"/>
    <w:rsid w:val="00626770"/>
    <w:rsid w:val="00626885"/>
    <w:rsid w:val="006310CD"/>
    <w:rsid w:val="00631B1D"/>
    <w:rsid w:val="00632550"/>
    <w:rsid w:val="0063275B"/>
    <w:rsid w:val="00633676"/>
    <w:rsid w:val="00633798"/>
    <w:rsid w:val="00634CDC"/>
    <w:rsid w:val="00634DDF"/>
    <w:rsid w:val="0063551A"/>
    <w:rsid w:val="00635AC9"/>
    <w:rsid w:val="006364AD"/>
    <w:rsid w:val="00636CB4"/>
    <w:rsid w:val="006373A2"/>
    <w:rsid w:val="00637EF6"/>
    <w:rsid w:val="0064121C"/>
    <w:rsid w:val="00642680"/>
    <w:rsid w:val="00643040"/>
    <w:rsid w:val="0064378C"/>
    <w:rsid w:val="00643C56"/>
    <w:rsid w:val="00644660"/>
    <w:rsid w:val="00645353"/>
    <w:rsid w:val="00645AF5"/>
    <w:rsid w:val="00645BE1"/>
    <w:rsid w:val="00646DDF"/>
    <w:rsid w:val="00646E42"/>
    <w:rsid w:val="006470E7"/>
    <w:rsid w:val="00647BBF"/>
    <w:rsid w:val="00650482"/>
    <w:rsid w:val="00650730"/>
    <w:rsid w:val="00650988"/>
    <w:rsid w:val="00651665"/>
    <w:rsid w:val="00651C14"/>
    <w:rsid w:val="0065236A"/>
    <w:rsid w:val="00652F72"/>
    <w:rsid w:val="00653009"/>
    <w:rsid w:val="0065562C"/>
    <w:rsid w:val="00655745"/>
    <w:rsid w:val="00657CC0"/>
    <w:rsid w:val="00657D09"/>
    <w:rsid w:val="00657D77"/>
    <w:rsid w:val="00657D92"/>
    <w:rsid w:val="00657D9B"/>
    <w:rsid w:val="00660F3F"/>
    <w:rsid w:val="0066115D"/>
    <w:rsid w:val="006614DC"/>
    <w:rsid w:val="00661DDD"/>
    <w:rsid w:val="006620A1"/>
    <w:rsid w:val="006620F6"/>
    <w:rsid w:val="00662D1E"/>
    <w:rsid w:val="00662FFD"/>
    <w:rsid w:val="00663E68"/>
    <w:rsid w:val="006649C2"/>
    <w:rsid w:val="00664C45"/>
    <w:rsid w:val="00664D91"/>
    <w:rsid w:val="00664EE7"/>
    <w:rsid w:val="0066517C"/>
    <w:rsid w:val="00665398"/>
    <w:rsid w:val="0066737C"/>
    <w:rsid w:val="006678E6"/>
    <w:rsid w:val="0067045C"/>
    <w:rsid w:val="00670B14"/>
    <w:rsid w:val="0067138F"/>
    <w:rsid w:val="00672179"/>
    <w:rsid w:val="00672A29"/>
    <w:rsid w:val="00672EB2"/>
    <w:rsid w:val="00673706"/>
    <w:rsid w:val="00673BFB"/>
    <w:rsid w:val="0067515B"/>
    <w:rsid w:val="00675588"/>
    <w:rsid w:val="00675806"/>
    <w:rsid w:val="00676CBF"/>
    <w:rsid w:val="0067713B"/>
    <w:rsid w:val="006773E9"/>
    <w:rsid w:val="0068308A"/>
    <w:rsid w:val="006832F4"/>
    <w:rsid w:val="00684354"/>
    <w:rsid w:val="00684BA5"/>
    <w:rsid w:val="0068543B"/>
    <w:rsid w:val="00685746"/>
    <w:rsid w:val="00690360"/>
    <w:rsid w:val="00690FCE"/>
    <w:rsid w:val="006919A1"/>
    <w:rsid w:val="0069223A"/>
    <w:rsid w:val="006926FE"/>
    <w:rsid w:val="00692B34"/>
    <w:rsid w:val="00694349"/>
    <w:rsid w:val="006954EE"/>
    <w:rsid w:val="00695945"/>
    <w:rsid w:val="0069678E"/>
    <w:rsid w:val="00696BFC"/>
    <w:rsid w:val="0069737B"/>
    <w:rsid w:val="006973FF"/>
    <w:rsid w:val="006979AC"/>
    <w:rsid w:val="006979FC"/>
    <w:rsid w:val="006A0221"/>
    <w:rsid w:val="006A05E2"/>
    <w:rsid w:val="006A0C6F"/>
    <w:rsid w:val="006A0FC5"/>
    <w:rsid w:val="006A1488"/>
    <w:rsid w:val="006A158E"/>
    <w:rsid w:val="006A203E"/>
    <w:rsid w:val="006A3A6E"/>
    <w:rsid w:val="006A3BE7"/>
    <w:rsid w:val="006A3CF0"/>
    <w:rsid w:val="006A3FA7"/>
    <w:rsid w:val="006A59A7"/>
    <w:rsid w:val="006A61CB"/>
    <w:rsid w:val="006A6943"/>
    <w:rsid w:val="006A6E26"/>
    <w:rsid w:val="006A7F0F"/>
    <w:rsid w:val="006B024B"/>
    <w:rsid w:val="006B2524"/>
    <w:rsid w:val="006B2593"/>
    <w:rsid w:val="006B2C09"/>
    <w:rsid w:val="006B3027"/>
    <w:rsid w:val="006B3303"/>
    <w:rsid w:val="006B40F6"/>
    <w:rsid w:val="006B44B5"/>
    <w:rsid w:val="006B4E12"/>
    <w:rsid w:val="006B4F48"/>
    <w:rsid w:val="006B56A7"/>
    <w:rsid w:val="006B5E03"/>
    <w:rsid w:val="006B5F6B"/>
    <w:rsid w:val="006B6BEF"/>
    <w:rsid w:val="006B71BE"/>
    <w:rsid w:val="006C0544"/>
    <w:rsid w:val="006C05EF"/>
    <w:rsid w:val="006C071F"/>
    <w:rsid w:val="006C15B6"/>
    <w:rsid w:val="006C1981"/>
    <w:rsid w:val="006C284E"/>
    <w:rsid w:val="006C3F67"/>
    <w:rsid w:val="006C4022"/>
    <w:rsid w:val="006C5D76"/>
    <w:rsid w:val="006C675A"/>
    <w:rsid w:val="006C6785"/>
    <w:rsid w:val="006C72F3"/>
    <w:rsid w:val="006C7E3F"/>
    <w:rsid w:val="006D0204"/>
    <w:rsid w:val="006D072F"/>
    <w:rsid w:val="006D11CF"/>
    <w:rsid w:val="006D2246"/>
    <w:rsid w:val="006D2803"/>
    <w:rsid w:val="006D2E34"/>
    <w:rsid w:val="006D468F"/>
    <w:rsid w:val="006D54A8"/>
    <w:rsid w:val="006D630F"/>
    <w:rsid w:val="006D66FC"/>
    <w:rsid w:val="006D678D"/>
    <w:rsid w:val="006D6E02"/>
    <w:rsid w:val="006E1B25"/>
    <w:rsid w:val="006E3294"/>
    <w:rsid w:val="006E33D1"/>
    <w:rsid w:val="006E3688"/>
    <w:rsid w:val="006E36CD"/>
    <w:rsid w:val="006E4253"/>
    <w:rsid w:val="006E42B9"/>
    <w:rsid w:val="006E48FC"/>
    <w:rsid w:val="006E50A3"/>
    <w:rsid w:val="006E514C"/>
    <w:rsid w:val="006E5503"/>
    <w:rsid w:val="006E688E"/>
    <w:rsid w:val="006E76BF"/>
    <w:rsid w:val="006F016D"/>
    <w:rsid w:val="006F0342"/>
    <w:rsid w:val="006F05E6"/>
    <w:rsid w:val="006F12D7"/>
    <w:rsid w:val="006F2812"/>
    <w:rsid w:val="006F29B7"/>
    <w:rsid w:val="006F3B81"/>
    <w:rsid w:val="006F3BD1"/>
    <w:rsid w:val="006F4772"/>
    <w:rsid w:val="006F7104"/>
    <w:rsid w:val="006F7242"/>
    <w:rsid w:val="00700061"/>
    <w:rsid w:val="0070009B"/>
    <w:rsid w:val="007009BC"/>
    <w:rsid w:val="00700DC3"/>
    <w:rsid w:val="007013F2"/>
    <w:rsid w:val="00701553"/>
    <w:rsid w:val="0070198E"/>
    <w:rsid w:val="00703741"/>
    <w:rsid w:val="00703ABB"/>
    <w:rsid w:val="00704221"/>
    <w:rsid w:val="007046C6"/>
    <w:rsid w:val="007061DB"/>
    <w:rsid w:val="00706D9A"/>
    <w:rsid w:val="007073B7"/>
    <w:rsid w:val="00707626"/>
    <w:rsid w:val="00707E51"/>
    <w:rsid w:val="007104F3"/>
    <w:rsid w:val="007105BA"/>
    <w:rsid w:val="007109E9"/>
    <w:rsid w:val="007120B9"/>
    <w:rsid w:val="0071272E"/>
    <w:rsid w:val="00712CB7"/>
    <w:rsid w:val="00712E71"/>
    <w:rsid w:val="00712FC0"/>
    <w:rsid w:val="00713FC8"/>
    <w:rsid w:val="00715C56"/>
    <w:rsid w:val="00716BF1"/>
    <w:rsid w:val="00716C29"/>
    <w:rsid w:val="0072014C"/>
    <w:rsid w:val="0072017F"/>
    <w:rsid w:val="00720402"/>
    <w:rsid w:val="0072070F"/>
    <w:rsid w:val="00721666"/>
    <w:rsid w:val="00721C10"/>
    <w:rsid w:val="007220E0"/>
    <w:rsid w:val="0072333A"/>
    <w:rsid w:val="00723772"/>
    <w:rsid w:val="00723B87"/>
    <w:rsid w:val="00723EF7"/>
    <w:rsid w:val="00724A7E"/>
    <w:rsid w:val="00725027"/>
    <w:rsid w:val="00725590"/>
    <w:rsid w:val="00727198"/>
    <w:rsid w:val="00727E80"/>
    <w:rsid w:val="00727F81"/>
    <w:rsid w:val="00727F9A"/>
    <w:rsid w:val="0073068F"/>
    <w:rsid w:val="00731F72"/>
    <w:rsid w:val="007326E2"/>
    <w:rsid w:val="00732E0F"/>
    <w:rsid w:val="007332C6"/>
    <w:rsid w:val="00733BB3"/>
    <w:rsid w:val="00734535"/>
    <w:rsid w:val="00734825"/>
    <w:rsid w:val="0073488F"/>
    <w:rsid w:val="00734F92"/>
    <w:rsid w:val="00735630"/>
    <w:rsid w:val="0073628C"/>
    <w:rsid w:val="0073691A"/>
    <w:rsid w:val="00737E78"/>
    <w:rsid w:val="007402E4"/>
    <w:rsid w:val="00740385"/>
    <w:rsid w:val="00741651"/>
    <w:rsid w:val="00741B2E"/>
    <w:rsid w:val="00741C01"/>
    <w:rsid w:val="00742005"/>
    <w:rsid w:val="007423BC"/>
    <w:rsid w:val="007424AE"/>
    <w:rsid w:val="00742EA7"/>
    <w:rsid w:val="00743754"/>
    <w:rsid w:val="00743FDA"/>
    <w:rsid w:val="00745D27"/>
    <w:rsid w:val="0074648E"/>
    <w:rsid w:val="00747602"/>
    <w:rsid w:val="00747C70"/>
    <w:rsid w:val="00750008"/>
    <w:rsid w:val="00750384"/>
    <w:rsid w:val="00751949"/>
    <w:rsid w:val="007522FC"/>
    <w:rsid w:val="00752312"/>
    <w:rsid w:val="0075233E"/>
    <w:rsid w:val="00752593"/>
    <w:rsid w:val="007535AB"/>
    <w:rsid w:val="0075384A"/>
    <w:rsid w:val="00753CAD"/>
    <w:rsid w:val="00754CF3"/>
    <w:rsid w:val="00754E76"/>
    <w:rsid w:val="00755250"/>
    <w:rsid w:val="007554AF"/>
    <w:rsid w:val="00755C03"/>
    <w:rsid w:val="007565C4"/>
    <w:rsid w:val="007569DB"/>
    <w:rsid w:val="007570EC"/>
    <w:rsid w:val="00757E1A"/>
    <w:rsid w:val="00757F02"/>
    <w:rsid w:val="00760771"/>
    <w:rsid w:val="00761E57"/>
    <w:rsid w:val="00761F74"/>
    <w:rsid w:val="00762628"/>
    <w:rsid w:val="007626C0"/>
    <w:rsid w:val="00762B8F"/>
    <w:rsid w:val="00763677"/>
    <w:rsid w:val="0076445E"/>
    <w:rsid w:val="00765162"/>
    <w:rsid w:val="0076534E"/>
    <w:rsid w:val="00765DF0"/>
    <w:rsid w:val="00766E63"/>
    <w:rsid w:val="007700DD"/>
    <w:rsid w:val="00771863"/>
    <w:rsid w:val="00772664"/>
    <w:rsid w:val="00772DEA"/>
    <w:rsid w:val="007740F0"/>
    <w:rsid w:val="00774E60"/>
    <w:rsid w:val="00775C60"/>
    <w:rsid w:val="00775F3F"/>
    <w:rsid w:val="007774E7"/>
    <w:rsid w:val="00777838"/>
    <w:rsid w:val="00777857"/>
    <w:rsid w:val="00780D04"/>
    <w:rsid w:val="0078156E"/>
    <w:rsid w:val="0078271E"/>
    <w:rsid w:val="0078303A"/>
    <w:rsid w:val="007838AB"/>
    <w:rsid w:val="00783C06"/>
    <w:rsid w:val="007845C8"/>
    <w:rsid w:val="00784D99"/>
    <w:rsid w:val="007850EB"/>
    <w:rsid w:val="0078522A"/>
    <w:rsid w:val="00786D9F"/>
    <w:rsid w:val="007870CB"/>
    <w:rsid w:val="00787E54"/>
    <w:rsid w:val="007902EC"/>
    <w:rsid w:val="007904E9"/>
    <w:rsid w:val="007909A2"/>
    <w:rsid w:val="0079287E"/>
    <w:rsid w:val="00792895"/>
    <w:rsid w:val="00792F5D"/>
    <w:rsid w:val="00793972"/>
    <w:rsid w:val="00793C9F"/>
    <w:rsid w:val="007948AD"/>
    <w:rsid w:val="00795296"/>
    <w:rsid w:val="007954A8"/>
    <w:rsid w:val="007958C3"/>
    <w:rsid w:val="00795B68"/>
    <w:rsid w:val="00796053"/>
    <w:rsid w:val="00796164"/>
    <w:rsid w:val="00796F6D"/>
    <w:rsid w:val="00797093"/>
    <w:rsid w:val="007A1111"/>
    <w:rsid w:val="007A1D3B"/>
    <w:rsid w:val="007A2846"/>
    <w:rsid w:val="007A317B"/>
    <w:rsid w:val="007A367A"/>
    <w:rsid w:val="007A36C1"/>
    <w:rsid w:val="007A4543"/>
    <w:rsid w:val="007A533C"/>
    <w:rsid w:val="007A6BD2"/>
    <w:rsid w:val="007A6DFB"/>
    <w:rsid w:val="007A776A"/>
    <w:rsid w:val="007A7C8A"/>
    <w:rsid w:val="007A7E2F"/>
    <w:rsid w:val="007B009B"/>
    <w:rsid w:val="007B1E95"/>
    <w:rsid w:val="007B22A5"/>
    <w:rsid w:val="007B281A"/>
    <w:rsid w:val="007B39AA"/>
    <w:rsid w:val="007B3B82"/>
    <w:rsid w:val="007B405D"/>
    <w:rsid w:val="007B431E"/>
    <w:rsid w:val="007B4861"/>
    <w:rsid w:val="007B4CD8"/>
    <w:rsid w:val="007B4D4A"/>
    <w:rsid w:val="007B5ED1"/>
    <w:rsid w:val="007B6E21"/>
    <w:rsid w:val="007B79A3"/>
    <w:rsid w:val="007C09C0"/>
    <w:rsid w:val="007C11C7"/>
    <w:rsid w:val="007C14E1"/>
    <w:rsid w:val="007C1792"/>
    <w:rsid w:val="007C310B"/>
    <w:rsid w:val="007C401E"/>
    <w:rsid w:val="007C45DE"/>
    <w:rsid w:val="007C4932"/>
    <w:rsid w:val="007C5D7E"/>
    <w:rsid w:val="007C5F63"/>
    <w:rsid w:val="007C6914"/>
    <w:rsid w:val="007C6B1D"/>
    <w:rsid w:val="007C6CCD"/>
    <w:rsid w:val="007C6FDA"/>
    <w:rsid w:val="007C784E"/>
    <w:rsid w:val="007D124C"/>
    <w:rsid w:val="007D1701"/>
    <w:rsid w:val="007D1EF0"/>
    <w:rsid w:val="007D25FA"/>
    <w:rsid w:val="007D390C"/>
    <w:rsid w:val="007D5662"/>
    <w:rsid w:val="007D5FB8"/>
    <w:rsid w:val="007D6057"/>
    <w:rsid w:val="007D7090"/>
    <w:rsid w:val="007D7D4A"/>
    <w:rsid w:val="007D7DCD"/>
    <w:rsid w:val="007E08F5"/>
    <w:rsid w:val="007E0DA0"/>
    <w:rsid w:val="007E10DB"/>
    <w:rsid w:val="007E1680"/>
    <w:rsid w:val="007E2419"/>
    <w:rsid w:val="007E26AA"/>
    <w:rsid w:val="007E2A44"/>
    <w:rsid w:val="007E2A56"/>
    <w:rsid w:val="007E2A57"/>
    <w:rsid w:val="007E2EF6"/>
    <w:rsid w:val="007E30A8"/>
    <w:rsid w:val="007E34F2"/>
    <w:rsid w:val="007E3A25"/>
    <w:rsid w:val="007E472A"/>
    <w:rsid w:val="007E4EE7"/>
    <w:rsid w:val="007E4FA7"/>
    <w:rsid w:val="007E5164"/>
    <w:rsid w:val="007E527F"/>
    <w:rsid w:val="007E54C9"/>
    <w:rsid w:val="007E5A77"/>
    <w:rsid w:val="007E650F"/>
    <w:rsid w:val="007E6F34"/>
    <w:rsid w:val="007F0B9C"/>
    <w:rsid w:val="007F0E26"/>
    <w:rsid w:val="007F140A"/>
    <w:rsid w:val="007F14D3"/>
    <w:rsid w:val="007F1CA5"/>
    <w:rsid w:val="007F26EB"/>
    <w:rsid w:val="007F2B16"/>
    <w:rsid w:val="007F2DAB"/>
    <w:rsid w:val="007F369B"/>
    <w:rsid w:val="007F3744"/>
    <w:rsid w:val="007F4229"/>
    <w:rsid w:val="007F54D4"/>
    <w:rsid w:val="007F64A3"/>
    <w:rsid w:val="007F6770"/>
    <w:rsid w:val="007F6A87"/>
    <w:rsid w:val="007F718C"/>
    <w:rsid w:val="0080019B"/>
    <w:rsid w:val="008005B7"/>
    <w:rsid w:val="00801183"/>
    <w:rsid w:val="008011DD"/>
    <w:rsid w:val="00801E8F"/>
    <w:rsid w:val="00802035"/>
    <w:rsid w:val="00802468"/>
    <w:rsid w:val="00802A93"/>
    <w:rsid w:val="00802EA7"/>
    <w:rsid w:val="00806B1C"/>
    <w:rsid w:val="00806BB4"/>
    <w:rsid w:val="008071FD"/>
    <w:rsid w:val="00807351"/>
    <w:rsid w:val="00807B0B"/>
    <w:rsid w:val="00807F90"/>
    <w:rsid w:val="00810AE6"/>
    <w:rsid w:val="00810C4B"/>
    <w:rsid w:val="00810F80"/>
    <w:rsid w:val="0081126C"/>
    <w:rsid w:val="00811813"/>
    <w:rsid w:val="00811A30"/>
    <w:rsid w:val="0081201C"/>
    <w:rsid w:val="008125B4"/>
    <w:rsid w:val="0081279C"/>
    <w:rsid w:val="00812C91"/>
    <w:rsid w:val="008133FE"/>
    <w:rsid w:val="00815C5B"/>
    <w:rsid w:val="00816C91"/>
    <w:rsid w:val="00817A9B"/>
    <w:rsid w:val="00817C09"/>
    <w:rsid w:val="00820144"/>
    <w:rsid w:val="0082066B"/>
    <w:rsid w:val="00820847"/>
    <w:rsid w:val="008221FE"/>
    <w:rsid w:val="00822C34"/>
    <w:rsid w:val="00823332"/>
    <w:rsid w:val="008255E7"/>
    <w:rsid w:val="00826245"/>
    <w:rsid w:val="0082742F"/>
    <w:rsid w:val="00827947"/>
    <w:rsid w:val="00830258"/>
    <w:rsid w:val="00831480"/>
    <w:rsid w:val="00831C09"/>
    <w:rsid w:val="0083257A"/>
    <w:rsid w:val="008326F3"/>
    <w:rsid w:val="00832E74"/>
    <w:rsid w:val="0083340E"/>
    <w:rsid w:val="008336BB"/>
    <w:rsid w:val="0083405D"/>
    <w:rsid w:val="008346BF"/>
    <w:rsid w:val="00835A15"/>
    <w:rsid w:val="00835D55"/>
    <w:rsid w:val="00835D57"/>
    <w:rsid w:val="0083633A"/>
    <w:rsid w:val="008366B3"/>
    <w:rsid w:val="00837AF9"/>
    <w:rsid w:val="00837F49"/>
    <w:rsid w:val="00840164"/>
    <w:rsid w:val="00840533"/>
    <w:rsid w:val="00840CC3"/>
    <w:rsid w:val="0084115D"/>
    <w:rsid w:val="00841326"/>
    <w:rsid w:val="00842274"/>
    <w:rsid w:val="00842722"/>
    <w:rsid w:val="00842835"/>
    <w:rsid w:val="008433BA"/>
    <w:rsid w:val="008439E9"/>
    <w:rsid w:val="00843BD3"/>
    <w:rsid w:val="00843F34"/>
    <w:rsid w:val="00844150"/>
    <w:rsid w:val="008443B5"/>
    <w:rsid w:val="0084591E"/>
    <w:rsid w:val="00845AD3"/>
    <w:rsid w:val="00845ADA"/>
    <w:rsid w:val="00846AA6"/>
    <w:rsid w:val="00846B30"/>
    <w:rsid w:val="00846B89"/>
    <w:rsid w:val="00846E84"/>
    <w:rsid w:val="00846F08"/>
    <w:rsid w:val="00850300"/>
    <w:rsid w:val="008507A8"/>
    <w:rsid w:val="00851504"/>
    <w:rsid w:val="008515AF"/>
    <w:rsid w:val="00852A00"/>
    <w:rsid w:val="008536CD"/>
    <w:rsid w:val="00853835"/>
    <w:rsid w:val="00855EBB"/>
    <w:rsid w:val="008562BF"/>
    <w:rsid w:val="008602A8"/>
    <w:rsid w:val="00860949"/>
    <w:rsid w:val="0086119B"/>
    <w:rsid w:val="008614A8"/>
    <w:rsid w:val="0086171E"/>
    <w:rsid w:val="00861A00"/>
    <w:rsid w:val="00862CE0"/>
    <w:rsid w:val="00862E9C"/>
    <w:rsid w:val="0086302D"/>
    <w:rsid w:val="00864657"/>
    <w:rsid w:val="0086466C"/>
    <w:rsid w:val="008648CF"/>
    <w:rsid w:val="00866860"/>
    <w:rsid w:val="00867A53"/>
    <w:rsid w:val="008702A5"/>
    <w:rsid w:val="008706FF"/>
    <w:rsid w:val="00871125"/>
    <w:rsid w:val="00871E06"/>
    <w:rsid w:val="00871F16"/>
    <w:rsid w:val="00872439"/>
    <w:rsid w:val="00872F5F"/>
    <w:rsid w:val="0087468A"/>
    <w:rsid w:val="0087566F"/>
    <w:rsid w:val="00875E06"/>
    <w:rsid w:val="00876505"/>
    <w:rsid w:val="00876F86"/>
    <w:rsid w:val="008775B1"/>
    <w:rsid w:val="00877D94"/>
    <w:rsid w:val="00880361"/>
    <w:rsid w:val="008807DD"/>
    <w:rsid w:val="00880B2B"/>
    <w:rsid w:val="00880B93"/>
    <w:rsid w:val="00880E28"/>
    <w:rsid w:val="00881123"/>
    <w:rsid w:val="00881FF7"/>
    <w:rsid w:val="008828F6"/>
    <w:rsid w:val="0088324E"/>
    <w:rsid w:val="00883448"/>
    <w:rsid w:val="008834DA"/>
    <w:rsid w:val="00883746"/>
    <w:rsid w:val="00883C34"/>
    <w:rsid w:val="008840A9"/>
    <w:rsid w:val="00884F2B"/>
    <w:rsid w:val="00885A41"/>
    <w:rsid w:val="00885BE1"/>
    <w:rsid w:val="00886337"/>
    <w:rsid w:val="0088648F"/>
    <w:rsid w:val="00886AEF"/>
    <w:rsid w:val="00886C70"/>
    <w:rsid w:val="0088726E"/>
    <w:rsid w:val="008879E4"/>
    <w:rsid w:val="00887B6D"/>
    <w:rsid w:val="00890374"/>
    <w:rsid w:val="008904F3"/>
    <w:rsid w:val="00890703"/>
    <w:rsid w:val="0089250C"/>
    <w:rsid w:val="008928A4"/>
    <w:rsid w:val="008933A3"/>
    <w:rsid w:val="00893B06"/>
    <w:rsid w:val="00894019"/>
    <w:rsid w:val="0089405D"/>
    <w:rsid w:val="008941A6"/>
    <w:rsid w:val="008942E8"/>
    <w:rsid w:val="00896609"/>
    <w:rsid w:val="00896B6D"/>
    <w:rsid w:val="00896C13"/>
    <w:rsid w:val="0089739A"/>
    <w:rsid w:val="008A0BF4"/>
    <w:rsid w:val="008A1C10"/>
    <w:rsid w:val="008A1D96"/>
    <w:rsid w:val="008A212F"/>
    <w:rsid w:val="008A2217"/>
    <w:rsid w:val="008A2BA9"/>
    <w:rsid w:val="008A2C31"/>
    <w:rsid w:val="008A3861"/>
    <w:rsid w:val="008A3A06"/>
    <w:rsid w:val="008A4B20"/>
    <w:rsid w:val="008A4E43"/>
    <w:rsid w:val="008A4E45"/>
    <w:rsid w:val="008A61E7"/>
    <w:rsid w:val="008A62F0"/>
    <w:rsid w:val="008A6763"/>
    <w:rsid w:val="008A7D02"/>
    <w:rsid w:val="008A7E55"/>
    <w:rsid w:val="008B042D"/>
    <w:rsid w:val="008B06B0"/>
    <w:rsid w:val="008B0E6D"/>
    <w:rsid w:val="008B1D4F"/>
    <w:rsid w:val="008B251C"/>
    <w:rsid w:val="008B279F"/>
    <w:rsid w:val="008B30F1"/>
    <w:rsid w:val="008B3AC8"/>
    <w:rsid w:val="008B4CD9"/>
    <w:rsid w:val="008B5CCB"/>
    <w:rsid w:val="008B7594"/>
    <w:rsid w:val="008C2DB9"/>
    <w:rsid w:val="008C39FC"/>
    <w:rsid w:val="008C3D2D"/>
    <w:rsid w:val="008C4516"/>
    <w:rsid w:val="008C493D"/>
    <w:rsid w:val="008C4E40"/>
    <w:rsid w:val="008C6AAF"/>
    <w:rsid w:val="008C7A4F"/>
    <w:rsid w:val="008D0337"/>
    <w:rsid w:val="008D059B"/>
    <w:rsid w:val="008D1418"/>
    <w:rsid w:val="008D15B2"/>
    <w:rsid w:val="008D1830"/>
    <w:rsid w:val="008D1A07"/>
    <w:rsid w:val="008D1FF3"/>
    <w:rsid w:val="008D20AE"/>
    <w:rsid w:val="008D335B"/>
    <w:rsid w:val="008D3DD9"/>
    <w:rsid w:val="008D43E5"/>
    <w:rsid w:val="008D54C8"/>
    <w:rsid w:val="008D5C4B"/>
    <w:rsid w:val="008D5FEB"/>
    <w:rsid w:val="008D60E4"/>
    <w:rsid w:val="008D6875"/>
    <w:rsid w:val="008D68FD"/>
    <w:rsid w:val="008D7B20"/>
    <w:rsid w:val="008D7C21"/>
    <w:rsid w:val="008E019D"/>
    <w:rsid w:val="008E08F9"/>
    <w:rsid w:val="008E0C85"/>
    <w:rsid w:val="008E0EAF"/>
    <w:rsid w:val="008E1379"/>
    <w:rsid w:val="008E1705"/>
    <w:rsid w:val="008E18DF"/>
    <w:rsid w:val="008E1BF3"/>
    <w:rsid w:val="008E20BC"/>
    <w:rsid w:val="008E2945"/>
    <w:rsid w:val="008E4347"/>
    <w:rsid w:val="008E446D"/>
    <w:rsid w:val="008E46A4"/>
    <w:rsid w:val="008E4961"/>
    <w:rsid w:val="008E6032"/>
    <w:rsid w:val="008E604B"/>
    <w:rsid w:val="008E6AC1"/>
    <w:rsid w:val="008F3936"/>
    <w:rsid w:val="008F3AAC"/>
    <w:rsid w:val="008F53CA"/>
    <w:rsid w:val="008F651D"/>
    <w:rsid w:val="008F6577"/>
    <w:rsid w:val="008F65BB"/>
    <w:rsid w:val="008F6D8C"/>
    <w:rsid w:val="008F7848"/>
    <w:rsid w:val="008F7B1C"/>
    <w:rsid w:val="0090020F"/>
    <w:rsid w:val="00901EA7"/>
    <w:rsid w:val="0090220B"/>
    <w:rsid w:val="0090225C"/>
    <w:rsid w:val="009029AD"/>
    <w:rsid w:val="00902E71"/>
    <w:rsid w:val="00903163"/>
    <w:rsid w:val="00903232"/>
    <w:rsid w:val="00903451"/>
    <w:rsid w:val="00904E81"/>
    <w:rsid w:val="00905D23"/>
    <w:rsid w:val="0090651B"/>
    <w:rsid w:val="00907172"/>
    <w:rsid w:val="0090773E"/>
    <w:rsid w:val="00907E60"/>
    <w:rsid w:val="009108AA"/>
    <w:rsid w:val="00910AD8"/>
    <w:rsid w:val="00910C10"/>
    <w:rsid w:val="00910F0A"/>
    <w:rsid w:val="00910F91"/>
    <w:rsid w:val="00911688"/>
    <w:rsid w:val="00911FDA"/>
    <w:rsid w:val="00912C54"/>
    <w:rsid w:val="009131B9"/>
    <w:rsid w:val="009141C2"/>
    <w:rsid w:val="00915C1B"/>
    <w:rsid w:val="00915FC0"/>
    <w:rsid w:val="009166DE"/>
    <w:rsid w:val="009169D8"/>
    <w:rsid w:val="00916A78"/>
    <w:rsid w:val="00917405"/>
    <w:rsid w:val="00917D77"/>
    <w:rsid w:val="009204C6"/>
    <w:rsid w:val="009208EF"/>
    <w:rsid w:val="00921044"/>
    <w:rsid w:val="00923374"/>
    <w:rsid w:val="00924135"/>
    <w:rsid w:val="009242A4"/>
    <w:rsid w:val="0092466B"/>
    <w:rsid w:val="00924CC9"/>
    <w:rsid w:val="00925EA4"/>
    <w:rsid w:val="00926CCE"/>
    <w:rsid w:val="009275E2"/>
    <w:rsid w:val="00927B97"/>
    <w:rsid w:val="00927FB8"/>
    <w:rsid w:val="009306BF"/>
    <w:rsid w:val="00931776"/>
    <w:rsid w:val="00933DEA"/>
    <w:rsid w:val="00934B5D"/>
    <w:rsid w:val="00934BB7"/>
    <w:rsid w:val="009352B4"/>
    <w:rsid w:val="00935AB2"/>
    <w:rsid w:val="00935F9B"/>
    <w:rsid w:val="00936D86"/>
    <w:rsid w:val="00937DF9"/>
    <w:rsid w:val="00937E2F"/>
    <w:rsid w:val="00941C31"/>
    <w:rsid w:val="00943162"/>
    <w:rsid w:val="009441CF"/>
    <w:rsid w:val="00944E8E"/>
    <w:rsid w:val="00946266"/>
    <w:rsid w:val="009462AA"/>
    <w:rsid w:val="00947C23"/>
    <w:rsid w:val="00947F1F"/>
    <w:rsid w:val="009503BC"/>
    <w:rsid w:val="00950717"/>
    <w:rsid w:val="00951293"/>
    <w:rsid w:val="00952245"/>
    <w:rsid w:val="009541AE"/>
    <w:rsid w:val="00955331"/>
    <w:rsid w:val="0095607B"/>
    <w:rsid w:val="009561DE"/>
    <w:rsid w:val="00956C43"/>
    <w:rsid w:val="00956DA1"/>
    <w:rsid w:val="009612F1"/>
    <w:rsid w:val="009618CC"/>
    <w:rsid w:val="00964000"/>
    <w:rsid w:val="00964DD5"/>
    <w:rsid w:val="00965E5F"/>
    <w:rsid w:val="00970AD0"/>
    <w:rsid w:val="00970FD6"/>
    <w:rsid w:val="00970FE3"/>
    <w:rsid w:val="009728D9"/>
    <w:rsid w:val="00972D82"/>
    <w:rsid w:val="00972FF1"/>
    <w:rsid w:val="00973543"/>
    <w:rsid w:val="009739E1"/>
    <w:rsid w:val="00974215"/>
    <w:rsid w:val="00974CC2"/>
    <w:rsid w:val="00974F9E"/>
    <w:rsid w:val="009765D9"/>
    <w:rsid w:val="0097668B"/>
    <w:rsid w:val="009767EC"/>
    <w:rsid w:val="00977527"/>
    <w:rsid w:val="009777DD"/>
    <w:rsid w:val="009778F1"/>
    <w:rsid w:val="00977B0D"/>
    <w:rsid w:val="00977BFB"/>
    <w:rsid w:val="00980155"/>
    <w:rsid w:val="0098018A"/>
    <w:rsid w:val="00980299"/>
    <w:rsid w:val="00980656"/>
    <w:rsid w:val="0098132E"/>
    <w:rsid w:val="00981717"/>
    <w:rsid w:val="00981840"/>
    <w:rsid w:val="00983319"/>
    <w:rsid w:val="009833B0"/>
    <w:rsid w:val="009839A7"/>
    <w:rsid w:val="00983C26"/>
    <w:rsid w:val="00984174"/>
    <w:rsid w:val="009841F2"/>
    <w:rsid w:val="009845BA"/>
    <w:rsid w:val="00984AAC"/>
    <w:rsid w:val="00984F3A"/>
    <w:rsid w:val="0098537F"/>
    <w:rsid w:val="00985410"/>
    <w:rsid w:val="00986093"/>
    <w:rsid w:val="009874BF"/>
    <w:rsid w:val="009879B1"/>
    <w:rsid w:val="009905E5"/>
    <w:rsid w:val="00991051"/>
    <w:rsid w:val="00991A2D"/>
    <w:rsid w:val="009921B7"/>
    <w:rsid w:val="00992D5C"/>
    <w:rsid w:val="00993A48"/>
    <w:rsid w:val="00993A52"/>
    <w:rsid w:val="00994223"/>
    <w:rsid w:val="009942DC"/>
    <w:rsid w:val="00996485"/>
    <w:rsid w:val="009971FD"/>
    <w:rsid w:val="009976F2"/>
    <w:rsid w:val="009A0888"/>
    <w:rsid w:val="009A0AF9"/>
    <w:rsid w:val="009A1013"/>
    <w:rsid w:val="009A141F"/>
    <w:rsid w:val="009A1BE5"/>
    <w:rsid w:val="009A1E7A"/>
    <w:rsid w:val="009A1EB9"/>
    <w:rsid w:val="009A3804"/>
    <w:rsid w:val="009A3A2C"/>
    <w:rsid w:val="009A3BFC"/>
    <w:rsid w:val="009A3F4E"/>
    <w:rsid w:val="009A43D9"/>
    <w:rsid w:val="009A4814"/>
    <w:rsid w:val="009A5814"/>
    <w:rsid w:val="009A5D4A"/>
    <w:rsid w:val="009A62CD"/>
    <w:rsid w:val="009A65B5"/>
    <w:rsid w:val="009A68C0"/>
    <w:rsid w:val="009A6CF0"/>
    <w:rsid w:val="009A7B65"/>
    <w:rsid w:val="009A7BBD"/>
    <w:rsid w:val="009A7DD5"/>
    <w:rsid w:val="009B0402"/>
    <w:rsid w:val="009B06C6"/>
    <w:rsid w:val="009B07C4"/>
    <w:rsid w:val="009B0CEE"/>
    <w:rsid w:val="009B1159"/>
    <w:rsid w:val="009B22E5"/>
    <w:rsid w:val="009B2DAA"/>
    <w:rsid w:val="009B31DE"/>
    <w:rsid w:val="009B4441"/>
    <w:rsid w:val="009B45F2"/>
    <w:rsid w:val="009B4AF0"/>
    <w:rsid w:val="009B5143"/>
    <w:rsid w:val="009B53A1"/>
    <w:rsid w:val="009B57CC"/>
    <w:rsid w:val="009B5F3B"/>
    <w:rsid w:val="009B6481"/>
    <w:rsid w:val="009B656E"/>
    <w:rsid w:val="009B669D"/>
    <w:rsid w:val="009B6D53"/>
    <w:rsid w:val="009B7711"/>
    <w:rsid w:val="009C0451"/>
    <w:rsid w:val="009C0EFD"/>
    <w:rsid w:val="009C0F9C"/>
    <w:rsid w:val="009C20A8"/>
    <w:rsid w:val="009C2553"/>
    <w:rsid w:val="009C30C5"/>
    <w:rsid w:val="009C3D6E"/>
    <w:rsid w:val="009C445C"/>
    <w:rsid w:val="009C46BF"/>
    <w:rsid w:val="009C489C"/>
    <w:rsid w:val="009C4C46"/>
    <w:rsid w:val="009C4FEF"/>
    <w:rsid w:val="009C55F6"/>
    <w:rsid w:val="009C63DB"/>
    <w:rsid w:val="009C6CF6"/>
    <w:rsid w:val="009D0A87"/>
    <w:rsid w:val="009D1029"/>
    <w:rsid w:val="009D10E6"/>
    <w:rsid w:val="009D2851"/>
    <w:rsid w:val="009D3715"/>
    <w:rsid w:val="009D3EB2"/>
    <w:rsid w:val="009D58A3"/>
    <w:rsid w:val="009D60D1"/>
    <w:rsid w:val="009D6501"/>
    <w:rsid w:val="009D6A2B"/>
    <w:rsid w:val="009D7B25"/>
    <w:rsid w:val="009D7DE4"/>
    <w:rsid w:val="009E0B0D"/>
    <w:rsid w:val="009E14BC"/>
    <w:rsid w:val="009E191D"/>
    <w:rsid w:val="009E19DA"/>
    <w:rsid w:val="009E1B3E"/>
    <w:rsid w:val="009E2521"/>
    <w:rsid w:val="009E2C88"/>
    <w:rsid w:val="009E2CDB"/>
    <w:rsid w:val="009E4355"/>
    <w:rsid w:val="009E4437"/>
    <w:rsid w:val="009E4528"/>
    <w:rsid w:val="009E47FA"/>
    <w:rsid w:val="009E5B21"/>
    <w:rsid w:val="009E63A7"/>
    <w:rsid w:val="009E7A94"/>
    <w:rsid w:val="009F00F9"/>
    <w:rsid w:val="009F1706"/>
    <w:rsid w:val="009F2276"/>
    <w:rsid w:val="009F39DA"/>
    <w:rsid w:val="009F4596"/>
    <w:rsid w:val="009F490D"/>
    <w:rsid w:val="009F4ED3"/>
    <w:rsid w:val="009F5156"/>
    <w:rsid w:val="009F526E"/>
    <w:rsid w:val="009F57C2"/>
    <w:rsid w:val="009F5BF9"/>
    <w:rsid w:val="00A00B3E"/>
    <w:rsid w:val="00A013F1"/>
    <w:rsid w:val="00A0180D"/>
    <w:rsid w:val="00A02877"/>
    <w:rsid w:val="00A033D9"/>
    <w:rsid w:val="00A038F5"/>
    <w:rsid w:val="00A0405D"/>
    <w:rsid w:val="00A04FBB"/>
    <w:rsid w:val="00A05163"/>
    <w:rsid w:val="00A05D28"/>
    <w:rsid w:val="00A10FE8"/>
    <w:rsid w:val="00A1122F"/>
    <w:rsid w:val="00A125F5"/>
    <w:rsid w:val="00A12836"/>
    <w:rsid w:val="00A129AC"/>
    <w:rsid w:val="00A12F13"/>
    <w:rsid w:val="00A13274"/>
    <w:rsid w:val="00A13720"/>
    <w:rsid w:val="00A13EDA"/>
    <w:rsid w:val="00A142D9"/>
    <w:rsid w:val="00A15C08"/>
    <w:rsid w:val="00A15CD0"/>
    <w:rsid w:val="00A16467"/>
    <w:rsid w:val="00A16703"/>
    <w:rsid w:val="00A168B2"/>
    <w:rsid w:val="00A17274"/>
    <w:rsid w:val="00A17519"/>
    <w:rsid w:val="00A20712"/>
    <w:rsid w:val="00A2086C"/>
    <w:rsid w:val="00A20CDF"/>
    <w:rsid w:val="00A22149"/>
    <w:rsid w:val="00A222E7"/>
    <w:rsid w:val="00A22B7D"/>
    <w:rsid w:val="00A22BD4"/>
    <w:rsid w:val="00A23382"/>
    <w:rsid w:val="00A239AA"/>
    <w:rsid w:val="00A24350"/>
    <w:rsid w:val="00A24A17"/>
    <w:rsid w:val="00A25DD1"/>
    <w:rsid w:val="00A2657B"/>
    <w:rsid w:val="00A26A68"/>
    <w:rsid w:val="00A277FE"/>
    <w:rsid w:val="00A27B9E"/>
    <w:rsid w:val="00A27C4E"/>
    <w:rsid w:val="00A30CDC"/>
    <w:rsid w:val="00A3128B"/>
    <w:rsid w:val="00A3195C"/>
    <w:rsid w:val="00A31AF7"/>
    <w:rsid w:val="00A32112"/>
    <w:rsid w:val="00A32A59"/>
    <w:rsid w:val="00A33340"/>
    <w:rsid w:val="00A33CE4"/>
    <w:rsid w:val="00A342A8"/>
    <w:rsid w:val="00A35068"/>
    <w:rsid w:val="00A3532E"/>
    <w:rsid w:val="00A3532F"/>
    <w:rsid w:val="00A35716"/>
    <w:rsid w:val="00A35820"/>
    <w:rsid w:val="00A35C80"/>
    <w:rsid w:val="00A40168"/>
    <w:rsid w:val="00A4065A"/>
    <w:rsid w:val="00A40CEE"/>
    <w:rsid w:val="00A4157F"/>
    <w:rsid w:val="00A41890"/>
    <w:rsid w:val="00A426CC"/>
    <w:rsid w:val="00A433B8"/>
    <w:rsid w:val="00A44012"/>
    <w:rsid w:val="00A44BEA"/>
    <w:rsid w:val="00A453E3"/>
    <w:rsid w:val="00A45A29"/>
    <w:rsid w:val="00A45CFE"/>
    <w:rsid w:val="00A45DEE"/>
    <w:rsid w:val="00A466FB"/>
    <w:rsid w:val="00A50DB1"/>
    <w:rsid w:val="00A51492"/>
    <w:rsid w:val="00A517F9"/>
    <w:rsid w:val="00A518BB"/>
    <w:rsid w:val="00A520A6"/>
    <w:rsid w:val="00A522B6"/>
    <w:rsid w:val="00A527A5"/>
    <w:rsid w:val="00A52A8A"/>
    <w:rsid w:val="00A539BC"/>
    <w:rsid w:val="00A54818"/>
    <w:rsid w:val="00A552F9"/>
    <w:rsid w:val="00A55511"/>
    <w:rsid w:val="00A55F1A"/>
    <w:rsid w:val="00A568D1"/>
    <w:rsid w:val="00A56C68"/>
    <w:rsid w:val="00A56F07"/>
    <w:rsid w:val="00A57545"/>
    <w:rsid w:val="00A575A6"/>
    <w:rsid w:val="00A60FC7"/>
    <w:rsid w:val="00A614E9"/>
    <w:rsid w:val="00A61F68"/>
    <w:rsid w:val="00A61FFC"/>
    <w:rsid w:val="00A62CF6"/>
    <w:rsid w:val="00A63784"/>
    <w:rsid w:val="00A64D14"/>
    <w:rsid w:val="00A65978"/>
    <w:rsid w:val="00A66A81"/>
    <w:rsid w:val="00A66C05"/>
    <w:rsid w:val="00A66DC1"/>
    <w:rsid w:val="00A66EAB"/>
    <w:rsid w:val="00A66F2C"/>
    <w:rsid w:val="00A676D2"/>
    <w:rsid w:val="00A70987"/>
    <w:rsid w:val="00A70D22"/>
    <w:rsid w:val="00A71925"/>
    <w:rsid w:val="00A71CA0"/>
    <w:rsid w:val="00A71CA6"/>
    <w:rsid w:val="00A72584"/>
    <w:rsid w:val="00A73099"/>
    <w:rsid w:val="00A736D4"/>
    <w:rsid w:val="00A73AAB"/>
    <w:rsid w:val="00A74541"/>
    <w:rsid w:val="00A75783"/>
    <w:rsid w:val="00A75937"/>
    <w:rsid w:val="00A75C13"/>
    <w:rsid w:val="00A76090"/>
    <w:rsid w:val="00A762BF"/>
    <w:rsid w:val="00A76741"/>
    <w:rsid w:val="00A7684D"/>
    <w:rsid w:val="00A76B73"/>
    <w:rsid w:val="00A76EA5"/>
    <w:rsid w:val="00A7721D"/>
    <w:rsid w:val="00A77AB4"/>
    <w:rsid w:val="00A804EB"/>
    <w:rsid w:val="00A80BA9"/>
    <w:rsid w:val="00A814CE"/>
    <w:rsid w:val="00A8159B"/>
    <w:rsid w:val="00A82691"/>
    <w:rsid w:val="00A82980"/>
    <w:rsid w:val="00A82EBF"/>
    <w:rsid w:val="00A840C8"/>
    <w:rsid w:val="00A8528E"/>
    <w:rsid w:val="00A87167"/>
    <w:rsid w:val="00A9039C"/>
    <w:rsid w:val="00A9124F"/>
    <w:rsid w:val="00A92199"/>
    <w:rsid w:val="00A92328"/>
    <w:rsid w:val="00A9248C"/>
    <w:rsid w:val="00A934EC"/>
    <w:rsid w:val="00A94331"/>
    <w:rsid w:val="00A946E6"/>
    <w:rsid w:val="00A96A05"/>
    <w:rsid w:val="00A96C17"/>
    <w:rsid w:val="00A976FE"/>
    <w:rsid w:val="00AA0D0B"/>
    <w:rsid w:val="00AA143C"/>
    <w:rsid w:val="00AA20A8"/>
    <w:rsid w:val="00AA22E6"/>
    <w:rsid w:val="00AA2A8A"/>
    <w:rsid w:val="00AA2B1C"/>
    <w:rsid w:val="00AA3A89"/>
    <w:rsid w:val="00AA4C84"/>
    <w:rsid w:val="00AA5689"/>
    <w:rsid w:val="00AA685E"/>
    <w:rsid w:val="00AA7431"/>
    <w:rsid w:val="00AA7E43"/>
    <w:rsid w:val="00AA7F6A"/>
    <w:rsid w:val="00AB046A"/>
    <w:rsid w:val="00AB05F5"/>
    <w:rsid w:val="00AB0816"/>
    <w:rsid w:val="00AB1C37"/>
    <w:rsid w:val="00AB243C"/>
    <w:rsid w:val="00AB26C6"/>
    <w:rsid w:val="00AB2EF5"/>
    <w:rsid w:val="00AB3A62"/>
    <w:rsid w:val="00AB3B4F"/>
    <w:rsid w:val="00AB4437"/>
    <w:rsid w:val="00AB456A"/>
    <w:rsid w:val="00AB58EE"/>
    <w:rsid w:val="00AB7960"/>
    <w:rsid w:val="00AB7A1F"/>
    <w:rsid w:val="00AB7B3B"/>
    <w:rsid w:val="00AC20D3"/>
    <w:rsid w:val="00AC212E"/>
    <w:rsid w:val="00AC213F"/>
    <w:rsid w:val="00AC262C"/>
    <w:rsid w:val="00AC2AE9"/>
    <w:rsid w:val="00AC2C8F"/>
    <w:rsid w:val="00AC332D"/>
    <w:rsid w:val="00AC34A7"/>
    <w:rsid w:val="00AC408B"/>
    <w:rsid w:val="00AC4C22"/>
    <w:rsid w:val="00AC581E"/>
    <w:rsid w:val="00AC6034"/>
    <w:rsid w:val="00AC60C5"/>
    <w:rsid w:val="00AC77FB"/>
    <w:rsid w:val="00AD0184"/>
    <w:rsid w:val="00AD09CB"/>
    <w:rsid w:val="00AD0A84"/>
    <w:rsid w:val="00AD172D"/>
    <w:rsid w:val="00AD3333"/>
    <w:rsid w:val="00AD40BA"/>
    <w:rsid w:val="00AD591A"/>
    <w:rsid w:val="00AD75E2"/>
    <w:rsid w:val="00AE0ACE"/>
    <w:rsid w:val="00AE0E64"/>
    <w:rsid w:val="00AE1C4C"/>
    <w:rsid w:val="00AE1C56"/>
    <w:rsid w:val="00AE3704"/>
    <w:rsid w:val="00AE41F7"/>
    <w:rsid w:val="00AE440A"/>
    <w:rsid w:val="00AE4875"/>
    <w:rsid w:val="00AE4ACF"/>
    <w:rsid w:val="00AE755A"/>
    <w:rsid w:val="00AE784D"/>
    <w:rsid w:val="00AF00B6"/>
    <w:rsid w:val="00AF0D7C"/>
    <w:rsid w:val="00AF1330"/>
    <w:rsid w:val="00AF1385"/>
    <w:rsid w:val="00AF169D"/>
    <w:rsid w:val="00AF1AC9"/>
    <w:rsid w:val="00AF1B39"/>
    <w:rsid w:val="00AF2022"/>
    <w:rsid w:val="00AF2079"/>
    <w:rsid w:val="00AF30F2"/>
    <w:rsid w:val="00AF3122"/>
    <w:rsid w:val="00AF35B8"/>
    <w:rsid w:val="00AF3D6E"/>
    <w:rsid w:val="00AF4446"/>
    <w:rsid w:val="00AF57C6"/>
    <w:rsid w:val="00AF70A7"/>
    <w:rsid w:val="00B005BB"/>
    <w:rsid w:val="00B00854"/>
    <w:rsid w:val="00B0098D"/>
    <w:rsid w:val="00B00B4D"/>
    <w:rsid w:val="00B019EB"/>
    <w:rsid w:val="00B01C5B"/>
    <w:rsid w:val="00B01FAA"/>
    <w:rsid w:val="00B02512"/>
    <w:rsid w:val="00B02723"/>
    <w:rsid w:val="00B02B39"/>
    <w:rsid w:val="00B045A4"/>
    <w:rsid w:val="00B046A2"/>
    <w:rsid w:val="00B04FCF"/>
    <w:rsid w:val="00B051A9"/>
    <w:rsid w:val="00B06561"/>
    <w:rsid w:val="00B067C5"/>
    <w:rsid w:val="00B07548"/>
    <w:rsid w:val="00B0770A"/>
    <w:rsid w:val="00B10160"/>
    <w:rsid w:val="00B10E91"/>
    <w:rsid w:val="00B11F3A"/>
    <w:rsid w:val="00B127D1"/>
    <w:rsid w:val="00B12858"/>
    <w:rsid w:val="00B128B5"/>
    <w:rsid w:val="00B12A1B"/>
    <w:rsid w:val="00B13540"/>
    <w:rsid w:val="00B137DC"/>
    <w:rsid w:val="00B13820"/>
    <w:rsid w:val="00B13C05"/>
    <w:rsid w:val="00B14066"/>
    <w:rsid w:val="00B1589D"/>
    <w:rsid w:val="00B15C00"/>
    <w:rsid w:val="00B16883"/>
    <w:rsid w:val="00B17233"/>
    <w:rsid w:val="00B172B0"/>
    <w:rsid w:val="00B1746B"/>
    <w:rsid w:val="00B1765C"/>
    <w:rsid w:val="00B203C1"/>
    <w:rsid w:val="00B20604"/>
    <w:rsid w:val="00B2063C"/>
    <w:rsid w:val="00B20B5A"/>
    <w:rsid w:val="00B20C71"/>
    <w:rsid w:val="00B2319B"/>
    <w:rsid w:val="00B2327B"/>
    <w:rsid w:val="00B23605"/>
    <w:rsid w:val="00B23C45"/>
    <w:rsid w:val="00B24023"/>
    <w:rsid w:val="00B245B1"/>
    <w:rsid w:val="00B261E9"/>
    <w:rsid w:val="00B26321"/>
    <w:rsid w:val="00B26C59"/>
    <w:rsid w:val="00B27691"/>
    <w:rsid w:val="00B27DAB"/>
    <w:rsid w:val="00B30FF2"/>
    <w:rsid w:val="00B3172D"/>
    <w:rsid w:val="00B3349C"/>
    <w:rsid w:val="00B33D12"/>
    <w:rsid w:val="00B340D5"/>
    <w:rsid w:val="00B34EE5"/>
    <w:rsid w:val="00B34F60"/>
    <w:rsid w:val="00B355C2"/>
    <w:rsid w:val="00B35899"/>
    <w:rsid w:val="00B35A55"/>
    <w:rsid w:val="00B36027"/>
    <w:rsid w:val="00B366DD"/>
    <w:rsid w:val="00B378EF"/>
    <w:rsid w:val="00B400A3"/>
    <w:rsid w:val="00B405A9"/>
    <w:rsid w:val="00B414C7"/>
    <w:rsid w:val="00B42581"/>
    <w:rsid w:val="00B42F2F"/>
    <w:rsid w:val="00B43CB0"/>
    <w:rsid w:val="00B43FEE"/>
    <w:rsid w:val="00B46255"/>
    <w:rsid w:val="00B46784"/>
    <w:rsid w:val="00B46920"/>
    <w:rsid w:val="00B47716"/>
    <w:rsid w:val="00B4799F"/>
    <w:rsid w:val="00B47C7C"/>
    <w:rsid w:val="00B50620"/>
    <w:rsid w:val="00B50AC6"/>
    <w:rsid w:val="00B50E6B"/>
    <w:rsid w:val="00B51046"/>
    <w:rsid w:val="00B51F51"/>
    <w:rsid w:val="00B52392"/>
    <w:rsid w:val="00B527A7"/>
    <w:rsid w:val="00B52806"/>
    <w:rsid w:val="00B53D3E"/>
    <w:rsid w:val="00B54CC4"/>
    <w:rsid w:val="00B550B7"/>
    <w:rsid w:val="00B55DCF"/>
    <w:rsid w:val="00B56D2F"/>
    <w:rsid w:val="00B56E26"/>
    <w:rsid w:val="00B57085"/>
    <w:rsid w:val="00B57285"/>
    <w:rsid w:val="00B577B1"/>
    <w:rsid w:val="00B57BD3"/>
    <w:rsid w:val="00B57C71"/>
    <w:rsid w:val="00B622C8"/>
    <w:rsid w:val="00B62EAC"/>
    <w:rsid w:val="00B63990"/>
    <w:rsid w:val="00B643D4"/>
    <w:rsid w:val="00B6509A"/>
    <w:rsid w:val="00B660D4"/>
    <w:rsid w:val="00B6676F"/>
    <w:rsid w:val="00B6738E"/>
    <w:rsid w:val="00B700A0"/>
    <w:rsid w:val="00B70B70"/>
    <w:rsid w:val="00B70D80"/>
    <w:rsid w:val="00B71410"/>
    <w:rsid w:val="00B72DC1"/>
    <w:rsid w:val="00B72E94"/>
    <w:rsid w:val="00B7485C"/>
    <w:rsid w:val="00B75523"/>
    <w:rsid w:val="00B75D38"/>
    <w:rsid w:val="00B76701"/>
    <w:rsid w:val="00B76A8A"/>
    <w:rsid w:val="00B8113B"/>
    <w:rsid w:val="00B81718"/>
    <w:rsid w:val="00B81AF1"/>
    <w:rsid w:val="00B8253B"/>
    <w:rsid w:val="00B82885"/>
    <w:rsid w:val="00B82BBD"/>
    <w:rsid w:val="00B82C24"/>
    <w:rsid w:val="00B838A9"/>
    <w:rsid w:val="00B83F74"/>
    <w:rsid w:val="00B84608"/>
    <w:rsid w:val="00B84FBA"/>
    <w:rsid w:val="00B85477"/>
    <w:rsid w:val="00B85745"/>
    <w:rsid w:val="00B86123"/>
    <w:rsid w:val="00B86397"/>
    <w:rsid w:val="00B86B33"/>
    <w:rsid w:val="00B87497"/>
    <w:rsid w:val="00B90881"/>
    <w:rsid w:val="00B90FB5"/>
    <w:rsid w:val="00B9387E"/>
    <w:rsid w:val="00B93B02"/>
    <w:rsid w:val="00B93FA9"/>
    <w:rsid w:val="00B9429B"/>
    <w:rsid w:val="00B95FEF"/>
    <w:rsid w:val="00B9744D"/>
    <w:rsid w:val="00B975B7"/>
    <w:rsid w:val="00B9797A"/>
    <w:rsid w:val="00BA0026"/>
    <w:rsid w:val="00BA06A3"/>
    <w:rsid w:val="00BA0BC6"/>
    <w:rsid w:val="00BA29F1"/>
    <w:rsid w:val="00BA30A2"/>
    <w:rsid w:val="00BA4052"/>
    <w:rsid w:val="00BA405F"/>
    <w:rsid w:val="00BA533D"/>
    <w:rsid w:val="00BA5C26"/>
    <w:rsid w:val="00BA6171"/>
    <w:rsid w:val="00BA621C"/>
    <w:rsid w:val="00BA633A"/>
    <w:rsid w:val="00BA7A7D"/>
    <w:rsid w:val="00BA7B37"/>
    <w:rsid w:val="00BA7F55"/>
    <w:rsid w:val="00BB1160"/>
    <w:rsid w:val="00BB1B04"/>
    <w:rsid w:val="00BB2941"/>
    <w:rsid w:val="00BB2C4B"/>
    <w:rsid w:val="00BB3168"/>
    <w:rsid w:val="00BB39E9"/>
    <w:rsid w:val="00BB3A8F"/>
    <w:rsid w:val="00BB3DE6"/>
    <w:rsid w:val="00BB494E"/>
    <w:rsid w:val="00BB511D"/>
    <w:rsid w:val="00BB57D9"/>
    <w:rsid w:val="00BB5AD0"/>
    <w:rsid w:val="00BB60A2"/>
    <w:rsid w:val="00BB78EF"/>
    <w:rsid w:val="00BC06CF"/>
    <w:rsid w:val="00BC16A1"/>
    <w:rsid w:val="00BC2000"/>
    <w:rsid w:val="00BC2293"/>
    <w:rsid w:val="00BC2726"/>
    <w:rsid w:val="00BC2E1D"/>
    <w:rsid w:val="00BC2FF6"/>
    <w:rsid w:val="00BC3A0A"/>
    <w:rsid w:val="00BC3F97"/>
    <w:rsid w:val="00BC4490"/>
    <w:rsid w:val="00BC4D96"/>
    <w:rsid w:val="00BC5761"/>
    <w:rsid w:val="00BC69A0"/>
    <w:rsid w:val="00BC7700"/>
    <w:rsid w:val="00BC7B20"/>
    <w:rsid w:val="00BC7C14"/>
    <w:rsid w:val="00BC7E27"/>
    <w:rsid w:val="00BD0B9D"/>
    <w:rsid w:val="00BD176C"/>
    <w:rsid w:val="00BD23A1"/>
    <w:rsid w:val="00BD294E"/>
    <w:rsid w:val="00BD2EF8"/>
    <w:rsid w:val="00BD4399"/>
    <w:rsid w:val="00BD46E5"/>
    <w:rsid w:val="00BD50AF"/>
    <w:rsid w:val="00BD544E"/>
    <w:rsid w:val="00BD56F8"/>
    <w:rsid w:val="00BD62EC"/>
    <w:rsid w:val="00BD6A57"/>
    <w:rsid w:val="00BD6C28"/>
    <w:rsid w:val="00BD6FD7"/>
    <w:rsid w:val="00BD6FE6"/>
    <w:rsid w:val="00BD700B"/>
    <w:rsid w:val="00BD74D9"/>
    <w:rsid w:val="00BD77E4"/>
    <w:rsid w:val="00BE0012"/>
    <w:rsid w:val="00BE099E"/>
    <w:rsid w:val="00BE18D0"/>
    <w:rsid w:val="00BE20D8"/>
    <w:rsid w:val="00BE297F"/>
    <w:rsid w:val="00BE3E61"/>
    <w:rsid w:val="00BE44BB"/>
    <w:rsid w:val="00BE5B7B"/>
    <w:rsid w:val="00BE6C58"/>
    <w:rsid w:val="00BE7C17"/>
    <w:rsid w:val="00BF0319"/>
    <w:rsid w:val="00BF0E12"/>
    <w:rsid w:val="00BF1ADB"/>
    <w:rsid w:val="00BF1EB5"/>
    <w:rsid w:val="00BF2D2A"/>
    <w:rsid w:val="00BF4C40"/>
    <w:rsid w:val="00BF4DAB"/>
    <w:rsid w:val="00BF4EE3"/>
    <w:rsid w:val="00BF4EF6"/>
    <w:rsid w:val="00BF65D1"/>
    <w:rsid w:val="00BF6BE1"/>
    <w:rsid w:val="00BF754A"/>
    <w:rsid w:val="00BF7986"/>
    <w:rsid w:val="00BF7A92"/>
    <w:rsid w:val="00C01CA8"/>
    <w:rsid w:val="00C02E55"/>
    <w:rsid w:val="00C035A4"/>
    <w:rsid w:val="00C048EA"/>
    <w:rsid w:val="00C04A37"/>
    <w:rsid w:val="00C05891"/>
    <w:rsid w:val="00C06107"/>
    <w:rsid w:val="00C07295"/>
    <w:rsid w:val="00C07ACD"/>
    <w:rsid w:val="00C07BC1"/>
    <w:rsid w:val="00C07CE3"/>
    <w:rsid w:val="00C10989"/>
    <w:rsid w:val="00C10BB5"/>
    <w:rsid w:val="00C110A7"/>
    <w:rsid w:val="00C110CF"/>
    <w:rsid w:val="00C11E83"/>
    <w:rsid w:val="00C11EAA"/>
    <w:rsid w:val="00C12EAE"/>
    <w:rsid w:val="00C13761"/>
    <w:rsid w:val="00C138B5"/>
    <w:rsid w:val="00C14021"/>
    <w:rsid w:val="00C1461A"/>
    <w:rsid w:val="00C14B7D"/>
    <w:rsid w:val="00C14F61"/>
    <w:rsid w:val="00C151F7"/>
    <w:rsid w:val="00C15344"/>
    <w:rsid w:val="00C16305"/>
    <w:rsid w:val="00C16E73"/>
    <w:rsid w:val="00C1796D"/>
    <w:rsid w:val="00C200BF"/>
    <w:rsid w:val="00C20275"/>
    <w:rsid w:val="00C20817"/>
    <w:rsid w:val="00C20D60"/>
    <w:rsid w:val="00C20DFA"/>
    <w:rsid w:val="00C2103E"/>
    <w:rsid w:val="00C212CF"/>
    <w:rsid w:val="00C23142"/>
    <w:rsid w:val="00C23BDF"/>
    <w:rsid w:val="00C26B6F"/>
    <w:rsid w:val="00C27753"/>
    <w:rsid w:val="00C3053D"/>
    <w:rsid w:val="00C3115A"/>
    <w:rsid w:val="00C3146C"/>
    <w:rsid w:val="00C31B47"/>
    <w:rsid w:val="00C320E0"/>
    <w:rsid w:val="00C332EB"/>
    <w:rsid w:val="00C342B0"/>
    <w:rsid w:val="00C349E9"/>
    <w:rsid w:val="00C34B36"/>
    <w:rsid w:val="00C35328"/>
    <w:rsid w:val="00C35496"/>
    <w:rsid w:val="00C35900"/>
    <w:rsid w:val="00C36596"/>
    <w:rsid w:val="00C3664C"/>
    <w:rsid w:val="00C36CFF"/>
    <w:rsid w:val="00C36DAF"/>
    <w:rsid w:val="00C371AD"/>
    <w:rsid w:val="00C37E1C"/>
    <w:rsid w:val="00C4007B"/>
    <w:rsid w:val="00C40162"/>
    <w:rsid w:val="00C4140D"/>
    <w:rsid w:val="00C416C4"/>
    <w:rsid w:val="00C42E95"/>
    <w:rsid w:val="00C43711"/>
    <w:rsid w:val="00C43A06"/>
    <w:rsid w:val="00C43D39"/>
    <w:rsid w:val="00C4462A"/>
    <w:rsid w:val="00C44ECF"/>
    <w:rsid w:val="00C45132"/>
    <w:rsid w:val="00C4627D"/>
    <w:rsid w:val="00C46905"/>
    <w:rsid w:val="00C4745B"/>
    <w:rsid w:val="00C47498"/>
    <w:rsid w:val="00C50021"/>
    <w:rsid w:val="00C500FF"/>
    <w:rsid w:val="00C510DB"/>
    <w:rsid w:val="00C511E2"/>
    <w:rsid w:val="00C51DB8"/>
    <w:rsid w:val="00C521D6"/>
    <w:rsid w:val="00C52910"/>
    <w:rsid w:val="00C540D1"/>
    <w:rsid w:val="00C54626"/>
    <w:rsid w:val="00C566C2"/>
    <w:rsid w:val="00C5672A"/>
    <w:rsid w:val="00C57A6B"/>
    <w:rsid w:val="00C6038C"/>
    <w:rsid w:val="00C6136A"/>
    <w:rsid w:val="00C641A3"/>
    <w:rsid w:val="00C641F8"/>
    <w:rsid w:val="00C64290"/>
    <w:rsid w:val="00C645B2"/>
    <w:rsid w:val="00C64A4B"/>
    <w:rsid w:val="00C64C82"/>
    <w:rsid w:val="00C6590F"/>
    <w:rsid w:val="00C65F4B"/>
    <w:rsid w:val="00C66430"/>
    <w:rsid w:val="00C66FFB"/>
    <w:rsid w:val="00C671F0"/>
    <w:rsid w:val="00C67C8C"/>
    <w:rsid w:val="00C70375"/>
    <w:rsid w:val="00C7053C"/>
    <w:rsid w:val="00C712B7"/>
    <w:rsid w:val="00C71704"/>
    <w:rsid w:val="00C722EC"/>
    <w:rsid w:val="00C72921"/>
    <w:rsid w:val="00C733B8"/>
    <w:rsid w:val="00C73874"/>
    <w:rsid w:val="00C73AF9"/>
    <w:rsid w:val="00C73E83"/>
    <w:rsid w:val="00C74050"/>
    <w:rsid w:val="00C741D9"/>
    <w:rsid w:val="00C74764"/>
    <w:rsid w:val="00C74E71"/>
    <w:rsid w:val="00C75F7C"/>
    <w:rsid w:val="00C760F0"/>
    <w:rsid w:val="00C761B3"/>
    <w:rsid w:val="00C76A88"/>
    <w:rsid w:val="00C76F1B"/>
    <w:rsid w:val="00C77A24"/>
    <w:rsid w:val="00C77E5C"/>
    <w:rsid w:val="00C81C04"/>
    <w:rsid w:val="00C81D1F"/>
    <w:rsid w:val="00C83BFB"/>
    <w:rsid w:val="00C84328"/>
    <w:rsid w:val="00C8490E"/>
    <w:rsid w:val="00C84DCE"/>
    <w:rsid w:val="00C84FAA"/>
    <w:rsid w:val="00C851B0"/>
    <w:rsid w:val="00C857F9"/>
    <w:rsid w:val="00C85878"/>
    <w:rsid w:val="00C85F6E"/>
    <w:rsid w:val="00C85FFE"/>
    <w:rsid w:val="00C8667F"/>
    <w:rsid w:val="00C86A32"/>
    <w:rsid w:val="00C86D45"/>
    <w:rsid w:val="00C86EFA"/>
    <w:rsid w:val="00C877A8"/>
    <w:rsid w:val="00C87A31"/>
    <w:rsid w:val="00C924E2"/>
    <w:rsid w:val="00C92838"/>
    <w:rsid w:val="00C94FED"/>
    <w:rsid w:val="00C954E7"/>
    <w:rsid w:val="00C95B1C"/>
    <w:rsid w:val="00C96A4B"/>
    <w:rsid w:val="00C97479"/>
    <w:rsid w:val="00CA0ACE"/>
    <w:rsid w:val="00CA173A"/>
    <w:rsid w:val="00CA1972"/>
    <w:rsid w:val="00CA2274"/>
    <w:rsid w:val="00CA2589"/>
    <w:rsid w:val="00CA2BF4"/>
    <w:rsid w:val="00CA30E4"/>
    <w:rsid w:val="00CA42D1"/>
    <w:rsid w:val="00CA4970"/>
    <w:rsid w:val="00CA5708"/>
    <w:rsid w:val="00CA5A2A"/>
    <w:rsid w:val="00CA6762"/>
    <w:rsid w:val="00CA7244"/>
    <w:rsid w:val="00CA79F6"/>
    <w:rsid w:val="00CB09BA"/>
    <w:rsid w:val="00CB0C03"/>
    <w:rsid w:val="00CB1B50"/>
    <w:rsid w:val="00CB234D"/>
    <w:rsid w:val="00CB3441"/>
    <w:rsid w:val="00CB3F4E"/>
    <w:rsid w:val="00CB414D"/>
    <w:rsid w:val="00CB432E"/>
    <w:rsid w:val="00CB4BDB"/>
    <w:rsid w:val="00CB5887"/>
    <w:rsid w:val="00CC0334"/>
    <w:rsid w:val="00CC07AB"/>
    <w:rsid w:val="00CC092C"/>
    <w:rsid w:val="00CC0D61"/>
    <w:rsid w:val="00CC1557"/>
    <w:rsid w:val="00CC24A6"/>
    <w:rsid w:val="00CC3292"/>
    <w:rsid w:val="00CC370C"/>
    <w:rsid w:val="00CC438E"/>
    <w:rsid w:val="00CC46B9"/>
    <w:rsid w:val="00CC59D4"/>
    <w:rsid w:val="00CC5B39"/>
    <w:rsid w:val="00CC6351"/>
    <w:rsid w:val="00CC6C00"/>
    <w:rsid w:val="00CC6E51"/>
    <w:rsid w:val="00CC6F37"/>
    <w:rsid w:val="00CC76DF"/>
    <w:rsid w:val="00CC7F3B"/>
    <w:rsid w:val="00CD0785"/>
    <w:rsid w:val="00CD1E69"/>
    <w:rsid w:val="00CD2D1D"/>
    <w:rsid w:val="00CD2E8B"/>
    <w:rsid w:val="00CD38E4"/>
    <w:rsid w:val="00CD440B"/>
    <w:rsid w:val="00CD4443"/>
    <w:rsid w:val="00CD4826"/>
    <w:rsid w:val="00CD5D66"/>
    <w:rsid w:val="00CD6328"/>
    <w:rsid w:val="00CD75D6"/>
    <w:rsid w:val="00CD7A49"/>
    <w:rsid w:val="00CD7BEB"/>
    <w:rsid w:val="00CE02C1"/>
    <w:rsid w:val="00CE1FC5"/>
    <w:rsid w:val="00CE2109"/>
    <w:rsid w:val="00CE2FF9"/>
    <w:rsid w:val="00CE308D"/>
    <w:rsid w:val="00CE31D4"/>
    <w:rsid w:val="00CE3ED8"/>
    <w:rsid w:val="00CE4120"/>
    <w:rsid w:val="00CE4254"/>
    <w:rsid w:val="00CE42A4"/>
    <w:rsid w:val="00CE4DAB"/>
    <w:rsid w:val="00CE4EEE"/>
    <w:rsid w:val="00CE6500"/>
    <w:rsid w:val="00CE74E7"/>
    <w:rsid w:val="00CE7E3D"/>
    <w:rsid w:val="00CF0FBC"/>
    <w:rsid w:val="00CF1305"/>
    <w:rsid w:val="00CF3FD6"/>
    <w:rsid w:val="00CF4003"/>
    <w:rsid w:val="00CF4635"/>
    <w:rsid w:val="00CF5345"/>
    <w:rsid w:val="00CF59A7"/>
    <w:rsid w:val="00CF5DD0"/>
    <w:rsid w:val="00CF7B53"/>
    <w:rsid w:val="00CF7D38"/>
    <w:rsid w:val="00D0078C"/>
    <w:rsid w:val="00D00B09"/>
    <w:rsid w:val="00D021B7"/>
    <w:rsid w:val="00D027CA"/>
    <w:rsid w:val="00D02A73"/>
    <w:rsid w:val="00D02F8C"/>
    <w:rsid w:val="00D0334A"/>
    <w:rsid w:val="00D039D8"/>
    <w:rsid w:val="00D03C5E"/>
    <w:rsid w:val="00D03E38"/>
    <w:rsid w:val="00D045D8"/>
    <w:rsid w:val="00D053E6"/>
    <w:rsid w:val="00D057ED"/>
    <w:rsid w:val="00D059A3"/>
    <w:rsid w:val="00D05DC6"/>
    <w:rsid w:val="00D06007"/>
    <w:rsid w:val="00D0660E"/>
    <w:rsid w:val="00D06DC0"/>
    <w:rsid w:val="00D076CE"/>
    <w:rsid w:val="00D108C3"/>
    <w:rsid w:val="00D10A96"/>
    <w:rsid w:val="00D111CD"/>
    <w:rsid w:val="00D11830"/>
    <w:rsid w:val="00D120C1"/>
    <w:rsid w:val="00D14D7D"/>
    <w:rsid w:val="00D1570B"/>
    <w:rsid w:val="00D15C4E"/>
    <w:rsid w:val="00D164F9"/>
    <w:rsid w:val="00D20E5E"/>
    <w:rsid w:val="00D217C5"/>
    <w:rsid w:val="00D226BB"/>
    <w:rsid w:val="00D2272D"/>
    <w:rsid w:val="00D24E0C"/>
    <w:rsid w:val="00D25A91"/>
    <w:rsid w:val="00D260E7"/>
    <w:rsid w:val="00D26701"/>
    <w:rsid w:val="00D269EF"/>
    <w:rsid w:val="00D26EBD"/>
    <w:rsid w:val="00D27036"/>
    <w:rsid w:val="00D27FC2"/>
    <w:rsid w:val="00D31617"/>
    <w:rsid w:val="00D32A88"/>
    <w:rsid w:val="00D332B7"/>
    <w:rsid w:val="00D3336D"/>
    <w:rsid w:val="00D33646"/>
    <w:rsid w:val="00D34402"/>
    <w:rsid w:val="00D34CC6"/>
    <w:rsid w:val="00D34FB1"/>
    <w:rsid w:val="00D3584B"/>
    <w:rsid w:val="00D36B5C"/>
    <w:rsid w:val="00D36DC3"/>
    <w:rsid w:val="00D3768D"/>
    <w:rsid w:val="00D40DA5"/>
    <w:rsid w:val="00D4124D"/>
    <w:rsid w:val="00D4178E"/>
    <w:rsid w:val="00D42557"/>
    <w:rsid w:val="00D4280E"/>
    <w:rsid w:val="00D443DA"/>
    <w:rsid w:val="00D45316"/>
    <w:rsid w:val="00D45792"/>
    <w:rsid w:val="00D45C15"/>
    <w:rsid w:val="00D466CF"/>
    <w:rsid w:val="00D46A5D"/>
    <w:rsid w:val="00D4705F"/>
    <w:rsid w:val="00D47075"/>
    <w:rsid w:val="00D473A5"/>
    <w:rsid w:val="00D47E52"/>
    <w:rsid w:val="00D51BA0"/>
    <w:rsid w:val="00D53C52"/>
    <w:rsid w:val="00D53EAD"/>
    <w:rsid w:val="00D5481A"/>
    <w:rsid w:val="00D548CA"/>
    <w:rsid w:val="00D55899"/>
    <w:rsid w:val="00D575EA"/>
    <w:rsid w:val="00D57905"/>
    <w:rsid w:val="00D60AAC"/>
    <w:rsid w:val="00D62013"/>
    <w:rsid w:val="00D62311"/>
    <w:rsid w:val="00D626BC"/>
    <w:rsid w:val="00D63C81"/>
    <w:rsid w:val="00D64E32"/>
    <w:rsid w:val="00D65769"/>
    <w:rsid w:val="00D657F6"/>
    <w:rsid w:val="00D660E1"/>
    <w:rsid w:val="00D66AE5"/>
    <w:rsid w:val="00D66EAF"/>
    <w:rsid w:val="00D672A7"/>
    <w:rsid w:val="00D67DAF"/>
    <w:rsid w:val="00D67F41"/>
    <w:rsid w:val="00D705D8"/>
    <w:rsid w:val="00D71B53"/>
    <w:rsid w:val="00D71C75"/>
    <w:rsid w:val="00D723DB"/>
    <w:rsid w:val="00D74269"/>
    <w:rsid w:val="00D74B4A"/>
    <w:rsid w:val="00D751E3"/>
    <w:rsid w:val="00D753C7"/>
    <w:rsid w:val="00D75569"/>
    <w:rsid w:val="00D75A51"/>
    <w:rsid w:val="00D76A93"/>
    <w:rsid w:val="00D7710C"/>
    <w:rsid w:val="00D7729A"/>
    <w:rsid w:val="00D7749C"/>
    <w:rsid w:val="00D8145C"/>
    <w:rsid w:val="00D819D7"/>
    <w:rsid w:val="00D81A79"/>
    <w:rsid w:val="00D81B66"/>
    <w:rsid w:val="00D83248"/>
    <w:rsid w:val="00D83E5D"/>
    <w:rsid w:val="00D86600"/>
    <w:rsid w:val="00D8673B"/>
    <w:rsid w:val="00D86838"/>
    <w:rsid w:val="00D901D8"/>
    <w:rsid w:val="00D907B4"/>
    <w:rsid w:val="00D911E1"/>
    <w:rsid w:val="00D917E9"/>
    <w:rsid w:val="00D9215F"/>
    <w:rsid w:val="00D92E60"/>
    <w:rsid w:val="00D93C14"/>
    <w:rsid w:val="00D9430D"/>
    <w:rsid w:val="00D949E6"/>
    <w:rsid w:val="00D94A23"/>
    <w:rsid w:val="00D95787"/>
    <w:rsid w:val="00D95B07"/>
    <w:rsid w:val="00D95C8F"/>
    <w:rsid w:val="00D95E57"/>
    <w:rsid w:val="00D966EC"/>
    <w:rsid w:val="00D97B5E"/>
    <w:rsid w:val="00DA0F23"/>
    <w:rsid w:val="00DA166C"/>
    <w:rsid w:val="00DA1B7B"/>
    <w:rsid w:val="00DA1F22"/>
    <w:rsid w:val="00DA2EB9"/>
    <w:rsid w:val="00DA44E8"/>
    <w:rsid w:val="00DA4B66"/>
    <w:rsid w:val="00DA5064"/>
    <w:rsid w:val="00DA5A5D"/>
    <w:rsid w:val="00DA5EE4"/>
    <w:rsid w:val="00DA6ED9"/>
    <w:rsid w:val="00DA72D2"/>
    <w:rsid w:val="00DA76D0"/>
    <w:rsid w:val="00DA7D12"/>
    <w:rsid w:val="00DB07AA"/>
    <w:rsid w:val="00DB0B7D"/>
    <w:rsid w:val="00DB102D"/>
    <w:rsid w:val="00DB3459"/>
    <w:rsid w:val="00DB45C1"/>
    <w:rsid w:val="00DB4736"/>
    <w:rsid w:val="00DB4D31"/>
    <w:rsid w:val="00DB4FA7"/>
    <w:rsid w:val="00DB6279"/>
    <w:rsid w:val="00DB7751"/>
    <w:rsid w:val="00DB7B20"/>
    <w:rsid w:val="00DB7D88"/>
    <w:rsid w:val="00DC00E0"/>
    <w:rsid w:val="00DC075C"/>
    <w:rsid w:val="00DC1474"/>
    <w:rsid w:val="00DC1B0E"/>
    <w:rsid w:val="00DC28A2"/>
    <w:rsid w:val="00DC3059"/>
    <w:rsid w:val="00DC3523"/>
    <w:rsid w:val="00DC3E9C"/>
    <w:rsid w:val="00DC44A8"/>
    <w:rsid w:val="00DC456E"/>
    <w:rsid w:val="00DC4616"/>
    <w:rsid w:val="00DC4F1A"/>
    <w:rsid w:val="00DC5562"/>
    <w:rsid w:val="00DC66A9"/>
    <w:rsid w:val="00DC6BD2"/>
    <w:rsid w:val="00DC7817"/>
    <w:rsid w:val="00DC7ABD"/>
    <w:rsid w:val="00DC7DC1"/>
    <w:rsid w:val="00DD0C2F"/>
    <w:rsid w:val="00DD0E56"/>
    <w:rsid w:val="00DD1E28"/>
    <w:rsid w:val="00DD2431"/>
    <w:rsid w:val="00DD29DF"/>
    <w:rsid w:val="00DD2D04"/>
    <w:rsid w:val="00DD42F3"/>
    <w:rsid w:val="00DD437E"/>
    <w:rsid w:val="00DD4CC3"/>
    <w:rsid w:val="00DD5748"/>
    <w:rsid w:val="00DD5758"/>
    <w:rsid w:val="00DD57F6"/>
    <w:rsid w:val="00DE0961"/>
    <w:rsid w:val="00DE1B38"/>
    <w:rsid w:val="00DE1E8F"/>
    <w:rsid w:val="00DE25EF"/>
    <w:rsid w:val="00DE29E0"/>
    <w:rsid w:val="00DE2F24"/>
    <w:rsid w:val="00DE31BB"/>
    <w:rsid w:val="00DE3363"/>
    <w:rsid w:val="00DE3940"/>
    <w:rsid w:val="00DE40B8"/>
    <w:rsid w:val="00DE4467"/>
    <w:rsid w:val="00DE5065"/>
    <w:rsid w:val="00DE57EF"/>
    <w:rsid w:val="00DE6734"/>
    <w:rsid w:val="00DE797A"/>
    <w:rsid w:val="00DE7A9F"/>
    <w:rsid w:val="00DE7CD7"/>
    <w:rsid w:val="00DF12E6"/>
    <w:rsid w:val="00DF13FF"/>
    <w:rsid w:val="00DF2CDB"/>
    <w:rsid w:val="00DF3C58"/>
    <w:rsid w:val="00DF3C88"/>
    <w:rsid w:val="00DF4A61"/>
    <w:rsid w:val="00DF4E77"/>
    <w:rsid w:val="00DF64E2"/>
    <w:rsid w:val="00DF6B4C"/>
    <w:rsid w:val="00DF6E5A"/>
    <w:rsid w:val="00DF748B"/>
    <w:rsid w:val="00DF7566"/>
    <w:rsid w:val="00DF7BA7"/>
    <w:rsid w:val="00E005B1"/>
    <w:rsid w:val="00E00A31"/>
    <w:rsid w:val="00E00CD3"/>
    <w:rsid w:val="00E0154C"/>
    <w:rsid w:val="00E01977"/>
    <w:rsid w:val="00E02438"/>
    <w:rsid w:val="00E025A5"/>
    <w:rsid w:val="00E027BA"/>
    <w:rsid w:val="00E0290F"/>
    <w:rsid w:val="00E03376"/>
    <w:rsid w:val="00E03DA1"/>
    <w:rsid w:val="00E0473A"/>
    <w:rsid w:val="00E05580"/>
    <w:rsid w:val="00E057FC"/>
    <w:rsid w:val="00E067EA"/>
    <w:rsid w:val="00E06E03"/>
    <w:rsid w:val="00E0723D"/>
    <w:rsid w:val="00E11563"/>
    <w:rsid w:val="00E117A3"/>
    <w:rsid w:val="00E13194"/>
    <w:rsid w:val="00E13619"/>
    <w:rsid w:val="00E13A20"/>
    <w:rsid w:val="00E13BC1"/>
    <w:rsid w:val="00E1465E"/>
    <w:rsid w:val="00E151B1"/>
    <w:rsid w:val="00E1561D"/>
    <w:rsid w:val="00E162B1"/>
    <w:rsid w:val="00E16AB2"/>
    <w:rsid w:val="00E16DEA"/>
    <w:rsid w:val="00E178AF"/>
    <w:rsid w:val="00E20743"/>
    <w:rsid w:val="00E20CCD"/>
    <w:rsid w:val="00E20CEA"/>
    <w:rsid w:val="00E20D4C"/>
    <w:rsid w:val="00E21181"/>
    <w:rsid w:val="00E2126D"/>
    <w:rsid w:val="00E22075"/>
    <w:rsid w:val="00E220C0"/>
    <w:rsid w:val="00E222A5"/>
    <w:rsid w:val="00E22AB3"/>
    <w:rsid w:val="00E23BAC"/>
    <w:rsid w:val="00E23F8A"/>
    <w:rsid w:val="00E2474A"/>
    <w:rsid w:val="00E24BD0"/>
    <w:rsid w:val="00E24D11"/>
    <w:rsid w:val="00E24DD5"/>
    <w:rsid w:val="00E25373"/>
    <w:rsid w:val="00E265F2"/>
    <w:rsid w:val="00E26843"/>
    <w:rsid w:val="00E2729B"/>
    <w:rsid w:val="00E2789D"/>
    <w:rsid w:val="00E27EE6"/>
    <w:rsid w:val="00E32D78"/>
    <w:rsid w:val="00E338A9"/>
    <w:rsid w:val="00E342AF"/>
    <w:rsid w:val="00E35125"/>
    <w:rsid w:val="00E36132"/>
    <w:rsid w:val="00E3679D"/>
    <w:rsid w:val="00E37822"/>
    <w:rsid w:val="00E406AA"/>
    <w:rsid w:val="00E4088D"/>
    <w:rsid w:val="00E4099D"/>
    <w:rsid w:val="00E40AC6"/>
    <w:rsid w:val="00E41A8A"/>
    <w:rsid w:val="00E4257A"/>
    <w:rsid w:val="00E42A47"/>
    <w:rsid w:val="00E42B72"/>
    <w:rsid w:val="00E42CAF"/>
    <w:rsid w:val="00E438C8"/>
    <w:rsid w:val="00E445D7"/>
    <w:rsid w:val="00E45392"/>
    <w:rsid w:val="00E45C57"/>
    <w:rsid w:val="00E468A1"/>
    <w:rsid w:val="00E4783E"/>
    <w:rsid w:val="00E47C82"/>
    <w:rsid w:val="00E5027A"/>
    <w:rsid w:val="00E504D4"/>
    <w:rsid w:val="00E506C4"/>
    <w:rsid w:val="00E51A20"/>
    <w:rsid w:val="00E51EC3"/>
    <w:rsid w:val="00E5242E"/>
    <w:rsid w:val="00E52469"/>
    <w:rsid w:val="00E533D2"/>
    <w:rsid w:val="00E5474C"/>
    <w:rsid w:val="00E559CA"/>
    <w:rsid w:val="00E55DBB"/>
    <w:rsid w:val="00E56518"/>
    <w:rsid w:val="00E5704A"/>
    <w:rsid w:val="00E57A1B"/>
    <w:rsid w:val="00E6004B"/>
    <w:rsid w:val="00E60CE0"/>
    <w:rsid w:val="00E61721"/>
    <w:rsid w:val="00E61929"/>
    <w:rsid w:val="00E61C9C"/>
    <w:rsid w:val="00E61F74"/>
    <w:rsid w:val="00E61FD1"/>
    <w:rsid w:val="00E62A34"/>
    <w:rsid w:val="00E642CA"/>
    <w:rsid w:val="00E64444"/>
    <w:rsid w:val="00E6465A"/>
    <w:rsid w:val="00E64C6C"/>
    <w:rsid w:val="00E6571B"/>
    <w:rsid w:val="00E658BD"/>
    <w:rsid w:val="00E66566"/>
    <w:rsid w:val="00E66735"/>
    <w:rsid w:val="00E66C26"/>
    <w:rsid w:val="00E67506"/>
    <w:rsid w:val="00E70EC1"/>
    <w:rsid w:val="00E7123C"/>
    <w:rsid w:val="00E71801"/>
    <w:rsid w:val="00E72398"/>
    <w:rsid w:val="00E7265E"/>
    <w:rsid w:val="00E7295A"/>
    <w:rsid w:val="00E72E8B"/>
    <w:rsid w:val="00E73426"/>
    <w:rsid w:val="00E7457F"/>
    <w:rsid w:val="00E74863"/>
    <w:rsid w:val="00E749F7"/>
    <w:rsid w:val="00E75337"/>
    <w:rsid w:val="00E75A3C"/>
    <w:rsid w:val="00E75DC8"/>
    <w:rsid w:val="00E76009"/>
    <w:rsid w:val="00E76E48"/>
    <w:rsid w:val="00E77C40"/>
    <w:rsid w:val="00E8013B"/>
    <w:rsid w:val="00E806C8"/>
    <w:rsid w:val="00E80A77"/>
    <w:rsid w:val="00E81F99"/>
    <w:rsid w:val="00E8359D"/>
    <w:rsid w:val="00E83ED2"/>
    <w:rsid w:val="00E84109"/>
    <w:rsid w:val="00E8455F"/>
    <w:rsid w:val="00E847D2"/>
    <w:rsid w:val="00E84BBF"/>
    <w:rsid w:val="00E84C26"/>
    <w:rsid w:val="00E85396"/>
    <w:rsid w:val="00E85DB0"/>
    <w:rsid w:val="00E85F28"/>
    <w:rsid w:val="00E9082D"/>
    <w:rsid w:val="00E90C10"/>
    <w:rsid w:val="00E91278"/>
    <w:rsid w:val="00E913FF"/>
    <w:rsid w:val="00E9168A"/>
    <w:rsid w:val="00E91B26"/>
    <w:rsid w:val="00E9258C"/>
    <w:rsid w:val="00E927A9"/>
    <w:rsid w:val="00E92FF2"/>
    <w:rsid w:val="00E93A8C"/>
    <w:rsid w:val="00E9496E"/>
    <w:rsid w:val="00E94F6A"/>
    <w:rsid w:val="00E957D2"/>
    <w:rsid w:val="00E958F5"/>
    <w:rsid w:val="00E95906"/>
    <w:rsid w:val="00EA102F"/>
    <w:rsid w:val="00EA117F"/>
    <w:rsid w:val="00EA18CC"/>
    <w:rsid w:val="00EA1B34"/>
    <w:rsid w:val="00EA3A2E"/>
    <w:rsid w:val="00EA40EF"/>
    <w:rsid w:val="00EA48A9"/>
    <w:rsid w:val="00EA5A3C"/>
    <w:rsid w:val="00EA6F0C"/>
    <w:rsid w:val="00EA7B7B"/>
    <w:rsid w:val="00EB00AC"/>
    <w:rsid w:val="00EB165E"/>
    <w:rsid w:val="00EB1844"/>
    <w:rsid w:val="00EB1AEC"/>
    <w:rsid w:val="00EB1B69"/>
    <w:rsid w:val="00EB1C12"/>
    <w:rsid w:val="00EB1C52"/>
    <w:rsid w:val="00EB1D9A"/>
    <w:rsid w:val="00EB1E50"/>
    <w:rsid w:val="00EB1E82"/>
    <w:rsid w:val="00EB206F"/>
    <w:rsid w:val="00EB252C"/>
    <w:rsid w:val="00EB273A"/>
    <w:rsid w:val="00EB2771"/>
    <w:rsid w:val="00EB2CD0"/>
    <w:rsid w:val="00EB3971"/>
    <w:rsid w:val="00EB5169"/>
    <w:rsid w:val="00EB5833"/>
    <w:rsid w:val="00EB6EB9"/>
    <w:rsid w:val="00EB7108"/>
    <w:rsid w:val="00EC0993"/>
    <w:rsid w:val="00EC0B45"/>
    <w:rsid w:val="00EC12AA"/>
    <w:rsid w:val="00EC1EE6"/>
    <w:rsid w:val="00EC1FC7"/>
    <w:rsid w:val="00EC33D5"/>
    <w:rsid w:val="00EC47CA"/>
    <w:rsid w:val="00EC4DD0"/>
    <w:rsid w:val="00EC5443"/>
    <w:rsid w:val="00EC54F9"/>
    <w:rsid w:val="00EC5BB3"/>
    <w:rsid w:val="00EC5E74"/>
    <w:rsid w:val="00EC6921"/>
    <w:rsid w:val="00EC6E64"/>
    <w:rsid w:val="00EC71AB"/>
    <w:rsid w:val="00ED09E5"/>
    <w:rsid w:val="00ED0B84"/>
    <w:rsid w:val="00ED1505"/>
    <w:rsid w:val="00ED19F5"/>
    <w:rsid w:val="00ED1A3F"/>
    <w:rsid w:val="00ED1E6D"/>
    <w:rsid w:val="00ED26BB"/>
    <w:rsid w:val="00ED2E99"/>
    <w:rsid w:val="00ED30D8"/>
    <w:rsid w:val="00ED3277"/>
    <w:rsid w:val="00ED3659"/>
    <w:rsid w:val="00ED3CCA"/>
    <w:rsid w:val="00ED423C"/>
    <w:rsid w:val="00ED469C"/>
    <w:rsid w:val="00ED6465"/>
    <w:rsid w:val="00ED7626"/>
    <w:rsid w:val="00EE0C8A"/>
    <w:rsid w:val="00EE1EB9"/>
    <w:rsid w:val="00EE3486"/>
    <w:rsid w:val="00EE3588"/>
    <w:rsid w:val="00EE47B4"/>
    <w:rsid w:val="00EE4962"/>
    <w:rsid w:val="00EE56A5"/>
    <w:rsid w:val="00EE6B4D"/>
    <w:rsid w:val="00EE6BF6"/>
    <w:rsid w:val="00EE797E"/>
    <w:rsid w:val="00EF0708"/>
    <w:rsid w:val="00EF1DE4"/>
    <w:rsid w:val="00EF2A05"/>
    <w:rsid w:val="00EF2E34"/>
    <w:rsid w:val="00EF2FA9"/>
    <w:rsid w:val="00EF3BAC"/>
    <w:rsid w:val="00EF3D47"/>
    <w:rsid w:val="00EF43CF"/>
    <w:rsid w:val="00EF4959"/>
    <w:rsid w:val="00EF66EE"/>
    <w:rsid w:val="00EF68B0"/>
    <w:rsid w:val="00EF6AC5"/>
    <w:rsid w:val="00EF6BCE"/>
    <w:rsid w:val="00EF6EC3"/>
    <w:rsid w:val="00EF7894"/>
    <w:rsid w:val="00EF7EB6"/>
    <w:rsid w:val="00F001B0"/>
    <w:rsid w:val="00F00BE5"/>
    <w:rsid w:val="00F01326"/>
    <w:rsid w:val="00F01671"/>
    <w:rsid w:val="00F01B6C"/>
    <w:rsid w:val="00F01C8A"/>
    <w:rsid w:val="00F02F8B"/>
    <w:rsid w:val="00F03C79"/>
    <w:rsid w:val="00F050ED"/>
    <w:rsid w:val="00F0608C"/>
    <w:rsid w:val="00F0613E"/>
    <w:rsid w:val="00F10000"/>
    <w:rsid w:val="00F1020C"/>
    <w:rsid w:val="00F10708"/>
    <w:rsid w:val="00F1133F"/>
    <w:rsid w:val="00F129C0"/>
    <w:rsid w:val="00F13460"/>
    <w:rsid w:val="00F148CD"/>
    <w:rsid w:val="00F15928"/>
    <w:rsid w:val="00F15BC7"/>
    <w:rsid w:val="00F161FB"/>
    <w:rsid w:val="00F16923"/>
    <w:rsid w:val="00F1695E"/>
    <w:rsid w:val="00F16ED9"/>
    <w:rsid w:val="00F1786A"/>
    <w:rsid w:val="00F20537"/>
    <w:rsid w:val="00F20B4C"/>
    <w:rsid w:val="00F20CE5"/>
    <w:rsid w:val="00F21288"/>
    <w:rsid w:val="00F21C9B"/>
    <w:rsid w:val="00F22718"/>
    <w:rsid w:val="00F2336D"/>
    <w:rsid w:val="00F2350A"/>
    <w:rsid w:val="00F25D44"/>
    <w:rsid w:val="00F27068"/>
    <w:rsid w:val="00F278A6"/>
    <w:rsid w:val="00F278E0"/>
    <w:rsid w:val="00F27E32"/>
    <w:rsid w:val="00F30087"/>
    <w:rsid w:val="00F301E5"/>
    <w:rsid w:val="00F3091A"/>
    <w:rsid w:val="00F31186"/>
    <w:rsid w:val="00F311A8"/>
    <w:rsid w:val="00F31A90"/>
    <w:rsid w:val="00F33FFA"/>
    <w:rsid w:val="00F343E6"/>
    <w:rsid w:val="00F3440A"/>
    <w:rsid w:val="00F357F8"/>
    <w:rsid w:val="00F35867"/>
    <w:rsid w:val="00F37688"/>
    <w:rsid w:val="00F37916"/>
    <w:rsid w:val="00F379A4"/>
    <w:rsid w:val="00F37B85"/>
    <w:rsid w:val="00F41B17"/>
    <w:rsid w:val="00F41FC1"/>
    <w:rsid w:val="00F425CE"/>
    <w:rsid w:val="00F4345E"/>
    <w:rsid w:val="00F43AC9"/>
    <w:rsid w:val="00F4425A"/>
    <w:rsid w:val="00F45811"/>
    <w:rsid w:val="00F46CA5"/>
    <w:rsid w:val="00F46D8A"/>
    <w:rsid w:val="00F46E2C"/>
    <w:rsid w:val="00F4731A"/>
    <w:rsid w:val="00F51543"/>
    <w:rsid w:val="00F51B4C"/>
    <w:rsid w:val="00F51F81"/>
    <w:rsid w:val="00F5263D"/>
    <w:rsid w:val="00F52E32"/>
    <w:rsid w:val="00F535C9"/>
    <w:rsid w:val="00F537FB"/>
    <w:rsid w:val="00F53A4C"/>
    <w:rsid w:val="00F53A58"/>
    <w:rsid w:val="00F5477F"/>
    <w:rsid w:val="00F54B4C"/>
    <w:rsid w:val="00F558C8"/>
    <w:rsid w:val="00F56538"/>
    <w:rsid w:val="00F56934"/>
    <w:rsid w:val="00F5727F"/>
    <w:rsid w:val="00F574C8"/>
    <w:rsid w:val="00F57CD1"/>
    <w:rsid w:val="00F607A1"/>
    <w:rsid w:val="00F609CC"/>
    <w:rsid w:val="00F62A9E"/>
    <w:rsid w:val="00F65669"/>
    <w:rsid w:val="00F65881"/>
    <w:rsid w:val="00F65C5A"/>
    <w:rsid w:val="00F663B4"/>
    <w:rsid w:val="00F6651D"/>
    <w:rsid w:val="00F6687F"/>
    <w:rsid w:val="00F66CF0"/>
    <w:rsid w:val="00F66EC6"/>
    <w:rsid w:val="00F670B4"/>
    <w:rsid w:val="00F70603"/>
    <w:rsid w:val="00F7218C"/>
    <w:rsid w:val="00F729FD"/>
    <w:rsid w:val="00F72CF2"/>
    <w:rsid w:val="00F73226"/>
    <w:rsid w:val="00F7324F"/>
    <w:rsid w:val="00F73C4D"/>
    <w:rsid w:val="00F73DD2"/>
    <w:rsid w:val="00F74C80"/>
    <w:rsid w:val="00F74E39"/>
    <w:rsid w:val="00F754D8"/>
    <w:rsid w:val="00F75B27"/>
    <w:rsid w:val="00F75DC8"/>
    <w:rsid w:val="00F76375"/>
    <w:rsid w:val="00F77F4A"/>
    <w:rsid w:val="00F81790"/>
    <w:rsid w:val="00F82948"/>
    <w:rsid w:val="00F8323C"/>
    <w:rsid w:val="00F833B3"/>
    <w:rsid w:val="00F83AD9"/>
    <w:rsid w:val="00F83B43"/>
    <w:rsid w:val="00F8490B"/>
    <w:rsid w:val="00F85004"/>
    <w:rsid w:val="00F864BF"/>
    <w:rsid w:val="00F86C4D"/>
    <w:rsid w:val="00F87C0F"/>
    <w:rsid w:val="00F87ED1"/>
    <w:rsid w:val="00F91162"/>
    <w:rsid w:val="00F91593"/>
    <w:rsid w:val="00F91D97"/>
    <w:rsid w:val="00F93CED"/>
    <w:rsid w:val="00F93FE8"/>
    <w:rsid w:val="00F94990"/>
    <w:rsid w:val="00F95713"/>
    <w:rsid w:val="00F960D5"/>
    <w:rsid w:val="00F960F9"/>
    <w:rsid w:val="00F975B5"/>
    <w:rsid w:val="00F97B95"/>
    <w:rsid w:val="00FA11D9"/>
    <w:rsid w:val="00FA19E1"/>
    <w:rsid w:val="00FA1D44"/>
    <w:rsid w:val="00FA2A98"/>
    <w:rsid w:val="00FA2D17"/>
    <w:rsid w:val="00FA2DF5"/>
    <w:rsid w:val="00FA2E56"/>
    <w:rsid w:val="00FA5BA6"/>
    <w:rsid w:val="00FA5C67"/>
    <w:rsid w:val="00FA63E5"/>
    <w:rsid w:val="00FA6C29"/>
    <w:rsid w:val="00FA6F5C"/>
    <w:rsid w:val="00FA76AE"/>
    <w:rsid w:val="00FB05B9"/>
    <w:rsid w:val="00FB098C"/>
    <w:rsid w:val="00FB1E2E"/>
    <w:rsid w:val="00FB212C"/>
    <w:rsid w:val="00FB21F7"/>
    <w:rsid w:val="00FB23EB"/>
    <w:rsid w:val="00FB2DEA"/>
    <w:rsid w:val="00FB4AAB"/>
    <w:rsid w:val="00FB4BA4"/>
    <w:rsid w:val="00FB4E5F"/>
    <w:rsid w:val="00FB5E50"/>
    <w:rsid w:val="00FB6690"/>
    <w:rsid w:val="00FB7ED3"/>
    <w:rsid w:val="00FC10C5"/>
    <w:rsid w:val="00FC2959"/>
    <w:rsid w:val="00FC2D91"/>
    <w:rsid w:val="00FC30A3"/>
    <w:rsid w:val="00FC3164"/>
    <w:rsid w:val="00FC3F33"/>
    <w:rsid w:val="00FC4043"/>
    <w:rsid w:val="00FC4488"/>
    <w:rsid w:val="00FC4710"/>
    <w:rsid w:val="00FC47EA"/>
    <w:rsid w:val="00FC4D34"/>
    <w:rsid w:val="00FC531B"/>
    <w:rsid w:val="00FC5994"/>
    <w:rsid w:val="00FC61F5"/>
    <w:rsid w:val="00FC66C2"/>
    <w:rsid w:val="00FC6F6A"/>
    <w:rsid w:val="00FD05EE"/>
    <w:rsid w:val="00FD077A"/>
    <w:rsid w:val="00FD08AF"/>
    <w:rsid w:val="00FD0FA6"/>
    <w:rsid w:val="00FD1F55"/>
    <w:rsid w:val="00FD2298"/>
    <w:rsid w:val="00FD2801"/>
    <w:rsid w:val="00FD3253"/>
    <w:rsid w:val="00FD54F3"/>
    <w:rsid w:val="00FD60ED"/>
    <w:rsid w:val="00FD621A"/>
    <w:rsid w:val="00FD621C"/>
    <w:rsid w:val="00FD655B"/>
    <w:rsid w:val="00FD6941"/>
    <w:rsid w:val="00FD6EDC"/>
    <w:rsid w:val="00FD7C5D"/>
    <w:rsid w:val="00FE061C"/>
    <w:rsid w:val="00FE13DE"/>
    <w:rsid w:val="00FE1D7F"/>
    <w:rsid w:val="00FE1DA2"/>
    <w:rsid w:val="00FE230D"/>
    <w:rsid w:val="00FE24F7"/>
    <w:rsid w:val="00FE2CDB"/>
    <w:rsid w:val="00FE3CEE"/>
    <w:rsid w:val="00FE4339"/>
    <w:rsid w:val="00FE5747"/>
    <w:rsid w:val="00FE5EA6"/>
    <w:rsid w:val="00FE6169"/>
    <w:rsid w:val="00FE6A14"/>
    <w:rsid w:val="00FE6E09"/>
    <w:rsid w:val="00FE7302"/>
    <w:rsid w:val="00FE74EF"/>
    <w:rsid w:val="00FF06AE"/>
    <w:rsid w:val="00FF0BFE"/>
    <w:rsid w:val="00FF13F8"/>
    <w:rsid w:val="00FF1621"/>
    <w:rsid w:val="00FF1E74"/>
    <w:rsid w:val="00FF2E47"/>
    <w:rsid w:val="00FF3BEB"/>
    <w:rsid w:val="00FF4154"/>
    <w:rsid w:val="00FF4C21"/>
    <w:rsid w:val="00FF5B02"/>
    <w:rsid w:val="00FF5DCE"/>
    <w:rsid w:val="00FF6204"/>
    <w:rsid w:val="00FF66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FC29FC6"/>
  <w15:chartTrackingRefBased/>
  <w15:docId w15:val="{1592B5D5-6003-46F5-9A8B-24F8B546C85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/>
    <w:lsdException w:name="heading 6" w:semiHidden="1" w:uiPriority="9" w:unhideWhenUsed="1"/>
    <w:lsdException w:name="heading 7" w:semiHidden="1" w:uiPriority="9" w:unhideWhenUsed="1"/>
    <w:lsdException w:name="heading 8" w:semiHidden="1" w:uiPriority="9" w:unhideWhenUsed="1"/>
    <w:lsdException w:name="heading 9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/>
    <w:lsdException w:name="Emphasis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Quote" w:uiPriority="29"/>
    <w:lsdException w:name="Intense Quote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/>
    <w:lsdException w:name="Intense Emphasis" w:uiPriority="21"/>
    <w:lsdException w:name="Subtle Reference" w:uiPriority="31"/>
    <w:lsdException w:name="Intense Reference" w:uiPriority="32"/>
    <w:lsdException w:name="Book Title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Text"/>
    <w:qFormat/>
    <w:rsid w:val="00E178AF"/>
    <w:pPr>
      <w:spacing w:before="120" w:after="120" w:line="192" w:lineRule="auto"/>
      <w:ind w:firstLine="176"/>
      <w:jc w:val="both"/>
    </w:pPr>
    <w:rPr>
      <w:rFonts w:ascii="LM Roman 12" w:hAnsi="LM Roman 12"/>
      <w:lang w:val="ca-ES"/>
    </w:rPr>
  </w:style>
  <w:style w:type="paragraph" w:styleId="Heading1">
    <w:name w:val="heading 1"/>
    <w:aliases w:val="Títol 1"/>
    <w:next w:val="Normal"/>
    <w:link w:val="Heading1Char"/>
    <w:uiPriority w:val="9"/>
    <w:qFormat/>
    <w:rsid w:val="009E191D"/>
    <w:pPr>
      <w:numPr>
        <w:ilvl w:val="1"/>
        <w:numId w:val="1"/>
      </w:numPr>
      <w:spacing w:before="520"/>
      <w:outlineLvl w:val="0"/>
    </w:pPr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paragraph" w:styleId="Heading2">
    <w:name w:val="heading 2"/>
    <w:aliases w:val="Títol 2"/>
    <w:next w:val="Normal"/>
    <w:link w:val="Heading2Char"/>
    <w:uiPriority w:val="9"/>
    <w:unhideWhenUsed/>
    <w:qFormat/>
    <w:rsid w:val="009E191D"/>
    <w:pPr>
      <w:numPr>
        <w:ilvl w:val="2"/>
        <w:numId w:val="1"/>
      </w:numPr>
      <w:spacing w:before="480" w:after="240" w:line="240" w:lineRule="auto"/>
      <w:outlineLvl w:val="1"/>
    </w:pPr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paragraph" w:styleId="Heading3">
    <w:name w:val="heading 3"/>
    <w:aliases w:val="Títol 3"/>
    <w:basedOn w:val="Heading2"/>
    <w:next w:val="Normal"/>
    <w:link w:val="Heading3Char"/>
    <w:uiPriority w:val="9"/>
    <w:unhideWhenUsed/>
    <w:qFormat/>
    <w:rsid w:val="007A7C8A"/>
    <w:pPr>
      <w:keepNext/>
      <w:keepLines/>
      <w:numPr>
        <w:ilvl w:val="3"/>
      </w:numPr>
      <w:spacing w:before="360"/>
      <w:outlineLvl w:val="2"/>
    </w:pPr>
    <w:rPr>
      <w:color w:val="auto"/>
      <w:sz w:val="24"/>
      <w:szCs w:val="28"/>
    </w:rPr>
  </w:style>
  <w:style w:type="paragraph" w:styleId="Heading4">
    <w:name w:val="heading 4"/>
    <w:aliases w:val="Títol 4"/>
    <w:basedOn w:val="Heading3"/>
    <w:next w:val="Normal"/>
    <w:link w:val="Heading4Char"/>
    <w:uiPriority w:val="9"/>
    <w:unhideWhenUsed/>
    <w:qFormat/>
    <w:rsid w:val="00F0613E"/>
    <w:pPr>
      <w:numPr>
        <w:ilvl w:val="4"/>
      </w:numPr>
      <w:outlineLvl w:val="3"/>
    </w:pPr>
    <w:rPr>
      <w:iCs/>
      <w:sz w:val="22"/>
    </w:rPr>
  </w:style>
  <w:style w:type="paragraph" w:styleId="Heading5">
    <w:name w:val="heading 5"/>
    <w:aliases w:val="Títol 5"/>
    <w:basedOn w:val="Heading4"/>
    <w:next w:val="Normal"/>
    <w:link w:val="Heading5Char"/>
    <w:uiPriority w:val="9"/>
    <w:unhideWhenUsed/>
    <w:rsid w:val="00D10A96"/>
    <w:pPr>
      <w:ind w:left="0" w:firstLine="0"/>
      <w:outlineLvl w:val="4"/>
    </w:pPr>
    <w:rPr>
      <w:i/>
    </w:rPr>
  </w:style>
  <w:style w:type="paragraph" w:styleId="Heading6">
    <w:name w:val="heading 6"/>
    <w:basedOn w:val="Normal"/>
    <w:next w:val="Normal"/>
    <w:link w:val="Heading6Char"/>
    <w:uiPriority w:val="9"/>
    <w:unhideWhenUsed/>
    <w:rsid w:val="00984174"/>
    <w:pPr>
      <w:keepNext/>
      <w:keepLines/>
      <w:numPr>
        <w:ilvl w:val="5"/>
        <w:numId w:val="1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unhideWhenUsed/>
    <w:rsid w:val="00984174"/>
    <w:pPr>
      <w:keepNext/>
      <w:keepLines/>
      <w:numPr>
        <w:ilvl w:val="6"/>
        <w:numId w:val="1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unhideWhenUsed/>
    <w:rsid w:val="00984174"/>
    <w:pPr>
      <w:keepNext/>
      <w:keepLines/>
      <w:numPr>
        <w:ilvl w:val="7"/>
        <w:numId w:val="1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unhideWhenUsed/>
    <w:rsid w:val="00984174"/>
    <w:pPr>
      <w:keepNext/>
      <w:keepLines/>
      <w:numPr>
        <w:ilvl w:val="8"/>
        <w:numId w:val="1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aliases w:val="Portada Titol"/>
    <w:next w:val="Subtitle"/>
    <w:link w:val="TitleChar"/>
    <w:uiPriority w:val="10"/>
    <w:rsid w:val="00D901D8"/>
    <w:pPr>
      <w:spacing w:before="120" w:after="0" w:line="206" w:lineRule="auto"/>
      <w:ind w:left="1349" w:right="1622"/>
      <w:jc w:val="center"/>
    </w:pPr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character" w:customStyle="1" w:styleId="TitleChar">
    <w:name w:val="Title Char"/>
    <w:aliases w:val="Portada Titol Char"/>
    <w:basedOn w:val="DefaultParagraphFont"/>
    <w:link w:val="Title"/>
    <w:uiPriority w:val="10"/>
    <w:rsid w:val="00D901D8"/>
    <w:rPr>
      <w:rFonts w:ascii="LM Roman 12" w:eastAsiaTheme="majorEastAsia" w:hAnsi="LM Roman 12" w:cstheme="majorBidi"/>
      <w:b/>
      <w:color w:val="000000" w:themeColor="text1"/>
      <w:w w:val="105"/>
      <w:sz w:val="49"/>
      <w:szCs w:val="49"/>
      <w:lang w:val="ca-ES"/>
    </w:rPr>
  </w:style>
  <w:style w:type="paragraph" w:styleId="NoSpacing">
    <w:name w:val="No Spacing"/>
    <w:aliases w:val="Text No Spacing"/>
    <w:basedOn w:val="Normal"/>
    <w:uiPriority w:val="1"/>
    <w:rsid w:val="00A3532E"/>
    <w:rPr>
      <w:color w:val="404040" w:themeColor="text1" w:themeTint="BF"/>
    </w:rPr>
  </w:style>
  <w:style w:type="paragraph" w:customStyle="1" w:styleId="Code">
    <w:name w:val="Code"/>
    <w:link w:val="CodeChar"/>
    <w:uiPriority w:val="2"/>
    <w:qFormat/>
    <w:rsid w:val="009C46BF"/>
    <w:pPr>
      <w:shd w:val="clear" w:color="auto" w:fill="F2F2F2" w:themeFill="background1" w:themeFillShade="F2"/>
      <w:tabs>
        <w:tab w:val="left" w:pos="284"/>
        <w:tab w:val="left" w:pos="567"/>
        <w:tab w:val="left" w:pos="851"/>
        <w:tab w:val="left" w:pos="1134"/>
        <w:tab w:val="left" w:pos="1418"/>
        <w:tab w:val="left" w:pos="1701"/>
        <w:tab w:val="left" w:pos="1985"/>
        <w:tab w:val="left" w:pos="2268"/>
        <w:tab w:val="left" w:pos="2552"/>
        <w:tab w:val="left" w:pos="2835"/>
        <w:tab w:val="left" w:pos="3119"/>
        <w:tab w:val="left" w:pos="3402"/>
      </w:tabs>
      <w:suppressAutoHyphens/>
      <w:spacing w:after="120"/>
      <w:contextualSpacing/>
    </w:pPr>
    <w:rPr>
      <w:rFonts w:ascii="Fira Mono" w:hAnsi="Fira Mono"/>
      <w:noProof/>
      <w:sz w:val="16"/>
    </w:rPr>
  </w:style>
  <w:style w:type="character" w:customStyle="1" w:styleId="Heading1Char">
    <w:name w:val="Heading 1 Char"/>
    <w:aliases w:val="Títol 1 Char"/>
    <w:basedOn w:val="DefaultParagraphFont"/>
    <w:link w:val="Heading1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41"/>
      <w:szCs w:val="26"/>
      <w:lang w:val="ca-ES"/>
    </w:rPr>
  </w:style>
  <w:style w:type="character" w:styleId="BookTitle">
    <w:name w:val="Book Title"/>
    <w:basedOn w:val="DefaultParagraphFont"/>
    <w:uiPriority w:val="33"/>
    <w:rsid w:val="00075F18"/>
    <w:rPr>
      <w:b/>
      <w:bCs/>
      <w:i/>
      <w:iCs/>
      <w:spacing w:val="5"/>
    </w:rPr>
  </w:style>
  <w:style w:type="character" w:styleId="SubtleEmphasis">
    <w:name w:val="Subtle Emphasis"/>
    <w:basedOn w:val="DefaultParagraphFont"/>
    <w:uiPriority w:val="19"/>
    <w:rsid w:val="00983319"/>
    <w:rPr>
      <w:i/>
      <w:iCs/>
      <w:color w:val="404040" w:themeColor="text1" w:themeTint="BF"/>
    </w:rPr>
  </w:style>
  <w:style w:type="character" w:customStyle="1" w:styleId="Heading2Char">
    <w:name w:val="Heading 2 Char"/>
    <w:aliases w:val="Títol 2 Char"/>
    <w:basedOn w:val="DefaultParagraphFont"/>
    <w:link w:val="Heading2"/>
    <w:uiPriority w:val="9"/>
    <w:rsid w:val="009E191D"/>
    <w:rPr>
      <w:rFonts w:ascii="CMU Sans Serif" w:eastAsiaTheme="majorEastAsia" w:hAnsi="CMU Sans Serif" w:cstheme="majorBidi"/>
      <w:b/>
      <w:color w:val="000000" w:themeColor="text1"/>
      <w:sz w:val="28"/>
      <w:szCs w:val="26"/>
      <w:lang w:val="ca-ES"/>
    </w:rPr>
  </w:style>
  <w:style w:type="character" w:customStyle="1" w:styleId="Heading3Char">
    <w:name w:val="Heading 3 Char"/>
    <w:aliases w:val="Títol 3 Char"/>
    <w:basedOn w:val="DefaultParagraphFont"/>
    <w:link w:val="Heading3"/>
    <w:uiPriority w:val="9"/>
    <w:rsid w:val="007A7C8A"/>
    <w:rPr>
      <w:rFonts w:ascii="CMU Sans Serif" w:eastAsiaTheme="majorEastAsia" w:hAnsi="CMU Sans Serif" w:cstheme="majorBidi"/>
      <w:b/>
      <w:sz w:val="24"/>
      <w:szCs w:val="28"/>
      <w:lang w:val="ca-ES"/>
    </w:rPr>
  </w:style>
  <w:style w:type="character" w:customStyle="1" w:styleId="Heading4Char">
    <w:name w:val="Heading 4 Char"/>
    <w:aliases w:val="Títol 4 Char"/>
    <w:basedOn w:val="DefaultParagraphFont"/>
    <w:link w:val="Heading4"/>
    <w:uiPriority w:val="9"/>
    <w:rsid w:val="00F0613E"/>
    <w:rPr>
      <w:rFonts w:ascii="CMU Sans Serif" w:eastAsiaTheme="majorEastAsia" w:hAnsi="CMU Sans Serif" w:cstheme="majorBidi"/>
      <w:b/>
      <w:iCs/>
      <w:szCs w:val="28"/>
      <w:lang w:val="ca-ES"/>
    </w:rPr>
  </w:style>
  <w:style w:type="character" w:customStyle="1" w:styleId="Heading5Char">
    <w:name w:val="Heading 5 Char"/>
    <w:aliases w:val="Títol 5 Char"/>
    <w:basedOn w:val="DefaultParagraphFont"/>
    <w:link w:val="Heading5"/>
    <w:uiPriority w:val="9"/>
    <w:rsid w:val="00D10A96"/>
    <w:rPr>
      <w:rFonts w:ascii="CMU Sans Serif" w:eastAsiaTheme="majorEastAsia" w:hAnsi="CMU Sans Serif" w:cstheme="majorBidi"/>
      <w:i/>
      <w:iCs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rsid w:val="00075F18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rsid w:val="00075F18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rsid w:val="00075F18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rsid w:val="00075F18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paragraph" w:styleId="Subtitle">
    <w:name w:val="Subtitle"/>
    <w:aliases w:val="Portada Subtitol"/>
    <w:basedOn w:val="Normal"/>
    <w:next w:val="Normal"/>
    <w:link w:val="SubtitleChar"/>
    <w:uiPriority w:val="11"/>
    <w:rsid w:val="00D901D8"/>
    <w:pPr>
      <w:spacing w:before="195"/>
      <w:ind w:left="426" w:right="457"/>
      <w:jc w:val="center"/>
    </w:pPr>
    <w:rPr>
      <w:rFonts w:ascii="LM Roman 17" w:hAnsi="LM Roman 17"/>
      <w:spacing w:val="-2"/>
      <w:w w:val="95"/>
      <w:sz w:val="34"/>
      <w:szCs w:val="34"/>
    </w:rPr>
  </w:style>
  <w:style w:type="character" w:customStyle="1" w:styleId="SubtitleChar">
    <w:name w:val="Subtitle Char"/>
    <w:aliases w:val="Portada Subtitol Char"/>
    <w:basedOn w:val="DefaultParagraphFont"/>
    <w:link w:val="Subtitle"/>
    <w:uiPriority w:val="11"/>
    <w:rsid w:val="00D901D8"/>
    <w:rPr>
      <w:rFonts w:ascii="LM Roman 17" w:hAnsi="LM Roman 17"/>
      <w:spacing w:val="-2"/>
      <w:w w:val="95"/>
      <w:sz w:val="34"/>
      <w:szCs w:val="34"/>
      <w:lang w:val="ca-ES"/>
    </w:rPr>
  </w:style>
  <w:style w:type="paragraph" w:styleId="Header">
    <w:name w:val="header"/>
    <w:basedOn w:val="Normal"/>
    <w:link w:val="HeaderChar"/>
    <w:uiPriority w:val="99"/>
    <w:unhideWhenUsed/>
    <w:rsid w:val="00A40168"/>
    <w:pPr>
      <w:tabs>
        <w:tab w:val="center" w:pos="4680"/>
        <w:tab w:val="right" w:pos="9360"/>
      </w:tabs>
      <w:jc w:val="center"/>
    </w:pPr>
  </w:style>
  <w:style w:type="character" w:styleId="Strong">
    <w:name w:val="Strong"/>
    <w:basedOn w:val="DefaultParagraphFont"/>
    <w:uiPriority w:val="22"/>
    <w:rsid w:val="00075F18"/>
    <w:rPr>
      <w:b/>
      <w:bCs/>
    </w:rPr>
  </w:style>
  <w:style w:type="paragraph" w:styleId="Quote">
    <w:name w:val="Quote"/>
    <w:basedOn w:val="Normal"/>
    <w:next w:val="Normal"/>
    <w:link w:val="QuoteChar"/>
    <w:uiPriority w:val="29"/>
    <w:rsid w:val="00075F18"/>
    <w:pPr>
      <w:spacing w:before="200" w:after="160"/>
      <w:ind w:left="864" w:right="864"/>
      <w:jc w:val="center"/>
    </w:pPr>
    <w:rPr>
      <w:i/>
      <w:iCs/>
    </w:rPr>
  </w:style>
  <w:style w:type="character" w:customStyle="1" w:styleId="QuoteChar">
    <w:name w:val="Quote Char"/>
    <w:basedOn w:val="DefaultParagraphFont"/>
    <w:link w:val="Quote"/>
    <w:uiPriority w:val="29"/>
    <w:rsid w:val="00075F18"/>
    <w:rPr>
      <w:rFonts w:ascii="CMU Serif" w:hAnsi="CMU Serif"/>
      <w:i/>
      <w:iCs/>
      <w:color w:val="404040" w:themeColor="text1" w:themeTint="BF"/>
    </w:rPr>
  </w:style>
  <w:style w:type="paragraph" w:styleId="IntenseQuote">
    <w:name w:val="Intense Quote"/>
    <w:basedOn w:val="Normal"/>
    <w:next w:val="Normal"/>
    <w:link w:val="IntenseQuoteChar"/>
    <w:uiPriority w:val="30"/>
    <w:rsid w:val="00075F18"/>
    <w:pPr>
      <w:pBdr>
        <w:top w:val="single" w:sz="4" w:space="10" w:color="4472C4" w:themeColor="accent1"/>
        <w:bottom w:val="single" w:sz="4" w:space="10" w:color="4472C4" w:themeColor="accent1"/>
      </w:pBdr>
      <w:spacing w:before="360" w:after="360"/>
      <w:ind w:left="864" w:right="864"/>
      <w:jc w:val="center"/>
    </w:pPr>
    <w:rPr>
      <w:i/>
      <w:iCs/>
      <w:color w:val="4472C4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075F18"/>
    <w:rPr>
      <w:rFonts w:ascii="CMU Serif" w:hAnsi="CMU Serif"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rsid w:val="00075F18"/>
    <w:rPr>
      <w:smallCaps/>
      <w:color w:val="5A5A5A" w:themeColor="text1" w:themeTint="A5"/>
    </w:rPr>
  </w:style>
  <w:style w:type="paragraph" w:styleId="ListParagraph">
    <w:name w:val="List Paragraph"/>
    <w:basedOn w:val="Normal"/>
    <w:uiPriority w:val="1"/>
    <w:qFormat/>
    <w:rsid w:val="00554817"/>
    <w:pPr>
      <w:numPr>
        <w:numId w:val="9"/>
      </w:numPr>
      <w:ind w:left="851"/>
      <w:contextualSpacing/>
    </w:pPr>
  </w:style>
  <w:style w:type="paragraph" w:styleId="NormalWeb">
    <w:name w:val="Normal (Web)"/>
    <w:basedOn w:val="Normal"/>
    <w:uiPriority w:val="99"/>
    <w:semiHidden/>
    <w:unhideWhenUsed/>
    <w:rsid w:val="00075F18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</w:rPr>
  </w:style>
  <w:style w:type="paragraph" w:customStyle="1" w:styleId="TextLight">
    <w:name w:val="Text Light"/>
    <w:basedOn w:val="Normal"/>
    <w:rsid w:val="00F35867"/>
    <w:rPr>
      <w:color w:val="404040" w:themeColor="text1" w:themeTint="BF"/>
    </w:rPr>
  </w:style>
  <w:style w:type="paragraph" w:styleId="TOC2">
    <w:name w:val="toc 2"/>
    <w:basedOn w:val="TOC1"/>
    <w:next w:val="Normal"/>
    <w:autoRedefine/>
    <w:uiPriority w:val="39"/>
    <w:unhideWhenUsed/>
    <w:rsid w:val="00545483"/>
    <w:pPr>
      <w:spacing w:before="120" w:after="0" w:line="240" w:lineRule="auto"/>
      <w:ind w:left="221"/>
    </w:pPr>
    <w:rPr>
      <w:sz w:val="24"/>
    </w:rPr>
  </w:style>
  <w:style w:type="paragraph" w:styleId="TOC1">
    <w:name w:val="toc 1"/>
    <w:basedOn w:val="Normal"/>
    <w:next w:val="Normal"/>
    <w:autoRedefine/>
    <w:uiPriority w:val="39"/>
    <w:unhideWhenUsed/>
    <w:rsid w:val="00554817"/>
    <w:pPr>
      <w:tabs>
        <w:tab w:val="right" w:leader="dot" w:pos="9016"/>
      </w:tabs>
      <w:spacing w:before="240" w:after="240"/>
    </w:pPr>
    <w:rPr>
      <w:rFonts w:ascii="CMU Sans Serif" w:hAnsi="CMU Sans Serif"/>
      <w:b/>
      <w:noProof/>
      <w:sz w:val="28"/>
    </w:rPr>
  </w:style>
  <w:style w:type="character" w:styleId="Hyperlink">
    <w:name w:val="Hyperlink"/>
    <w:basedOn w:val="DefaultParagraphFont"/>
    <w:uiPriority w:val="99"/>
    <w:unhideWhenUsed/>
    <w:rsid w:val="00554817"/>
    <w:rPr>
      <w:rFonts w:ascii="CMU Sans Serif" w:hAnsi="CMU Sans Serif" w:cs="CMU Typewriter Text"/>
      <w:color w:val="0563C1" w:themeColor="hyperlink"/>
      <w:u w:val="single"/>
    </w:rPr>
  </w:style>
  <w:style w:type="paragraph" w:styleId="Caption">
    <w:name w:val="caption"/>
    <w:basedOn w:val="TextLight"/>
    <w:next w:val="Normal"/>
    <w:uiPriority w:val="3"/>
    <w:unhideWhenUsed/>
    <w:qFormat/>
    <w:rsid w:val="00EC6E64"/>
    <w:pPr>
      <w:ind w:firstLine="0"/>
      <w:jc w:val="center"/>
    </w:pPr>
    <w:rPr>
      <w:i/>
      <w:iCs/>
      <w:sz w:val="20"/>
      <w:szCs w:val="18"/>
    </w:rPr>
  </w:style>
  <w:style w:type="paragraph" w:styleId="Index1">
    <w:name w:val="index 1"/>
    <w:basedOn w:val="Normal"/>
    <w:next w:val="Normal"/>
    <w:autoRedefine/>
    <w:uiPriority w:val="99"/>
    <w:semiHidden/>
    <w:unhideWhenUsed/>
    <w:rsid w:val="00621396"/>
    <w:pPr>
      <w:ind w:left="220" w:hanging="220"/>
    </w:pPr>
  </w:style>
  <w:style w:type="paragraph" w:styleId="TableofFigures">
    <w:name w:val="table of figures"/>
    <w:basedOn w:val="Normal"/>
    <w:next w:val="Normal"/>
    <w:uiPriority w:val="99"/>
    <w:unhideWhenUsed/>
    <w:rsid w:val="002E125F"/>
    <w:pPr>
      <w:spacing w:before="40" w:after="40"/>
    </w:pPr>
    <w:rPr>
      <w:i/>
      <w:sz w:val="20"/>
    </w:rPr>
  </w:style>
  <w:style w:type="numbering" w:customStyle="1" w:styleId="Style1">
    <w:name w:val="Style1"/>
    <w:uiPriority w:val="99"/>
    <w:rsid w:val="00984174"/>
  </w:style>
  <w:style w:type="paragraph" w:styleId="TOC3">
    <w:name w:val="toc 3"/>
    <w:basedOn w:val="TOC2"/>
    <w:next w:val="Normal"/>
    <w:autoRedefine/>
    <w:uiPriority w:val="39"/>
    <w:unhideWhenUsed/>
    <w:rsid w:val="00C73E83"/>
    <w:pPr>
      <w:spacing w:before="0"/>
      <w:ind w:left="417"/>
    </w:pPr>
    <w:rPr>
      <w:b w:val="0"/>
    </w:rPr>
  </w:style>
  <w:style w:type="paragraph" w:styleId="TOC4">
    <w:name w:val="toc 4"/>
    <w:basedOn w:val="TOC3"/>
    <w:next w:val="Normal"/>
    <w:autoRedefine/>
    <w:uiPriority w:val="39"/>
    <w:unhideWhenUsed/>
    <w:rsid w:val="00EA5A3C"/>
    <w:pPr>
      <w:ind w:left="658"/>
    </w:pPr>
    <w:rPr>
      <w:sz w:val="20"/>
    </w:rPr>
  </w:style>
  <w:style w:type="paragraph" w:styleId="TOC5">
    <w:name w:val="toc 5"/>
    <w:basedOn w:val="TOC4"/>
    <w:next w:val="Normal"/>
    <w:autoRedefine/>
    <w:uiPriority w:val="39"/>
    <w:unhideWhenUsed/>
    <w:rsid w:val="00603DF0"/>
    <w:pPr>
      <w:ind w:left="879"/>
    </w:pPr>
    <w:rPr>
      <w:sz w:val="18"/>
    </w:rPr>
  </w:style>
  <w:style w:type="character" w:customStyle="1" w:styleId="HeaderChar">
    <w:name w:val="Header Char"/>
    <w:basedOn w:val="DefaultParagraphFont"/>
    <w:link w:val="Header"/>
    <w:uiPriority w:val="99"/>
    <w:rsid w:val="00A40168"/>
    <w:rPr>
      <w:rFonts w:ascii="CMU Serif" w:hAnsi="CMU Serif"/>
    </w:rPr>
  </w:style>
  <w:style w:type="character" w:styleId="PlaceholderText">
    <w:name w:val="Placeholder Text"/>
    <w:basedOn w:val="DefaultParagraphFont"/>
    <w:uiPriority w:val="99"/>
    <w:semiHidden/>
    <w:rsid w:val="003F0590"/>
    <w:rPr>
      <w:color w:val="808080"/>
    </w:rPr>
  </w:style>
  <w:style w:type="paragraph" w:styleId="Footer">
    <w:name w:val="footer"/>
    <w:basedOn w:val="Normal"/>
    <w:link w:val="FooterChar"/>
    <w:uiPriority w:val="99"/>
    <w:unhideWhenUsed/>
    <w:rsid w:val="00A40168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A40168"/>
    <w:rPr>
      <w:rFonts w:ascii="CMU Serif" w:hAnsi="CMU Serif"/>
    </w:rPr>
  </w:style>
  <w:style w:type="table" w:styleId="TableGrid">
    <w:name w:val="Table Grid"/>
    <w:basedOn w:val="TableNormal"/>
    <w:uiPriority w:val="39"/>
    <w:rsid w:val="00EB00A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Equation">
    <w:name w:val="Equation"/>
    <w:next w:val="Normal"/>
    <w:link w:val="EquationChar"/>
    <w:uiPriority w:val="4"/>
    <w:qFormat/>
    <w:rsid w:val="001D101B"/>
    <w:pPr>
      <w:spacing w:before="120" w:after="120"/>
    </w:pPr>
    <w:rPr>
      <w:rFonts w:ascii="LM Roman 12" w:hAnsi="LM Roman 12"/>
      <w:i/>
      <w:color w:val="000000" w:themeColor="text1"/>
      <w:sz w:val="20"/>
    </w:rPr>
  </w:style>
  <w:style w:type="character" w:customStyle="1" w:styleId="CodeChar">
    <w:name w:val="Code Char"/>
    <w:basedOn w:val="DefaultParagraphFont"/>
    <w:link w:val="Code"/>
    <w:uiPriority w:val="2"/>
    <w:rsid w:val="009C46BF"/>
    <w:rPr>
      <w:rFonts w:ascii="Fira Mono" w:hAnsi="Fira Mono"/>
      <w:noProof/>
      <w:sz w:val="16"/>
      <w:shd w:val="clear" w:color="auto" w:fill="F2F2F2" w:themeFill="background1" w:themeFillShade="F2"/>
    </w:rPr>
  </w:style>
  <w:style w:type="character" w:customStyle="1" w:styleId="EquationChar">
    <w:name w:val="Equation Char"/>
    <w:basedOn w:val="DefaultParagraphFont"/>
    <w:link w:val="Equation"/>
    <w:uiPriority w:val="4"/>
    <w:rsid w:val="001D101B"/>
    <w:rPr>
      <w:rFonts w:ascii="LM Roman 12" w:hAnsi="LM Roman 12"/>
      <w:i/>
      <w:color w:val="000000" w:themeColor="text1"/>
      <w:sz w:val="20"/>
    </w:rPr>
  </w:style>
  <w:style w:type="paragraph" w:customStyle="1" w:styleId="Email">
    <w:name w:val="Email"/>
    <w:basedOn w:val="Normal"/>
    <w:rsid w:val="00B16883"/>
    <w:pPr>
      <w:keepLines/>
      <w:numPr>
        <w:numId w:val="6"/>
      </w:numPr>
      <w:spacing w:line="276" w:lineRule="auto"/>
      <w:contextualSpacing/>
      <w:jc w:val="center"/>
    </w:pPr>
    <w:rPr>
      <w:rFonts w:ascii="CMU Typewriter Text" w:eastAsia="Calibri" w:hAnsi="CMU Typewriter Text" w:cs="Times New Roman"/>
      <w:sz w:val="20"/>
      <w:szCs w:val="20"/>
    </w:rPr>
  </w:style>
  <w:style w:type="character" w:styleId="UnresolvedMention">
    <w:name w:val="Unresolved Mention"/>
    <w:basedOn w:val="DefaultParagraphFont"/>
    <w:uiPriority w:val="99"/>
    <w:semiHidden/>
    <w:unhideWhenUsed/>
    <w:rsid w:val="00497BF7"/>
    <w:rPr>
      <w:color w:val="605E5C"/>
      <w:shd w:val="clear" w:color="auto" w:fill="E1DFDD"/>
    </w:rPr>
  </w:style>
  <w:style w:type="paragraph" w:styleId="FootnoteText">
    <w:name w:val="footnote text"/>
    <w:basedOn w:val="Normal"/>
    <w:link w:val="FootnoteTextChar"/>
    <w:uiPriority w:val="99"/>
    <w:unhideWhenUsed/>
    <w:rsid w:val="00497BF7"/>
    <w:pPr>
      <w:spacing w:before="0" w:after="0"/>
    </w:pPr>
    <w:rPr>
      <w:sz w:val="20"/>
      <w:szCs w:val="20"/>
    </w:rPr>
  </w:style>
  <w:style w:type="character" w:customStyle="1" w:styleId="FootnoteTextChar">
    <w:name w:val="Footnote Text Char"/>
    <w:basedOn w:val="DefaultParagraphFont"/>
    <w:link w:val="FootnoteText"/>
    <w:uiPriority w:val="99"/>
    <w:rsid w:val="00497BF7"/>
    <w:rPr>
      <w:rFonts w:ascii="CMU Serif" w:hAnsi="CMU Serif"/>
      <w:sz w:val="20"/>
      <w:szCs w:val="20"/>
      <w:lang w:val="ca-ES"/>
    </w:rPr>
  </w:style>
  <w:style w:type="character" w:styleId="FootnoteReference">
    <w:name w:val="foot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EndnoteText">
    <w:name w:val="endnote text"/>
    <w:basedOn w:val="Normal"/>
    <w:link w:val="EndnoteTextChar"/>
    <w:uiPriority w:val="99"/>
    <w:semiHidden/>
    <w:unhideWhenUsed/>
    <w:rsid w:val="00497BF7"/>
    <w:pPr>
      <w:spacing w:before="0" w:after="0"/>
    </w:pPr>
    <w:rPr>
      <w:sz w:val="20"/>
      <w:szCs w:val="20"/>
    </w:rPr>
  </w:style>
  <w:style w:type="character" w:customStyle="1" w:styleId="EndnoteTextChar">
    <w:name w:val="Endnote Text Char"/>
    <w:basedOn w:val="DefaultParagraphFont"/>
    <w:link w:val="EndnoteText"/>
    <w:uiPriority w:val="99"/>
    <w:semiHidden/>
    <w:rsid w:val="00497BF7"/>
    <w:rPr>
      <w:rFonts w:ascii="CMU Serif" w:hAnsi="CMU Serif"/>
      <w:sz w:val="20"/>
      <w:szCs w:val="20"/>
      <w:lang w:val="ca-ES"/>
    </w:rPr>
  </w:style>
  <w:style w:type="character" w:styleId="EndnoteReference">
    <w:name w:val="endnote reference"/>
    <w:basedOn w:val="DefaultParagraphFont"/>
    <w:uiPriority w:val="99"/>
    <w:semiHidden/>
    <w:unhideWhenUsed/>
    <w:rsid w:val="00497BF7"/>
    <w:rPr>
      <w:vertAlign w:val="superscript"/>
    </w:rPr>
  </w:style>
  <w:style w:type="paragraph" w:styleId="BodyText">
    <w:name w:val="Body Text"/>
    <w:basedOn w:val="Normal"/>
    <w:link w:val="BodyTextChar"/>
    <w:uiPriority w:val="1"/>
    <w:rsid w:val="00BA4052"/>
    <w:pPr>
      <w:widowControl w:val="0"/>
      <w:autoSpaceDE w:val="0"/>
      <w:autoSpaceDN w:val="0"/>
      <w:spacing w:before="0" w:after="0"/>
      <w:jc w:val="left"/>
    </w:pPr>
    <w:rPr>
      <w:rFonts w:ascii="Palatino Linotype" w:eastAsia="Palatino Linotype" w:hAnsi="Palatino Linotype" w:cs="Palatino Linotype"/>
      <w:lang w:val="en-US"/>
    </w:rPr>
  </w:style>
  <w:style w:type="character" w:customStyle="1" w:styleId="BodyTextChar">
    <w:name w:val="Body Text Char"/>
    <w:basedOn w:val="DefaultParagraphFont"/>
    <w:link w:val="BodyText"/>
    <w:uiPriority w:val="1"/>
    <w:rsid w:val="00BA4052"/>
    <w:rPr>
      <w:rFonts w:ascii="Palatino Linotype" w:eastAsia="Palatino Linotype" w:hAnsi="Palatino Linotype" w:cs="Palatino Linotype"/>
    </w:rPr>
  </w:style>
  <w:style w:type="paragraph" w:customStyle="1" w:styleId="Index-Figures">
    <w:name w:val="Index-Figures"/>
    <w:basedOn w:val="Heading1"/>
    <w:rsid w:val="004C64FF"/>
    <w:pPr>
      <w:numPr>
        <w:ilvl w:val="0"/>
        <w:numId w:val="0"/>
      </w:numPr>
      <w:spacing w:after="240" w:line="240" w:lineRule="auto"/>
      <w:outlineLvl w:val="9"/>
    </w:pPr>
    <w:rPr>
      <w:rFonts w:cs="CMU Sans Serif"/>
      <w:bCs/>
      <w:szCs w:val="41"/>
    </w:rPr>
  </w:style>
  <w:style w:type="character" w:styleId="FollowedHyperlink">
    <w:name w:val="FollowedHyperlink"/>
    <w:basedOn w:val="DefaultParagraphFont"/>
    <w:uiPriority w:val="99"/>
    <w:semiHidden/>
    <w:unhideWhenUsed/>
    <w:rsid w:val="000072E1"/>
    <w:rPr>
      <w:color w:val="954F72" w:themeColor="followedHyperlink"/>
      <w:u w:val="single"/>
    </w:rPr>
  </w:style>
  <w:style w:type="paragraph" w:styleId="Bibliography">
    <w:name w:val="Bibliography"/>
    <w:basedOn w:val="Normal"/>
    <w:next w:val="Normal"/>
    <w:uiPriority w:val="37"/>
    <w:unhideWhenUsed/>
    <w:rsid w:val="00F65669"/>
    <w:pPr>
      <w:ind w:firstLine="0"/>
      <w:jc w:val="left"/>
    </w:pPr>
    <w:rPr>
      <w:rFonts w:ascii="LM Roman 10" w:hAnsi="LM Roman 10"/>
      <w:sz w:val="20"/>
    </w:rPr>
  </w:style>
  <w:style w:type="paragraph" w:customStyle="1" w:styleId="TtolBloc">
    <w:name w:val="Títol Bloc"/>
    <w:qFormat/>
    <w:rsid w:val="004C64FF"/>
    <w:pPr>
      <w:keepNext/>
      <w:keepLines/>
      <w:numPr>
        <w:numId w:val="1"/>
      </w:numPr>
      <w:spacing w:before="3720" w:after="120" w:line="192" w:lineRule="auto"/>
      <w:jc w:val="center"/>
      <w:outlineLvl w:val="0"/>
    </w:pPr>
    <w:rPr>
      <w:rFonts w:ascii="CMU Sans Serif" w:eastAsiaTheme="majorEastAsia" w:hAnsi="CMU Sans Serif" w:cstheme="majorBidi"/>
      <w:b/>
      <w:color w:val="000000" w:themeColor="text1"/>
      <w:sz w:val="48"/>
      <w:szCs w:val="32"/>
      <w:lang w:val="ca-ES"/>
    </w:rPr>
  </w:style>
  <w:style w:type="numbering" w:customStyle="1" w:styleId="Style10">
    <w:name w:val="Style1"/>
    <w:next w:val="Style1"/>
    <w:uiPriority w:val="99"/>
    <w:rsid w:val="00984174"/>
  </w:style>
  <w:style w:type="paragraph" w:customStyle="1" w:styleId="Taula">
    <w:name w:val="Taula"/>
    <w:basedOn w:val="Normal"/>
    <w:qFormat/>
    <w:rsid w:val="002219AC"/>
    <w:pPr>
      <w:spacing w:before="0" w:after="0" w:line="240" w:lineRule="auto"/>
      <w:ind w:firstLine="0"/>
      <w:jc w:val="center"/>
    </w:pPr>
    <w:rPr>
      <w:sz w:val="18"/>
      <w:szCs w:val="18"/>
    </w:rPr>
  </w:style>
  <w:style w:type="paragraph" w:customStyle="1" w:styleId="TtolExemple">
    <w:name w:val="Títol Exemple"/>
    <w:basedOn w:val="Normal"/>
    <w:next w:val="Normal"/>
    <w:qFormat/>
    <w:rsid w:val="005D01A6"/>
    <w:pPr>
      <w:spacing w:before="360"/>
      <w:ind w:firstLine="0"/>
    </w:pPr>
    <w:rPr>
      <w:rFonts w:ascii="CMU Sans Serif" w:hAnsi="CMU Sans Serif" w:cs="CMU Sans Serif"/>
      <w:bCs/>
      <w:sz w:val="24"/>
      <w:szCs w:val="24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FD1F55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FD1F55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FD1F55"/>
    <w:rPr>
      <w:rFonts w:ascii="LM Roman 12" w:hAnsi="LM Roman 12"/>
      <w:sz w:val="20"/>
      <w:szCs w:val="20"/>
      <w:lang w:val="ca-ES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FD1F55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FD1F55"/>
    <w:rPr>
      <w:rFonts w:ascii="LM Roman 12" w:hAnsi="LM Roman 12"/>
      <w:b/>
      <w:bCs/>
      <w:sz w:val="20"/>
      <w:szCs w:val="20"/>
      <w:lang w:val="ca-ES"/>
    </w:rPr>
  </w:style>
  <w:style w:type="paragraph" w:styleId="Revision">
    <w:name w:val="Revision"/>
    <w:hidden/>
    <w:uiPriority w:val="99"/>
    <w:semiHidden/>
    <w:rsid w:val="003A2D16"/>
    <w:pPr>
      <w:spacing w:after="0" w:line="240" w:lineRule="auto"/>
    </w:pPr>
    <w:rPr>
      <w:rFonts w:ascii="LM Roman 12" w:hAnsi="LM Roman 12"/>
      <w:lang w:val="ca-ES"/>
    </w:rPr>
  </w:style>
  <w:style w:type="paragraph" w:customStyle="1" w:styleId="TtolAnnex1">
    <w:name w:val="Títol Annex 1"/>
    <w:basedOn w:val="Heading1"/>
    <w:next w:val="Normal"/>
    <w:qFormat/>
    <w:rsid w:val="00A33CE4"/>
    <w:pPr>
      <w:numPr>
        <w:ilvl w:val="0"/>
        <w:numId w:val="36"/>
      </w:numPr>
      <w:spacing w:before="120" w:after="120" w:line="240" w:lineRule="auto"/>
    </w:pPr>
    <w:rPr>
      <w:sz w:val="32"/>
    </w:rPr>
  </w:style>
  <w:style w:type="paragraph" w:customStyle="1" w:styleId="TtolAnnex2">
    <w:name w:val="Títol Annex 2"/>
    <w:basedOn w:val="TtolAnnex1"/>
    <w:qFormat/>
    <w:rsid w:val="00A33CE4"/>
    <w:pPr>
      <w:numPr>
        <w:ilvl w:val="1"/>
      </w:numPr>
    </w:pPr>
    <w:rPr>
      <w:sz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825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80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06826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4691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253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48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5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1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377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40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80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8729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446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7652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427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5578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9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68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73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5650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16451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8400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83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932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662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39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93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949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829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06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92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74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22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8326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0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941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057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23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645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1484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842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161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2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60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784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956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08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469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82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2203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921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505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560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66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879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5470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43293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0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246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41614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9181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0361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755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026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22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574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0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428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16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19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7327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788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697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471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5669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6478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256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9288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75398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084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8513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24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372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5816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0514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391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8781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312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9900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8338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736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2810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68031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8284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86352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96714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2178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39460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72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87435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6048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7806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13483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8020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1398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974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013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4997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6349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1203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4628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79498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683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40417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6272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048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07412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896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39771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015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46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08703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96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256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6952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30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847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307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348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399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707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5452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6366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6221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825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2603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58808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28399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168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8588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581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742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2820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1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598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18787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9231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44226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4288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206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28257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759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13478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749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9108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1123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079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886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17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46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26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17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6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92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45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5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367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466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768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868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7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7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91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647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3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418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19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542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68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11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876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590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255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11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874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518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4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5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54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6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0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5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3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228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732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04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59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02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32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18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380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32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59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39090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598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9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0760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32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16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221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8626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77556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849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35172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6420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140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77975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24882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575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1412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0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181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9569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9321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645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940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90981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227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3449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4348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6842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588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631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3861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492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2482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9533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768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6968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278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5218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5002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314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4221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6652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7963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881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60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42205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53797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80069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3133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9460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5775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1233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4994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421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09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05889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7929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78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4606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56468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2858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5759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16061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68356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57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084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2347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8129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589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2933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6589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804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49962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5498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6375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0158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9393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58665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7371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171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8558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374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1184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241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4594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885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4138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8259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0690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430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615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199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72381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53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0976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76812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9301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0495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4741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82141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971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515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39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8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146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7282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8622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44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8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006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03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749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918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347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8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0464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6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25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263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669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70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2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88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321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17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776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55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11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76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16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558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71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7068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187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550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48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6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9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5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58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77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236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715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41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8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2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2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53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1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72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278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546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2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94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46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57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350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540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8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43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0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14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015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04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16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453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0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505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5913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60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1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887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478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87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3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2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514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56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78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349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824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42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08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032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803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516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405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4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2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047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72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366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2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31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206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628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37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78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19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75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8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1886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0983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026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5182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16565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37737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7822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32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67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983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26043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7505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540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045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1702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53966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6055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9177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06890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1727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9885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955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919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120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0980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6531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0226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4350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585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239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130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8322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528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3333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6188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75323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9509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16916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9738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11233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14558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8513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6660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0852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161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24709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5711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6047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8253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2570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3497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3471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7740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11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34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2768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29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0328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908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77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664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16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825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58160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7646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7306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15503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2282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4368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5298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642396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551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06060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997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1630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6817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95797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737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80122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019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1690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6814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2566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2714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62659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80975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1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8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11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977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39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55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818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31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865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176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86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88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01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77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814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118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912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629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831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597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86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46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469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647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05527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05918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096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087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5723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45760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0076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1912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8458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884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681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46530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28924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297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7103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822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1256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9748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2249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84143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066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356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4376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7713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46292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0355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0786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2565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301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413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0420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7245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80974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0863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1906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30246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802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4990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02567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996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44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796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51082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8001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2006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479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491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241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45110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3397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12534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68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2662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0351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4861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92140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0038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053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41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83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080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771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3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555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38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57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66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500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07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032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0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22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102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82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70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390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1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6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14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89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341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4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1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4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584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78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941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48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263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16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929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919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789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796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0749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9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09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71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18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5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38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29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20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76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35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49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08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402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709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02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682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0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3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95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8014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75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620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049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3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816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06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85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09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0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170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65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151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94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87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111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9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12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08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92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809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66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753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766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09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085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916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847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324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9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518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65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290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32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74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203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37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898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4623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2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75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271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18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6780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4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307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2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3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520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333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57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44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30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36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74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13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044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177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60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603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99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16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21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599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58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63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653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52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0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74916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64653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584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986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7136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597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3298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5107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6648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0308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47677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7871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692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06377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49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5379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314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461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653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7120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317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2775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570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57674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9618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95828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3497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763179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14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631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36692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4251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7287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4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255836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22137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2565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99940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7984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4640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787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52214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993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494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73581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97093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34481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7841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80415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092358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526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80238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11628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3785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54814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0989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44909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1117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336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51158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5189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161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7813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507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8958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53655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14797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162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990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0956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3486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8103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3466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623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3551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997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5164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630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68167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96799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2860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1498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40020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3486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303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6918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9730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1768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9355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2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9102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2421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5571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889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996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9264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35372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7007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87311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670677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10920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65191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921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2157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593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839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99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208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74384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6915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878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099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3220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995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73404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128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706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70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6247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7320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1641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123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83122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059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684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4601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0396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5444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68535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3756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9561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261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8795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1926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3655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54448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4077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96196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4398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978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2679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4259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0814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0541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269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202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5933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452168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3624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95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179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8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82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3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81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1142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796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47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351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5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085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835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74826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415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51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304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85005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1437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6753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8230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823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814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0149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44193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733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01973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3594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473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138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45694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65346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81818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9690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663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1257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5559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2988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4279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641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150012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3447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633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5440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640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022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61182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48821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77150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375027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85461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07247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3000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262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3955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5848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054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3249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4559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568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4511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778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5604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8735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9921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662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22562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188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2205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341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876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10851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952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0456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63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011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08215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2898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698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3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18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2310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43902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666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87015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36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9749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796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996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958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246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7974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325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19823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0432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774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6650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76349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090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9288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1373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1278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3701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3380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4958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05898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7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1770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230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4305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712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125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21474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775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3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05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803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15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46032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143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7144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10011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7524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9612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59367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518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2338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4766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812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23375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0762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1243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4090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090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9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949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411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306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7772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1349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82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933303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447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861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73296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87226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75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265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0338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300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927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5850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66578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777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92065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0629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28706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7333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154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657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15323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84738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9250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409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8305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47819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7116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0637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32982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149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456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90793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4674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1703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0445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056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77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547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4515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097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5710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9820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8446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94911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50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73884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78403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1086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2355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707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69863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343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95622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36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6576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944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081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653219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310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370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76232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066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84132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9924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5759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916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1426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28155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6160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71288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906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8368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65837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6300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7189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7181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286788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165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428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1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12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76926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080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3783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1074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86985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30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802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064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2226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66945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310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4629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31910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72723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05785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26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1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9685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2744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6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78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936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0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7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75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921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62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86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0142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41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8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8977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681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782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113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556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74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814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95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629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069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8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591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2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624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552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17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123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831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63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5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351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10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346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56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733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8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1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559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85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11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9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928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781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7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12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852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82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51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14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5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474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085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260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8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19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8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511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771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82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923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41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4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03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767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07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10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496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466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279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058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08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08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4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60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5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182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4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050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768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46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42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81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27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75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178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173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74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88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3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6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23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16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977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120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959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83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9305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051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89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66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091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267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2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7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193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736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768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8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380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728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289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4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4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476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69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93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71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52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744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25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389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905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72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15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827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8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109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82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346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94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0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335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42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250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9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8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451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7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090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4092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4672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30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58314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97716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72210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76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2002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3727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043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4310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5449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834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808567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95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66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206193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1611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47417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7753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459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8654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23207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003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345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30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4695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3472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65442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158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3092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5254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7339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883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36791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2223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314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76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7708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73148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96677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340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3819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8960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295868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09598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22378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4295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591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6627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2013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03936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4977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44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8990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26138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9216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6947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7484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eader" Target="header8.xml"/><Relationship Id="rId21" Type="http://schemas.openxmlformats.org/officeDocument/2006/relationships/header" Target="header6.xml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63" Type="http://schemas.openxmlformats.org/officeDocument/2006/relationships/image" Target="media/image40.png"/><Relationship Id="rId68" Type="http://schemas.openxmlformats.org/officeDocument/2006/relationships/image" Target="media/image45.png"/><Relationship Id="rId84" Type="http://schemas.openxmlformats.org/officeDocument/2006/relationships/image" Target="media/image57.png"/><Relationship Id="rId89" Type="http://schemas.openxmlformats.org/officeDocument/2006/relationships/image" Target="media/image62.png"/><Relationship Id="rId16" Type="http://schemas.openxmlformats.org/officeDocument/2006/relationships/header" Target="header3.xml"/><Relationship Id="rId107" Type="http://schemas.openxmlformats.org/officeDocument/2006/relationships/image" Target="media/image78.png"/><Relationship Id="rId11" Type="http://schemas.openxmlformats.org/officeDocument/2006/relationships/image" Target="media/image3.png"/><Relationship Id="rId32" Type="http://schemas.openxmlformats.org/officeDocument/2006/relationships/image" Target="media/image9.png"/><Relationship Id="rId37" Type="http://schemas.openxmlformats.org/officeDocument/2006/relationships/image" Target="media/image14.png"/><Relationship Id="rId53" Type="http://schemas.openxmlformats.org/officeDocument/2006/relationships/image" Target="media/image30.png"/><Relationship Id="rId58" Type="http://schemas.openxmlformats.org/officeDocument/2006/relationships/image" Target="media/image35.png"/><Relationship Id="rId74" Type="http://schemas.openxmlformats.org/officeDocument/2006/relationships/image" Target="media/image51.png"/><Relationship Id="rId79" Type="http://schemas.openxmlformats.org/officeDocument/2006/relationships/header" Target="header10.xml"/><Relationship Id="rId102" Type="http://schemas.openxmlformats.org/officeDocument/2006/relationships/image" Target="media/image73.png"/><Relationship Id="rId5" Type="http://schemas.openxmlformats.org/officeDocument/2006/relationships/webSettings" Target="webSettings.xml"/><Relationship Id="rId90" Type="http://schemas.openxmlformats.org/officeDocument/2006/relationships/image" Target="media/image63.png"/><Relationship Id="rId95" Type="http://schemas.openxmlformats.org/officeDocument/2006/relationships/image" Target="media/image66.png"/><Relationship Id="rId22" Type="http://schemas.openxmlformats.org/officeDocument/2006/relationships/footer" Target="footer5.xml"/><Relationship Id="rId27" Type="http://schemas.openxmlformats.org/officeDocument/2006/relationships/footer" Target="footer6.xml"/><Relationship Id="rId43" Type="http://schemas.openxmlformats.org/officeDocument/2006/relationships/image" Target="media/image20.png"/><Relationship Id="rId48" Type="http://schemas.openxmlformats.org/officeDocument/2006/relationships/image" Target="media/image25.png"/><Relationship Id="rId64" Type="http://schemas.openxmlformats.org/officeDocument/2006/relationships/image" Target="media/image41.png"/><Relationship Id="rId69" Type="http://schemas.openxmlformats.org/officeDocument/2006/relationships/image" Target="media/image46.png"/><Relationship Id="rId80" Type="http://schemas.openxmlformats.org/officeDocument/2006/relationships/header" Target="header11.xml"/><Relationship Id="rId85" Type="http://schemas.openxmlformats.org/officeDocument/2006/relationships/image" Target="media/image58.png"/><Relationship Id="rId12" Type="http://schemas.openxmlformats.org/officeDocument/2006/relationships/header" Target="header1.xml"/><Relationship Id="rId17" Type="http://schemas.openxmlformats.org/officeDocument/2006/relationships/footer" Target="footer3.xml"/><Relationship Id="rId33" Type="http://schemas.openxmlformats.org/officeDocument/2006/relationships/image" Target="media/image10.png"/><Relationship Id="rId38" Type="http://schemas.openxmlformats.org/officeDocument/2006/relationships/image" Target="media/image15.png"/><Relationship Id="rId59" Type="http://schemas.openxmlformats.org/officeDocument/2006/relationships/image" Target="media/image36.png"/><Relationship Id="rId103" Type="http://schemas.openxmlformats.org/officeDocument/2006/relationships/image" Target="media/image74.png"/><Relationship Id="rId108" Type="http://schemas.openxmlformats.org/officeDocument/2006/relationships/image" Target="media/image79.png"/><Relationship Id="rId54" Type="http://schemas.openxmlformats.org/officeDocument/2006/relationships/image" Target="media/image31.png"/><Relationship Id="rId70" Type="http://schemas.openxmlformats.org/officeDocument/2006/relationships/image" Target="media/image47.png"/><Relationship Id="rId75" Type="http://schemas.openxmlformats.org/officeDocument/2006/relationships/image" Target="media/image52.png"/><Relationship Id="rId91" Type="http://schemas.openxmlformats.org/officeDocument/2006/relationships/image" Target="media/image64.png"/><Relationship Id="rId96" Type="http://schemas.openxmlformats.org/officeDocument/2006/relationships/image" Target="media/image6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footer" Target="footer2.xml"/><Relationship Id="rId23" Type="http://schemas.openxmlformats.org/officeDocument/2006/relationships/image" Target="media/image4.png"/><Relationship Id="rId28" Type="http://schemas.openxmlformats.org/officeDocument/2006/relationships/footer" Target="footer7.xml"/><Relationship Id="rId36" Type="http://schemas.openxmlformats.org/officeDocument/2006/relationships/image" Target="media/image13.png"/><Relationship Id="rId49" Type="http://schemas.openxmlformats.org/officeDocument/2006/relationships/image" Target="media/image26.png"/><Relationship Id="rId57" Type="http://schemas.openxmlformats.org/officeDocument/2006/relationships/image" Target="media/image34.png"/><Relationship Id="rId106" Type="http://schemas.openxmlformats.org/officeDocument/2006/relationships/image" Target="media/image77.png"/><Relationship Id="rId10" Type="http://schemas.openxmlformats.org/officeDocument/2006/relationships/hyperlink" Target="http://creativecommons.org/licenses/by-nc-sa/3.0/es/" TargetMode="External"/><Relationship Id="rId31" Type="http://schemas.openxmlformats.org/officeDocument/2006/relationships/image" Target="media/image8.png"/><Relationship Id="rId44" Type="http://schemas.openxmlformats.org/officeDocument/2006/relationships/image" Target="media/image21.png"/><Relationship Id="rId52" Type="http://schemas.openxmlformats.org/officeDocument/2006/relationships/image" Target="media/image29.png"/><Relationship Id="rId60" Type="http://schemas.openxmlformats.org/officeDocument/2006/relationships/image" Target="media/image37.png"/><Relationship Id="rId65" Type="http://schemas.openxmlformats.org/officeDocument/2006/relationships/image" Target="media/image42.png"/><Relationship Id="rId73" Type="http://schemas.openxmlformats.org/officeDocument/2006/relationships/image" Target="media/image50.png"/><Relationship Id="rId78" Type="http://schemas.openxmlformats.org/officeDocument/2006/relationships/header" Target="header9.xml"/><Relationship Id="rId81" Type="http://schemas.openxmlformats.org/officeDocument/2006/relationships/footer" Target="footer8.xml"/><Relationship Id="rId86" Type="http://schemas.openxmlformats.org/officeDocument/2006/relationships/image" Target="media/image59.png"/><Relationship Id="rId94" Type="http://schemas.openxmlformats.org/officeDocument/2006/relationships/image" Target="media/image65.png"/><Relationship Id="rId99" Type="http://schemas.openxmlformats.org/officeDocument/2006/relationships/image" Target="media/image70.png"/><Relationship Id="rId101" Type="http://schemas.openxmlformats.org/officeDocument/2006/relationships/image" Target="media/image7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header" Target="header2.xml"/><Relationship Id="rId18" Type="http://schemas.openxmlformats.org/officeDocument/2006/relationships/header" Target="header4.xml"/><Relationship Id="rId39" Type="http://schemas.openxmlformats.org/officeDocument/2006/relationships/image" Target="media/image16.png"/><Relationship Id="rId109" Type="http://schemas.openxmlformats.org/officeDocument/2006/relationships/image" Target="media/image80.png"/><Relationship Id="rId34" Type="http://schemas.openxmlformats.org/officeDocument/2006/relationships/image" Target="media/image11.png"/><Relationship Id="rId50" Type="http://schemas.openxmlformats.org/officeDocument/2006/relationships/image" Target="media/image27.png"/><Relationship Id="rId55" Type="http://schemas.openxmlformats.org/officeDocument/2006/relationships/image" Target="media/image32.png"/><Relationship Id="rId76" Type="http://schemas.openxmlformats.org/officeDocument/2006/relationships/image" Target="media/image53.png"/><Relationship Id="rId97" Type="http://schemas.openxmlformats.org/officeDocument/2006/relationships/image" Target="media/image68.png"/><Relationship Id="rId104" Type="http://schemas.openxmlformats.org/officeDocument/2006/relationships/image" Target="media/image75.png"/><Relationship Id="rId7" Type="http://schemas.openxmlformats.org/officeDocument/2006/relationships/endnotes" Target="endnotes.xml"/><Relationship Id="rId71" Type="http://schemas.openxmlformats.org/officeDocument/2006/relationships/image" Target="media/image48.png"/><Relationship Id="rId92" Type="http://schemas.openxmlformats.org/officeDocument/2006/relationships/header" Target="header12.xml"/><Relationship Id="rId2" Type="http://schemas.openxmlformats.org/officeDocument/2006/relationships/numbering" Target="numbering.xml"/><Relationship Id="rId29" Type="http://schemas.openxmlformats.org/officeDocument/2006/relationships/image" Target="media/image6.png"/><Relationship Id="rId24" Type="http://schemas.openxmlformats.org/officeDocument/2006/relationships/image" Target="media/image5.svg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66" Type="http://schemas.openxmlformats.org/officeDocument/2006/relationships/image" Target="media/image43.png"/><Relationship Id="rId87" Type="http://schemas.openxmlformats.org/officeDocument/2006/relationships/image" Target="media/image60.png"/><Relationship Id="rId110" Type="http://schemas.openxmlformats.org/officeDocument/2006/relationships/fontTable" Target="fontTable.xml"/><Relationship Id="rId61" Type="http://schemas.openxmlformats.org/officeDocument/2006/relationships/image" Target="media/image38.png"/><Relationship Id="rId82" Type="http://schemas.openxmlformats.org/officeDocument/2006/relationships/image" Target="media/image55.png"/><Relationship Id="rId19" Type="http://schemas.openxmlformats.org/officeDocument/2006/relationships/header" Target="header5.xml"/><Relationship Id="rId14" Type="http://schemas.openxmlformats.org/officeDocument/2006/relationships/footer" Target="footer1.xml"/><Relationship Id="rId30" Type="http://schemas.openxmlformats.org/officeDocument/2006/relationships/image" Target="media/image7.png"/><Relationship Id="rId35" Type="http://schemas.openxmlformats.org/officeDocument/2006/relationships/image" Target="media/image12.png"/><Relationship Id="rId56" Type="http://schemas.openxmlformats.org/officeDocument/2006/relationships/image" Target="media/image33.jpeg"/><Relationship Id="rId77" Type="http://schemas.openxmlformats.org/officeDocument/2006/relationships/image" Target="media/image54.png"/><Relationship Id="rId100" Type="http://schemas.openxmlformats.org/officeDocument/2006/relationships/image" Target="media/image71.png"/><Relationship Id="rId105" Type="http://schemas.openxmlformats.org/officeDocument/2006/relationships/image" Target="media/image76.png"/><Relationship Id="rId8" Type="http://schemas.openxmlformats.org/officeDocument/2006/relationships/image" Target="media/image1.png"/><Relationship Id="rId51" Type="http://schemas.openxmlformats.org/officeDocument/2006/relationships/image" Target="media/image28.png"/><Relationship Id="rId72" Type="http://schemas.openxmlformats.org/officeDocument/2006/relationships/image" Target="media/image49.png"/><Relationship Id="rId93" Type="http://schemas.openxmlformats.org/officeDocument/2006/relationships/header" Target="header13.xml"/><Relationship Id="rId98" Type="http://schemas.openxmlformats.org/officeDocument/2006/relationships/image" Target="media/image69.png"/><Relationship Id="rId3" Type="http://schemas.openxmlformats.org/officeDocument/2006/relationships/styles" Target="styles.xml"/><Relationship Id="rId25" Type="http://schemas.openxmlformats.org/officeDocument/2006/relationships/header" Target="header7.xml"/><Relationship Id="rId46" Type="http://schemas.openxmlformats.org/officeDocument/2006/relationships/image" Target="media/image23.png"/><Relationship Id="rId67" Type="http://schemas.openxmlformats.org/officeDocument/2006/relationships/image" Target="media/image44.png"/><Relationship Id="rId20" Type="http://schemas.openxmlformats.org/officeDocument/2006/relationships/footer" Target="footer4.xml"/><Relationship Id="rId41" Type="http://schemas.openxmlformats.org/officeDocument/2006/relationships/image" Target="media/image18.png"/><Relationship Id="rId62" Type="http://schemas.openxmlformats.org/officeDocument/2006/relationships/image" Target="media/image39.png"/><Relationship Id="rId83" Type="http://schemas.openxmlformats.org/officeDocument/2006/relationships/image" Target="media/image56.png"/><Relationship Id="rId88" Type="http://schemas.openxmlformats.org/officeDocument/2006/relationships/image" Target="media/image61.png"/><Relationship Id="rId111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tc\Documents\Custom%20Office%20Templates\Plantilla%20v3.1.dotm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13C69B36-FDAC-425D-A207-B9D55FCFE54E}">
  <we:reference id="wa200000011" version="1.0.1.0" store="en-001" storeType="OMEX"/>
  <we:alternateReferences>
    <we:reference id="WA200000011" version="1.0.1.0" store="" storeType="OMEX"/>
  </we:alternateReferences>
  <we:properties>
    <we:property name="language" value="&quot;Python&quot;"/>
    <we:property name="theme" value="&quot;VS&quot;"/>
  </we:properties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Age19</b:Tag>
    <b:SourceType>InternetSite</b:SourceType>
    <b:Guid>{EF84C44E-9112-494C-8506-5EB14E5C103A}</b:Guid>
    <b:Title>Real Decreto 244/2019</b:Title>
    <b:ProductionCompany>Agencia Estatal Boletín Oficial del Estado</b:ProductionCompany>
    <b:Year>2019</b:Year>
    <b:Month>4</b:Month>
    <b:Day>6</b:Day>
    <b:YearAccessed>2022</b:YearAccessed>
    <b:MonthAccessed>06</b:MonthAccessed>
    <b:DayAccessed>23</b:DayAccessed>
    <b:URL>https://www.boe.es/diario_boe/txt.php?id=BOE-A-2019-5089</b:URL>
    <b:Author>
      <b:Author>
        <b:NameList>
          <b:Person>
            <b:Last>Estado</b:Last>
            <b:First>Agencia</b:First>
            <b:Middle>Estatal Boletín Oficial del</b:Middle>
          </b:Person>
        </b:NameList>
      </b:Author>
    </b:Author>
    <b:RefOrder>1</b:RefOrder>
  </b:Source>
  <b:Source>
    <b:Tag>Les22</b:Tag>
    <b:SourceType>InternetSite</b:SourceType>
    <b:Guid>{881147DA-2D9D-4EFD-95EB-342027FE5307}</b:Guid>
    <b:Title>Les diferents modalitats d'autoproducció renovable domèstica</b:Title>
    <b:ProductionCompany>Som Energia</b:ProductionCompany>
    <b:YearAccessed>2022</b:YearAccessed>
    <b:MonthAccessed>6</b:MonthAccessed>
    <b:DayAccessed>23</b:DayAccessed>
    <b:URL>https://ca.support.somenergia.coop/article/803-les-diferents-modalitats-dautoproduccio-renovable-domestica</b:URL>
    <b:Author>
      <b:Author>
        <b:NameList>
          <b:Person>
            <b:Last>Energia</b:Last>
            <b:First>Som</b:First>
          </b:Person>
        </b:NameList>
      </b:Author>
    </b:Author>
    <b:RefOrder>21</b:RefOrder>
  </b:Source>
  <b:Source>
    <b:Tag>Com22</b:Tag>
    <b:SourceType>InternetSite</b:SourceType>
    <b:Guid>{0172D87E-39B4-4C80-B054-C8EE7BA3C461}</b:Guid>
    <b:Title>Com funciona la compensació simplificada d'excedents?</b:Title>
    <b:ProductionCompany>Som Energia</b:ProductionCompany>
    <b:YearAccessed>2022</b:YearAccessed>
    <b:MonthAccessed>6</b:MonthAccessed>
    <b:DayAccessed>23</b:DayAccessed>
    <b:URL>https://ca.support.somenergia.coop/article/783-com-funciona-la-compensacio-simplificada-dexcedents</b:URL>
    <b:Author>
      <b:Author>
        <b:NameList>
          <b:Person>
            <b:Last>Energia</b:Last>
            <b:First>Som</b:First>
          </b:Person>
        </b:NameList>
      </b:Author>
    </b:Author>
    <b:RefOrder>22</b:RefOrder>
  </b:Source>
  <b:Source>
    <b:Tag>Som22</b:Tag>
    <b:SourceType>InternetSite</b:SourceType>
    <b:Guid>{C3113224-1A5F-4417-9FED-F80BB8B50095}</b:Guid>
    <b:Author>
      <b:Author>
        <b:NameList>
          <b:Person>
            <b:Last>Energia</b:Last>
            <b:First>Som</b:First>
          </b:Person>
        </b:NameList>
      </b:Author>
    </b:Author>
    <b:Title>Autoproducció: què és el balanç net horari?</b:Title>
    <b:ProductionCompany>Som Energia</b:ProductionCompany>
    <b:YearAccessed>2022</b:YearAccessed>
    <b:MonthAccessed>6</b:MonthAccessed>
    <b:DayAccessed>23</b:DayAccessed>
    <b:URL>https://ca.support.somenergia.coop/article/849-autoproduccio-que-es-el-balanc-net-horari</b:URL>
    <b:RefOrder>2</b:RefOrder>
  </b:Source>
  <b:Source>
    <b:Tag>Hys22</b:Tag>
    <b:SourceType>InternetSite</b:SourceType>
    <b:Guid>{7DD0BB44-77C1-4307-9FF1-AF7BCA9C2464}</b:Guid>
    <b:Title>Hysteresis</b:Title>
    <b:ProductionCompany>Wikipedia</b:ProductionCompany>
    <b:Year>2022</b:Year>
    <b:Month>04</b:Month>
    <b:Day>16</b:Day>
    <b:YearAccessed>2022</b:YearAccessed>
    <b:MonthAccessed>06</b:MonthAccessed>
    <b:DayAccessed>28</b:DayAccessed>
    <b:URL>https://en.wikipedia.org/wiki/Hysteresis</b:URL>
    <b:RefOrder>4</b:RefOrder>
  </b:Source>
  <b:Source>
    <b:Tag>Qtf21</b:Tag>
    <b:SourceType>InternetSite</b:SourceType>
    <b:Guid>{223B482F-71E3-4036-8F57-564CF45E6714}</b:Guid>
    <b:Title>Qt for Python</b:Title>
    <b:InternetSiteTitle>Qt</b:InternetSiteTitle>
    <b:Year>2021</b:Year>
    <b:YearAccessed>2021</b:YearAccessed>
    <b:MonthAccessed>12</b:MonthAccessed>
    <b:DayAccessed>19</b:DayAccessed>
    <b:URL>https://doc.qt.io/qtforpython/</b:URL>
    <b:RefOrder>8</b:RefOrder>
  </b:Source>
  <b:Source>
    <b:Tag>pan22</b:Tag>
    <b:SourceType>InternetSite</b:SourceType>
    <b:Guid>{9805D106-FE46-498A-A543-95736F7ED2F4}</b:Guid>
    <b:Author>
      <b:Author>
        <b:NameList>
          <b:Person>
            <b:Last>team</b:Last>
            <b:First>pandas</b:First>
            <b:Middle>development</b:Middle>
          </b:Person>
        </b:NameList>
      </b:Author>
    </b:Author>
    <b:Title>Pandas Documentation</b:Title>
    <b:ProductionCompany>pandas development team</b:ProductionCompany>
    <b:Year>2022</b:Year>
    <b:Month>06</b:Month>
    <b:Day>23</b:Day>
    <b:YearAccessed>2022</b:YearAccessed>
    <b:MonthAccessed>06</b:MonthAccessed>
    <b:DayAccessed>30</b:DayAccessed>
    <b:URL>https://pandas.pydata.org/docs/reference/index.html</b:URL>
    <b:RefOrder>5</b:RefOrder>
  </b:Source>
  <b:Source>
    <b:Tag>Num22</b:Tag>
    <b:SourceType>InternetSite</b:SourceType>
    <b:Guid>{DCCDDCBF-E923-473C-94B1-7568DBFA4C23}</b:Guid>
    <b:Author>
      <b:Author>
        <b:NameList>
          <b:Person>
            <b:Last>Developer</b:Last>
            <b:First>NumPy</b:First>
          </b:Person>
        </b:NameList>
      </b:Author>
    </b:Author>
    <b:Title>NumPy documentation</b:Title>
    <b:ProductionCompany>NumPy Developer</b:ProductionCompany>
    <b:YearAccessed>2022</b:YearAccessed>
    <b:MonthAccessed>06</b:MonthAccessed>
    <b:DayAccessed>30</b:DayAccessed>
    <b:URL>https://numpy.org/doc/stable/</b:URL>
    <b:RefOrder>6</b:RefOrder>
  </b:Source>
  <b:Source>
    <b:Tag>The22</b:Tag>
    <b:SourceType>InternetSite</b:SourceType>
    <b:Guid>{0D80CA4A-2626-4033-9272-D9CD694A5DEE}</b:Guid>
    <b:Author>
      <b:Author>
        <b:NameList>
          <b:Person>
            <b:Last>team</b:Last>
            <b:First>The</b:First>
            <b:Middle>Matplotlib development</b:Middle>
          </b:Person>
        </b:NameList>
      </b:Author>
    </b:Author>
    <b:Title>Matplotlib documentation</b:Title>
    <b:ProductionCompany>The Matplotlib development team</b:ProductionCompany>
    <b:YearAccessed>2022</b:YearAccessed>
    <b:MonthAccessed>06</b:MonthAccessed>
    <b:DayAccessed>30</b:DayAccessed>
    <b:URL>https://matplotlib.org/3.5.2/index.html</b:URL>
    <b:RefOrder>7</b:RefOrder>
  </b:Source>
  <b:Source>
    <b:Tag>Mar22</b:Tag>
    <b:SourceType>InternetSite</b:SourceType>
    <b:Guid>{029B827A-B01A-4FB7-8689-A61B5549F159}</b:Guid>
    <b:Author>
      <b:Author>
        <b:NameList>
          <b:Person>
            <b:Last>Fitzpatrick</b:Last>
            <b:First>Martin</b:First>
          </b:Person>
        </b:NameList>
      </b:Author>
    </b:Author>
    <b:Title>Matplotlib plots in PySide, embedding charts in your GUI applications</b:Title>
    <b:ProductionCompany>Python GUIS</b:ProductionCompany>
    <b:Year>2022</b:Year>
    <b:Month>05</b:Month>
    <b:Day>30</b:Day>
    <b:YearAccessed>2022</b:YearAccessed>
    <b:MonthAccessed>06</b:MonthAccessed>
    <b:DayAccessed>30</b:DayAccessed>
    <b:URL>https://www.pythonguis.com/tutorials/pyside-plotting-matplotlib/</b:URL>
    <b:RefOrder>9</b:RefOrder>
  </b:Source>
  <b:Source>
    <b:Tag>Qtf22</b:Tag>
    <b:SourceType>InternetSite</b:SourceType>
    <b:Guid>{D38B0BB2-8D58-4794-BA31-05182EFDBFD7}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Matplotlib Widget Gaussian Example</b:Title>
    <b:ProductionCompany>Qt for Python</b:ProductionCompany>
    <b:YearAccessed>2022</b:YearAccessed>
    <b:MonthAccessed>06</b:MonthAccessed>
    <b:DayAccessed>30</b:DayAccessed>
    <b:URL>https://doc.qt.io/qtforpython/examples/example_external_matplotlib_widget_gaussian.html?highlight=matplotlib</b:URL>
    <b:RefOrder>10</b:RefOrder>
  </b:Source>
  <b:Source>
    <b:Tag>Mar21</b:Tag>
    <b:SourceType>InternetSite</b:SourceType>
    <b:Guid>{E4881E4E-5795-4929-BFE0-F43F7BE86815}</b:Guid>
    <b:Author>
      <b:Author>
        <b:NameList>
          <b:Person>
            <b:Last>Fitzpatrick</b:Last>
            <b:First>Martin</b:First>
          </b:Person>
        </b:NameList>
      </b:Author>
    </b:Author>
    <b:Title>Display numpy and pandas tables in PySide2 QTableView</b:Title>
    <b:ProductionCompany>Python GUIs</b:ProductionCompany>
    <b:Year>2021</b:Year>
    <b:Month>9</b:Month>
    <b:Day>2</b:Day>
    <b:YearAccessed>2022</b:YearAccessed>
    <b:MonthAccessed>06</b:MonthAccessed>
    <b:DayAccessed>30</b:DayAccessed>
    <b:URL>https://www.pythonguis.com/tutorials/pyside-qtableview-modelviews-numpy-pandas/</b:URL>
    <b:RefOrder>11</b:RefOrder>
  </b:Source>
  <b:Source>
    <b:Tag>Qtf221</b:Tag>
    <b:SourceType>InternetSite</b:SourceType>
    <b:Guid>{6D95D550-E174-4A7E-984F-D5365FCEE893}</b:Guid>
    <b:Author>
      <b:Author>
        <b:NameList>
          <b:Person>
            <b:Last>Python</b:Last>
            <b:First>Qt</b:First>
            <b:Middle>for</b:Middle>
          </b:Person>
        </b:NameList>
      </b:Author>
    </b:Author>
    <b:Title>Pandas Simple Example</b:Title>
    <b:ProductionCompany>Qt for Python</b:ProductionCompany>
    <b:YearAccessed>2022</b:YearAccessed>
    <b:MonthAccessed>06</b:MonthAccessed>
    <b:DayAccessed>30</b:DayAccessed>
    <b:URL>https://doc.qt.io/qtforpython/examples/example_external__pandas.html</b:URL>
    <b:RefOrder>12</b:RefOrder>
  </b:Source>
  <b:Source>
    <b:Tag>Sat21</b:Tag>
    <b:SourceType>InternetSite</b:SourceType>
    <b:Guid>{68B5BF33-5464-4A4B-9DC9-B9894272EECA}</b:Guid>
    <b:Author>
      <b:Author>
        <b:NameList>
          <b:Person>
            <b:Last>Kumar</b:Last>
            <b:First>Satyam</b:First>
          </b:Person>
        </b:NameList>
      </b:Author>
    </b:Author>
    <b:Title>Here’s the most efficient way to iterate through your Pandas Dataframe</b:Title>
    <b:ProductionCompany>towardsdatascience</b:ProductionCompany>
    <b:Year>2021</b:Year>
    <b:Month>06</b:Month>
    <b:Day>19</b:Day>
    <b:YearAccessed>2022</b:YearAccessed>
    <b:MonthAccessed>07</b:MonthAccessed>
    <b:DayAccessed>1</b:DayAccessed>
    <b:URL>https://towardsdatascience.com/heres-the-most-efficient-way-to-iterate-through-your-pandas-dataframe-4dad88ac92ee</b:URL>
    <b:RefOrder>14</b:RefOrder>
  </b:Source>
  <b:Source>
    <b:Tag>Jef19</b:Tag>
    <b:SourceType>InternetSite</b:SourceType>
    <b:Guid>{848AA13A-0092-40F7-B755-67C8FA6E4A72}</b:Guid>
    <b:Author>
      <b:Author>
        <b:NameList>
          <b:Person>
            <b:Last>Jeff</b:Last>
          </b:Person>
        </b:NameList>
      </b:Author>
    </b:Author>
    <b:Title>Does pandas iterrows have performance issues?</b:Title>
    <b:ProductionCompany>Stack Overflow</b:ProductionCompany>
    <b:Year>2019</b:Year>
    <b:Month>04</b:Month>
    <b:Day>09</b:Day>
    <b:YearAccessed>2022</b:YearAccessed>
    <b:MonthAccessed>07</b:MonthAccessed>
    <b:DayAccessed>01</b:DayAccessed>
    <b:URL>https://stackoverflow.com/questions/24870953/does-pandas-iterrows-have-performance-issues</b:URL>
    <b:RefOrder>13</b:RefOrder>
  </b:Source>
  <b:Source>
    <b:Tag>She22</b:Tag>
    <b:SourceType>InternetSite</b:SourceType>
    <b:Guid>{90D972D8-B7EC-45CF-A855-DB8059B850CA}</b:Guid>
    <b:Title>Shelly1L - API Reference</b:Title>
    <b:ProductionCompany>Shelly</b:ProductionCompany>
    <b:YearAccessed>2022</b:YearAccessed>
    <b:MonthAccessed>07</b:MonthAccessed>
    <b:DayAccessed>03</b:DayAccessed>
    <b:URL>https://shelly-api-docs.shelly.cloud/gen1/#shelly1l</b:URL>
    <b:RefOrder>15</b:RefOrder>
  </b:Source>
  <b:Source>
    <b:Tag>Inf22</b:Tag>
    <b:SourceType>InternetSite</b:SourceType>
    <b:Guid>{DD14EA83-265F-49FF-8BF3-9F7C170D4E69}</b:Guid>
    <b:Title>InfluxDB v2 API</b:Title>
    <b:ProductionCompany>InfluxDB</b:ProductionCompany>
    <b:YearAccessed>2022</b:YearAccessed>
    <b:MonthAccessed>07</b:MonthAccessed>
    <b:DayAccessed>03</b:DayAccessed>
    <b:URL>https://docs.influxdata.com/influxdb/v2.3/reference/api/</b:URL>
    <b:RefOrder>17</b:RefOrder>
  </b:Source>
  <b:Source>
    <b:Tag>Gra22</b:Tag>
    <b:SourceType>InternetSite</b:SourceType>
    <b:Guid>{6ABDE6DE-14F9-4B2D-862A-EA8A310BD6A8}</b:Guid>
    <b:Title>Grafana</b:Title>
    <b:ProductionCompany>Grafana Labs</b:ProductionCompany>
    <b:YearAccessed>2022</b:YearAccessed>
    <b:MonthAccessed>07</b:MonthAccessed>
    <b:DayAccessed>03</b:DayAccessed>
    <b:URL>https://grafana.com/</b:URL>
    <b:RefOrder>18</b:RefOrder>
  </b:Source>
  <b:Source>
    <b:Tag>Inf221</b:Tag>
    <b:SourceType>InternetSite</b:SourceType>
    <b:Guid>{1D1278F6-1ED4-41D0-93F9-F496325333F1}</b:Guid>
    <b:Title>InfluxDB: Open Source Time Series Database</b:Title>
    <b:ProductionCompany>Influxdata</b:ProductionCompany>
    <b:YearAccessed>2022</b:YearAccessed>
    <b:MonthAccessed>07</b:MonthAccessed>
    <b:DayAccessed>03</b:DayAccessed>
    <b:URL>https://www.influxdata.com/</b:URL>
    <b:RefOrder>16</b:RefOrder>
  </b:Source>
  <b:Source>
    <b:Tag>Pyt22</b:Tag>
    <b:SourceType>InternetSite</b:SourceType>
    <b:Guid>{047C7853-A715-4372-9386-5D126A93A991}</b:Guid>
    <b:Title>Python client library</b:Title>
    <b:ProductionCompany>Influxdata</b:ProductionCompany>
    <b:YearAccessed>2022</b:YearAccessed>
    <b:MonthAccessed>07</b:MonthAccessed>
    <b:DayAccessed>03</b:DayAccessed>
    <b:URL>https://docs.influxdata.com/influxdb/cloud/api-guide/client-libraries/python/</b:URL>
    <b:RefOrder>19</b:RefOrder>
  </b:Source>
  <b:Source>
    <b:Tag>She221</b:Tag>
    <b:SourceType>InternetSite</b:SourceType>
    <b:Guid>{9A3949F7-F5AD-4885-AE50-02591333CC82}</b:Guid>
    <b:Title>ShellyPy</b:Title>
    <b:ProductionCompany>PyPl</b:ProductionCompany>
    <b:Year>2022</b:Year>
    <b:Month>03</b:Month>
    <b:Day>12</b:Day>
    <b:YearAccessed>2022</b:YearAccessed>
    <b:MonthAccessed>07</b:MonthAccessed>
    <b:DayAccessed>03</b:DayAccessed>
    <b:URL>https://pypi.org/project/ShellyPy/</b:URL>
    <b:RefOrder>20</b:RefOrder>
  </b:Source>
  <b:Source>
    <b:Tag>mat22</b:Tag>
    <b:SourceType>InternetSite</b:SourceType>
    <b:Guid>{008BBA53-78FC-4EC3-A675-E95695B832C9}</b:Guid>
    <b:Title>mattcarter11/TFG---Gestor-Energetic</b:Title>
    <b:ProductionCompany>Github</b:ProductionCompany>
    <b:YearAccessed>2022</b:YearAccessed>
    <b:MonthAccessed>07</b:MonthAccessed>
    <b:DayAccessed>03</b:DayAccessed>
    <b:URL>https://github.com/mattcarter11/TFG---Gestor-Energetic</b:URL>
    <b:RefOrder>3</b:RefOrder>
  </b:Source>
</b:Sources>
</file>

<file path=customXml/itemProps1.xml><?xml version="1.0" encoding="utf-8"?>
<ds:datastoreItem xmlns:ds="http://schemas.openxmlformats.org/officeDocument/2006/customXml" ds:itemID="{67CA15A0-E3C9-4127-9F7E-4D9ECA7778E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v3.1.dotm</Template>
  <TotalTime>8497</TotalTime>
  <Pages>97</Pages>
  <Words>18166</Words>
  <Characters>103552</Characters>
  <Application>Microsoft Office Word</Application>
  <DocSecurity>0</DocSecurity>
  <Lines>862</Lines>
  <Paragraphs>242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121476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Matt Carter</dc:creator>
  <cp:keywords/>
  <dc:description/>
  <cp:lastModifiedBy>Matt Carter</cp:lastModifiedBy>
  <cp:revision>3246</cp:revision>
  <dcterms:created xsi:type="dcterms:W3CDTF">2022-03-22T18:06:00Z</dcterms:created>
  <dcterms:modified xsi:type="dcterms:W3CDTF">2022-07-09T08:03:00Z</dcterms:modified>
</cp:coreProperties>
</file>