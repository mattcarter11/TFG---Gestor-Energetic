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479D0" w14:textId="46E55D4A" w:rsidR="00BA4052" w:rsidRDefault="00BA4052" w:rsidP="008C6AAF">
      <w:pPr>
        <w:pStyle w:val="BodyText"/>
      </w:pPr>
      <w:bookmarkStart w:id="0" w:name="_Hlk108103500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1B5901E7" w:rsidR="00BA4052" w:rsidRPr="00D901D8" w:rsidRDefault="00BA4052" w:rsidP="00D901D8">
      <w:pPr>
        <w:pStyle w:val="Title"/>
      </w:pPr>
      <w:r w:rsidRPr="00D901D8">
        <w:t xml:space="preserve">Gestor </w:t>
      </w:r>
      <w:r w:rsidR="00C87A31" w:rsidRPr="00D901D8">
        <w:t>energètic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222998D0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5867A4">
        <w:rPr>
          <w:noProof/>
        </w:rPr>
        <w:t>11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>Francisco del Aguila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083396B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 xml:space="preserve">Aquesta obra està subjecte a la llicència de Reconeixement-NoComercial-CompartirIgual 3.0 Espanya de Creative Commons.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>o envieu una carta sol·licitant-la a Creative Commons,  PO Box 1866, Mountain View,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B1EBE7B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1" w:name="_Toc106747596"/>
      <w:bookmarkStart w:id="2" w:name="_Toc106747893"/>
      <w:bookmarkStart w:id="3" w:name="_Toc106748218"/>
      <w:bookmarkStart w:id="4" w:name="_Toc106818990"/>
      <w:bookmarkStart w:id="5" w:name="_Toc106819011"/>
      <w:bookmarkStart w:id="6" w:name="_Toc106819025"/>
      <w:bookmarkStart w:id="7" w:name="_Toc107070841"/>
      <w:bookmarkStart w:id="8" w:name="_Toc107070971"/>
      <w:bookmarkStart w:id="9" w:name="_Toc107354287"/>
      <w:bookmarkStart w:id="10" w:name="_Toc107779471"/>
      <w:bookmarkStart w:id="11" w:name="_Toc108200303"/>
      <w:bookmarkStart w:id="12" w:name="_Toc108207906"/>
      <w:r w:rsidRPr="007A7E2F">
        <w:lastRenderedPageBreak/>
        <w:t>Resum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171216B5" w14:textId="1CD59625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30DA353B" w:rsidR="00B70D80" w:rsidRDefault="00BD62EC" w:rsidP="00B6738E">
      <w:r>
        <w:t>Gràcies al balanç net horari</w:t>
      </w:r>
      <w:r w:rsidR="00886C70">
        <w:t>,</w:t>
      </w:r>
      <w:r>
        <w:t xml:space="preserve"> </w:t>
      </w:r>
      <w:r w:rsidR="00B6738E">
        <w:t xml:space="preserve">l’energia consumida de la xarxa es compensa amb l’energia produïda injectada, </w:t>
      </w:r>
      <w:r>
        <w:t xml:space="preserve">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</w:t>
      </w:r>
      <w:r w:rsidR="000F0921">
        <w:t xml:space="preserve"> en comparació a no tenir balanç</w:t>
      </w:r>
      <w:r w:rsidR="00AA3A89">
        <w:t xml:space="preserve"> net horari</w:t>
      </w:r>
      <w:r w:rsidR="002D7A54">
        <w:t xml:space="preserve">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</w:t>
      </w:r>
      <w:r w:rsidR="00433E17">
        <w:t xml:space="preserve"> de la xarxa</w:t>
      </w:r>
      <w:r w:rsidR="008E019D">
        <w:t>,</w:t>
      </w:r>
      <w:r w:rsidR="002D7A54">
        <w:t xml:space="preserve"> i retornar</w:t>
      </w:r>
      <w:r w:rsidR="00433E17">
        <w:t xml:space="preserve">-ho </w:t>
      </w:r>
      <w:r w:rsidR="008E019D">
        <w:t>en un altre moment</w:t>
      </w:r>
      <w:r w:rsidR="002D7A54">
        <w:t>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3" w:name="_Toc106747597"/>
      <w:bookmarkStart w:id="14" w:name="_Toc106747894"/>
      <w:bookmarkStart w:id="15" w:name="_Toc106748219"/>
      <w:bookmarkStart w:id="16" w:name="_Toc106818991"/>
      <w:bookmarkStart w:id="17" w:name="_Toc106819012"/>
      <w:bookmarkStart w:id="18" w:name="_Toc106819026"/>
      <w:bookmarkStart w:id="19" w:name="_Toc107070842"/>
      <w:bookmarkStart w:id="20" w:name="_Toc107070972"/>
      <w:bookmarkStart w:id="21" w:name="_Toc107354288"/>
      <w:bookmarkStart w:id="22" w:name="_Toc107779472"/>
      <w:bookmarkStart w:id="23" w:name="_Toc108200304"/>
      <w:bookmarkStart w:id="24" w:name="_Toc108207907"/>
      <w:r w:rsidRPr="002D7A54">
        <w:rPr>
          <w:lang w:val="en-US"/>
        </w:rPr>
        <w:t>Abstract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D30C73" w14:textId="30538387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115152FF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 net horar</w:t>
      </w:r>
      <w:r w:rsidR="00245DB0">
        <w:rPr>
          <w:i/>
          <w:iCs/>
          <w:lang w:val="en-US"/>
        </w:rPr>
        <w:t>i</w:t>
      </w:r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>,</w:t>
      </w:r>
      <w:r w:rsidR="00C06107">
        <w:rPr>
          <w:lang w:val="en-US"/>
        </w:rPr>
        <w:t xml:space="preserve"> the energy consumed from the grid can is offset by the energy produced injected, </w:t>
      </w:r>
      <w:r>
        <w:rPr>
          <w:lang w:val="en-US"/>
        </w:rPr>
        <w:t xml:space="preserve">making </w:t>
      </w:r>
      <w:r w:rsidR="00C06107">
        <w:rPr>
          <w:lang w:val="en-US"/>
        </w:rPr>
        <w:t xml:space="preserve">the reduction </w:t>
      </w:r>
      <w:r w:rsidR="00A16467">
        <w:rPr>
          <w:lang w:val="en-US"/>
        </w:rPr>
        <w:t>of</w:t>
      </w:r>
      <w:r>
        <w:rPr>
          <w:lang w:val="en-US"/>
        </w:rPr>
        <w:t xml:space="preserve"> the </w:t>
      </w:r>
      <w:r w:rsidR="00BA0026">
        <w:rPr>
          <w:lang w:val="en-US"/>
        </w:rPr>
        <w:t xml:space="preserve">energy </w:t>
      </w:r>
      <w:r>
        <w:rPr>
          <w:lang w:val="en-US"/>
        </w:rPr>
        <w:t xml:space="preserve">bill price </w:t>
      </w:r>
      <w:r w:rsidR="008E019D">
        <w:rPr>
          <w:lang w:val="en-US"/>
        </w:rPr>
        <w:t xml:space="preserve">more substantial, compared to a not having </w:t>
      </w:r>
      <w:r w:rsidR="008E019D">
        <w:rPr>
          <w:i/>
          <w:iCs/>
          <w:lang w:val="en-US"/>
        </w:rPr>
        <w:t>“</w:t>
      </w:r>
      <w:r w:rsidR="008E019D" w:rsidRPr="008E6AC1">
        <w:rPr>
          <w:i/>
          <w:iCs/>
          <w:lang w:val="en-US"/>
        </w:rPr>
        <w:t>Balan</w:t>
      </w:r>
      <w:r w:rsidR="008E019D">
        <w:rPr>
          <w:i/>
          <w:iCs/>
          <w:lang w:val="en-US"/>
        </w:rPr>
        <w:t>ç net horari”</w:t>
      </w:r>
      <w:r>
        <w:rPr>
          <w:lang w:val="en-US"/>
        </w:rPr>
        <w:t>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</w:t>
      </w:r>
      <w:r w:rsidR="005525C1">
        <w:rPr>
          <w:lang w:val="en-US"/>
        </w:rPr>
        <w:t xml:space="preserve"> to have</w:t>
      </w:r>
      <w:r w:rsidR="00A038F5">
        <w:rPr>
          <w:lang w:val="en-US"/>
        </w:rPr>
        <w:t xml:space="preserve"> some wiggle room to consume </w:t>
      </w:r>
      <w:r w:rsidR="00907E60">
        <w:rPr>
          <w:lang w:val="en-US"/>
        </w:rPr>
        <w:t xml:space="preserve">from the grid </w:t>
      </w:r>
      <w:r w:rsidR="00A038F5">
        <w:rPr>
          <w:lang w:val="en-US"/>
        </w:rPr>
        <w:t xml:space="preserve">and return the consumption </w:t>
      </w:r>
      <w:r w:rsidR="00907E60">
        <w:rPr>
          <w:lang w:val="en-US"/>
        </w:rPr>
        <w:t>later</w:t>
      </w:r>
      <w:r w:rsidR="00A038F5">
        <w:rPr>
          <w:lang w:val="en-US"/>
        </w:rPr>
        <w:t>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26C6824B" w14:textId="77777777" w:rsidR="00FC4043" w:rsidRDefault="00FC4043" w:rsidP="00FF4C21">
      <w:pPr>
        <w:ind w:firstLine="0"/>
      </w:pPr>
    </w:p>
    <w:p w14:paraId="78EC1236" w14:textId="434DD380" w:rsidR="00EF6BCE" w:rsidRDefault="00DD0E56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\t "Heading 1;2;Heading 2;3;Heading 3;4;Títol Bloc;1;Títol Annex 1;2;Títol Annex 2;3" </w:instrText>
      </w:r>
      <w:r>
        <w:fldChar w:fldCharType="separate"/>
      </w:r>
      <w:hyperlink w:anchor="_Toc108207906" w:history="1">
        <w:r w:rsidR="00EF6BCE" w:rsidRPr="00822C64">
          <w:rPr>
            <w:rStyle w:val="Hyperlink"/>
          </w:rPr>
          <w:t>Resum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1383A8F1" w14:textId="71CB62E5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7" w:history="1">
        <w:r w:rsidR="00EF6BCE" w:rsidRPr="00822C64">
          <w:rPr>
            <w:rStyle w:val="Hyperlink"/>
            <w:lang w:val="en-US"/>
          </w:rPr>
          <w:t>Abstract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3CF4DAD3" w14:textId="1CB03238" w:rsidR="00EF6BCE" w:rsidRDefault="00C60FFA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8" w:history="1">
        <w:r w:rsidR="00EF6BCE" w:rsidRPr="00822C64">
          <w:rPr>
            <w:rStyle w:val="Hyperlink"/>
          </w:rPr>
          <w:t>I. Memòria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BB01D" w14:textId="00BC9636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9" w:history="1">
        <w:r w:rsidR="00EF6BCE" w:rsidRPr="00822C64">
          <w:rPr>
            <w:rStyle w:val="Hyperlink"/>
          </w:rPr>
          <w:t>1. Introducció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C200BBF" w14:textId="3DA1B125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0" w:history="1">
        <w:r w:rsidR="00EF6BCE" w:rsidRPr="00822C64">
          <w:rPr>
            <w:rStyle w:val="Hyperlink"/>
          </w:rPr>
          <w:t>1.1. Punt de partida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46F759A" w14:textId="0042705D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1" w:history="1">
        <w:r w:rsidR="00EF6BCE" w:rsidRPr="00822C64">
          <w:rPr>
            <w:rStyle w:val="Hyperlink"/>
          </w:rPr>
          <w:t>1.2. Objectiu/s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2FF7F45" w14:textId="39B5F8AB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2" w:history="1">
        <w:r w:rsidR="00EF6BCE" w:rsidRPr="00822C64">
          <w:rPr>
            <w:rStyle w:val="Hyperlink"/>
          </w:rPr>
          <w:t>1.3. Codi font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C24A3E" w14:textId="5CC57359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3" w:history="1">
        <w:r w:rsidR="00EF6BCE" w:rsidRPr="00822C64">
          <w:rPr>
            <w:rStyle w:val="Hyperlink"/>
          </w:rPr>
          <w:t>2. Model del sistema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EA6EDA2" w14:textId="44E0D3E6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4" w:history="1">
        <w:r w:rsidR="00EF6BCE" w:rsidRPr="00822C64">
          <w:rPr>
            <w:rStyle w:val="Hyperlink"/>
          </w:rPr>
          <w:t>2.1. Model general i model ideal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4F75A23" w14:textId="01708BE8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5" w:history="1">
        <w:r w:rsidR="00EF6BCE" w:rsidRPr="00822C64">
          <w:rPr>
            <w:rStyle w:val="Hyperlink"/>
          </w:rPr>
          <w:t>2.2. Model simplificat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049B4F9" w14:textId="7433AED6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6" w:history="1">
        <w:r w:rsidR="00EF6BCE" w:rsidRPr="00822C64">
          <w:rPr>
            <w:rStyle w:val="Hyperlink"/>
          </w:rPr>
          <w:t>3. Terminologia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B0A081" w14:textId="6219F57C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7" w:history="1">
        <w:r w:rsidR="00EF6BCE" w:rsidRPr="00822C64">
          <w:rPr>
            <w:rStyle w:val="Hyperlink"/>
          </w:rPr>
          <w:t>3.1. Potències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10A4C01" w14:textId="1B3BA89F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8" w:history="1">
        <w:r w:rsidR="00EF6BCE" w:rsidRPr="00822C64">
          <w:rPr>
            <w:rStyle w:val="Hyperlink"/>
          </w:rPr>
          <w:t>3.1.1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312A5B9" w14:textId="2B7A03D9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9" w:history="1">
        <w:r w:rsidR="00EF6BCE" w:rsidRPr="00822C64">
          <w:rPr>
            <w:rStyle w:val="Hyperlink"/>
          </w:rPr>
          <w:t>3.1.2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6C5823" w14:textId="266049C9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0" w:history="1">
        <w:r w:rsidR="00EF6BCE" w:rsidRPr="00822C64">
          <w:rPr>
            <w:rStyle w:val="Hyperlink"/>
          </w:rPr>
          <w:t>3.1.3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E1DD1" w14:textId="058632BA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1" w:history="1">
        <w:r w:rsidR="00EF6BCE" w:rsidRPr="00822C64">
          <w:rPr>
            <w:rStyle w:val="Hyperlink"/>
          </w:rPr>
          <w:t>3.1.4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14AB25F" w14:textId="3563ECDA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2" w:history="1">
        <w:r w:rsidR="00EF6BCE" w:rsidRPr="00822C64">
          <w:rPr>
            <w:rStyle w:val="Hyperlink"/>
          </w:rPr>
          <w:t>3.2. Energies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9A99903" w14:textId="000033B7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3" w:history="1">
        <w:r w:rsidR="00EF6BCE" w:rsidRPr="00822C64">
          <w:rPr>
            <w:rStyle w:val="Hyperlink"/>
          </w:rPr>
          <w:t>3.2.1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A5FF243" w14:textId="1ED20654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4" w:history="1">
        <w:r w:rsidR="00EF6BCE" w:rsidRPr="00822C64">
          <w:rPr>
            <w:rStyle w:val="Hyperlink"/>
          </w:rPr>
          <w:t>3.2.2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DDDD04" w14:textId="7189E60D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5" w:history="1">
        <w:r w:rsidR="00EF6BCE" w:rsidRPr="00822C64">
          <w:rPr>
            <w:rStyle w:val="Hyperlink"/>
          </w:rPr>
          <w:t>3.2.3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374B2DA" w14:textId="357B5766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6" w:history="1">
        <w:r w:rsidR="00EF6BCE" w:rsidRPr="00822C64">
          <w:rPr>
            <w:rStyle w:val="Hyperlink"/>
            <w:bCs/>
          </w:rPr>
          <w:t>3.2.4</w:t>
        </w:r>
        <w:r w:rsidR="00EF6BCE" w:rsidRPr="00822C64">
          <w:rPr>
            <w:rStyle w:val="Hyperlink"/>
          </w:rPr>
          <w:t xml:space="preserve">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FE2B37" w14:textId="14698FB1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7" w:history="1">
        <w:r w:rsidR="00EF6BCE" w:rsidRPr="00822C64">
          <w:rPr>
            <w:rStyle w:val="Hyperlink"/>
          </w:rPr>
          <w:t>3.3. Per comparació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CCA48A" w14:textId="6FDC10E7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8" w:history="1">
        <w:r w:rsidR="00EF6BCE" w:rsidRPr="00822C64">
          <w:rPr>
            <w:rStyle w:val="Hyperlink"/>
          </w:rPr>
          <w:t>3.3.1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D10784" w14:textId="48C38913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9" w:history="1">
        <w:r w:rsidR="00EF6BCE" w:rsidRPr="00822C64">
          <w:rPr>
            <w:rStyle w:val="Hyperlink"/>
          </w:rPr>
          <w:t>3.4.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1A3470" w14:textId="79142445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30" w:history="1">
        <w:r w:rsidR="00EF6BCE" w:rsidRPr="00822C64">
          <w:rPr>
            <w:rStyle w:val="Hyperlink"/>
          </w:rPr>
          <w:t>4. Algoritmes de control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5A6C3A" w14:textId="33C3748B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1" w:history="1">
        <w:r w:rsidR="00EF6BCE" w:rsidRPr="00822C64">
          <w:rPr>
            <w:rStyle w:val="Hyperlink"/>
          </w:rPr>
          <w:t>4.1. Histèresi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DF6C81C" w14:textId="711937DF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2" w:history="1">
        <w:r w:rsidR="00EF6BCE" w:rsidRPr="00822C64">
          <w:rPr>
            <w:rStyle w:val="Hyperlink"/>
          </w:rPr>
          <w:t>4.1.1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F67A83F" w14:textId="50A2F017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3" w:history="1">
        <w:r w:rsidR="00EF6BCE" w:rsidRPr="00822C64">
          <w:rPr>
            <w:rStyle w:val="Hyperlink"/>
          </w:rPr>
          <w:t>4.1.2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6AE5D10" w14:textId="08D8FFA6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4" w:history="1">
        <w:r w:rsidR="00EF6BCE" w:rsidRPr="00822C64">
          <w:rPr>
            <w:rStyle w:val="Hyperlink"/>
          </w:rPr>
          <w:t>4.1.3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A352979" w14:textId="70CE04C7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5" w:history="1">
        <w:r w:rsidR="00EF6BCE" w:rsidRPr="00822C64">
          <w:rPr>
            <w:rStyle w:val="Hyperlink"/>
          </w:rPr>
          <w:t>4.2. Temps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484C7C6" w14:textId="7961A0F8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6" w:history="1">
        <w:r w:rsidR="00EF6BCE" w:rsidRPr="00822C64">
          <w:rPr>
            <w:rStyle w:val="Hyperlink"/>
          </w:rPr>
          <w:t>4.2.1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F0AEF9" w14:textId="2F6276A3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7" w:history="1">
        <w:r w:rsidR="00EF6BCE" w:rsidRPr="00822C64">
          <w:rPr>
            <w:rStyle w:val="Hyperlink"/>
          </w:rPr>
          <w:t>4.2.2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58190" w14:textId="6C68A019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8" w:history="1">
        <w:r w:rsidR="00EF6BCE" w:rsidRPr="00822C64">
          <w:rPr>
            <w:rStyle w:val="Hyperlink"/>
          </w:rPr>
          <w:t>4.2.3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6F85BEF" w14:textId="240FBBD8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9" w:history="1">
        <w:r w:rsidR="00EF6BCE" w:rsidRPr="00822C64">
          <w:rPr>
            <w:rStyle w:val="Hyperlink"/>
          </w:rPr>
          <w:t>4.3. Predictiu (Temps de consum)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EBCBDF" w14:textId="2061D45A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0" w:history="1">
        <w:r w:rsidR="00EF6BCE" w:rsidRPr="00822C64">
          <w:rPr>
            <w:rStyle w:val="Hyperlink"/>
          </w:rPr>
          <w:t>4.3.1 Com predir el balanç final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0F90101" w14:textId="2B3AD470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1" w:history="1">
        <w:r w:rsidR="00EF6BCE" w:rsidRPr="00822C64">
          <w:rPr>
            <w:rStyle w:val="Hyperlink"/>
          </w:rPr>
          <w:t>4.3.2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BA858C8" w14:textId="66E1B7FF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2" w:history="1">
        <w:r w:rsidR="00EF6BCE" w:rsidRPr="00822C64">
          <w:rPr>
            <w:rStyle w:val="Hyperlink"/>
          </w:rPr>
          <w:t>4.3.3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462CD31" w14:textId="09958880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3" w:history="1">
        <w:r w:rsidR="00EF6BCE" w:rsidRPr="00822C64">
          <w:rPr>
            <w:rStyle w:val="Hyperlink"/>
          </w:rPr>
          <w:t>5.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D66B727" w14:textId="134DA0E5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4" w:history="1">
        <w:r w:rsidR="00EF6BCE" w:rsidRPr="00822C64">
          <w:rPr>
            <w:rStyle w:val="Hyperlink"/>
          </w:rPr>
          <w:t>5.1. Llenguatge i llibreries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8D31A8" w14:textId="4D7AFF11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5" w:history="1">
        <w:r w:rsidR="00EF6BCE" w:rsidRPr="00822C64">
          <w:rPr>
            <w:rStyle w:val="Hyperlink"/>
          </w:rPr>
          <w:t>5.2. Implementació del simulador (programa)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BB6AF61" w14:textId="1FEED57C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6" w:history="1">
        <w:r w:rsidR="00EF6BCE" w:rsidRPr="00822C64">
          <w:rPr>
            <w:rStyle w:val="Hyperlink"/>
          </w:rPr>
          <w:t>5.3. Implementació de la simulació (simulator.py)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A7302AA" w14:textId="6FE52973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7" w:history="1">
        <w:r w:rsidR="00EF6BCE" w:rsidRPr="00822C64">
          <w:rPr>
            <w:rStyle w:val="Hyperlink"/>
          </w:rPr>
          <w:t>5.4.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93A1935" w14:textId="102E10DF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8" w:history="1">
        <w:r w:rsidR="00EF6BCE" w:rsidRPr="00822C64">
          <w:rPr>
            <w:rStyle w:val="Hyperlink"/>
          </w:rPr>
          <w:t>6. Implementació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E60435" w14:textId="7AB0932C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9" w:history="1">
        <w:r w:rsidR="00EF6BCE" w:rsidRPr="00822C64">
          <w:rPr>
            <w:rStyle w:val="Hyperlink"/>
          </w:rPr>
          <w:t>6.1. Descripció de la instal·lació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3C4C0E" w14:textId="36A214FC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0" w:history="1">
        <w:r w:rsidR="00EF6BCE" w:rsidRPr="00822C64">
          <w:rPr>
            <w:rStyle w:val="Hyperlink"/>
          </w:rPr>
          <w:t>6.2. Implementació del software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3E9705" w14:textId="7609B037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1" w:history="1">
        <w:r w:rsidR="00EF6BCE" w:rsidRPr="00822C64">
          <w:rPr>
            <w:rStyle w:val="Hyperlink"/>
          </w:rPr>
          <w:t>6.3.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345DCD" w14:textId="3EA17D48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2" w:history="1">
        <w:r w:rsidR="00EF6BCE" w:rsidRPr="00822C64">
          <w:rPr>
            <w:rStyle w:val="Hyperlink"/>
          </w:rPr>
          <w:t>7. Anàlisi (sistema real)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FF6A25" w14:textId="1B468462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3" w:history="1">
        <w:r w:rsidR="00EF6BCE" w:rsidRPr="00822C64">
          <w:rPr>
            <w:rStyle w:val="Hyperlink"/>
          </w:rPr>
          <w:t>7.1. Precisió del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980421" w14:textId="7E24024B" w:rsidR="00EF6BCE" w:rsidRDefault="00C60FFA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4" w:history="1">
        <w:r w:rsidR="00EF6BCE" w:rsidRPr="00822C64">
          <w:rPr>
            <w:rStyle w:val="Hyperlink"/>
          </w:rPr>
          <w:t>7.2. Sistema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5E3350A" w14:textId="2644705C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5" w:history="1">
        <w:r w:rsidR="00EF6BCE" w:rsidRPr="00822C64">
          <w:rPr>
            <w:rStyle w:val="Hyperlink"/>
          </w:rPr>
          <w:t>7.2.1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68C50" w14:textId="061AD44A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6" w:history="1">
        <w:r w:rsidR="00EF6BCE" w:rsidRPr="00822C64">
          <w:rPr>
            <w:rStyle w:val="Hyperlink"/>
          </w:rPr>
          <w:t>7.2.2 Dia de núvols/pluja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6F19E13" w14:textId="3FD3D6A8" w:rsidR="00EF6BCE" w:rsidRDefault="00C60FFA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7" w:history="1">
        <w:r w:rsidR="00EF6BCE" w:rsidRPr="00822C64">
          <w:rPr>
            <w:rStyle w:val="Hyperlink"/>
          </w:rPr>
          <w:t>7.2.3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E49FD8B" w14:textId="46F1AAAE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8" w:history="1">
        <w:r w:rsidR="00EF6BCE" w:rsidRPr="00822C64">
          <w:rPr>
            <w:rStyle w:val="Hyperlink"/>
          </w:rPr>
          <w:t>8.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79091A5" w14:textId="31375333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9" w:history="1">
        <w:r w:rsidR="00EF6BCE" w:rsidRPr="00822C64">
          <w:rPr>
            <w:rStyle w:val="Hyperlink"/>
          </w:rPr>
          <w:t>Bibliografia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3019BE" w14:textId="66737342" w:rsidR="00EF6BCE" w:rsidRDefault="00C60FFA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0" w:history="1">
        <w:r w:rsidR="00EF6BCE" w:rsidRPr="00822C64">
          <w:rPr>
            <w:rStyle w:val="Hyperlink"/>
          </w:rPr>
          <w:t>II. Annex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0586DB5" w14:textId="4E285F28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1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A.</w:t>
        </w:r>
        <w:r w:rsidR="00EF6BCE" w:rsidRPr="00822C64">
          <w:rPr>
            <w:rStyle w:val="Hyperlink"/>
          </w:rPr>
          <w:t xml:space="preserve"> Realitat vs Simulació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B7590DF" w14:textId="480D31E0" w:rsidR="00EF6BCE" w:rsidRDefault="00C60FFA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2" w:history="1">
        <w:r w:rsidR="00EF6BCE" w:rsidRPr="00822C64">
          <w:rPr>
            <w:rStyle w:val="Hyperlink"/>
          </w:rPr>
          <w:t>A.1.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Histèresis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4385DE" w14:textId="3E64DBC1" w:rsidR="00EF6BCE" w:rsidRDefault="00C60FFA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3" w:history="1">
        <w:r w:rsidR="00EF6BCE" w:rsidRPr="00822C64">
          <w:rPr>
            <w:rStyle w:val="Hyperlink"/>
          </w:rPr>
          <w:t>A.2.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Tems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1735ABC" w14:textId="05161F55" w:rsidR="00EF6BCE" w:rsidRDefault="00C60FFA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4" w:history="1">
        <w:r w:rsidR="00EF6BCE" w:rsidRPr="00822C64">
          <w:rPr>
            <w:rStyle w:val="Hyperlink"/>
          </w:rPr>
          <w:t>A.3.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16CA3E9" w14:textId="2F4D6F51" w:rsidR="00EF6BCE" w:rsidRDefault="00C60FFA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5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B.</w:t>
        </w:r>
        <w:r w:rsidR="00EF6BCE" w:rsidRPr="00822C64">
          <w:rPr>
            <w:rStyle w:val="Hyperlink"/>
          </w:rPr>
          <w:t xml:space="preserve">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D8CB4E" w14:textId="469AE7D8" w:rsidR="00EF6BCE" w:rsidRDefault="00C60FFA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6" w:history="1">
        <w:r w:rsidR="00EF6BCE" w:rsidRPr="00822C64">
          <w:rPr>
            <w:rStyle w:val="Hyperlink"/>
          </w:rPr>
          <w:t>B.1.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 – càrrega 1 &gt; càrrega 2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6A42BF7" w14:textId="7AFC48E0" w:rsidR="00DD0E56" w:rsidRDefault="00DD0E56" w:rsidP="00DD0E56">
      <w:pPr>
        <w:sectPr w:rsidR="00DD0E56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>
        <w:fldChar w:fldCharType="end"/>
      </w:r>
    </w:p>
    <w:p w14:paraId="0E29E4E4" w14:textId="3D17F7EA" w:rsidR="00554817" w:rsidRDefault="00984174" w:rsidP="00360633">
      <w:pPr>
        <w:pStyle w:val="Index-Figures"/>
      </w:pPr>
      <w:bookmarkStart w:id="25" w:name="_Toc106819028"/>
      <w:r w:rsidRPr="00B6509A">
        <w:lastRenderedPageBreak/>
        <w:t>Figure</w:t>
      </w:r>
      <w:r w:rsidR="00554817">
        <w:t>s</w:t>
      </w:r>
      <w:bookmarkEnd w:id="25"/>
    </w:p>
    <w:p w14:paraId="52EB4A6C" w14:textId="1376D1FF" w:rsidR="00C60FFA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8447042" w:history="1">
        <w:r w:rsidR="00C60FFA" w:rsidRPr="00592CDC">
          <w:rPr>
            <w:rStyle w:val="Hyperlink"/>
            <w:noProof/>
          </w:rPr>
          <w:t>Figura 1.1. Càlcul de la factura de la llum</w:t>
        </w:r>
        <w:r w:rsidR="00C60FFA">
          <w:rPr>
            <w:noProof/>
            <w:webHidden/>
          </w:rPr>
          <w:tab/>
        </w:r>
        <w:r w:rsidR="00C60FFA">
          <w:rPr>
            <w:noProof/>
            <w:webHidden/>
          </w:rPr>
          <w:fldChar w:fldCharType="begin"/>
        </w:r>
        <w:r w:rsidR="00C60FFA">
          <w:rPr>
            <w:noProof/>
            <w:webHidden/>
          </w:rPr>
          <w:instrText xml:space="preserve"> PAGEREF _Toc108447042 \h </w:instrText>
        </w:r>
        <w:r w:rsidR="00C60FFA">
          <w:rPr>
            <w:noProof/>
            <w:webHidden/>
          </w:rPr>
        </w:r>
        <w:r w:rsidR="00C60FFA">
          <w:rPr>
            <w:noProof/>
            <w:webHidden/>
          </w:rPr>
          <w:fldChar w:fldCharType="separate"/>
        </w:r>
        <w:r w:rsidR="00C60FFA">
          <w:rPr>
            <w:noProof/>
            <w:webHidden/>
          </w:rPr>
          <w:t>3</w:t>
        </w:r>
        <w:r w:rsidR="00C60FFA">
          <w:rPr>
            <w:noProof/>
            <w:webHidden/>
          </w:rPr>
          <w:fldChar w:fldCharType="end"/>
        </w:r>
      </w:hyperlink>
    </w:p>
    <w:p w14:paraId="2792E17C" w14:textId="689244A9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3" w:history="1">
        <w:r w:rsidRPr="00592CDC">
          <w:rPr>
            <w:rStyle w:val="Hyperlink"/>
            <w:noProof/>
          </w:rPr>
          <w:t>Figura 2.1. Model energètic (vàlid tant per potència o energia)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8E11A21" w14:textId="12057B29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4" w:history="1">
        <w:r w:rsidRPr="00592CDC">
          <w:rPr>
            <w:rStyle w:val="Hyperlink"/>
            <w:noProof/>
          </w:rPr>
          <w:t>Figura 3.1. Segmentació visual de la potència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EB433C9" w14:textId="752AE3D3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5" w:history="1">
        <w:r w:rsidRPr="00592CDC">
          <w:rPr>
            <w:rStyle w:val="Hyperlink"/>
            <w:noProof/>
          </w:rPr>
          <w:t>Figura 3.2. Exemple – Potència produïda d’un dia assolellat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2339104" w14:textId="000DF31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6" w:history="1">
        <w:r w:rsidRPr="00592CDC">
          <w:rPr>
            <w:rStyle w:val="Hyperlink"/>
            <w:noProof/>
          </w:rPr>
          <w:t>Figura 3.3. Exemple - Potència produïda d’un dia ennuvolat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F4F2EFA" w14:textId="30357253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7" w:history="1">
        <w:r w:rsidRPr="00592CDC">
          <w:rPr>
            <w:rStyle w:val="Hyperlink"/>
            <w:noProof/>
          </w:rPr>
          <w:t>Figura 3.4. Exemple - Potència produïda d’un dia plujós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4BCA1592" w14:textId="3BFA1CBB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8" w:history="1">
        <w:r w:rsidRPr="00592CDC">
          <w:rPr>
            <w:rStyle w:val="Hyperlink"/>
            <w:noProof/>
          </w:rPr>
          <w:t>Figura 3.5. Exemple - Potència consumida i de cada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22AA597C" w14:textId="3B51B9D1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49" w:history="1">
        <w:r w:rsidRPr="00592CDC">
          <w:rPr>
            <w:rStyle w:val="Hyperlink"/>
            <w:noProof/>
          </w:rPr>
          <w:t>Figura 3.6. Exemple – Potència disponible i de la xarxa – Vista completa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379C8C" w14:textId="5ADFF5D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0" w:history="1">
        <w:r w:rsidRPr="00592CDC">
          <w:rPr>
            <w:rStyle w:val="Hyperlink"/>
            <w:noProof/>
          </w:rPr>
          <w:t>Figura 3.7. Exemple - Potència del consum màxim (ideal)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C7D9108" w14:textId="0988E50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1" w:history="1">
        <w:r w:rsidRPr="00592CDC">
          <w:rPr>
            <w:rStyle w:val="Hyperlink"/>
            <w:noProof/>
          </w:rPr>
          <w:t>Figura 3.8. Formes de calcular el balanç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831C894" w14:textId="7B52DAB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2" w:history="1">
        <w:r w:rsidRPr="00592CDC">
          <w:rPr>
            <w:rStyle w:val="Hyperlink"/>
            <w:noProof/>
          </w:rPr>
          <w:t>Figura 3.9. Segmentació visual de l’energia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8E8CC87" w14:textId="63DC753A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3" w:history="1">
        <w:r w:rsidRPr="00592CDC">
          <w:rPr>
            <w:rStyle w:val="Hyperlink"/>
            <w:noProof/>
          </w:rPr>
          <w:t>Figura 3.10. Exemple – Consum màxim d’energia a partir d’àrees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5FB2D24" w14:textId="5F53626B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4" w:history="1">
        <w:r w:rsidRPr="00592CDC">
          <w:rPr>
            <w:rStyle w:val="Hyperlink"/>
            <w:noProof/>
          </w:rPr>
          <w:t>Figura 3.11. Exemple - Energia perduda a partir d’àrees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FFF663E" w14:textId="308BD82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5" w:history="1">
        <w:r w:rsidRPr="00592CDC">
          <w:rPr>
            <w:rStyle w:val="Hyperlink"/>
            <w:noProof/>
          </w:rPr>
          <w:t>Figura 3.12. Exemple – Energia disponible del balanç i deguda a la xarxa – Vista comportament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40219C9" w14:textId="7AFAB65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6" w:history="1">
        <w:r w:rsidRPr="00592CDC">
          <w:rPr>
            <w:rStyle w:val="Hyperlink"/>
            <w:noProof/>
          </w:rPr>
          <w:t>Figura 3.13. Exemple – Resultats per hores de les energies (vista 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FA415E0" w14:textId="4A0EFB7A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7" w:history="1">
        <w:r w:rsidRPr="00592CDC">
          <w:rPr>
            <w:rStyle w:val="Hyperlink"/>
            <w:noProof/>
          </w:rPr>
          <w:t>Figura 3.14. Exemple – Resultats per hores de les energies (1a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4E814C3" w14:textId="1F80CB9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8" w:history="1">
        <w:r w:rsidRPr="00592CDC">
          <w:rPr>
            <w:rStyle w:val="Hyperlink"/>
            <w:noProof/>
          </w:rPr>
          <w:t>Figura 3.15. Exemple – Resultats per hores de les energies (2a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56711CFC" w14:textId="0590556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59" w:history="1">
        <w:r w:rsidRPr="00592CDC">
          <w:rPr>
            <w:rStyle w:val="Hyperlink"/>
            <w:noProof/>
          </w:rPr>
          <w:t>Figura 3.16. Exemple – Model energètic per hores (2a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C71C677" w14:textId="3255230A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0" w:history="1">
        <w:r w:rsidRPr="00592CDC">
          <w:rPr>
            <w:rStyle w:val="Hyperlink"/>
            <w:noProof/>
          </w:rPr>
          <w:t>Figura 4.1. Corba d’histèresi del control d’una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43D791AE" w14:textId="410F098C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1" w:history="1">
        <w:r w:rsidRPr="00592CDC">
          <w:rPr>
            <w:rStyle w:val="Hyperlink"/>
            <w:noProof/>
          </w:rPr>
          <w:t>Figura 4.2. Histèresi – Màquina d’estats per controlar 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FFCA0DE" w14:textId="4942DE1B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2" w:history="1">
        <w:r w:rsidRPr="00592CDC">
          <w:rPr>
            <w:rStyle w:val="Hyperlink"/>
            <w:noProof/>
          </w:rPr>
          <w:t>Figura 4.3. Histèresi – 1a càrrega amb preferència d’engegada respecta la 2a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59B44AA0" w14:textId="2601E3A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3" w:history="1">
        <w:r w:rsidRPr="00592CDC">
          <w:rPr>
            <w:rStyle w:val="Hyperlink"/>
            <w:noProof/>
          </w:rPr>
          <w:t>Figura 4.4. Histèresi – 2 càrregues amb els mateixos llindars equivalen 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49FBE21" w14:textId="6CA686FB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4" w:history="1">
        <w:r w:rsidRPr="00592CDC">
          <w:rPr>
            <w:rStyle w:val="Hyperlink"/>
            <w:noProof/>
          </w:rPr>
          <w:t>Figura 4.5. Histèresis – Llindar baix a 0 i càlcul de balanç projectant al passat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F4DE84F" w14:textId="30FE845B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5" w:history="1">
        <w:r w:rsidRPr="00592CDC">
          <w:rPr>
            <w:rStyle w:val="Hyperlink"/>
            <w:noProof/>
          </w:rPr>
          <w:t>Figura 4.6. Histèresis – Llindar baix a 0 i càlcul de balanç projectant al futur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AD5DCF7" w14:textId="138454F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6" w:history="1">
        <w:r w:rsidRPr="00592CDC">
          <w:rPr>
            <w:rStyle w:val="Hyperlink"/>
            <w:noProof/>
          </w:rPr>
          <w:t>Figura 4.7. Temps mín. engegada – Solapament de comportament de les implementacions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8AC765" w14:textId="334A762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7" w:history="1">
        <w:r w:rsidRPr="00592CDC">
          <w:rPr>
            <w:rStyle w:val="Hyperlink"/>
            <w:noProof/>
          </w:rPr>
          <w:t>Figura 4.8. Temps mín. engegada – Implementacions amb el mateix comportament quan C1 &lt;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C105B76" w14:textId="0795F7FD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8" w:history="1">
        <w:r w:rsidRPr="00592CDC">
          <w:rPr>
            <w:rStyle w:val="Hyperlink"/>
            <w:noProof/>
          </w:rPr>
          <w:t>Figura 4.9. Temps mín. engegada – Implementacions amb el mateix comportament quan C1 &gt;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5A919BAD" w14:textId="227CFF4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69" w:history="1">
        <w:r w:rsidRPr="00592CDC">
          <w:rPr>
            <w:rStyle w:val="Hyperlink"/>
            <w:noProof/>
          </w:rPr>
          <w:t>Figura 4.10. Histèresi (segona part) amb mateixos llindars que Temps mínim engegat (primera part)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F0E2593" w14:textId="1BD25AC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0" w:history="1">
        <w:r w:rsidRPr="00592CDC">
          <w:rPr>
            <w:rStyle w:val="Hyperlink"/>
            <w:noProof/>
          </w:rPr>
          <w:t>Figura 4.11. Predictiu – Predicció projectant la potència disponible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CC43730" w14:textId="0494F6D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1" w:history="1">
        <w:r w:rsidRPr="00592CDC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Pr="00592CDC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E8634E3" w14:textId="5183EC81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2" w:history="1">
        <w:r w:rsidRPr="00592CDC">
          <w:rPr>
            <w:rStyle w:val="Hyperlink"/>
            <w:noProof/>
          </w:rPr>
          <w:t>Figura 4.13. Predictiu – Predicció a partir de la potència mitjana disponible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DA79319" w14:textId="406D169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3" w:history="1">
        <w:r w:rsidRPr="00592CDC">
          <w:rPr>
            <w:rStyle w:val="Hyperlink"/>
            <w:noProof/>
          </w:rPr>
          <w:t>Figura 4.14. Predictiu base – Situació ideal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30C30D7C" w14:textId="62FA0556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4" w:history="1">
        <w:r w:rsidRPr="00592CDC">
          <w:rPr>
            <w:rStyle w:val="Hyperlink"/>
            <w:noProof/>
          </w:rPr>
          <w:t>Figura 4.15. Predictiu base – Situacions extremes no desitjades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45E91B00" w14:textId="2D7898B5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5" w:history="1">
        <w:r w:rsidRPr="00592CDC">
          <w:rPr>
            <w:rStyle w:val="Hyperlink"/>
            <w:noProof/>
          </w:rPr>
          <w:t>Figura 4.16. Predictiu base – Solució al problema a) i nou problema que presenta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ABD9762" w14:textId="09324C0C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6" w:history="1">
        <w:r w:rsidRPr="00592CDC">
          <w:rPr>
            <w:rStyle w:val="Hyperlink"/>
            <w:noProof/>
          </w:rPr>
          <w:t>Figura 4.17. Predictiu base – Solució al problema 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76654FE8" w14:textId="68669113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7" w:history="1">
        <w:r w:rsidRPr="00592CDC">
          <w:rPr>
            <w:rStyle w:val="Hyperlink"/>
            <w:noProof/>
          </w:rPr>
          <w:t>Figura 4.18. Predictiu – Màquina d’estats per controlar 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27B77829" w14:textId="3F75C26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8" w:history="1">
        <w:r w:rsidRPr="00592CDC">
          <w:rPr>
            <w:rStyle w:val="Hyperlink"/>
            <w:noProof/>
          </w:rPr>
          <w:t>Figura 4.19. Predictiu – Màquina d’estats per controlar dues càrregues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4489808E" w14:textId="7E3B02D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79" w:history="1">
        <w:r w:rsidRPr="00592CDC">
          <w:rPr>
            <w:rStyle w:val="Hyperlink"/>
            <w:noProof/>
          </w:rPr>
          <w:t>Figura 5.1. Simulador – Dependència entre mòduls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6A15A23F" w14:textId="6F99A827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0" w:history="1">
        <w:r w:rsidRPr="00592CDC">
          <w:rPr>
            <w:rStyle w:val="Hyperlink"/>
            <w:noProof/>
          </w:rPr>
          <w:t>Figura 6.1. Shelly1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AFE42D8" w14:textId="08C27FC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1" w:history="1">
        <w:r w:rsidRPr="00592CDC">
          <w:rPr>
            <w:rStyle w:val="Hyperlink"/>
            <w:noProof/>
          </w:rPr>
          <w:t>Figura 6.2. Enphase Envoy-S Metered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67575140" w14:textId="15F7CDA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2" w:history="1">
        <w:r w:rsidRPr="00592CDC">
          <w:rPr>
            <w:rStyle w:val="Hyperlink"/>
            <w:noProof/>
          </w:rPr>
          <w:t>Figura 6.3. Raspberry Pi Model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1BD4FCF6" w14:textId="1F106AE9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3" w:history="1">
        <w:r w:rsidRPr="00592CDC">
          <w:rPr>
            <w:rStyle w:val="Hyperlink"/>
            <w:noProof/>
          </w:rPr>
          <w:t>Figura 6.4. Dashboard creat en Grafana que mostra les dades del sistema a temps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46</w:t>
        </w:r>
        <w:r>
          <w:rPr>
            <w:noProof/>
            <w:webHidden/>
          </w:rPr>
          <w:fldChar w:fldCharType="end"/>
        </w:r>
      </w:hyperlink>
    </w:p>
    <w:p w14:paraId="54F934BE" w14:textId="66C8B85D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4" w:history="1">
        <w:r w:rsidRPr="00592CDC">
          <w:rPr>
            <w:rStyle w:val="Hyperlink"/>
            <w:noProof/>
          </w:rPr>
          <w:t>Figura 6.5. Relació programa-driver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47</w:t>
        </w:r>
        <w:r>
          <w:rPr>
            <w:noProof/>
            <w:webHidden/>
          </w:rPr>
          <w:fldChar w:fldCharType="end"/>
        </w:r>
      </w:hyperlink>
    </w:p>
    <w:p w14:paraId="776952E2" w14:textId="7241D47C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5" w:history="1">
        <w:r w:rsidRPr="00592CDC">
          <w:rPr>
            <w:rStyle w:val="Hyperlink"/>
            <w:noProof/>
          </w:rPr>
          <w:t>Figura 7.1. Anàlisi dia assolellat – Dades per fer la simular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E9D9D97" w14:textId="0DD3E84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6" w:history="1">
        <w:r w:rsidRPr="00592CDC">
          <w:rPr>
            <w:rStyle w:val="Hyperlink"/>
            <w:noProof/>
          </w:rPr>
          <w:t>Figura 7.2 Anàlisi dia assolellat – Forma exponencial de les commutacions a l’optimitzar el llindar alt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52</w:t>
        </w:r>
        <w:r>
          <w:rPr>
            <w:noProof/>
            <w:webHidden/>
          </w:rPr>
          <w:fldChar w:fldCharType="end"/>
        </w:r>
      </w:hyperlink>
    </w:p>
    <w:p w14:paraId="1FB37C81" w14:textId="0FACB94C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7" w:history="1">
        <w:r w:rsidRPr="00592CDC">
          <w:rPr>
            <w:rStyle w:val="Hyperlink"/>
            <w:noProof/>
          </w:rPr>
          <w:t>Figura 7.3. Anàlisi dia assolellat – Histèresis amb una càrrega – Optimització llindar alt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53</w:t>
        </w:r>
        <w:r>
          <w:rPr>
            <w:noProof/>
            <w:webHidden/>
          </w:rPr>
          <w:fldChar w:fldCharType="end"/>
        </w:r>
      </w:hyperlink>
    </w:p>
    <w:p w14:paraId="43BC21C0" w14:textId="33F8B40C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8" w:history="1">
        <w:r w:rsidRPr="00592CDC">
          <w:rPr>
            <w:rStyle w:val="Hyperlink"/>
            <w:noProof/>
          </w:rPr>
          <w:t>Figura 7.4. Anàlisi dia assolellat – Histèresis amb una càrrega – Optimització llindar baix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54</w:t>
        </w:r>
        <w:r>
          <w:rPr>
            <w:noProof/>
            <w:webHidden/>
          </w:rPr>
          <w:fldChar w:fldCharType="end"/>
        </w:r>
      </w:hyperlink>
    </w:p>
    <w:p w14:paraId="2367A821" w14:textId="200C6769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89" w:history="1">
        <w:r w:rsidRPr="00592CDC">
          <w:rPr>
            <w:rStyle w:val="Hyperlink"/>
            <w:noProof/>
          </w:rPr>
          <w:t>Figura 7.5. Anàlisi dia assolellat – Histèresis amb una càrrega – Optimització llindar alt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55</w:t>
        </w:r>
        <w:r>
          <w:rPr>
            <w:noProof/>
            <w:webHidden/>
          </w:rPr>
          <w:fldChar w:fldCharType="end"/>
        </w:r>
      </w:hyperlink>
    </w:p>
    <w:p w14:paraId="5AA9CA9C" w14:textId="3E571901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0" w:history="1">
        <w:r w:rsidRPr="00592CDC">
          <w:rPr>
            <w:rStyle w:val="Hyperlink"/>
            <w:noProof/>
          </w:rPr>
          <w:t>Figura 7.6. Anàlisi dia assolellat – Histèresis amb una càrrega – Optimització llindar baix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56</w:t>
        </w:r>
        <w:r>
          <w:rPr>
            <w:noProof/>
            <w:webHidden/>
          </w:rPr>
          <w:fldChar w:fldCharType="end"/>
        </w:r>
      </w:hyperlink>
    </w:p>
    <w:p w14:paraId="3ECEAD98" w14:textId="2C47084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1" w:history="1">
        <w:r w:rsidRPr="00592CDC">
          <w:rPr>
            <w:rStyle w:val="Hyperlink"/>
            <w:noProof/>
          </w:rPr>
          <w:t>Figura 7.7. Anàlisi dia assolellat – Temps mínim engegada – C1 &lt; C2, versions Simple i Completa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57</w:t>
        </w:r>
        <w:r>
          <w:rPr>
            <w:noProof/>
            <w:webHidden/>
          </w:rPr>
          <w:fldChar w:fldCharType="end"/>
        </w:r>
      </w:hyperlink>
    </w:p>
    <w:p w14:paraId="19E681C7" w14:textId="2D7A4E8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2" w:history="1">
        <w:r w:rsidRPr="00592CDC">
          <w:rPr>
            <w:rStyle w:val="Hyperlink"/>
            <w:noProof/>
          </w:rPr>
          <w:t>Figura 7.8. Anàlisi dia assolellat – Temps mínim engegada – C1 &lt; C2, versió Completa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58</w:t>
        </w:r>
        <w:r>
          <w:rPr>
            <w:noProof/>
            <w:webHidden/>
          </w:rPr>
          <w:fldChar w:fldCharType="end"/>
        </w:r>
      </w:hyperlink>
    </w:p>
    <w:p w14:paraId="3B0D75CD" w14:textId="25AF8B0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3" w:history="1">
        <w:r w:rsidRPr="00592CDC">
          <w:rPr>
            <w:rStyle w:val="Hyperlink"/>
            <w:noProof/>
          </w:rPr>
          <w:t>Figura 7.9. Anàlisi dia assolellat – Temps mínim engegada – C1 &gt; C2, versió Simple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59</w:t>
        </w:r>
        <w:r>
          <w:rPr>
            <w:noProof/>
            <w:webHidden/>
          </w:rPr>
          <w:fldChar w:fldCharType="end"/>
        </w:r>
      </w:hyperlink>
    </w:p>
    <w:p w14:paraId="0E6D1065" w14:textId="713A5EEA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4" w:history="1">
        <w:r w:rsidRPr="00592CDC">
          <w:rPr>
            <w:rStyle w:val="Hyperlink"/>
            <w:noProof/>
          </w:rPr>
          <w:t>Figura 7.10. Anàlisi dia assolellat – Temps mínim engegada – C1 &gt; C2, versions Completa A i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60</w:t>
        </w:r>
        <w:r>
          <w:rPr>
            <w:noProof/>
            <w:webHidden/>
          </w:rPr>
          <w:fldChar w:fldCharType="end"/>
        </w:r>
      </w:hyperlink>
    </w:p>
    <w:p w14:paraId="091A9AC8" w14:textId="7437FDE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5" w:history="1">
        <w:r w:rsidRPr="00592CDC">
          <w:rPr>
            <w:rStyle w:val="Hyperlink"/>
            <w:noProof/>
          </w:rPr>
          <w:t>Figura 7.11. Anàlisi dia assolellat – Configuració òptima - Histèresis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62</w:t>
        </w:r>
        <w:r>
          <w:rPr>
            <w:noProof/>
            <w:webHidden/>
          </w:rPr>
          <w:fldChar w:fldCharType="end"/>
        </w:r>
      </w:hyperlink>
    </w:p>
    <w:p w14:paraId="5CB0A4F3" w14:textId="5E8E55D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6" w:history="1">
        <w:r w:rsidRPr="00592CDC">
          <w:rPr>
            <w:rStyle w:val="Hyperlink"/>
            <w:noProof/>
          </w:rPr>
          <w:t>Figura 7.12. Anàlisi dia de núvols/pluja – Dades per fer la simular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63</w:t>
        </w:r>
        <w:r>
          <w:rPr>
            <w:noProof/>
            <w:webHidden/>
          </w:rPr>
          <w:fldChar w:fldCharType="end"/>
        </w:r>
      </w:hyperlink>
    </w:p>
    <w:p w14:paraId="7FB4E440" w14:textId="551D84BD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7" w:history="1">
        <w:r w:rsidRPr="00592CDC">
          <w:rPr>
            <w:rStyle w:val="Hyperlink"/>
            <w:noProof/>
          </w:rPr>
          <w:t>Figura 7.13. Anàlisi dia assolellat – Configuració òptima - Histèresis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64</w:t>
        </w:r>
        <w:r>
          <w:rPr>
            <w:noProof/>
            <w:webHidden/>
          </w:rPr>
          <w:fldChar w:fldCharType="end"/>
        </w:r>
      </w:hyperlink>
    </w:p>
    <w:p w14:paraId="59A5739E" w14:textId="3B2A7CA8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8" w:history="1">
        <w:r w:rsidRPr="00592CDC">
          <w:rPr>
            <w:rStyle w:val="Hyperlink"/>
            <w:noProof/>
          </w:rPr>
          <w:t>Figura A.1. Histèresis – Comportament i resultats del sistema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73</w:t>
        </w:r>
        <w:r>
          <w:rPr>
            <w:noProof/>
            <w:webHidden/>
          </w:rPr>
          <w:fldChar w:fldCharType="end"/>
        </w:r>
      </w:hyperlink>
    </w:p>
    <w:p w14:paraId="3B5164B7" w14:textId="41ACCC7E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099" w:history="1">
        <w:r w:rsidRPr="00592CDC">
          <w:rPr>
            <w:rStyle w:val="Hyperlink"/>
            <w:noProof/>
          </w:rPr>
          <w:t>Figura A.2. Histèresis – Comportament i resultats simulats (sense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74</w:t>
        </w:r>
        <w:r>
          <w:rPr>
            <w:noProof/>
            <w:webHidden/>
          </w:rPr>
          <w:fldChar w:fldCharType="end"/>
        </w:r>
      </w:hyperlink>
    </w:p>
    <w:p w14:paraId="3C91A509" w14:textId="6BE3469D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0" w:history="1">
        <w:r w:rsidRPr="00592CDC">
          <w:rPr>
            <w:rStyle w:val="Hyperlink"/>
            <w:noProof/>
          </w:rPr>
          <w:t>Figura A.3. Histèresis – Comportament i resultats simulats (amb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75</w:t>
        </w:r>
        <w:r>
          <w:rPr>
            <w:noProof/>
            <w:webHidden/>
          </w:rPr>
          <w:fldChar w:fldCharType="end"/>
        </w:r>
      </w:hyperlink>
    </w:p>
    <w:p w14:paraId="3A751AF8" w14:textId="31AAF9C5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1" w:history="1">
        <w:r w:rsidRPr="00592CDC">
          <w:rPr>
            <w:rStyle w:val="Hyperlink"/>
            <w:noProof/>
          </w:rPr>
          <w:t>Figura A.4. Predictiu – Comportament i resultats del sistema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76</w:t>
        </w:r>
        <w:r>
          <w:rPr>
            <w:noProof/>
            <w:webHidden/>
          </w:rPr>
          <w:fldChar w:fldCharType="end"/>
        </w:r>
      </w:hyperlink>
    </w:p>
    <w:p w14:paraId="3998679F" w14:textId="5F8794A6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2" w:history="1">
        <w:r w:rsidRPr="00592CDC">
          <w:rPr>
            <w:rStyle w:val="Hyperlink"/>
            <w:noProof/>
          </w:rPr>
          <w:t>Figura A.5. Predictiu – Comportament i resultats simulats (amb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77</w:t>
        </w:r>
        <w:r>
          <w:rPr>
            <w:noProof/>
            <w:webHidden/>
          </w:rPr>
          <w:fldChar w:fldCharType="end"/>
        </w:r>
      </w:hyperlink>
    </w:p>
    <w:p w14:paraId="26CC1C33" w14:textId="51216730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3" w:history="1">
        <w:r w:rsidRPr="00592CDC">
          <w:rPr>
            <w:rStyle w:val="Hyperlink"/>
            <w:noProof/>
          </w:rPr>
          <w:t>Figura B.6. Anàlisi dia assolellat – Predictiu– C1 &lt; C2, sense predicció,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79</w:t>
        </w:r>
        <w:r>
          <w:rPr>
            <w:noProof/>
            <w:webHidden/>
          </w:rPr>
          <w:fldChar w:fldCharType="end"/>
        </w:r>
      </w:hyperlink>
    </w:p>
    <w:p w14:paraId="7F629768" w14:textId="300AB835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4" w:history="1">
        <w:r w:rsidRPr="00592CDC">
          <w:rPr>
            <w:rStyle w:val="Hyperlink"/>
            <w:noProof/>
          </w:rPr>
          <w:t>Figura B.7. Anàlisi dia assolellat – Predictiu – C1 &lt; C2, sense predicció,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80</w:t>
        </w:r>
        <w:r>
          <w:rPr>
            <w:noProof/>
            <w:webHidden/>
          </w:rPr>
          <w:fldChar w:fldCharType="end"/>
        </w:r>
      </w:hyperlink>
    </w:p>
    <w:p w14:paraId="04576A8B" w14:textId="4304E88D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5" w:history="1">
        <w:r w:rsidRPr="00592CDC">
          <w:rPr>
            <w:rStyle w:val="Hyperlink"/>
            <w:noProof/>
          </w:rPr>
          <w:t>Figura B.8. Anàlisi dia assolellat – Predictiu – C1 &lt; C2, sense predicció,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81</w:t>
        </w:r>
        <w:r>
          <w:rPr>
            <w:noProof/>
            <w:webHidden/>
          </w:rPr>
          <w:fldChar w:fldCharType="end"/>
        </w:r>
      </w:hyperlink>
    </w:p>
    <w:p w14:paraId="289F106B" w14:textId="6457FD22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6" w:history="1">
        <w:r w:rsidRPr="00592CDC">
          <w:rPr>
            <w:rStyle w:val="Hyperlink"/>
            <w:noProof/>
          </w:rPr>
          <w:t>Figura B.9. Anàlisi dia assolellat – Predictiu – C1 &lt; C2, potència mitjana disponible,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82</w:t>
        </w:r>
        <w:r>
          <w:rPr>
            <w:noProof/>
            <w:webHidden/>
          </w:rPr>
          <w:fldChar w:fldCharType="end"/>
        </w:r>
      </w:hyperlink>
    </w:p>
    <w:p w14:paraId="79459C01" w14:textId="36FDA4E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7" w:history="1">
        <w:r w:rsidRPr="00592CDC">
          <w:rPr>
            <w:rStyle w:val="Hyperlink"/>
            <w:noProof/>
          </w:rPr>
          <w:t>Figura B.10. Anàlisi dia assolellat – Predictiu – C1 &lt; C2, potència mitjana disponible,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83</w:t>
        </w:r>
        <w:r>
          <w:rPr>
            <w:noProof/>
            <w:webHidden/>
          </w:rPr>
          <w:fldChar w:fldCharType="end"/>
        </w:r>
      </w:hyperlink>
    </w:p>
    <w:p w14:paraId="7E7EC8F9" w14:textId="4C5E0529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8" w:history="1">
        <w:r w:rsidRPr="00592CDC">
          <w:rPr>
            <w:rStyle w:val="Hyperlink"/>
            <w:noProof/>
          </w:rPr>
          <w:t>Figura B.11. Anàlisi dia assolellat – Predictiu – C1 &lt; C2, potència mitjana disponible,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84</w:t>
        </w:r>
        <w:r>
          <w:rPr>
            <w:noProof/>
            <w:webHidden/>
          </w:rPr>
          <w:fldChar w:fldCharType="end"/>
        </w:r>
      </w:hyperlink>
    </w:p>
    <w:p w14:paraId="60F0E6F9" w14:textId="4D2A733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09" w:history="1">
        <w:r w:rsidRPr="00592CDC">
          <w:rPr>
            <w:rStyle w:val="Hyperlink"/>
            <w:noProof/>
          </w:rPr>
          <w:t>Figura B.12. Anàlisi dia assolellat – Predictiu – C1 &lt; C2, projecció potència disponible,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85</w:t>
        </w:r>
        <w:r>
          <w:rPr>
            <w:noProof/>
            <w:webHidden/>
          </w:rPr>
          <w:fldChar w:fldCharType="end"/>
        </w:r>
      </w:hyperlink>
    </w:p>
    <w:p w14:paraId="14D9DBAA" w14:textId="7831BB81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0" w:history="1">
        <w:r w:rsidRPr="00592CDC">
          <w:rPr>
            <w:rStyle w:val="Hyperlink"/>
            <w:noProof/>
          </w:rPr>
          <w:t>Figura B.13. Anàlisi dia assolellat – Predictiu – C1 &lt; C2, projecció potència disponible,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86</w:t>
        </w:r>
        <w:r>
          <w:rPr>
            <w:noProof/>
            <w:webHidden/>
          </w:rPr>
          <w:fldChar w:fldCharType="end"/>
        </w:r>
      </w:hyperlink>
    </w:p>
    <w:p w14:paraId="04CCD03E" w14:textId="6504AC3F" w:rsidR="00C60FFA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447111" w:history="1">
        <w:r w:rsidRPr="00592CDC">
          <w:rPr>
            <w:rStyle w:val="Hyperlink"/>
            <w:noProof/>
          </w:rPr>
          <w:t>Figura B.14. Anàlisi dia assolellat – Predictiu – C1 &lt; C2, projecció potència disponible,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_Toc108447111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87</w:t>
        </w:r>
        <w:r>
          <w:rPr>
            <w:noProof/>
            <w:webHidden/>
          </w:rPr>
          <w:fldChar w:fldCharType="end"/>
        </w:r>
      </w:hyperlink>
    </w:p>
    <w:p w14:paraId="0B07F6E1" w14:textId="405D98F0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6" w:name="_Toc106819029"/>
      <w:r>
        <w:lastRenderedPageBreak/>
        <w:t>Taules</w:t>
      </w:r>
      <w:bookmarkEnd w:id="26"/>
    </w:p>
    <w:p w14:paraId="6D415399" w14:textId="3E3AB850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8207888" w:history="1">
        <w:r w:rsidR="00EF6BCE" w:rsidRPr="00920BC8">
          <w:rPr>
            <w:rStyle w:val="Hyperlink"/>
            <w:noProof/>
          </w:rPr>
          <w:t>Taula 1.1. Exemple – Càlcul del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E3106D8" w14:textId="21C33BE4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9" w:history="1">
        <w:r w:rsidR="00EF6BCE" w:rsidRPr="00920BC8">
          <w:rPr>
            <w:rStyle w:val="Hyperlink"/>
            <w:noProof/>
          </w:rPr>
          <w:t>Taula 1.2. Exemple – Càlcul de la factura amb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08CD2" w14:textId="1F497D31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0" w:history="1">
        <w:r w:rsidR="00EF6BCE" w:rsidRPr="00920BC8">
          <w:rPr>
            <w:rStyle w:val="Hyperlink"/>
            <w:noProof/>
          </w:rPr>
          <w:t>Taula 1.3. Exemple – Càlcul de la factura sense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68733F8" w14:textId="03AC6F0D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1" w:history="1">
        <w:r w:rsidR="00EF6BCE" w:rsidRPr="00920BC8">
          <w:rPr>
            <w:rStyle w:val="Hyperlink"/>
            <w:noProof/>
          </w:rPr>
          <w:t>Taula 3.1. Traduccions i nomenclatures – Potències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BE1AF93" w14:textId="1BF6BB7F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2" w:history="1">
        <w:r w:rsidR="00EF6BCE" w:rsidRPr="00920BC8">
          <w:rPr>
            <w:rStyle w:val="Hyperlink"/>
            <w:noProof/>
          </w:rPr>
          <w:t>Taula 3.2. Traduccions i nomenclatures – Energies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C196541" w14:textId="5037780C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3" w:history="1">
        <w:r w:rsidR="00EF6BCE" w:rsidRPr="00920BC8">
          <w:rPr>
            <w:rStyle w:val="Hyperlink"/>
            <w:noProof/>
          </w:rPr>
          <w:t>Taula 3.3. Traduccions i nomenclatures – Comparació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54E5A0F" w14:textId="14552F03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4" w:history="1">
        <w:r w:rsidR="00EF6BCE" w:rsidRPr="00920BC8">
          <w:rPr>
            <w:rStyle w:val="Hyperlink"/>
            <w:noProof/>
          </w:rPr>
          <w:t>Taula 4.1. Temps mín. engegada – Implementacions amb el mateix comportament quan C1 &lt;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1DD6C" w14:textId="4E503F47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5" w:history="1">
        <w:r w:rsidR="00EF6BCE" w:rsidRPr="00920BC8">
          <w:rPr>
            <w:rStyle w:val="Hyperlink"/>
            <w:noProof/>
          </w:rPr>
          <w:t>Taula 4.2. Temps mín. engegada – Implementacions amb el mateix comportament quan C1 &gt;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8F84842" w14:textId="2D4CA6AE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6" w:history="1">
        <w:r w:rsidR="00EF6BCE" w:rsidRPr="00920BC8">
          <w:rPr>
            <w:rStyle w:val="Hyperlink"/>
            <w:noProof/>
          </w:rPr>
          <w:t>Taula 4.3. Temps mín. engegada – Implementacions amb el mateix comportament quan C1 =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7F8E584" w14:textId="3C4EEABF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7" w:history="1">
        <w:r w:rsidR="00EF6BCE" w:rsidRPr="00920BC8">
          <w:rPr>
            <w:rStyle w:val="Hyperlink"/>
            <w:noProof/>
          </w:rPr>
          <w:t>Taula 5.1. Columnes de DataFrameIn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289D51E" w14:textId="53A633CF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8" w:history="1">
        <w:r w:rsidR="00EF6BCE" w:rsidRPr="00920BC8">
          <w:rPr>
            <w:rStyle w:val="Hyperlink"/>
            <w:noProof/>
          </w:rPr>
          <w:t>Taula 5.2. Columnes de DataFrameOut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CC1A368" w14:textId="6F4DF07C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9" w:history="1">
        <w:r w:rsidR="00EF6BCE" w:rsidRPr="00920BC8">
          <w:rPr>
            <w:rStyle w:val="Hyperlink"/>
            <w:noProof/>
          </w:rPr>
          <w:t>Taula 6.1. Monitorització - Dades que es guarden a la base de dades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BA6BFE0" w14:textId="24A47346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0" w:history="1">
        <w:r w:rsidR="00EF6BCE" w:rsidRPr="00920BC8">
          <w:rPr>
            <w:rStyle w:val="Hyperlink"/>
            <w:noProof/>
          </w:rPr>
          <w:t>Taula 7.1. Anàlisi dia assolellat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71BBEEE" w14:textId="621CCA48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1" w:history="1">
        <w:r w:rsidR="00EF6BCE" w:rsidRPr="00920BC8">
          <w:rPr>
            <w:rStyle w:val="Hyperlink"/>
            <w:noProof/>
          </w:rPr>
          <w:t>Taula 7.2.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E788009" w14:textId="79B6FFC1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2" w:history="1">
        <w:r w:rsidR="00EF6BCE" w:rsidRPr="00920BC8">
          <w:rPr>
            <w:rStyle w:val="Hyperlink"/>
            <w:noProof/>
          </w:rPr>
          <w:t>Taula 7.3.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FD4AF5D" w14:textId="1F5DFBF7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3" w:history="1">
        <w:r w:rsidR="00EF6BCE" w:rsidRPr="00920BC8">
          <w:rPr>
            <w:rStyle w:val="Hyperlink"/>
            <w:noProof/>
          </w:rPr>
          <w:t>Taula 7.4. Anàlisi dia de núvols/pluja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D585150" w14:textId="2641C719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4" w:history="1">
        <w:r w:rsidR="00EF6BCE" w:rsidRPr="00920BC8">
          <w:rPr>
            <w:rStyle w:val="Hyperlink"/>
            <w:noProof/>
          </w:rPr>
          <w:t>Taula 7.5.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0342B54" w14:textId="785AB1C9" w:rsidR="00EF6BCE" w:rsidRDefault="00C60FFA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5" w:history="1">
        <w:r w:rsidR="00EF6BCE" w:rsidRPr="00920BC8">
          <w:rPr>
            <w:rStyle w:val="Hyperlink"/>
            <w:noProof/>
          </w:rPr>
          <w:t>Taula 7.6.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09A3E81" w14:textId="3C6EF102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7" w:name="_Toc106819013"/>
      <w:bookmarkStart w:id="28" w:name="_Toc107070843"/>
      <w:bookmarkStart w:id="29" w:name="_Toc107070973"/>
      <w:bookmarkStart w:id="30" w:name="_Toc107354289"/>
      <w:bookmarkStart w:id="31" w:name="_Toc107779473"/>
      <w:bookmarkStart w:id="32" w:name="_Toc108200305"/>
      <w:bookmarkStart w:id="33" w:name="_Toc108207908"/>
      <w:r>
        <w:lastRenderedPageBreak/>
        <w:t>Memòria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4" w:name="_Toc106819014"/>
      <w:bookmarkStart w:id="35" w:name="_Toc106819030"/>
      <w:bookmarkStart w:id="36" w:name="_Toc107070844"/>
      <w:bookmarkStart w:id="37" w:name="_Toc107070974"/>
      <w:bookmarkStart w:id="38" w:name="_Toc107354290"/>
      <w:bookmarkStart w:id="39" w:name="_Toc107779474"/>
      <w:bookmarkStart w:id="40" w:name="_Toc108200306"/>
      <w:bookmarkStart w:id="41" w:name="_Toc108207909"/>
      <w:r>
        <w:lastRenderedPageBreak/>
        <w:t>Introducció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1EFA85B" w14:textId="156538A1" w:rsidR="00EA117F" w:rsidRDefault="00EA117F" w:rsidP="00EA117F">
      <w:pPr>
        <w:pStyle w:val="Heading2"/>
        <w:spacing w:before="0"/>
      </w:pPr>
      <w:bookmarkStart w:id="42" w:name="_Toc107070845"/>
      <w:bookmarkStart w:id="43" w:name="_Toc107070975"/>
      <w:bookmarkStart w:id="44" w:name="_Toc107354291"/>
      <w:bookmarkStart w:id="45" w:name="_Toc108200307"/>
      <w:bookmarkStart w:id="46" w:name="_Toc108207910"/>
      <w:r>
        <w:t>Punt de partida</w:t>
      </w:r>
      <w:bookmarkEnd w:id="42"/>
      <w:bookmarkEnd w:id="43"/>
      <w:bookmarkEnd w:id="44"/>
      <w:bookmarkEnd w:id="45"/>
      <w:bookmarkEnd w:id="46"/>
    </w:p>
    <w:p w14:paraId="49C26265" w14:textId="18204613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7" w:name="_Ref106895829"/>
      <w:r w:rsidR="008942E8">
        <w:rPr>
          <w:rStyle w:val="FootnoteReference"/>
        </w:rPr>
        <w:footnoteReference w:id="2"/>
      </w:r>
      <w:bookmarkEnd w:id="47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antiabocament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144D55D8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774C3A73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 xml:space="preserve">el valor econòmic d’energia horària consumida de la xarxa. Això vol dir que el valor més baix de la factura pot </w:t>
      </w:r>
      <w:r w:rsidR="0073628C">
        <w:t xml:space="preserve">arribar a </w:t>
      </w:r>
      <w:r w:rsidR="00DA166C">
        <w:t>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38023C9A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09BB68E1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=energiaX-energiaI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2EB256CF" w:rsidR="002219AC" w:rsidRDefault="002219AC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75DCFECC" w:rsidR="00F94990" w:rsidRDefault="00B56D2F" w:rsidP="00F94990">
      <w:pPr>
        <w:ind w:firstLine="0"/>
      </w:pPr>
      <w:r>
        <w:t>Des del punt de vista d’</w:t>
      </w:r>
      <w:r w:rsidR="00886C70">
        <w:t>u</w:t>
      </w:r>
      <w:r w:rsidR="002D7A54">
        <w:t>n</w:t>
      </w:r>
      <w:r w:rsidR="0040339E">
        <w:t xml:space="preserve"> </w:t>
      </w:r>
      <w:r>
        <w:t>sistema equivalent, un</w:t>
      </w:r>
      <w:r w:rsidR="00E5242E">
        <w:t xml:space="preserve"> </w:t>
      </w:r>
      <w:r w:rsidR="0040339E">
        <w:t xml:space="preserve">resultat positiu significa que </w:t>
      </w:r>
      <w:r w:rsidR="0013495D">
        <w:t>només</w:t>
      </w:r>
      <w:r w:rsidR="0040339E">
        <w:t xml:space="preserve"> </w:t>
      </w:r>
      <w:r w:rsidR="00C11E83">
        <w:t>s’</w:t>
      </w:r>
      <w:r w:rsidR="00E9082D">
        <w:t xml:space="preserve">ha </w:t>
      </w:r>
      <w:r w:rsidR="0040339E">
        <w:t>consumit</w:t>
      </w:r>
      <w:r w:rsidR="00F87ED1">
        <w:t xml:space="preserve"> de la xarxa</w:t>
      </w:r>
      <w:r w:rsidR="006773E9">
        <w:t>.</w:t>
      </w:r>
      <w:r w:rsidR="00F87ED1">
        <w:t xml:space="preserve"> </w:t>
      </w:r>
      <w:r w:rsidR="006773E9">
        <w:t>S</w:t>
      </w:r>
      <w:r w:rsidR="00DB07AA">
        <w:t>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13495D">
        <w:t>només</w:t>
      </w:r>
      <w:r w:rsidR="00F87ED1">
        <w:t xml:space="preserve"> </w:t>
      </w:r>
      <w:r w:rsidR="002D623A">
        <w:t xml:space="preserve">s’ha </w:t>
      </w:r>
      <w:r w:rsidR="00F87ED1">
        <w:t>injectat</w:t>
      </w:r>
      <w:r w:rsidR="0040339E">
        <w:t>.</w:t>
      </w:r>
      <w:r w:rsidR="00F94990">
        <w:t xml:space="preserve"> </w:t>
      </w:r>
    </w:p>
    <w:p w14:paraId="740B7365" w14:textId="12048F40" w:rsidR="004B6B2C" w:rsidRDefault="00350821" w:rsidP="003F5D14">
      <w:pPr>
        <w:keepNext/>
        <w:tabs>
          <w:tab w:val="left" w:pos="4820"/>
        </w:tabs>
        <w:ind w:firstLine="0"/>
        <w:jc w:val="center"/>
      </w:pPr>
      <w:r w:rsidRPr="00350821">
        <w:rPr>
          <w:noProof/>
        </w:rPr>
        <w:drawing>
          <wp:inline distT="0" distB="0" distL="0" distR="0" wp14:anchorId="53F83675" wp14:editId="06665537">
            <wp:extent cx="4320000" cy="2280612"/>
            <wp:effectExtent l="0" t="0" r="4445" b="5715"/>
            <wp:docPr id="109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C469" w14:textId="0EE2D9EA" w:rsidR="004B6B2C" w:rsidRPr="004B6B2C" w:rsidRDefault="004B6B2C" w:rsidP="004B6B2C">
      <w:pPr>
        <w:pStyle w:val="Caption"/>
      </w:pPr>
      <w:bookmarkStart w:id="48" w:name="_Ref107163806"/>
      <w:bookmarkStart w:id="49" w:name="_Toc10844704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48"/>
      <w:r>
        <w:t xml:space="preserve">. </w:t>
      </w:r>
      <w:r w:rsidR="00B86123">
        <w:t>Càlcul de la factura de la llum</w:t>
      </w:r>
      <w:bookmarkEnd w:id="49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7BDB3B5B" w:rsidR="002219AC" w:rsidRDefault="002219AC" w:rsidP="002219AC">
      <w:pPr>
        <w:pStyle w:val="Caption"/>
      </w:pPr>
      <w:bookmarkStart w:id="50" w:name="_Toc10820788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50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CCDCEBC" w:rsidR="002219AC" w:rsidRDefault="00154ED6" w:rsidP="0040339E">
      <w:pPr>
        <w:spacing w:after="0"/>
        <w:ind w:firstLine="0"/>
      </w:pPr>
      <w:r>
        <w:t xml:space="preserve">El balanç </w:t>
      </w:r>
      <w:r w:rsidR="002219AC">
        <w:t>net horari</w:t>
      </w:r>
      <w:r>
        <w:t xml:space="preserve"> és 0,6 kWh. Això equival a un sistema que</w:t>
      </w:r>
      <w:r w:rsidR="0040339E">
        <w:t xml:space="preserve"> només </w:t>
      </w:r>
      <w:r>
        <w:t xml:space="preserve">ha </w:t>
      </w:r>
      <w:r w:rsidR="0040339E">
        <w:t>injectat 0,6 kWh</w:t>
      </w:r>
      <w:r>
        <w:t xml:space="preserve"> i no ha consumit</w:t>
      </w:r>
      <w:r w:rsidR="00B137DC">
        <w:t xml:space="preserve"> res</w:t>
      </w:r>
      <w:r w:rsidR="00E00A31">
        <w:t xml:space="preserve"> de la xarxa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46BBC797" w:rsidR="004E3B5F" w:rsidRDefault="004E3B5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6CE109DE" w:rsidR="00525ABB" w:rsidRDefault="00673BFB" w:rsidP="00673BFB">
      <w:pPr>
        <w:pStyle w:val="Caption"/>
      </w:pPr>
      <w:bookmarkStart w:id="51" w:name="_Toc10820788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r w:rsidR="00FC531B">
        <w:t xml:space="preserve"> amb balanç net horari</w:t>
      </w:r>
      <w:bookmarkEnd w:id="51"/>
    </w:p>
    <w:p w14:paraId="16363025" w14:textId="63845822" w:rsidR="00545B53" w:rsidRDefault="00FE5747" w:rsidP="00DA166C">
      <w:pPr>
        <w:pStyle w:val="Heading2"/>
      </w:pPr>
      <w:bookmarkStart w:id="52" w:name="_Toc107070846"/>
      <w:bookmarkStart w:id="53" w:name="_Toc107070976"/>
      <w:bookmarkStart w:id="54" w:name="_Toc107354292"/>
      <w:bookmarkStart w:id="55" w:name="_Ref108028597"/>
      <w:bookmarkStart w:id="56" w:name="_Toc108200308"/>
      <w:bookmarkStart w:id="57" w:name="_Toc108207911"/>
      <w:r>
        <w:t>Objectiu</w:t>
      </w:r>
      <w:bookmarkEnd w:id="52"/>
      <w:bookmarkEnd w:id="53"/>
      <w:r w:rsidR="00E20CCD">
        <w:t>/s</w:t>
      </w:r>
      <w:bookmarkEnd w:id="54"/>
      <w:bookmarkEnd w:id="55"/>
      <w:bookmarkEnd w:id="56"/>
      <w:bookmarkEnd w:id="57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68BC6B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3744F0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0A5C8D59" w14:textId="663920E6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A740DD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0CACE527" w14:textId="013B97BF" w:rsidR="002D44F5" w:rsidRDefault="002D44F5" w:rsidP="00B6738E">
            <w:pPr>
              <w:pStyle w:val="Taula"/>
            </w:pPr>
          </w:p>
        </w:tc>
      </w:tr>
      <w:tr w:rsidR="00FD621A" w:rsidRPr="002219AC" w14:paraId="18715B8C" w14:textId="77777777" w:rsidTr="00B6738E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77AB08B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B6738E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9647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0C07E" w14:textId="3946B1A9" w:rsidR="00FD621A" w:rsidRDefault="00FD621A" w:rsidP="00B6738E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D55447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EEB9B" w14:textId="681A621B" w:rsidR="00FD621A" w:rsidRDefault="00FD621A" w:rsidP="00B6738E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B6738E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D022F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B6738E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B6738E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167673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F9639" w14:textId="47C2762A" w:rsidR="00FD621A" w:rsidRDefault="00FD621A" w:rsidP="00B6738E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B6738E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627B0D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178A2C" w14:textId="7E219AD2" w:rsidR="00FD621A" w:rsidRDefault="00FD621A" w:rsidP="00B6738E">
            <w:pPr>
              <w:pStyle w:val="Taula"/>
            </w:pPr>
            <w:r>
              <w:t>Cost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EA3CA" w14:textId="0E609D6F" w:rsidR="00FD621A" w:rsidRDefault="00FD621A" w:rsidP="00B6738E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C0F9C9" w14:textId="7EA9920B" w:rsidR="00FD621A" w:rsidRDefault="00FD621A" w:rsidP="00B6738E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B6738E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BFC3CF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1EF783A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AE40490" w14:textId="77777777" w:rsidR="00FD621A" w:rsidRPr="002219AC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B6738E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42B7519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2381009" w14:textId="77777777" w:rsidR="00FD621A" w:rsidRPr="002219AC" w:rsidRDefault="00FD621A" w:rsidP="00B6738E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94032C" w14:textId="4DE3C5C4" w:rsidR="00FD621A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885E67" w14:textId="78D87205" w:rsidR="00FD621A" w:rsidRDefault="00FD621A" w:rsidP="00B6738E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B6738E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B6738E">
            <w:pPr>
              <w:pStyle w:val="Taula"/>
            </w:pPr>
            <w:r>
              <w:t>13:00</w:t>
            </w:r>
          </w:p>
        </w:tc>
        <w:tc>
          <w:tcPr>
            <w:tcW w:w="0" w:type="auto"/>
            <w:vAlign w:val="center"/>
          </w:tcPr>
          <w:p w14:paraId="6FB0D972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B6738E">
            <w:pPr>
              <w:pStyle w:val="Taula"/>
            </w:pPr>
            <w:r>
              <w:t>3,0</w:t>
            </w:r>
          </w:p>
        </w:tc>
        <w:tc>
          <w:tcPr>
            <w:tcW w:w="0" w:type="auto"/>
            <w:vAlign w:val="center"/>
          </w:tcPr>
          <w:p w14:paraId="35E6F1DA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7D8FB41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5A2BDC41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5FAD9C5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2531FE1" w14:textId="3FF977E3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423B411A" w14:textId="24B41B8A" w:rsidR="00FD621A" w:rsidRDefault="00FD621A" w:rsidP="00B6738E">
            <w:pPr>
              <w:pStyle w:val="Taula"/>
            </w:pPr>
            <w:r>
              <w:t>0,561</w:t>
            </w:r>
          </w:p>
        </w:tc>
        <w:tc>
          <w:tcPr>
            <w:tcW w:w="0" w:type="auto"/>
            <w:vAlign w:val="center"/>
          </w:tcPr>
          <w:p w14:paraId="0D66E54E" w14:textId="042F5FDD" w:rsidR="00FD621A" w:rsidRDefault="00FD621A" w:rsidP="00B6738E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B6738E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B6738E">
            <w:pPr>
              <w:pStyle w:val="Taula"/>
            </w:pPr>
            <w:r>
              <w:t>14:00</w:t>
            </w:r>
          </w:p>
        </w:tc>
        <w:tc>
          <w:tcPr>
            <w:tcW w:w="0" w:type="auto"/>
            <w:vAlign w:val="center"/>
          </w:tcPr>
          <w:p w14:paraId="2DF79AE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B6738E">
            <w:pPr>
              <w:pStyle w:val="Taula"/>
            </w:pPr>
            <w:r>
              <w:t>2,5</w:t>
            </w:r>
          </w:p>
        </w:tc>
        <w:tc>
          <w:tcPr>
            <w:tcW w:w="0" w:type="auto"/>
            <w:vAlign w:val="center"/>
          </w:tcPr>
          <w:p w14:paraId="58E2554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DED9226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1E0CBF75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19A486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4C98B48" w14:textId="1934D169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vAlign w:val="center"/>
          </w:tcPr>
          <w:p w14:paraId="2BB9864E" w14:textId="0C02E0F0" w:rsidR="00FD621A" w:rsidRDefault="00FD621A" w:rsidP="00B6738E">
            <w:pPr>
              <w:pStyle w:val="Taula"/>
            </w:pPr>
            <w:r>
              <w:t>0,4675</w:t>
            </w:r>
          </w:p>
        </w:tc>
        <w:tc>
          <w:tcPr>
            <w:tcW w:w="0" w:type="auto"/>
            <w:vAlign w:val="center"/>
          </w:tcPr>
          <w:p w14:paraId="6BB6E8A9" w14:textId="3345CFF0" w:rsidR="00FD621A" w:rsidRDefault="00FD621A" w:rsidP="00B6738E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B6738E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B6738E">
            <w:pPr>
              <w:pStyle w:val="Taula"/>
            </w:pPr>
            <w:r>
              <w:t>15:00</w:t>
            </w:r>
          </w:p>
        </w:tc>
        <w:tc>
          <w:tcPr>
            <w:tcW w:w="0" w:type="auto"/>
            <w:vAlign w:val="center"/>
          </w:tcPr>
          <w:p w14:paraId="5D9737DE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B6738E">
            <w:pPr>
              <w:pStyle w:val="Taula"/>
            </w:pPr>
            <w:r>
              <w:t>0,5</w:t>
            </w:r>
          </w:p>
        </w:tc>
        <w:tc>
          <w:tcPr>
            <w:tcW w:w="0" w:type="auto"/>
            <w:vAlign w:val="center"/>
          </w:tcPr>
          <w:p w14:paraId="4A700F9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48131B7A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2011E852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0A52D3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9185BF8" w14:textId="534B7C9C" w:rsidR="00FD621A" w:rsidRDefault="00FD621A" w:rsidP="00B6738E">
            <w:pPr>
              <w:pStyle w:val="Taula"/>
            </w:pPr>
            <w:r>
              <w:t>0,586</w:t>
            </w:r>
          </w:p>
        </w:tc>
        <w:tc>
          <w:tcPr>
            <w:tcW w:w="0" w:type="auto"/>
            <w:vAlign w:val="center"/>
          </w:tcPr>
          <w:p w14:paraId="5AD60D44" w14:textId="6ADCC999" w:rsidR="00FD621A" w:rsidRDefault="00FD621A" w:rsidP="00B6738E">
            <w:pPr>
              <w:pStyle w:val="Taula"/>
            </w:pPr>
            <w:r>
              <w:t>0,0935</w:t>
            </w:r>
          </w:p>
        </w:tc>
        <w:tc>
          <w:tcPr>
            <w:tcW w:w="0" w:type="auto"/>
            <w:vAlign w:val="center"/>
          </w:tcPr>
          <w:p w14:paraId="59D92A43" w14:textId="7B46C7D4" w:rsidR="00FD621A" w:rsidRDefault="00FD621A" w:rsidP="00B6738E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B6738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B6738E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CD7D0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B6738E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442D9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99618ED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E472DD8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B660C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AAA92C" w14:textId="61DC7B62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A384214" w14:textId="3CD1CAA6" w:rsidR="00FD621A" w:rsidRDefault="00FD621A" w:rsidP="00B6738E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FE58BAF" w14:textId="708D5DEB" w:rsidR="00FD621A" w:rsidRDefault="00FD621A" w:rsidP="00B6738E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719720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FCF3C6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4C9F3F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5BD9B" w14:textId="2788DFCF" w:rsidR="00FD621A" w:rsidRDefault="00FD621A" w:rsidP="00B6738E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F1A118" w14:textId="38C87B4D" w:rsidR="00FD621A" w:rsidRDefault="00FD621A" w:rsidP="00B6738E">
            <w:pPr>
              <w:pStyle w:val="Taula"/>
            </w:pPr>
            <w:r>
              <w:t>0,8405</w:t>
            </w:r>
          </w:p>
        </w:tc>
      </w:tr>
    </w:tbl>
    <w:p w14:paraId="2F268742" w14:textId="3A8AA646" w:rsidR="005D2DAC" w:rsidRDefault="005D2DAC" w:rsidP="005D2DAC">
      <w:pPr>
        <w:pStyle w:val="Caption"/>
      </w:pPr>
      <w:bookmarkStart w:id="58" w:name="_Toc108207890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8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1F2A8068" w14:textId="77777777" w:rsidR="00D32A88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</w:t>
      </w:r>
    </w:p>
    <w:p w14:paraId="0FF0E6BD" w14:textId="0F0A6D7F" w:rsidR="00D32A88" w:rsidRDefault="00D32A88" w:rsidP="00D32A88">
      <w:pPr>
        <w:pStyle w:val="ListParagraph"/>
      </w:pPr>
      <w:r>
        <w:t>R</w:t>
      </w:r>
      <w:r w:rsidR="003E5348">
        <w:t xml:space="preserve">eduir </w:t>
      </w:r>
      <w:r w:rsidR="00597410">
        <w:t>el preu de la factura al màxim (buscar cost 0)</w:t>
      </w:r>
      <w:r>
        <w:t>.</w:t>
      </w:r>
    </w:p>
    <w:p w14:paraId="1D0FF19A" w14:textId="5B9EFC0F" w:rsidR="00D32A88" w:rsidRDefault="00D32A88" w:rsidP="00D32A88">
      <w:pPr>
        <w:pStyle w:val="ListParagraph"/>
      </w:pPr>
      <w:r>
        <w:t>M</w:t>
      </w:r>
      <w:r w:rsidR="003E5348">
        <w:t>aximitzar l’ús d’aquesta producció</w:t>
      </w:r>
      <w:r>
        <w:t>.</w:t>
      </w:r>
    </w:p>
    <w:p w14:paraId="4EEA5639" w14:textId="5ECC8A85" w:rsidR="00BB1160" w:rsidRDefault="00D32A88" w:rsidP="00D32A88">
      <w:pPr>
        <w:pStyle w:val="ListParagraph"/>
      </w:pPr>
      <w:r>
        <w:t>M</w:t>
      </w:r>
      <w:r w:rsidR="00DE2F24">
        <w:t>inimitzar les commutacions</w:t>
      </w:r>
      <w:r w:rsidR="001831E0">
        <w:t xml:space="preserve"> de les càrregues</w:t>
      </w:r>
      <w:r w:rsidR="00DE2F24">
        <w:t>.</w:t>
      </w:r>
    </w:p>
    <w:p w14:paraId="67EAFDA2" w14:textId="37796A7F" w:rsidR="00D32A88" w:rsidRDefault="00DC7817" w:rsidP="00D32A88">
      <w:pPr>
        <w:pStyle w:val="ListParagraph"/>
      </w:pPr>
      <w:r>
        <w:t>T</w:t>
      </w:r>
      <w:r w:rsidR="00D32A88">
        <w:t>enir el menor impacte ambiental.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bookmarkStart w:id="59" w:name="_Toc108200309"/>
      <w:bookmarkStart w:id="60" w:name="_Toc108207912"/>
      <w:r>
        <w:t>Codi font</w:t>
      </w:r>
      <w:bookmarkEnd w:id="59"/>
      <w:bookmarkEnd w:id="60"/>
    </w:p>
    <w:p w14:paraId="390448DD" w14:textId="6C3803E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EndPr/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9C489C" w:rsidRPr="009C489C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61" w:name="_Toc107070847"/>
      <w:bookmarkStart w:id="62" w:name="_Toc107070977"/>
      <w:bookmarkStart w:id="63" w:name="_Toc107354293"/>
      <w:bookmarkStart w:id="64" w:name="_Toc107779475"/>
      <w:bookmarkStart w:id="65" w:name="_Toc108200310"/>
      <w:bookmarkStart w:id="66" w:name="_Toc108207913"/>
      <w:r>
        <w:lastRenderedPageBreak/>
        <w:t>Model del sistema</w:t>
      </w:r>
      <w:bookmarkEnd w:id="61"/>
      <w:bookmarkEnd w:id="62"/>
      <w:bookmarkEnd w:id="63"/>
      <w:bookmarkEnd w:id="64"/>
      <w:bookmarkEnd w:id="65"/>
      <w:bookmarkEnd w:id="66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67" w:name="_Toc107070848"/>
      <w:bookmarkStart w:id="68" w:name="_Toc107070978"/>
      <w:bookmarkStart w:id="69" w:name="_Toc107354294"/>
      <w:bookmarkStart w:id="70" w:name="_Toc108200311"/>
      <w:bookmarkStart w:id="71" w:name="_Toc108207914"/>
      <w:r w:rsidRPr="000854D0">
        <w:t>Model</w:t>
      </w:r>
      <w:r>
        <w:t xml:space="preserve"> general i model ideal</w:t>
      </w:r>
      <w:bookmarkEnd w:id="67"/>
      <w:bookmarkEnd w:id="68"/>
      <w:bookmarkEnd w:id="69"/>
      <w:bookmarkEnd w:id="70"/>
      <w:bookmarkEnd w:id="71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72" w:name="_Toc107070979"/>
      <w:bookmarkStart w:id="73" w:name="_Ref107175696"/>
      <w:bookmarkStart w:id="74" w:name="_Toc107354295"/>
      <w:bookmarkStart w:id="75" w:name="_Ref108022841"/>
      <w:bookmarkStart w:id="76" w:name="_Toc108200312"/>
      <w:bookmarkStart w:id="77" w:name="_Toc108207915"/>
      <w:r>
        <w:t>Model simplificat</w:t>
      </w:r>
      <w:bookmarkEnd w:id="72"/>
      <w:bookmarkEnd w:id="73"/>
      <w:bookmarkEnd w:id="74"/>
      <w:bookmarkEnd w:id="75"/>
      <w:bookmarkEnd w:id="76"/>
      <w:bookmarkEnd w:id="77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26410BC3" w:rsidR="007B22A5" w:rsidRDefault="007B22A5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2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2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424D9C61" w:rsidR="00175B94" w:rsidRDefault="003C7476" w:rsidP="003F5D14">
      <w:pPr>
        <w:pStyle w:val="Caption"/>
      </w:pPr>
      <w:bookmarkStart w:id="78" w:name="_Ref107163809"/>
      <w:bookmarkStart w:id="79" w:name="_Ref107163742"/>
      <w:bookmarkStart w:id="80" w:name="_Toc108447043"/>
      <w:r w:rsidRPr="003F5D14">
        <w:t>Figura</w:t>
      </w:r>
      <w:r>
        <w:t xml:space="preserve">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78"/>
      <w:r>
        <w:t>. Model energètic</w:t>
      </w:r>
      <w:r w:rsidR="00585A91">
        <w:t xml:space="preserve"> (vàlid tant per potència o energia)</w:t>
      </w:r>
      <w:bookmarkEnd w:id="79"/>
      <w:bookmarkEnd w:id="80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81" w:name="_Toc107070851"/>
      <w:bookmarkStart w:id="82" w:name="_Toc107070981"/>
    </w:p>
    <w:p w14:paraId="4666DF22" w14:textId="258E0004" w:rsidR="00F001B0" w:rsidRDefault="00F379A4" w:rsidP="00F379A4">
      <w:pPr>
        <w:pStyle w:val="Heading1"/>
      </w:pPr>
      <w:bookmarkStart w:id="83" w:name="_Toc107354296"/>
      <w:bookmarkStart w:id="84" w:name="_Ref107516091"/>
      <w:bookmarkStart w:id="85" w:name="_Toc107779476"/>
      <w:bookmarkStart w:id="86" w:name="_Ref108019769"/>
      <w:bookmarkStart w:id="87" w:name="_Toc108200313"/>
      <w:bookmarkStart w:id="88" w:name="_Toc108207916"/>
      <w:r>
        <w:lastRenderedPageBreak/>
        <w:t>T</w:t>
      </w:r>
      <w:r w:rsidR="001E293D">
        <w:t>erminologia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89" w:name="_Toc107354297"/>
      <w:bookmarkStart w:id="90" w:name="_Toc108200314"/>
      <w:bookmarkStart w:id="91" w:name="_Toc108207917"/>
      <w:r w:rsidRPr="00965E5F">
        <w:t>Potènci</w:t>
      </w:r>
      <w:r w:rsidR="001E293D">
        <w:t>es</w:t>
      </w:r>
      <w:bookmarkEnd w:id="89"/>
      <w:bookmarkEnd w:id="90"/>
      <w:bookmarkEnd w:id="91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92" w:name="_Toc108200315"/>
      <w:bookmarkStart w:id="93" w:name="_Toc108207918"/>
      <w:r>
        <w:t>Definicions</w:t>
      </w:r>
      <w:bookmarkEnd w:id="92"/>
      <w:bookmarkEnd w:id="93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76A07FDE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</w:t>
      </w:r>
      <w:r w:rsidR="0028476C">
        <w:t>, és la suma dels consums de totes les càrregues</w:t>
      </w:r>
      <w:r w:rsidR="002407E4"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55D74BE5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03A0E914" w:rsidR="003752EE" w:rsidRDefault="003752E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17E4D4DB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0A2962F3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</w:instrText>
            </w:r>
            <w:r w:rsidR="00C60FFA">
              <w:instrText xml:space="preserve">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45CEA9C2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</w:instrText>
            </w:r>
            <w:r w:rsidR="00C60FFA">
              <w:instrText xml:space="preserve">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6611B723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r w:rsidR="00500F79">
        <w:rPr>
          <w:i/>
          <w:iCs/>
        </w:rPr>
        <w:t xml:space="preserve">pX </w:t>
      </w:r>
      <w:r w:rsidR="00500F79" w:rsidRPr="00CC07AB">
        <w:t>i</w:t>
      </w:r>
      <w:r w:rsidR="00500F79">
        <w:rPr>
          <w:i/>
          <w:iCs/>
        </w:rPr>
        <w:t xml:space="preserve"> pD</w:t>
      </w:r>
      <w:r w:rsidR="00500F79">
        <w:t xml:space="preserve"> són la part positiva i negativa de calcular </w:t>
      </w:r>
      <w:r w:rsidR="00500F79">
        <w:rPr>
          <w:i/>
          <w:iCs/>
        </w:rPr>
        <w:t>pP – pC.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27636DEF" w:rsidR="00114329" w:rsidRDefault="00114329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28281A28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94" w:name="_Toc108200316"/>
      <w:bookmarkStart w:id="95" w:name="_Toc108207919"/>
      <w:r>
        <w:t>Traduccions</w:t>
      </w:r>
      <w:bookmarkEnd w:id="94"/>
      <w:bookmarkEnd w:id="95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</w:t>
            </w:r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</w:t>
            </w:r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pXP</w:t>
            </w:r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pPnC o pD</w:t>
            </w:r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pCB</w:t>
            </w:r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pCM</w:t>
            </w:r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carregai o Ci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05334E2B" w:rsidR="002F1639" w:rsidRDefault="002F1639" w:rsidP="002F1639">
      <w:pPr>
        <w:pStyle w:val="Caption"/>
      </w:pPr>
      <w:bookmarkStart w:id="96" w:name="_Toc108207891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96"/>
    </w:p>
    <w:p w14:paraId="7A2BA4B5" w14:textId="311BAC42" w:rsidR="005A128E" w:rsidRDefault="005A128E" w:rsidP="00257C14">
      <w:pPr>
        <w:pStyle w:val="Heading3"/>
      </w:pPr>
      <w:bookmarkStart w:id="97" w:name="_Toc108200317"/>
      <w:bookmarkStart w:id="98" w:name="_Toc108207920"/>
      <w:r>
        <w:t>Segmentació visual</w:t>
      </w:r>
      <w:bookmarkEnd w:id="97"/>
      <w:bookmarkEnd w:id="9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1C3AC72E" w:rsidR="005939B5" w:rsidRDefault="00745D27" w:rsidP="0082066B">
      <w:pPr>
        <w:pStyle w:val="Caption"/>
      </w:pPr>
      <w:bookmarkStart w:id="99" w:name="_Toc10844704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Segmentació visual de la potència del sistema</w:t>
      </w:r>
      <w:bookmarkEnd w:id="9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100" w:name="_Toc108200318"/>
      <w:bookmarkStart w:id="101" w:name="_Toc108207921"/>
      <w:r w:rsidRPr="0065236A">
        <w:lastRenderedPageBreak/>
        <w:t>Exemple</w:t>
      </w:r>
      <w:r w:rsidR="00B261E9" w:rsidRPr="0065236A">
        <w:t>s</w:t>
      </w:r>
      <w:bookmarkEnd w:id="100"/>
      <w:bookmarkEnd w:id="101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1DE02DDE" w:rsidR="00163F20" w:rsidRDefault="00095C1B" w:rsidP="00745D27">
      <w:pPr>
        <w:pStyle w:val="Caption"/>
        <w:spacing w:before="0"/>
      </w:pPr>
      <w:bookmarkStart w:id="102" w:name="_Toc10844704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102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6F91B647" w:rsidR="00FD08AF" w:rsidRDefault="00095C1B" w:rsidP="00095C1B">
      <w:pPr>
        <w:pStyle w:val="Caption"/>
      </w:pPr>
      <w:bookmarkStart w:id="103" w:name="_Toc10844704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103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6170D68D" w:rsidR="00FD08AF" w:rsidRPr="00FD08AF" w:rsidRDefault="00FD08AF" w:rsidP="00FD08AF">
      <w:pPr>
        <w:pStyle w:val="Caption"/>
      </w:pPr>
      <w:bookmarkStart w:id="104" w:name="_Toc10844704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104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413798CC" w:rsidR="003F4712" w:rsidRDefault="003229FE" w:rsidP="003F4712">
      <w:pPr>
        <w:pStyle w:val="Caption"/>
      </w:pPr>
      <w:bookmarkStart w:id="105" w:name="_Toc10844704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105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63EF34A4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</w:t>
      </w:r>
      <w:r w:rsidR="0088324E">
        <w:t xml:space="preserve">línia de la </w:t>
      </w:r>
      <w:r w:rsidR="00C07ACD">
        <w:t xml:space="preserve">producció està dins de l’àrea de </w:t>
      </w:r>
      <w:r w:rsidR="0088324E">
        <w:t>la potència</w:t>
      </w:r>
      <w:r w:rsidR="00C07ACD">
        <w:t xml:space="preserve"> consumida és quan </w:t>
      </w:r>
      <w:r w:rsidR="00285FD6">
        <w:t>consumim</w:t>
      </w:r>
      <w:r w:rsidR="00C07ACD">
        <w:t xml:space="preserve"> de la xarxa. En canvi, quan està per </w:t>
      </w:r>
      <w:r w:rsidR="0088324E">
        <w:t>fora</w:t>
      </w:r>
      <w:r w:rsidR="00C07ACD">
        <w:t xml:space="preserve">, és quan en tenim </w:t>
      </w:r>
      <w:r w:rsidR="00AA2A8A">
        <w:t>excedent</w:t>
      </w:r>
      <w:r w:rsidR="00C07ACD">
        <w:t>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02C50C7E" w:rsidR="003F4712" w:rsidRDefault="00C07ACD" w:rsidP="00C07ACD">
      <w:pPr>
        <w:pStyle w:val="Caption"/>
      </w:pPr>
      <w:bookmarkStart w:id="106" w:name="_Toc10844704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106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c</w:t>
      </w:r>
      <w:r w:rsidR="00BA633A">
        <w:t>à</w:t>
      </w:r>
      <w:r w:rsidR="00A30CDC">
        <w:t>rreges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64DA3D79" w:rsidR="00426CA2" w:rsidRDefault="00426CA2" w:rsidP="00426CA2">
      <w:pPr>
        <w:pStyle w:val="Caption"/>
      </w:pPr>
      <w:bookmarkStart w:id="107" w:name="_Toc10844705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107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108" w:name="_Toc107354298"/>
      <w:bookmarkStart w:id="109" w:name="_Ref107516124"/>
      <w:bookmarkStart w:id="110" w:name="_Ref107655300"/>
      <w:bookmarkStart w:id="111" w:name="_Ref107655315"/>
      <w:bookmarkStart w:id="112" w:name="_Ref107672276"/>
      <w:bookmarkStart w:id="113" w:name="_Ref107673414"/>
      <w:bookmarkStart w:id="114" w:name="_Ref107673432"/>
      <w:bookmarkStart w:id="115" w:name="_Toc108200319"/>
      <w:bookmarkStart w:id="116" w:name="_Toc108207922"/>
      <w:r>
        <w:lastRenderedPageBreak/>
        <w:t>Energi</w:t>
      </w:r>
      <w:r w:rsidR="001E293D">
        <w:t>es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117" w:name="_Toc108200320"/>
      <w:bookmarkStart w:id="118" w:name="_Toc108207923"/>
      <w:r>
        <w:t>Definicions</w:t>
      </w:r>
      <w:bookmarkEnd w:id="117"/>
      <w:bookmarkEnd w:id="118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36F5C1E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eP+eX=eC+ePnC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D7C9ADB" w:rsidR="00CC6351" w:rsidRDefault="00CC63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3E2F1B77" w:rsidR="007870CB" w:rsidRDefault="007870CB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7F3FA175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65BE60D4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0DFE6D41" w:rsidR="00DE0961" w:rsidRDefault="00DE0961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01DED1BC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41332910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454FB96D" w:rsidR="003973F8" w:rsidRDefault="003973F8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Prod.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130BE31C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49805005" w:rsidR="00515C38" w:rsidRDefault="00515C38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Prod.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1F5976A7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425C44CF" w:rsidR="00163971" w:rsidRDefault="00163971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6524A3D9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3AE23EAA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3D85CB1F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 xml:space="preserve">. </w:t>
      </w:r>
      <w:r w:rsidR="00A70D22">
        <w:t xml:space="preserve">La 1a mostra al canviar d’hora l’anomenarem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A70D22">
        <w:rPr>
          <w:rFonts w:eastAsiaTheme="minorEastAsia"/>
        </w:rPr>
        <w:t xml:space="preserve">. </w:t>
      </w:r>
      <w:r w:rsidR="008D5FEB">
        <w:t>H</w:t>
      </w:r>
      <w:r w:rsidR="00952245">
        <w:t xml:space="preserve">i ha dues formes de </w:t>
      </w:r>
      <w:r w:rsidR="00A70D22">
        <w:t>fer els càlculs.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6E5C7A3F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37A30742" w:rsidR="00952245" w:rsidRDefault="00952245" w:rsidP="00D81A79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0703D858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72DAC72B" w:rsidR="0009244B" w:rsidRDefault="0009244B" w:rsidP="00C500F9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</w:instrText>
            </w:r>
            <w:r w:rsidR="00C60FFA">
              <w:instrText xml:space="preserve">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75C5F6C4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89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12BF68D5" w:rsidR="001E181C" w:rsidRPr="00A12F13" w:rsidRDefault="00A70D22" w:rsidP="00A70D22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passat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)=0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0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2DB4A3BE" w:rsidR="00A12F13" w:rsidRPr="00A12F13" w:rsidRDefault="00A70D22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futur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)=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pD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·∆t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"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8;width:2283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12BF68D5" w:rsidR="001E181C" w:rsidRPr="00A12F13" w:rsidRDefault="00A70D22" w:rsidP="00A70D22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passat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)=0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2DB4A3BE" w:rsidR="00A12F13" w:rsidRPr="00A12F13" w:rsidRDefault="00A70D22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futur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)=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pD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·∆t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5C9D76B9" w:rsidR="001E181C" w:rsidRDefault="001E181C" w:rsidP="001E181C">
      <w:pPr>
        <w:pStyle w:val="Caption"/>
        <w:ind w:left="720" w:firstLine="720"/>
      </w:pPr>
      <w:bookmarkStart w:id="119" w:name="_Toc10844705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</w:t>
      </w:r>
      <w:r w:rsidR="002C76F1">
        <w:t>Formes de calcular el balanç</w:t>
      </w:r>
      <w:bookmarkEnd w:id="119"/>
    </w:p>
    <w:p w14:paraId="5E37B0B4" w14:textId="5873E35F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FE061C">
        <w:rPr>
          <w:noProof/>
        </w:rPr>
        <w:t>2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6FFF9EB6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5820A9FD" w:rsidR="009C0451" w:rsidRDefault="009C0451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02DE045B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60A51CD4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58704201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227A4384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1BDBC252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092A60F5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5F1A83EB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FE7302">
        <w:trPr>
          <w:jc w:val="right"/>
        </w:trPr>
        <w:tc>
          <w:tcPr>
            <w:tcW w:w="4454" w:type="pct"/>
          </w:tcPr>
          <w:p w14:paraId="0142766B" w14:textId="2D5E67C3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eXR=eX-eXD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68CF1605" w:rsidR="005C71EF" w:rsidRDefault="005C71EF" w:rsidP="00FE7302">
            <w:pPr>
              <w:pStyle w:val="Equation"/>
              <w:spacing w:before="80" w:after="0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3F46656E" w:rsidR="009E7A94" w:rsidRDefault="009E7A9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535D86CD" w:rsidR="005C71EF" w:rsidRDefault="005C71EF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1FC56EE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F301E5">
        <w:rPr>
          <w:u w:val="single"/>
        </w:rPr>
        <w:t xml:space="preserve"> (perduda)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33B779FD" w:rsidR="00E7295A" w:rsidRDefault="00E7295A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77777777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7509C779" w:rsidR="005A128E" w:rsidRDefault="005A128E" w:rsidP="00010D7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120" w:name="_Toc108200321"/>
      <w:bookmarkStart w:id="121" w:name="_Toc108207924"/>
      <w:r>
        <w:t>Traduccions</w:t>
      </w:r>
      <w:bookmarkEnd w:id="120"/>
      <w:bookmarkEnd w:id="121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ePC</w:t>
            </w:r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ePnC o ePS</w:t>
            </w:r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</w:t>
            </w:r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prod.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no prod.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enP</w:t>
            </w:r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</w:t>
            </w:r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eCB</w:t>
            </w:r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eCM</w:t>
            </w:r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</w:t>
            </w:r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eXD</w:t>
            </w:r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eBD</w:t>
            </w:r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</w:p>
        </w:tc>
      </w:tr>
    </w:tbl>
    <w:p w14:paraId="36061F9F" w14:textId="38C37B0E" w:rsidR="003F4712" w:rsidRDefault="001641D0" w:rsidP="00CC6351">
      <w:pPr>
        <w:pStyle w:val="Caption"/>
      </w:pPr>
      <w:bookmarkStart w:id="122" w:name="_Toc108207892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122"/>
    </w:p>
    <w:p w14:paraId="5B448CD0" w14:textId="7317FA76" w:rsidR="00CC6351" w:rsidRDefault="005A128E" w:rsidP="009B1159">
      <w:pPr>
        <w:pStyle w:val="Heading3"/>
      </w:pPr>
      <w:bookmarkStart w:id="123" w:name="_Toc108200322"/>
      <w:bookmarkStart w:id="124" w:name="_Toc108207925"/>
      <w:r>
        <w:lastRenderedPageBreak/>
        <w:t>Segmentació visual</w:t>
      </w:r>
      <w:bookmarkEnd w:id="123"/>
      <w:bookmarkEnd w:id="124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Prod</w:t>
            </w:r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E44BB">
              <w:rPr>
                <w:sz w:val="18"/>
                <w:szCs w:val="18"/>
              </w:rPr>
              <w:t xml:space="preserve">Prod.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2928838D" w:rsidR="003876F1" w:rsidRDefault="00F72CF2" w:rsidP="005A128E">
      <w:pPr>
        <w:pStyle w:val="Caption"/>
      </w:pPr>
      <w:bookmarkStart w:id="125" w:name="_Toc10844705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25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26" w:name="_Toc108200323"/>
      <w:bookmarkStart w:id="127" w:name="_Toc108207926"/>
      <w:r w:rsidRPr="0065236A">
        <w:t>Exemple</w:t>
      </w:r>
      <w:r w:rsidR="00A9124F" w:rsidRPr="0065236A">
        <w:t>s</w:t>
      </w:r>
      <w:bookmarkEnd w:id="126"/>
      <w:bookmarkEnd w:id="127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43888F74" w:rsidR="00456AEA" w:rsidRDefault="00456AEA" w:rsidP="003876F1">
      <w:pPr>
        <w:pStyle w:val="Caption"/>
        <w:spacing w:after="0"/>
      </w:pPr>
      <w:bookmarkStart w:id="128" w:name="_Toc10844705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28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30C7773F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 xml:space="preserve">Energia </w:t>
      </w:r>
      <w:r w:rsidR="00A44012">
        <w:rPr>
          <w:u w:val="single"/>
        </w:rPr>
        <w:t>no aprofitada (</w:t>
      </w:r>
      <w:r w:rsidRPr="0065236A">
        <w:rPr>
          <w:u w:val="single"/>
        </w:rPr>
        <w:t>perduda</w:t>
      </w:r>
      <w:r w:rsidR="00A44012">
        <w:rPr>
          <w:u w:val="single"/>
        </w:rPr>
        <w:t>)</w:t>
      </w:r>
      <w:r w:rsidRPr="0065236A">
        <w:rPr>
          <w:u w:val="single"/>
        </w:rPr>
        <w:t>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0E2B6C23" w:rsidR="00D672A7" w:rsidRDefault="000168CE" w:rsidP="009E0B0D">
      <w:pPr>
        <w:pStyle w:val="Caption"/>
        <w:spacing w:before="0"/>
      </w:pPr>
      <w:bookmarkStart w:id="129" w:name="_Toc10844705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29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6E43F895" w:rsidR="00166E4A" w:rsidRPr="00095339" w:rsidRDefault="00166E4A" w:rsidP="00166E4A">
      <w:pPr>
        <w:pStyle w:val="Caption"/>
      </w:pPr>
      <w:bookmarkStart w:id="130" w:name="_Toc10844705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30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5630DC79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FE061C" w:rsidRPr="003F5D14">
        <w:t>Figura</w:t>
      </w:r>
      <w:r w:rsidR="00FE061C">
        <w:t xml:space="preserve"> </w:t>
      </w:r>
      <w:r w:rsidR="00FE061C">
        <w:rPr>
          <w:noProof/>
        </w:rPr>
        <w:t>2</w:t>
      </w:r>
      <w:r w:rsidR="00FE061C">
        <w:t>.</w:t>
      </w:r>
      <w:r w:rsidR="00FE061C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70F6F2F7" w:rsidR="00095339" w:rsidRDefault="00D4705F" w:rsidP="00D4705F">
      <w:pPr>
        <w:pStyle w:val="Caption"/>
      </w:pPr>
      <w:bookmarkStart w:id="131" w:name="_Toc10844705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31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5DA9F61C" w:rsidR="00D4705F" w:rsidRDefault="00D4705F" w:rsidP="00D4705F">
      <w:pPr>
        <w:pStyle w:val="Caption"/>
      </w:pPr>
      <w:bookmarkStart w:id="132" w:name="_Toc10844705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32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531DD0EF" w:rsidR="00AE1C4C" w:rsidRDefault="00AE1C4C" w:rsidP="00AE1C4C">
      <w:pPr>
        <w:pStyle w:val="Caption"/>
      </w:pPr>
      <w:bookmarkStart w:id="133" w:name="_Toc10844705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33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0C5CB934" w:rsidR="005E1687" w:rsidRDefault="005E1687" w:rsidP="007700DD">
      <w:pPr>
        <w:pStyle w:val="Caption"/>
        <w:spacing w:before="0"/>
      </w:pPr>
      <w:bookmarkStart w:id="134" w:name="_Toc10844705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34"/>
    </w:p>
    <w:p w14:paraId="72FEF2B6" w14:textId="2CD4B28C" w:rsidR="002F12D7" w:rsidRDefault="003876F1" w:rsidP="003876F1">
      <w:pPr>
        <w:pStyle w:val="Heading2"/>
      </w:pPr>
      <w:bookmarkStart w:id="135" w:name="_Toc107354299"/>
      <w:bookmarkStart w:id="136" w:name="_Ref107516131"/>
      <w:bookmarkStart w:id="137" w:name="_Toc108200324"/>
      <w:bookmarkStart w:id="138" w:name="_Toc108207927"/>
      <w:r>
        <w:lastRenderedPageBreak/>
        <w:t>Per c</w:t>
      </w:r>
      <w:r w:rsidR="00F670B4">
        <w:t>omparació</w:t>
      </w:r>
      <w:bookmarkEnd w:id="135"/>
      <w:bookmarkEnd w:id="136"/>
      <w:bookmarkEnd w:id="137"/>
      <w:bookmarkEnd w:id="138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39" w:name="_Toc108200325"/>
      <w:bookmarkStart w:id="140" w:name="_Toc108207928"/>
      <w:r>
        <w:t>Definicions</w:t>
      </w:r>
      <w:bookmarkEnd w:id="139"/>
      <w:bookmarkEnd w:id="140"/>
    </w:p>
    <w:p w14:paraId="7C36C7E5" w14:textId="0AF49F90" w:rsidR="00DE2F24" w:rsidRPr="00DE2F24" w:rsidRDefault="00DE2F24" w:rsidP="00DE2F24">
      <w:r>
        <w:t>Per poder compara</w:t>
      </w:r>
      <w:r w:rsidR="009C4FEF">
        <w:t>r</w:t>
      </w:r>
      <w:r>
        <w:t xml:space="preserve">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77915A63" w:rsidR="002134BF" w:rsidRDefault="002134BF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7C8C6EC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</w:t>
      </w:r>
      <w:r w:rsidR="005837E9">
        <w:rPr>
          <w:u w:val="single"/>
        </w:rPr>
        <w:t>(</w:t>
      </w:r>
      <w:r w:rsidRPr="002134BF">
        <w:rPr>
          <w:u w:val="single"/>
        </w:rPr>
        <w:t>a la xarxa</w:t>
      </w:r>
      <w:r w:rsidR="005837E9">
        <w:rPr>
          <w:u w:val="single"/>
        </w:rPr>
        <w:t>)</w:t>
      </w:r>
      <w:r w:rsidRPr="002134BF">
        <w:rPr>
          <w:u w:val="single"/>
        </w:rPr>
        <w:t>:</w:t>
      </w:r>
      <w:r w:rsidRPr="002134BF">
        <w:t xml:space="preserve"> </w:t>
      </w:r>
      <w:r w:rsidR="00DC00E0">
        <w:t>p</w:t>
      </w:r>
      <w:r>
        <w:t xml:space="preserve">ercentatge d’energia retornada a la xarxa respecta </w:t>
      </w:r>
      <w:r w:rsidR="00055DDE">
        <w:t xml:space="preserve">a </w:t>
      </w:r>
      <w:r>
        <w:t>la consumi</w:t>
      </w:r>
      <w:r w:rsidR="00055DDE">
        <w:t>da</w:t>
      </w:r>
      <w:r>
        <w:t xml:space="preserve"> de la xarxa</w:t>
      </w:r>
      <w:r w:rsidR="00FC3F33">
        <w:t xml:space="preserve"> durant </w:t>
      </w:r>
      <w:r w:rsidR="003F23FE">
        <w:t xml:space="preserve">la </w:t>
      </w:r>
      <w:r w:rsidR="00FC3F33">
        <w:t>producció</w:t>
      </w:r>
      <w:r w:rsidR="000C1299">
        <w:t>.</w:t>
      </w:r>
      <w:r w:rsidR="00FC3F33">
        <w:t xml:space="preserve"> </w:t>
      </w:r>
      <w:r w:rsidR="00851504">
        <w:t>La</w:t>
      </w:r>
      <w:r w:rsidR="003F23FE">
        <w:t xml:space="preserve"> calcul</w:t>
      </w:r>
      <w:r w:rsidR="00325955">
        <w:t>em</w:t>
      </w:r>
      <w:r w:rsidR="003F23FE">
        <w:t xml:space="preserve"> perquè </w:t>
      </w:r>
      <w:r w:rsidR="00325955">
        <w:t>el consum a</w:t>
      </w:r>
      <w:r w:rsidR="00FC3F33">
        <w:t xml:space="preserve"> fora de producció només </w:t>
      </w:r>
      <w:r w:rsidR="00325955">
        <w:t>és degut a la</w:t>
      </w:r>
      <w:r w:rsidR="00FC3F33">
        <w:t xml:space="preserve"> </w:t>
      </w:r>
      <w:r w:rsidR="00A527A5">
        <w:t xml:space="preserve">càrrega </w:t>
      </w:r>
      <w:r w:rsidR="00FC3F33">
        <w:t>base</w:t>
      </w:r>
      <w:r w:rsidR="000C1299">
        <w:t xml:space="preserve"> que</w:t>
      </w:r>
      <w:r w:rsidR="00FC3F33">
        <w:t xml:space="preserve">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23DCC39E" w:rsidR="00FC3F33" w:rsidRDefault="00FC3F33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16BEE8D5" w:rsidR="004300C8" w:rsidRDefault="004300C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17454B0A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E27EE6">
        <w:t>número</w:t>
      </w:r>
      <w:r>
        <w:t xml:space="preserve">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1D138130" w:rsidR="002C06C5" w:rsidRDefault="002C06C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1C07EEFD" w:rsidR="007535AB" w:rsidRDefault="00E27EE6" w:rsidP="007535AB">
      <w:r>
        <w:t>Si</w:t>
      </w:r>
      <w:r w:rsidR="007535AB">
        <w:t xml:space="preserve"> a algun dels termes s’hi afegeix la paraula diàries, significa </w:t>
      </w:r>
      <w:r w:rsidR="009B22E5">
        <w:t xml:space="preserve">que representa </w:t>
      </w:r>
      <w:r w:rsidR="007535AB"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78CF9460" w:rsidR="009A5D4A" w:rsidRDefault="009A5D4A" w:rsidP="009A5D4A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61EC9BD3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69CF14EF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3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3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41" w:name="_Toc107354300"/>
      <w:bookmarkStart w:id="142" w:name="_Toc108200326"/>
      <w:bookmarkStart w:id="143" w:name="_Toc108207929"/>
      <w:r>
        <w:lastRenderedPageBreak/>
        <w:t>Traduccions</w:t>
      </w:r>
      <w:bookmarkEnd w:id="141"/>
      <w:bookmarkEnd w:id="142"/>
      <w:bookmarkEnd w:id="143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3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efC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53A9470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</w:t>
            </w:r>
            <w:r w:rsidR="00692B3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</w:t>
            </w:r>
            <w:r w:rsidR="00692B34">
              <w:rPr>
                <w:sz w:val="18"/>
                <w:szCs w:val="18"/>
              </w:rPr>
              <w:t xml:space="preserve"> la</w:t>
            </w:r>
            <w:r>
              <w:rPr>
                <w:sz w:val="18"/>
                <w:szCs w:val="18"/>
              </w:rPr>
              <w:t xml:space="preserve">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efG</w:t>
            </w:r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</w:t>
            </w:r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</w:t>
            </w:r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horesonOnD</w:t>
            </w:r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mostresOn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</w:p>
        </w:tc>
      </w:tr>
    </w:tbl>
    <w:p w14:paraId="56E9DF45" w14:textId="03E3FF0D" w:rsidR="005F6DE8" w:rsidRDefault="005F6DE8" w:rsidP="005F6DE8">
      <w:pPr>
        <w:pStyle w:val="Caption"/>
      </w:pPr>
      <w:bookmarkStart w:id="144" w:name="_Toc108207893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44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45" w:name="_Toc107070852"/>
      <w:bookmarkStart w:id="146" w:name="_Toc107070982"/>
      <w:bookmarkStart w:id="147" w:name="_Toc107354301"/>
      <w:bookmarkStart w:id="148" w:name="_Toc107779477"/>
      <w:bookmarkStart w:id="149" w:name="_Toc108200327"/>
      <w:bookmarkStart w:id="150" w:name="_Toc108207930"/>
      <w:r>
        <w:lastRenderedPageBreak/>
        <w:t>Algoritmes</w:t>
      </w:r>
      <w:bookmarkEnd w:id="145"/>
      <w:bookmarkEnd w:id="146"/>
      <w:r w:rsidR="001611A5">
        <w:t xml:space="preserve"> de control</w:t>
      </w:r>
      <w:bookmarkEnd w:id="147"/>
      <w:bookmarkEnd w:id="148"/>
      <w:bookmarkEnd w:id="149"/>
      <w:bookmarkEnd w:id="150"/>
    </w:p>
    <w:p w14:paraId="2354F842" w14:textId="40CC294A" w:rsidR="004A756D" w:rsidRPr="001611A5" w:rsidRDefault="004A756D" w:rsidP="003A380E">
      <w:pPr>
        <w:rPr>
          <w:b/>
          <w:bCs/>
        </w:rPr>
      </w:pPr>
      <w:bookmarkStart w:id="151" w:name="_Toc107070853"/>
      <w:bookmarkStart w:id="15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FE061C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5FB088FA" w:rsidR="0041528A" w:rsidRPr="0041528A" w:rsidRDefault="00A16703" w:rsidP="0041528A">
      <w:pPr>
        <w:pStyle w:val="ListParagraph"/>
      </w:pPr>
      <w:r>
        <w:t>H</w:t>
      </w:r>
      <w:r w:rsidR="007A1111" w:rsidRPr="0041528A">
        <w:t>i</w:t>
      </w:r>
      <w:r w:rsidR="004A756D" w:rsidRPr="0041528A">
        <w:t>stèresi</w:t>
      </w:r>
    </w:p>
    <w:p w14:paraId="650A24C1" w14:textId="05C54FF1" w:rsidR="004A756D" w:rsidRDefault="00A16703" w:rsidP="004A756D">
      <w:pPr>
        <w:pStyle w:val="ListParagraph"/>
      </w:pPr>
      <w:r>
        <w:t>T</w:t>
      </w:r>
      <w:r w:rsidR="004A756D">
        <w:t>emps mínim engega</w:t>
      </w:r>
      <w:r w:rsidR="004B654D">
        <w:t>da</w:t>
      </w:r>
    </w:p>
    <w:p w14:paraId="20318795" w14:textId="7D4DF614" w:rsidR="004A756D" w:rsidRDefault="00A16703" w:rsidP="004A756D">
      <w:pPr>
        <w:pStyle w:val="ListParagraph"/>
      </w:pPr>
      <w:r>
        <w:t>P</w:t>
      </w:r>
      <w:r w:rsidR="00422A96">
        <w:t>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53" w:name="_Toc107354302"/>
      <w:bookmarkStart w:id="154" w:name="_Toc108200328"/>
      <w:bookmarkStart w:id="155" w:name="_Toc108207931"/>
      <w:r>
        <w:t>Histèresi</w:t>
      </w:r>
      <w:bookmarkEnd w:id="151"/>
      <w:bookmarkEnd w:id="152"/>
      <w:bookmarkEnd w:id="153"/>
      <w:bookmarkEnd w:id="154"/>
      <w:bookmarkEnd w:id="155"/>
    </w:p>
    <w:p w14:paraId="247305AE" w14:textId="739B6113" w:rsidR="00CB09BA" w:rsidRDefault="00CB09BA" w:rsidP="00CB09BA">
      <w:r>
        <w:t>Ha estat el primer algoritme plantejat ja que és molt senzill, és un concepte conegut en el m</w:t>
      </w:r>
      <w:r w:rsidR="00CB1B50">
        <w:t>ó</w:t>
      </w:r>
      <w:r>
        <w:t>n tècnic i científic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 xml:space="preserve">, i </w:t>
      </w:r>
      <w:r w:rsidR="00CB1B50">
        <w:t>é</w:t>
      </w:r>
      <w:r>
        <w:t xml:space="preserve">s utilitzat en sistemes de control, com pot ser en </w:t>
      </w:r>
      <w:r w:rsidR="00866860">
        <w:t xml:space="preserve">un </w:t>
      </w:r>
      <w:r>
        <w:t>termòstat.</w:t>
      </w:r>
    </w:p>
    <w:p w14:paraId="64883E68" w14:textId="7B2A2D02" w:rsidR="00984AAC" w:rsidRDefault="00984AAC" w:rsidP="00B47C7C">
      <w:r w:rsidRPr="00B10160">
        <w:t xml:space="preserve">El terme histèresi descriu el comportament d’un sistema </w:t>
      </w:r>
      <w:r w:rsidR="00C40162">
        <w:t>que</w:t>
      </w:r>
      <w:r w:rsidRPr="00B10160">
        <w:t xml:space="preserve">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56" w:name="_Toc108200329"/>
      <w:bookmarkStart w:id="157" w:name="_Toc108207932"/>
      <w:r>
        <w:t>Una càrrega</w:t>
      </w:r>
      <w:bookmarkEnd w:id="156"/>
      <w:bookmarkEnd w:id="157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450C99C0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4A7A41C8" w:rsidR="00FE4339" w:rsidRPr="00543D38" w:rsidRDefault="00FE4339" w:rsidP="00FE4339">
      <w:pPr>
        <w:pStyle w:val="Caption"/>
      </w:pPr>
      <w:bookmarkStart w:id="158" w:name="_Toc10844706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6056D4">
        <w:t>. Corba d’histèresi del control d’una càrrega</w:t>
      </w:r>
      <w:bookmarkEnd w:id="158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1F1DA093" w:rsidR="002E2095" w:rsidRDefault="00D705D8" w:rsidP="00D705D8">
      <w:pPr>
        <w:ind w:firstLine="0"/>
      </w:pPr>
      <w:r>
        <w:lastRenderedPageBreak/>
        <w:t>T</w:t>
      </w:r>
      <w:r w:rsidR="00787E54">
        <w:t>ambé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2875E51B" w:rsidR="00BF1EB5" w:rsidRPr="00BF1EB5" w:rsidRDefault="00C1461A" w:rsidP="00BF1EB5">
      <w:pPr>
        <w:pStyle w:val="Caption"/>
      </w:pPr>
      <w:bookmarkStart w:id="159" w:name="_Toc10844706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 – Màquina d’estats per controlar una càrrega</w:t>
      </w:r>
      <w:bookmarkEnd w:id="159"/>
    </w:p>
    <w:p w14:paraId="40CDEAE9" w14:textId="267C720B" w:rsidR="002E6B25" w:rsidRDefault="002E6B25" w:rsidP="002E6B25">
      <w:pPr>
        <w:pStyle w:val="Heading3"/>
      </w:pPr>
      <w:bookmarkStart w:id="160" w:name="_Toc108200330"/>
      <w:bookmarkStart w:id="161" w:name="_Toc108207933"/>
      <w:r>
        <w:t>Dues càrregues</w:t>
      </w:r>
      <w:bookmarkEnd w:id="160"/>
      <w:bookmarkEnd w:id="161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62" w:name="_Ref107663442"/>
      <w:bookmarkStart w:id="163" w:name="_Toc108200331"/>
      <w:bookmarkStart w:id="164" w:name="_Toc108207934"/>
      <w:r>
        <w:t>Observacions</w:t>
      </w:r>
      <w:bookmarkEnd w:id="162"/>
      <w:bookmarkEnd w:id="163"/>
      <w:bookmarkEnd w:id="164"/>
    </w:p>
    <w:p w14:paraId="3A642625" w14:textId="0C866EE0" w:rsidR="009B06C6" w:rsidRDefault="00787E54" w:rsidP="009B06C6">
      <w:r>
        <w:t>S</w:t>
      </w:r>
      <w:r w:rsidR="009B06C6">
        <w:t xml:space="preserve">i volem que una càrrega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721A0189" w:rsidR="009B06C6" w:rsidRPr="00C151F7" w:rsidRDefault="009B06C6" w:rsidP="009B06C6">
      <w:pPr>
        <w:pStyle w:val="Caption"/>
      </w:pPr>
      <w:bookmarkStart w:id="165" w:name="_Toc10844706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65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2A93E151" w:rsidR="00787E54" w:rsidRDefault="00787E54" w:rsidP="00787E54">
      <w:r>
        <w:lastRenderedPageBreak/>
        <w:t>En canvi, si les dues càrregues tenen el mateix llindar, és co</w:t>
      </w:r>
      <w:r w:rsidR="00991051">
        <w:t>m</w:t>
      </w:r>
      <w:r>
        <w:t xml:space="preserve"> si tinguéssim un sistema amb una sola càrrega equivalent a la suma de l</w:t>
      </w:r>
      <w:r w:rsidR="00991051">
        <w:t>e</w:t>
      </w:r>
      <w:r>
        <w:t>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2399968B" w:rsidR="00787E54" w:rsidRDefault="00787E54" w:rsidP="00787E54">
      <w:pPr>
        <w:pStyle w:val="Caption"/>
      </w:pPr>
      <w:bookmarkStart w:id="166" w:name="_Toc10844706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66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67" w:name="_Toc107070854"/>
      <w:bookmarkStart w:id="168" w:name="_Toc107070984"/>
      <w:r>
        <w:br w:type="page"/>
      </w:r>
    </w:p>
    <w:p w14:paraId="4B9FBBFA" w14:textId="47F16E3B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s’han definit dues formes de calcular el balanç a temps real i s’ha di</w:t>
      </w:r>
      <w:r w:rsidR="00513A6F">
        <w:t>t</w:t>
      </w:r>
      <w:r>
        <w:t xml:space="preserve">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 xml:space="preserve">degut </w:t>
      </w:r>
      <w:r w:rsidR="000F0A15">
        <w:t>al fet</w:t>
      </w:r>
      <w:r w:rsidR="007B405D">
        <w:t xml:space="preserve"> que</w:t>
      </w:r>
      <w:r>
        <w:t xml:space="preserve">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19BC74AB" w:rsidR="005F46E8" w:rsidRDefault="0043788E" w:rsidP="0043788E">
      <w:pPr>
        <w:pStyle w:val="Caption"/>
      </w:pPr>
      <w:bookmarkStart w:id="169" w:name="_Ref107673112"/>
      <w:bookmarkStart w:id="170" w:name="_Toc10844706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69"/>
      <w:bookmarkEnd w:id="170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6C070B8D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71" w:name="_Toc10844706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71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72" w:name="_Ref107351332"/>
      <w:bookmarkStart w:id="173" w:name="_Ref107351338"/>
      <w:bookmarkStart w:id="174" w:name="_Toc107354303"/>
      <w:bookmarkStart w:id="175" w:name="_Toc108200332"/>
      <w:bookmarkStart w:id="176" w:name="_Toc108207935"/>
      <w:r>
        <w:lastRenderedPageBreak/>
        <w:t>Temps mínim engega</w:t>
      </w:r>
      <w:bookmarkEnd w:id="167"/>
      <w:bookmarkEnd w:id="168"/>
      <w:r w:rsidR="004B654D">
        <w:t>da</w:t>
      </w:r>
      <w:bookmarkEnd w:id="172"/>
      <w:bookmarkEnd w:id="173"/>
      <w:bookmarkEnd w:id="174"/>
      <w:bookmarkEnd w:id="175"/>
      <w:bookmarkEnd w:id="176"/>
    </w:p>
    <w:p w14:paraId="47AB3778" w14:textId="364F3335" w:rsidR="000D2010" w:rsidRDefault="000D2010" w:rsidP="000D2010">
      <w:r>
        <w:t xml:space="preserve">Aquest algoritme l’ha proposat un professor del departament que l’estava utilitzant. Com que només l’havia plantejat per </w:t>
      </w:r>
      <w:r w:rsidR="00DD42F3">
        <w:t>controlar una sola càrrega</w:t>
      </w:r>
      <w:r>
        <w:t>, s’ha ampliat a dues.</w:t>
      </w:r>
    </w:p>
    <w:p w14:paraId="61926A67" w14:textId="77777777" w:rsidR="00C16E73" w:rsidRDefault="00C16E73" w:rsidP="000D2010"/>
    <w:p w14:paraId="3500C5D6" w14:textId="37D86FE0" w:rsidR="00FC3164" w:rsidRDefault="00FB4BA4" w:rsidP="00700DC3">
      <w:r>
        <w:t xml:space="preserve">Partim de la idea que es pot indicar a les càrregues que s’engeguin durant un cert temps, </w:t>
      </w:r>
      <w:r w:rsidR="00FC3164">
        <w:t xml:space="preserve">per exemple, engega’t durant 2 minuts. Si la càrrega ja està engegada, </w:t>
      </w:r>
      <w:r>
        <w:t>repet</w:t>
      </w:r>
      <w:r w:rsidR="001A203F">
        <w:t>ir</w:t>
      </w:r>
      <w:r w:rsidR="00FC3164">
        <w:t xml:space="preserve"> </w:t>
      </w:r>
      <w:r w:rsidR="003E383C">
        <w:t>aquesta</w:t>
      </w:r>
      <w:r w:rsidR="00FC3164">
        <w:t xml:space="preserve"> instrucció únicament </w:t>
      </w:r>
      <w:r w:rsidR="00880B93">
        <w:t>posarà</w:t>
      </w:r>
      <w:r w:rsidR="00FC3164">
        <w:t xml:space="preserve"> el temporitzador al nou valor indicat. </w:t>
      </w:r>
    </w:p>
    <w:p w14:paraId="5A1D806D" w14:textId="48D62CC3" w:rsidR="002A3BE3" w:rsidRDefault="002A3BE3" w:rsidP="002A3BE3">
      <w:pPr>
        <w:ind w:firstLine="0"/>
      </w:pPr>
      <w:r w:rsidRPr="00187AB7">
        <w:t xml:space="preserve">En el nostre cas, </w:t>
      </w:r>
      <w:r>
        <w:t>el sistema real fa</w:t>
      </w:r>
      <w:r w:rsidRPr="00187AB7">
        <w:t xml:space="preserve"> servir relés Shelly</w:t>
      </w:r>
      <w:r>
        <w:t xml:space="preserve"> </w:t>
      </w:r>
      <w:r w:rsidRPr="00187AB7">
        <w:t>que ja tenen la funcionalitat. Però en el cas que la càrrega no tingui la funcionalitat de temporització, l’algoritme haurà d’implementar-la</w:t>
      </w:r>
      <w:r>
        <w:t>. É</w:t>
      </w:r>
      <w:r w:rsidRPr="00187AB7">
        <w:t>s el que s’ha hagut de fer per simular-ho.</w:t>
      </w:r>
    </w:p>
    <w:p w14:paraId="0548AAF6" w14:textId="77777777" w:rsidR="002A3BE3" w:rsidRDefault="002A3BE3" w:rsidP="00700DC3"/>
    <w:p w14:paraId="2CAC9C23" w14:textId="0A717742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</w:t>
      </w:r>
      <w:r w:rsidR="00FB4BA4">
        <w:t>é</w:t>
      </w:r>
      <w:r w:rsidR="00395439">
        <w:t>s igual o més</w:t>
      </w:r>
      <w:r w:rsidR="00215754">
        <w:t xml:space="preserve"> alt </w:t>
      </w:r>
      <w:r w:rsidR="00F01B6C">
        <w:t>a</w:t>
      </w:r>
      <w:r w:rsidR="00215754">
        <w:t>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2A3BE3">
        <w:t xml:space="preserve">El </w:t>
      </w:r>
      <w:r w:rsidR="00586A34">
        <w:t xml:space="preserve"> temps </w:t>
      </w:r>
      <w:r w:rsidR="00F91162">
        <w:t xml:space="preserve">en </w:t>
      </w:r>
      <w:r w:rsidR="00586A34">
        <w:t xml:space="preserve">que </w:t>
      </w:r>
      <w:r w:rsidR="00D42557">
        <w:t>e</w:t>
      </w:r>
      <w:r w:rsidR="00586A34">
        <w:t xml:space="preserve">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5F830C61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2B46C244" w:rsidR="00586A34" w:rsidRDefault="00586A34" w:rsidP="00586A34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7DB9BB0" w14:textId="596C4F29" w:rsidR="00C12EAE" w:rsidRDefault="00C12EAE" w:rsidP="00C12EAE">
      <w:pPr>
        <w:pStyle w:val="Heading3"/>
      </w:pPr>
      <w:bookmarkStart w:id="177" w:name="_Toc108200333"/>
      <w:bookmarkStart w:id="178" w:name="_Toc108207936"/>
      <w:r>
        <w:t>Una càrrega</w:t>
      </w:r>
      <w:bookmarkEnd w:id="177"/>
      <w:bookmarkEnd w:id="178"/>
    </w:p>
    <w:p w14:paraId="5D49EC49" w14:textId="334481EF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el temps per consumir el balanç disponible és major o igual al temps mínim</w:t>
      </w:r>
      <w:r w:rsidR="0010141C">
        <w:t>,</w:t>
      </w:r>
      <w:r w:rsidR="00EA48A9">
        <w:t xml:space="preserve"> </w:t>
      </w:r>
      <w:r w:rsidR="004E7555">
        <w:t>li diem a la càrrega que s’en</w:t>
      </w:r>
      <w:r w:rsidR="00AC60C5">
        <w:t>gegui</w:t>
      </w:r>
      <w:r w:rsidR="004E7555">
        <w:t>.</w:t>
      </w:r>
    </w:p>
    <w:p w14:paraId="5020C4F0" w14:textId="75B4733D" w:rsidR="00C12EAE" w:rsidRDefault="00C12EAE" w:rsidP="00C12EAE">
      <w:pPr>
        <w:pStyle w:val="Heading3"/>
      </w:pPr>
      <w:bookmarkStart w:id="179" w:name="_Toc108200334"/>
      <w:bookmarkStart w:id="180" w:name="_Toc108207937"/>
      <w:r>
        <w:t>Dues càrregues</w:t>
      </w:r>
      <w:bookmarkEnd w:id="179"/>
      <w:bookmarkEnd w:id="180"/>
    </w:p>
    <w:p w14:paraId="101DE6B4" w14:textId="15336E5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</w:t>
      </w:r>
      <w:r w:rsidR="005A16EE">
        <w:t>és</w:t>
      </w:r>
      <w:r w:rsidR="00577AE7">
        <w:t>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089F53AF" w14:textId="03AE88BB" w:rsidR="00D03E38" w:rsidRDefault="00D03E38" w:rsidP="00D03E38">
      <w:pPr>
        <w:ind w:firstLine="0"/>
      </w:pPr>
      <w:r>
        <w:t>Aquest</w:t>
      </w:r>
      <w:r w:rsidR="00F27068">
        <w:t>a</w:t>
      </w:r>
      <w:r>
        <w:t xml:space="preserve"> implementació l’anomenarem simplificada.</w:t>
      </w:r>
    </w:p>
    <w:p w14:paraId="620D2EE4" w14:textId="77777777" w:rsidR="00D03E38" w:rsidRDefault="00D03E38" w:rsidP="00D03E38">
      <w:pPr>
        <w:ind w:firstLine="0"/>
      </w:pPr>
    </w:p>
    <w:p w14:paraId="6F87B04D" w14:textId="108576E4" w:rsidR="00802035" w:rsidRDefault="00802035" w:rsidP="00802035">
      <w:r>
        <w:t>Però si no ens importa la preferència, una altr</w:t>
      </w:r>
      <w:r w:rsidR="005D19C2">
        <w:t>a</w:t>
      </w:r>
      <w:r>
        <w:t xml:space="preserve">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</w:t>
      </w:r>
      <w:r w:rsidR="00BD6FD7">
        <w:t xml:space="preserve">possibles </w:t>
      </w:r>
      <w:r>
        <w:t>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77C6B87B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</w:t>
      </w:r>
      <w:r w:rsidR="00EE6BF6">
        <w:t>,</w:t>
      </w:r>
      <w:r w:rsidR="00B27691">
        <w:t xml:space="preserve"> però</w:t>
      </w:r>
      <w:r w:rsidR="009879B1">
        <w:t xml:space="preserve"> si</w:t>
      </w:r>
      <w:r w:rsidR="00B27691">
        <w:t xml:space="preserve"> qualsevol de les dues</w:t>
      </w:r>
      <w:r w:rsidR="0084591E">
        <w:t xml:space="preserve"> </w:t>
      </w:r>
      <w:r w:rsidR="007B4CD8">
        <w:t>sense</w:t>
      </w:r>
      <w:r w:rsidR="003F3E77">
        <w:t xml:space="preserve"> engeg</w:t>
      </w:r>
      <w:r w:rsidR="00462BA4">
        <w:t>ar</w:t>
      </w:r>
      <w:r w:rsidR="003F3E77">
        <w:t xml:space="preserve"> l’altr</w:t>
      </w:r>
      <w:r w:rsidR="00D34FB1">
        <w:t>a</w:t>
      </w:r>
      <w:r w:rsidR="003F3E77">
        <w:t>, necessitarem fixar un mètode per discernir quina de les dues engegar</w:t>
      </w:r>
      <w:r w:rsidR="00D7749C">
        <w:t>, podem fer</w:t>
      </w:r>
      <w:r w:rsidR="003F3E77">
        <w:t>:</w:t>
      </w:r>
    </w:p>
    <w:p w14:paraId="5379F251" w14:textId="17006EB9" w:rsidR="003F3E77" w:rsidRDefault="003F3E77" w:rsidP="003F3E77">
      <w:pPr>
        <w:pStyle w:val="ListParagraph"/>
        <w:numPr>
          <w:ilvl w:val="1"/>
          <w:numId w:val="26"/>
        </w:numPr>
      </w:pPr>
      <w:r>
        <w:t>T</w:t>
      </w:r>
      <w:r w:rsidR="00576850">
        <w:t>ri</w:t>
      </w:r>
      <w:r>
        <w:t xml:space="preserve">ar la càrrega </w:t>
      </w:r>
      <w:r w:rsidR="00D57905">
        <w:t>seguint</w:t>
      </w:r>
      <w:r w:rsidR="00C27753">
        <w:t xml:space="preserve"> un</w:t>
      </w:r>
      <w:r>
        <w:t xml:space="preserve"> ordre. </w:t>
      </w:r>
    </w:p>
    <w:p w14:paraId="326649B3" w14:textId="39259B11" w:rsidR="003F3E77" w:rsidRDefault="006F3B81" w:rsidP="003F3E77">
      <w:pPr>
        <w:pStyle w:val="ListParagraph"/>
        <w:numPr>
          <w:ilvl w:val="1"/>
          <w:numId w:val="26"/>
        </w:numPr>
      </w:pPr>
      <w:r>
        <w:t xml:space="preserve">Triar la càrrega </w:t>
      </w:r>
      <w:r w:rsidR="00DB7B20">
        <w:t>qu</w:t>
      </w:r>
      <w:r w:rsidR="003F3E77">
        <w:t>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298DB41C" w14:textId="438D5968" w:rsidR="004E2149" w:rsidRDefault="00D03E38" w:rsidP="004E2149">
      <w:pPr>
        <w:ind w:firstLine="0"/>
      </w:pPr>
      <w:r>
        <w:t>Aquest</w:t>
      </w:r>
      <w:r w:rsidR="00F27068">
        <w:t>a</w:t>
      </w:r>
      <w:r>
        <w:t xml:space="preserve"> implementació l’anomenarem </w:t>
      </w:r>
      <w:r w:rsidR="004E2149">
        <w:t>completa</w:t>
      </w:r>
      <w:r w:rsidR="00CC370C">
        <w:t>. E</w:t>
      </w:r>
      <w:r w:rsidR="0007202C">
        <w:t xml:space="preserve">n funció del mètode </w:t>
      </w:r>
      <w:r w:rsidR="00076E6E">
        <w:t>per</w:t>
      </w:r>
      <w:r w:rsidR="0068543B">
        <w:t xml:space="preserve"> discernir </w:t>
      </w:r>
      <w:r w:rsidR="0007202C">
        <w:t>tria</w:t>
      </w:r>
      <w:r>
        <w:t xml:space="preserve">t, serà la variant </w:t>
      </w:r>
      <w:r w:rsidR="0068543B">
        <w:t>A</w:t>
      </w:r>
      <w:r>
        <w:t xml:space="preserve"> </w:t>
      </w:r>
      <w:r w:rsidR="00902E71">
        <w:t>o</w:t>
      </w:r>
      <w:r>
        <w:t xml:space="preserve"> B</w:t>
      </w:r>
      <w:r w:rsidR="00902E71">
        <w:t>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81" w:name="_Ref108044006"/>
      <w:bookmarkStart w:id="182" w:name="_Toc108200335"/>
      <w:bookmarkStart w:id="183" w:name="_Toc108207938"/>
      <w:r>
        <w:lastRenderedPageBreak/>
        <w:t>Observaci</w:t>
      </w:r>
      <w:r w:rsidR="0059733D">
        <w:t>ons</w:t>
      </w:r>
      <w:bookmarkEnd w:id="181"/>
      <w:bookmarkEnd w:id="182"/>
      <w:bookmarkEnd w:id="183"/>
    </w:p>
    <w:p w14:paraId="031A3286" w14:textId="005B916C" w:rsidR="00C96A4B" w:rsidRDefault="00A57545" w:rsidP="00216796">
      <w:r>
        <w:t xml:space="preserve">Les tres possibles implementacions </w:t>
      </w:r>
      <w:r w:rsidR="00A66EAB">
        <w:t>e</w:t>
      </w:r>
      <w:r>
        <w:t>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8</w:t>
      </w:r>
      <w:r w:rsidR="00C96A4B">
        <w:fldChar w:fldCharType="end"/>
      </w:r>
      <w:r w:rsidR="00C671F0">
        <w:t xml:space="preserve">. Això és degut </w:t>
      </w:r>
      <w:r w:rsidR="00A66EAB">
        <w:t>a</w:t>
      </w:r>
      <w:r w:rsidR="00C671F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457"/>
        <w:gridCol w:w="2127"/>
      </w:tblGrid>
      <w:tr w:rsidR="00A57545" w14:paraId="02921A31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37822C6A" w:rsidR="00BD2EF8" w:rsidRPr="002219AC" w:rsidRDefault="00BA30A2" w:rsidP="00722497">
            <w:pPr>
              <w:pStyle w:val="Taula"/>
            </w:pPr>
            <w:r>
              <w:t xml:space="preserve">degut a </w:t>
            </w:r>
            <w:r w:rsidR="00BB2C4B">
              <w:t>l’</w:t>
            </w:r>
            <w:r w:rsidR="00BD2EF8">
              <w:t>ordre</w:t>
            </w:r>
          </w:p>
        </w:tc>
        <w:tc>
          <w:tcPr>
            <w:tcW w:w="2127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1E3EB9" w:rsidR="00BD2EF8" w:rsidRPr="002219AC" w:rsidRDefault="00BD2EF8" w:rsidP="00722497">
            <w:pPr>
              <w:pStyle w:val="Taula"/>
            </w:pPr>
            <w:r>
              <w:t xml:space="preserve">la 2a no </w:t>
            </w:r>
            <w:r w:rsidR="002734B7">
              <w:t>e</w:t>
            </w:r>
            <w:r>
              <w:t xml:space="preserve">s pot </w:t>
            </w:r>
            <w:r w:rsidR="002734B7">
              <w:t xml:space="preserve">engegar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</w:t>
            </w:r>
            <w:r w:rsidR="002734B7">
              <w:t xml:space="preserve">ho </w:t>
            </w:r>
            <w:r w:rsidR="00A57545">
              <w:t xml:space="preserve">està </w:t>
            </w:r>
          </w:p>
        </w:tc>
      </w:tr>
      <w:tr w:rsidR="005A3857" w14:paraId="586F72A3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3E3ED280" w:rsidR="00BD2EF8" w:rsidRDefault="002734B7" w:rsidP="00722497">
            <w:pPr>
              <w:pStyle w:val="Taula"/>
            </w:pPr>
            <w:r>
              <w:t>és l’</w:t>
            </w:r>
            <w:r w:rsidR="00BD2EF8"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2127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6E958503" w:rsidR="005A3857" w:rsidRDefault="00DA72D2" w:rsidP="00DA72D2">
      <w:pPr>
        <w:pStyle w:val="Caption"/>
      </w:pPr>
      <w:bookmarkStart w:id="184" w:name="_Toc108207894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 quan C1 &lt; C2</w:t>
      </w:r>
      <w:bookmarkEnd w:id="184"/>
    </w:p>
    <w:p w14:paraId="31EA7C67" w14:textId="77777777" w:rsidR="00DA72D2" w:rsidRPr="00DA72D2" w:rsidRDefault="00DA72D2" w:rsidP="00DA72D2"/>
    <w:p w14:paraId="28BF00C7" w14:textId="5F7B1C8B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9</w:t>
      </w:r>
      <w:r w:rsidR="00343B2B">
        <w:fldChar w:fldCharType="end"/>
      </w:r>
      <w:r>
        <w:t>.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441"/>
      </w:tblGrid>
      <w:tr w:rsidR="00A57545" w14:paraId="5D483CE6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4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2734B7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44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2734B7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011A16E" w:rsidR="00A57545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244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2734B7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3096CF4E" w:rsidR="00A57545" w:rsidRDefault="002734B7" w:rsidP="00A57545">
            <w:pPr>
              <w:pStyle w:val="Taula"/>
            </w:pPr>
            <w:r>
              <w:t>és l’</w:t>
            </w:r>
            <w:r w:rsidR="00A57545">
              <w:t>única que pot consumir-ho en el temps mínim</w:t>
            </w:r>
          </w:p>
        </w:tc>
      </w:tr>
    </w:tbl>
    <w:p w14:paraId="1AEA9C0A" w14:textId="3C1D66F6" w:rsidR="00216796" w:rsidRDefault="00216796" w:rsidP="00216796">
      <w:pPr>
        <w:pStyle w:val="Caption"/>
      </w:pPr>
      <w:bookmarkStart w:id="185" w:name="_Toc108207895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&gt; C2</w:t>
      </w:r>
      <w:bookmarkEnd w:id="185"/>
    </w:p>
    <w:p w14:paraId="41227B21" w14:textId="77777777" w:rsidR="00A57545" w:rsidRDefault="00A57545" w:rsidP="00A57545">
      <w:pPr>
        <w:ind w:firstLine="0"/>
      </w:pPr>
    </w:p>
    <w:p w14:paraId="74584620" w14:textId="45268293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2126"/>
      </w:tblGrid>
      <w:tr w:rsidR="00A57545" w14:paraId="0A0A8A0E" w14:textId="7824ACDB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2734B7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2734B7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2734B7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03BBBAA" w:rsidR="00DA72D2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608579BF" w:rsidR="00DA72D2" w:rsidRPr="002219AC" w:rsidRDefault="00DA72D2" w:rsidP="00A57545">
            <w:pPr>
              <w:pStyle w:val="Taula"/>
            </w:pPr>
            <w:r>
              <w:t xml:space="preserve">degut </w:t>
            </w:r>
            <w:r w:rsidR="00AE1C56">
              <w:t xml:space="preserve">a </w:t>
            </w:r>
            <w:r w:rsidR="00BA30A2">
              <w:t>l’</w:t>
            </w:r>
            <w:r>
              <w:t>ordre de comprovació</w:t>
            </w:r>
          </w:p>
        </w:tc>
        <w:tc>
          <w:tcPr>
            <w:tcW w:w="2126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309BC75F" w:rsidR="00DA72D2" w:rsidRDefault="002734B7" w:rsidP="00A57545">
            <w:pPr>
              <w:pStyle w:val="Taula"/>
            </w:pPr>
            <w:r>
              <w:t>la 2a no es pot engegar si la 1a no ho està</w:t>
            </w:r>
          </w:p>
        </w:tc>
      </w:tr>
      <w:tr w:rsidR="00DA72D2" w14:paraId="0177D79F" w14:textId="051819C3" w:rsidTr="002734B7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2126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079C441B" w:rsidR="00216796" w:rsidRDefault="00216796" w:rsidP="00216796">
      <w:pPr>
        <w:pStyle w:val="Caption"/>
      </w:pPr>
      <w:bookmarkStart w:id="186" w:name="_Toc108207896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= C2</w:t>
      </w:r>
      <w:bookmarkEnd w:id="186"/>
    </w:p>
    <w:p w14:paraId="773D4DBF" w14:textId="77777777" w:rsidR="00A57545" w:rsidRDefault="00A57545" w:rsidP="00A57545">
      <w:pPr>
        <w:ind w:firstLine="0"/>
      </w:pPr>
    </w:p>
    <w:p w14:paraId="491E8ED1" w14:textId="7C95525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 xml:space="preserve">queda de la següent </w:t>
      </w:r>
      <w:r w:rsidR="00B203C1">
        <w:t>manera</w:t>
      </w:r>
      <w:r w:rsidR="00F379A4">
        <w:t>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3FD239F7" w:rsidR="0057513B" w:rsidRDefault="00216796" w:rsidP="00216796">
      <w:pPr>
        <w:pStyle w:val="Caption"/>
      </w:pPr>
      <w:bookmarkStart w:id="187" w:name="_Toc10844706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87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12E3C98D" w:rsidR="005E0FE3" w:rsidRDefault="005E0FE3" w:rsidP="005E0FE3">
      <w:pPr>
        <w:pStyle w:val="Caption"/>
      </w:pPr>
      <w:bookmarkStart w:id="188" w:name="_Ref107332149"/>
      <w:bookmarkStart w:id="189" w:name="_Toc10844706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bookmarkEnd w:id="188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89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51C4D317" w:rsidR="00A22BD4" w:rsidRDefault="00AA7F6A" w:rsidP="000116A5">
      <w:pPr>
        <w:pStyle w:val="Caption"/>
      </w:pPr>
      <w:bookmarkStart w:id="190" w:name="_Ref107437540"/>
      <w:bookmarkStart w:id="191" w:name="_Toc10844706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bookmarkEnd w:id="190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91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20DF6267" w:rsidR="00912C54" w:rsidRDefault="00912C54" w:rsidP="00912C54">
      <w:r>
        <w:lastRenderedPageBreak/>
        <w:t>Una altr</w:t>
      </w:r>
      <w:r w:rsidR="00F537FB">
        <w:t>a</w:t>
      </w:r>
      <w:r>
        <w:t xml:space="preserve"> característica és que e</w:t>
      </w:r>
      <w:r w:rsidR="002B751E">
        <w:t xml:space="preserve">l temps mínim </w:t>
      </w:r>
      <w:r w:rsidR="00B378EF">
        <w:t>e</w:t>
      </w:r>
      <w:r w:rsidR="002B751E">
        <w:t>s pot traduir</w:t>
      </w:r>
      <w:r w:rsidR="0005063A">
        <w:t xml:space="preserve"> a</w:t>
      </w:r>
      <w:r w:rsidR="002B751E">
        <w:t xml:space="preserve"> </w:t>
      </w:r>
      <w:r w:rsidR="00FB2DEA">
        <w:t>un</w:t>
      </w:r>
      <w:r w:rsidR="002B751E">
        <w:t xml:space="preserve"> llindar energètic</w:t>
      </w:r>
      <w:r w:rsidR="002E2EEE">
        <w:t>, el qual</w:t>
      </w:r>
      <w:r w:rsidR="002B751E">
        <w:t xml:space="preserve"> depèn de la càrrega. </w:t>
      </w:r>
    </w:p>
    <w:p w14:paraId="6FB28C19" w14:textId="2EA44B45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</w:t>
      </w:r>
      <w:r w:rsidR="00A76741">
        <w:t>quan el balanç esdevé</w:t>
      </w:r>
      <w:r w:rsidR="002B751E">
        <w:t xml:space="preserve"> </w:t>
      </w:r>
      <w:r w:rsidR="00A76741">
        <w:t>menor</w:t>
      </w:r>
      <w:r w:rsidR="00D26701">
        <w:t xml:space="preserve"> que</w:t>
      </w:r>
      <w:r w:rsidR="002B751E">
        <w:t xml:space="preserve">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4EC77E17" w:rsidR="002B751E" w:rsidRDefault="002B751E" w:rsidP="002B751E">
      <w:pPr>
        <w:pStyle w:val="Caption"/>
      </w:pPr>
      <w:bookmarkStart w:id="192" w:name="_Toc10844706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 w:rsidR="00EC6E64">
        <w:t>. Histèresi (segona part) amb mateixos llindars que Temps mínim engegat (primera part)</w:t>
      </w:r>
      <w:bookmarkEnd w:id="192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93" w:name="_Toc107354304"/>
      <w:bookmarkStart w:id="194" w:name="_Ref108100727"/>
      <w:bookmarkStart w:id="195" w:name="_Toc108200336"/>
      <w:bookmarkStart w:id="196" w:name="_Toc108207939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93"/>
      <w:bookmarkEnd w:id="194"/>
      <w:bookmarkEnd w:id="195"/>
      <w:bookmarkEnd w:id="196"/>
    </w:p>
    <w:p w14:paraId="382A16E7" w14:textId="00BCF187" w:rsidR="00FD05EE" w:rsidRDefault="00FD05EE" w:rsidP="00D26EBD">
      <w:r>
        <w:t xml:space="preserve">Ha estat l’últim </w:t>
      </w:r>
      <w:r w:rsidR="00CE2109">
        <w:t xml:space="preserve">algoritme </w:t>
      </w:r>
      <w:r w:rsidR="007A2846">
        <w:t>dissenyat</w:t>
      </w:r>
      <w:r w:rsidR="000525E7">
        <w:t xml:space="preserve"> i implementat</w:t>
      </w:r>
      <w:r>
        <w:t xml:space="preserve"> ja que primer es volien implementar </w:t>
      </w:r>
      <w:r w:rsidR="00B14066">
        <w:t xml:space="preserve">els </w:t>
      </w:r>
      <w:r>
        <w:t>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0458E1">
        <w:t xml:space="preserve"> i</w:t>
      </w:r>
      <w:r w:rsidR="00572880">
        <w:t>,</w:t>
      </w:r>
      <w:r w:rsidR="000458E1">
        <w:t xml:space="preserve"> del temps </w:t>
      </w:r>
      <w:r w:rsidR="00607A42">
        <w:t xml:space="preserve">que </w:t>
      </w:r>
      <w:r w:rsidR="00CD2D1D">
        <w:t>queda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97" w:name="_Toc108200337"/>
      <w:bookmarkStart w:id="198" w:name="_Toc108207940"/>
      <w:r>
        <w:t>Com predir el balanç final</w:t>
      </w:r>
      <w:bookmarkEnd w:id="197"/>
      <w:bookmarkEnd w:id="198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FE06122" w:rsidR="00C75F7C" w:rsidRDefault="002A3BFD" w:rsidP="00935AB2">
      <w:pPr>
        <w:pStyle w:val="ListParagraph"/>
        <w:numPr>
          <w:ilvl w:val="0"/>
          <w:numId w:val="29"/>
        </w:numPr>
      </w:pPr>
      <w:r>
        <w:t>Considera</w:t>
      </w:r>
      <w:r w:rsidR="00735630">
        <w:t>r</w:t>
      </w:r>
      <w:r>
        <w:t xml:space="preserve"> que </w:t>
      </w:r>
      <w:r w:rsidR="001A4F06">
        <w:t>tindrem 0 producció i consum en el futur.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005BB36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03881F1B" w:rsidR="002034D4" w:rsidRDefault="002034D4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28A5930" w14:textId="5D6D0375" w:rsidR="00C64C82" w:rsidRPr="001A4F06" w:rsidRDefault="00C64C82" w:rsidP="001A4F06">
      <w:pPr>
        <w:pStyle w:val="TtolExemple"/>
      </w:pPr>
      <w:r>
        <w:t>0 producció i consum futur</w:t>
      </w:r>
    </w:p>
    <w:p w14:paraId="3A2A984A" w14:textId="03921BD3" w:rsidR="00C64C82" w:rsidRDefault="00C64C82" w:rsidP="00C64C82">
      <w:r>
        <w:t>Equival a no fer cap predicció i considerar que el balanç actual serà el balanç final horari.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1A4F06" w14:paraId="0D8F6A68" w14:textId="77777777" w:rsidTr="00497832">
        <w:tc>
          <w:tcPr>
            <w:tcW w:w="4500" w:type="pct"/>
          </w:tcPr>
          <w:p w14:paraId="3CDDA908" w14:textId="7DB19BD6" w:rsidR="001A4F06" w:rsidRDefault="001A4F06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</m:t>
                </m:r>
              </m:oMath>
            </m:oMathPara>
          </w:p>
        </w:tc>
        <w:tc>
          <w:tcPr>
            <w:tcW w:w="500" w:type="pct"/>
          </w:tcPr>
          <w:p w14:paraId="1EAA7D23" w14:textId="244128AD" w:rsidR="001A4F06" w:rsidRDefault="001A4F06" w:rsidP="00ED1E6D">
            <w:pPr>
              <w:pStyle w:val="Equation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09A0A298" w:rsidR="00CE4254" w:rsidRPr="001A4F06" w:rsidRDefault="006C4022" w:rsidP="001A4F06">
      <w:pPr>
        <w:pStyle w:val="TtolExemple"/>
      </w:pPr>
      <w:r w:rsidRPr="00E64C6C">
        <w:t>Projectant la potència disponible</w:t>
      </w:r>
    </w:p>
    <w:p w14:paraId="53316E97" w14:textId="0F574869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</w:t>
      </w:r>
      <w:r w:rsidR="00721666">
        <w:t>,</w:t>
      </w:r>
      <w:r w:rsidR="006C4022">
        <w:t xml:space="preserve"> l’àrea. Simplement suposarem que la potència disponible actual seguirà constant en el que queda de temps.</w:t>
      </w:r>
      <w:r w:rsidR="00DC6BD2">
        <w:t xml:space="preserve"> </w:t>
      </w:r>
      <w:r w:rsidR="00C048EA">
        <w:t>Si ho pensem en termes</w:t>
      </w:r>
      <w:r w:rsidR="00DC6BD2">
        <w:t xml:space="preserve"> d’àrea</w:t>
      </w:r>
      <w:r w:rsidR="00C048EA">
        <w:t>, estem</w:t>
      </w:r>
      <w:r w:rsidR="00DC6BD2">
        <w:t xml:space="preserve"> </w:t>
      </w:r>
      <w:r w:rsidR="00BC2726">
        <w:t>afegint</w:t>
      </w:r>
      <w:r w:rsidR="00DC6BD2">
        <w:t xml:space="preserve">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DAE34FA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·pPnC(t)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16694EB4" w:rsidR="006C4022" w:rsidRDefault="006C4022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426B2F0D">
                <wp:extent cx="3870325" cy="913387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115698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90734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80814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613220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641019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45911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46790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90789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6BD9D288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477415" y="627716"/>
                            <a:ext cx="233128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0C00BF2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96145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79136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47098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71.9pt;mso-position-horizontal-relative:char;mso-position-vertical-relative:line" coordsize="38703,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">
                <v:shape id="_x0000_s1142" type="#_x0000_t75" style="position:absolute;width:38703;height:9131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1156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907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808" to="2872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6132" to="35918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6410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459;width:601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467" to="33397,6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907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6BD9D288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4774;top:6277;width:2331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0C00BF2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961;width:6208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791;width:2388;height: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470" to="25853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7353F7AF" w:rsidR="006C4022" w:rsidRDefault="006C4022" w:rsidP="006C4022">
      <w:pPr>
        <w:pStyle w:val="Caption"/>
      </w:pPr>
      <w:bookmarkStart w:id="199" w:name="_Toc10844707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 Predictiu – Predicció projectant la potència disponible</w:t>
      </w:r>
      <w:bookmarkEnd w:id="199"/>
      <w:r>
        <w:t xml:space="preserve"> </w:t>
      </w:r>
    </w:p>
    <w:p w14:paraId="776EE545" w14:textId="2C560957" w:rsidR="00CE4254" w:rsidRPr="001A4F06" w:rsidRDefault="009A3804" w:rsidP="000B5206">
      <w:pPr>
        <w:pStyle w:val="TtolExemple"/>
      </w:pPr>
      <w:r>
        <w:t>A partir de la p</w:t>
      </w:r>
      <w:r w:rsidR="00935AB2" w:rsidRPr="00935AB2">
        <w:t xml:space="preserve">otència mitjana </w:t>
      </w:r>
      <w:r w:rsidR="00935AB2" w:rsidRPr="000B5206">
        <w:t>disponible</w:t>
      </w:r>
    </w:p>
    <w:p w14:paraId="5E607BE7" w14:textId="324FDF75" w:rsidR="0001330C" w:rsidRDefault="00760771" w:rsidP="00E66566">
      <w:pPr>
        <w:spacing w:after="0"/>
      </w:pPr>
      <w:r>
        <w:t xml:space="preserve">Una integral </w:t>
      </w:r>
      <w:r w:rsidR="00584591">
        <w:t>e</w:t>
      </w:r>
      <w:r>
        <w:t xml:space="preserve">s pot pensar com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47E08099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1605F985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2A751BEC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8F7B9E" w14:textId="04D2C133" w:rsidR="000B5206" w:rsidRDefault="000B5206">
      <w:pPr>
        <w:spacing w:before="0" w:after="160" w:line="259" w:lineRule="auto"/>
        <w:ind w:firstLine="0"/>
        <w:jc w:val="left"/>
      </w:pPr>
    </w:p>
    <w:p w14:paraId="028D0902" w14:textId="75F292AE" w:rsidR="008C4516" w:rsidRDefault="0009773E" w:rsidP="00B7485C">
      <w:r>
        <w:lastRenderedPageBreak/>
        <w:t>Com que</w:t>
      </w:r>
      <w:r w:rsidR="00584591">
        <w:t xml:space="preserve"> el</w:t>
      </w:r>
      <w:r w:rsidR="008507A8">
        <w:t xml:space="preserve"> balanç net horari és l</w:t>
      </w:r>
      <w:r w:rsidR="00DC6BD2">
        <w:t xml:space="preserve">a </w:t>
      </w:r>
      <w:r w:rsidR="008507A8">
        <w:t>integral de la potència disponible en aquella hor</w:t>
      </w:r>
      <w:r w:rsidR="00B7485C">
        <w:t>a</w:t>
      </w:r>
      <w:r w:rsidR="0001330C">
        <w:t>, podem calcular</w:t>
      </w:r>
      <w:r w:rsidR="00B7485C">
        <w:t xml:space="preserve">-lo </w:t>
      </w:r>
      <w:r w:rsidR="0001330C">
        <w:t>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5A2C5F85" w:rsidR="00353AEB" w:rsidRPr="00353AEB" w:rsidRDefault="000B5206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7B6A7ED0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5A2C5F85" w:rsidR="00353AEB" w:rsidRPr="00353AEB" w:rsidRDefault="000B5206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7B6A7ED0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5CD41CA4" w:rsidR="00386494" w:rsidRDefault="00353AEB" w:rsidP="00353AEB">
      <w:pPr>
        <w:pStyle w:val="Caption"/>
        <w:rPr>
          <w:rFonts w:eastAsiaTheme="minorEastAsia"/>
        </w:rPr>
      </w:pPr>
      <w:bookmarkStart w:id="200" w:name="_Toc10844707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r w:rsidR="004116BA">
        <w:t>ent</w:t>
      </w:r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200"/>
    </w:p>
    <w:p w14:paraId="0F114E8A" w14:textId="40762E10" w:rsidR="00386494" w:rsidRDefault="00881FF7" w:rsidP="00935AB2">
      <w:pPr>
        <w:ind w:firstLine="0"/>
      </w:pPr>
      <w:r>
        <w:t>Ara bé</w:t>
      </w:r>
      <w:r w:rsidR="008507A8">
        <w:t>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 w:rsidR="001A7794">
        <w:t>. Tot i així</w:t>
      </w:r>
      <w:r w:rsidR="004278FD">
        <w:t>,</w:t>
      </w:r>
      <w:r w:rsidR="001A7794">
        <w:t xml:space="preserve"> la podem</w:t>
      </w:r>
      <w:r w:rsidR="008507A8">
        <w:t xml:space="preserve"> aproximar</w:t>
      </w:r>
      <w:r w:rsidR="001A7794">
        <w:t xml:space="preserve"> </w:t>
      </w:r>
      <w:r w:rsidR="00E64C6C">
        <w:t xml:space="preserve">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 xml:space="preserve">que </w:t>
      </w:r>
      <w:r w:rsidR="00292B09">
        <w:t>tenim</w:t>
      </w:r>
      <w:r w:rsidR="00386494">
        <w:t xml:space="preserve"> </w:t>
      </w:r>
      <w:r w:rsidR="00AC4C22">
        <w:t xml:space="preserve">en aquell moment </w:t>
      </w:r>
      <w:r w:rsidR="00606BEA">
        <w:t xml:space="preserve">i </w:t>
      </w:r>
      <w:r w:rsidR="00386494">
        <w:t>dins de</w:t>
      </w:r>
      <w:r w:rsidR="00027F9B">
        <w:t xml:space="preserve"> l’</w:t>
      </w:r>
      <w:r w:rsidR="00386494">
        <w:t>interval horari</w:t>
      </w:r>
      <w:r w:rsidR="00C75F7C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0ACD644F" w:rsidR="00935AB2" w:rsidRDefault="00935AB2" w:rsidP="00E64C6C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2F48D26B" w:rsidR="00C75F7C" w:rsidRDefault="001A7794" w:rsidP="00935AB2">
      <w:pPr>
        <w:ind w:firstLine="0"/>
      </w:pPr>
      <w:r>
        <w:t>I 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</w:t>
      </w:r>
      <w:r w:rsidR="00B127D1">
        <w:t>a</w:t>
      </w:r>
      <w:r w:rsidR="00E64C6C">
        <w:t xml:space="preserve">l moment </w:t>
      </w:r>
      <w:r w:rsidR="00C75F7C">
        <w:t>la podem calcular a partir del balanç actual</w:t>
      </w:r>
      <w:r w:rsidR="0053103A">
        <w:t>, ja que, com hem dit, el balanç net horari és la integral de la potència disponible en aquella hora i</w:t>
      </w:r>
      <w:r w:rsidR="00AA0D0B">
        <w:t>,</w:t>
      </w:r>
      <w:r w:rsidR="0053103A">
        <w:t xml:space="preserve"> la integral d’aquesta potència</w:t>
      </w:r>
      <w:r w:rsidR="00033389">
        <w:t>,</w:t>
      </w:r>
      <w:r w:rsidR="000D039B">
        <w:t xml:space="preserve"> </w:t>
      </w:r>
      <w:r w:rsidR="004B6F17">
        <w:t>n’</w:t>
      </w:r>
      <w:r w:rsidR="0053103A">
        <w:t>és la mitjana.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1C28818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23610D71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</w:instrText>
            </w:r>
            <w:r w:rsidR="00C60FFA">
              <w:instrText xml:space="preserve">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3102FED2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t>4</w:t>
            </w:r>
            <w:r w:rsidR="00C60FFA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C60FFA">
              <w:fldChar w:fldCharType="begin"/>
            </w:r>
            <w:r w:rsidR="00C60FFA">
              <w:instrText xml:space="preserve"> STYLEREF  "Heading 1,Títol 1" \n  \* MERGEFORMAT </w:instrText>
            </w:r>
            <w:r w:rsidR="00C60FFA">
              <w:fldChar w:fldCharType="separate"/>
            </w:r>
            <w:r w:rsidR="00FE061C">
              <w:rPr>
                <w:noProof/>
              </w:rPr>
              <w:instrText>4</w:instrText>
            </w:r>
            <w:r w:rsidR="00C60FFA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6503E582" w:rsidR="008507A8" w:rsidRDefault="008507A8" w:rsidP="008507A8">
      <w:pPr>
        <w:pStyle w:val="Caption"/>
      </w:pPr>
      <w:bookmarkStart w:id="201" w:name="_Toc10844707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>. Predictiu – Predicció a partir de la potència mitjana disponible</w:t>
      </w:r>
      <w:bookmarkEnd w:id="201"/>
    </w:p>
    <w:p w14:paraId="69F573B2" w14:textId="064D41A7" w:rsidR="00FD05EE" w:rsidRDefault="00FD05EE" w:rsidP="00A142D9">
      <w:pPr>
        <w:pStyle w:val="Heading3"/>
      </w:pPr>
      <w:bookmarkStart w:id="202" w:name="_Toc108200338"/>
      <w:bookmarkStart w:id="203" w:name="_Toc108207941"/>
      <w:r>
        <w:t>Una càrrega</w:t>
      </w:r>
      <w:bookmarkEnd w:id="202"/>
      <w:bookmarkEnd w:id="203"/>
    </w:p>
    <w:p w14:paraId="7E33B725" w14:textId="4419DA8B" w:rsidR="005E14CE" w:rsidRDefault="008F53CA" w:rsidP="005E14CE">
      <w:pPr>
        <w:pStyle w:val="Heading4"/>
        <w:spacing w:before="0"/>
      </w:pPr>
      <w:bookmarkStart w:id="204" w:name="_Toc108200339"/>
      <w:r>
        <w:t>Plantejament</w:t>
      </w:r>
      <w:bookmarkEnd w:id="204"/>
    </w:p>
    <w:p w14:paraId="214EF28C" w14:textId="69EFD017" w:rsidR="005E14CE" w:rsidRDefault="00556C46" w:rsidP="005E14CE">
      <w:r>
        <w:t xml:space="preserve">Per començar </w:t>
      </w:r>
      <w:r w:rsidR="00CE3ED8">
        <w:t>p</w:t>
      </w:r>
      <w:r w:rsidR="008F53CA">
        <w:t>artirem de</w:t>
      </w:r>
      <w:r w:rsidR="00742EA7">
        <w:t xml:space="preserve"> </w:t>
      </w:r>
      <w:r w:rsidR="008F53CA">
        <w:t>l</w:t>
      </w:r>
      <w:r w:rsidR="00742EA7">
        <w:t>’</w:t>
      </w:r>
      <w:r w:rsidR="008F53CA"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4C0D90B0">
                <wp:extent cx="5739130" cy="916277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187569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61166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38459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52279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680601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687345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585199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4333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31548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17237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2.15pt;mso-position-horizontal-relative:char;mso-position-vertical-relative:line" coordsize="57391,9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">
                <v:shape id="_x0000_s1188" type="#_x0000_t75" style="position:absolute;width:57391;height:9156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1875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613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384" to="18261,7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522" to="41479,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6806;width:601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6873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5851" to="40059,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433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315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172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766349AC" w:rsidR="00C85F6E" w:rsidRDefault="00C85F6E" w:rsidP="00C85F6E">
      <w:pPr>
        <w:pStyle w:val="Caption"/>
      </w:pPr>
      <w:bookmarkStart w:id="205" w:name="_Toc10844707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>. Predictiu base – Situació ideal</w:t>
      </w:r>
      <w:bookmarkEnd w:id="205"/>
    </w:p>
    <w:p w14:paraId="518E4A8E" w14:textId="77777777" w:rsidR="009F00F9" w:rsidRDefault="009F00F9" w:rsidP="007120B9">
      <w:pPr>
        <w:ind w:firstLine="0"/>
      </w:pPr>
    </w:p>
    <w:p w14:paraId="753ED6D5" w14:textId="2FED1906" w:rsidR="008F53CA" w:rsidRDefault="00DB7D88" w:rsidP="007120B9">
      <w:pPr>
        <w:ind w:firstLine="0"/>
      </w:pPr>
      <w:r>
        <w:lastRenderedPageBreak/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</w:t>
      </w:r>
      <w:r w:rsidR="009A68C0">
        <w:t>situacions</w:t>
      </w:r>
      <w:r w:rsidR="00886337">
        <w:t xml:space="preserve"> </w:t>
      </w:r>
      <w:r w:rsidR="009F00F9">
        <w:t>extre</w:t>
      </w:r>
      <w:r w:rsidR="00974215">
        <w:t xml:space="preserve">mes </w:t>
      </w:r>
      <w:r w:rsidR="00E00CD3">
        <w:t xml:space="preserve">no </w:t>
      </w:r>
      <w:r w:rsidR="00974215">
        <w:t>desitjades</w:t>
      </w:r>
      <w:r w:rsidR="009F00F9">
        <w:t>:</w:t>
      </w:r>
    </w:p>
    <w:p w14:paraId="31672536" w14:textId="02F21717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143C9453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</w:t>
      </w:r>
      <w:r w:rsidR="000E1E13">
        <w:t>da</w:t>
      </w:r>
      <w:r>
        <w:t>, pot ser que estiguem desaprofitant energia.</w:t>
      </w:r>
    </w:p>
    <w:p w14:paraId="71C94264" w14:textId="2CC866EB" w:rsidR="007120B9" w:rsidRPr="00B70B70" w:rsidRDefault="008F53C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BFDC3D4" wp14:editId="548ADA7A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0148A1CB" w:rsidR="008F53CA" w:rsidRDefault="007120B9" w:rsidP="00244F94">
      <w:pPr>
        <w:pStyle w:val="Caption"/>
        <w:spacing w:before="0"/>
      </w:pPr>
      <w:bookmarkStart w:id="206" w:name="_Toc10844707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</w:t>
      </w:r>
      <w:r w:rsidR="009E63A7">
        <w:t xml:space="preserve"> no</w:t>
      </w:r>
      <w:r w:rsidR="00A66A81">
        <w:t xml:space="preserve"> </w:t>
      </w:r>
      <w:r w:rsidR="00843F34">
        <w:t>desitjades</w:t>
      </w:r>
      <w:bookmarkEnd w:id="206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0A2235E9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 sigui igual o menor a 0</w:t>
      </w:r>
      <w:r w:rsidR="006E48FC">
        <w:t>, comptant que apaguéssim la càrrega</w:t>
      </w:r>
      <w:r w:rsidR="00742005">
        <w:t xml:space="preserve">. </w:t>
      </w:r>
    </w:p>
    <w:p w14:paraId="29A99E5D" w14:textId="7A561D82" w:rsidR="00E64444" w:rsidRDefault="00542CE2" w:rsidP="00F01326">
      <w:pPr>
        <w:ind w:firstLine="0"/>
      </w:pPr>
      <w:r>
        <w:t>Podem pensar-ho com</w:t>
      </w:r>
      <w:r w:rsidR="00E64444">
        <w:t xml:space="preserve"> </w:t>
      </w:r>
      <w:r w:rsidR="00817C09">
        <w:t>si</w:t>
      </w:r>
      <w:r w:rsidR="00E64444">
        <w:t xml:space="preserve"> </w:t>
      </w:r>
      <w:r w:rsidR="00F91593">
        <w:t>estiguéssim</w:t>
      </w:r>
      <w:r w:rsidR="00E64444">
        <w:t xml:space="preserve"> aglutina</w:t>
      </w:r>
      <w:r>
        <w:t>nt</w:t>
      </w:r>
      <w:r w:rsidR="00E64444">
        <w:t xml:space="preserve"> </w:t>
      </w:r>
      <w:r w:rsidR="00247A0B">
        <w:t>els</w:t>
      </w:r>
      <w:r w:rsidR="00E64444">
        <w:t xml:space="preserve"> múltiples consums en una sola</w:t>
      </w:r>
      <w:r w:rsidR="00247A0B">
        <w:t xml:space="preserve"> commutació</w:t>
      </w:r>
      <w:r w:rsidR="00E64444">
        <w:t>.</w:t>
      </w:r>
      <w:r w:rsidR="007046C6">
        <w:t xml:space="preserve"> </w:t>
      </w:r>
      <w:r w:rsidR="0004528B">
        <w:t>Però a la realitat és un</w:t>
      </w:r>
      <w:r w:rsidR="00A433B8">
        <w:t>a mica</w:t>
      </w:r>
      <w:r w:rsidR="0004528B">
        <w:t xml:space="preserve"> “arriscat”</w:t>
      </w:r>
      <w:r w:rsidR="00F91593">
        <w:t>,</w:t>
      </w:r>
      <w:r w:rsidR="0004528B">
        <w:t xml:space="preserve"> </w:t>
      </w:r>
      <w:r w:rsidR="00766E63">
        <w:t>ja que</w:t>
      </w:r>
      <w:r w:rsidR="009E14BC">
        <w:t>,</w:t>
      </w:r>
      <w:r w:rsidR="00766E63">
        <w:t xml:space="preserve"> </w:t>
      </w:r>
      <w:r w:rsidR="0004528B">
        <w:t>si a final d’hora tenim algun consum espontani o la predicció és imprecisa, podem acabar amb</w:t>
      </w:r>
      <w:r w:rsidR="00250642">
        <w:t xml:space="preserve"> </w:t>
      </w:r>
      <w:r w:rsidR="0004528B">
        <w:t>deute, és a dir</w:t>
      </w:r>
      <w:r w:rsidR="0078271E">
        <w:t>,</w:t>
      </w:r>
      <w:r w:rsidR="0004528B">
        <w:t xml:space="preserve"> balanç net horari negatiu.</w:t>
      </w:r>
    </w:p>
    <w:p w14:paraId="24738DD7" w14:textId="77777777" w:rsidR="00742005" w:rsidRPr="008C4516" w:rsidRDefault="00742005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153E1B3C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6F061EA7" w:rsidR="00742005" w:rsidRPr="00CA79F6" w:rsidRDefault="00CA79F6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6F061EA7" w:rsidR="00742005" w:rsidRPr="00CA79F6" w:rsidRDefault="00CA79F6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6DC02EF2" w:rsidR="00742005" w:rsidRDefault="00742005" w:rsidP="00742005">
      <w:pPr>
        <w:pStyle w:val="Caption"/>
      </w:pPr>
      <w:bookmarkStart w:id="207" w:name="_Toc10844707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207"/>
    </w:p>
    <w:p w14:paraId="035E3FD8" w14:textId="77777777" w:rsidR="00796F6D" w:rsidRPr="00244F94" w:rsidRDefault="00796F6D" w:rsidP="00B63990">
      <w:pPr>
        <w:rPr>
          <w:sz w:val="20"/>
          <w:szCs w:val="20"/>
        </w:rPr>
      </w:pPr>
    </w:p>
    <w:p w14:paraId="4B59DA6D" w14:textId="016E6DA4" w:rsidR="00B63990" w:rsidRDefault="00B63990" w:rsidP="00B63990">
      <w:r>
        <w:t xml:space="preserve">Per </w:t>
      </w:r>
      <w:r w:rsidR="0004528B">
        <w:t xml:space="preserve">minimitzar </w:t>
      </w:r>
      <w:r w:rsidR="00EA102F">
        <w:t>les vegades</w:t>
      </w:r>
      <w:r w:rsidR="0004528B">
        <w:t xml:space="preserve"> que acabem amb deute</w:t>
      </w:r>
      <w:r>
        <w:t>, en comptes d’apagar la càrrega quan la predicció del balanç net horari final sigui igual o menor a 0</w:t>
      </w:r>
      <w:r w:rsidR="004F62FB">
        <w:t>, comptant que apaguéssim la càrrega</w:t>
      </w:r>
      <w:r>
        <w:t xml:space="preserve">, l’apagarem quan sigui igual o menor a un llindar </w:t>
      </w:r>
      <w:r w:rsidR="00044ACD">
        <w:t>positiu</w:t>
      </w:r>
      <w:r>
        <w:t>.</w:t>
      </w:r>
    </w:p>
    <w:p w14:paraId="4CEA175B" w14:textId="50DAEB89" w:rsidR="00E64444" w:rsidRDefault="00E64444" w:rsidP="00E64444">
      <w:pPr>
        <w:ind w:firstLine="0"/>
      </w:pPr>
      <w:r>
        <w:t>A</w:t>
      </w:r>
      <w:r w:rsidR="00D45C15">
        <w:t xml:space="preserve"> l’</w:t>
      </w:r>
      <w:r>
        <w:t>afegi</w:t>
      </w:r>
      <w:r w:rsidR="00317A88">
        <w:t>r</w:t>
      </w:r>
      <w:r>
        <w:t xml:space="preserve">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05DB0FD1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13883361">
                <wp:extent cx="5727700" cy="1134745"/>
                <wp:effectExtent l="0" t="0" r="0" b="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871145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517482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406979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441698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357449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871164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99104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98469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803854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750514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L-Shape 372"/>
                        <wps:cNvSpPr/>
                        <wps:spPr>
                          <a:xfrm rot="16200000">
                            <a:off x="3965913" y="-449248"/>
                            <a:ext cx="463925" cy="2165962"/>
                          </a:xfrm>
                          <a:prstGeom prst="corner">
                            <a:avLst>
                              <a:gd name="adj1" fmla="val 383047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 flipH="1">
                            <a:off x="3104710" y="352286"/>
                            <a:ext cx="0" cy="5737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Connector 374"/>
                        <wps:cNvCnPr/>
                        <wps:spPr>
                          <a:xfrm flipH="1">
                            <a:off x="2869125" y="865713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0"/>
                        <wps:cNvSpPr txBox="1"/>
                        <wps:spPr>
                          <a:xfrm>
                            <a:off x="2817690" y="893637"/>
                            <a:ext cx="600710" cy="230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C3AB5E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5921AE6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11EDD05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811DF23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BBB333" w14:textId="1F674B62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90"/>
                        <wps:cNvSpPr txBox="1"/>
                        <wps:spPr>
                          <a:xfrm>
                            <a:off x="5026855" y="893003"/>
                            <a:ext cx="600710" cy="231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C6B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984434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7D640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A73DC14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42A7ABA" w14:textId="7E0A2E0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Straight Connector 377"/>
                        <wps:cNvCnPr/>
                        <wps:spPr>
                          <a:xfrm>
                            <a:off x="5280855" y="798441"/>
                            <a:ext cx="3175" cy="125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Text Box 90"/>
                        <wps:cNvSpPr txBox="1"/>
                        <wps:spPr>
                          <a:xfrm>
                            <a:off x="5426270" y="745131"/>
                            <a:ext cx="271780" cy="28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B3F6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71BC12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ECF0A7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7D0F0E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5B7F724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90"/>
                        <wps:cNvSpPr txBox="1"/>
                        <wps:spPr>
                          <a:xfrm>
                            <a:off x="2869125" y="31117"/>
                            <a:ext cx="2661285" cy="274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AC994" w14:textId="472D237E" w:rsidR="00387EFA" w:rsidRDefault="00387EFA" w:rsidP="008C451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Amb 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 flipV="1">
                            <a:off x="3508558" y="865668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806397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0"/>
                        <wps:cNvSpPr txBox="1"/>
                        <wps:spPr>
                          <a:xfrm>
                            <a:off x="77891" y="36496"/>
                            <a:ext cx="2661285" cy="2688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60AAF4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b) Producció &gt; Consum</w:t>
                              </w:r>
                            </w:p>
                            <w:p w14:paraId="078B2F7B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90"/>
                        <wps:cNvSpPr txBox="1"/>
                        <wps:spPr>
                          <a:xfrm>
                            <a:off x="314111" y="288488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2BA1E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 Box 90"/>
                        <wps:cNvSpPr txBox="1"/>
                        <wps:spPr>
                          <a:xfrm>
                            <a:off x="1899706" y="182460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89FB5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9.35pt;mso-position-horizontal-relative:char;mso-position-vertical-relative:line" coordsize="57277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">
                <v:shape id="_x0000_s1253" type="#_x0000_t75" style="position:absolute;width:57277;height:11347;visibility:visible;mso-wrap-style:square">
                  <v:fill o:detectmouseclick="t"/>
                  <v:path o:connecttype="none"/>
                </v:shape>
                <v:rect id="Rectangle 398" o:spid="_x0000_s1254" style="position:absolute;left:8906;top:8711;width:15759;height:68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5174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4069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4418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3574" to="294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8711" to="26163,8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991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984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8038" to="24741,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7505;width:2718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L-Shape 372" o:spid="_x0000_s1264" style="position:absolute;left:39658;top:-4493;width:4639;height:21660;rotation:-90;visibility:visible;mso-wrap-style:square;v-text-anchor:middle" coordsize="46392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" path="m,l6912,r,388911l463925,388911r,1777051l,2165962,,xe" filled="f" strokecolor="#ed7d31 [3205]" strokeweight="1pt">
                  <v:stroke joinstyle="miter"/>
                  <v:path arrowok="t" o:connecttype="custom" o:connectlocs="0,0;6912,0;6912,388911;463925,388911;463925,2165962;0,2165962;0,0" o:connectangles="0,0,0,0,0,0,0"/>
                </v:shape>
                <v:line id="Straight Connector 373" o:spid="_x0000_s1265" style="position:absolute;flip:x;visibility:visible;mso-wrap-style:square" from="31047,3522" to="31047,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<v:stroke joinstyle="miter"/>
                </v:line>
                <v:line id="Straight Connector 374" o:spid="_x0000_s1266" style="position:absolute;flip:x;visibility:visible;mso-wrap-style:square" from="28691,8657" to="54262,8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<v:stroke joinstyle="miter"/>
                </v:line>
                <v:shape id="Text Box 90" o:spid="_x0000_s1267" type="#_x0000_t202" style="position:absolute;left:28176;top:8936;width:6008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58C3AB5E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5921AE6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11EDD05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811DF23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BBB333" w14:textId="1F674B62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8" type="#_x0000_t202" style="position:absolute;left:50268;top:8930;width:6007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6794C6B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984434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7D640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A73DC14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42A7ABA" w14:textId="7E0A2E0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77" o:spid="_x0000_s1269" style="position:absolute;visibility:visible;mso-wrap-style:square" from="52808,7984" to="52840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<v:stroke joinstyle="miter"/>
                </v:line>
                <v:shape id="Text Box 90" o:spid="_x0000_s1270" type="#_x0000_t202" style="position:absolute;left:54262;top:7451;width:2718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<v:textbox>
                    <w:txbxContent>
                      <w:p w14:paraId="25DB3F65" w14:textId="77777777" w:rsidR="00387EFA" w:rsidRDefault="00387EFA" w:rsidP="00D8683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71BC12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ECF0A75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7D0F0E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5B7F724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1" type="#_x0000_t202" style="position:absolute;left:28691;top:311;width:2661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356AC994" w14:textId="472D237E" w:rsidR="00387EFA" w:rsidRDefault="00387EFA" w:rsidP="008C4516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Amb offset</w:t>
                        </w:r>
                      </w:p>
                    </w:txbxContent>
                  </v:textbox>
                </v:shape>
                <v:rect id="Rectangle 393" o:spid="_x0000_s1272" style="position:absolute;left:35085;top:8656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3" style="position:absolute;visibility:visible;mso-wrap-style:square" from="51084,8063" to="51116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4" style="position:absolute;visibility:visible;mso-wrap-style:square" from="35046,8070" to="3507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5" style="position:absolute;visibility:visible;mso-wrap-style:square" from="8906,8070" to="893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v:shape id="Text Box 90" o:spid="_x0000_s1276" type="#_x0000_t202" style="position:absolute;left:778;top:364;width:26613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3060AAF4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b) Producció &gt; Consum</w:t>
                        </w:r>
                      </w:p>
                      <w:p w14:paraId="078B2F7B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7" type="#_x0000_t202" style="position:absolute;left:3141;top:2884;width:5124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7F2BA1E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78" type="#_x0000_t202" style="position:absolute;left:18997;top:1824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fnPxQAAANwAAAAPAAAAZHJzL2Rvd25yZXYueG1sRI9Pi8Iw&#10;FMTvC36H8ARva6qy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BZUfnPxQAAANwAAAAP&#10;AAAAAAAAAAAAAAAAAAcCAABkcnMvZG93bnJldi54bWxQSwUGAAAAAAMAAwC3AAAA+QIAAAAA&#10;" filled="f" stroked="f" strokeweight=".5pt">
                  <v:textbox>
                    <w:txbxContent>
                      <w:p w14:paraId="3FC89FB5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E0275F" w14:textId="05579628" w:rsidR="00387EFA" w:rsidRDefault="00387EFA" w:rsidP="00244F94">
      <w:pPr>
        <w:pStyle w:val="Caption"/>
        <w:spacing w:before="0"/>
      </w:pPr>
      <w:bookmarkStart w:id="208" w:name="_Toc10844707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17</w:t>
      </w:r>
      <w:r w:rsidR="00E66735">
        <w:fldChar w:fldCharType="end"/>
      </w:r>
      <w:r>
        <w:t xml:space="preserve">. Predictiu </w:t>
      </w:r>
      <w:r w:rsidR="001F50CE">
        <w:t xml:space="preserve">base </w:t>
      </w:r>
      <w:r>
        <w:t>– Solució al problema b)</w:t>
      </w:r>
      <w:bookmarkEnd w:id="208"/>
    </w:p>
    <w:p w14:paraId="173E9D02" w14:textId="24CFD67E" w:rsidR="005E14CE" w:rsidRPr="005E14CE" w:rsidRDefault="005E14CE" w:rsidP="005E14CE">
      <w:pPr>
        <w:pStyle w:val="Heading4"/>
      </w:pPr>
      <w:bookmarkStart w:id="209" w:name="_Toc108200340"/>
      <w:r>
        <w:lastRenderedPageBreak/>
        <w:t>Versió final</w:t>
      </w:r>
      <w:bookmarkEnd w:id="209"/>
    </w:p>
    <w:p w14:paraId="1EF3359C" w14:textId="7D9BB7A5" w:rsidR="009A1BE5" w:rsidRDefault="005E14CE" w:rsidP="009E191D">
      <w:r>
        <w:t>Afegint tots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BB7680C" w:rsidR="00553361" w:rsidRDefault="00F0613E" w:rsidP="00C42658">
      <w:pPr>
        <w:pStyle w:val="ListParagraph"/>
      </w:pPr>
      <w:r>
        <w:t>Si el balanç net horari final predit</w:t>
      </w:r>
      <w:r w:rsidR="0021549C">
        <w:t xml:space="preserve"> </w:t>
      </w:r>
      <w:r>
        <w:t xml:space="preserve">és </w:t>
      </w:r>
      <w:r w:rsidR="00BB57D9">
        <w:t>igual o menor a un llindar mínim</w:t>
      </w:r>
      <w:r w:rsidR="0021549C">
        <w:t>,</w:t>
      </w:r>
      <w:r w:rsidR="0021549C" w:rsidRPr="0021549C">
        <w:t xml:space="preserve"> </w:t>
      </w:r>
      <w:r w:rsidR="0021549C">
        <w:t>comptant que apaguéssim la càrrega</w:t>
      </w:r>
      <w:r w:rsidR="00C92838">
        <w:t>, s’apaga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9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">
                <v:shape id="_x0000_s1280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81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2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3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4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5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6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0B857E90" w:rsidR="00956C43" w:rsidRPr="00422A96" w:rsidRDefault="00956C43" w:rsidP="00956C43">
      <w:pPr>
        <w:pStyle w:val="Caption"/>
      </w:pPr>
      <w:bookmarkStart w:id="210" w:name="_Toc10844707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18</w:t>
      </w:r>
      <w:r w:rsidR="00E66735">
        <w:fldChar w:fldCharType="end"/>
      </w:r>
      <w:r>
        <w:t>. Predictiu – Màquina d’estats per controlar una càrrega</w:t>
      </w:r>
      <w:bookmarkEnd w:id="210"/>
    </w:p>
    <w:p w14:paraId="0465435A" w14:textId="007FD909" w:rsidR="00E24DD5" w:rsidRDefault="00E24DD5" w:rsidP="00E24DD5">
      <w:pPr>
        <w:pStyle w:val="Heading3"/>
      </w:pPr>
      <w:bookmarkStart w:id="211" w:name="_Toc108200341"/>
      <w:bookmarkStart w:id="212" w:name="_Toc108207942"/>
      <w:r>
        <w:t>Dues càrregues</w:t>
      </w:r>
      <w:bookmarkEnd w:id="211"/>
      <w:bookmarkEnd w:id="212"/>
    </w:p>
    <w:p w14:paraId="0497E3D9" w14:textId="11004D15" w:rsidR="00AF3122" w:rsidRDefault="00126B9D" w:rsidP="00AF3122">
      <w:r>
        <w:t xml:space="preserve">Per controlar dues càrregues, </w:t>
      </w:r>
      <w:r w:rsidR="006B4E12">
        <w:t xml:space="preserve">podríem pensar que </w:t>
      </w:r>
      <w:r w:rsidR="00EF3BAC">
        <w:t>e</w:t>
      </w:r>
      <w:r w:rsidR="006B4E12">
        <w:t>s pot fer el mateix que en la histèresi</w:t>
      </w:r>
      <w:r w:rsidR="00426663">
        <w:t xml:space="preserve"> i gestionar les càrregues per separat</w:t>
      </w:r>
      <w:r w:rsidR="000755EA">
        <w:t>.</w:t>
      </w:r>
      <w:r w:rsidR="006B4E12">
        <w:t xml:space="preserve"> </w:t>
      </w:r>
      <w:r w:rsidR="000755EA">
        <w:t>P</w:t>
      </w:r>
      <w:r w:rsidR="00426663">
        <w:t xml:space="preserve">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1C6F2127">
                <wp:extent cx="5141595" cy="2794440"/>
                <wp:effectExtent l="0" t="0" r="1905" b="635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06412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265806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257189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10073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472752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/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479900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477018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477042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 rot="10800000" flipH="1" flipV="1">
                            <a:off x="3004024" y="321531"/>
                            <a:ext cx="222250" cy="904240"/>
                            <a:chOff x="0" y="0"/>
                            <a:chExt cx="222850" cy="905044"/>
                          </a:xfrm>
                        </wpg:grpSpPr>
                        <wps:wsp>
                          <wps:cNvPr id="384" name="Connector: Elbow 384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Straight Connector 386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7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">
                <v:shape id="_x0000_s1288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9" style="position:absolute;left:20270;top:20641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90" type="#_x0000_t202" style="position:absolute;left:32223;top:2658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91" type="#_x0000_t202" style="position:absolute;top:2571;width:18065;height:9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2" style="position:absolute;left:20270;top:10100;width:9758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3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4" style="position:absolute;left:30025;top:14727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5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6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26" o:spid="_x0000_s1297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8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299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0" style="position:absolute;left:18052;top:14799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1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2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3" type="#_x0000_t202" style="position:absolute;left:32256;top:14770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4" type="#_x0000_t202" style="position:absolute;left:41;top:14770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group id="Group 370" o:spid="_x0000_s1305" style="position:absolute;left:30040;top:3215;width:2222;height:9042;rotation:180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">
                  <v:shape id="Connector: Elbow 384" o:spid="_x0000_s130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" strokecolor="black [3213]" strokeweight="1pt">
                    <v:stroke endarrow="block"/>
                  </v:shape>
                  <v:line id="Straight Connector 386" o:spid="_x0000_s130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7F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HTqfsXHAAAA3AAA&#10;AA8AAAAAAAAAAAAAAAAABwIAAGRycy9kb3ducmV2LnhtbFBLBQYAAAAAAwADALcAAAD7AgAAAAA=&#10;" strokecolor="black [3213]" strokeweight="1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0A88227" w14:textId="2BD6FEF2" w:rsidR="005965FC" w:rsidRDefault="00426663" w:rsidP="006373A2">
      <w:pPr>
        <w:pStyle w:val="Caption"/>
      </w:pPr>
      <w:bookmarkStart w:id="213" w:name="_Toc10844707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19</w:t>
      </w:r>
      <w:r w:rsidR="00E66735">
        <w:fldChar w:fldCharType="end"/>
      </w:r>
      <w:r>
        <w:t>. Predictiu – Màquina d’estats per controlar dues càrregues</w:t>
      </w:r>
      <w:bookmarkEnd w:id="213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214" w:name="_Toc107070856"/>
      <w:bookmarkStart w:id="215" w:name="_Toc107070986"/>
      <w:bookmarkStart w:id="216" w:name="_Toc107354305"/>
      <w:bookmarkStart w:id="217" w:name="_Toc107779478"/>
      <w:bookmarkStart w:id="218" w:name="_Toc108200342"/>
      <w:bookmarkStart w:id="219" w:name="_Toc108207943"/>
      <w:bookmarkStart w:id="220" w:name="_Toc106819018"/>
      <w:bookmarkStart w:id="221" w:name="_Toc106819034"/>
      <w:r>
        <w:lastRenderedPageBreak/>
        <w:t>Simulador</w:t>
      </w:r>
      <w:bookmarkEnd w:id="214"/>
      <w:bookmarkEnd w:id="215"/>
      <w:bookmarkEnd w:id="216"/>
      <w:bookmarkEnd w:id="217"/>
      <w:bookmarkEnd w:id="218"/>
      <w:bookmarkEnd w:id="219"/>
    </w:p>
    <w:p w14:paraId="5B07AC9E" w14:textId="26C9CCC9" w:rsidR="00377ECD" w:rsidRDefault="00432252" w:rsidP="00377ECD">
      <w:r>
        <w:t xml:space="preserve">Abans d’implementar els algoritmes al món real, s’ha creat un </w:t>
      </w:r>
      <w:r w:rsidR="00535C0A">
        <w:t>programa</w:t>
      </w:r>
      <w:r w:rsidR="00A342A8">
        <w:t xml:space="preserve"> </w:t>
      </w:r>
      <w:r w:rsidR="00535C0A">
        <w:t>per simular</w:t>
      </w:r>
      <w:r w:rsidR="00A342A8">
        <w:t xml:space="preserve"> el sistema</w:t>
      </w:r>
      <w:r w:rsidR="006979AC">
        <w:t xml:space="preserve"> amb els diferents algoritmes i</w:t>
      </w:r>
      <w:r w:rsidR="00A342A8">
        <w:t xml:space="preserve"> </w:t>
      </w:r>
      <w:r w:rsidR="006979AC">
        <w:t>extreure’n</w:t>
      </w:r>
      <w:r w:rsidR="00A342A8">
        <w:t xml:space="preserve"> </w:t>
      </w:r>
      <w:r w:rsidR="006979AC">
        <w:t>resultats</w:t>
      </w:r>
      <w:r w:rsidR="003807FD">
        <w:t>,</w:t>
      </w:r>
      <w:r w:rsidR="006979AC">
        <w:t xml:space="preserve"> amb </w:t>
      </w:r>
      <w:r w:rsidR="005442C8">
        <w:t>l’objectiu</w:t>
      </w:r>
      <w:r w:rsidR="004869AC">
        <w:t xml:space="preserve"> </w:t>
      </w:r>
      <w:r w:rsidR="00535C0A">
        <w:t xml:space="preserve">de </w:t>
      </w:r>
      <w:r>
        <w:t xml:space="preserve">poder </w:t>
      </w:r>
      <w:r w:rsidR="000B6EDB">
        <w:t xml:space="preserve">veure </w:t>
      </w:r>
      <w:r>
        <w:t>el</w:t>
      </w:r>
      <w:r w:rsidR="00F729FD">
        <w:t>s</w:t>
      </w:r>
      <w:r>
        <w:t xml:space="preserve"> </w:t>
      </w:r>
      <w:r w:rsidR="00215684">
        <w:t>comportament</w:t>
      </w:r>
      <w:r w:rsidR="001B43E4">
        <w:t xml:space="preserve">s </w:t>
      </w:r>
      <w:r w:rsidR="005442C8">
        <w:t>del sistema i</w:t>
      </w:r>
      <w:r w:rsidR="001045A4">
        <w:t xml:space="preserve">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D838EBD" w:rsidR="00021DBB" w:rsidRDefault="00643C56" w:rsidP="00A342A8"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791C2688" w:rsidR="00665398" w:rsidRDefault="00665398" w:rsidP="00B128B5">
      <w:pPr>
        <w:pStyle w:val="ListParagraph"/>
      </w:pPr>
      <w:r>
        <w:t>S’han fet servir llibreries mai utilitzades anterio</w:t>
      </w:r>
      <w:r w:rsidR="00AF2079">
        <w:t>rment</w:t>
      </w:r>
      <w:r>
        <w:t>.</w:t>
      </w:r>
    </w:p>
    <w:p w14:paraId="6BD4DA86" w14:textId="72C3A30A" w:rsidR="00D0078C" w:rsidRDefault="00840533" w:rsidP="00B128B5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3B59A186" w:rsidR="00021DBB" w:rsidRDefault="00021DBB" w:rsidP="00B128B5">
      <w:pPr>
        <w:pStyle w:val="ListParagraph"/>
      </w:pPr>
      <w:r>
        <w:t xml:space="preserve">La </w:t>
      </w:r>
      <w:r w:rsidR="005030A5">
        <w:t xml:space="preserve">gran </w:t>
      </w:r>
      <w:r>
        <w:t>quantitat de dades i paràmetres que havia d’incloure.</w:t>
      </w:r>
    </w:p>
    <w:p w14:paraId="469360EE" w14:textId="6F461AA1" w:rsidR="00C851B0" w:rsidRDefault="00F6687F" w:rsidP="00B128B5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 xml:space="preserve">, </w:t>
      </w:r>
      <w:r w:rsidR="00B53D3E">
        <w:t>per minimitzar el temps de simulació</w:t>
      </w:r>
      <w:r w:rsidR="00C851B0">
        <w:t>.</w:t>
      </w:r>
    </w:p>
    <w:p w14:paraId="6F787338" w14:textId="14D4B4E2" w:rsidR="001C7DDC" w:rsidRDefault="001C7DDC" w:rsidP="00B128B5">
      <w:pPr>
        <w:pStyle w:val="ListParagraph"/>
      </w:pPr>
      <w:r>
        <w:t>S’ha fet que es puguin fer múltiples simulacions</w:t>
      </w:r>
      <w:r w:rsidR="00397D0F">
        <w:t xml:space="preserve"> on només varia un paràmetre de la configuració, això es po</w:t>
      </w:r>
      <w:r w:rsidR="008E1BF3">
        <w:t xml:space="preserve">den </w:t>
      </w:r>
      <w:r w:rsidR="00397D0F">
        <w:t>optimitzar els paràmetres dels algoritmes</w:t>
      </w:r>
      <w:r w:rsidR="007B5ED1">
        <w:t xml:space="preserve"> per a cada sistema real específic.</w:t>
      </w:r>
    </w:p>
    <w:p w14:paraId="02832DE9" w14:textId="7B24A038" w:rsidR="000B359D" w:rsidRDefault="00480BE5" w:rsidP="00B128B5">
      <w:pPr>
        <w:pStyle w:val="ListParagraph"/>
      </w:pPr>
      <w:r>
        <w:t>S</w:t>
      </w:r>
      <w:r w:rsidR="00021DBB">
        <w:t>’ha fet el màxim d’accessible a</w:t>
      </w:r>
      <w:r w:rsidR="00885BE1">
        <w:t xml:space="preserve"> l’</w:t>
      </w:r>
      <w:r w:rsidR="00021DBB">
        <w:t>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429ADB6B" w14:textId="23A6472C" w:rsidR="00C500FF" w:rsidRDefault="00C500FF" w:rsidP="004A691D">
      <w:pPr>
        <w:pStyle w:val="ListParagraph"/>
      </w:pPr>
      <w:r>
        <w:t>S’ha desenvolupat de forma iterativa, implementant les noves funcionalitats i algoritmes a mesura que han anat fent falta, ja que algunes d’elles no estaven marcades a l’inici.</w:t>
      </w:r>
    </w:p>
    <w:p w14:paraId="4FB5B164" w14:textId="3CD01B49" w:rsidR="00A342A8" w:rsidRDefault="00377ECD" w:rsidP="00A342A8">
      <w:r>
        <w:t>A</w:t>
      </w:r>
      <w:r w:rsidR="008E6032">
        <w:t xml:space="preserve"> </w:t>
      </w:r>
      <w:r>
        <w:t>part de simular el comportament</w:t>
      </w:r>
      <w:r w:rsidR="00A342A8">
        <w:t xml:space="preserve">, </w:t>
      </w:r>
      <w:r w:rsidR="00485F2E">
        <w:t>extreure’n</w:t>
      </w:r>
      <w:r w:rsidR="00A342A8">
        <w:t xml:space="preserve"> resultats i generar gràfiques, també s’ha fet que </w:t>
      </w:r>
      <w:r w:rsidR="00485F2E">
        <w:t>els</w:t>
      </w:r>
      <w:r w:rsidR="00A342A8">
        <w:t xml:space="preserve"> resultats i gràfiques es </w:t>
      </w:r>
      <w:r w:rsidR="00741651">
        <w:t xml:space="preserve">puguin </w:t>
      </w:r>
      <w:r w:rsidR="007104F3">
        <w:t>obtenir</w:t>
      </w:r>
      <w:r w:rsidR="00983C26">
        <w:t xml:space="preserve"> a partir de dades </w:t>
      </w:r>
      <w:r w:rsidR="00A342A8">
        <w:t>reals</w:t>
      </w:r>
      <w:r w:rsidR="00105140">
        <w:t>,</w:t>
      </w:r>
      <w:r w:rsidR="00A342A8">
        <w:t xml:space="preserve"> si </w:t>
      </w:r>
      <w:r w:rsidR="00657CC0">
        <w:t xml:space="preserve">aquestes </w:t>
      </w:r>
      <w:r w:rsidR="00A342A8">
        <w:t>tenen tota la informació que la simulació generaria, permetent així comparar la simulació amb el</w:t>
      </w:r>
      <w:r w:rsidR="001E5A33">
        <w:t xml:space="preserve"> comportament del</w:t>
      </w:r>
      <w:r w:rsidR="00A342A8">
        <w:t xml:space="preserve"> sistema real.</w:t>
      </w:r>
    </w:p>
    <w:p w14:paraId="729D5084" w14:textId="193E80A9" w:rsidR="00707626" w:rsidRDefault="00707626" w:rsidP="002D102A">
      <w:pPr>
        <w:pStyle w:val="Heading2"/>
      </w:pPr>
      <w:bookmarkStart w:id="222" w:name="_Toc108200343"/>
      <w:bookmarkStart w:id="223" w:name="_Toc108207944"/>
      <w:r>
        <w:t>Llenguatge i llibreries</w:t>
      </w:r>
      <w:bookmarkEnd w:id="222"/>
      <w:bookmarkEnd w:id="223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49C6F2A3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[5]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D949E6">
        <w:t xml:space="preserve">que </w:t>
      </w:r>
      <w:r w:rsidR="00346A5D">
        <w:t xml:space="preserve">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74BBD958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</w:t>
      </w:r>
      <w:r w:rsidR="00580551">
        <w:t>a</w:t>
      </w:r>
      <w:r>
        <w:t xml:space="preserve">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1C914F4A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9C489C" w:rsidRPr="009C489C">
            <w:rPr>
              <w:noProof/>
              <w:lang w:val="en-US"/>
            </w:rPr>
            <w:t>[6]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 xml:space="preserve">Python no té </w:t>
      </w:r>
      <w:r w:rsidR="00B2319B">
        <w:t>fama</w:t>
      </w:r>
      <w:r w:rsidR="00F01671">
        <w:t xml:space="preserve"> de ser un llenguatge </w:t>
      </w:r>
      <w:r w:rsidR="008F3936">
        <w:t xml:space="preserve">molt </w:t>
      </w:r>
      <w:r w:rsidR="00F01671">
        <w:t xml:space="preserve">eficient, però gràcies </w:t>
      </w:r>
      <w:r w:rsidR="0027152E">
        <w:t xml:space="preserve">al </w:t>
      </w:r>
      <w:r w:rsidR="00277D9A">
        <w:t>nucli de la llibreria</w:t>
      </w:r>
      <w:r w:rsidR="0027152E">
        <w:t>, que</w:t>
      </w:r>
      <w:r w:rsidR="00277D9A">
        <w:t xml:space="preserve">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 xml:space="preserve">actualment </w:t>
      </w:r>
      <w:r w:rsidR="00DC3523">
        <w:t>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t>MatPlotLib</w:t>
      </w:r>
    </w:p>
    <w:p w14:paraId="2FEC2579" w14:textId="2D5711BE" w:rsidR="008255E7" w:rsidRDefault="00EC12AA" w:rsidP="008255E7">
      <w:r w:rsidRPr="00EC12AA">
        <w:t>MatPlotLib</w:t>
      </w:r>
      <w:r>
        <w:t xml:space="preserve"> é</w:t>
      </w:r>
      <w:r w:rsidR="008255E7">
        <w:t>s una llibreria que permet crear gràfiques estàtiques, animades</w:t>
      </w:r>
      <w:r w:rsidR="009C63DB">
        <w:t xml:space="preserve"> </w:t>
      </w:r>
      <w:r w:rsidR="008255E7">
        <w:t xml:space="preserve">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[7]</w:t>
          </w:r>
          <w:r w:rsidR="00C65F4B">
            <w:fldChar w:fldCharType="end"/>
          </w:r>
        </w:sdtContent>
      </w:sdt>
      <w:r w:rsidR="00E92FF2">
        <w:t>. A més a més, permet treballa</w:t>
      </w:r>
      <w:r w:rsidR="00B172B0">
        <w:t>r</w:t>
      </w:r>
      <w:r w:rsidR="00E92FF2">
        <w:t xml:space="preserve">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A25DD19" w:rsidR="00C924E2" w:rsidRDefault="00C924E2" w:rsidP="00C924E2">
      <w:pPr>
        <w:pStyle w:val="TtolExemple"/>
      </w:pPr>
      <w:r>
        <w:lastRenderedPageBreak/>
        <w:t>P</w:t>
      </w:r>
      <w:r w:rsidRPr="00707626">
        <w:t>ySide6</w:t>
      </w:r>
    </w:p>
    <w:p w14:paraId="27CBA909" w14:textId="246B1420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9C489C" w:rsidRPr="009C489C">
            <w:rPr>
              <w:noProof/>
              <w:lang w:val="en-US"/>
            </w:rPr>
            <w:t>[8]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7A83A525" w:rsidR="00C924E2" w:rsidRDefault="00B87497" w:rsidP="00FF66FC">
      <w:pPr>
        <w:ind w:firstLine="0"/>
      </w:pPr>
      <w:r>
        <w:t xml:space="preserve">Les interfícies es poden programar manualment o dissenyar gràficament amb el programa Qt Designer, </w:t>
      </w:r>
      <w:r w:rsidR="0098132E">
        <w:t>que</w:t>
      </w:r>
      <w:r>
        <w:t xml:space="preserve"> </w:t>
      </w:r>
      <w:r w:rsidR="00845ADA">
        <w:t>també s’instal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60592A">
        <w:t xml:space="preserve"> </w:t>
      </w:r>
      <w:r w:rsidR="00845ADA">
        <w:t>a</w:t>
      </w:r>
      <w:r w:rsidR="00E1561D">
        <w:t xml:space="preserve"> l’</w:t>
      </w:r>
      <w:r w:rsidR="00845ADA">
        <w:t>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980155">
        <w:t>r</w:t>
      </w:r>
      <w:r w:rsidR="00845ADA">
        <w:t xml:space="preserve"> </w:t>
      </w:r>
      <w:r w:rsidR="00F73226">
        <w:t>la llibreria</w:t>
      </w:r>
      <w:r>
        <w:t xml:space="preserve">. </w:t>
      </w:r>
      <w:r w:rsidR="00762B8F">
        <w:t xml:space="preserve">Una vegada </w:t>
      </w:r>
      <w:r w:rsidR="00434DEF">
        <w:t>dissenya</w:t>
      </w:r>
      <w:r w:rsidR="00762B8F">
        <w:t>des</w:t>
      </w:r>
      <w:r w:rsidR="00434DEF">
        <w:t xml:space="preserve"> les interfícies</w:t>
      </w:r>
      <w:r w:rsidR="00762B8F">
        <w:t xml:space="preserve"> amb</w:t>
      </w:r>
      <w:r w:rsidR="004C375C">
        <w:t xml:space="preserve"> </w:t>
      </w:r>
      <w:r w:rsidR="00762B8F">
        <w:t>Qt Designer</w:t>
      </w:r>
      <w:r w:rsidR="00394D37">
        <w:t>,</w:t>
      </w:r>
      <w:r>
        <w:t xml:space="preserve">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67A72244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D74B4A">
        <w:t xml:space="preserve"> 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9C489C" w:rsidRPr="009C489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r w:rsidR="006B40F6">
        <w:t xml:space="preserve">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[12]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224" w:name="_Toc108200344"/>
      <w:bookmarkStart w:id="225" w:name="_Toc108207945"/>
      <w:r>
        <w:t>I</w:t>
      </w:r>
      <w:r w:rsidR="005D3E8B">
        <w:t>mplementació</w:t>
      </w:r>
      <w:r w:rsidR="00B700A0">
        <w:t xml:space="preserve"> del simulador (programa)</w:t>
      </w:r>
      <w:bookmarkEnd w:id="224"/>
      <w:bookmarkEnd w:id="225"/>
    </w:p>
    <w:p w14:paraId="6DCAF317" w14:textId="6999753E" w:rsidR="00364D93" w:rsidRDefault="00634CDC" w:rsidP="00364D93">
      <w:r>
        <w:t>A</w:t>
      </w:r>
      <w:r w:rsidR="00D27036">
        <w:t xml:space="preserve"> l’</w:t>
      </w:r>
      <w:r>
        <w:t>in</w:t>
      </w:r>
      <w:r w:rsidR="001B4A50">
        <w:t>ici, el simulador era un sol fitxer</w:t>
      </w:r>
      <w:r w:rsidR="00DB3459">
        <w:t>. Això era pràctic</w:t>
      </w:r>
      <w:r w:rsidR="000565D4">
        <w:t xml:space="preserve">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21E8CEA">
                <wp:extent cx="4965700" cy="3215005"/>
                <wp:effectExtent l="0" t="0" r="6350" b="444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345755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82929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268221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30756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34574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2682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7277" y="226726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30525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30665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127210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618563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956210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477553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649562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>
                            <a:off x="1401277" y="516755"/>
                            <a:ext cx="12700" cy="192150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516755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516739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516739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516755"/>
                            <a:ext cx="1865" cy="959496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516755"/>
                            <a:ext cx="1865" cy="1439455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</wps:cNvCnPr>
                        <wps:spPr>
                          <a:xfrm rot="16200000" flipV="1">
                            <a:off x="714086" y="2192069"/>
                            <a:ext cx="148518" cy="18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516729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16200000" flipH="1">
                            <a:off x="2468377" y="930160"/>
                            <a:ext cx="960" cy="3359161"/>
                          </a:xfrm>
                          <a:prstGeom prst="bentConnector3">
                            <a:avLst>
                              <a:gd name="adj1" fmla="val 46584375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>
                            <a:off x="1598607" y="2438261"/>
                            <a:ext cx="2549831" cy="171960"/>
                          </a:xfrm>
                          <a:prstGeom prst="bentConnector4">
                            <a:avLst>
                              <a:gd name="adj1" fmla="val 1083"/>
                              <a:gd name="adj2" fmla="val 27371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223389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80010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945522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959160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8" editas="canvas" style="width:391pt;height:253.15pt;mso-position-horizontal-relative:char;mso-position-vertical-relative:line" coordsize="49657,32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">
                <v:shape id="_x0000_s1309" type="#_x0000_t75" style="position:absolute;width:49657;height:32150;visibility:visible;mso-wrap-style:square" filled="t">
                  <v:fill o:detectmouseclick="t"/>
                  <v:path o:connecttype="none"/>
                </v:shape>
                <v:roundrect id="Rectangle: Rounded Corners 450" o:spid="_x0000_s1310" style="position:absolute;left:1964;top:3457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11" style="position:absolute;left:35364;top:829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2" style="position:absolute;left:35364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3" style="position:absolute;left:35364;top:1307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4" style="position:absolute;left:35364;top:3457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5" style="position:absolute;left:18559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6" style="position:absolute;left:1772;top:2267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7" style="position:absolute;left:1754;top:17852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8" style="position:absolute;left:1754;top:130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9" style="position:absolute;left:18559;top:178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20" style="position:absolute;left:18559;top:1306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21" type="#_x0000_t32" style="position:absolute;left:24679;top:21272;width:0;height:1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2" type="#_x0000_t32" style="position:absolute;left:30799;top:16185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3" type="#_x0000_t32" style="position:absolute;left:30799;top:19562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4" type="#_x0000_t32" style="position:absolute;left:30798;top:14775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5" type="#_x0000_t32" style="position:absolute;left:41484;top:16495;width:0;height:6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6" type="#_x0000_t34" style="position:absolute;left:14012;top:5167;width:127;height:192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" adj="388800" strokecolor="black [3213]">
                  <v:stroke endarrow="block"/>
                </v:shape>
                <v:shape id="Connector: Elbow 290" o:spid="_x0000_s1327" type="#_x0000_t34" style="position:absolute;left:14012;top:5167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8" type="#_x0000_t34" style="position:absolute;left:14012;top:5167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9" type="#_x0000_t34" style="position:absolute;left:14012;top:5167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30" type="#_x0000_t34" style="position:absolute;left:13994;top:5167;width:18;height:95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31" type="#_x0000_t34" style="position:absolute;left:13994;top:5167;width:18;height:143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2" type="#_x0000_t34" style="position:absolute;left:7140;top:21921;width:1485;height: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" strokecolor="black [3213]">
                  <v:stroke endarrow="block"/>
                </v:shape>
                <v:shape id="Connector: Elbow 296" o:spid="_x0000_s1333" type="#_x0000_t34" style="position:absolute;left:14012;top:5167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4" type="#_x0000_t34" style="position:absolute;left:24683;top:9301;width:10;height:335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" adj="10062225" strokecolor="black [3213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302" o:spid="_x0000_s1335" type="#_x0000_t35" style="position:absolute;left:15986;top:24382;width:25498;height:17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" adj="234,59122" strokecolor="black [3213]">
                  <v:stroke endarrow="block"/>
                </v:shape>
                <v:roundrect id="Rectangle: Rounded Corners 457" o:spid="_x0000_s1336" style="position:absolute;left:33989;top:2233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7" type="#_x0000_t202" style="position:absolute;left:4204;top:800;width:787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8" type="#_x0000_t202" style="position:absolute;left:4;top:9455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9" type="#_x0000_t202" style="position:absolute;left:17272;top:9591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2C8C8E8F" w:rsidR="00811A30" w:rsidRPr="00811A30" w:rsidRDefault="00811A30" w:rsidP="00811A30">
      <w:pPr>
        <w:pStyle w:val="Caption"/>
      </w:pPr>
      <w:bookmarkStart w:id="226" w:name="_Toc10844707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Simulador – Dependència entre mòduls</w:t>
      </w:r>
      <w:bookmarkEnd w:id="226"/>
    </w:p>
    <w:p w14:paraId="4D056C93" w14:textId="77777777" w:rsidR="00227CF9" w:rsidRDefault="00227CF9" w:rsidP="00E445D7"/>
    <w:p w14:paraId="0943D29C" w14:textId="549AB35D" w:rsidR="009C2553" w:rsidRDefault="008D059B" w:rsidP="00DC7ABD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3849C1">
        <w:t xml:space="preserve">entrarem en </w:t>
      </w:r>
      <w:r w:rsidR="00404566">
        <w:t xml:space="preserve">el </w:t>
      </w:r>
      <w:r w:rsidR="003849C1">
        <w:t xml:space="preserve">detall </w:t>
      </w:r>
      <w:r w:rsidR="00F87C0F">
        <w:t>d’</w:t>
      </w:r>
      <w:r w:rsidR="00F82948">
        <w:t>implemen</w:t>
      </w:r>
      <w:r w:rsidR="00F87C0F">
        <w:t>tació</w:t>
      </w:r>
      <w:r w:rsidR="000429AB">
        <w:t xml:space="preserve"> </w:t>
      </w:r>
      <w:r w:rsidR="000E2CF0">
        <w:t xml:space="preserve">del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0B038D">
        <w:t xml:space="preserve">es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DC7ABD">
        <w:t>Per la resta de mòduls</w:t>
      </w:r>
      <w:r w:rsidR="00C94FED">
        <w:t xml:space="preserve"> </w:t>
      </w:r>
      <w:r w:rsidR="00DC7ABD">
        <w:t>explicarem què ofereix</w:t>
      </w:r>
      <w:r w:rsidR="0061179B">
        <w:t>en</w:t>
      </w:r>
      <w:r w:rsidR="00DC7ABD">
        <w:t xml:space="preserve"> per contextualitzar la implementació del programa.</w:t>
      </w:r>
    </w:p>
    <w:p w14:paraId="6BC178E8" w14:textId="45E45719" w:rsidR="00A1122F" w:rsidRDefault="00C35900" w:rsidP="00E445D7">
      <w:pPr>
        <w:rPr>
          <w:i/>
          <w:iCs/>
        </w:rPr>
      </w:pPr>
      <w:r>
        <w:t>L’avantatge d</w:t>
      </w:r>
      <w:r w:rsidR="006926FE">
        <w:t>’</w:t>
      </w:r>
      <w:r>
        <w:t xml:space="preserve">estar programat en Python, és que és </w:t>
      </w:r>
      <w:r w:rsidR="00C332EB">
        <w:t xml:space="preserve">un </w:t>
      </w:r>
      <w:r>
        <w:t>llenguatge de molt alt nivell, així que si es vol veure</w:t>
      </w:r>
      <w:r w:rsidR="00B051A9">
        <w:t xml:space="preserve"> com s’ha</w:t>
      </w:r>
      <w:r w:rsidR="00F21288">
        <w:t xml:space="preserve">n </w:t>
      </w:r>
      <w:r w:rsidR="00B051A9">
        <w:t>implementat</w:t>
      </w:r>
      <w:r w:rsidR="00F21288">
        <w:t xml:space="preserve"> els mòduls</w:t>
      </w:r>
      <w:r w:rsidR="00B051A9">
        <w:t xml:space="preserve">, es pot llegir el codi de </w:t>
      </w:r>
      <w:r w:rsidR="00C64290">
        <w:t>cada un</w:t>
      </w:r>
      <w:r w:rsidR="009B31DE">
        <w:t xml:space="preserve">. El programa es troba dins la carpeta </w:t>
      </w:r>
      <w:r w:rsidR="009B31DE" w:rsidRPr="008D059B">
        <w:rPr>
          <w:i/>
          <w:iCs/>
        </w:rPr>
        <w:t>./sim</w:t>
      </w:r>
      <w:r w:rsidR="009B31DE">
        <w:t xml:space="preserve"> i els mòduls dins la carpeta </w:t>
      </w:r>
      <w:r w:rsidR="009B31DE" w:rsidRPr="008D059B">
        <w:rPr>
          <w:i/>
          <w:iCs/>
        </w:rPr>
        <w:t>./sim</w:t>
      </w:r>
      <w:r w:rsidR="009B31DE">
        <w:rPr>
          <w:i/>
          <w:iCs/>
        </w:rPr>
        <w:t>/lib.</w:t>
      </w:r>
    </w:p>
    <w:p w14:paraId="5B279604" w14:textId="77777777" w:rsidR="00A1122F" w:rsidRDefault="00A1122F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4AEA3649" w14:textId="626B05A4" w:rsidR="00B46255" w:rsidRDefault="00DA5EE4" w:rsidP="00E658BD">
      <w:pPr>
        <w:pStyle w:val="TtolExemple"/>
      </w:pPr>
      <w:r w:rsidRPr="00B46255">
        <w:lastRenderedPageBreak/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65CF0CFA" w:rsidR="00661DDD" w:rsidRDefault="001D7A27" w:rsidP="00381833">
      <w:r w:rsidRPr="0010720B">
        <w:t>La</w:t>
      </w:r>
      <w:r w:rsidR="0033130B">
        <w:t xml:space="preserve"> </w:t>
      </w:r>
      <w:r w:rsidR="0033130B" w:rsidRPr="0010720B">
        <w:t>classe</w:t>
      </w:r>
      <w:r w:rsidR="0033130B" w:rsidRPr="00B46255">
        <w:rPr>
          <w:sz w:val="20"/>
          <w:szCs w:val="20"/>
        </w:rPr>
        <w:t xml:space="preserve">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</w:t>
      </w:r>
      <w:r w:rsidR="00661DDD" w:rsidRPr="00661DDD">
        <w:rPr>
          <w:rStyle w:val="CodeChar"/>
        </w:rPr>
        <w:t>HysteresisConfig, MinOnTimeConfig, TimeToConsume</w:t>
      </w:r>
      <w:r w:rsidR="001865CC">
        <w:t xml:space="preserve"> representen les configuracions de cada algoritme implementat.</w:t>
      </w:r>
    </w:p>
    <w:p w14:paraId="32448E03" w14:textId="19580026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 xml:space="preserve">no un </w:t>
      </w:r>
      <w:r w:rsidR="00E27EE6">
        <w:t>número</w:t>
      </w:r>
      <w:r w:rsidR="00F76375">
        <w:t xml:space="preserve">, </w:t>
      </w:r>
      <w:r w:rsidR="00E658BD">
        <w:t>s’ha</w:t>
      </w:r>
      <w:r w:rsidR="00F76375">
        <w:t xml:space="preserve"> representa</w:t>
      </w:r>
      <w:r w:rsidR="00943162">
        <w:t>t</w:t>
      </w:r>
      <w:r w:rsidR="00F76375">
        <w:t xml:space="preserve">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4DCC5914" w14:textId="26C07FDB" w:rsidR="00C521D6" w:rsidRDefault="001D7A27" w:rsidP="001A27A6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3306EA">
        <w:t xml:space="preserve">. </w:t>
      </w:r>
      <w:r w:rsidR="001A081B">
        <w:t>A</w:t>
      </w:r>
      <w:r w:rsidR="00D723DB">
        <w:t xml:space="preserve">quest comprova que el </w:t>
      </w:r>
      <w:r w:rsidR="00D723DB" w:rsidRPr="005D1D88">
        <w:t>dataframe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>passa a</w:t>
      </w:r>
      <w:r w:rsidR="005D1D88">
        <w:t xml:space="preserve"> l’</w:t>
      </w:r>
      <w:r w:rsidR="00D164F9">
        <w:t xml:space="preserve">inicialitzar la classe </w:t>
      </w:r>
      <w:r w:rsidR="00D723DB">
        <w:t>tingui les columnes necessàries</w:t>
      </w:r>
      <w:r w:rsidR="00C521D6">
        <w:t>.</w:t>
      </w:r>
      <w:r w:rsidR="00C521D6" w:rsidRPr="00C521D6">
        <w:t xml:space="preserve"> </w:t>
      </w:r>
      <w:r w:rsidR="00C521D6">
        <w:t>També ofereix alguns mètodes útils.</w:t>
      </w:r>
      <w:r w:rsidR="001A27A6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</w:tblGrid>
      <w:tr w:rsidR="002442DA" w:rsidRPr="002F1639" w14:paraId="043B7FE8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5A8CC1" w14:textId="697DCC44" w:rsidR="002442DA" w:rsidRPr="002442DA" w:rsidRDefault="0019596D" w:rsidP="0019596D">
            <w:pPr>
              <w:pStyle w:val="Taula"/>
            </w:pPr>
            <w:r>
              <w:t>N</w:t>
            </w:r>
            <w:r w:rsidR="002442DA">
              <w:t>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D68F12" w14:textId="6BEA3ED0" w:rsidR="002442DA" w:rsidRPr="002F1639" w:rsidRDefault="00986093" w:rsidP="00A561F0">
            <w:pPr>
              <w:pStyle w:val="Taula"/>
            </w:pPr>
            <w:r>
              <w:t>T</w:t>
            </w:r>
            <w:r w:rsidR="002442DA">
              <w:t>ipus</w:t>
            </w:r>
          </w:p>
        </w:tc>
      </w:tr>
      <w:tr w:rsidR="002442DA" w14:paraId="5C1F392C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B0CC503" w14:textId="0B440A8F" w:rsidR="002442DA" w:rsidRPr="002442DA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t</w:t>
            </w:r>
            <w:r w:rsidRPr="002442DA">
              <w:rPr>
                <w:i/>
                <w:iCs/>
                <w:sz w:val="18"/>
                <w:szCs w:val="18"/>
              </w:rPr>
              <w:t>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3EF111B" w14:textId="21E11D6D" w:rsidR="002442DA" w:rsidRPr="00837AF9" w:rsidRDefault="000460F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d</w:t>
            </w:r>
            <w:r w:rsidR="002442DA" w:rsidRPr="00837AF9">
              <w:rPr>
                <w:i/>
                <w:iCs/>
                <w:sz w:val="18"/>
                <w:szCs w:val="18"/>
                <w:lang w:val="en-US"/>
              </w:rPr>
              <w:t>atetime.date</w:t>
            </w:r>
          </w:p>
        </w:tc>
      </w:tr>
      <w:tr w:rsidR="002442DA" w14:paraId="01109F5D" w14:textId="77777777" w:rsidTr="002442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85C24E" w14:textId="2DE66327" w:rsidR="002442DA" w:rsidRPr="002442DA" w:rsidRDefault="002442DA" w:rsidP="00A561F0">
            <w:pPr>
              <w:pStyle w:val="Taula"/>
              <w:rPr>
                <w:i/>
                <w:iCs/>
              </w:rPr>
            </w:pPr>
            <w:r w:rsidRPr="002442DA">
              <w:rPr>
                <w:i/>
                <w:iCs/>
              </w:rPr>
              <w:t>powerP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F7BD7E4" w14:textId="7B5668DA" w:rsidR="002442DA" w:rsidRPr="00837AF9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float, int</w:t>
            </w:r>
          </w:p>
        </w:tc>
      </w:tr>
    </w:tbl>
    <w:p w14:paraId="6FA13083" w14:textId="085640F0" w:rsidR="00231EB3" w:rsidRDefault="00231EB3" w:rsidP="00231EB3">
      <w:pPr>
        <w:pStyle w:val="Caption"/>
      </w:pPr>
      <w:bookmarkStart w:id="227" w:name="_Toc108207897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 Columnes de DataFrameIn</w:t>
      </w:r>
      <w:bookmarkEnd w:id="227"/>
    </w:p>
    <w:p w14:paraId="2A8BF6A1" w14:textId="77777777" w:rsidR="00205E33" w:rsidRPr="00205E33" w:rsidRDefault="00205E33" w:rsidP="00205E33"/>
    <w:p w14:paraId="7162EB44" w14:textId="28985083" w:rsidR="0064378C" w:rsidRPr="009B656E" w:rsidRDefault="001D7A27" w:rsidP="009B656E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BC5761">
        <w:t xml:space="preserve">Aquest comprova que el </w:t>
      </w:r>
      <w:r w:rsidR="00BC5761" w:rsidRPr="005D1D88">
        <w:t>dataframe</w:t>
      </w:r>
      <w:r w:rsidR="00BC5761">
        <w:rPr>
          <w:i/>
          <w:iCs/>
        </w:rPr>
        <w:t xml:space="preserve"> </w:t>
      </w:r>
      <w:r w:rsidR="00BC5761" w:rsidRPr="00D723DB">
        <w:t>que</w:t>
      </w:r>
      <w:r w:rsidR="00BC5761">
        <w:t xml:space="preserve"> se li passa a l’inicialitzar la classe tingui</w:t>
      </w:r>
      <w:r w:rsidR="00FA6F5C">
        <w:t xml:space="preserve">, com a mínim, les </w:t>
      </w:r>
      <w:r w:rsidR="00BC5761">
        <w:t xml:space="preserve">columnes </w:t>
      </w:r>
      <w:r w:rsidR="00FA6F5C">
        <w:t>per poder calcular les columnes que faltarien per poder calcular els resultats.</w:t>
      </w:r>
      <w:r w:rsidR="009B656E">
        <w:t xml:space="preserve"> </w:t>
      </w:r>
      <w:r w:rsidR="00F864BF">
        <w:t xml:space="preserve">A més a més, al ser subclasse de </w:t>
      </w:r>
      <w:r w:rsidR="00F864BF" w:rsidRPr="00F864BF">
        <w:rPr>
          <w:rStyle w:val="CodeChar"/>
        </w:rPr>
        <w:t>DataFrameIn</w:t>
      </w:r>
      <w:r w:rsidR="00F864BF">
        <w:t xml:space="preserve"> significa que també serveix per fer simulacions</w:t>
      </w:r>
      <w:r w:rsidR="00BF4DA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  <w:gridCol w:w="972"/>
        <w:gridCol w:w="1854"/>
      </w:tblGrid>
      <w:tr w:rsidR="00D05DC6" w:rsidRPr="002F1639" w14:paraId="68353019" w14:textId="1B682866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D1A7E" w14:textId="65161C5D" w:rsidR="00D05DC6" w:rsidRPr="002442DA" w:rsidRDefault="00D05DC6" w:rsidP="00A561F0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E1C01" w14:textId="2B0756FE" w:rsidR="00D05DC6" w:rsidRPr="002F1639" w:rsidRDefault="00D05DC6" w:rsidP="00A561F0">
            <w:pPr>
              <w:pStyle w:val="Taula"/>
            </w:pPr>
            <w:r>
              <w:t>Tipus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C2BA3B9" w14:textId="71E2EBF9" w:rsidR="00D05DC6" w:rsidRDefault="00D05DC6" w:rsidP="00A561F0">
            <w:pPr>
              <w:pStyle w:val="Taula"/>
            </w:pPr>
            <w:r>
              <w:t>Opcionals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5E29F5C" w14:textId="1EAEC5F1" w:rsidR="00D05DC6" w:rsidRDefault="00D05DC6" w:rsidP="00A561F0">
            <w:pPr>
              <w:pStyle w:val="Taula"/>
            </w:pPr>
            <w:r>
              <w:t>Funció que la calcula</w:t>
            </w:r>
          </w:p>
        </w:tc>
      </w:tr>
      <w:tr w:rsidR="00D05DC6" w14:paraId="741C0328" w14:textId="620838C7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8311D6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E502804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datetime.date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C3319D7" w14:textId="0B5C63BC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0771883" w14:textId="67F8D558" w:rsidR="00D05DC6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</w:t>
            </w:r>
          </w:p>
        </w:tc>
      </w:tr>
      <w:tr w:rsidR="00D05DC6" w14:paraId="7FD74555" w14:textId="23F43AD9" w:rsidTr="00B20C71">
        <w:trPr>
          <w:jc w:val="center"/>
        </w:trPr>
        <w:tc>
          <w:tcPr>
            <w:tcW w:w="0" w:type="auto"/>
            <w:vAlign w:val="center"/>
          </w:tcPr>
          <w:p w14:paraId="218B3CA8" w14:textId="087B51E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bottom w:val="single" w:sz="4" w:space="0" w:color="auto"/>
            </w:tcBorders>
            <w:vAlign w:val="center"/>
          </w:tcPr>
          <w:p w14:paraId="75A2C11C" w14:textId="420D8BC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float, int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FB28EA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B8267F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64DD4CA7" w14:textId="04DBD729" w:rsidTr="00B20C71">
        <w:trPr>
          <w:jc w:val="center"/>
        </w:trPr>
        <w:tc>
          <w:tcPr>
            <w:tcW w:w="0" w:type="auto"/>
            <w:vAlign w:val="center"/>
          </w:tcPr>
          <w:p w14:paraId="6AEADF3B" w14:textId="6DB7B68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F82B818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1D4A48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0DA04C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5BBB8FFD" w14:textId="46F5372E" w:rsidTr="00B20C71">
        <w:trPr>
          <w:jc w:val="center"/>
        </w:trPr>
        <w:tc>
          <w:tcPr>
            <w:tcW w:w="0" w:type="auto"/>
            <w:vAlign w:val="center"/>
          </w:tcPr>
          <w:p w14:paraId="32AA9B76" w14:textId="45C63ACD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61AC31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3A6A51D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4852BC1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7CC002E" w14:textId="2906EEF7" w:rsidTr="00B20C71">
        <w:trPr>
          <w:jc w:val="center"/>
        </w:trPr>
        <w:tc>
          <w:tcPr>
            <w:tcW w:w="0" w:type="auto"/>
            <w:vAlign w:val="center"/>
          </w:tcPr>
          <w:p w14:paraId="6FFC3922" w14:textId="4ED3A54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28BC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99DC306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A0A3215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07549B8" w14:textId="442FF385" w:rsidTr="00B20C71">
        <w:trPr>
          <w:jc w:val="center"/>
        </w:trPr>
        <w:tc>
          <w:tcPr>
            <w:tcW w:w="0" w:type="auto"/>
            <w:vAlign w:val="center"/>
          </w:tcPr>
          <w:p w14:paraId="586441AC" w14:textId="4FDA823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938508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28B857C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E9E0F60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0F3CE3D2" w14:textId="10C0E2D1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74095BFB" w14:textId="5FB79C5F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61A962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4FE6A3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52CA3907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2BDCD8D" w14:textId="32FA97D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F69655" w14:textId="03C5E7CB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powerA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CF202CF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B62A76C" w14:textId="03AE79A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Si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A0B65A" w14:textId="3DD63484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calc_powerAG</w:t>
            </w:r>
          </w:p>
        </w:tc>
      </w:tr>
      <w:tr w:rsidR="00D05DC6" w14:paraId="57460602" w14:textId="7A8075F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337536B" w14:textId="1180AE3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powerG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C882B20" w14:textId="086A21FA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EEB631B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2D3A1AFC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7697DBB" w14:textId="292A0D71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EB4AC3" w14:textId="19FDBF95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powerCM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B9FFA00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3469FB3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</w:tcPr>
          <w:p w14:paraId="4D525E00" w14:textId="5C1639E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calc_powerCM</w:t>
            </w:r>
          </w:p>
        </w:tc>
      </w:tr>
      <w:tr w:rsidR="00A61FFC" w14:paraId="7292AF00" w14:textId="6BECF772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732AE69" w14:textId="67405BE5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energyAB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E59EEC1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B291835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5164C973" w14:textId="77777777" w:rsidR="00A61FFC" w:rsidRPr="00EF1DE4" w:rsidRDefault="00A61FFC" w:rsidP="00A61FFC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split_energyB o</w:t>
            </w:r>
          </w:p>
          <w:p w14:paraId="7CDDBB42" w14:textId="22911F0A" w:rsidR="00A61FFC" w:rsidRPr="00EF1DE4" w:rsidRDefault="00A61FFC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A61FFC" w14:paraId="720B2EEB" w14:textId="6165D41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2530145B" w14:textId="65A6E85D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energyGD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089B390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DBA603E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</w:tcPr>
          <w:p w14:paraId="1A85DBE9" w14:textId="211C9130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  <w:tr w:rsidR="00EF1DE4" w14:paraId="4D4C5417" w14:textId="1C52288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77913B5" w14:textId="698DB500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F5DB32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</w:tcBorders>
          </w:tcPr>
          <w:p w14:paraId="24E70234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16EA77D3" w14:textId="33A89A5A" w:rsidR="00EF1DE4" w:rsidRPr="00EF1DE4" w:rsidRDefault="00EF1DE4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EF1DE4" w14:paraId="742C814C" w14:textId="3C03A1E2" w:rsidTr="00B20C7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1B21056" w14:textId="644F1AD6" w:rsidR="00EF1DE4" w:rsidRPr="002442DA" w:rsidRDefault="00EF1DE4" w:rsidP="00D05DC6">
            <w:pPr>
              <w:pStyle w:val="Taula"/>
              <w:rPr>
                <w:i/>
                <w:iCs/>
              </w:rPr>
            </w:pPr>
            <w:r w:rsidRPr="00D05DC6">
              <w:rPr>
                <w:i/>
                <w:iCs/>
              </w:rPr>
              <w:t>energyP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729A85B" w14:textId="63DB002C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517E162A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726638D6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</w:tbl>
    <w:p w14:paraId="365A044B" w14:textId="0D977240" w:rsidR="00D575EA" w:rsidRDefault="00B660D4" w:rsidP="00D575EA">
      <w:pPr>
        <w:pStyle w:val="Caption"/>
      </w:pPr>
      <w:bookmarkStart w:id="228" w:name="_Toc10820789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>. Columnes de DataFrame</w:t>
      </w:r>
      <w:r w:rsidR="001A4E94">
        <w:t>Out</w:t>
      </w:r>
      <w:bookmarkEnd w:id="228"/>
    </w:p>
    <w:p w14:paraId="2E68BF8E" w14:textId="77777777" w:rsidR="002B688B" w:rsidRDefault="002B688B" w:rsidP="00D575EA"/>
    <w:p w14:paraId="21236F7E" w14:textId="0209009A" w:rsidR="00835D55" w:rsidRPr="00D575EA" w:rsidRDefault="00E05580" w:rsidP="00D575EA">
      <w:pPr>
        <w:rPr>
          <w:sz w:val="20"/>
          <w:szCs w:val="18"/>
        </w:rPr>
      </w:pPr>
      <w:r>
        <w:t>Quan s’importen les dades en el simulador, a partir de un .</w:t>
      </w:r>
      <w:r w:rsidRPr="00E05580">
        <w:rPr>
          <w:i/>
          <w:iCs/>
        </w:rPr>
        <w:t>csv</w:t>
      </w:r>
      <w:r w:rsidR="001F52B8">
        <w:rPr>
          <w:i/>
          <w:iCs/>
        </w:rPr>
        <w:t>,</w:t>
      </w:r>
      <w:r w:rsidR="001F52B8">
        <w:t xml:space="preserve"> es mira si és poden guardar en un objecte </w:t>
      </w:r>
      <w:r w:rsidR="001F52B8" w:rsidRPr="00113DD3">
        <w:rPr>
          <w:rStyle w:val="CodeChar"/>
        </w:rPr>
        <w:t>DataFrameOut</w:t>
      </w:r>
      <w:r w:rsidR="001F52B8">
        <w:t xml:space="preserve"> o com a mínim en un </w:t>
      </w:r>
      <w:r w:rsidR="001F52B8" w:rsidRPr="00113DD3">
        <w:rPr>
          <w:rStyle w:val="CodeChar"/>
        </w:rPr>
        <w:t>DataFrameIn</w:t>
      </w:r>
      <w:r w:rsidR="00196AC7">
        <w:t>, per validar que és poden fer servir</w:t>
      </w:r>
      <w:r w:rsidR="00631B1D">
        <w:t xml:space="preserve"> per simular i calcular resultats.</w:t>
      </w:r>
      <w:r w:rsidR="00835D55">
        <w:br w:type="page"/>
      </w:r>
    </w:p>
    <w:p w14:paraId="144C4CFE" w14:textId="13A7A2F6" w:rsidR="00160EC1" w:rsidRPr="00F535C9" w:rsidRDefault="00160EC1" w:rsidP="00F535C9">
      <w:pPr>
        <w:pStyle w:val="TtolExemple"/>
      </w:pPr>
      <w:r w:rsidRPr="00160EC1">
        <w:lastRenderedPageBreak/>
        <w:t>Load.py</w:t>
      </w:r>
    </w:p>
    <w:p w14:paraId="76A184B1" w14:textId="0A47B10F" w:rsidR="00AB05F5" w:rsidRDefault="00E52469" w:rsidP="00D64E32">
      <w:r>
        <w:t xml:space="preserve">Emulen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</w:t>
      </w:r>
      <w:r w:rsidR="00C77A24">
        <w:t>engegar</w:t>
      </w:r>
      <w:r w:rsidR="00E72398">
        <w:t xml:space="preserve"> i apagar</w:t>
      </w:r>
      <w:r w:rsidR="00C77A24">
        <w:t xml:space="preserve">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06314BEC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>Gràcies a aquesta classe</w:t>
      </w:r>
      <w:r w:rsidR="00E22075">
        <w:t>,</w:t>
      </w:r>
      <w:r>
        <w:t xml:space="preserve">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6784032F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</w:t>
      </w:r>
      <w:r w:rsidR="007845C8">
        <w:t>vegades</w:t>
      </w:r>
      <w:r w:rsidR="003A75BF">
        <w:t xml:space="preserve">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29E4E80D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6B56A7">
        <w:t>que</w:t>
      </w:r>
      <w:r w:rsidR="000642F4">
        <w:t>,</w:t>
      </w:r>
      <w:r w:rsidR="006B56A7">
        <w:t xml:space="preserve"> </w:t>
      </w:r>
      <w:r w:rsidR="00D473A5">
        <w:t>les dades i co</w:t>
      </w:r>
      <w:r w:rsidR="0032396D">
        <w:t>m</w:t>
      </w:r>
      <w:r w:rsidR="00D473A5">
        <w:t xml:space="preserve"> </w:t>
      </w:r>
      <w:r w:rsidR="00AE4875">
        <w:t xml:space="preserve">aquestes </w:t>
      </w:r>
      <w:r w:rsidR="008D1FF3">
        <w:t>e</w:t>
      </w:r>
      <w:r w:rsidR="00D473A5">
        <w:t>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543B72EF" w14:textId="2AFDEF4E" w:rsidR="00A736D4" w:rsidRPr="00D907B4" w:rsidRDefault="00A736D4" w:rsidP="00D907B4">
      <w:pPr>
        <w:pStyle w:val="TtolExemple"/>
      </w:pPr>
      <w:r>
        <w:t>QMplWidgets</w:t>
      </w:r>
      <w:r w:rsidR="00E445D7">
        <w:t>.py</w:t>
      </w:r>
    </w:p>
    <w:p w14:paraId="153E23B6" w14:textId="2BF63A61" w:rsidR="00D907B4" w:rsidRDefault="00D907B4" w:rsidP="000A5EF8">
      <w:r>
        <w:t xml:space="preserve">La </w:t>
      </w:r>
      <w:r w:rsidRPr="005027E0">
        <w:t>classe</w:t>
      </w:r>
      <w:r>
        <w:t xml:space="preserve"> </w:t>
      </w:r>
      <w:r w:rsidRPr="00560FC9">
        <w:rPr>
          <w:rStyle w:val="CodeChar"/>
        </w:rPr>
        <w:t>QMplPlot</w:t>
      </w:r>
      <w:r>
        <w:t xml:space="preserve"> és </w:t>
      </w:r>
      <w:r w:rsidR="0002145B">
        <w:t>un</w:t>
      </w:r>
      <w:r>
        <w:t xml:space="preserve"> </w:t>
      </w:r>
      <w:r w:rsidRPr="00A96C17">
        <w:t>widget</w:t>
      </w:r>
      <w:r>
        <w:t xml:space="preserve"> </w:t>
      </w:r>
      <w:r w:rsidR="005027E0">
        <w:t xml:space="preserve">que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</w:t>
      </w:r>
      <w:r w:rsidR="00A96A05">
        <w:t xml:space="preserve"> </w:t>
      </w:r>
      <w:r w:rsidR="00560FC9">
        <w:t>part de</w:t>
      </w:r>
      <w:r w:rsidR="00423134">
        <w:t xml:space="preserve"> les</w:t>
      </w:r>
      <w:r w:rsidR="00560FC9">
        <w:t xml:space="preserve"> funcio</w:t>
      </w:r>
      <w:r w:rsidR="003B050F">
        <w:t xml:space="preserve">nalitats ja </w:t>
      </w:r>
      <w:r w:rsidR="00DB6279">
        <w:t>ofertes</w:t>
      </w:r>
      <w:r w:rsidR="003B050F">
        <w:t xml:space="preserve">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321935B8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</w:t>
      </w:r>
      <w:r w:rsidR="005128E7">
        <w:t>e</w:t>
      </w:r>
      <w:r>
        <w:t>jades correctament</w:t>
      </w:r>
      <w:r w:rsidR="00A762BF">
        <w:t>.</w:t>
      </w:r>
    </w:p>
    <w:p w14:paraId="664A0DED" w14:textId="19536531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</w:t>
      </w:r>
      <w:r w:rsidR="008F3AAC">
        <w:t>r</w:t>
      </w:r>
      <w:r w:rsidR="00D4280E">
        <w:t>e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6254BFAE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</w:t>
      </w:r>
      <w:r w:rsidR="003F492C">
        <w:t xml:space="preserve"> </w:t>
      </w:r>
      <w:r w:rsidR="00497B3E">
        <w:t xml:space="preserve">part de les funcionalitats anteriors, </w:t>
      </w:r>
      <w:r w:rsidR="00D021B7">
        <w:t>e</w:t>
      </w:r>
      <w:r w:rsidR="00EF6AC5">
        <w:t>s poden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5D8FD3EE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 </w:t>
      </w:r>
      <w:r w:rsidR="00ED1505">
        <w:t>un</w:t>
      </w:r>
      <w:r w:rsidR="00EF7EB6">
        <w:t xml:space="preserve">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</w:t>
      </w:r>
      <w:r w:rsidR="00E27EE6">
        <w:t>número</w:t>
      </w:r>
      <w:r w:rsidR="003B71D3">
        <w:t xml:space="preserve">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>(word wrap)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lastRenderedPageBreak/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6A9D69A6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</w:t>
      </w:r>
      <w:r w:rsidR="003051F1">
        <w:t xml:space="preserve"> i</w:t>
      </w:r>
      <w:r w:rsidR="00CA0ACE">
        <w:t xml:space="preserve"> les commutacions de cada hora simulada</w:t>
      </w:r>
      <w:r w:rsidR="009029AD">
        <w:t>.</w:t>
      </w:r>
    </w:p>
    <w:p w14:paraId="724DC87A" w14:textId="0E082328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>cont</w:t>
      </w:r>
      <w:r w:rsidR="009D2851">
        <w:t>é</w:t>
      </w:r>
      <w:r>
        <w:t xml:space="preserve"> les mateixes dades que </w:t>
      </w:r>
      <w:r w:rsidRPr="009029AD">
        <w:rPr>
          <w:rStyle w:val="CodeChar"/>
        </w:rPr>
        <w:t>df_hour</w:t>
      </w:r>
      <w:r>
        <w:t xml:space="preserve"> però a nivell de simulació i a nivell di</w:t>
      </w:r>
      <w:r w:rsidR="00D33646">
        <w:t>a</w:t>
      </w:r>
      <w:r>
        <w:t>ri</w:t>
      </w:r>
      <w:r w:rsidR="00C81D1F">
        <w:t>.</w:t>
      </w:r>
    </w:p>
    <w:p w14:paraId="320197BA" w14:textId="39340AFD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</w:t>
      </w:r>
      <w:r w:rsidR="00E27EE6">
        <w:t>número</w:t>
      </w:r>
      <w:r w:rsidR="00311B77">
        <w:t xml:space="preserve"> de </w:t>
      </w:r>
      <w:r w:rsidR="005659D2">
        <w:t>mostres, hores i hores diàries que la càrrega ha estat engegada.</w:t>
      </w:r>
    </w:p>
    <w:p w14:paraId="56B172F9" w14:textId="08B0699C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FE061C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4FE0ABD4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configuració</w:t>
      </w:r>
      <w:r w:rsidR="00036804">
        <w:t xml:space="preserve"> </w:t>
      </w:r>
      <w:r w:rsidR="00165045">
        <w:t>de l’</w:t>
      </w:r>
      <w:r w:rsidR="00036804">
        <w:t>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4383E70C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 xml:space="preserve">, </w:t>
      </w:r>
      <w:r w:rsidR="0044175F">
        <w:t>e</w:t>
      </w:r>
      <w:r>
        <w:t xml:space="preserve">s fan servir les dades reals de </w:t>
      </w:r>
      <w:r w:rsidR="00635AC9">
        <w:t>la</w:t>
      </w:r>
      <w:r>
        <w:t xml:space="preserve"> càrrega base</w:t>
      </w:r>
      <w:r w:rsidR="006C071F">
        <w:t>,</w:t>
      </w:r>
      <w:r w:rsidR="005E5B66">
        <w:t xml:space="preserve"> en comptes d’un valor constant.</w:t>
      </w:r>
    </w:p>
    <w:p w14:paraId="552443CA" w14:textId="5730B65B" w:rsidR="001F23BE" w:rsidRDefault="00B700A0" w:rsidP="00D62013">
      <w:pPr>
        <w:pStyle w:val="Heading2"/>
      </w:pPr>
      <w:bookmarkStart w:id="229" w:name="_Toc108200345"/>
      <w:bookmarkStart w:id="230" w:name="_Toc108207946"/>
      <w:r w:rsidRPr="00D62013">
        <w:t>Implementació</w:t>
      </w:r>
      <w:r>
        <w:t xml:space="preserve"> de la simulació (simulator.py)</w:t>
      </w:r>
      <w:bookmarkEnd w:id="229"/>
      <w:bookmarkEnd w:id="230"/>
    </w:p>
    <w:p w14:paraId="3129A6E5" w14:textId="5EF6F33E" w:rsidR="00927B97" w:rsidRPr="00D62013" w:rsidRDefault="00927B97" w:rsidP="00D62013">
      <w:pPr>
        <w:pStyle w:val="TtolExemple"/>
        <w:spacing w:before="0"/>
      </w:pPr>
      <w:r>
        <w:t>Estructura</w:t>
      </w:r>
    </w:p>
    <w:p w14:paraId="7998B0C7" w14:textId="4D14CBBF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</w:t>
      </w:r>
      <w:r w:rsidR="00CD4826">
        <w:t xml:space="preserve"> </w:t>
      </w:r>
      <w:r w:rsidR="007C784E">
        <w:t>sistema</w:t>
      </w:r>
      <w:r w:rsidR="00970AD0">
        <w:t xml:space="preserve"> </w:t>
      </w:r>
      <w:r w:rsidR="00877D94">
        <w:t>e</w:t>
      </w:r>
      <w:r w:rsidR="007C784E">
        <w:t>s pot resumir en els següent</w:t>
      </w:r>
      <w:r w:rsidR="00A4065A">
        <w:t>s</w:t>
      </w:r>
      <w:r w:rsidR="007C784E">
        <w:t xml:space="preserve"> passos</w:t>
      </w:r>
      <w:r w:rsidR="0048707F">
        <w:t>:</w:t>
      </w:r>
    </w:p>
    <w:p w14:paraId="65070281" w14:textId="1C033477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 xml:space="preserve">Són els arguments de la funció. El programa </w:t>
      </w:r>
      <w:r w:rsidR="00D62013">
        <w:rPr>
          <w:i/>
          <w:iCs/>
        </w:rPr>
        <w:t>els</w:t>
      </w:r>
      <w:r w:rsidR="001C01EB" w:rsidRPr="0089250C">
        <w:rPr>
          <w:i/>
          <w:iCs/>
        </w:rPr>
        <w:t xml:space="preserve">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55DFF575" w:rsidR="00D45316" w:rsidRDefault="00D66AE5" w:rsidP="00D45316">
      <w:pPr>
        <w:pStyle w:val="ListParagraph"/>
        <w:numPr>
          <w:ilvl w:val="1"/>
          <w:numId w:val="32"/>
        </w:numPr>
      </w:pPr>
      <w:r>
        <w:t xml:space="preserve">Obtenir o calcular les potències i </w:t>
      </w:r>
      <w:r w:rsidR="002A6B3D">
        <w:t xml:space="preserve">el </w:t>
      </w:r>
      <w:r>
        <w:t>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8B0BB" w:rsidR="0048485F" w:rsidRDefault="0048485F" w:rsidP="001C01EB">
      <w:pPr>
        <w:pStyle w:val="ListParagraph"/>
        <w:numPr>
          <w:ilvl w:val="0"/>
          <w:numId w:val="32"/>
        </w:numPr>
      </w:pPr>
      <w:r>
        <w:t xml:space="preserve">Calcular la resta de dades de simulació que es poden calcular a partir de les columnes. Això </w:t>
      </w:r>
      <w:r w:rsidR="002465E7">
        <w:t>e</w:t>
      </w:r>
      <w:r>
        <w:t>s fa així perquè és més eficient que fer el càlcul en cada iteració.</w:t>
      </w:r>
    </w:p>
    <w:p w14:paraId="366D31A8" w14:textId="0E63E0C8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231" w:name="_Hlk107587310"/>
      <w:r w:rsidR="007C784E" w:rsidRPr="009C46BF">
        <w:t>dict</w:t>
      </w:r>
      <w:bookmarkEnd w:id="231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46B35E75" w14:textId="734F1E8A" w:rsidR="00A80BA9" w:rsidRDefault="00A80BA9" w:rsidP="00A80BA9">
      <w:r>
        <w:lastRenderedPageBreak/>
        <w:t xml:space="preserve">Un cop simulat el sistema, el programa obté els resultats a nivell horari i total a través de la classe </w:t>
      </w:r>
      <w:r w:rsidRPr="00A80BA9">
        <w:rPr>
          <w:rStyle w:val="CodeChar"/>
        </w:rPr>
        <w:t>Results</w:t>
      </w:r>
      <w:r>
        <w:t>.</w:t>
      </w:r>
    </w:p>
    <w:p w14:paraId="3D79D5F6" w14:textId="31F95EB7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3755CDB0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FE061C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327CC73C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</w:t>
      </w:r>
      <w:r w:rsidR="00474E9F">
        <w:t>é</w:t>
      </w:r>
      <w:r>
        <w:t xml:space="preserve">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61AC30E1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2468EC2F" w14:textId="6464817A" w:rsidR="00A804EB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  <w:r>
        <w:t>Si hi ha hagut canvi d’hora</w:t>
      </w:r>
      <w:r w:rsidR="00B54CC4">
        <w:t>,</w:t>
      </w:r>
      <w:r>
        <w:t xml:space="preserve"> haurem de posar </w:t>
      </w:r>
      <w:r w:rsidR="00F37B85">
        <w:t xml:space="preserve">el balanç </w:t>
      </w:r>
      <w:r>
        <w:t xml:space="preserve">a 0 </w:t>
      </w:r>
      <w:r w:rsidR="002111E3">
        <w:t>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3A47CDC0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  <w:r w:rsidR="000262AE">
        <w:rPr>
          <w:color w:val="008000"/>
        </w:rPr>
        <w:t xml:space="preserve"> (3.1)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3AD2AECE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#region -&gt; Algorithm</w:t>
      </w:r>
      <w:r w:rsidR="00BD6A57" w:rsidRPr="008E446D">
        <w:rPr>
          <w:rFonts w:eastAsia="Times New Roman" w:cs="Times New Roman"/>
          <w:color w:val="008000"/>
          <w:szCs w:val="16"/>
        </w:rPr>
        <w:t xml:space="preserve"> (3.2)</w:t>
      </w:r>
    </w:p>
    <w:p w14:paraId="18296104" w14:textId="3D362CD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>match</w:t>
      </w:r>
      <w:r w:rsidRPr="008E446D">
        <w:rPr>
          <w:rFonts w:eastAsia="Times New Roman" w:cs="Times New Roman"/>
          <w:color w:val="000000"/>
          <w:szCs w:val="16"/>
        </w:rPr>
        <w:t xml:space="preserve"> </w:t>
      </w:r>
      <w:r w:rsidRPr="008E446D">
        <w:rPr>
          <w:rFonts w:eastAsia="Times New Roman" w:cs="Times New Roman"/>
          <w:color w:val="001080"/>
          <w:szCs w:val="16"/>
        </w:rPr>
        <w:t>algorithm</w:t>
      </w:r>
      <w:r w:rsidRPr="008E446D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AF00DB"/>
          <w:szCs w:val="16"/>
        </w:rPr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#endregion</w:t>
      </w:r>
    </w:p>
    <w:p w14:paraId="089E8639" w14:textId="6143872E" w:rsidR="00D466CF" w:rsidRDefault="00777857" w:rsidP="00D466CF">
      <w:r>
        <w:lastRenderedPageBreak/>
        <w:t>Pel c</w:t>
      </w:r>
      <w:r w:rsidRPr="00777857">
        <w:t xml:space="preserve">ontrol a partir del </w:t>
      </w:r>
      <w:r w:rsidR="002C4E56">
        <w:t>T</w:t>
      </w:r>
      <w:r w:rsidRPr="00777857">
        <w:t>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</w:t>
      </w:r>
      <w:r w:rsidR="000C21CE">
        <w:t>e</w:t>
      </w:r>
      <w:r>
        <w:t xml:space="preserve">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0494469F" w:rsidR="00777857" w:rsidRDefault="00CA1972" w:rsidP="00D466CF">
      <w:pPr>
        <w:ind w:firstLine="0"/>
      </w:pPr>
      <w:r>
        <w:t>Una vegada aplicat</w:t>
      </w:r>
      <w:r w:rsidR="00D466CF">
        <w:t xml:space="preserve">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7BEEB49" w14:textId="5768B168" w:rsidR="00611B9F" w:rsidRDefault="00CF1305" w:rsidP="000125BF">
      <w:pPr>
        <w:pStyle w:val="TtolExemple"/>
      </w:pPr>
      <w:r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324796D5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r w:rsidRPr="00AA685E">
        <w:rPr>
          <w:i/>
          <w:iCs/>
        </w:rPr>
        <w:t>builtin</w:t>
      </w:r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</w:t>
      </w:r>
      <w:r w:rsidR="00E27EE6">
        <w:t>número</w:t>
      </w:r>
      <w:r w:rsidR="00A946E6">
        <w:t xml:space="preserve">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[14]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1BC65043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AB1C37">
        <w:t>,</w:t>
      </w:r>
      <w:r w:rsidR="00727E80">
        <w:t xml:space="preserve"> s’ha reduït el temps d’execució per un factor d’entre 5 i 10</w:t>
      </w:r>
      <w:r w:rsidR="00972D82">
        <w:t>.</w:t>
      </w:r>
    </w:p>
    <w:p w14:paraId="06AF9C7C" w14:textId="0B64714A" w:rsidR="008E20BC" w:rsidRDefault="00CC6F37" w:rsidP="00CC3292">
      <w:r>
        <w:t>Un altre canv</w:t>
      </w:r>
      <w:r w:rsidR="003D7CE1">
        <w:t>i</w:t>
      </w:r>
      <w:r w:rsidR="00725590">
        <w:t>,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>d’execució per un factor de 2</w:t>
      </w:r>
      <w:r w:rsidR="00725590">
        <w:t>,</w:t>
      </w:r>
      <w:r w:rsidR="00444E4C">
        <w:t xml:space="preserve"> </w:t>
      </w:r>
      <w:r>
        <w:t xml:space="preserve">ha estat passar </w:t>
      </w:r>
      <w:r w:rsidR="003D7CE1">
        <w:t>el</w:t>
      </w:r>
      <w:r>
        <w:t xml:space="preserve"> dataframe amb només les columnes necessàries (timestamp, powerC i powerLB)</w:t>
      </w:r>
      <w:r w:rsidR="00903451">
        <w:t>, ja que sinó, al transformar-ho en diccionari, estaríem processant dades que no faríem servir.</w:t>
      </w:r>
    </w:p>
    <w:p w14:paraId="41E0502A" w14:textId="77777777" w:rsidR="009874BF" w:rsidRDefault="009874BF" w:rsidP="009874BF">
      <w:pPr>
        <w:pStyle w:val="Heading2"/>
      </w:pPr>
      <w:bookmarkStart w:id="232" w:name="_Toc108200346"/>
      <w:bookmarkStart w:id="233" w:name="_Toc108207947"/>
      <w:r>
        <w:t>Instal·lació i ús</w:t>
      </w:r>
      <w:bookmarkEnd w:id="232"/>
      <w:bookmarkEnd w:id="233"/>
    </w:p>
    <w:p w14:paraId="55703BEA" w14:textId="69A68D26" w:rsidR="009874BF" w:rsidRDefault="009874BF" w:rsidP="009874BF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</w:t>
      </w:r>
      <w:r w:rsidR="00B57285">
        <w:t>utilitzades</w:t>
      </w:r>
      <w:r>
        <w:t xml:space="preserve">. Dins de la carpeta </w:t>
      </w:r>
      <w:r>
        <w:rPr>
          <w:i/>
          <w:iCs/>
        </w:rPr>
        <w:t>./sim</w:t>
      </w:r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4DB765FC" w14:textId="3A161F14" w:rsidR="009874BF" w:rsidRDefault="009874BF" w:rsidP="009874BF">
      <w:r>
        <w:t xml:space="preserve">El simulador té una pestanya d’ajuda amb tota la informació per aprendre a fer-lo servir i veure totes les funcionalitats. També </w:t>
      </w:r>
      <w:r w:rsidR="00515A8E">
        <w:t>e</w:t>
      </w:r>
      <w:r>
        <w:t xml:space="preserve">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0FD0568E" w14:textId="77777777" w:rsidR="009874BF" w:rsidRDefault="009874BF" w:rsidP="009874BF">
      <w:r>
        <w:t xml:space="preserve">Finalment, dir que dins de la carpeta </w:t>
      </w:r>
      <w:r w:rsidRPr="00772664">
        <w:rPr>
          <w:i/>
          <w:iCs/>
        </w:rPr>
        <w:t>./sim/db</w:t>
      </w:r>
      <w:r>
        <w:t xml:space="preserve"> hi ha totes les dades del monitoratge del sistema real implementat. Per si es vol provar el simulador sense tenir dades pròpies.</w:t>
      </w:r>
    </w:p>
    <w:p w14:paraId="5454C63F" w14:textId="1717CA11" w:rsidR="009874BF" w:rsidRPr="008E20BC" w:rsidRDefault="009874BF" w:rsidP="00CC3292">
      <w:pPr>
        <w:sectPr w:rsidR="009874BF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331B3CE" w14:textId="7E611896" w:rsidR="000317C7" w:rsidRDefault="000317C7" w:rsidP="000317C7">
      <w:pPr>
        <w:pStyle w:val="Heading1"/>
      </w:pPr>
      <w:bookmarkStart w:id="234" w:name="_Toc107070857"/>
      <w:bookmarkStart w:id="235" w:name="_Toc107070987"/>
      <w:bookmarkStart w:id="236" w:name="_Toc107354306"/>
      <w:bookmarkStart w:id="237" w:name="_Toc107779479"/>
      <w:bookmarkStart w:id="238" w:name="_Toc108200347"/>
      <w:bookmarkStart w:id="239" w:name="_Toc108207948"/>
      <w:r>
        <w:lastRenderedPageBreak/>
        <w:t>Implementació real</w:t>
      </w:r>
      <w:bookmarkEnd w:id="234"/>
      <w:bookmarkEnd w:id="235"/>
      <w:bookmarkEnd w:id="236"/>
      <w:bookmarkEnd w:id="237"/>
      <w:bookmarkEnd w:id="238"/>
      <w:bookmarkEnd w:id="239"/>
    </w:p>
    <w:p w14:paraId="6DF93D7B" w14:textId="42F0487F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  <w:r w:rsidR="008834DA">
        <w:t xml:space="preserve"> L</w:t>
      </w:r>
      <w:r w:rsidR="005771F8">
        <w:t xml:space="preserve">a </w:t>
      </w:r>
      <w:r w:rsidR="008834DA">
        <w:t>UPC ha proporcionat la base de dades.</w:t>
      </w:r>
    </w:p>
    <w:p w14:paraId="0909BB1E" w14:textId="241A9A04" w:rsidR="00434306" w:rsidRDefault="00187B95" w:rsidP="00820144">
      <w:pPr>
        <w:pStyle w:val="Heading2"/>
      </w:pPr>
      <w:bookmarkStart w:id="240" w:name="_Toc108200348"/>
      <w:bookmarkStart w:id="241" w:name="_Toc108207949"/>
      <w:r>
        <w:t>Descripció de la instal·lació</w:t>
      </w:r>
      <w:bookmarkEnd w:id="240"/>
      <w:bookmarkEnd w:id="241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497BF756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</w:t>
      </w:r>
      <w:r w:rsidR="001C4498">
        <w:t xml:space="preserve">de </w:t>
      </w:r>
      <w:r w:rsidR="00187B95">
        <w:t>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01EC428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</w:t>
      </w:r>
      <w:r w:rsidR="006A7F0F">
        <w:t>t</w:t>
      </w:r>
      <w:r w:rsidR="00D660E1">
        <w:t>s</w:t>
      </w:r>
      <w:r w:rsidR="00187B95">
        <w:t xml:space="preserve"> Shelly, un per cada alimentació</w:t>
      </w:r>
      <w:r w:rsidR="00D660E1">
        <w:t>.</w:t>
      </w:r>
    </w:p>
    <w:p w14:paraId="545A639E" w14:textId="64545D51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 xml:space="preserve">ligent </w:t>
      </w:r>
      <w:r w:rsidR="008E6032">
        <w:t xml:space="preserve">que </w:t>
      </w:r>
      <w:r>
        <w:t>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9C489C" w:rsidRPr="009C489C">
            <w:rPr>
              <w:noProof/>
              <w:lang w:val="en-US"/>
            </w:rPr>
            <w:t>[15]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476EB91C" w:rsidR="000550B1" w:rsidRDefault="000550B1" w:rsidP="000550B1">
      <w:pPr>
        <w:pStyle w:val="ListParagraph"/>
      </w:pPr>
      <w:r>
        <w:t xml:space="preserve">Enviant </w:t>
      </w:r>
      <w:r w:rsidR="008834DA">
        <w:t>la instrucció</w:t>
      </w:r>
      <w:r>
        <w:t xml:space="preserve">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2A101355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r w:rsidR="005E5147" w:rsidRPr="005E5147">
        <w:t>Enphase Envoy-S Metered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</w:t>
      </w:r>
      <w:r w:rsidR="008E6032">
        <w:t xml:space="preserve"> </w:t>
      </w:r>
      <w:r w:rsidR="00626885">
        <w:t>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46677DC9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>Per poder programar la Raspberry remotament s’ha fet servir la VPN (Virtual Private Network) OpenVPN.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30085BB3" w:rsidR="00A426CC" w:rsidRDefault="00A426CC" w:rsidP="00A426CC">
      <w:r>
        <w:t>Per poder veure el comportament del sistema a temps real i comprovar que tot funciona, totes les dades monitoritzades s’han guardat a una base de dades d</w:t>
      </w:r>
      <w:r w:rsidR="00750384">
        <w:t>’</w:t>
      </w:r>
      <w:r>
        <w:t>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 xml:space="preserve">, amb la qual </w:t>
      </w:r>
      <w:r w:rsidR="001024A9">
        <w:t>e</w:t>
      </w:r>
      <w:r>
        <w:t xml:space="preserve">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>.</w:t>
      </w:r>
    </w:p>
    <w:p w14:paraId="1560CDB4" w14:textId="77B487CB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Grafana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[18]</w:t>
          </w:r>
          <w:r>
            <w:fldChar w:fldCharType="end"/>
          </w:r>
        </w:sdtContent>
      </w:sdt>
      <w:r w:rsidR="00BE297F">
        <w:t>, que es pot connectar a InfluxDB</w:t>
      </w:r>
      <w:r>
        <w:t xml:space="preserve">. El </w:t>
      </w:r>
      <w:r w:rsidRPr="003F69D8">
        <w:rPr>
          <w:i/>
          <w:iCs/>
        </w:rPr>
        <w:t>dashboard</w:t>
      </w:r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51EAD382" w:rsidR="00C26B6F" w:rsidRDefault="001F4B63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4103CE4" wp14:editId="60169036">
                  <wp:extent cx="1238638" cy="1080000"/>
                  <wp:effectExtent l="0" t="0" r="0" b="6350"/>
                  <wp:docPr id="19" name="Picture 19" descr="Shelly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6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B6F">
              <w:t xml:space="preserve">  </w:t>
            </w:r>
          </w:p>
          <w:p w14:paraId="27B06EBA" w14:textId="0DFA63F9" w:rsidR="00C26B6F" w:rsidRDefault="00C26B6F" w:rsidP="00704221">
            <w:pPr>
              <w:pStyle w:val="Caption"/>
            </w:pPr>
            <w:bookmarkStart w:id="242" w:name="_Ref107763221"/>
            <w:bookmarkStart w:id="243" w:name="_Toc108447080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1</w:t>
            </w:r>
            <w:r w:rsidR="00E66735">
              <w:fldChar w:fldCharType="end"/>
            </w:r>
            <w:bookmarkEnd w:id="242"/>
            <w:r>
              <w:t>. Shelly1</w:t>
            </w:r>
            <w:bookmarkEnd w:id="243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FCFB211" w:rsidR="00C26B6F" w:rsidRDefault="00C26B6F" w:rsidP="00704221">
            <w:pPr>
              <w:pStyle w:val="Caption"/>
            </w:pPr>
            <w:bookmarkStart w:id="244" w:name="_Ref107763230"/>
            <w:bookmarkStart w:id="245" w:name="_Toc108447081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2</w:t>
            </w:r>
            <w:r w:rsidR="00E66735">
              <w:fldChar w:fldCharType="end"/>
            </w:r>
            <w:bookmarkEnd w:id="244"/>
            <w:r>
              <w:t xml:space="preserve">. </w:t>
            </w:r>
            <w:r w:rsidRPr="00CB3F4E">
              <w:t>Enphase Envoy-S Metered</w:t>
            </w:r>
            <w:bookmarkEnd w:id="245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1D5F63BB" w:rsidR="00704221" w:rsidRPr="00704221" w:rsidRDefault="00A426CC" w:rsidP="0053669E">
            <w:pPr>
              <w:pStyle w:val="Caption"/>
            </w:pPr>
            <w:bookmarkStart w:id="246" w:name="_Ref107763246"/>
            <w:bookmarkStart w:id="247" w:name="_Toc108447082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3</w:t>
            </w:r>
            <w:r w:rsidR="00E66735">
              <w:fldChar w:fldCharType="end"/>
            </w:r>
            <w:bookmarkEnd w:id="246"/>
            <w:r>
              <w:t>. Raspberry Pi Model B</w:t>
            </w:r>
            <w:bookmarkEnd w:id="247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78831A67" w:rsidR="00CF4003" w:rsidRPr="00281C6D" w:rsidRDefault="00283456" w:rsidP="00281C6D">
      <w:pPr>
        <w:pStyle w:val="Caption"/>
      </w:pPr>
      <w:bookmarkStart w:id="248" w:name="_Ref107763358"/>
      <w:bookmarkStart w:id="249" w:name="_Toc10844708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bookmarkEnd w:id="248"/>
      <w:r>
        <w:t>. Dashboard creat en Grafana</w:t>
      </w:r>
      <w:r w:rsidR="00876F86">
        <w:t xml:space="preserve"> que mostra les </w:t>
      </w:r>
      <w:r>
        <w:t>dades del sistema a temps real</w:t>
      </w:r>
      <w:bookmarkEnd w:id="249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250" w:name="_Toc108200349"/>
      <w:bookmarkStart w:id="251" w:name="_Toc108207950"/>
      <w:r>
        <w:lastRenderedPageBreak/>
        <w:t>Implementació del s</w:t>
      </w:r>
      <w:r w:rsidR="00434306">
        <w:t>oftware</w:t>
      </w:r>
      <w:bookmarkEnd w:id="250"/>
      <w:bookmarkEnd w:id="251"/>
    </w:p>
    <w:p w14:paraId="4B5500C5" w14:textId="4DFA5405" w:rsidR="00AE3704" w:rsidRPr="00A45CFE" w:rsidRDefault="00AE3704" w:rsidP="00A45CFE"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E41F7">
        <w:t>en</w:t>
      </w:r>
      <w:r w:rsidR="00A13274">
        <w:t xml:space="preserve"> </w:t>
      </w:r>
      <w:r>
        <w:t>un sol codi</w:t>
      </w:r>
      <w:r w:rsidR="00057153">
        <w:t>,</w:t>
      </w:r>
      <w:r w:rsidR="00BE0012">
        <w:t xml:space="preserve"> </w:t>
      </w:r>
      <w:r>
        <w:t>específic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057153">
        <w:t xml:space="preserve"> i que permetia triar i configurar l’algorisme que es volia fer servir.</w:t>
      </w:r>
      <w:r w:rsidR="00A45CFE">
        <w:t xml:space="preserve"> </w:t>
      </w:r>
      <w:r>
        <w:t>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>. Així don</w:t>
      </w:r>
      <w:r w:rsidR="001E57E7">
        <w:t>cs</w:t>
      </w:r>
      <w:r w:rsidR="00DC3E9C">
        <w:t>, un</w:t>
      </w:r>
      <w:r w:rsidR="00CF3FD6">
        <w:t xml:space="preserve">a vegada </w:t>
      </w:r>
      <w:r w:rsidR="00DF4E77">
        <w:t>s’ha</w:t>
      </w:r>
      <w:r w:rsidR="00DC3E9C">
        <w:t xml:space="preserve"> aconseguit que funcion</w:t>
      </w:r>
      <w:r w:rsidR="00150288">
        <w:t>é</w:t>
      </w:r>
      <w:r w:rsidR="00DC3E9C">
        <w:t xml:space="preserve">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</w:t>
      </w:r>
      <w:r w:rsidR="009845BA" w:rsidRPr="009845BA">
        <w:t xml:space="preserve">s’ha </w:t>
      </w:r>
      <w:r w:rsidR="0039205D">
        <w:t>programat</w:t>
      </w:r>
      <w:r w:rsidR="009845BA" w:rsidRPr="009845BA">
        <w:t xml:space="preserve"> en</w:t>
      </w:r>
      <w:r w:rsidR="009845BA">
        <w:rPr>
          <w:i/>
          <w:iCs/>
        </w:rPr>
        <w:t xml:space="preserve"> </w:t>
      </w:r>
      <w:r w:rsidR="009845BA">
        <w:t>Python 3.7</w:t>
      </w:r>
      <w:r w:rsidR="0057320C">
        <w:t xml:space="preserve"> </w:t>
      </w:r>
      <w:r w:rsidR="0039205D">
        <w:t xml:space="preserve">i </w:t>
      </w:r>
      <w:r w:rsidR="0057320C">
        <w:t>es troba a la carpeta .</w:t>
      </w:r>
      <w:r w:rsidR="0057320C">
        <w:rPr>
          <w:i/>
          <w:iCs/>
        </w:rPr>
        <w:t>/src</w:t>
      </w:r>
      <w:r w:rsidR="009845BA" w:rsidRPr="009845BA">
        <w:t>.</w:t>
      </w:r>
    </w:p>
    <w:p w14:paraId="424C3491" w14:textId="4FC8149B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</w:t>
      </w:r>
      <w:r w:rsidR="000904C4">
        <w:t>r</w:t>
      </w:r>
      <w:r w:rsidR="00752312">
        <w:t>ivers dels diferents</w:t>
      </w:r>
      <w:r w:rsidR="004D7C41">
        <w:t xml:space="preserve"> dispositius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03EFE33B" w:rsidR="00E24BD0" w:rsidRDefault="0036481B" w:rsidP="00E24BD0">
      <w:pPr>
        <w:pStyle w:val="ListParagraph"/>
      </w:pPr>
      <w:r>
        <w:t>El m</w:t>
      </w:r>
      <w:r w:rsidR="008D1A07">
        <w:t>esurador de producció i consum</w:t>
      </w:r>
      <w:r w:rsidR="007D124C">
        <w:t>.</w:t>
      </w:r>
    </w:p>
    <w:p w14:paraId="15CBA985" w14:textId="75601A1D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 w:rsidR="007E472A">
        <w:t>es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61925592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 xml:space="preserve">, ja que les dues funcionalitats que implementava, </w:t>
      </w:r>
      <w:r w:rsidR="008071FD">
        <w:t xml:space="preserve">la </w:t>
      </w:r>
      <w:r>
        <w:t xml:space="preserve">gestió i </w:t>
      </w:r>
      <w:r w:rsidR="008071FD">
        <w:t xml:space="preserve">la </w:t>
      </w:r>
      <w:r>
        <w:t>monitorització, són independents</w:t>
      </w:r>
      <w:r w:rsidR="009845BA">
        <w:t>.</w:t>
      </w:r>
    </w:p>
    <w:p w14:paraId="4AA6BFE6" w14:textId="25D91095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</w:t>
      </w:r>
      <w:r w:rsidR="00AB7B3B">
        <w:t xml:space="preserve">dos </w:t>
      </w:r>
      <w:r w:rsidR="000629C9">
        <w:t xml:space="preserve">serveis, coneguts com a </w:t>
      </w:r>
      <w:r w:rsidR="000629C9">
        <w:rPr>
          <w:i/>
          <w:iCs/>
        </w:rPr>
        <w:t>daemons</w:t>
      </w:r>
      <w:r w:rsidR="005972ED">
        <w:t>.</w:t>
      </w:r>
      <w:r>
        <w:t xml:space="preserve"> </w:t>
      </w:r>
      <w:r w:rsidR="00451ED0">
        <w:t>Així podem</w:t>
      </w:r>
      <w:r>
        <w:t xml:space="preserve">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./src/daemons</w:t>
      </w:r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r>
        <w:t>Drivers</w:t>
      </w:r>
    </w:p>
    <w:p w14:paraId="56E334F4" w14:textId="1C8FCF69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 creat una classe per cada driver. D’aquesta manera podem controlar dos perifèrics igual</w:t>
      </w:r>
      <w:r w:rsidR="006C284E">
        <w:t>s</w:t>
      </w:r>
      <w:r w:rsidR="00027E93">
        <w:t xml:space="preserve">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64C7CFF8">
                <wp:extent cx="4965700" cy="2126826"/>
                <wp:effectExtent l="0" t="0" r="6350" b="6985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40" editas="canvas" style="width:391pt;height:167.45pt;mso-position-horizontal-relative:char;mso-position-vertical-relative:line" coordsize="49657,2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">
                <v:shape id="_x0000_s1341" type="#_x0000_t75" style="position:absolute;width:49657;height:21266;visibility:visible;mso-wrap-style:square" filled="t">
                  <v:fill o:detectmouseclick="t"/>
                  <v:path o:connecttype="none"/>
                </v:shape>
                <v:roundrect id="Rectangle: Rounded Corners 454" o:spid="_x0000_s1342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3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4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5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6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7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8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9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50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51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2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3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4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5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6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7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8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15D43B4A" w:rsidR="00EB206F" w:rsidRDefault="00EB206F" w:rsidP="00EB206F">
      <w:pPr>
        <w:pStyle w:val="Caption"/>
      </w:pPr>
      <w:bookmarkStart w:id="252" w:name="_Toc10844708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Relació programa-driver</w:t>
      </w:r>
      <w:bookmarkEnd w:id="252"/>
    </w:p>
    <w:p w14:paraId="1564966B" w14:textId="77777777" w:rsidR="00F53A58" w:rsidRDefault="00F53A58" w:rsidP="00F53A58"/>
    <w:p w14:paraId="697A09A0" w14:textId="63C9E8A4" w:rsidR="00F53A58" w:rsidRDefault="00F53A58" w:rsidP="00F53A58">
      <w:r>
        <w:t>Si és vol veure l’estàndard definit per a cada driver</w:t>
      </w:r>
      <w:r w:rsidR="006470E7">
        <w:t>,</w:t>
      </w:r>
      <w:r>
        <w:t xml:space="preserve"> o com s’han programat els </w:t>
      </w:r>
      <w:r w:rsidR="00034644">
        <w:t xml:space="preserve">drivers </w:t>
      </w:r>
      <w:r>
        <w:t>de cada dispositiu d’aquesta instal</w:t>
      </w:r>
      <w:r>
        <w:rPr>
          <w:rFonts w:ascii="Arial" w:hAnsi="Arial" w:cs="Arial"/>
        </w:rPr>
        <w:t>·</w:t>
      </w:r>
      <w:r>
        <w:t xml:space="preserve">lació, </w:t>
      </w:r>
      <w:r w:rsidR="00E75337">
        <w:t xml:space="preserve">els drivers </w:t>
      </w:r>
      <w:r>
        <w:t xml:space="preserve">es troben en la carpeta </w:t>
      </w:r>
      <w:r w:rsidRPr="007F3744">
        <w:rPr>
          <w:i/>
          <w:iCs/>
        </w:rPr>
        <w:t>./s</w:t>
      </w:r>
      <w:r>
        <w:rPr>
          <w:i/>
          <w:iCs/>
        </w:rPr>
        <w:t>rc</w:t>
      </w:r>
      <w:r w:rsidRPr="007F3744">
        <w:rPr>
          <w:i/>
          <w:iCs/>
        </w:rPr>
        <w:t>/drivers</w:t>
      </w:r>
      <w:r>
        <w:t>, on cada subcarpeta correspon a un perifèric. Cada subcarpeta conté el driver base i les seves implementacions específiques.</w:t>
      </w:r>
    </w:p>
    <w:p w14:paraId="23049B8E" w14:textId="05B8C445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9C489C" w:rsidRPr="009C489C">
            <w:rPr>
              <w:noProof/>
              <w:lang w:val="en-US"/>
            </w:rPr>
            <w:t>[19]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</w:t>
      </w:r>
      <w:r w:rsidR="0035057E">
        <w:t>d</w:t>
      </w:r>
      <w:r>
        <w:t xml:space="preserve">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 w:rsidR="008706FF">
        <w:t>r</w:t>
      </w:r>
      <w:r w:rsidR="00E84C26">
        <w:t xml:space="preserve"> certes funcionalitats de la llibreria </w:t>
      </w:r>
      <w:r w:rsidR="00A814CE" w:rsidRPr="00A814CE">
        <w:t>ShellyPy</w:t>
      </w:r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[20]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r w:rsidR="00DE4467" w:rsidRPr="00DE4467">
        <w:t>EnvoyS</w:t>
      </w:r>
      <w:r w:rsidR="00DE4467">
        <w:t xml:space="preserve"> no s’ha trobat cap llibreria, per tant</w:t>
      </w:r>
      <w:r w:rsidR="000F2DA7">
        <w:t>,</w:t>
      </w:r>
      <w:r w:rsidR="00DE4467">
        <w:t xml:space="preserve">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r>
        <w:t>Monitorització (monitoring.py)</w:t>
      </w:r>
    </w:p>
    <w:p w14:paraId="796E3000" w14:textId="7A809855" w:rsidR="00916A78" w:rsidRDefault="0055772F" w:rsidP="00916A78">
      <w:r>
        <w:t xml:space="preserve">El passos </w:t>
      </w:r>
      <w:r w:rsidR="00C66430">
        <w:t xml:space="preserve">essencials </w:t>
      </w:r>
      <w:r>
        <w:t>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70D8149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37327418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Obtenir o calcular les potències i </w:t>
      </w:r>
      <w:r w:rsidR="004E6A0F">
        <w:t>e</w:t>
      </w:r>
      <w:r w:rsidR="00236458">
        <w:t xml:space="preserve">l </w:t>
      </w:r>
      <w:r>
        <w:t>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1993E417" w:rsidR="004C7C01" w:rsidRPr="001F1745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BC7D2E6" w14:textId="2A062DA9" w:rsidR="000A2722" w:rsidRDefault="000A2722" w:rsidP="00CE2FF9">
      <w:pPr>
        <w:ind w:firstLine="0"/>
      </w:pPr>
      <w:r>
        <w:t>A</w:t>
      </w:r>
      <w:r w:rsidR="00603551">
        <w:t xml:space="preserve"> </w:t>
      </w:r>
      <w:r>
        <w:t>part dels passos essencials, s’ha implementat una funcionalitat extra:</w:t>
      </w:r>
    </w:p>
    <w:p w14:paraId="2BF27BC7" w14:textId="4D39C010" w:rsidR="000A2722" w:rsidRDefault="000A2722" w:rsidP="000A2722">
      <w:pPr>
        <w:pStyle w:val="ListParagraph"/>
      </w:pPr>
      <w:r>
        <w:t>En la inicialització de variables, s’ha fet que el programa recuperi els valors de l’</w:t>
      </w:r>
      <w:r w:rsidR="004243A3">
        <w:t>ú</w:t>
      </w:r>
      <w:r>
        <w:t>ltima mostra si aquesta està dins de l’hora en que es troba, si no, els valors inicials comencen a 0. Això permet reiniciar el monitoratge en qualsevol moment i no perdre l’estat anterior</w:t>
      </w:r>
      <w:r w:rsidR="00846AA6">
        <w:t xml:space="preserve"> (</w:t>
      </w:r>
      <w:r>
        <w:t xml:space="preserve">el balanç i </w:t>
      </w:r>
      <w:r w:rsidR="0017632D">
        <w:t>l’</w:t>
      </w:r>
      <w:r>
        <w:t>energia produïda fins el moment i l’estat de les càrregues).</w:t>
      </w:r>
    </w:p>
    <w:p w14:paraId="108339F1" w14:textId="02BBA551" w:rsidR="000A2722" w:rsidRDefault="00260E96" w:rsidP="000A2722">
      <w:pPr>
        <w:ind w:firstLine="0"/>
      </w:pPr>
      <w:r>
        <w:t>Igual</w:t>
      </w:r>
      <w:r w:rsidR="000A2722">
        <w:t xml:space="preserve"> que en el simulador, aquest passos corresponen a les diverses </w:t>
      </w:r>
      <w:r w:rsidR="0078522A">
        <w:t>regions</w:t>
      </w:r>
      <w:r w:rsidR="000A2722">
        <w:t xml:space="preserve"> de</w:t>
      </w:r>
      <w:r w:rsidR="007326E2">
        <w:t>l</w:t>
      </w:r>
      <w:r w:rsidR="000A2722">
        <w:t xml:space="preserve"> codi per fer-lo més fàcil d’entendre.</w:t>
      </w:r>
    </w:p>
    <w:p w14:paraId="5216A9CF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4A7D44DD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42C7A3E2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7FE6E785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584CD206" w14:textId="19100D06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16222200" w14:textId="1EC9F72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67F0A1B" w14:textId="3FAE25B0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2B378D0" w14:textId="4AB1733C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Loads (on/off &amp; power)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7A2E9694" w14:textId="0C250F9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Store data</w:t>
      </w:r>
      <w:r w:rsidR="0088648F">
        <w:rPr>
          <w:rFonts w:eastAsia="Times New Roman" w:cs="Times New Roman"/>
          <w:color w:val="008000"/>
          <w:szCs w:val="16"/>
        </w:rPr>
        <w:t xml:space="preserve"> (3.3)</w:t>
      </w:r>
    </w:p>
    <w:p w14:paraId="6853B5DB" w14:textId="7BCBEFAF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(3.4)</w:t>
      </w:r>
    </w:p>
    <w:p w14:paraId="4301358D" w14:textId="1940E6C4" w:rsidR="008B251C" w:rsidRDefault="008B251C" w:rsidP="008B251C">
      <w:r>
        <w:t>Les dades que guarda la mo</w:t>
      </w:r>
      <w:r w:rsidR="000726D2">
        <w:t>n</w:t>
      </w:r>
      <w:r>
        <w:t>itoritzaci</w:t>
      </w:r>
      <w:r w:rsidR="006B2593">
        <w:t xml:space="preserve">ó </w:t>
      </w:r>
      <w:r w:rsidR="004649C2">
        <w:t xml:space="preserve">en cada instant de temps </w:t>
      </w:r>
      <w:r w:rsidR="006B2593">
        <w:t>són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1877"/>
      </w:tblGrid>
      <w:tr w:rsidR="0069223A" w:rsidRPr="002F1639" w14:paraId="2418CC14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2A76A7" w14:textId="3089B114" w:rsidR="0069223A" w:rsidRPr="002442DA" w:rsidRDefault="0069223A" w:rsidP="00B3769F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16D570" w14:textId="391688C5" w:rsidR="0069223A" w:rsidRPr="002F1639" w:rsidRDefault="0069223A" w:rsidP="00B3769F">
            <w:pPr>
              <w:pStyle w:val="Taula"/>
            </w:pPr>
          </w:p>
        </w:tc>
      </w:tr>
      <w:tr w:rsidR="0069223A" w:rsidRPr="002F1639" w14:paraId="687AE3E5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036B6C" w14:textId="4CA94161" w:rsidR="0069223A" w:rsidRDefault="0069223A" w:rsidP="0069223A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D02BF" w14:textId="143E0FF7" w:rsidR="0069223A" w:rsidRDefault="0069223A" w:rsidP="0069223A">
            <w:pPr>
              <w:pStyle w:val="Taula"/>
            </w:pPr>
            <w:r>
              <w:t>Tipus</w:t>
            </w:r>
          </w:p>
        </w:tc>
      </w:tr>
      <w:tr w:rsidR="0069223A" w14:paraId="6A9FE7BB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83D993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033EC442" w14:textId="2487702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</w:t>
            </w:r>
          </w:p>
        </w:tc>
      </w:tr>
      <w:tr w:rsidR="0069223A" w14:paraId="5E4BC9E3" w14:textId="77777777" w:rsidTr="0069223A">
        <w:trPr>
          <w:jc w:val="center"/>
        </w:trPr>
        <w:tc>
          <w:tcPr>
            <w:tcW w:w="0" w:type="auto"/>
            <w:vAlign w:val="center"/>
          </w:tcPr>
          <w:p w14:paraId="1389D39E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vAlign w:val="center"/>
          </w:tcPr>
          <w:p w14:paraId="29881058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5225021" w14:textId="77777777" w:rsidTr="0069223A">
        <w:trPr>
          <w:jc w:val="center"/>
        </w:trPr>
        <w:tc>
          <w:tcPr>
            <w:tcW w:w="0" w:type="auto"/>
            <w:vAlign w:val="center"/>
          </w:tcPr>
          <w:p w14:paraId="6ACDA503" w14:textId="0299943D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vAlign w:val="center"/>
          </w:tcPr>
          <w:p w14:paraId="6E4059BA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3F8756D6" w14:textId="77777777" w:rsidTr="0069223A">
        <w:trPr>
          <w:jc w:val="center"/>
        </w:trPr>
        <w:tc>
          <w:tcPr>
            <w:tcW w:w="0" w:type="auto"/>
            <w:vAlign w:val="center"/>
          </w:tcPr>
          <w:p w14:paraId="1068C859" w14:textId="04B5E88C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69223A">
              <w:rPr>
                <w:i/>
                <w:iCs/>
                <w:noProof/>
                <w:sz w:val="18"/>
                <w:szCs w:val="18"/>
                <w:lang w:val="en-US"/>
              </w:rPr>
              <w:t>energyP</w:t>
            </w:r>
          </w:p>
        </w:tc>
        <w:tc>
          <w:tcPr>
            <w:tcW w:w="0" w:type="auto"/>
            <w:vMerge/>
            <w:vAlign w:val="center"/>
          </w:tcPr>
          <w:p w14:paraId="1EDAC75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DB7DF97" w14:textId="77777777" w:rsidTr="0069223A">
        <w:trPr>
          <w:jc w:val="center"/>
        </w:trPr>
        <w:tc>
          <w:tcPr>
            <w:tcW w:w="0" w:type="auto"/>
            <w:vAlign w:val="center"/>
          </w:tcPr>
          <w:p w14:paraId="461B3498" w14:textId="22397731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noProof/>
                <w:sz w:val="18"/>
                <w:szCs w:val="18"/>
                <w:lang w:val="en-US"/>
              </w:rPr>
              <w:t>L1</w:t>
            </w:r>
          </w:p>
        </w:tc>
        <w:tc>
          <w:tcPr>
            <w:tcW w:w="0" w:type="auto"/>
            <w:vMerge/>
            <w:vAlign w:val="center"/>
          </w:tcPr>
          <w:p w14:paraId="1CBD97CB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476F8451" w14:textId="77777777" w:rsidTr="0069223A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2094B31" w14:textId="119E5710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19967E8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1B78E3AF" w14:textId="77777777" w:rsidTr="0069223A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1C33E3EE" w14:textId="0752A8BB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24A19E5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1: has turned on</w:t>
            </w:r>
          </w:p>
          <w:p w14:paraId="731AE86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0: state didn’t change</w:t>
            </w:r>
          </w:p>
          <w:p w14:paraId="0DBBE666" w14:textId="6054B792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-1: state changeed</w:t>
            </w:r>
          </w:p>
        </w:tc>
      </w:tr>
      <w:tr w:rsidR="0069223A" w14:paraId="4CCA68F1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C37B5B" w14:textId="091FC10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7160102C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</w:tbl>
    <w:p w14:paraId="49992CD3" w14:textId="05AAB8F5" w:rsidR="0069223A" w:rsidRDefault="0069223A" w:rsidP="0069223A">
      <w:pPr>
        <w:pStyle w:val="Caption"/>
      </w:pPr>
      <w:bookmarkStart w:id="253" w:name="_Toc10820789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6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</w:t>
      </w:r>
      <w:r w:rsidR="00B36027">
        <w:t>Monitorització - Dades que es guarden a la base de dades</w:t>
      </w:r>
      <w:bookmarkEnd w:id="253"/>
      <w:r w:rsidR="00B36027">
        <w:t xml:space="preserve"> </w:t>
      </w:r>
    </w:p>
    <w:p w14:paraId="2772850A" w14:textId="77777777" w:rsidR="004649C2" w:rsidRDefault="004649C2" w:rsidP="004649C2">
      <w:pPr>
        <w:ind w:firstLine="0"/>
      </w:pPr>
    </w:p>
    <w:p w14:paraId="0B693955" w14:textId="2469407F" w:rsidR="004649C2" w:rsidRDefault="004649C2" w:rsidP="004649C2">
      <w:pPr>
        <w:ind w:firstLine="0"/>
      </w:pPr>
      <w:r>
        <w:t>Es guarden</w:t>
      </w:r>
      <w:r w:rsidR="00370924">
        <w:t xml:space="preserve"> només</w:t>
      </w:r>
      <w:r>
        <w:t xml:space="preserve"> aquestes </w:t>
      </w:r>
      <w:r w:rsidR="001C42DB">
        <w:t xml:space="preserve">dades </w:t>
      </w:r>
      <w:r>
        <w:t xml:space="preserve">ja </w:t>
      </w:r>
      <w:r w:rsidR="00311353">
        <w:t>que</w:t>
      </w:r>
      <w:r w:rsidR="007D7090">
        <w:t>,</w:t>
      </w:r>
      <w:r w:rsidR="00E85F28">
        <w:t xml:space="preserve"> </w:t>
      </w:r>
      <w:r>
        <w:t>a partir d’elles</w:t>
      </w:r>
      <w:r w:rsidR="007D7090">
        <w:t>,</w:t>
      </w:r>
      <w:r>
        <w:t xml:space="preserve"> es poden calcular tots els termes definits en l’apartat </w:t>
      </w:r>
      <w:r>
        <w:fldChar w:fldCharType="begin"/>
      </w:r>
      <w:r>
        <w:instrText xml:space="preserve"> REF _Ref108019769 \r \h </w:instrText>
      </w:r>
      <w:r>
        <w:fldChar w:fldCharType="separate"/>
      </w:r>
      <w:r w:rsidR="00FE061C">
        <w:t>3</w:t>
      </w:r>
      <w:r>
        <w:fldChar w:fldCharType="end"/>
      </w:r>
      <w:r>
        <w:t xml:space="preserve"> (potències, energies i valors de comparació)</w:t>
      </w:r>
      <w:r w:rsidR="001129DF">
        <w:t>.</w:t>
      </w:r>
    </w:p>
    <w:p w14:paraId="205D919E" w14:textId="77777777" w:rsidR="0097668B" w:rsidRDefault="0097668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7B1D7AEA" w14:textId="1D8C09B8" w:rsidR="00007011" w:rsidRPr="007D7090" w:rsidRDefault="00007011" w:rsidP="007D7090">
      <w:pPr>
        <w:pStyle w:val="TtolExemple"/>
      </w:pPr>
      <w:r>
        <w:lastRenderedPageBreak/>
        <w:t>Gest</w:t>
      </w:r>
      <w:r w:rsidR="0031081F">
        <w:t>ió</w:t>
      </w:r>
      <w:r>
        <w:t xml:space="preserve"> (managing.py)</w:t>
      </w:r>
    </w:p>
    <w:p w14:paraId="1A6AE9A3" w14:textId="2E40B053" w:rsidR="0055772F" w:rsidRDefault="0055772F" w:rsidP="007D7090">
      <w:r>
        <w:t>E</w:t>
      </w:r>
      <w:r w:rsidRPr="00D911E1">
        <w:t xml:space="preserve">l passos per </w:t>
      </w:r>
      <w:r w:rsidR="0069737B">
        <w:t xml:space="preserve">essencials per </w:t>
      </w:r>
      <w:r w:rsidRPr="00D911E1">
        <w:t>controlar</w:t>
      </w:r>
      <w:r>
        <w:t xml:space="preserve"> les càrregues són:</w:t>
      </w:r>
    </w:p>
    <w:p w14:paraId="407FD5FE" w14:textId="360A3FFB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3CAAA3A5" w:rsidR="0055772F" w:rsidRDefault="0055772F" w:rsidP="0055772F">
      <w:pPr>
        <w:pStyle w:val="ListParagraph"/>
        <w:numPr>
          <w:ilvl w:val="1"/>
          <w:numId w:val="34"/>
        </w:numPr>
      </w:pPr>
      <w:r>
        <w:t xml:space="preserve">Obtenir o calcular les potències i </w:t>
      </w:r>
      <w:r w:rsidR="007D7090">
        <w:t xml:space="preserve">el </w:t>
      </w:r>
      <w:r>
        <w:t>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63D12CFC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</w:t>
      </w:r>
      <w:r w:rsidR="00886AEF">
        <w:rPr>
          <w:rStyle w:val="FootnoteReference"/>
          <w:rFonts w:eastAsiaTheme="minorEastAsia"/>
        </w:rPr>
        <w:footnoteReference w:id="13"/>
      </w:r>
      <w:r w:rsidR="00886AEF">
        <w:rPr>
          <w:rFonts w:eastAsiaTheme="minorEastAsia"/>
        </w:rPr>
        <w:t>.</w:t>
      </w:r>
    </w:p>
    <w:p w14:paraId="4B37293E" w14:textId="3FBF4CE6" w:rsidR="00DC075C" w:rsidRDefault="00DC075C" w:rsidP="004268CE">
      <w:r>
        <w:t>A</w:t>
      </w:r>
      <w:r w:rsidR="001B744A">
        <w:t xml:space="preserve"> </w:t>
      </w:r>
      <w:r>
        <w:t xml:space="preserve">part dels passos </w:t>
      </w:r>
      <w:r w:rsidR="008D60E4">
        <w:t xml:space="preserve">essencials, </w:t>
      </w:r>
      <w:r>
        <w:t>s’han implementat certes funcionalitats extres:</w:t>
      </w:r>
    </w:p>
    <w:p w14:paraId="16E78865" w14:textId="2961C951" w:rsidR="003C6F53" w:rsidRDefault="003C6F53" w:rsidP="00DC075C">
      <w:pPr>
        <w:pStyle w:val="ListParagraph"/>
      </w:pPr>
      <w:r>
        <w:t>En la inicialització de variables, s’ha fet que el programa recuperi el balanç de l’</w:t>
      </w:r>
      <w:r w:rsidR="009D10E6">
        <w:t>ú</w:t>
      </w:r>
      <w:r>
        <w:t xml:space="preserve">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</w:t>
      </w:r>
      <w:r w:rsidR="009306BF">
        <w:t>a</w:t>
      </w:r>
      <w:r w:rsidR="00D0660E">
        <w:t>l moment.</w:t>
      </w:r>
    </w:p>
    <w:p w14:paraId="03A846C0" w14:textId="176048E6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 xml:space="preserve">controla les càrregues </w:t>
      </w:r>
      <w:r w:rsidR="00B02723">
        <w:t xml:space="preserve">entre </w:t>
      </w:r>
      <w:r>
        <w:t>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</w:t>
      </w:r>
      <w:r w:rsidR="00B02723">
        <w:t xml:space="preserve"> l’</w:t>
      </w:r>
      <w:r w:rsidR="000B3035">
        <w:t>instant)</w:t>
      </w:r>
      <w:r w:rsidR="005A56DE">
        <w:t>.</w:t>
      </w:r>
    </w:p>
    <w:p w14:paraId="1D5D168F" w14:textId="020D4047" w:rsidR="00EE6B4D" w:rsidRDefault="00EE6B4D" w:rsidP="00DC075C">
      <w:pPr>
        <w:pStyle w:val="ListParagraph"/>
      </w:pPr>
      <w:r>
        <w:t>Quan s’engega una càrrega, se l</w:t>
      </w:r>
      <w:r w:rsidR="00480AC7">
        <w:t xml:space="preserve">i </w:t>
      </w:r>
      <w:r>
        <w:t>indica que ho faci durant 3630</w:t>
      </w:r>
      <w:r w:rsidR="00CB414D">
        <w:t xml:space="preserve"> segons</w:t>
      </w:r>
      <w:r>
        <w:t xml:space="preserve">, per evitar que si el control </w:t>
      </w:r>
      <w:r w:rsidR="006954EE">
        <w:t>“</w:t>
      </w:r>
      <w:r>
        <w:t>peta</w:t>
      </w:r>
      <w:r w:rsidR="006954EE">
        <w:t>”</w:t>
      </w:r>
      <w:r>
        <w:t xml:space="preserve">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</w:t>
      </w:r>
      <w:r w:rsidR="005A03FC">
        <w:t>,</w:t>
      </w:r>
      <w:r w:rsidR="00093242">
        <w:t xml:space="preserve"> just </w:t>
      </w:r>
      <w:r w:rsidR="00B15C00">
        <w:t>al</w:t>
      </w:r>
      <w:r w:rsidR="00093242">
        <w:t xml:space="preserve"> </w:t>
      </w:r>
      <w:r w:rsidR="00621258">
        <w:t>fer</w:t>
      </w:r>
      <w:r w:rsidR="00093242">
        <w:t xml:space="preserve"> el</w:t>
      </w:r>
      <w:r w:rsidR="00621258">
        <w:t xml:space="preserve"> canvi d’hora.</w:t>
      </w:r>
    </w:p>
    <w:p w14:paraId="41DD462D" w14:textId="660484F4" w:rsidR="00C035A4" w:rsidRDefault="00724A7E" w:rsidP="00C035A4">
      <w:r>
        <w:t xml:space="preserve">Igual </w:t>
      </w:r>
      <w:r w:rsidR="00C035A4">
        <w:t xml:space="preserve">que en el simulador, aquest passos corresponen a les diverses </w:t>
      </w:r>
      <w:r w:rsidR="00597147">
        <w:t>regions</w:t>
      </w:r>
      <w:r w:rsidR="00C035A4">
        <w:t xml:space="preserve"> de</w:t>
      </w:r>
      <w:r w:rsidR="0053555D">
        <w:t>l</w:t>
      </w:r>
      <w:r w:rsidR="00C035A4">
        <w:t xml:space="preserve"> codi per fer-lo més fàcil d’entendre.</w:t>
      </w:r>
    </w:p>
    <w:p w14:paraId="6F87253D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2EAC7718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296196C8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1FE23FF0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45BBA664" w14:textId="3C48A2CD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4AEB19C0" w14:textId="3127FDE8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847C945" w14:textId="67AD3167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4CA48CA" w14:textId="4CAB7BA4" w:rsidR="00283FE7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 xml:space="preserve">#region -&gt; </w:t>
      </w:r>
      <w:r w:rsidR="0088648F" w:rsidRPr="0088648F">
        <w:rPr>
          <w:rFonts w:eastAsia="Times New Roman" w:cs="Times New Roman"/>
          <w:color w:val="008000"/>
          <w:szCs w:val="16"/>
        </w:rPr>
        <w:t>Algorithm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6F653283" w14:textId="264F9E98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</w:t>
      </w:r>
      <w:r>
        <w:rPr>
          <w:rFonts w:eastAsia="Times New Roman" w:cs="Times New Roman"/>
          <w:color w:val="008000"/>
          <w:szCs w:val="16"/>
        </w:rPr>
        <w:t>3</w:t>
      </w:r>
      <w:r w:rsidR="0088648F">
        <w:rPr>
          <w:rFonts w:eastAsia="Times New Roman" w:cs="Times New Roman"/>
          <w:color w:val="008000"/>
          <w:szCs w:val="16"/>
        </w:rPr>
        <w:t>)</w:t>
      </w:r>
    </w:p>
    <w:p w14:paraId="5F5CFFA3" w14:textId="099C6A2C" w:rsidR="00E91B26" w:rsidRPr="00E91B26" w:rsidRDefault="00E91B26" w:rsidP="00E91B26">
      <w:pPr>
        <w:pStyle w:val="Heading2"/>
      </w:pPr>
      <w:bookmarkStart w:id="254" w:name="_Toc108200350"/>
      <w:bookmarkStart w:id="255" w:name="_Toc108207951"/>
      <w:r>
        <w:t>Instal·lació i ús</w:t>
      </w:r>
      <w:bookmarkEnd w:id="254"/>
      <w:bookmarkEnd w:id="255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 xml:space="preserve">./src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./src</w:t>
      </w:r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77A5E3D6" w:rsidR="009E19DA" w:rsidRPr="00363F42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r>
        <w:rPr>
          <w:i/>
          <w:iCs/>
        </w:rPr>
        <w:t>daemons</w:t>
      </w:r>
      <w:r w:rsidR="00A35716">
        <w:t xml:space="preserve"> a la carpeta </w:t>
      </w:r>
      <w:r w:rsidR="00A35716" w:rsidRPr="00A35716">
        <w:rPr>
          <w:i/>
          <w:iCs/>
        </w:rPr>
        <w:t>/etc/systemd/system</w:t>
      </w:r>
      <w:r w:rsidR="00A35716">
        <w:rPr>
          <w:i/>
          <w:iCs/>
        </w:rPr>
        <w:t>.</w:t>
      </w:r>
    </w:p>
    <w:p w14:paraId="322280EE" w14:textId="3BBF15E2" w:rsidR="00363F42" w:rsidRPr="00981717" w:rsidRDefault="00363F42" w:rsidP="009E19DA">
      <w:pPr>
        <w:pStyle w:val="ListParagraph"/>
        <w:numPr>
          <w:ilvl w:val="0"/>
          <w:numId w:val="35"/>
        </w:numPr>
      </w:pPr>
      <w:r>
        <w:t xml:space="preserve">Configurar els </w:t>
      </w:r>
      <w:r>
        <w:rPr>
          <w:i/>
          <w:iCs/>
        </w:rPr>
        <w:t>daemons</w:t>
      </w:r>
      <w:r>
        <w:t xml:space="preserve"> adequadament (usuari, direcció on es troba el script, ...)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r w:rsidRPr="00A35716">
        <w:rPr>
          <w:i/>
          <w:iCs/>
        </w:rPr>
        <w:t>daemons</w:t>
      </w:r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79E7F7CB" w:rsidR="000317C7" w:rsidRDefault="003D10C1" w:rsidP="000317C7">
      <w:pPr>
        <w:pStyle w:val="Heading1"/>
      </w:pPr>
      <w:bookmarkStart w:id="256" w:name="_Toc107070858"/>
      <w:bookmarkStart w:id="257" w:name="_Toc107070988"/>
      <w:bookmarkStart w:id="258" w:name="_Toc107354307"/>
      <w:bookmarkStart w:id="259" w:name="_Toc107779480"/>
      <w:bookmarkStart w:id="260" w:name="_Toc108200351"/>
      <w:bookmarkStart w:id="261" w:name="_Toc108207952"/>
      <w:r>
        <w:lastRenderedPageBreak/>
        <w:t>Anàlis</w:t>
      </w:r>
      <w:bookmarkEnd w:id="256"/>
      <w:bookmarkEnd w:id="257"/>
      <w:bookmarkEnd w:id="258"/>
      <w:bookmarkEnd w:id="259"/>
      <w:r w:rsidR="00473D13">
        <w:t>i</w:t>
      </w:r>
      <w:r w:rsidR="00AB456A">
        <w:t xml:space="preserve"> (sistema real)</w:t>
      </w:r>
      <w:bookmarkEnd w:id="260"/>
      <w:bookmarkEnd w:id="261"/>
    </w:p>
    <w:p w14:paraId="06C620B0" w14:textId="0924B002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</w:t>
      </w:r>
      <w:r w:rsidR="00637EF6">
        <w:t>físic</w:t>
      </w:r>
      <w:r w:rsidR="003723A3">
        <w:t xml:space="preserve"> </w:t>
      </w:r>
      <w:r w:rsidR="00AB58EE">
        <w:t>implementat</w:t>
      </w:r>
      <w:r>
        <w:t xml:space="preserve"> </w:t>
      </w:r>
      <w:r w:rsidR="00035F82">
        <w:t>i</w:t>
      </w:r>
      <w:r w:rsidR="00A32A59">
        <w:t xml:space="preserve"> </w:t>
      </w:r>
      <w:r>
        <w:t xml:space="preserve">obtingudes </w:t>
      </w:r>
      <w:r w:rsidR="0027606C">
        <w:t>a través del monitoratge</w:t>
      </w:r>
      <w:r w:rsidR="001C3E2B">
        <w:t xml:space="preserve">, </w:t>
      </w:r>
      <w:r w:rsidR="00057261">
        <w:t xml:space="preserve">s’ha pogut simular </w:t>
      </w:r>
      <w:r w:rsidR="00EE4962">
        <w:t>els diversos algoritmes en les mateixes condicions</w:t>
      </w:r>
      <w:r w:rsidR="006832F4">
        <w:t>.</w:t>
      </w:r>
      <w:r w:rsidR="00B50AC6">
        <w:t xml:space="preserve"> </w:t>
      </w:r>
      <w:r w:rsidR="00BA06A3">
        <w:t xml:space="preserve">Les dades es troben a la carpeta </w:t>
      </w:r>
      <w:r w:rsidR="00BA06A3">
        <w:rPr>
          <w:i/>
          <w:iCs/>
        </w:rPr>
        <w:t>./sim/db</w:t>
      </w:r>
      <w:r w:rsidR="00035F82">
        <w:t xml:space="preserve">. </w:t>
      </w:r>
    </w:p>
    <w:p w14:paraId="0BB9F4D6" w14:textId="669A88F3" w:rsidR="00424888" w:rsidRDefault="00424888" w:rsidP="00C86A32">
      <w:pPr>
        <w:pStyle w:val="Heading2"/>
      </w:pPr>
      <w:bookmarkStart w:id="262" w:name="_Toc108200352"/>
      <w:bookmarkStart w:id="263" w:name="_Toc108207953"/>
      <w:r>
        <w:t xml:space="preserve">Precisió del </w:t>
      </w:r>
      <w:r w:rsidRPr="009767EC">
        <w:t>simulador</w:t>
      </w:r>
      <w:bookmarkEnd w:id="262"/>
      <w:bookmarkEnd w:id="263"/>
    </w:p>
    <w:p w14:paraId="2760FFD0" w14:textId="4A9EDFB6" w:rsidR="0044439F" w:rsidRDefault="00B02B39" w:rsidP="0087468A">
      <w:r>
        <w:t xml:space="preserve">Gran part de l’anàlisi i conclusions d’aquest projecte s’han </w:t>
      </w:r>
      <w:r w:rsidR="00AF169D">
        <w:t>fet</w:t>
      </w:r>
      <w:r>
        <w:t xml:space="preserve"> a partir de simula</w:t>
      </w:r>
      <w:r w:rsidR="00456F23">
        <w:t>cions</w:t>
      </w:r>
      <w:r>
        <w:t xml:space="preserve">. </w:t>
      </w:r>
      <w:r w:rsidR="0087468A">
        <w:t>Per poder dir que són resultats fiables, hem de verificar que el</w:t>
      </w:r>
      <w:r w:rsidR="009B6481">
        <w:t xml:space="preserve"> simulador</w:t>
      </w:r>
      <w:r w:rsidR="0087468A">
        <w:t xml:space="preserve"> crea</w:t>
      </w:r>
      <w:r w:rsidR="009B6481">
        <w:t xml:space="preserve"> </w:t>
      </w:r>
      <w:r w:rsidR="0087468A">
        <w:t>simulaci</w:t>
      </w:r>
      <w:r w:rsidR="00E9496E">
        <w:t>ons</w:t>
      </w:r>
      <w:r w:rsidR="0087468A">
        <w:t xml:space="preserve"> molt pròximes a</w:t>
      </w:r>
      <w:r w:rsidR="00C641A3">
        <w:t>l comportament rea</w:t>
      </w:r>
      <w:r w:rsidR="00C10989">
        <w:t>l</w:t>
      </w:r>
      <w:r>
        <w:t>.</w:t>
      </w:r>
      <w:r w:rsidR="00C10989">
        <w:t xml:space="preserve"> Per fer-ho hem de comparar </w:t>
      </w:r>
      <w:r w:rsidR="00C761B3">
        <w:t xml:space="preserve">el comportament real del sistema  amb </w:t>
      </w:r>
      <w:r w:rsidR="00C10989">
        <w:t>les simulacions fetes am</w:t>
      </w:r>
      <w:r w:rsidR="009A4814">
        <w:t>b</w:t>
      </w:r>
      <w:r w:rsidR="00C10989">
        <w:t xml:space="preserve"> dades reals.</w:t>
      </w:r>
    </w:p>
    <w:p w14:paraId="7611C47C" w14:textId="177C682A" w:rsidR="00BB494E" w:rsidRDefault="00C761B3" w:rsidP="00C761B3">
      <w:pPr>
        <w:ind w:firstLine="0"/>
      </w:pPr>
      <w:r>
        <w:t>Això ho podem fer</w:t>
      </w:r>
      <w:r w:rsidR="00DD57F6">
        <w:t xml:space="preserve"> </w:t>
      </w:r>
      <w:r w:rsidR="00137080">
        <w:t xml:space="preserve">gràcies a </w:t>
      </w:r>
      <w:r w:rsidR="00DD57F6">
        <w:t>que</w:t>
      </w:r>
      <w:r w:rsidR="00F6651D">
        <w:t xml:space="preserve"> s’ha implementat </w:t>
      </w:r>
      <w:r w:rsidR="007E527F">
        <w:t>un</w:t>
      </w:r>
      <w:r w:rsidR="00F6651D">
        <w:t xml:space="preserve"> sistema real</w:t>
      </w:r>
      <w:r w:rsidR="00B75D38">
        <w:t>,</w:t>
      </w:r>
      <w:r w:rsidR="00F6651D">
        <w:t xml:space="preserve"> s’han obtingut dades del seu comportament</w:t>
      </w:r>
      <w:r w:rsidR="00B75D38">
        <w:t xml:space="preserve"> </w:t>
      </w:r>
      <w:r w:rsidR="0039094F">
        <w:t>i</w:t>
      </w:r>
      <w:r w:rsidR="00B75D38">
        <w:t xml:space="preserve"> el simulador permet </w:t>
      </w:r>
      <w:r w:rsidR="007E527F">
        <w:t>calcular</w:t>
      </w:r>
      <w:r w:rsidR="0039094F">
        <w:t>-ne</w:t>
      </w:r>
      <w:r w:rsidR="007E527F">
        <w:t xml:space="preserve"> resultat</w:t>
      </w:r>
      <w:r w:rsidR="00670B14">
        <w:t>s, a</w:t>
      </w:r>
      <w:r w:rsidR="00495DF7">
        <w:t xml:space="preserve"> </w:t>
      </w:r>
      <w:r w:rsidR="00670B14">
        <w:t>part de simular el sistema</w:t>
      </w:r>
      <w:r w:rsidR="00537450">
        <w:t>.</w:t>
      </w:r>
    </w:p>
    <w:p w14:paraId="18EB7D7C" w14:textId="37BDAE49" w:rsidR="00C4007B" w:rsidRDefault="00C4007B" w:rsidP="00BB494E">
      <w:pPr>
        <w:ind w:firstLine="0"/>
      </w:pPr>
      <w:r>
        <w:t xml:space="preserve">Com podem veure en </w:t>
      </w:r>
      <w:r w:rsidR="00235E90">
        <w:t xml:space="preserve">les </w:t>
      </w:r>
      <w:r w:rsidR="00816C91">
        <w:t>comparacions</w:t>
      </w:r>
      <w:r w:rsidR="00235E90">
        <w:t xml:space="preserve"> de l’annex </w:t>
      </w:r>
      <w:r w:rsidR="00A33CE4">
        <w:fldChar w:fldCharType="begin"/>
      </w:r>
      <w:r w:rsidR="00A33CE4">
        <w:instrText xml:space="preserve"> REF _Ref107866362 \n \h </w:instrText>
      </w:r>
      <w:r w:rsidR="00A33CE4">
        <w:fldChar w:fldCharType="separate"/>
      </w:r>
      <w:r w:rsidR="00FE061C">
        <w:t>A</w:t>
      </w:r>
      <w:r w:rsidR="00A33CE4">
        <w:fldChar w:fldCharType="end"/>
      </w:r>
      <w:r>
        <w:t>, la simulació és quasi idèntica al comportament real. Per tant</w:t>
      </w:r>
      <w:r w:rsidR="004E7704">
        <w:t>,</w:t>
      </w:r>
      <w:r>
        <w:t xml:space="preserve"> podem dir que el simulador és altament precís</w:t>
      </w:r>
      <w:r w:rsidR="00883448">
        <w:t>, sobretot si tenim el consum base real</w:t>
      </w:r>
      <w:r>
        <w:t>.</w:t>
      </w:r>
    </w:p>
    <w:p w14:paraId="707FE2C3" w14:textId="0B1D32C9" w:rsidR="00C4007B" w:rsidRDefault="006B2524" w:rsidP="006B2524">
      <w:pPr>
        <w:ind w:firstLine="0"/>
      </w:pPr>
      <w:r>
        <w:t>Si ens hi parem a pensar, té sentit. Per anar bé, el</w:t>
      </w:r>
      <w:r w:rsidR="00C4007B">
        <w:t xml:space="preserve"> codi de la simulació (s</w:t>
      </w:r>
      <w:r w:rsidR="00C4007B" w:rsidRPr="00C4007B">
        <w:rPr>
          <w:i/>
          <w:iCs/>
        </w:rPr>
        <w:t>imulator</w:t>
      </w:r>
      <w:r w:rsidR="00C4007B">
        <w:rPr>
          <w:i/>
          <w:iCs/>
        </w:rPr>
        <w:t>.</w:t>
      </w:r>
      <w:r w:rsidR="00C4007B" w:rsidRPr="00C4007B">
        <w:rPr>
          <w:i/>
          <w:iCs/>
        </w:rPr>
        <w:t>py</w:t>
      </w:r>
      <w:r w:rsidR="00C4007B">
        <w:t xml:space="preserve">) </w:t>
      </w:r>
      <w:r>
        <w:t>i el de la implementació</w:t>
      </w:r>
      <w:r w:rsidR="00C4007B">
        <w:t xml:space="preserve"> real (</w:t>
      </w:r>
      <w:r w:rsidR="00C4007B" w:rsidRPr="00C4007B">
        <w:rPr>
          <w:i/>
          <w:iCs/>
        </w:rPr>
        <w:t>managing.py</w:t>
      </w:r>
      <w:r w:rsidR="00C4007B">
        <w:t>),</w:t>
      </w:r>
      <w:r>
        <w:t xml:space="preserve"> haurien de ser quasi idèntics, i en el nostre cas ho són.</w:t>
      </w:r>
    </w:p>
    <w:p w14:paraId="01C0601F" w14:textId="7D5D1A17" w:rsidR="00C57A6B" w:rsidRDefault="00C57A6B" w:rsidP="00C86A32">
      <w:pPr>
        <w:pStyle w:val="Heading2"/>
      </w:pPr>
      <w:bookmarkStart w:id="264" w:name="_Toc108200353"/>
      <w:bookmarkStart w:id="265" w:name="_Toc108207954"/>
      <w:bookmarkStart w:id="266" w:name="_Toc107354310"/>
      <w:r>
        <w:t xml:space="preserve">Sistema </w:t>
      </w:r>
      <w:r w:rsidRPr="00C86A32">
        <w:t>real</w:t>
      </w:r>
      <w:bookmarkEnd w:id="264"/>
      <w:bookmarkEnd w:id="265"/>
    </w:p>
    <w:p w14:paraId="160722AF" w14:textId="1ABF93DB" w:rsidR="006000E5" w:rsidRDefault="00BE18D0" w:rsidP="006000E5">
      <w:r>
        <w:t>En aquest apartat a</w:t>
      </w:r>
      <w:r w:rsidR="00BB494E">
        <w:t>nalitzarem quina és la millor configuració de cada algoritme pel sistema real.</w:t>
      </w:r>
      <w:r w:rsidR="00162E85">
        <w:t xml:space="preserve"> </w:t>
      </w:r>
      <w:r w:rsidR="006000E5">
        <w:t xml:space="preserve">Partint dels objectius plantejats en l’apartat </w:t>
      </w:r>
      <w:r w:rsidR="006000E5">
        <w:fldChar w:fldCharType="begin"/>
      </w:r>
      <w:r w:rsidR="006000E5">
        <w:instrText xml:space="preserve"> REF _Ref108028597 \r \h </w:instrText>
      </w:r>
      <w:r w:rsidR="006000E5">
        <w:fldChar w:fldCharType="separate"/>
      </w:r>
      <w:r w:rsidR="00FE061C">
        <w:t>1.2</w:t>
      </w:r>
      <w:r w:rsidR="006000E5">
        <w:fldChar w:fldCharType="end"/>
      </w:r>
      <w:r w:rsidR="006000E5">
        <w:t>, la millor configuració serà aquella que</w:t>
      </w:r>
      <w:r w:rsidR="00AA7E43">
        <w:t xml:space="preserve"> (</w:t>
      </w:r>
      <w:r w:rsidR="00FA2DF5">
        <w:t>per ordre d’importància</w:t>
      </w:r>
      <w:r w:rsidR="00AA7E43">
        <w:t>)</w:t>
      </w:r>
      <w:r w:rsidR="006000E5">
        <w:t>:</w:t>
      </w:r>
    </w:p>
    <w:p w14:paraId="7FDCD047" w14:textId="7EE1D60E" w:rsidR="006000E5" w:rsidRDefault="006000E5" w:rsidP="006000E5">
      <w:pPr>
        <w:pStyle w:val="ListParagraph"/>
      </w:pPr>
      <w:r>
        <w:t xml:space="preserve">Maximitzi </w:t>
      </w:r>
      <w:r w:rsidR="00162E85">
        <w:t xml:space="preserve">l’eficiència de consum </w:t>
      </w:r>
      <w:r w:rsidR="00BE18D0">
        <w:t>màxima</w:t>
      </w:r>
      <w:r w:rsidR="00143543">
        <w:t>.</w:t>
      </w:r>
    </w:p>
    <w:p w14:paraId="7A398FE0" w14:textId="38DDE3BA" w:rsidR="006000E5" w:rsidRDefault="006000E5" w:rsidP="006000E5">
      <w:pPr>
        <w:pStyle w:val="ListParagraph"/>
      </w:pPr>
      <w:r>
        <w:t xml:space="preserve">Minimitzi </w:t>
      </w:r>
      <w:r w:rsidR="00162E85">
        <w:t>les commutacions diàries</w:t>
      </w:r>
      <w:r w:rsidR="00BE18D0">
        <w:t xml:space="preserve"> mínimes</w:t>
      </w:r>
      <w:r w:rsidR="00143543">
        <w:t>.</w:t>
      </w:r>
    </w:p>
    <w:p w14:paraId="571421C4" w14:textId="4A7DD481" w:rsidR="004C4E97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el cost de</w:t>
      </w:r>
      <w:r w:rsidR="004C4E97">
        <w:t xml:space="preserve"> la factura </w:t>
      </w:r>
      <w:r>
        <w:t xml:space="preserve">(pròxima </w:t>
      </w:r>
      <w:r w:rsidR="004C4E97">
        <w:t>0</w:t>
      </w:r>
      <w:r w:rsidR="00E2126D">
        <w:t>€</w:t>
      </w:r>
      <w:r>
        <w:t>)</w:t>
      </w:r>
      <w:r w:rsidR="004C4E97">
        <w:t>.</w:t>
      </w:r>
    </w:p>
    <w:p w14:paraId="660BC9ED" w14:textId="64CD76F5" w:rsidR="00406D71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l’impacte ambiental</w:t>
      </w:r>
      <w:r w:rsidR="005C7605">
        <w:t>.</w:t>
      </w:r>
    </w:p>
    <w:p w14:paraId="1FA95577" w14:textId="7E29BC8F" w:rsidR="00B82BBD" w:rsidRDefault="006000E5" w:rsidP="006000E5">
      <w:pPr>
        <w:ind w:firstLine="0"/>
      </w:pPr>
      <w:r>
        <w:t xml:space="preserve">Com </w:t>
      </w:r>
      <w:r w:rsidR="00BC69A0">
        <w:t xml:space="preserve">podrem veure </w:t>
      </w:r>
      <w:r w:rsidR="002600FB">
        <w:t>al llarg de</w:t>
      </w:r>
      <w:r w:rsidR="004E7704">
        <w:t xml:space="preserve"> l’</w:t>
      </w:r>
      <w:r w:rsidR="002600FB">
        <w:t>apartat</w:t>
      </w:r>
      <w:r>
        <w:t xml:space="preserve">, </w:t>
      </w:r>
      <w:r w:rsidR="00BC69A0">
        <w:t>les</w:t>
      </w:r>
      <w:r>
        <w:t xml:space="preserve"> dues </w:t>
      </w:r>
      <w:r w:rsidR="002600FB">
        <w:t xml:space="preserve">primeres </w:t>
      </w:r>
      <w:r>
        <w:t xml:space="preserve">condicions són oposades. Ja que per consumir tota la potència possible, voldríem commutar el màxim de </w:t>
      </w:r>
      <w:r w:rsidR="003E00A7">
        <w:t>vegades</w:t>
      </w:r>
      <w:r w:rsidR="00EB1E50">
        <w:t>.</w:t>
      </w:r>
      <w:r w:rsidR="00EE0C8A">
        <w:t xml:space="preserve"> </w:t>
      </w:r>
    </w:p>
    <w:p w14:paraId="0D1A0BAC" w14:textId="28E68ACA" w:rsidR="00E20743" w:rsidRDefault="00EE0C8A" w:rsidP="006000E5">
      <w:pPr>
        <w:ind w:firstLine="0"/>
      </w:pPr>
      <w:r>
        <w:t>Tot i així, el n</w:t>
      </w:r>
      <w:r w:rsidR="001933FF">
        <w:t>ú</w:t>
      </w:r>
      <w:r>
        <w:t>mero de commutacions en funció de la variació d’un paràmetre acostuma a tenir una forma exponencial</w:t>
      </w:r>
      <w:r w:rsidR="00C85FFE">
        <w:t>, per tant</w:t>
      </w:r>
      <w:r w:rsidR="00AD0A84">
        <w:t>,</w:t>
      </w:r>
      <w:r w:rsidR="00C85FFE">
        <w:t xml:space="preserve"> </w:t>
      </w:r>
      <w:r w:rsidR="00AD0A84">
        <w:t xml:space="preserve">acostuma </w:t>
      </w:r>
      <w:r w:rsidR="00385646">
        <w:t xml:space="preserve">a </w:t>
      </w:r>
      <w:r w:rsidR="00AD0A84">
        <w:t>haver</w:t>
      </w:r>
      <w:r w:rsidR="00385646">
        <w:t>-h</w:t>
      </w:r>
      <w:r w:rsidR="00AD0A84">
        <w:t>i</w:t>
      </w:r>
      <w:r w:rsidR="00C85FFE">
        <w:t xml:space="preserve"> una regió en la que les commutacions no varien gaire però si l’eficiència. Un exemple clar és </w:t>
      </w:r>
      <w:r w:rsidR="00175121">
        <w:t xml:space="preserve">la </w:t>
      </w:r>
      <w:r w:rsidR="00175121">
        <w:fldChar w:fldCharType="begin"/>
      </w:r>
      <w:r w:rsidR="00175121">
        <w:instrText xml:space="preserve"> REF _Ref108029592 \h </w:instrText>
      </w:r>
      <w:r w:rsidR="00175121">
        <w:fldChar w:fldCharType="separate"/>
      </w:r>
      <w:r w:rsidR="00FE061C">
        <w:t xml:space="preserve">Figura </w:t>
      </w:r>
      <w:r w:rsidR="00FE061C">
        <w:rPr>
          <w:noProof/>
        </w:rPr>
        <w:t>7</w:t>
      </w:r>
      <w:r w:rsidR="00FE061C">
        <w:t>.</w:t>
      </w:r>
      <w:r w:rsidR="00FE061C">
        <w:rPr>
          <w:noProof/>
        </w:rPr>
        <w:t>2</w:t>
      </w:r>
      <w:r w:rsidR="00175121">
        <w:fldChar w:fldCharType="end"/>
      </w:r>
      <w:r w:rsidR="00175121">
        <w:t>.</w:t>
      </w:r>
    </w:p>
    <w:p w14:paraId="29891EC3" w14:textId="5AC91141" w:rsidR="00CA5708" w:rsidRDefault="00CA5708" w:rsidP="006000E5">
      <w:pPr>
        <w:ind w:firstLine="0"/>
      </w:pPr>
      <w:r>
        <w:t xml:space="preserve">En canvi, les dues últimes condicions </w:t>
      </w:r>
      <w:r w:rsidR="002440A9">
        <w:t>estan</w:t>
      </w:r>
      <w:r>
        <w:t xml:space="preserve"> relacionades. Si minimitzem el cost de la factura vol dir </w:t>
      </w:r>
      <w:r w:rsidR="00076EC6">
        <w:t xml:space="preserve">que, </w:t>
      </w:r>
      <w:r>
        <w:t xml:space="preserve">o no hem consumit de la xarxa o hem pogut compensar tot el consum de la xarxa, que gran part prové d’energies fòssils. </w:t>
      </w:r>
    </w:p>
    <w:p w14:paraId="2154DD33" w14:textId="77777777" w:rsidR="00C35496" w:rsidRDefault="00C35496" w:rsidP="006000E5">
      <w:pPr>
        <w:ind w:firstLine="0"/>
      </w:pPr>
    </w:p>
    <w:p w14:paraId="4F0BE7B0" w14:textId="61AD2691" w:rsidR="00175121" w:rsidRDefault="00175121" w:rsidP="00175121">
      <w:r>
        <w:t>Com que la producció pot variar molt entre un dia assolat i un dia de núvols/pluja, s’han analitzat per separat, per veure si realment un sol algoritme serveix per a qualsevol situació. A més a més, per obtenir resultats mitjans, s’ha simulat més d’un dia consecutiu.</w:t>
      </w:r>
    </w:p>
    <w:p w14:paraId="573E264F" w14:textId="4DAEF11A" w:rsidR="00581C60" w:rsidRDefault="00581C60" w:rsidP="00581C60">
      <w:r>
        <w:t xml:space="preserve">Un cop tinguem les millors configuracions podrem determinar </w:t>
      </w:r>
      <w:r w:rsidR="004A59DC">
        <w:t xml:space="preserve">quin </w:t>
      </w:r>
      <w:r>
        <w:t>és el millor algoritme pel sistema.</w:t>
      </w:r>
    </w:p>
    <w:p w14:paraId="53A8B401" w14:textId="77777777" w:rsidR="00581C60" w:rsidRDefault="00581C60" w:rsidP="00175121"/>
    <w:p w14:paraId="54DBD76E" w14:textId="4D747B2B" w:rsidR="00B90881" w:rsidRDefault="00B90881" w:rsidP="009767EC">
      <w:pPr>
        <w:pStyle w:val="Heading3"/>
      </w:pPr>
      <w:bookmarkStart w:id="267" w:name="_Toc108200354"/>
      <w:bookmarkStart w:id="268" w:name="_Toc108207955"/>
      <w:r>
        <w:lastRenderedPageBreak/>
        <w:t>Dia assolellat</w:t>
      </w:r>
      <w:bookmarkEnd w:id="267"/>
      <w:bookmarkEnd w:id="268"/>
    </w:p>
    <w:p w14:paraId="6A055EAC" w14:textId="23DB38E9" w:rsidR="00343C98" w:rsidRPr="00343C98" w:rsidRDefault="00227B96" w:rsidP="00343C98">
      <w:pPr>
        <w:rPr>
          <w:i/>
          <w:iCs/>
        </w:rPr>
      </w:pPr>
      <w:r>
        <w:t>L</w:t>
      </w:r>
      <w:r w:rsidR="009767EC">
        <w:t>es dades que s’han fet servir per simular el dia assolellat són les del 0</w:t>
      </w:r>
      <w:r w:rsidR="000C67E6">
        <w:t>9/06</w:t>
      </w:r>
      <w:r w:rsidR="009767EC">
        <w:t xml:space="preserve">/2022 </w:t>
      </w:r>
      <w:r w:rsidR="000C67E6">
        <w:t>i 10/06/2022</w:t>
      </w:r>
      <w:r w:rsidR="00C86A32">
        <w:t>.</w:t>
      </w:r>
    </w:p>
    <w:p w14:paraId="6C6E29FA" w14:textId="66912A01" w:rsidR="009767EC" w:rsidRDefault="00343C98" w:rsidP="009767EC">
      <w:pPr>
        <w:pStyle w:val="Caption"/>
      </w:pPr>
      <w:r>
        <w:rPr>
          <w:noProof/>
        </w:rPr>
        <w:drawing>
          <wp:inline distT="0" distB="0" distL="0" distR="0" wp14:anchorId="15B9DFB3" wp14:editId="49DF3553">
            <wp:extent cx="5342467" cy="2548667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342467" cy="254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9645" w14:textId="67FB6146" w:rsidR="002F44C1" w:rsidRDefault="009767EC" w:rsidP="009767EC">
      <w:pPr>
        <w:pStyle w:val="Caption"/>
      </w:pPr>
      <w:bookmarkStart w:id="269" w:name="_Toc10844708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Anàlisi dia assolellat – </w:t>
      </w:r>
      <w:r w:rsidR="00903232">
        <w:t>Dades per fer la simular</w:t>
      </w:r>
      <w:bookmarkEnd w:id="269"/>
    </w:p>
    <w:p w14:paraId="2B924F7C" w14:textId="44E40072" w:rsidR="00F7218C" w:rsidRDefault="006075FE" w:rsidP="00BD6C28">
      <w:pPr>
        <w:pStyle w:val="Heading4"/>
      </w:pPr>
      <w:bookmarkStart w:id="270" w:name="_Toc108200355"/>
      <w:r w:rsidRPr="00BD6C28">
        <w:t>Histèresis</w:t>
      </w:r>
      <w:bookmarkEnd w:id="270"/>
    </w:p>
    <w:p w14:paraId="47343758" w14:textId="02F259A9" w:rsidR="00C73874" w:rsidRDefault="006973FF" w:rsidP="006973FF">
      <w:pPr>
        <w:pStyle w:val="TtolExemple"/>
        <w:spacing w:before="0"/>
      </w:pPr>
      <w:r>
        <w:t>Una sola càrrega</w:t>
      </w:r>
    </w:p>
    <w:p w14:paraId="02E1862B" w14:textId="40BD20C9" w:rsidR="00A0405D" w:rsidRDefault="006973FF" w:rsidP="006973FF">
      <w:r>
        <w:t>Per fer-ho fàcil, començarem amb una sola càrrega</w:t>
      </w:r>
      <w:r w:rsidR="00B2327B">
        <w:t xml:space="preserve">. </w:t>
      </w:r>
      <w:r w:rsidR="00BA533D">
        <w:t>El primer que necessitem saber és quin és el mínim de commutacions que podríem assolir</w:t>
      </w:r>
      <w:r w:rsidR="00364C5A">
        <w:t xml:space="preserve"> variant el llindar alt</w:t>
      </w:r>
      <w:r w:rsidR="006D678D">
        <w:t xml:space="preserve">. </w:t>
      </w:r>
      <w:r w:rsidR="00A0405D">
        <w:t xml:space="preserve">Així tenim una referència per saber si ens apropem </w:t>
      </w:r>
      <w:r w:rsidR="002B0977">
        <w:t xml:space="preserve">o no </w:t>
      </w:r>
      <w:r w:rsidR="00A0405D">
        <w:t>al límit.</w:t>
      </w:r>
    </w:p>
    <w:p w14:paraId="1212FFD7" w14:textId="034B576B" w:rsidR="00BA533D" w:rsidRDefault="006D678D" w:rsidP="006973FF">
      <w:r>
        <w:t xml:space="preserve">En aquest cas </w:t>
      </w:r>
      <w:r w:rsidR="002B0977">
        <w:t xml:space="preserve">el límit </w:t>
      </w:r>
      <w:r>
        <w:t>són dues</w:t>
      </w:r>
      <w:r w:rsidR="0090651B">
        <w:t xml:space="preserve"> commutacions</w:t>
      </w:r>
      <w:r>
        <w:t>, una per encendre i una per apagar</w:t>
      </w:r>
      <w:r w:rsidR="00F8323C">
        <w:t>.</w:t>
      </w:r>
      <w:r>
        <w:t xml:space="preserve"> </w:t>
      </w:r>
      <w:r w:rsidR="00F8323C">
        <w:t>P</w:t>
      </w:r>
      <w:r>
        <w:t>erò això és degut a que tenim energia de sobre</w:t>
      </w:r>
      <w:r w:rsidR="001262C5">
        <w:t>s</w:t>
      </w:r>
      <w:r>
        <w:t>. Si fos núvol,</w:t>
      </w:r>
      <w:r w:rsidR="00183E91">
        <w:t xml:space="preserve"> el límit</w:t>
      </w:r>
      <w:r>
        <w:t xml:space="preserve"> seria més gran.</w:t>
      </w:r>
    </w:p>
    <w:p w14:paraId="6AF6D688" w14:textId="77777777" w:rsidR="00BA533D" w:rsidRDefault="00BA533D" w:rsidP="00BA533D">
      <w:pPr>
        <w:pStyle w:val="Taula"/>
      </w:pPr>
      <w:r>
        <w:rPr>
          <w:noProof/>
        </w:rPr>
        <w:drawing>
          <wp:inline distT="0" distB="0" distL="0" distR="0" wp14:anchorId="47B96BFE" wp14:editId="2F70DC5F">
            <wp:extent cx="5725795" cy="3347085"/>
            <wp:effectExtent l="0" t="0" r="8255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FFE" w14:textId="49C0B2EE" w:rsidR="00BA533D" w:rsidRPr="004B2E85" w:rsidRDefault="00BA533D" w:rsidP="00BA533D">
      <w:pPr>
        <w:pStyle w:val="Caption"/>
      </w:pPr>
      <w:bookmarkStart w:id="271" w:name="_Ref108029592"/>
      <w:bookmarkStart w:id="272" w:name="_Toc10844708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bookmarkEnd w:id="271"/>
      <w:r w:rsidRPr="00EE0C8A">
        <w:t xml:space="preserve"> </w:t>
      </w:r>
      <w:r>
        <w:t>Anàlisi dia assolellat – Forma exponencial de les commut</w:t>
      </w:r>
      <w:r w:rsidR="004956B6">
        <w:t>acions</w:t>
      </w:r>
      <w:r>
        <w:t xml:space="preserve"> a</w:t>
      </w:r>
      <w:r w:rsidR="00842835">
        <w:t xml:space="preserve"> </w:t>
      </w:r>
      <w:r>
        <w:t>l</w:t>
      </w:r>
      <w:r w:rsidR="00842835">
        <w:t>’</w:t>
      </w:r>
      <w:r>
        <w:t xml:space="preserve">optimitzar </w:t>
      </w:r>
      <w:r w:rsidR="006A59A7">
        <w:t>el llindar alt</w:t>
      </w:r>
      <w:bookmarkEnd w:id="272"/>
    </w:p>
    <w:p w14:paraId="26666D55" w14:textId="7C5D1EC8" w:rsidR="006973FF" w:rsidRDefault="008E18DF" w:rsidP="00E84BBF">
      <w:r>
        <w:lastRenderedPageBreak/>
        <w:t xml:space="preserve">Un cop sabem el mínim de commutacions que podem assolir, començarem optimitzant el llindar </w:t>
      </w:r>
      <w:r w:rsidR="00B045A4">
        <w:t>alt</w:t>
      </w:r>
      <w:r w:rsidR="00E162B1">
        <w:t xml:space="preserve">. </w:t>
      </w:r>
      <w:r w:rsidR="00E84BBF">
        <w:t>Per fer-ho m</w:t>
      </w:r>
      <w:r w:rsidR="00B045A4">
        <w:t>ant</w:t>
      </w:r>
      <w:r w:rsidR="00E84BBF">
        <w:t xml:space="preserve">indrem el llindar baix a </w:t>
      </w:r>
      <w:r w:rsidR="00B2327B">
        <w:t xml:space="preserve">0 </w:t>
      </w:r>
      <w:r w:rsidR="00E84BBF">
        <w:t>i</w:t>
      </w:r>
      <w:r w:rsidR="006973FF">
        <w:t xml:space="preserve"> </w:t>
      </w:r>
      <w:r w:rsidR="00E84BBF">
        <w:t xml:space="preserve">variarem el </w:t>
      </w:r>
      <w:r w:rsidR="006973FF">
        <w:t>llindar alt</w:t>
      </w:r>
      <w:r w:rsidR="00B2327B">
        <w:t xml:space="preserve"> entre </w:t>
      </w:r>
      <w:r w:rsidR="004B2E85">
        <w:t>50</w:t>
      </w:r>
      <w:r w:rsidR="00B2327B">
        <w:t xml:space="preserve"> i </w:t>
      </w:r>
      <w:r w:rsidR="004B2E85">
        <w:t>15</w:t>
      </w:r>
      <w:r w:rsidR="00B2327B">
        <w:t>0</w:t>
      </w:r>
      <w:r w:rsidR="006B71BE">
        <w:t xml:space="preserve"> </w:t>
      </w:r>
      <w:r w:rsidR="0011088B">
        <w:t xml:space="preserve">Wh </w:t>
      </w:r>
      <w:r w:rsidR="006B71BE">
        <w:t>en increments</w:t>
      </w:r>
      <w:r w:rsidR="00191AB2">
        <w:t xml:space="preserve"> </w:t>
      </w:r>
      <w:r w:rsidR="006B71BE">
        <w:t>de 5</w:t>
      </w:r>
      <w:r w:rsidR="000D5C7D">
        <w:t>.</w:t>
      </w:r>
    </w:p>
    <w:p w14:paraId="35EFB0A9" w14:textId="520572BF" w:rsidR="00B72DC1" w:rsidRDefault="0074648E" w:rsidP="0074648E">
      <w:pPr>
        <w:ind w:firstLine="0"/>
      </w:pPr>
      <w:r>
        <w:t xml:space="preserve">Com podem veure, l’eficiència i les commutacions no varien gaire i sobra tanta energia que podem cobrir els consums de la nit amb el balanç net horari. </w:t>
      </w:r>
    </w:p>
    <w:p w14:paraId="47A13895" w14:textId="1EC799D4" w:rsidR="0074648E" w:rsidRPr="00162E85" w:rsidRDefault="0074648E" w:rsidP="0074648E">
      <w:pPr>
        <w:ind w:firstLine="0"/>
      </w:pPr>
      <w:r>
        <w:t xml:space="preserve">Hem considerat </w:t>
      </w:r>
      <w:r w:rsidR="00F56934">
        <w:t xml:space="preserve">que fer 10 commutacions </w:t>
      </w:r>
      <w:r w:rsidR="00893B06">
        <w:t>al dia</w:t>
      </w:r>
      <w:r w:rsidR="00EB252C">
        <w:t xml:space="preserve">, </w:t>
      </w:r>
      <w:r w:rsidR="00441C8F">
        <w:t xml:space="preserve">amb una eficiència del </w:t>
      </w:r>
      <w:r w:rsidR="007D1EF0">
        <w:t xml:space="preserve">consum </w:t>
      </w:r>
      <w:r w:rsidR="00441C8F">
        <w:t>98</w:t>
      </w:r>
      <w:r w:rsidR="00853835">
        <w:t>,15</w:t>
      </w:r>
      <w:r w:rsidR="00441C8F">
        <w:t xml:space="preserve">% </w:t>
      </w:r>
      <w:r w:rsidR="00102410">
        <w:t>i una eficiència de la xarxa del 72</w:t>
      </w:r>
      <w:r w:rsidR="00853835">
        <w:t>,11</w:t>
      </w:r>
      <w:r w:rsidR="00102410">
        <w:t xml:space="preserve">%, </w:t>
      </w:r>
      <w:r w:rsidR="00F56934">
        <w:t>és acceptable, per tant</w:t>
      </w:r>
      <w:r w:rsidR="00E4783E">
        <w:t>,</w:t>
      </w:r>
      <w:r w:rsidR="00F56934">
        <w:t xml:space="preserve"> el llinda alt </w:t>
      </w:r>
      <w:r w:rsidR="00180D21">
        <w:t>serà</w:t>
      </w:r>
      <w:r w:rsidR="00F56934">
        <w:t xml:space="preserve"> 7</w:t>
      </w:r>
      <w:r w:rsidR="00180D21">
        <w:t>0</w:t>
      </w:r>
      <w:r w:rsidR="0011088B">
        <w:t xml:space="preserve"> Wh</w:t>
      </w:r>
      <w:r w:rsidR="00180D21">
        <w:t>.</w:t>
      </w:r>
    </w:p>
    <w:p w14:paraId="5E96AC1B" w14:textId="28C34418" w:rsidR="00B2327B" w:rsidRDefault="00B9387E" w:rsidP="000D5C7D">
      <w:pPr>
        <w:pStyle w:val="Taula"/>
      </w:pPr>
      <w:r>
        <w:rPr>
          <w:noProof/>
        </w:rPr>
        <w:drawing>
          <wp:inline distT="0" distB="0" distL="0" distR="0" wp14:anchorId="6A570713" wp14:editId="661807E9">
            <wp:extent cx="5725795" cy="334137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1389" w14:textId="0DB9A7CE" w:rsidR="00162E85" w:rsidRDefault="00102410" w:rsidP="00A23382">
      <w:pPr>
        <w:pStyle w:val="Taula"/>
      </w:pPr>
      <w:r>
        <w:rPr>
          <w:noProof/>
        </w:rPr>
        <w:drawing>
          <wp:inline distT="0" distB="0" distL="0" distR="0" wp14:anchorId="7DE82399" wp14:editId="13D92DAB">
            <wp:extent cx="5723890" cy="334645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636" w14:textId="28C0D3AD" w:rsidR="00A23382" w:rsidRDefault="00A23382" w:rsidP="00A23382">
      <w:pPr>
        <w:pStyle w:val="Caption"/>
      </w:pPr>
      <w:bookmarkStart w:id="273" w:name="_Toc10844708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>. Anàlisi dia assolellat – Histèresis amb una càrrega – Optimització llindar alt</w:t>
      </w:r>
      <w:bookmarkEnd w:id="273"/>
    </w:p>
    <w:p w14:paraId="1632EDAE" w14:textId="77777777" w:rsidR="007F718C" w:rsidRPr="006973FF" w:rsidRDefault="007F718C" w:rsidP="0074648E">
      <w:pPr>
        <w:ind w:firstLine="0"/>
      </w:pPr>
    </w:p>
    <w:p w14:paraId="7B50E0E9" w14:textId="77777777" w:rsidR="00797093" w:rsidRDefault="00797093" w:rsidP="007013F2"/>
    <w:p w14:paraId="2EEDE94D" w14:textId="76F049EC" w:rsidR="007013F2" w:rsidRDefault="007013F2" w:rsidP="007013F2">
      <w:r>
        <w:lastRenderedPageBreak/>
        <w:t xml:space="preserve">El següent pas és determinar el llindar baix. L’hem fet variar entre -50 i </w:t>
      </w:r>
      <w:r w:rsidR="001E284D">
        <w:t>6</w:t>
      </w:r>
      <w:r>
        <w:t>0</w:t>
      </w:r>
      <w:r w:rsidR="00580541" w:rsidRPr="00580541">
        <w:t xml:space="preserve"> </w:t>
      </w:r>
      <w:r w:rsidR="00580541">
        <w:t>Wh</w:t>
      </w:r>
      <w:r w:rsidR="00546D16">
        <w:t xml:space="preserve"> de 5</w:t>
      </w:r>
      <w:r w:rsidR="001A580A">
        <w:t xml:space="preserve"> en 5</w:t>
      </w:r>
      <w:r w:rsidR="00546D16">
        <w:t>.</w:t>
      </w:r>
    </w:p>
    <w:p w14:paraId="1922E49A" w14:textId="2FCBACE4" w:rsidR="00B72DC1" w:rsidRPr="00162E85" w:rsidRDefault="00B72DC1" w:rsidP="00B72DC1">
      <w:pPr>
        <w:ind w:firstLine="0"/>
      </w:pPr>
      <w:r>
        <w:t xml:space="preserve">Com que les commutacions </w:t>
      </w:r>
      <w:r w:rsidR="00B51F51">
        <w:t>fan un gran sal</w:t>
      </w:r>
      <w:r w:rsidR="00E4783E">
        <w:t>t</w:t>
      </w:r>
      <w:r w:rsidR="00B51F51">
        <w:t xml:space="preserve"> a partir de 0, hem triat un llindar baix</w:t>
      </w:r>
      <w:r w:rsidR="00853835">
        <w:t xml:space="preserve"> de -10 Wh</w:t>
      </w:r>
      <w:r w:rsidR="00E468A1">
        <w:t xml:space="preserve">. </w:t>
      </w:r>
      <w:r w:rsidR="00E4783E">
        <w:t>El s</w:t>
      </w:r>
      <w:r w:rsidR="008B1D4F">
        <w:t>i</w:t>
      </w:r>
      <w:r w:rsidR="00E468A1">
        <w:t>stema farà</w:t>
      </w:r>
      <w:r w:rsidR="00853835">
        <w:t xml:space="preserve"> 10 commutacions diàries, </w:t>
      </w:r>
      <w:r w:rsidR="00E468A1">
        <w:t>tindrà una</w:t>
      </w:r>
      <w:r>
        <w:t xml:space="preserve"> eficiència del consum 98</w:t>
      </w:r>
      <w:r w:rsidR="00853835">
        <w:t>,51</w:t>
      </w:r>
      <w:r>
        <w:t>%</w:t>
      </w:r>
      <w:r w:rsidR="00853835">
        <w:t xml:space="preserve">, </w:t>
      </w:r>
      <w:r>
        <w:t>una eficiència de la xarxa del 7</w:t>
      </w:r>
      <w:r w:rsidR="00853835">
        <w:t>3,62</w:t>
      </w:r>
      <w:r>
        <w:t xml:space="preserve">% </w:t>
      </w:r>
      <w:r w:rsidR="00853835">
        <w:t xml:space="preserve">i </w:t>
      </w:r>
      <w:r w:rsidR="00E468A1">
        <w:t>no haurem de p</w:t>
      </w:r>
      <w:r w:rsidR="00853835">
        <w:t>agar la factura de la llum.</w:t>
      </w:r>
    </w:p>
    <w:p w14:paraId="06B7949D" w14:textId="1F3E01C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02AC8924" wp14:editId="3015CF78">
            <wp:extent cx="5723890" cy="334645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9525" w14:textId="1CB2C56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3529B937" wp14:editId="43B95159">
            <wp:extent cx="5723890" cy="334645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DDDB" w14:textId="2A02ADD0" w:rsidR="001E284D" w:rsidRDefault="001E284D" w:rsidP="001E284D">
      <w:pPr>
        <w:pStyle w:val="Caption"/>
      </w:pPr>
      <w:bookmarkStart w:id="274" w:name="_Toc10844708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>. Anàlisi dia assolellat – Histèresis amb una càrrega – Optimització llindar baix</w:t>
      </w:r>
      <w:bookmarkEnd w:id="274"/>
    </w:p>
    <w:p w14:paraId="7A0A4BCB" w14:textId="37EAF263" w:rsidR="00546129" w:rsidRDefault="00546129" w:rsidP="00546129"/>
    <w:p w14:paraId="4B619A1A" w14:textId="7821C50D" w:rsidR="00546129" w:rsidRDefault="00546129" w:rsidP="00546129">
      <w:r>
        <w:t>Un cop obtinguts els dos llindars, podríem tornar a mira</w:t>
      </w:r>
      <w:r w:rsidR="002A554C">
        <w:t>r</w:t>
      </w:r>
      <w:r>
        <w:t xml:space="preserve"> d’optimitzar el llindar alt i després el baix de forma cíclica, per trobar els millors valors. Però si ho provem u</w:t>
      </w:r>
      <w:r w:rsidR="00D548CA">
        <w:t>na altr</w:t>
      </w:r>
      <w:r w:rsidR="00BC06CF">
        <w:t>a</w:t>
      </w:r>
      <w:r w:rsidR="00D548CA">
        <w:t xml:space="preserve"> vegada</w:t>
      </w:r>
      <w:r>
        <w:t>, podem veure que la diferència és molt petita</w:t>
      </w:r>
      <w:r w:rsidR="00F46CA5">
        <w:t>.</w:t>
      </w:r>
    </w:p>
    <w:p w14:paraId="0CA56238" w14:textId="7317DBFC" w:rsidR="00896C13" w:rsidRDefault="00896C13" w:rsidP="00896C13">
      <w:pPr>
        <w:pStyle w:val="TtolExemple"/>
      </w:pPr>
      <w:r>
        <w:lastRenderedPageBreak/>
        <w:t>Dues càrregues</w:t>
      </w:r>
    </w:p>
    <w:p w14:paraId="7B4FB949" w14:textId="37D67C7F" w:rsidR="00896C13" w:rsidRDefault="00896C13" w:rsidP="00896C13">
      <w:r>
        <w:t>Partint dels paràmetres anteriors, hem afegit la segona càrrega</w:t>
      </w:r>
      <w:r w:rsidR="00AC213F">
        <w:t xml:space="preserve"> i repetim els mateixos passos fets anteriorment</w:t>
      </w:r>
      <w:r w:rsidR="005345E0">
        <w:t>,</w:t>
      </w:r>
      <w:r w:rsidR="00AC213F">
        <w:t xml:space="preserve"> però ara amb els llindars de la segona càrrega. </w:t>
      </w:r>
    </w:p>
    <w:p w14:paraId="7B6C4421" w14:textId="0FE0DD61" w:rsidR="00E468A1" w:rsidRDefault="00CD2E8B" w:rsidP="009E4437">
      <w:pPr>
        <w:ind w:firstLine="0"/>
      </w:pPr>
      <w:r>
        <w:t>Com podem veure,</w:t>
      </w:r>
      <w:r w:rsidR="009E4437">
        <w:t xml:space="preserve"> el mínim de commutacions que pot fer el sistema</w:t>
      </w:r>
      <w:r w:rsidR="001E3418">
        <w:t>,</w:t>
      </w:r>
      <w:r w:rsidR="00364C5A">
        <w:t xml:space="preserve"> si </w:t>
      </w:r>
      <w:r w:rsidR="00C86D45">
        <w:t>variem el segon llindar alt</w:t>
      </w:r>
      <w:r w:rsidR="001E3418">
        <w:t>,</w:t>
      </w:r>
      <w:r w:rsidR="00C86D45">
        <w:t xml:space="preserve"> s’estabilitza a </w:t>
      </w:r>
      <w:r w:rsidR="00C4627D">
        <w:t>26</w:t>
      </w:r>
      <w:r w:rsidR="00C86D45">
        <w:t>.</w:t>
      </w:r>
      <w:r>
        <w:t xml:space="preserve"> </w:t>
      </w:r>
      <w:r w:rsidR="00E468A1">
        <w:t xml:space="preserve">Si volem mantenir l’eficiència alta, haurem de triar moltes commutacions (que bàsicament les fa la segona càrrega). Com que no volem desgastar </w:t>
      </w:r>
      <w:r w:rsidR="00FD077A">
        <w:t xml:space="preserve">els relés </w:t>
      </w:r>
      <w:r w:rsidR="004A0302">
        <w:t>massa</w:t>
      </w:r>
      <w:r w:rsidR="00E468A1">
        <w:t xml:space="preserve"> ràpid, posarem el llindar a 200 Wh </w:t>
      </w:r>
      <w:r w:rsidR="00896609">
        <w:t>i tindrem</w:t>
      </w:r>
      <w:r w:rsidR="00E468A1">
        <w:t xml:space="preserve"> </w:t>
      </w:r>
      <w:r w:rsidR="00A74541">
        <w:t xml:space="preserve">27 commutacions diàries, </w:t>
      </w:r>
      <w:r w:rsidR="00E37822">
        <w:t xml:space="preserve">una </w:t>
      </w:r>
      <w:r w:rsidR="00E468A1">
        <w:t>eficiència</w:t>
      </w:r>
      <w:r w:rsidR="00896609">
        <w:t xml:space="preserve"> del 93,</w:t>
      </w:r>
      <w:r w:rsidR="00923374">
        <w:t>9</w:t>
      </w:r>
      <w:r w:rsidR="00896609">
        <w:t>3%, una eficiència de</w:t>
      </w:r>
      <w:r w:rsidR="00D60AAC">
        <w:t xml:space="preserve"> retorn a la</w:t>
      </w:r>
      <w:r w:rsidR="00896609">
        <w:t xml:space="preserve"> xarxa del 85,92% i haurem de pagar uns 1,8 cènt</w:t>
      </w:r>
      <w:r w:rsidR="00124416">
        <w:t>ims</w:t>
      </w:r>
      <w:r w:rsidR="00896609">
        <w:t>/dia de factura.</w:t>
      </w:r>
    </w:p>
    <w:p w14:paraId="31B55A3D" w14:textId="6F1E6DCC" w:rsidR="00195C76" w:rsidRDefault="00C4627D" w:rsidP="00EB1B69">
      <w:pPr>
        <w:pStyle w:val="Taula"/>
      </w:pPr>
      <w:r>
        <w:rPr>
          <w:noProof/>
        </w:rPr>
        <w:drawing>
          <wp:inline distT="0" distB="0" distL="0" distR="0" wp14:anchorId="5C2E727A" wp14:editId="55EF25C7">
            <wp:extent cx="5723255" cy="3344545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285D6" wp14:editId="52D5CCCB">
            <wp:extent cx="5723255" cy="3344545"/>
            <wp:effectExtent l="0" t="0" r="0" b="825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9590" w14:textId="12F6992A" w:rsidR="00C4627D" w:rsidRDefault="00C4627D" w:rsidP="00C4627D">
      <w:pPr>
        <w:pStyle w:val="Caption"/>
      </w:pPr>
      <w:bookmarkStart w:id="275" w:name="_Toc10844708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Anàlisi dia assolellat – Histèresis amb una càrrega – Optimització llindar alt 2</w:t>
      </w:r>
      <w:bookmarkEnd w:id="275"/>
    </w:p>
    <w:p w14:paraId="59A3173E" w14:textId="5BB8DC7D" w:rsidR="00163EC6" w:rsidRDefault="00163EC6" w:rsidP="00163EC6">
      <w:r>
        <w:lastRenderedPageBreak/>
        <w:t>Finalment, optimitzem el llindar baix. En aquest cas hi ha un clar guanyador, 0Wh</w:t>
      </w:r>
      <w:r w:rsidR="00923374">
        <w:t>, que és el que ja teníem. És el llindar que</w:t>
      </w:r>
      <w:r>
        <w:t xml:space="preserve"> </w:t>
      </w:r>
      <w:r w:rsidR="00923374">
        <w:t xml:space="preserve">té menys </w:t>
      </w:r>
      <w:r>
        <w:t xml:space="preserve">commutacions, </w:t>
      </w:r>
      <w:r w:rsidR="00923374">
        <w:t xml:space="preserve">quasi </w:t>
      </w:r>
      <w:r>
        <w:t>la millor eficiència de</w:t>
      </w:r>
      <w:r w:rsidR="00345A5C">
        <w:t xml:space="preserve"> retorn a la</w:t>
      </w:r>
      <w:r>
        <w:t xml:space="preserve"> xarxa</w:t>
      </w:r>
      <w:r w:rsidR="00E40AC6">
        <w:t>,</w:t>
      </w:r>
      <w:r>
        <w:t xml:space="preserve"> el balanç és pròxim als millors</w:t>
      </w:r>
      <w:r w:rsidR="00E40AC6">
        <w:t xml:space="preserve"> i l’eficiència està just al mig.</w:t>
      </w:r>
    </w:p>
    <w:p w14:paraId="5080FD4E" w14:textId="5FE46FD5" w:rsidR="00EB1B69" w:rsidRPr="00163EC6" w:rsidRDefault="00163EC6" w:rsidP="00163EC6">
      <w:pPr>
        <w:pStyle w:val="Taula"/>
      </w:pPr>
      <w:r>
        <w:rPr>
          <w:noProof/>
        </w:rPr>
        <w:drawing>
          <wp:inline distT="0" distB="0" distL="0" distR="0" wp14:anchorId="22F52017" wp14:editId="4C49752D">
            <wp:extent cx="5725160" cy="3339465"/>
            <wp:effectExtent l="0" t="0" r="889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001D" wp14:editId="53202D67">
            <wp:extent cx="5725160" cy="3339465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6F6E" w14:textId="32FA652B" w:rsidR="00163EC6" w:rsidRPr="00163EC6" w:rsidRDefault="00163EC6" w:rsidP="00163EC6">
      <w:pPr>
        <w:pStyle w:val="Caption"/>
      </w:pPr>
      <w:bookmarkStart w:id="276" w:name="_Toc10844709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Anàlisi dia assolellat – Histèresis amb una càrrega – Optimització llindar baix</w:t>
      </w:r>
      <w:bookmarkEnd w:id="276"/>
    </w:p>
    <w:p w14:paraId="5146B12A" w14:textId="77777777" w:rsidR="00163EC6" w:rsidRPr="004B2E85" w:rsidRDefault="00163EC6" w:rsidP="00163EC6">
      <w:pPr>
        <w:pStyle w:val="Taula"/>
      </w:pPr>
    </w:p>
    <w:p w14:paraId="511770B6" w14:textId="77777777" w:rsidR="00EB1B69" w:rsidRPr="00EB1B69" w:rsidRDefault="00EB1B69" w:rsidP="00EB1B69">
      <w:pPr>
        <w:pStyle w:val="Taula"/>
      </w:pPr>
    </w:p>
    <w:p w14:paraId="114B8824" w14:textId="77777777" w:rsidR="001E284D" w:rsidRDefault="001E284D" w:rsidP="001E284D">
      <w:pPr>
        <w:pStyle w:val="Taula"/>
      </w:pPr>
    </w:p>
    <w:p w14:paraId="3421B964" w14:textId="77777777" w:rsidR="00546D16" w:rsidRDefault="00546D16" w:rsidP="007013F2"/>
    <w:p w14:paraId="0B0E8D55" w14:textId="77777777" w:rsidR="00797093" w:rsidRDefault="0079709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37191926" w14:textId="2DEA2808" w:rsidR="006075FE" w:rsidRDefault="006075FE" w:rsidP="00F13460">
      <w:pPr>
        <w:pStyle w:val="Heading4"/>
      </w:pPr>
      <w:bookmarkStart w:id="277" w:name="_Toc108200356"/>
      <w:r>
        <w:lastRenderedPageBreak/>
        <w:t>Temps mínim engegada</w:t>
      </w:r>
      <w:bookmarkEnd w:id="277"/>
    </w:p>
    <w:p w14:paraId="0663CCCD" w14:textId="74B92679" w:rsidR="00051B02" w:rsidRDefault="009765D9" w:rsidP="00051B02">
      <w:r>
        <w:t xml:space="preserve">Com s’ha explicat en l’apartat </w:t>
      </w:r>
      <w:r>
        <w:fldChar w:fldCharType="begin"/>
      </w:r>
      <w:r>
        <w:instrText xml:space="preserve"> REF _Ref107351332 \r \h </w:instrText>
      </w:r>
      <w:r>
        <w:fldChar w:fldCharType="separate"/>
      </w:r>
      <w:r w:rsidR="00FE061C">
        <w:t>4.2</w:t>
      </w:r>
      <w:r>
        <w:fldChar w:fldCharType="end"/>
      </w:r>
      <w:r>
        <w:t>, l</w:t>
      </w:r>
      <w:r w:rsidR="007A367A">
        <w:t xml:space="preserve">’algoritme té </w:t>
      </w:r>
      <w:r w:rsidR="004804F5">
        <w:t>3</w:t>
      </w:r>
      <w:r w:rsidR="007A367A">
        <w:t xml:space="preserve"> formes d’implementar-se</w:t>
      </w:r>
      <w:r w:rsidR="004252D3">
        <w:t xml:space="preserve">. </w:t>
      </w:r>
      <w:r w:rsidR="00234FDA">
        <w:t xml:space="preserve">Com que les càrregues es poden ordenar de </w:t>
      </w:r>
      <w:r w:rsidR="00AC34A7">
        <w:t>2</w:t>
      </w:r>
      <w:r w:rsidR="00234FDA">
        <w:t xml:space="preserve"> formes diferents, p</w:t>
      </w:r>
      <w:r w:rsidR="00761F74">
        <w:t>odríem pensar que hem de simular</w:t>
      </w:r>
      <w:r w:rsidR="00DC66A9">
        <w:t xml:space="preserve"> el sistema</w:t>
      </w:r>
      <w:r w:rsidR="00761F74">
        <w:t xml:space="preserve"> </w:t>
      </w:r>
      <w:r w:rsidR="0052188F">
        <w:t>6</w:t>
      </w:r>
      <w:r w:rsidR="00761F74">
        <w:t xml:space="preserve"> </w:t>
      </w:r>
      <w:r w:rsidR="00DC66A9">
        <w:t xml:space="preserve">vegades </w:t>
      </w:r>
      <w:r w:rsidR="00AC34A7">
        <w:t>(3x2). P</w:t>
      </w:r>
      <w:r w:rsidR="00101E7F">
        <w:t xml:space="preserve">erò </w:t>
      </w:r>
      <w:r w:rsidR="004252D3">
        <w:t>c</w:t>
      </w:r>
      <w:r w:rsidR="00522216">
        <w:t>om s’</w:t>
      </w:r>
      <w:r w:rsidR="004C1FC8">
        <w:t xml:space="preserve">ha </w:t>
      </w:r>
      <w:r w:rsidR="00522216">
        <w:t>explica</w:t>
      </w:r>
      <w:r w:rsidR="006A3A6E">
        <w:t>t</w:t>
      </w:r>
      <w:r w:rsidR="00522216">
        <w:t xml:space="preserve"> en les observacions</w:t>
      </w:r>
      <w:r w:rsidR="00CC0334">
        <w:t xml:space="preserve"> </w:t>
      </w:r>
      <w:r w:rsidR="00CC0334">
        <w:fldChar w:fldCharType="begin"/>
      </w:r>
      <w:r w:rsidR="00CC0334">
        <w:instrText xml:space="preserve"> REF _Ref108044006 \r \h </w:instrText>
      </w:r>
      <w:r w:rsidR="00CC0334">
        <w:fldChar w:fldCharType="separate"/>
      </w:r>
      <w:r w:rsidR="00FE061C">
        <w:t>4.2.3</w:t>
      </w:r>
      <w:r w:rsidR="00CC0334">
        <w:fldChar w:fldCharType="end"/>
      </w:r>
      <w:r w:rsidR="00224474">
        <w:t xml:space="preserve">, </w:t>
      </w:r>
      <w:r w:rsidR="00197FD9">
        <w:t xml:space="preserve">cada </w:t>
      </w:r>
      <w:r w:rsidR="00074144">
        <w:t>variant</w:t>
      </w:r>
      <w:r w:rsidR="00197FD9">
        <w:t xml:space="preserve"> de l’algoritme</w:t>
      </w:r>
      <w:r w:rsidR="00224474">
        <w:t xml:space="preserve"> té </w:t>
      </w:r>
      <w:r w:rsidR="00101E7F">
        <w:t>comportament</w:t>
      </w:r>
      <w:r w:rsidR="00DA0F23">
        <w:t>s</w:t>
      </w:r>
      <w:r w:rsidR="00224474">
        <w:t xml:space="preserve"> solapats</w:t>
      </w:r>
      <w:r w:rsidR="00802EA7">
        <w:t xml:space="preserve"> amb altres</w:t>
      </w:r>
      <w:r w:rsidR="006E3294">
        <w:t xml:space="preserve"> variants</w:t>
      </w:r>
      <w:r w:rsidR="00802EA7">
        <w:t xml:space="preserve"> en funció de les càrregues</w:t>
      </w:r>
      <w:r w:rsidR="00910C10">
        <w:t>. Això redueix les simula</w:t>
      </w:r>
      <w:r w:rsidR="00B04FCF">
        <w:t>cions</w:t>
      </w:r>
      <w:r w:rsidR="00101E7F">
        <w:t xml:space="preserve"> </w:t>
      </w:r>
      <w:r w:rsidR="00941C31">
        <w:t xml:space="preserve">a </w:t>
      </w:r>
      <w:r w:rsidR="0052188F">
        <w:t>4</w:t>
      </w:r>
      <w:r w:rsidR="00101E7F">
        <w:t>.</w:t>
      </w:r>
    </w:p>
    <w:p w14:paraId="17F719EB" w14:textId="6514EAD8" w:rsidR="00CB4BDB" w:rsidRPr="00F13460" w:rsidRDefault="00CB4BDB" w:rsidP="00F13460">
      <w:pPr>
        <w:pStyle w:val="TtolExemple"/>
        <w:spacing w:before="240"/>
      </w:pPr>
      <w:r>
        <w:t xml:space="preserve">Càrrega 1 </w:t>
      </w:r>
      <w:r w:rsidR="00157E7B">
        <w:t>&lt;</w:t>
      </w:r>
      <w:r>
        <w:t xml:space="preserve"> Càrrega 2</w:t>
      </w:r>
    </w:p>
    <w:p w14:paraId="4AC73F78" w14:textId="7FCEDB9D" w:rsidR="00C74050" w:rsidRPr="00C74050" w:rsidRDefault="00BA405F" w:rsidP="00C74050">
      <w:r w:rsidRPr="00B50E6B">
        <w:rPr>
          <w:i/>
          <w:iCs/>
        </w:rPr>
        <w:t>Solapament versió Simple i Complexa A:</w:t>
      </w:r>
      <w:r w:rsidR="0041579F">
        <w:rPr>
          <w:i/>
          <w:iCs/>
        </w:rPr>
        <w:t xml:space="preserve"> </w:t>
      </w:r>
      <w:r w:rsidR="00E32D78">
        <w:t>Buscant el compromís entre eficiència i commutacions, una opció acceptable és un temps mínim de 600 segons. El sistema faria 50 commutacions al dia, tindria una eficiència del 85,54%, una eficiència de</w:t>
      </w:r>
      <w:r w:rsidR="003026A8">
        <w:t xml:space="preserve"> retorn a la</w:t>
      </w:r>
      <w:r w:rsidR="00E32D78">
        <w:t xml:space="preserve"> xarxa del 85,28% i no caldria pagar la factura.</w:t>
      </w:r>
    </w:p>
    <w:p w14:paraId="03168B98" w14:textId="73F168AD" w:rsidR="00C74050" w:rsidRDefault="00C74050" w:rsidP="00C74050">
      <w:pPr>
        <w:pStyle w:val="Taula"/>
      </w:pPr>
      <w:r>
        <w:rPr>
          <w:noProof/>
        </w:rPr>
        <w:drawing>
          <wp:inline distT="0" distB="0" distL="0" distR="0" wp14:anchorId="60B1E082" wp14:editId="4D48A2DB">
            <wp:extent cx="5544000" cy="3234820"/>
            <wp:effectExtent l="0" t="0" r="0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E105F" wp14:editId="27DFD33D">
            <wp:extent cx="5544000" cy="3234820"/>
            <wp:effectExtent l="0" t="0" r="0" b="381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C7A" w14:textId="4DB68F13" w:rsidR="00C74050" w:rsidRPr="00B019EB" w:rsidRDefault="00C74050" w:rsidP="00F13460">
      <w:pPr>
        <w:pStyle w:val="Caption"/>
        <w:spacing w:before="0"/>
      </w:pPr>
      <w:bookmarkStart w:id="278" w:name="_Toc10844709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</w:t>
      </w:r>
      <w:r w:rsidR="003E04D5">
        <w:t>, versi</w:t>
      </w:r>
      <w:r w:rsidR="00315F20">
        <w:t>ons</w:t>
      </w:r>
      <w:r w:rsidR="003E04D5">
        <w:t xml:space="preserve"> Simple i Completa A</w:t>
      </w:r>
      <w:bookmarkEnd w:id="278"/>
      <w:r w:rsidR="003E04D5">
        <w:t xml:space="preserve"> </w:t>
      </w:r>
    </w:p>
    <w:p w14:paraId="43B652BD" w14:textId="59DCF1C7" w:rsidR="00B019EB" w:rsidRDefault="001378B0" w:rsidP="007A367A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Complexa </w:t>
      </w:r>
      <w:r>
        <w:rPr>
          <w:i/>
          <w:iCs/>
        </w:rPr>
        <w:t>B</w:t>
      </w:r>
      <w:r w:rsidRPr="00B50E6B">
        <w:rPr>
          <w:i/>
          <w:iCs/>
        </w:rPr>
        <w:t>:</w:t>
      </w:r>
      <w:r w:rsidR="0052188F">
        <w:t xml:space="preserve"> </w:t>
      </w:r>
      <w:r w:rsidR="007A367A">
        <w:t xml:space="preserve">Buscant el compromís entre eficiència i commutacions, una opció acceptable és un temps mínim de </w:t>
      </w:r>
      <w:r w:rsidR="00846B89">
        <w:t>102</w:t>
      </w:r>
      <w:r w:rsidR="007A367A">
        <w:t>0 segons. El sistema faria 50 commutacions al dia, tindria una eficiència del 8</w:t>
      </w:r>
      <w:r w:rsidR="00846B89">
        <w:t>4</w:t>
      </w:r>
      <w:r w:rsidR="007A367A">
        <w:t>,</w:t>
      </w:r>
      <w:r w:rsidR="00846B89">
        <w:t>88</w:t>
      </w:r>
      <w:r w:rsidR="007A367A">
        <w:t>%, una eficiència de</w:t>
      </w:r>
      <w:r w:rsidR="00122E1C">
        <w:t xml:space="preserve"> retorn a la</w:t>
      </w:r>
      <w:r w:rsidR="007A367A">
        <w:t xml:space="preserve"> xarxa del 8</w:t>
      </w:r>
      <w:r w:rsidR="00846B89">
        <w:t>4</w:t>
      </w:r>
      <w:r w:rsidR="007A367A">
        <w:t>,</w:t>
      </w:r>
      <w:r w:rsidR="00846B89">
        <w:t>69</w:t>
      </w:r>
      <w:r w:rsidR="007A367A">
        <w:t>% i no caldria pagar la factura.</w:t>
      </w:r>
    </w:p>
    <w:p w14:paraId="1F5299E5" w14:textId="1DC2C66A" w:rsidR="00B019EB" w:rsidRDefault="00B019EB" w:rsidP="00B019EB">
      <w:pPr>
        <w:pStyle w:val="Taula"/>
      </w:pPr>
      <w:r>
        <w:rPr>
          <w:noProof/>
        </w:rPr>
        <w:drawing>
          <wp:inline distT="0" distB="0" distL="0" distR="0" wp14:anchorId="60200178" wp14:editId="740F117B">
            <wp:extent cx="5721350" cy="333883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C627" wp14:editId="3F631616">
            <wp:extent cx="5721350" cy="333883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C9E3" w14:textId="3FCFD1AB" w:rsidR="00B019EB" w:rsidRDefault="00B019EB" w:rsidP="00B019EB">
      <w:pPr>
        <w:pStyle w:val="Caption"/>
      </w:pPr>
      <w:bookmarkStart w:id="279" w:name="_Toc10844709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C2, versi</w:t>
      </w:r>
      <w:r w:rsidR="00F52E32">
        <w:t>ó</w:t>
      </w:r>
      <w:r>
        <w:t xml:space="preserve"> Completa </w:t>
      </w:r>
      <w:r w:rsidR="00143AF2">
        <w:t>B</w:t>
      </w:r>
      <w:bookmarkEnd w:id="279"/>
    </w:p>
    <w:p w14:paraId="3BE4D29F" w14:textId="77777777" w:rsidR="0007456D" w:rsidRDefault="0007456D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4C0A7CA3" w14:textId="192F050A" w:rsidR="00C74050" w:rsidRDefault="00C74050" w:rsidP="00C74050">
      <w:pPr>
        <w:pStyle w:val="TtolExemple"/>
      </w:pPr>
      <w:r>
        <w:lastRenderedPageBreak/>
        <w:t xml:space="preserve">Càrrega 1 </w:t>
      </w:r>
      <w:r w:rsidR="00157E7B">
        <w:t>&gt;</w:t>
      </w:r>
      <w:r>
        <w:t xml:space="preserve"> Càrrega 2</w:t>
      </w:r>
    </w:p>
    <w:p w14:paraId="39F67C33" w14:textId="67D55670" w:rsidR="005D6CEB" w:rsidRDefault="005D6CEB" w:rsidP="005D6CEB">
      <w:r>
        <w:rPr>
          <w:i/>
          <w:iCs/>
        </w:rPr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Simple</w:t>
      </w:r>
      <w:r w:rsidRPr="00B50E6B">
        <w:rPr>
          <w:i/>
          <w:iCs/>
        </w:rPr>
        <w:t>:</w:t>
      </w:r>
      <w:r>
        <w:t xml:space="preserve"> Buscant el compromís entre eficiència i commutacions, una opció acceptable és un temps mínim de 600 segons. El sistema faria 50 commutacions al dia, tindria una eficiència del 86,07%, una eficiència de</w:t>
      </w:r>
      <w:r w:rsidR="006F016D">
        <w:t xml:space="preserve"> retorn a la</w:t>
      </w:r>
      <w:r>
        <w:t xml:space="preserve"> xarxa del 84,11% i no caldria pagar la factura.</w:t>
      </w:r>
    </w:p>
    <w:p w14:paraId="500B5741" w14:textId="553CF882" w:rsidR="005D6CEB" w:rsidRDefault="00F01C8A" w:rsidP="00F01C8A">
      <w:pPr>
        <w:pStyle w:val="Taula"/>
      </w:pPr>
      <w:r>
        <w:rPr>
          <w:noProof/>
        </w:rPr>
        <w:drawing>
          <wp:inline distT="0" distB="0" distL="0" distR="0" wp14:anchorId="1F49B2ED" wp14:editId="0FC44048">
            <wp:extent cx="5721985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E6970" wp14:editId="235FFA7E">
            <wp:extent cx="5721985" cy="334327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93" w14:textId="50A35010" w:rsidR="00F01C8A" w:rsidRDefault="00F01C8A" w:rsidP="00F01C8A">
      <w:pPr>
        <w:pStyle w:val="Caption"/>
      </w:pPr>
      <w:bookmarkStart w:id="280" w:name="_Toc10844709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</w:t>
      </w:r>
      <w:r w:rsidR="00F52E32">
        <w:t>ó</w:t>
      </w:r>
      <w:r>
        <w:t xml:space="preserve"> Simple</w:t>
      </w:r>
      <w:bookmarkEnd w:id="280"/>
    </w:p>
    <w:p w14:paraId="1F168379" w14:textId="77777777" w:rsidR="00F01C8A" w:rsidRDefault="00F01C8A" w:rsidP="00F01C8A">
      <w:pPr>
        <w:pStyle w:val="Taula"/>
      </w:pPr>
    </w:p>
    <w:p w14:paraId="71EACD19" w14:textId="3B561850" w:rsidR="00DD1E28" w:rsidRDefault="00DD1E28">
      <w:pPr>
        <w:spacing w:before="0" w:after="160" w:line="259" w:lineRule="auto"/>
        <w:ind w:firstLine="0"/>
        <w:jc w:val="left"/>
      </w:pPr>
      <w:r>
        <w:br w:type="page"/>
      </w:r>
    </w:p>
    <w:p w14:paraId="3B18BD0D" w14:textId="0FD07953" w:rsidR="00DD1E28" w:rsidRDefault="00DD1E28" w:rsidP="00DD1E28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Complexa A i B</w:t>
      </w:r>
      <w:r w:rsidRPr="00B50E6B">
        <w:rPr>
          <w:i/>
          <w:iCs/>
        </w:rPr>
        <w:t>:</w:t>
      </w:r>
      <w:r>
        <w:t xml:space="preserve"> Buscant el compromís entre eficiència i </w:t>
      </w:r>
      <w:r w:rsidR="006A3CF0">
        <w:t>commutacions</w:t>
      </w:r>
      <w:r>
        <w:t>, una opció acceptable és un temps mínim de 600 segons. El sistema faria 50 commutacions al dia, tindria una eficiència del 84,87%, una eficiència de</w:t>
      </w:r>
      <w:r w:rsidR="001F0EFB">
        <w:t xml:space="preserve"> retorn a la</w:t>
      </w:r>
      <w:r>
        <w:t xml:space="preserve"> xarxa del 84,69% i no caldria pagar la factura.</w:t>
      </w:r>
    </w:p>
    <w:p w14:paraId="099E8B8B" w14:textId="32CAB188" w:rsidR="00DD1E28" w:rsidRDefault="008E1379" w:rsidP="00DD1E28">
      <w:pPr>
        <w:pStyle w:val="Taula"/>
      </w:pPr>
      <w:r>
        <w:rPr>
          <w:noProof/>
        </w:rPr>
        <w:drawing>
          <wp:inline distT="0" distB="0" distL="0" distR="0" wp14:anchorId="2509888C" wp14:editId="79C82A0A">
            <wp:extent cx="5723255" cy="334454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28">
        <w:rPr>
          <w:noProof/>
        </w:rPr>
        <w:drawing>
          <wp:inline distT="0" distB="0" distL="0" distR="0" wp14:anchorId="36C75153" wp14:editId="5D94ACB9">
            <wp:extent cx="5723255" cy="3344545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A277" w14:textId="12089278" w:rsidR="00DD1E28" w:rsidRDefault="00DD1E28" w:rsidP="00DD1E28">
      <w:pPr>
        <w:pStyle w:val="Caption"/>
      </w:pPr>
      <w:bookmarkStart w:id="281" w:name="_Toc10844709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versions Completa A i B</w:t>
      </w:r>
      <w:bookmarkEnd w:id="281"/>
    </w:p>
    <w:p w14:paraId="6C0BF34B" w14:textId="77777777" w:rsidR="00DD1E28" w:rsidRDefault="00DD1E28" w:rsidP="00DD1E28">
      <w:pPr>
        <w:pStyle w:val="Taula"/>
      </w:pPr>
    </w:p>
    <w:p w14:paraId="70EF7DD1" w14:textId="77777777" w:rsidR="005D6CEB" w:rsidRPr="005D6CEB" w:rsidRDefault="005D6CEB" w:rsidP="005D6CEB"/>
    <w:p w14:paraId="53FE4E54" w14:textId="77777777" w:rsidR="00EC5443" w:rsidRDefault="00EC544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6D254DF2" w14:textId="16F87071" w:rsidR="006075FE" w:rsidRDefault="006075FE" w:rsidP="00B90881">
      <w:pPr>
        <w:pStyle w:val="Heading4"/>
      </w:pPr>
      <w:bookmarkStart w:id="282" w:name="_Toc108200357"/>
      <w:r>
        <w:lastRenderedPageBreak/>
        <w:t>Predictiu</w:t>
      </w:r>
      <w:bookmarkEnd w:id="282"/>
    </w:p>
    <w:p w14:paraId="4B169131" w14:textId="1AEFA747" w:rsidR="00EC5443" w:rsidRDefault="00EC5443" w:rsidP="00C7053C">
      <w:r>
        <w:t xml:space="preserve">Com s’ha explicat en l’apartat </w:t>
      </w:r>
      <w:r>
        <w:fldChar w:fldCharType="begin"/>
      </w:r>
      <w:r>
        <w:instrText xml:space="preserve"> REF _Ref108100727 \r \h </w:instrText>
      </w:r>
      <w:r>
        <w:fldChar w:fldCharType="separate"/>
      </w:r>
      <w:r w:rsidR="00FE061C">
        <w:t>4.3</w:t>
      </w:r>
      <w:r>
        <w:fldChar w:fldCharType="end"/>
      </w:r>
      <w:r>
        <w:t xml:space="preserve">, l’algoritme </w:t>
      </w:r>
      <w:r w:rsidR="00B643D4">
        <w:t>té 3</w:t>
      </w:r>
      <w:r>
        <w:t xml:space="preserve"> </w:t>
      </w:r>
      <w:r w:rsidR="00B643D4">
        <w:t>tres variants</w:t>
      </w:r>
      <w:r>
        <w:t xml:space="preserve"> en funció de com pr</w:t>
      </w:r>
      <w:r w:rsidR="00B643D4">
        <w:t>e</w:t>
      </w:r>
      <w:r>
        <w:t xml:space="preserve">diem el balanç final d’hora. </w:t>
      </w:r>
      <w:r w:rsidR="009F490D">
        <w:t xml:space="preserve">Com que </w:t>
      </w:r>
      <w:r w:rsidR="00C7053C">
        <w:t xml:space="preserve"> les càrregues s’engeguen per ordre</w:t>
      </w:r>
      <w:r w:rsidR="009F490D">
        <w:t xml:space="preserve">, </w:t>
      </w:r>
      <w:r w:rsidR="00C7053C">
        <w:t xml:space="preserve">tenim 6 </w:t>
      </w:r>
      <w:r w:rsidR="00E24D11">
        <w:t>combinacions</w:t>
      </w:r>
      <w:r w:rsidR="00C7053C">
        <w:t xml:space="preserve"> a simular</w:t>
      </w:r>
      <w:r w:rsidR="006A3CF0">
        <w:t xml:space="preserve">, tres per </w:t>
      </w:r>
      <w:r w:rsidR="006069C1">
        <w:t>quan C1 &gt; C2 i tres quan C2 &lt; C1.</w:t>
      </w:r>
    </w:p>
    <w:p w14:paraId="584469B0" w14:textId="17DF7802" w:rsidR="004706A6" w:rsidRDefault="00ED30D8" w:rsidP="00FB6690">
      <w:r>
        <w:t>A diferència dels apartats anteriors, on hem explicat el procés de buscar els paràmetres en paral</w:t>
      </w:r>
      <w:r>
        <w:rPr>
          <w:rFonts w:ascii="Arial" w:hAnsi="Arial" w:cs="Arial"/>
        </w:rPr>
        <w:t>·</w:t>
      </w:r>
      <w:r>
        <w:t xml:space="preserve">lel als resultats obtinguts, degut a que són moltes imatges, </w:t>
      </w:r>
      <w:r w:rsidR="00862E9C">
        <w:t>només es mostren</w:t>
      </w:r>
      <w:r>
        <w:t xml:space="preserve"> els resultats </w:t>
      </w:r>
      <w:r w:rsidR="00713FC8">
        <w:t>de cada pas</w:t>
      </w:r>
      <w:r w:rsidR="00D47E52">
        <w:t xml:space="preserve"> per quan C1 &gt; C2</w:t>
      </w:r>
      <w:r w:rsidR="00862E9C">
        <w:t>, les imatges es troben</w:t>
      </w:r>
      <w:r>
        <w:t xml:space="preserve"> a </w:t>
      </w:r>
      <w:r w:rsidR="00B6676F">
        <w:t>l’annexa</w:t>
      </w:r>
      <w:r>
        <w:t xml:space="preserve"> </w:t>
      </w:r>
      <w:r>
        <w:fldChar w:fldCharType="begin"/>
      </w:r>
      <w:r>
        <w:instrText xml:space="preserve"> REF _Ref108107288 \r \h </w:instrText>
      </w:r>
      <w:r>
        <w:fldChar w:fldCharType="separate"/>
      </w:r>
      <w:r w:rsidR="00FE061C">
        <w:t>B</w:t>
      </w:r>
      <w:r>
        <w:fldChar w:fldCharType="end"/>
      </w:r>
      <w:r>
        <w:t xml:space="preserve">. </w:t>
      </w:r>
      <w:r w:rsidR="00BD176C">
        <w:t>E</w:t>
      </w:r>
      <w:r w:rsidR="00F51F81">
        <w:t xml:space="preserve">l procés </w:t>
      </w:r>
      <w:r w:rsidR="004706A6">
        <w:t xml:space="preserve">per </w:t>
      </w:r>
      <w:r w:rsidR="00F51F81">
        <w:t xml:space="preserve">buscar els paràmetres </w:t>
      </w:r>
      <w:r w:rsidR="004706A6">
        <w:t>és:</w:t>
      </w:r>
    </w:p>
    <w:p w14:paraId="6FECF299" w14:textId="6B94050F" w:rsidR="004706A6" w:rsidRDefault="004706A6" w:rsidP="004706A6">
      <w:pPr>
        <w:pStyle w:val="ListParagraph"/>
        <w:numPr>
          <w:ilvl w:val="0"/>
          <w:numId w:val="37"/>
        </w:numPr>
      </w:pPr>
      <w:r>
        <w:t>O</w:t>
      </w:r>
      <w:r w:rsidRPr="004706A6">
        <w:t xml:space="preserve">ptimitzarem </w:t>
      </w:r>
      <w:r>
        <w:t>l’energia</w:t>
      </w:r>
      <w:r w:rsidRPr="004706A6">
        <w:t xml:space="preserve"> mínim</w:t>
      </w:r>
      <w:r w:rsidR="00E83ED2">
        <w:t>a</w:t>
      </w:r>
      <w:r w:rsidRPr="004706A6">
        <w:t xml:space="preserve"> d’engegada</w:t>
      </w:r>
      <w:r>
        <w:t>, mantenint el llindar final a 0 Wh i el factor del temps a 1.</w:t>
      </w:r>
    </w:p>
    <w:p w14:paraId="10054172" w14:textId="2EC5E267" w:rsidR="004706A6" w:rsidRDefault="004706A6" w:rsidP="004706A6">
      <w:pPr>
        <w:pStyle w:val="ListParagraph"/>
        <w:numPr>
          <w:ilvl w:val="0"/>
          <w:numId w:val="37"/>
        </w:numPr>
      </w:pPr>
      <w:r>
        <w:t xml:space="preserve">Optimitzar </w:t>
      </w:r>
      <w:r w:rsidR="00D8673B">
        <w:t xml:space="preserve">el </w:t>
      </w:r>
      <w:r>
        <w:t xml:space="preserve">llindar final, mantenint l’energia mínim  d’engegada al valor triat al pas 1 i </w:t>
      </w:r>
      <w:r w:rsidR="00363E39">
        <w:t>el factor de temps a 1.</w:t>
      </w:r>
    </w:p>
    <w:p w14:paraId="3791804D" w14:textId="0CD7D65F" w:rsidR="00E60CE0" w:rsidRDefault="00363E39" w:rsidP="00E83ED2">
      <w:pPr>
        <w:pStyle w:val="ListParagraph"/>
        <w:numPr>
          <w:ilvl w:val="0"/>
          <w:numId w:val="37"/>
        </w:numPr>
      </w:pPr>
      <w:r>
        <w:t>Optimitzar el factor de temps</w:t>
      </w:r>
      <w:r w:rsidR="0059452A">
        <w:t>, mantenint els valors triats en el pas 1 i 2</w:t>
      </w:r>
      <w:r w:rsidR="001D3D9D">
        <w:t>.</w:t>
      </w:r>
    </w:p>
    <w:p w14:paraId="4F47C36B" w14:textId="3A442701" w:rsidR="00713FC8" w:rsidRDefault="00713FC8" w:rsidP="00713FC8">
      <w:pPr>
        <w:pStyle w:val="TtolExemple"/>
      </w:pPr>
      <w:r>
        <w:t xml:space="preserve">Càrrega 1 </w:t>
      </w:r>
      <w:r w:rsidR="00157E7B">
        <w:t>&lt;</w:t>
      </w:r>
      <w:r>
        <w:t xml:space="preserve"> Càrrega 2</w:t>
      </w:r>
    </w:p>
    <w:p w14:paraId="0C927F99" w14:textId="0A3A851C" w:rsidR="00713FC8" w:rsidRDefault="00BE20D8" w:rsidP="00713FC8">
      <w:r>
        <w:rPr>
          <w:i/>
          <w:iCs/>
        </w:rPr>
        <w:t>No fer predicció:</w:t>
      </w:r>
    </w:p>
    <w:p w14:paraId="02113F7E" w14:textId="79252552" w:rsidR="00BE20D8" w:rsidRDefault="00D3336D" w:rsidP="00BE20D8">
      <w:pPr>
        <w:pStyle w:val="ListParagraph"/>
        <w:numPr>
          <w:ilvl w:val="0"/>
          <w:numId w:val="38"/>
        </w:numPr>
      </w:pPr>
      <w:r>
        <w:t>E</w:t>
      </w:r>
      <w:r w:rsidR="00142932">
        <w:t>nergia mínima d’engegada</w:t>
      </w:r>
      <w:r>
        <w:t xml:space="preserve"> a 75 Wh</w:t>
      </w:r>
      <w:r w:rsidR="007A36C1">
        <w:t>. L’eficiència és del 91,</w:t>
      </w:r>
      <w:r w:rsidR="00DF3C58">
        <w:t>98</w:t>
      </w:r>
      <w:r w:rsidR="007A36C1">
        <w:t>%, l’eficiència de</w:t>
      </w:r>
      <w:r w:rsidR="001F0EFB">
        <w:t xml:space="preserve"> retorn </w:t>
      </w:r>
      <w:r w:rsidR="007A36C1">
        <w:t>del 8</w:t>
      </w:r>
      <w:r w:rsidR="00142932">
        <w:t>9</w:t>
      </w:r>
      <w:r w:rsidR="007A36C1">
        <w:t>,</w:t>
      </w:r>
      <w:r w:rsidR="00142932">
        <w:t>87</w:t>
      </w:r>
      <w:r w:rsidR="007A36C1">
        <w:t>%, les commutacions diàries són 34 i la factura surt a 1,</w:t>
      </w:r>
      <w:r w:rsidR="00142932">
        <w:t>11</w:t>
      </w:r>
      <w:r w:rsidR="007A36C1">
        <w:t xml:space="preserve"> </w:t>
      </w:r>
      <w:r w:rsidR="00214D16">
        <w:t>cèntims</w:t>
      </w:r>
      <w:r w:rsidR="007A36C1">
        <w:t>/dia.</w:t>
      </w:r>
    </w:p>
    <w:p w14:paraId="1FBDC54F" w14:textId="3C560F99" w:rsidR="00D3336D" w:rsidRDefault="00D3336D" w:rsidP="00DF3C58">
      <w:pPr>
        <w:pStyle w:val="ListParagraph"/>
        <w:numPr>
          <w:ilvl w:val="0"/>
          <w:numId w:val="38"/>
        </w:numPr>
      </w:pPr>
      <w:r>
        <w:t>L</w:t>
      </w:r>
      <w:r w:rsidR="00DF3C58">
        <w:t>lindar final</w:t>
      </w:r>
      <w:r>
        <w:t xml:space="preserve"> a 0 Wh</w:t>
      </w:r>
      <w:r w:rsidR="00DF3C58">
        <w:t>.</w:t>
      </w:r>
      <w:r>
        <w:t xml:space="preserve"> Els resultats són e</w:t>
      </w:r>
      <w:r w:rsidR="00C6038C">
        <w:t>l</w:t>
      </w:r>
      <w:r>
        <w:t>s mateixos que el pas 1.</w:t>
      </w:r>
    </w:p>
    <w:p w14:paraId="1BEC24D4" w14:textId="21D7E977" w:rsidR="00BE5B7B" w:rsidRDefault="00A22B7D" w:rsidP="0083340E">
      <w:pPr>
        <w:pStyle w:val="ListParagraph"/>
        <w:numPr>
          <w:ilvl w:val="0"/>
          <w:numId w:val="38"/>
        </w:numPr>
        <w:ind w:hanging="357"/>
        <w:contextualSpacing w:val="0"/>
      </w:pPr>
      <w:r>
        <w:t>Podem fer un factor de temps de 0, així aconseguim una eficiència més gran, del 98,52%,</w:t>
      </w:r>
      <w:r w:rsidR="006F05E6">
        <w:t xml:space="preserve"> però impactarem negativament en l’</w:t>
      </w:r>
      <w:r>
        <w:t>eficiència de</w:t>
      </w:r>
      <w:r w:rsidR="00564EB8">
        <w:t xml:space="preserve"> retorn</w:t>
      </w:r>
      <w:r w:rsidR="006F05E6">
        <w:t>,</w:t>
      </w:r>
      <w:r>
        <w:t xml:space="preserve"> 84,95%, les commutacions diàries</w:t>
      </w:r>
      <w:r w:rsidR="006F05E6">
        <w:t xml:space="preserve">, </w:t>
      </w:r>
      <w:r>
        <w:t xml:space="preserve">39 i la factura surt a 3,5 </w:t>
      </w:r>
      <w:r w:rsidR="00214D16">
        <w:t>cèntims</w:t>
      </w:r>
      <w:r>
        <w:t>/dia.</w:t>
      </w:r>
    </w:p>
    <w:p w14:paraId="2ACEE1CA" w14:textId="29AC20F0" w:rsidR="00DA1B7B" w:rsidRDefault="00DA1B7B" w:rsidP="00DA1B7B">
      <w:pPr>
        <w:pStyle w:val="ListParagraph"/>
        <w:numPr>
          <w:ilvl w:val="0"/>
          <w:numId w:val="0"/>
        </w:numPr>
        <w:ind w:left="896"/>
      </w:pPr>
      <w:r>
        <w:t xml:space="preserve">El fet de tenir un factor de 0, significa que </w:t>
      </w:r>
      <w:r w:rsidR="004E6D89">
        <w:t xml:space="preserve">és comporta com </w:t>
      </w:r>
      <w:r>
        <w:t>una histèresis: si el balanç és més de 75 Wh la càrrega s’engega, si el balanç és 0 o menys, s’apaga.</w:t>
      </w:r>
    </w:p>
    <w:p w14:paraId="4B785321" w14:textId="57B0F29C" w:rsidR="005A371B" w:rsidRDefault="005A371B" w:rsidP="005A371B">
      <w:r w:rsidRPr="005A371B">
        <w:rPr>
          <w:i/>
          <w:iCs/>
        </w:rPr>
        <w:t>Potència</w:t>
      </w:r>
      <w:r w:rsidR="00C20D60">
        <w:rPr>
          <w:i/>
          <w:iCs/>
        </w:rPr>
        <w:t xml:space="preserve"> disponible</w:t>
      </w:r>
      <w:r w:rsidRPr="005A371B">
        <w:rPr>
          <w:i/>
          <w:iCs/>
        </w:rPr>
        <w:t xml:space="preserve"> mitjana</w:t>
      </w:r>
      <w:r>
        <w:rPr>
          <w:i/>
          <w:iCs/>
        </w:rPr>
        <w:t>:</w:t>
      </w:r>
    </w:p>
    <w:p w14:paraId="6B2C9E28" w14:textId="75E73D34" w:rsidR="005A371B" w:rsidRDefault="005A371B" w:rsidP="005A371B">
      <w:pPr>
        <w:pStyle w:val="ListParagraph"/>
        <w:numPr>
          <w:ilvl w:val="0"/>
          <w:numId w:val="39"/>
        </w:numPr>
      </w:pPr>
      <w:r>
        <w:t>Energia mínima d’engegada a 75 Wh. L’eficiència és del 97,73%, l’eficiència de</w:t>
      </w:r>
      <w:r w:rsidR="006A203E">
        <w:t xml:space="preserve"> retorn </w:t>
      </w:r>
      <w:r>
        <w:t>del 84,87%, les commutacions diàries són 35 i la factura surt a 3,22</w:t>
      </w:r>
      <w:r w:rsidR="00214D16" w:rsidRPr="00214D16">
        <w:t xml:space="preserve"> </w:t>
      </w:r>
      <w:r w:rsidR="00214D16">
        <w:t xml:space="preserve">cèntims </w:t>
      </w:r>
      <w:r>
        <w:t>/dia.</w:t>
      </w:r>
    </w:p>
    <w:p w14:paraId="75230A92" w14:textId="298AC14A" w:rsidR="00FA5BA6" w:rsidRDefault="005A371B" w:rsidP="00FA5BA6">
      <w:pPr>
        <w:pStyle w:val="ListParagraph"/>
        <w:numPr>
          <w:ilvl w:val="0"/>
          <w:numId w:val="39"/>
        </w:numPr>
      </w:pPr>
      <w:r>
        <w:t>Llindar final a 0 Wh. Els resultats són e</w:t>
      </w:r>
      <w:r w:rsidR="00C6038C">
        <w:t>l</w:t>
      </w:r>
      <w:r>
        <w:t>s mateixos que el pas 1.</w:t>
      </w:r>
    </w:p>
    <w:p w14:paraId="51289786" w14:textId="4D1F21E7" w:rsidR="005A371B" w:rsidRDefault="005A371B" w:rsidP="00FA5BA6">
      <w:pPr>
        <w:pStyle w:val="ListParagraph"/>
        <w:numPr>
          <w:ilvl w:val="0"/>
          <w:numId w:val="39"/>
        </w:numPr>
      </w:pPr>
      <w:r>
        <w:t xml:space="preserve">Factor de temps </w:t>
      </w:r>
      <w:r w:rsidR="00CC092C">
        <w:t>a 1</w:t>
      </w:r>
      <w:r>
        <w:t>.</w:t>
      </w:r>
      <w:r w:rsidRPr="005A371B">
        <w:t xml:space="preserve"> </w:t>
      </w:r>
      <w:r w:rsidR="00CC092C">
        <w:t xml:space="preserve">Els resultats són </w:t>
      </w:r>
      <w:r w:rsidR="002C6C8C">
        <w:t>iguals</w:t>
      </w:r>
      <w:r w:rsidR="00CC092C">
        <w:t xml:space="preserve"> que el pas 1. </w:t>
      </w:r>
      <w:r>
        <w:t xml:space="preserve">Podríem haver fet igual que el cas anterior i fer-lo 0, però l’impacte que té en els altres resultats no </w:t>
      </w:r>
      <w:r w:rsidR="00E76E48">
        <w:t xml:space="preserve">és </w:t>
      </w:r>
      <w:r>
        <w:t>desitjat.</w:t>
      </w:r>
    </w:p>
    <w:p w14:paraId="020D5E16" w14:textId="78B9E4D1" w:rsidR="00FA5BA6" w:rsidRDefault="00FA5BA6" w:rsidP="00FA5BA6">
      <w:r>
        <w:rPr>
          <w:i/>
          <w:iCs/>
        </w:rPr>
        <w:t>Projec</w:t>
      </w:r>
      <w:r w:rsidR="000F6991">
        <w:rPr>
          <w:i/>
          <w:iCs/>
        </w:rPr>
        <w:t>ció p</w:t>
      </w:r>
      <w:r w:rsidR="000F6991" w:rsidRPr="005A371B">
        <w:rPr>
          <w:i/>
          <w:iCs/>
        </w:rPr>
        <w:t>otència</w:t>
      </w:r>
      <w:r w:rsidR="000F6991">
        <w:rPr>
          <w:i/>
          <w:iCs/>
        </w:rPr>
        <w:t xml:space="preserve"> </w:t>
      </w:r>
      <w:r w:rsidR="00C20D60">
        <w:rPr>
          <w:i/>
          <w:iCs/>
        </w:rPr>
        <w:t>disponible</w:t>
      </w:r>
      <w:r>
        <w:rPr>
          <w:i/>
          <w:iCs/>
        </w:rPr>
        <w:t>:</w:t>
      </w:r>
    </w:p>
    <w:p w14:paraId="55DF1FC6" w14:textId="29CA37EC" w:rsidR="00FA5BA6" w:rsidRDefault="00FA5BA6" w:rsidP="00FA5BA6">
      <w:pPr>
        <w:pStyle w:val="ListParagraph"/>
        <w:numPr>
          <w:ilvl w:val="0"/>
          <w:numId w:val="40"/>
        </w:numPr>
      </w:pPr>
      <w:r>
        <w:t xml:space="preserve">Energia mínima d’engegada a </w:t>
      </w:r>
      <w:r w:rsidR="00D47E52">
        <w:t>75</w:t>
      </w:r>
      <w:r>
        <w:t xml:space="preserve"> Wh. L’eficiència és del 9</w:t>
      </w:r>
      <w:r w:rsidR="00D47E52">
        <w:t>9</w:t>
      </w:r>
      <w:r>
        <w:t>,</w:t>
      </w:r>
      <w:r w:rsidR="00D47E52">
        <w:t>32</w:t>
      </w:r>
      <w:r>
        <w:t>%, l’eficiència de</w:t>
      </w:r>
      <w:r w:rsidR="009921B7">
        <w:t xml:space="preserve"> retorn </w:t>
      </w:r>
      <w:r>
        <w:t xml:space="preserve">del </w:t>
      </w:r>
      <w:r w:rsidR="00D47E52">
        <w:t>82</w:t>
      </w:r>
      <w:r>
        <w:t>,</w:t>
      </w:r>
      <w:r w:rsidR="00D47E52">
        <w:t>65</w:t>
      </w:r>
      <w:r>
        <w:t xml:space="preserve">%, les commutacions diàries són </w:t>
      </w:r>
      <w:r w:rsidR="00D47E52">
        <w:t>34</w:t>
      </w:r>
      <w:r>
        <w:t xml:space="preserve"> i la factura surt a 3,</w:t>
      </w:r>
      <w:r w:rsidR="00D47E52">
        <w:t>7</w:t>
      </w:r>
      <w:r>
        <w:t xml:space="preserve"> </w:t>
      </w:r>
      <w:r w:rsidR="00214D16">
        <w:t>cèntims</w:t>
      </w:r>
      <w:r>
        <w:t>/dia.</w:t>
      </w:r>
    </w:p>
    <w:p w14:paraId="0C169B18" w14:textId="3E7CD93E" w:rsidR="00D47E52" w:rsidRDefault="00D47E52" w:rsidP="00D47E52">
      <w:pPr>
        <w:pStyle w:val="ListParagraph"/>
        <w:numPr>
          <w:ilvl w:val="0"/>
          <w:numId w:val="40"/>
        </w:numPr>
      </w:pPr>
      <w:r>
        <w:t>Llindar final a 0 Wh. Els resultats són e</w:t>
      </w:r>
      <w:r w:rsidR="006D11CF">
        <w:t>l</w:t>
      </w:r>
      <w:r>
        <w:t>s mateixos que el pas 1.</w:t>
      </w:r>
    </w:p>
    <w:p w14:paraId="6132669D" w14:textId="6153B15A" w:rsidR="00D47E52" w:rsidRDefault="000F6991" w:rsidP="00FA5BA6">
      <w:pPr>
        <w:pStyle w:val="ListParagraph"/>
        <w:numPr>
          <w:ilvl w:val="0"/>
          <w:numId w:val="40"/>
        </w:numPr>
      </w:pPr>
      <w:r>
        <w:t>Factor de temps a 1.</w:t>
      </w:r>
      <w:r w:rsidRPr="005A371B">
        <w:t xml:space="preserve"> </w:t>
      </w:r>
      <w:r>
        <w:t>Els resultats són e</w:t>
      </w:r>
      <w:r w:rsidR="006D11CF">
        <w:t>l</w:t>
      </w:r>
      <w:r>
        <w:t>s mateixos que el pas 1.</w:t>
      </w:r>
    </w:p>
    <w:p w14:paraId="4A7C61A2" w14:textId="5BA622C5" w:rsidR="00861A00" w:rsidRDefault="00861A00" w:rsidP="00861A00">
      <w:pPr>
        <w:pStyle w:val="TtolExemple"/>
      </w:pPr>
      <w:r>
        <w:t xml:space="preserve">Càrrega 1 </w:t>
      </w:r>
      <w:r w:rsidR="00157E7B">
        <w:t>&gt;</w:t>
      </w:r>
      <w:r>
        <w:t xml:space="preserve"> Càrrega 2</w:t>
      </w:r>
    </w:p>
    <w:p w14:paraId="7C2FF4C2" w14:textId="617B3473" w:rsidR="00FC2959" w:rsidRDefault="00FC2959" w:rsidP="00FC2959">
      <w:pPr>
        <w:rPr>
          <w:i/>
          <w:iCs/>
        </w:rPr>
      </w:pPr>
      <w:r>
        <w:rPr>
          <w:i/>
          <w:iCs/>
        </w:rPr>
        <w:t>No fer predicció:</w:t>
      </w:r>
    </w:p>
    <w:p w14:paraId="644C9609" w14:textId="17F1C145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150</w:t>
      </w:r>
      <w:r>
        <w:t xml:space="preserve"> Wh</w:t>
      </w:r>
      <w:r w:rsidR="00372678">
        <w:t>, llindar final a 0 i factor de temps a 1.</w:t>
      </w:r>
    </w:p>
    <w:p w14:paraId="6924C6D6" w14:textId="66A7EF90" w:rsidR="00124416" w:rsidRDefault="00124416" w:rsidP="00124416">
      <w:pPr>
        <w:pStyle w:val="ListParagraph"/>
      </w:pPr>
      <w:r>
        <w:t>L’eficiència és del 9</w:t>
      </w:r>
      <w:r w:rsidR="00A27C4E">
        <w:t>0</w:t>
      </w:r>
      <w:r>
        <w:t>,</w:t>
      </w:r>
      <w:r w:rsidR="00A27C4E">
        <w:t>59</w:t>
      </w:r>
      <w:r>
        <w:t>, l’eficiència de</w:t>
      </w:r>
      <w:r w:rsidR="0090225C">
        <w:t xml:space="preserve"> retorn </w:t>
      </w:r>
      <w:r>
        <w:t xml:space="preserve">del </w:t>
      </w:r>
      <w:r w:rsidR="00372678">
        <w:t>8</w:t>
      </w:r>
      <w:r w:rsidR="00A27C4E">
        <w:t>4</w:t>
      </w:r>
      <w:r w:rsidR="00372678">
        <w:t>,6</w:t>
      </w:r>
      <w:r w:rsidR="00A27C4E">
        <w:t>2</w:t>
      </w:r>
      <w:r>
        <w:t xml:space="preserve">%, les commutacions diàries són </w:t>
      </w:r>
      <w:r w:rsidR="00372678">
        <w:t>30</w:t>
      </w:r>
      <w:r>
        <w:t xml:space="preserve"> i la factura surt a </w:t>
      </w:r>
      <w:r w:rsidR="00A27C4E">
        <w:t>1,1</w:t>
      </w:r>
      <w:r>
        <w:t xml:space="preserve"> cèntims/dia.</w:t>
      </w:r>
    </w:p>
    <w:p w14:paraId="4E97FC03" w14:textId="42A76CE6" w:rsidR="00124416" w:rsidRDefault="00124416" w:rsidP="00FC2959">
      <w:pPr>
        <w:rPr>
          <w:i/>
          <w:iCs/>
        </w:rPr>
      </w:pPr>
      <w:r w:rsidRPr="00124416">
        <w:rPr>
          <w:i/>
          <w:iCs/>
        </w:rPr>
        <w:t>Potència disponible mitjana:</w:t>
      </w:r>
    </w:p>
    <w:p w14:paraId="4BE862B7" w14:textId="4A812789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600</w:t>
      </w:r>
      <w:r>
        <w:t xml:space="preserve"> Wh</w:t>
      </w:r>
      <w:r w:rsidR="00372678">
        <w:t>, llindar final a 0 i factor de temps a 1.</w:t>
      </w:r>
    </w:p>
    <w:p w14:paraId="2D1FD30F" w14:textId="38917F64" w:rsidR="00124416" w:rsidRDefault="00124416" w:rsidP="00124416">
      <w:pPr>
        <w:pStyle w:val="ListParagraph"/>
      </w:pPr>
      <w:r>
        <w:t xml:space="preserve">L’eficiència és del </w:t>
      </w:r>
      <w:r w:rsidR="00372678">
        <w:t>8</w:t>
      </w:r>
      <w:r w:rsidR="006F7242">
        <w:t>5</w:t>
      </w:r>
      <w:r>
        <w:t>,</w:t>
      </w:r>
      <w:r w:rsidR="006F7242">
        <w:t>76</w:t>
      </w:r>
      <w:r>
        <w:t>%, l’eficiència de</w:t>
      </w:r>
      <w:r w:rsidR="008E08F9">
        <w:t xml:space="preserve"> retorn </w:t>
      </w:r>
      <w:r>
        <w:t>del 7</w:t>
      </w:r>
      <w:r w:rsidR="00A27C4E">
        <w:t>6</w:t>
      </w:r>
      <w:r w:rsidR="00372678">
        <w:t>,3</w:t>
      </w:r>
      <w:r w:rsidR="00A27C4E">
        <w:t>1</w:t>
      </w:r>
      <w:r w:rsidR="006F7242">
        <w:t>%</w:t>
      </w:r>
      <w:r>
        <w:t xml:space="preserve">, les commutacions diàries són </w:t>
      </w:r>
      <w:r w:rsidR="006F7242">
        <w:t>32</w:t>
      </w:r>
      <w:r>
        <w:t xml:space="preserve"> i </w:t>
      </w:r>
      <w:r w:rsidR="00A27C4E">
        <w:t>la factura surt a 0,25 cèntims/dia</w:t>
      </w:r>
      <w:r>
        <w:t>.</w:t>
      </w:r>
    </w:p>
    <w:p w14:paraId="440B8AF8" w14:textId="77777777" w:rsidR="00124416" w:rsidRDefault="00124416" w:rsidP="00124416">
      <w:r>
        <w:rPr>
          <w:i/>
          <w:iCs/>
        </w:rPr>
        <w:lastRenderedPageBreak/>
        <w:t>Projecció p</w:t>
      </w:r>
      <w:r w:rsidRPr="005A371B">
        <w:rPr>
          <w:i/>
          <w:iCs/>
        </w:rPr>
        <w:t>otència</w:t>
      </w:r>
      <w:r>
        <w:rPr>
          <w:i/>
          <w:iCs/>
        </w:rPr>
        <w:t xml:space="preserve"> disponible:</w:t>
      </w:r>
    </w:p>
    <w:p w14:paraId="7D46952F" w14:textId="4037A842" w:rsidR="00124416" w:rsidRDefault="0032169A" w:rsidP="00124416">
      <w:pPr>
        <w:pStyle w:val="ListParagraph"/>
      </w:pPr>
      <w:r>
        <w:t>La configuració és: e</w:t>
      </w:r>
      <w:r w:rsidR="004E5C15">
        <w:t>nergia mínima d’engegada a 1</w:t>
      </w:r>
      <w:r w:rsidR="00690360">
        <w:t>10</w:t>
      </w:r>
      <w:r w:rsidR="004E5C15">
        <w:t xml:space="preserve"> Wh, llindar final a </w:t>
      </w:r>
      <w:r w:rsidR="00124416">
        <w:t>0</w:t>
      </w:r>
      <w:r w:rsidR="004E5C15">
        <w:t xml:space="preserve"> i factor de temps a </w:t>
      </w:r>
      <w:r w:rsidR="00124416">
        <w:t>1.</w:t>
      </w:r>
    </w:p>
    <w:p w14:paraId="70307E66" w14:textId="7506C59D" w:rsidR="00861A00" w:rsidRDefault="00861A00" w:rsidP="00124416">
      <w:pPr>
        <w:pStyle w:val="ListParagraph"/>
      </w:pPr>
      <w:r>
        <w:t>L’eficiència és del 9</w:t>
      </w:r>
      <w:r w:rsidR="00124416">
        <w:t>8</w:t>
      </w:r>
      <w:r>
        <w:t>,</w:t>
      </w:r>
      <w:r w:rsidR="00124416">
        <w:t>2</w:t>
      </w:r>
      <w:r w:rsidR="00690360">
        <w:t>5</w:t>
      </w:r>
      <w:r>
        <w:t>%, l’eficiència de</w:t>
      </w:r>
      <w:r w:rsidR="00996485">
        <w:t xml:space="preserve"> retorn </w:t>
      </w:r>
      <w:r>
        <w:t xml:space="preserve">del </w:t>
      </w:r>
      <w:r w:rsidR="00690360">
        <w:t>80,03</w:t>
      </w:r>
      <w:r>
        <w:t>%, les commutacions diàries són 2</w:t>
      </w:r>
      <w:r w:rsidR="00124416">
        <w:t>6</w:t>
      </w:r>
      <w:r>
        <w:t xml:space="preserve"> i la factura surt a </w:t>
      </w:r>
      <w:r w:rsidR="00690360">
        <w:t>3</w:t>
      </w:r>
      <w:r w:rsidR="00124416">
        <w:t>,</w:t>
      </w:r>
      <w:r w:rsidR="008775B1">
        <w:t>8</w:t>
      </w:r>
      <w:r>
        <w:t xml:space="preserve"> cèntims/dia.</w:t>
      </w:r>
    </w:p>
    <w:p w14:paraId="7C68EF25" w14:textId="57A96BBD" w:rsidR="004B366E" w:rsidRDefault="004B366E" w:rsidP="004B366E">
      <w:pPr>
        <w:pStyle w:val="Heading4"/>
      </w:pPr>
      <w:bookmarkStart w:id="283" w:name="_Toc108200358"/>
      <w:r>
        <w:t>Conclusions</w:t>
      </w:r>
      <w:bookmarkEnd w:id="283"/>
    </w:p>
    <w:p w14:paraId="19972401" w14:textId="2EF3594B" w:rsidR="008775B1" w:rsidRPr="008775B1" w:rsidRDefault="008775B1" w:rsidP="008775B1">
      <w:r>
        <w:t>El resum dels resultats de cada configuració optimitzada són els següents: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C04A37" w:rsidRPr="002F1639" w14:paraId="512C0EAE" w14:textId="1B9A5AC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50335" w14:textId="1F68125A" w:rsidR="00FE230D" w:rsidRPr="002F1639" w:rsidRDefault="00FE230D" w:rsidP="00FE230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5493A" w14:textId="2A71651B" w:rsidR="00FE230D" w:rsidRPr="002F1639" w:rsidRDefault="00FE230D" w:rsidP="00FE230D">
            <w:pPr>
              <w:pStyle w:val="Taula"/>
            </w:pPr>
            <w:r>
              <w:t>Eficiència de consum</w:t>
            </w:r>
            <w:r w:rsidR="00C04A37">
              <w:t xml:space="preserve"> [%]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5EB93" w14:textId="6FD0FF89" w:rsidR="00FE230D" w:rsidRPr="002F1639" w:rsidRDefault="00FE230D" w:rsidP="00FE230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F2919" w14:textId="378FFB66" w:rsidR="00FE230D" w:rsidRPr="002F1639" w:rsidRDefault="00A27C4E" w:rsidP="00FE230D">
            <w:pPr>
              <w:pStyle w:val="Taula"/>
            </w:pPr>
            <w:r>
              <w:t>Eficiència</w:t>
            </w:r>
            <w:r w:rsidR="00FE230D">
              <w:t xml:space="preserve"> de </w:t>
            </w:r>
            <w:r w:rsidR="00D751E3">
              <w:t>retorn</w:t>
            </w:r>
            <w:r w:rsidR="00447612">
              <w:t xml:space="preserve"> </w:t>
            </w:r>
            <w:r w:rsidR="00C04A37">
              <w:t>[%]</w:t>
            </w:r>
          </w:p>
        </w:tc>
        <w:tc>
          <w:tcPr>
            <w:tcW w:w="13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91E4C" w14:textId="12326290" w:rsidR="00FE230D" w:rsidRPr="002F1639" w:rsidRDefault="00A27C4E" w:rsidP="00FE230D">
            <w:pPr>
              <w:pStyle w:val="Taula"/>
            </w:pPr>
            <w:r>
              <w:t xml:space="preserve">Cost </w:t>
            </w:r>
            <w:r w:rsidR="00C04A37">
              <w:t>Factura [cèntims/dia]</w:t>
            </w:r>
          </w:p>
        </w:tc>
      </w:tr>
      <w:tr w:rsidR="00C04A37" w14:paraId="26F37DB0" w14:textId="0C2BFE3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9D8731F" w14:textId="6A5D1DB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527473" w14:textId="7E88112B" w:rsidR="00FE230D" w:rsidRPr="00EF1DE4" w:rsidRDefault="00C04A37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93,93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1013B8" w14:textId="195ABC2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36433FF" w14:textId="07701B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85,92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C424BA" w14:textId="7E76280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1,8</w:t>
            </w:r>
          </w:p>
        </w:tc>
      </w:tr>
      <w:tr w:rsidR="00C04A37" w14:paraId="548055F9" w14:textId="15C1B58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6FA871" w14:textId="0F296180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9DE366" w14:textId="687D568F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298C8F" w14:textId="4C17926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020EE3" w14:textId="0FC0D7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85,54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5DE07C8" w14:textId="1C07C1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8DCC79" w14:textId="0CDB2FC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85,29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5D1012" w14:textId="7ACA408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7BBF9ED1" w14:textId="643E663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C6254F" w14:textId="2C77E8C4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920AB0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FC33D2" w14:textId="5F03BC2C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B0C440" w14:textId="0C417A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39B246" w14:textId="499811F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0A19FE" w14:textId="0D528A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E355F8" w14:textId="663569F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3C554672" w14:textId="5465E1B6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4A61F4C" w14:textId="736F150F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40B9E45" w14:textId="2AAF1123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D8F9" w14:textId="7DD4D60A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C399FA" w14:textId="400D615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86,07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9D14CAB" w14:textId="3C7FD7A8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282AA3D" w14:textId="2C1535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84,11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90DC0E" w14:textId="1D9C243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46E17EC5" w14:textId="4756F63A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B5D626" w14:textId="5DCE79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E55F99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DB02ED" w14:textId="3C0B666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79161B9" w14:textId="6F74E70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</w:t>
            </w:r>
            <w:r w:rsidR="00A25DD1">
              <w:rPr>
                <w:i/>
                <w:iCs/>
                <w:noProof/>
                <w:lang w:val="en-US"/>
              </w:rPr>
              <w:t>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ACDCEB" w14:textId="46DC866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A4C30" w14:textId="46BDE94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30F38C" w14:textId="6333BC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6DDECE1F" w14:textId="66FC31F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921E24" w14:textId="0101BED5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9B1EEC" w14:textId="23BC072E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FE2764" w14:textId="2E84261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39F121" w14:textId="2AADBAB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98,52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BFA230C" w14:textId="3394F5F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39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01C209" w14:textId="1A0D20A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84,95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152D49" w14:textId="51C682DC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</w:t>
            </w:r>
          </w:p>
        </w:tc>
      </w:tr>
      <w:tr w:rsidR="00C04A37" w14:paraId="5C69FB32" w14:textId="6B774CF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4EC6D7" w14:textId="2D62D96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A2F178C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BA72FDA" w14:textId="791388D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E37771" w14:textId="119D4A8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534135" w14:textId="5432DE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35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3F2130" w14:textId="7685C68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CFAA77" w14:textId="18D0693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3,2</w:t>
            </w:r>
          </w:p>
        </w:tc>
      </w:tr>
      <w:tr w:rsidR="00C04A37" w14:paraId="099E5BDC" w14:textId="6BCB8D3D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E1B5D0" w14:textId="2C7FF02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08C37A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401421" w14:textId="7F61EB5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513D03" w14:textId="3A7E45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99,32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3C806B" w14:textId="6DFBBDD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32540A" w14:textId="39D9A5E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82,65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AF66095" w14:textId="71636F50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3,7</w:t>
            </w:r>
          </w:p>
        </w:tc>
      </w:tr>
      <w:tr w:rsidR="00C04A37" w14:paraId="048270FF" w14:textId="58E4250B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4D0ACE" w14:textId="622DDB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A48948" w14:textId="2A14BA1D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336027" w14:textId="100DC813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FC9F91" w14:textId="5B3C9CE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90,59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FEC89B" w14:textId="1F4D432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EAA76B" w14:textId="4B9FD09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E0D02" w14:textId="5943994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1,1</w:t>
            </w:r>
          </w:p>
        </w:tc>
      </w:tr>
      <w:tr w:rsidR="00C04A37" w14:paraId="080D602D" w14:textId="6FF5E2C9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CDA51D" w14:textId="4405049A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443EA6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243C8D" w14:textId="7D76AF05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A351" w14:textId="55F8352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85,76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EF776C" w14:textId="0C8D856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237F6" w14:textId="693A349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76,31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0A29C9" w14:textId="467DF25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0,25</w:t>
            </w:r>
          </w:p>
        </w:tc>
      </w:tr>
      <w:tr w:rsidR="00C04A37" w14:paraId="426C98D1" w14:textId="6BF1EC18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4CC7B00" w14:textId="17E89A2F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EC3EEF9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C113CA3" w14:textId="0AD40EF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39797D3" w14:textId="0C14DFD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98,25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FDCDE0F" w14:textId="45B0B6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FDD5717" w14:textId="34A303B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80,03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FB3A06" w14:textId="4091F48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3,8</w:t>
            </w:r>
          </w:p>
        </w:tc>
      </w:tr>
    </w:tbl>
    <w:p w14:paraId="5B2F7020" w14:textId="4963FB97" w:rsidR="004B366E" w:rsidRDefault="00657D09" w:rsidP="00657D09">
      <w:pPr>
        <w:pStyle w:val="Caption"/>
      </w:pPr>
      <w:bookmarkStart w:id="284" w:name="_Toc108207900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1</w:t>
      </w:r>
      <w:r>
        <w:fldChar w:fldCharType="end"/>
      </w:r>
      <w:r>
        <w:t xml:space="preserve">. </w:t>
      </w:r>
      <w:r w:rsidR="00A92199">
        <w:t>Anàlisi dia assolellat – Resultats del sistema en funció de l’algoritme</w:t>
      </w:r>
      <w:bookmarkEnd w:id="284"/>
    </w:p>
    <w:p w14:paraId="0ED1ACA3" w14:textId="77777777" w:rsidR="00690FCE" w:rsidRPr="00690FCE" w:rsidRDefault="00690FCE" w:rsidP="00690FC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7C4932" w:rsidRPr="002F1639" w14:paraId="7E61F8D3" w14:textId="77777777" w:rsidTr="00D174E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922B92" w14:textId="45575E50" w:rsidR="007C4932" w:rsidRPr="002F1639" w:rsidRDefault="007C4932" w:rsidP="00690FCE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6EE55E" w14:textId="577AC0A0" w:rsidR="007C4932" w:rsidRPr="002F1639" w:rsidRDefault="007C4932" w:rsidP="00690FCE">
            <w:pPr>
              <w:pStyle w:val="Taula"/>
            </w:pPr>
            <w:r>
              <w:t>[Wh]</w:t>
            </w:r>
          </w:p>
        </w:tc>
      </w:tr>
      <w:tr w:rsidR="00690FCE" w:rsidRPr="002F1639" w14:paraId="5366A4F4" w14:textId="77777777" w:rsidTr="003E0029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27997B" w14:textId="77777777" w:rsidR="00690FCE" w:rsidRDefault="00690FCE" w:rsidP="00690FC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7CE16" w14:textId="456BD92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EA09FD" w14:textId="75961A3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D8E339B" w14:textId="5D89F65B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5EB586" w14:textId="192A81ED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690FCE" w14:paraId="57762CE7" w14:textId="77777777" w:rsidTr="003E0029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3A0E7" w14:textId="77777777" w:rsidR="00690FCE" w:rsidRPr="00EF1DE4" w:rsidRDefault="00690FCE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8746" w14:textId="6A3F7040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A25B9A" w14:textId="69A18E9E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0EE40" w14:textId="4956BE98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0D5C9" w14:textId="27FFB144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1A05888F" w14:textId="402AABDC" w:rsidR="00237688" w:rsidRDefault="00237688" w:rsidP="00237688">
      <w:pPr>
        <w:pStyle w:val="Caption"/>
      </w:pPr>
      <w:bookmarkStart w:id="285" w:name="_Toc108447095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11</w:t>
      </w:r>
      <w:r>
        <w:fldChar w:fldCharType="end"/>
      </w:r>
      <w:r>
        <w:t>. Anàlisi dia assolellat – Configuració òptima - Histèresis</w:t>
      </w:r>
      <w:bookmarkEnd w:id="285"/>
    </w:p>
    <w:p w14:paraId="7ACA699C" w14:textId="1215519A" w:rsidR="00FD0FA6" w:rsidRDefault="00FD0FA6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3E0029" w:rsidRPr="002F1639" w14:paraId="1053859D" w14:textId="77777777" w:rsidTr="000B706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5112AA" w14:textId="77777777" w:rsidR="003E0029" w:rsidRPr="002F1639" w:rsidRDefault="003E0029" w:rsidP="000B706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45F02E" w14:textId="369D3774" w:rsidR="003E0029" w:rsidRPr="002F1639" w:rsidRDefault="003E0029" w:rsidP="000B706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10BE52" w14:textId="32AF713A" w:rsidR="003E0029" w:rsidRPr="002F1639" w:rsidRDefault="003E0029" w:rsidP="000B706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4892" w14:textId="3CB50FFD" w:rsidR="003E0029" w:rsidRPr="002F1639" w:rsidRDefault="003E0029" w:rsidP="000B7063">
            <w:pPr>
              <w:pStyle w:val="Taula"/>
            </w:pPr>
            <w:r>
              <w:t>Temps mínim [s]</w:t>
            </w:r>
          </w:p>
        </w:tc>
      </w:tr>
      <w:tr w:rsidR="003E0029" w14:paraId="66CFA02E" w14:textId="77777777" w:rsidTr="000B706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3FF6EB0E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7EA45691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99FAC1" w14:textId="45B0DBC1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B357E2E" w14:textId="4A04700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09FDE4B9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46410134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46D80D0B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9794113" w14:textId="3CA713DF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BC26D30" w14:textId="16707C08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1020</w:t>
            </w:r>
          </w:p>
        </w:tc>
      </w:tr>
      <w:tr w:rsidR="003E0029" w14:paraId="39196076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6C3C5669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1CBE5BD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6397D91" w14:textId="75C5B502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9311D2" w14:textId="34E2B96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59A8FE06" w14:textId="77777777" w:rsidTr="000B706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D966BDB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2EB473FF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D2C365" w14:textId="1AC31555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F9ED7A7" w14:textId="632EA63E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</w:tbl>
    <w:p w14:paraId="314D9C6A" w14:textId="2CA71872" w:rsidR="00237688" w:rsidRDefault="00657D09" w:rsidP="00237688">
      <w:pPr>
        <w:pStyle w:val="Caption"/>
      </w:pPr>
      <w:bookmarkStart w:id="286" w:name="_Toc108207901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2</w:t>
      </w:r>
      <w:r>
        <w:fldChar w:fldCharType="end"/>
      </w:r>
      <w:r>
        <w:t xml:space="preserve">. </w:t>
      </w:r>
      <w:r w:rsidR="00237688">
        <w:t xml:space="preserve">Anàlisi dia assolellat – Configuració òptima - </w:t>
      </w:r>
      <w:r w:rsidR="00237688" w:rsidRPr="00237688">
        <w:t>Temps mínim engegada</w:t>
      </w:r>
      <w:bookmarkEnd w:id="286"/>
    </w:p>
    <w:p w14:paraId="1B05CE32" w14:textId="77777777" w:rsidR="001F1362" w:rsidRDefault="001F1362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A17519" w:rsidRPr="00EF1DE4" w14:paraId="426C4EE3" w14:textId="7071EE29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11C18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F6D68" w14:textId="707051A9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4FA76" w14:textId="5DE3E2A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945DF" w14:textId="4E572EB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86862" w14:textId="6FE3C536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A9194" w14:textId="5FDF2219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A17519" w:rsidRPr="00EF1DE4" w14:paraId="18512C13" w14:textId="3F3FD02E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5328FE3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FC6BB92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616D48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E384D3" w14:textId="4A228070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67985E" w14:textId="24D3963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224064" w14:textId="3F91BC3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A17519" w:rsidRPr="00EF1DE4" w14:paraId="78911393" w14:textId="530D0156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D14871A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8FE51D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65535F9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0439EC" w14:textId="21F18F53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4F55199" w14:textId="3DE66332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4F9253F" w14:textId="3663C7E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744B8A9" w14:textId="5516B608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A8DF04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09CF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22A42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C1C37" w14:textId="41009BB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8313945" w14:textId="51B2FC9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522A12" w14:textId="0998413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02AAF398" w14:textId="6224D439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6CE1A5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93DE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687AEB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40659B" w14:textId="36B1967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B88CC6" w14:textId="42FE9CE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EE66D3" w14:textId="2CBEC1C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55084485" w14:textId="09EB7782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4FD300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5E9D7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CBAF61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13EB36" w14:textId="492250E4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378C6E" w14:textId="567D5248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547B50" w14:textId="15253D0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66F0D63" w14:textId="290B71AC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939901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05979CD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3A2973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8F3E63" w14:textId="691E1AEC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110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2793531" w14:textId="05724F56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714A382" w14:textId="032D9C9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15A0DFB7" w14:textId="76074F60" w:rsidR="00A17519" w:rsidRDefault="00657D09" w:rsidP="00A17519">
      <w:pPr>
        <w:pStyle w:val="Caption"/>
      </w:pPr>
      <w:bookmarkStart w:id="287" w:name="_Toc108207902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3</w:t>
      </w:r>
      <w:r>
        <w:fldChar w:fldCharType="end"/>
      </w:r>
      <w:r>
        <w:t>.</w:t>
      </w:r>
      <w:r w:rsidR="00A17519">
        <w:t xml:space="preserve"> Anàlisi dia assolellat – Configuració òptima - Predictiu</w:t>
      </w:r>
      <w:bookmarkEnd w:id="287"/>
    </w:p>
    <w:p w14:paraId="4C55890A" w14:textId="35B68E5C" w:rsidR="00095973" w:rsidRDefault="00FD0FA6" w:rsidP="00FD0FA6">
      <w:pPr>
        <w:ind w:firstLine="0"/>
      </w:pPr>
      <w:r>
        <w:lastRenderedPageBreak/>
        <w:t xml:space="preserve">D’aquest resultats </w:t>
      </w:r>
      <w:r w:rsidR="00095973">
        <w:t>podem concloure que</w:t>
      </w:r>
      <w:r w:rsidR="002C4995">
        <w:t xml:space="preserve"> tots algoritmes es comporten excel</w:t>
      </w:r>
      <w:r w:rsidR="002C4995">
        <w:rPr>
          <w:rFonts w:ascii="Arial" w:hAnsi="Arial" w:cs="Arial"/>
        </w:rPr>
        <w:t>·</w:t>
      </w:r>
      <w:r w:rsidR="002C4995">
        <w:t>lentment si sempre hi ha sol</w:t>
      </w:r>
      <w:r w:rsidR="00FA2A98">
        <w:t xml:space="preserve"> i s’optimitza la configuraci</w:t>
      </w:r>
      <w:r w:rsidR="00081105">
        <w:t xml:space="preserve">ó </w:t>
      </w:r>
      <w:r w:rsidR="00383B80">
        <w:t>d’aquests</w:t>
      </w:r>
      <w:r w:rsidR="00081105">
        <w:t xml:space="preserve"> </w:t>
      </w:r>
      <w:r w:rsidR="00FA2A98">
        <w:t>al màxim</w:t>
      </w:r>
      <w:r w:rsidR="002C4995">
        <w:t>:</w:t>
      </w:r>
    </w:p>
    <w:p w14:paraId="127D3D65" w14:textId="61463DE5" w:rsidR="0045259D" w:rsidRDefault="00E55DBB" w:rsidP="0045259D">
      <w:pPr>
        <w:pStyle w:val="ListParagraph"/>
      </w:pPr>
      <w:r>
        <w:t>T</w:t>
      </w:r>
      <w:r w:rsidR="0045259D">
        <w:t xml:space="preserve">ots els </w:t>
      </w:r>
      <w:r w:rsidR="00BF754A">
        <w:t>algoritmes</w:t>
      </w:r>
      <w:r w:rsidR="0045259D">
        <w:t xml:space="preserve"> optimitzen bé l’ús d’energia del sistema, l’eficiència més baixa és del 84,87%.</w:t>
      </w:r>
    </w:p>
    <w:p w14:paraId="73D37977" w14:textId="7A7D2DAB" w:rsidR="0045259D" w:rsidRDefault="00A35820" w:rsidP="0045259D">
      <w:pPr>
        <w:pStyle w:val="ListParagraph"/>
      </w:pPr>
      <w:r>
        <w:t>El deute que es genera al consumir de la xarxa és retorna quasi tot</w:t>
      </w:r>
      <w:r w:rsidR="00407E48">
        <w:t xml:space="preserve">, l’eficiència de </w:t>
      </w:r>
      <w:r w:rsidR="00D751E3">
        <w:t xml:space="preserve">retorn a la </w:t>
      </w:r>
      <w:r w:rsidR="00407E48">
        <w:t>xarxa més baix és del 76,31% i la segona més baixa del 82,62%.</w:t>
      </w:r>
      <w:r w:rsidR="006E688E">
        <w:t xml:space="preserve"> Això implica un impacte ambiental baix.</w:t>
      </w:r>
    </w:p>
    <w:p w14:paraId="511A46F5" w14:textId="7A464CF9" w:rsidR="00AF2022" w:rsidRDefault="00AF2022" w:rsidP="0045259D">
      <w:pPr>
        <w:pStyle w:val="ListParagraph"/>
      </w:pPr>
      <w:r>
        <w:t xml:space="preserve">Les commutacions </w:t>
      </w:r>
      <w:r w:rsidR="006039DE">
        <w:t>són</w:t>
      </w:r>
      <w:r>
        <w:t xml:space="preserve"> </w:t>
      </w:r>
      <w:r w:rsidR="0053714B">
        <w:t>acceptables</w:t>
      </w:r>
      <w:r>
        <w:t>, la majoria ronden entre les 30 i 50</w:t>
      </w:r>
      <w:r w:rsidR="00826245">
        <w:t xml:space="preserve">. </w:t>
      </w:r>
      <w:r w:rsidR="005A5865">
        <w:t xml:space="preserve">A </w:t>
      </w:r>
      <w:r w:rsidR="00826245">
        <w:t xml:space="preserve">canvi d’eficiència podríem disminuir el </w:t>
      </w:r>
      <w:r w:rsidR="00EC1FC7">
        <w:t>n</w:t>
      </w:r>
      <w:r w:rsidR="006039DE">
        <w:t>ú</w:t>
      </w:r>
      <w:r w:rsidR="00EC1FC7">
        <w:t>mero</w:t>
      </w:r>
      <w:r w:rsidR="00D83E5D">
        <w:t xml:space="preserve"> de commutacions</w:t>
      </w:r>
      <w:r w:rsidR="00EC1FC7">
        <w:t>, en la majoria dels casos</w:t>
      </w:r>
      <w:r w:rsidR="00826245">
        <w:t>.</w:t>
      </w:r>
    </w:p>
    <w:p w14:paraId="170AB167" w14:textId="1BD4C018" w:rsidR="000C1D61" w:rsidRDefault="00696BFC" w:rsidP="0045259D">
      <w:pPr>
        <w:pStyle w:val="ListParagraph"/>
      </w:pPr>
      <w:r>
        <w:t>El</w:t>
      </w:r>
      <w:r w:rsidR="000C1D61">
        <w:t xml:space="preserve"> cost </w:t>
      </w:r>
      <w:r w:rsidR="006015E9">
        <w:t xml:space="preserve">diari </w:t>
      </w:r>
      <w:r w:rsidR="000C1D61">
        <w:t xml:space="preserve">de la factura és </w:t>
      </w:r>
      <w:r w:rsidR="006015E9">
        <w:t>nul o quasi nul</w:t>
      </w:r>
      <w:r w:rsidR="000C1D61">
        <w:t>.</w:t>
      </w:r>
    </w:p>
    <w:p w14:paraId="50B175ED" w14:textId="6A943189" w:rsidR="00F97B95" w:rsidRDefault="00F97B95" w:rsidP="00DC4F1A">
      <w:pPr>
        <w:spacing w:before="0" w:after="160" w:line="259" w:lineRule="auto"/>
        <w:ind w:firstLine="0"/>
        <w:jc w:val="left"/>
      </w:pPr>
      <w:r>
        <w:t>Si comparem els algoritmes entre ells</w:t>
      </w:r>
      <w:r w:rsidR="00A13EDA">
        <w:t xml:space="preserve"> i els ordenem de millor a pitjor obtenim que:</w:t>
      </w:r>
    </w:p>
    <w:p w14:paraId="221CEE5A" w14:textId="1135D3BF" w:rsidR="00A13EDA" w:rsidRDefault="00A13EDA" w:rsidP="00A13EDA">
      <w:pPr>
        <w:pStyle w:val="ListParagraph"/>
        <w:numPr>
          <w:ilvl w:val="0"/>
          <w:numId w:val="42"/>
        </w:numPr>
      </w:pPr>
      <w:r>
        <w:t xml:space="preserve">L’algoritme predictiu és el millor de tots. Té </w:t>
      </w:r>
      <w:r w:rsidR="00560B9B">
        <w:t>les</w:t>
      </w:r>
      <w:r>
        <w:t xml:space="preserve"> eficiènci</w:t>
      </w:r>
      <w:r w:rsidR="00560B9B">
        <w:t>es</w:t>
      </w:r>
      <w:r>
        <w:t xml:space="preserve"> </w:t>
      </w:r>
      <w:r w:rsidR="00560B9B">
        <w:t>més</w:t>
      </w:r>
      <w:r>
        <w:t xml:space="preserve"> alt</w:t>
      </w:r>
      <w:r w:rsidR="00560B9B">
        <w:t>es, a</w:t>
      </w:r>
      <w:r>
        <w:t>consegueix mantenir les commutacions acceptables</w:t>
      </w:r>
      <w:r w:rsidR="00560B9B">
        <w:t>, pot</w:t>
      </w:r>
      <w:r w:rsidR="009D60D1">
        <w:t xml:space="preserve"> retornar gran part </w:t>
      </w:r>
      <w:r w:rsidR="00560B9B">
        <w:t>de l’energia consumida</w:t>
      </w:r>
      <w:r w:rsidR="009D60D1">
        <w:t xml:space="preserve"> de la xarxa</w:t>
      </w:r>
      <w:r w:rsidR="00560B9B">
        <w:t xml:space="preserve"> i </w:t>
      </w:r>
      <w:r w:rsidR="009D60D1">
        <w:t>té un cost diari baix, tot i ser el més alt</w:t>
      </w:r>
      <w:r w:rsidR="009A5814">
        <w:t xml:space="preserve"> de tots els algoritmes</w:t>
      </w:r>
      <w:r w:rsidR="00560B9B">
        <w:t>.</w:t>
      </w:r>
    </w:p>
    <w:p w14:paraId="3AE73820" w14:textId="024DA10A" w:rsidR="00224C44" w:rsidRDefault="00224C44" w:rsidP="00224C44">
      <w:pPr>
        <w:pStyle w:val="ListParagraph"/>
        <w:numPr>
          <w:ilvl w:val="1"/>
          <w:numId w:val="42"/>
        </w:numPr>
      </w:pPr>
      <w:r>
        <w:t>La millor versió de</w:t>
      </w:r>
      <w:r w:rsidR="000368D0">
        <w:t xml:space="preserve"> l’</w:t>
      </w:r>
      <w:r>
        <w:t>algoritme és quan la càrrega 1 és m</w:t>
      </w:r>
      <w:r w:rsidR="007B1E95">
        <w:t>é</w:t>
      </w:r>
      <w:r>
        <w:t xml:space="preserve">s gran que la </w:t>
      </w:r>
      <w:r w:rsidR="00A73099">
        <w:t>2</w:t>
      </w:r>
      <w:r>
        <w:t xml:space="preserve"> i el balanç net horari es prediu projectant la potència disponible. La raó és que </w:t>
      </w:r>
      <w:r w:rsidR="009441CF">
        <w:t>té l’</w:t>
      </w:r>
      <w:r>
        <w:t xml:space="preserve">eficiència </w:t>
      </w:r>
      <w:r w:rsidR="009441CF">
        <w:t xml:space="preserve">més alta </w:t>
      </w:r>
      <w:r w:rsidR="00361A66">
        <w:t xml:space="preserve">de totes les versions </w:t>
      </w:r>
      <w:r w:rsidR="009441CF">
        <w:t xml:space="preserve">i </w:t>
      </w:r>
      <w:r>
        <w:t>les commutacions més baixes</w:t>
      </w:r>
      <w:r w:rsidR="00361A66">
        <w:t>.</w:t>
      </w:r>
    </w:p>
    <w:p w14:paraId="20FE5136" w14:textId="312BEE19" w:rsidR="00FD0FA6" w:rsidRDefault="00095973" w:rsidP="003F7621">
      <w:pPr>
        <w:pStyle w:val="ListParagraph"/>
        <w:numPr>
          <w:ilvl w:val="0"/>
          <w:numId w:val="42"/>
        </w:numPr>
      </w:pPr>
      <w:r>
        <w:t>La histèresis</w:t>
      </w:r>
      <w:r w:rsidR="00BD6FE6">
        <w:t xml:space="preserve"> és el segon millor</w:t>
      </w:r>
      <w:r w:rsidR="003C0A38">
        <w:t>, p</w:t>
      </w:r>
      <w:r>
        <w:t>er ser un sistema molt simple, té molt bons resultat</w:t>
      </w:r>
      <w:r w:rsidR="00FB5E50">
        <w:t>.</w:t>
      </w:r>
      <w:r w:rsidR="00D3768D">
        <w:t xml:space="preserve"> En general les commutacions, l’eficiència de la xarxa i el cost diari de la factura són millors que l’algoritme anterior. L’únic que el fa estar segon és l’eficiència.</w:t>
      </w:r>
    </w:p>
    <w:p w14:paraId="73667B8A" w14:textId="085AC5ED" w:rsidR="005A14BD" w:rsidRDefault="005A14BD" w:rsidP="003F7621">
      <w:pPr>
        <w:pStyle w:val="ListParagraph"/>
        <w:numPr>
          <w:ilvl w:val="0"/>
          <w:numId w:val="42"/>
        </w:numPr>
      </w:pPr>
      <w:r>
        <w:t xml:space="preserve">L’algoritme de Temps mínim engegada és el pitjor, </w:t>
      </w:r>
      <w:r w:rsidR="00427DCC">
        <w:t>tot i ser molt</w:t>
      </w:r>
      <w:r>
        <w:t xml:space="preserve"> </w:t>
      </w:r>
      <w:r w:rsidR="00427DCC">
        <w:t>bo</w:t>
      </w:r>
      <w:r w:rsidR="00E03DA1">
        <w:t>. La raó és</w:t>
      </w:r>
      <w:r w:rsidR="00842722">
        <w:t xml:space="preserve"> que</w:t>
      </w:r>
      <w:r w:rsidR="00E03DA1">
        <w:t xml:space="preserve"> </w:t>
      </w:r>
      <w:r w:rsidR="0044474D">
        <w:t xml:space="preserve">totes les variants </w:t>
      </w:r>
      <w:r w:rsidR="00FE5EA6">
        <w:t xml:space="preserve">de </w:t>
      </w:r>
      <w:r w:rsidR="00723B87">
        <w:t>l’algoritme</w:t>
      </w:r>
      <w:r w:rsidR="00FE5EA6">
        <w:t xml:space="preserve"> </w:t>
      </w:r>
      <w:r w:rsidR="00933DEA">
        <w:t>t</w:t>
      </w:r>
      <w:r w:rsidR="0044474D">
        <w:t>enen</w:t>
      </w:r>
      <w:r w:rsidR="00E03DA1">
        <w:t xml:space="preserve"> les eficiències més baixes i les commutacions més</w:t>
      </w:r>
      <w:r w:rsidR="00F41FC1">
        <w:t xml:space="preserve"> altes</w:t>
      </w:r>
      <w:r w:rsidR="00AD3333">
        <w:t>.</w:t>
      </w:r>
      <w:r w:rsidR="00933DEA">
        <w:t xml:space="preserve"> Tot i així, és l’únic</w:t>
      </w:r>
      <w:r w:rsidR="00723B87">
        <w:t xml:space="preserve"> que </w:t>
      </w:r>
      <w:r w:rsidR="00EC5E74">
        <w:t>aconsegueix</w:t>
      </w:r>
      <w:r w:rsidR="00723B87">
        <w:t xml:space="preserve"> fer arribar el cost </w:t>
      </w:r>
      <w:r w:rsidR="00EC5E74">
        <w:t xml:space="preserve">diari </w:t>
      </w:r>
      <w:r w:rsidR="00723B87">
        <w:t>de la factura a 0</w:t>
      </w:r>
      <w:r w:rsidR="00433021">
        <w:t>.</w:t>
      </w:r>
    </w:p>
    <w:p w14:paraId="31446CB8" w14:textId="1CD49568" w:rsidR="007F2B16" w:rsidRPr="00FD0FA6" w:rsidRDefault="00E913FF" w:rsidP="007F2B16">
      <w:pPr>
        <w:ind w:firstLine="0"/>
      </w:pPr>
      <w:r>
        <w:t>Cal r</w:t>
      </w:r>
      <w:r w:rsidR="007F2B16">
        <w:t xml:space="preserve">ecordar que els resultats són respecte un dia </w:t>
      </w:r>
      <w:r w:rsidR="005A14BD">
        <w:t>assolellat</w:t>
      </w:r>
      <w:r w:rsidR="007F2B16">
        <w:t>. Que un algoritme sigui millor aquí, no vol dir que ho sigui en general</w:t>
      </w:r>
      <w:r w:rsidR="00993A52">
        <w:t>.</w:t>
      </w:r>
    </w:p>
    <w:p w14:paraId="1A3D451C" w14:textId="5F74C9A8" w:rsidR="00A539BC" w:rsidRDefault="00A539BC" w:rsidP="00743FDA">
      <w:pPr>
        <w:pStyle w:val="Heading3"/>
      </w:pPr>
      <w:bookmarkStart w:id="288" w:name="_Toc108200359"/>
      <w:bookmarkStart w:id="289" w:name="_Toc108207956"/>
      <w:r>
        <w:t xml:space="preserve">Dia de </w:t>
      </w:r>
      <w:r w:rsidR="008005B7">
        <w:t>núvols/</w:t>
      </w:r>
      <w:r>
        <w:t>pluja</w:t>
      </w:r>
      <w:bookmarkEnd w:id="288"/>
      <w:bookmarkEnd w:id="289"/>
    </w:p>
    <w:p w14:paraId="480993E7" w14:textId="4BF81B66" w:rsidR="0086302D" w:rsidRPr="00D260E7" w:rsidRDefault="00685746" w:rsidP="0086302D">
      <w:pPr>
        <w:rPr>
          <w:i/>
          <w:iCs/>
        </w:rPr>
      </w:pPr>
      <w:r>
        <w:t>L</w:t>
      </w:r>
      <w:r w:rsidR="0086302D" w:rsidRPr="00D260E7">
        <w:t>es dades que s’han fet servir per simular el dia de núvols/pluja són les del 0</w:t>
      </w:r>
      <w:r w:rsidR="00D260E7" w:rsidRPr="00D260E7">
        <w:t>3</w:t>
      </w:r>
      <w:r w:rsidR="0086302D" w:rsidRPr="00D260E7">
        <w:t>/0</w:t>
      </w:r>
      <w:r w:rsidR="00D260E7" w:rsidRPr="00D260E7">
        <w:t>5</w:t>
      </w:r>
      <w:r w:rsidR="0086302D" w:rsidRPr="00D260E7">
        <w:t xml:space="preserve">/2022 i </w:t>
      </w:r>
      <w:r w:rsidR="00D260E7" w:rsidRPr="00D260E7">
        <w:t>04</w:t>
      </w:r>
      <w:r w:rsidR="0086302D" w:rsidRPr="00D260E7">
        <w:t>/0</w:t>
      </w:r>
      <w:r w:rsidR="00D260E7" w:rsidRPr="00D260E7">
        <w:t>5</w:t>
      </w:r>
      <w:r w:rsidR="0086302D" w:rsidRPr="00D260E7">
        <w:t>/2022.</w:t>
      </w:r>
    </w:p>
    <w:p w14:paraId="327BEFC4" w14:textId="3F27D165" w:rsidR="0086302D" w:rsidRDefault="007C4932" w:rsidP="0086302D">
      <w:pPr>
        <w:pStyle w:val="Caption"/>
      </w:pPr>
      <w:r>
        <w:rPr>
          <w:noProof/>
        </w:rPr>
        <w:drawing>
          <wp:inline distT="0" distB="0" distL="0" distR="0" wp14:anchorId="3B4C2462" wp14:editId="14F2BC20">
            <wp:extent cx="5730875" cy="2924810"/>
            <wp:effectExtent l="0" t="0" r="317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0CCA" w14:textId="142A8761" w:rsidR="0086302D" w:rsidRDefault="0086302D" w:rsidP="0086302D">
      <w:pPr>
        <w:pStyle w:val="Caption"/>
      </w:pPr>
      <w:bookmarkStart w:id="290" w:name="_Toc108447096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12</w:t>
      </w:r>
      <w:r>
        <w:fldChar w:fldCharType="end"/>
      </w:r>
      <w:r>
        <w:t xml:space="preserve">. Anàlisi dia </w:t>
      </w:r>
      <w:r w:rsidR="008B4CD9">
        <w:t>de núvols/pluja</w:t>
      </w:r>
      <w:r>
        <w:t xml:space="preserve"> – Dades per </w:t>
      </w:r>
      <w:r w:rsidR="006E514C">
        <w:t xml:space="preserve">fer la </w:t>
      </w:r>
      <w:r>
        <w:t>simular</w:t>
      </w:r>
      <w:bookmarkEnd w:id="290"/>
    </w:p>
    <w:p w14:paraId="5DA85A8C" w14:textId="77777777" w:rsidR="00C52910" w:rsidRPr="00C52910" w:rsidRDefault="00C52910" w:rsidP="00C52910"/>
    <w:p w14:paraId="1E6920A1" w14:textId="204C0BBF" w:rsidR="00F8490B" w:rsidRDefault="003B1EEA" w:rsidP="00F8490B">
      <w:r>
        <w:lastRenderedPageBreak/>
        <w:t>Com que</w:t>
      </w:r>
      <w:r w:rsidR="00C52910">
        <w:t xml:space="preserve"> en l’apartat anterior ja hem vist com optimitzar els valors, en aquest</w:t>
      </w:r>
      <w:r w:rsidR="008E4961">
        <w:t xml:space="preserve"> apartat donarem directament els resultats i </w:t>
      </w:r>
      <w:r w:rsidR="007D6057">
        <w:t>els</w:t>
      </w:r>
      <w:r w:rsidR="008E4961">
        <w:t xml:space="preserve"> analitzarem</w:t>
      </w:r>
      <w:r w:rsidR="0045253C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7D6057" w:rsidRPr="002F1639" w14:paraId="039B261C" w14:textId="77777777" w:rsidTr="00F04ADD">
        <w:trPr>
          <w:trHeight w:val="129"/>
          <w:jc w:val="center"/>
        </w:trPr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4A77DDDF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738793C4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333CCBA7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E5D8C7A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25E2F0C0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0E3AB3B8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7D0D55A2" w14:textId="77777777" w:rsidR="007D6057" w:rsidRPr="002442DA" w:rsidRDefault="007D6057" w:rsidP="00F04ADD">
            <w:pPr>
              <w:pStyle w:val="Taula"/>
            </w:pPr>
          </w:p>
        </w:tc>
      </w:tr>
      <w:tr w:rsidR="007D6057" w:rsidRPr="002F1639" w14:paraId="56161081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14:paraId="7211B631" w14:textId="77777777" w:rsidR="007D6057" w:rsidRPr="002F1639" w:rsidRDefault="007D6057" w:rsidP="00F04AD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C877495" w14:textId="77777777" w:rsidR="007D6057" w:rsidRPr="002F1639" w:rsidRDefault="007D6057" w:rsidP="00F04ADD">
            <w:pPr>
              <w:pStyle w:val="Taula"/>
            </w:pPr>
            <w:r>
              <w:t>Eficiència de consum [%]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390387E" w14:textId="77777777" w:rsidR="007D6057" w:rsidRPr="002F1639" w:rsidRDefault="007D6057" w:rsidP="00F04AD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ED414BD" w14:textId="13C4AB11" w:rsidR="007D6057" w:rsidRPr="002F1639" w:rsidRDefault="007D6057" w:rsidP="00F04ADD">
            <w:pPr>
              <w:pStyle w:val="Taula"/>
            </w:pPr>
            <w:r>
              <w:t xml:space="preserve">Eficiència de </w:t>
            </w:r>
            <w:r w:rsidR="000821C5">
              <w:t>retorn</w:t>
            </w:r>
            <w:r w:rsidR="00447612">
              <w:t xml:space="preserve"> </w:t>
            </w:r>
            <w:r>
              <w:t>[%]</w:t>
            </w: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192C5DC5" w14:textId="77777777" w:rsidR="007D6057" w:rsidRPr="002F1639" w:rsidRDefault="007D6057" w:rsidP="00F04ADD">
            <w:pPr>
              <w:pStyle w:val="Taula"/>
            </w:pPr>
            <w:r>
              <w:t>Cost Factura [cèntims/dia]</w:t>
            </w:r>
          </w:p>
        </w:tc>
      </w:tr>
      <w:tr w:rsidR="007D6057" w14:paraId="13FE0922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783F8B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CE91B69" w14:textId="1745FFC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94,96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CD54F2" w14:textId="3F44FD4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140C4E6" w14:textId="621982B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80,48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CCE5E21" w14:textId="6BCBB5E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5.26</w:t>
            </w:r>
          </w:p>
        </w:tc>
      </w:tr>
      <w:tr w:rsidR="007D6057" w14:paraId="32793FB9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B11B9F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C7D5411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0ED795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7714CF1" w14:textId="37A123A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85,81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A17CEA" w14:textId="49B815D8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41DBCD" w14:textId="38F21CD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79,93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F9A0330" w14:textId="267061D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3.91</w:t>
            </w:r>
          </w:p>
        </w:tc>
      </w:tr>
      <w:tr w:rsidR="007D6057" w14:paraId="5C3D876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8E7CA3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5070A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FE7ED4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543B6B" w14:textId="4E843FA7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785EBF" w14:textId="679A079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7AE49" w14:textId="1222A7C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460BC0" w14:textId="4D96C9B1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7D6057" w14:paraId="55263502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81A07D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AF6BC3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69F7DE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AD9407" w14:textId="38C8F61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83,16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14C894" w14:textId="1C33CDEB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5FAF4E" w14:textId="4D2181A2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83,80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D51F7F" w14:textId="387AA3F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3,56</w:t>
            </w:r>
          </w:p>
        </w:tc>
      </w:tr>
      <w:tr w:rsidR="001D0810" w14:paraId="2168FD6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CC80D1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176ABC5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A84FE0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40D1DC5" w14:textId="06414B30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3BC1E4" w14:textId="11EE34ED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8A31ED" w14:textId="7A711C52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AA32BB" w14:textId="605866C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1D0810" w14:paraId="3D4EDD4E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CE77F0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DC2760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2DF6B03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192377" w14:textId="0235DA26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</w:t>
            </w:r>
            <w:r w:rsidR="000E5673">
              <w:rPr>
                <w:i/>
                <w:iCs/>
                <w:noProof/>
                <w:lang w:val="en-US"/>
              </w:rPr>
              <w:t>6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45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F7249BF" w14:textId="72FC8DA2" w:rsidR="001D0810" w:rsidRPr="00EF1DE4" w:rsidRDefault="000E5673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840318" w14:textId="17CEA975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</w:t>
            </w:r>
            <w:r w:rsidR="000E5673">
              <w:rPr>
                <w:i/>
                <w:iCs/>
                <w:noProof/>
                <w:lang w:val="en-US"/>
              </w:rPr>
              <w:t>5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01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77A056" w14:textId="29A95A14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</w:t>
            </w:r>
            <w:r w:rsidR="000E5673">
              <w:rPr>
                <w:i/>
                <w:iCs/>
                <w:noProof/>
                <w:lang w:val="en-US"/>
              </w:rPr>
              <w:t>61</w:t>
            </w:r>
          </w:p>
        </w:tc>
      </w:tr>
      <w:tr w:rsidR="000E5673" w14:paraId="37913807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8CDFEA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76E108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A3E59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1ACC5F4" w14:textId="14CD926B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97,33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32D629" w14:textId="3F2E66D1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54EEFC2" w14:textId="7F0EE8FA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81,42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050D1E7" w14:textId="3B6C10F4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5,77</w:t>
            </w:r>
          </w:p>
        </w:tc>
      </w:tr>
      <w:tr w:rsidR="000E5673" w14:paraId="187B6AE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1F255B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AE900DB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7D2A181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8ACACC" w14:textId="4E79EA0D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92D48A" w14:textId="678F871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F0A992" w14:textId="7835AE1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75,45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A60E32" w14:textId="02604E3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5,95</w:t>
            </w:r>
          </w:p>
        </w:tc>
      </w:tr>
      <w:tr w:rsidR="000E5673" w14:paraId="758C9DB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1356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D6CB325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21514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390664" w14:textId="4F1DD59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B6D0EB" w14:textId="6017794D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798FC1" w14:textId="54D89248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85,136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8CA46B" w14:textId="46C79F5A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5,62</w:t>
            </w:r>
          </w:p>
        </w:tc>
      </w:tr>
      <w:tr w:rsidR="000E5673" w14:paraId="4241B9FC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E8C9269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9A0E2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FDD6AA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212C6C" w14:textId="69B6F49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85,42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B1FE08" w14:textId="689934E2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6B47BA" w14:textId="09E6F68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78,59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ABAE12" w14:textId="383741E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4,35</w:t>
            </w:r>
          </w:p>
        </w:tc>
      </w:tr>
      <w:tr w:rsidR="000E5673" w14:paraId="07E854B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E88E364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4887448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1E1B8DC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7DAD6E" w14:textId="30B1CC35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98,67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73492C" w14:textId="4CF144D7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4CB12A0" w14:textId="7CDFCB19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78,66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D963E7E" w14:textId="07018F6B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6,25</w:t>
            </w:r>
          </w:p>
        </w:tc>
      </w:tr>
    </w:tbl>
    <w:p w14:paraId="607BA8B8" w14:textId="0DE75C7E" w:rsidR="000A5022" w:rsidRDefault="00657D09" w:rsidP="000A5022">
      <w:pPr>
        <w:pStyle w:val="Caption"/>
      </w:pPr>
      <w:bookmarkStart w:id="291" w:name="_Toc108207903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0A5022">
        <w:t>Anàlisi dia de núvols/pluja – Resultats del sistema en funció de l’algoritme</w:t>
      </w:r>
      <w:bookmarkEnd w:id="291"/>
    </w:p>
    <w:bookmarkEnd w:id="266"/>
    <w:p w14:paraId="62B51860" w14:textId="340EE87B" w:rsidR="005278DD" w:rsidRPr="00690FCE" w:rsidRDefault="005278DD" w:rsidP="00AA4C8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2041E4" w:rsidRPr="002F1639" w14:paraId="3A1C9EB0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9AA4CA1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A9AAD" w14:textId="77777777" w:rsidR="002041E4" w:rsidRPr="002F1639" w:rsidRDefault="002041E4" w:rsidP="009310F3">
            <w:pPr>
              <w:pStyle w:val="Taula"/>
            </w:pPr>
            <w:r>
              <w:t>[Wh]</w:t>
            </w:r>
          </w:p>
        </w:tc>
      </w:tr>
      <w:tr w:rsidR="002041E4" w:rsidRPr="002F1639" w14:paraId="01DEA623" w14:textId="77777777" w:rsidTr="009310F3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00967B" w14:textId="77777777" w:rsidR="002041E4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99F700" w14:textId="4CA47AE7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A5A0D3" w14:textId="0A5909A0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1217B92A" w14:textId="74309B1B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27330F" w14:textId="2544308F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2041E4" w14:paraId="701589C4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83E77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14C73" w14:textId="2AAACE9D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FEB3DD" w14:textId="6AE48BE2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0830" w14:textId="0E91D490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</w:t>
            </w:r>
            <w:r w:rsidR="00A25DD1">
              <w:rPr>
                <w:i/>
                <w:iCs/>
                <w:noProof/>
                <w:lang w:val="en-US"/>
              </w:rPr>
              <w:t>0</w:t>
            </w: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210A7" w14:textId="5367DD89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05531FC4" w14:textId="36E4D702" w:rsidR="002041E4" w:rsidRDefault="002041E4" w:rsidP="002041E4">
      <w:pPr>
        <w:pStyle w:val="Caption"/>
      </w:pPr>
      <w:bookmarkStart w:id="292" w:name="_Toc108447097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13</w:t>
      </w:r>
      <w:r>
        <w:fldChar w:fldCharType="end"/>
      </w:r>
      <w:r>
        <w:t>. Anàlisi dia assolellat – Configuració òptima - Histèresis</w:t>
      </w:r>
      <w:bookmarkEnd w:id="292"/>
    </w:p>
    <w:p w14:paraId="60F6438B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2041E4" w:rsidRPr="002F1639" w14:paraId="01EDCFBC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A252E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12EF3" w14:textId="77777777" w:rsidR="002041E4" w:rsidRPr="002F1639" w:rsidRDefault="002041E4" w:rsidP="009310F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3306EE" w14:textId="77777777" w:rsidR="002041E4" w:rsidRPr="002F1639" w:rsidRDefault="002041E4" w:rsidP="009310F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DAC74" w14:textId="77777777" w:rsidR="002041E4" w:rsidRPr="002F1639" w:rsidRDefault="002041E4" w:rsidP="009310F3">
            <w:pPr>
              <w:pStyle w:val="Taula"/>
            </w:pPr>
            <w:r>
              <w:t>Temps mínim [s]</w:t>
            </w:r>
          </w:p>
        </w:tc>
      </w:tr>
      <w:tr w:rsidR="002041E4" w14:paraId="66377226" w14:textId="77777777" w:rsidTr="009310F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1B4720D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12C46F4B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EE52C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EAA7E3" w14:textId="17E6097A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05337800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78230EF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740220E6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10B50B7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0C85D470" w14:textId="374264B9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  <w:tr w:rsidR="002041E4" w14:paraId="732CD6F4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228F4B0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E3E19C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F6F6651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FB523D7" w14:textId="0951DC43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4DDEE4D3" w14:textId="77777777" w:rsidTr="009310F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A3F4568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0856568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341AE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9C17629" w14:textId="05DDDCBF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</w:tbl>
    <w:p w14:paraId="7AFD5C00" w14:textId="3EAFE76E" w:rsidR="002041E4" w:rsidRDefault="00657D09" w:rsidP="002041E4">
      <w:pPr>
        <w:pStyle w:val="Caption"/>
      </w:pPr>
      <w:bookmarkStart w:id="293" w:name="_Toc108207904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 xml:space="preserve">. </w:t>
      </w:r>
      <w:r w:rsidR="002041E4">
        <w:t xml:space="preserve">Anàlisi dia assolellat – Configuració òptima - </w:t>
      </w:r>
      <w:r w:rsidR="002041E4" w:rsidRPr="00237688">
        <w:t>Temps mínim engegada</w:t>
      </w:r>
      <w:bookmarkEnd w:id="293"/>
    </w:p>
    <w:p w14:paraId="64BF54AC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2041E4" w:rsidRPr="00EF1DE4" w14:paraId="07E2BFFA" w14:textId="77777777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20414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73E3E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B02D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8B77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417E5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56BBC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2041E4" w:rsidRPr="00EF1DE4" w14:paraId="03F08034" w14:textId="77777777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0EB8189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5D53995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00EC50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A9B96F" w14:textId="2B4B7652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73B9A4F" w14:textId="3C85AAA0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9BB160" w14:textId="6DA272B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54E4292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72F394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F74072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701A6C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B2863E" w14:textId="6CB1B2BC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D4A64E" w14:textId="3C5A441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FCD780" w14:textId="358AAE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1F1EE64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00CC83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68CAA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54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2EC881" w14:textId="3600B03B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CEF354" w14:textId="0220723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35997BD" w14:textId="1F8C25C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673A0CE9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76247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61B2CF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15976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5EFD8D" w14:textId="0A4AE45C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125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331D29B" w14:textId="315671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69499E" w14:textId="2A93A6A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45D365EC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0E30AB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6DEAC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D4F29E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B6C69E5" w14:textId="34779B85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274F81" w14:textId="667993E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421F57C" w14:textId="00B2D29F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212D7121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9F9DA56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139F9A5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82B1812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84717F1" w14:textId="25454F84" w:rsidR="002041E4" w:rsidRPr="00EF1DE4" w:rsidRDefault="00385F0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6E7B99" w14:textId="5F3BD99C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8890F2" w14:textId="52391063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6759B0F7" w14:textId="1BE5D4A1" w:rsidR="002041E4" w:rsidRDefault="00657D09" w:rsidP="002041E4">
      <w:pPr>
        <w:pStyle w:val="Caption"/>
      </w:pPr>
      <w:bookmarkStart w:id="294" w:name="_Toc10820790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6</w:t>
      </w:r>
      <w:r>
        <w:fldChar w:fldCharType="end"/>
      </w:r>
      <w:r>
        <w:t xml:space="preserve">. </w:t>
      </w:r>
      <w:r w:rsidR="002041E4">
        <w:t>Anàlisi dia assolellat – Configuració òptima - Predictiu</w:t>
      </w:r>
      <w:bookmarkEnd w:id="294"/>
    </w:p>
    <w:p w14:paraId="55C177F6" w14:textId="6E8B7327" w:rsidR="00D46A5D" w:rsidRDefault="00D46A5D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</w:p>
    <w:p w14:paraId="49B63E3B" w14:textId="3CCB94DA" w:rsidR="000317C7" w:rsidRDefault="00D46A5D" w:rsidP="00D46A5D">
      <w:pPr>
        <w:pStyle w:val="Heading3"/>
      </w:pPr>
      <w:bookmarkStart w:id="295" w:name="_Toc108200360"/>
      <w:bookmarkStart w:id="296" w:name="_Toc108207957"/>
      <w:r>
        <w:lastRenderedPageBreak/>
        <w:t>Conclusions</w:t>
      </w:r>
      <w:bookmarkEnd w:id="295"/>
      <w:bookmarkEnd w:id="296"/>
    </w:p>
    <w:p w14:paraId="6A510FB2" w14:textId="721B9A1C" w:rsidR="008E2945" w:rsidRDefault="008E2945" w:rsidP="008E2945">
      <w:r>
        <w:t xml:space="preserve">Com podem veure, </w:t>
      </w:r>
      <w:r w:rsidR="00771863">
        <w:t>les configuracions</w:t>
      </w:r>
      <w:r w:rsidR="00134E52">
        <w:t xml:space="preserve"> dels algoritmes i els resultats de les simulacions per </w:t>
      </w:r>
      <w:r w:rsidR="00771863">
        <w:t xml:space="preserve">un dia assolellat i un dia de núvols/pluja són quasi </w:t>
      </w:r>
      <w:r w:rsidR="00134E52">
        <w:t>iguals</w:t>
      </w:r>
      <w:r w:rsidR="00771863">
        <w:t xml:space="preserve">. Això significa que </w:t>
      </w:r>
      <w:r w:rsidR="003731BE">
        <w:t xml:space="preserve">les configuracions  per els dies assolellats també són les més òptimes per  dies de poca </w:t>
      </w:r>
      <w:r w:rsidR="00E178AF">
        <w:t>producció, i</w:t>
      </w:r>
      <w:r w:rsidR="003731BE">
        <w:t xml:space="preserve"> el “rànking” d’algoritmes també és el mateix</w:t>
      </w:r>
      <w:r w:rsidR="002F0FDE">
        <w:t xml:space="preserve">, </w:t>
      </w:r>
      <w:r w:rsidR="00E7123C">
        <w:t>recordem-lo</w:t>
      </w:r>
      <w:r w:rsidR="00E178AF">
        <w:t>:</w:t>
      </w:r>
    </w:p>
    <w:p w14:paraId="43D914C5" w14:textId="64417803" w:rsidR="00E178AF" w:rsidRDefault="00E178AF" w:rsidP="00E178AF">
      <w:pPr>
        <w:pStyle w:val="ListParagraph"/>
        <w:numPr>
          <w:ilvl w:val="0"/>
          <w:numId w:val="43"/>
        </w:numPr>
      </w:pPr>
      <w:r>
        <w:t>L’algoritme predictiu és el millor de tots, on la millor versió és quan la càrrega 1 és més gran que la 2 i el balanç net horari es prediu projectant la potència disponible.</w:t>
      </w:r>
    </w:p>
    <w:p w14:paraId="79FEA68D" w14:textId="26E40EC1" w:rsidR="00E178AF" w:rsidRDefault="00E178AF" w:rsidP="00E178AF">
      <w:pPr>
        <w:pStyle w:val="ListParagraph"/>
        <w:numPr>
          <w:ilvl w:val="0"/>
          <w:numId w:val="43"/>
        </w:numPr>
      </w:pPr>
      <w:r>
        <w:t>La histèresis és el segon millor. Té molt bons resultat tot i ser l’algoritme més simple.</w:t>
      </w:r>
    </w:p>
    <w:p w14:paraId="39485906" w14:textId="6E75B09A" w:rsidR="00E178AF" w:rsidRDefault="00E178AF" w:rsidP="00E178AF">
      <w:pPr>
        <w:pStyle w:val="ListParagraph"/>
        <w:numPr>
          <w:ilvl w:val="0"/>
          <w:numId w:val="43"/>
        </w:numPr>
      </w:pPr>
      <w:r>
        <w:t>L’algoritme de Temps mínim engegada és el pitjor, tot i ser molt bo. La raó és que totes les variants de l’algoritme tenen les eficiències més baixes i les commutacions més altes. Tot i així, és l’únic que aconsegueix fer arribar el cost diari de la factura a 0.</w:t>
      </w:r>
    </w:p>
    <w:p w14:paraId="2D46D6B0" w14:textId="681E623F" w:rsidR="0008494B" w:rsidRDefault="0008494B" w:rsidP="00720402">
      <w:pPr>
        <w:ind w:firstLine="0"/>
      </w:pPr>
    </w:p>
    <w:p w14:paraId="7A834D2C" w14:textId="1203971A" w:rsidR="00FF4154" w:rsidRDefault="0008494B" w:rsidP="00FF4154">
      <w:r>
        <w:t>En conclusió</w:t>
      </w:r>
      <w:r w:rsidR="00EE3588">
        <w:t xml:space="preserve">, l’algoritme </w:t>
      </w:r>
      <w:r w:rsidR="002F0FDE">
        <w:t xml:space="preserve">que hauríem de fer </w:t>
      </w:r>
      <w:r w:rsidR="00E957D2">
        <w:t>servir per</w:t>
      </w:r>
      <w:r w:rsidR="00EE3588">
        <w:t xml:space="preserve"> aquest sistema real </w:t>
      </w:r>
      <w:r w:rsidR="00E957D2">
        <w:t>és</w:t>
      </w:r>
      <w:r w:rsidR="002F0FDE">
        <w:t xml:space="preserve"> el </w:t>
      </w:r>
      <w:r w:rsidR="00E957D2">
        <w:t>predictiu, predit el balanç a partir de la projecció de la potència disponible i col</w:t>
      </w:r>
      <w:r w:rsidR="00E957D2">
        <w:rPr>
          <w:rFonts w:ascii="Arial" w:hAnsi="Arial" w:cs="Arial"/>
        </w:rPr>
        <w:t>·</w:t>
      </w:r>
      <w:r w:rsidR="00E957D2">
        <w:t xml:space="preserve">locant la càrrega més gran </w:t>
      </w:r>
      <w:r>
        <w:t xml:space="preserve">a la </w:t>
      </w:r>
      <w:r w:rsidR="00E957D2">
        <w:t>primera</w:t>
      </w:r>
      <w:r>
        <w:t xml:space="preserve"> posició. Els llindar mínim d’engegada seria entre 40 i 110 Wh, el factor de temps seria 1 i el llindar final seria de 0Wh</w:t>
      </w:r>
      <w:r w:rsidR="00FF4154">
        <w:t>.</w:t>
      </w:r>
    </w:p>
    <w:p w14:paraId="3B5E9C33" w14:textId="0649070C" w:rsidR="00FF4154" w:rsidRDefault="00FF4154" w:rsidP="00FF4154">
      <w:pPr>
        <w:ind w:firstLine="0"/>
      </w:pPr>
      <w:r>
        <w:t>Amb aquesta configuració aconseguiríem una eficiència de consum al voltant 98%</w:t>
      </w:r>
      <w:r w:rsidR="00D60AAC">
        <w:t>, unes 26 commutacions diàries entre les dues càrregues, una eficiència de</w:t>
      </w:r>
      <w:r w:rsidR="00740385">
        <w:t xml:space="preserve"> retorn a la</w:t>
      </w:r>
      <w:r w:rsidR="00D60AAC">
        <w:t xml:space="preserve"> xarxa del 80% </w:t>
      </w:r>
      <w:r w:rsidR="00C14B7D">
        <w:t xml:space="preserve">i un cost diari de la factura d’entre </w:t>
      </w:r>
      <w:r w:rsidR="00D53EAD">
        <w:t>4</w:t>
      </w:r>
      <w:r w:rsidR="00C14B7D">
        <w:t xml:space="preserve"> i 6 cèntims.</w:t>
      </w:r>
    </w:p>
    <w:p w14:paraId="3AA0018B" w14:textId="69947FB2" w:rsidR="00B577B1" w:rsidRDefault="00B577B1" w:rsidP="00FF4154">
      <w:pPr>
        <w:ind w:firstLine="0"/>
      </w:pPr>
      <w:r>
        <w:t xml:space="preserve">El resultat és que, amb aquest algoritme, </w:t>
      </w:r>
      <w:r w:rsidR="00BF4EE3">
        <w:t>el sistema</w:t>
      </w:r>
      <w:r>
        <w:t xml:space="preserve"> pot </w:t>
      </w:r>
      <w:r w:rsidR="0049203F">
        <w:t>cobrir</w:t>
      </w:r>
      <w:r>
        <w:t xml:space="preserve"> les necessitats de l’habitatge</w:t>
      </w:r>
      <w:r w:rsidR="0017473C">
        <w:t xml:space="preserve"> i </w:t>
      </w:r>
      <w:r w:rsidR="0049203F">
        <w:t>controlar</w:t>
      </w:r>
      <w:r w:rsidR="004B217A">
        <w:t xml:space="preserve"> </w:t>
      </w:r>
      <w:r w:rsidR="0017473C">
        <w:t>dues bombes de calor</w:t>
      </w:r>
      <w:r w:rsidR="006919A1">
        <w:t xml:space="preserve"> (</w:t>
      </w:r>
      <w:r w:rsidR="00BB511D">
        <w:t>climatització</w:t>
      </w:r>
      <w:r w:rsidR="006919A1">
        <w:t>)</w:t>
      </w:r>
      <w:r w:rsidR="0017473C">
        <w:t xml:space="preserve"> </w:t>
      </w:r>
      <w:r w:rsidR="00401382">
        <w:t xml:space="preserve">perquè estiguin </w:t>
      </w:r>
      <w:r w:rsidR="0017473C">
        <w:t>el màxim de temps</w:t>
      </w:r>
      <w:r w:rsidR="00A840C8">
        <w:t xml:space="preserve"> engegades</w:t>
      </w:r>
      <w:r w:rsidR="00EB5169">
        <w:t>, tot reduint la factura mensual a un cost d’entre 1,2€ i 1,8€.</w:t>
      </w:r>
    </w:p>
    <w:p w14:paraId="57ADBA22" w14:textId="77777777" w:rsidR="00FF4154" w:rsidRDefault="00FF4154" w:rsidP="00FF4154">
      <w:pPr>
        <w:ind w:firstLine="0"/>
      </w:pPr>
    </w:p>
    <w:p w14:paraId="628596DC" w14:textId="3E36CEF1" w:rsidR="00FF4154" w:rsidRDefault="00FF4154" w:rsidP="00FF4154">
      <w:pPr>
        <w:ind w:firstLine="0"/>
        <w:sectPr w:rsidR="00FF415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97" w:name="_Toc107070859"/>
      <w:bookmarkStart w:id="298" w:name="_Toc107070989"/>
      <w:bookmarkStart w:id="299" w:name="_Toc107354311"/>
      <w:bookmarkStart w:id="300" w:name="_Toc107779481"/>
      <w:bookmarkStart w:id="301" w:name="_Toc108200361"/>
      <w:bookmarkStart w:id="302" w:name="_Toc108207958"/>
      <w:r>
        <w:lastRenderedPageBreak/>
        <w:t>Conclusions</w:t>
      </w:r>
      <w:bookmarkEnd w:id="297"/>
      <w:bookmarkEnd w:id="298"/>
      <w:bookmarkEnd w:id="299"/>
      <w:bookmarkEnd w:id="300"/>
      <w:bookmarkEnd w:id="301"/>
      <w:bookmarkEnd w:id="302"/>
    </w:p>
    <w:p w14:paraId="20828BDF" w14:textId="042960C8" w:rsidR="000F790B" w:rsidRDefault="00186B4B" w:rsidP="000F790B">
      <w:r>
        <w:t xml:space="preserve">En aquesta tesis, hem explicat al lector què ha motivat la creació del projecte i quins objectius ens hem marcat. </w:t>
      </w:r>
      <w:r w:rsidR="00AE4ACF">
        <w:t>Després</w:t>
      </w:r>
      <w:r>
        <w:t>, hem contextualitzat el projecte dins la legalitat d’Espanya i hem definit com modelaríem el sistema d’auto</w:t>
      </w:r>
      <w:r w:rsidR="00B1589D">
        <w:t>consum a gestionar.</w:t>
      </w:r>
      <w:r w:rsidR="00AE4ACF">
        <w:t xml:space="preserve"> També</w:t>
      </w:r>
      <w:r w:rsidR="000F790B">
        <w:t xml:space="preserve"> hem definit els diversos termes que s’han fet servir al llarg del projecte per tal de parlar el mateix llenguatge amb el lector.</w:t>
      </w:r>
    </w:p>
    <w:p w14:paraId="232D7750" w14:textId="01BC89BF" w:rsidR="00186B4B" w:rsidRDefault="001804EC" w:rsidP="00FE74EF">
      <w:pPr>
        <w:ind w:firstLine="0"/>
      </w:pPr>
      <w:r>
        <w:t>Posteriorment, hem explicat en detall els tres algoritmes que s’ha dissenyat per controlar el sistema.</w:t>
      </w:r>
      <w:r w:rsidR="00BF65D1">
        <w:t xml:space="preserve"> Un cop definits, s’ha explicat tant la implementació del simulador </w:t>
      </w:r>
      <w:r w:rsidR="00482E56">
        <w:t>com la del sistema real</w:t>
      </w:r>
      <w:r w:rsidR="00CF4635">
        <w:t>, sense entrar en com s’ha programat</w:t>
      </w:r>
      <w:r w:rsidR="00482E56">
        <w:t>.</w:t>
      </w:r>
    </w:p>
    <w:p w14:paraId="44E2D2AF" w14:textId="7E58BE66" w:rsidR="001E640C" w:rsidRDefault="001E640C" w:rsidP="00FE74EF">
      <w:pPr>
        <w:ind w:firstLine="0"/>
      </w:pPr>
      <w:r>
        <w:t>Finalment, s’ha mostrat com optimitzar la configuració de cada algoritme per al sistema real implementat</w:t>
      </w:r>
      <w:r w:rsidR="00720402">
        <w:t>.</w:t>
      </w:r>
    </w:p>
    <w:p w14:paraId="49E6204E" w14:textId="1B0070E4" w:rsidR="00720402" w:rsidRDefault="008A7E55" w:rsidP="001E640C">
      <w:r>
        <w:t xml:space="preserve">Al ser el primer </w:t>
      </w:r>
      <w:r w:rsidR="00E6465A">
        <w:t>treball</w:t>
      </w:r>
      <w:r>
        <w:t xml:space="preserve"> </w:t>
      </w:r>
      <w:r w:rsidR="00264509">
        <w:t xml:space="preserve">(o un dels primers) </w:t>
      </w:r>
      <w:r>
        <w:t xml:space="preserve">a tractar aquest tema, </w:t>
      </w:r>
      <w:r w:rsidR="00411127">
        <w:t xml:space="preserve">encara </w:t>
      </w:r>
      <w:r>
        <w:t xml:space="preserve">queda molt camí per assolir el sistema ideal plantejat. </w:t>
      </w:r>
      <w:r w:rsidR="00411127">
        <w:t xml:space="preserve">Alguns dels </w:t>
      </w:r>
      <w:r w:rsidR="00720402">
        <w:t xml:space="preserve">següents passos que es podrien </w:t>
      </w:r>
      <w:r w:rsidR="00411127">
        <w:t>fe</w:t>
      </w:r>
      <w:r w:rsidR="001D7C48">
        <w:t>r</w:t>
      </w:r>
      <w:r w:rsidR="00765DF0">
        <w:t xml:space="preserve"> són:</w:t>
      </w:r>
    </w:p>
    <w:p w14:paraId="7855DA57" w14:textId="766BF22E" w:rsidR="00720402" w:rsidRDefault="00765DF0" w:rsidP="000A74A3">
      <w:pPr>
        <w:pStyle w:val="ListParagraph"/>
      </w:pPr>
      <w:r>
        <w:t>Comprovar el funcionament del sistema en altre estacions, ja que la implementació real s’ha fet durant la primavera i estiu, que és quan les condicions són les més ideals.</w:t>
      </w:r>
    </w:p>
    <w:p w14:paraId="2636BD02" w14:textId="401D3B3B" w:rsidR="000A74A3" w:rsidRDefault="000A74A3" w:rsidP="000A74A3">
      <w:pPr>
        <w:pStyle w:val="ListParagraph"/>
      </w:pPr>
      <w:r>
        <w:t xml:space="preserve">Fer un model de sistema més complex. Per exemple, es podria fer que la calefacció només s’engegués quan fos </w:t>
      </w:r>
      <w:r w:rsidR="004A53F1">
        <w:t>necessari</w:t>
      </w:r>
      <w:r w:rsidR="00A2657B">
        <w:t>, fins i tot que simulés/predis la temperatura per ajustar-se al màxim</w:t>
      </w:r>
      <w:r>
        <w:t>.</w:t>
      </w:r>
      <w:r w:rsidR="00505228">
        <w:t xml:space="preserve"> Això permetria afegir altres càrregues a controlar sense afectar la climatització del habitatge.</w:t>
      </w:r>
    </w:p>
    <w:p w14:paraId="0EEFBE05" w14:textId="00015826" w:rsidR="008A7E55" w:rsidRDefault="005C569F" w:rsidP="000A74A3">
      <w:pPr>
        <w:pStyle w:val="ListParagraph"/>
      </w:pPr>
      <w:r>
        <w:t>Afegir prediccions meteorològiques com a entrades del sistema.</w:t>
      </w:r>
    </w:p>
    <w:p w14:paraId="4E9F697E" w14:textId="3485F5A9" w:rsidR="003A5823" w:rsidRDefault="003A5823" w:rsidP="000A74A3">
      <w:pPr>
        <w:pStyle w:val="ListParagraph"/>
      </w:pPr>
      <w:r>
        <w:t>Fer que el sistema sigui capaç de predir el consum base.</w:t>
      </w:r>
      <w:r w:rsidR="00EF4959">
        <w:t xml:space="preserve"> Això es podria fer a partir de:</w:t>
      </w:r>
    </w:p>
    <w:p w14:paraId="2181742F" w14:textId="5E86E365" w:rsidR="00EF4959" w:rsidRDefault="00EF4959" w:rsidP="00EF4959">
      <w:pPr>
        <w:pStyle w:val="ListParagraph"/>
        <w:numPr>
          <w:ilvl w:val="1"/>
          <w:numId w:val="9"/>
        </w:numPr>
      </w:pPr>
      <w:r>
        <w:t>Calcular la mitjana del consum diari, setmanal o anual a partir dels últims X dies.</w:t>
      </w:r>
    </w:p>
    <w:p w14:paraId="33B3952C" w14:textId="496A8EB5" w:rsidR="00EF4959" w:rsidRDefault="00EF4959" w:rsidP="007C6914">
      <w:pPr>
        <w:pStyle w:val="ListParagraph"/>
        <w:numPr>
          <w:ilvl w:val="1"/>
          <w:numId w:val="9"/>
        </w:numPr>
      </w:pPr>
      <w:r>
        <w:t>A través d’un IA (Intel</w:t>
      </w:r>
      <w:r>
        <w:rPr>
          <w:rFonts w:ascii="Arial" w:hAnsi="Arial" w:cs="Arial"/>
        </w:rPr>
        <w:t>·</w:t>
      </w:r>
      <w:r>
        <w:t>ligència Artificial).</w:t>
      </w:r>
    </w:p>
    <w:p w14:paraId="660EC21B" w14:textId="77777777" w:rsidR="007C6914" w:rsidRDefault="007C6914" w:rsidP="007C6914">
      <w:pPr>
        <w:pStyle w:val="ListParagraph"/>
      </w:pPr>
      <w:r>
        <w:t>...</w:t>
      </w:r>
    </w:p>
    <w:p w14:paraId="4AD8CB7B" w14:textId="0117FBF9" w:rsidR="00E6465A" w:rsidRDefault="00E6465A" w:rsidP="00E6465A">
      <w:pPr>
        <w:ind w:firstLine="0"/>
      </w:pPr>
      <w:r>
        <w:t>Tot i ser el primer treball sobre el tema, els fruits d’aquest ja són aplicables al món real i s’ha</w:t>
      </w:r>
      <w:r w:rsidR="005E1C9E">
        <w:t>n</w:t>
      </w:r>
      <w:r>
        <w:t xml:space="preserve"> fet accessibles a tot el món perquè la gent se’n beneficiï</w:t>
      </w:r>
      <w:r w:rsidR="005E1C9E">
        <w:t xml:space="preserve">. D’aquesta forma, </w:t>
      </w:r>
      <w:r>
        <w:t xml:space="preserve">el </w:t>
      </w:r>
      <w:r w:rsidR="005E1C9E">
        <w:t xml:space="preserve">simulador i </w:t>
      </w:r>
      <w:r>
        <w:t xml:space="preserve">sistema de control </w:t>
      </w:r>
      <w:r w:rsidR="00BD77E4">
        <w:t xml:space="preserve">també poden ser </w:t>
      </w:r>
      <w:r w:rsidR="00BB3DE6">
        <w:t>millorats</w:t>
      </w:r>
      <w:r w:rsidR="000521C7">
        <w:t xml:space="preserve"> per els usuaris</w:t>
      </w:r>
      <w:r>
        <w:t>.</w:t>
      </w:r>
    </w:p>
    <w:p w14:paraId="0E666BAA" w14:textId="6FB39502" w:rsidR="000F2124" w:rsidRDefault="000F2124" w:rsidP="007332C6">
      <w:r>
        <w:t>En un to més personal, estic molt satisfet amb el treball</w:t>
      </w:r>
      <w:r w:rsidR="002A6099">
        <w:t>,</w:t>
      </w:r>
      <w:r w:rsidR="000023D6">
        <w:t xml:space="preserve"> ja que s’ha</w:t>
      </w:r>
      <w:r w:rsidR="00CD1E69">
        <w:t>n</w:t>
      </w:r>
      <w:r w:rsidR="000023D6">
        <w:t xml:space="preserve"> assolit tots els objectius marcat</w:t>
      </w:r>
      <w:r w:rsidR="00F00BE5">
        <w:t>s</w:t>
      </w:r>
      <w:r w:rsidR="002A6099">
        <w:t>,</w:t>
      </w:r>
      <w:r w:rsidR="00F00BE5">
        <w:t xml:space="preserve"> els quals podien semblar ambiciosos </w:t>
      </w:r>
      <w:r w:rsidR="00AF00B6">
        <w:t>a</w:t>
      </w:r>
      <w:r w:rsidR="00F00BE5">
        <w:t xml:space="preserve"> l’inici del </w:t>
      </w:r>
      <w:r w:rsidR="002A6099">
        <w:t>projecte</w:t>
      </w:r>
      <w:r w:rsidR="000023D6">
        <w:t>.</w:t>
      </w:r>
    </w:p>
    <w:p w14:paraId="737907CB" w14:textId="455EA416" w:rsidR="00F74E39" w:rsidRPr="000317C7" w:rsidRDefault="00F74E39" w:rsidP="00C3664C">
      <w:pPr>
        <w:sectPr w:rsidR="00F74E39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En conclusió,</w:t>
      </w:r>
      <w:r w:rsidR="004C1440">
        <w:t xml:space="preserve"> el treball ha assolit tots els objectius marcats. </w:t>
      </w:r>
      <w:r>
        <w:t xml:space="preserve">quest treball és </w:t>
      </w:r>
      <w:r w:rsidR="00E71801">
        <w:t>el</w:t>
      </w:r>
      <w:r>
        <w:t xml:space="preserve"> primer pas cap a un sistema de control </w:t>
      </w:r>
      <w:r w:rsidR="00E71801">
        <w:t xml:space="preserve">de càrregues </w:t>
      </w:r>
      <w:r>
        <w:t>intel</w:t>
      </w:r>
      <w:r>
        <w:rPr>
          <w:rFonts w:ascii="Arial" w:hAnsi="Arial" w:cs="Arial"/>
        </w:rPr>
        <w:t>·</w:t>
      </w:r>
      <w:r>
        <w:t>ligent eficient i respectuós amb el medi</w:t>
      </w:r>
      <w:r w:rsidR="00C3664C">
        <w:t>. Tot i quedar molt camí, ja s’ha pogut crear una primera implementació al món real, la qual</w:t>
      </w:r>
      <w:r>
        <w:t xml:space="preserve"> tothom </w:t>
      </w:r>
      <w:r w:rsidR="006B3027">
        <w:t>utilitzar</w:t>
      </w:r>
      <w:r w:rsidR="00643040">
        <w:t xml:space="preserve"> i millorar</w:t>
      </w:r>
      <w:r>
        <w:t>.</w:t>
      </w:r>
    </w:p>
    <w:bookmarkEnd w:id="221" w:displacedByCustomXml="next"/>
    <w:bookmarkEnd w:id="220" w:displacedByCustomXml="next"/>
    <w:bookmarkStart w:id="303" w:name="_Toc108207959" w:displacedByCustomXml="next"/>
    <w:bookmarkStart w:id="304" w:name="_Toc108200362" w:displacedByCustomXml="next"/>
    <w:bookmarkStart w:id="305" w:name="_Toc107779482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305"/>
          <w:bookmarkEnd w:id="304"/>
          <w:bookmarkEnd w:id="303"/>
        </w:p>
        <w:sdt>
          <w:sdtPr>
            <w:id w:val="111145805"/>
            <w:bibliography/>
          </w:sdtPr>
          <w:sdtEndPr/>
          <w:sdtContent>
            <w:p w14:paraId="51EDEA56" w14:textId="77777777" w:rsidR="009C489C" w:rsidRDefault="007B281A" w:rsidP="009352B4">
              <w:pPr>
                <w:ind w:firstLine="0"/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6"/>
                <w:gridCol w:w="8600"/>
              </w:tblGrid>
              <w:tr w:rsidR="009C489C" w14:paraId="694043A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3EF15C" w14:textId="654CE4AF" w:rsidR="009C489C" w:rsidRDefault="009C489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0BE228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9C489C" w14:paraId="05EAB5E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17136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F442FC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9C489C" w14:paraId="1EBA32F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850032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95D28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«mattcarter11/TFG---Gestor-Energetic,» Github, [En línia]. Available: https://github.com/mattcarter11/TFG---Gestor-Energetic. [Últim accés: 03 07 2022].</w:t>
                    </w:r>
                  </w:p>
                </w:tc>
              </w:tr>
              <w:tr w:rsidR="009C489C" w14:paraId="49880F31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842618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5A582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9C489C" w14:paraId="3F0811CE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BBB4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31A9D0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9C489C" w14:paraId="5188CA7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9FDF02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73B1B0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9C489C" w14:paraId="72175F7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7CAFDF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17C8C1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9C489C" w14:paraId="233D4A3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5B7386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0FB49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9C489C" w14:paraId="2C8A871F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1551BD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3919C43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9C489C" w14:paraId="6CA9653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96E743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7D6D7E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9C489C" w14:paraId="276DE02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99CC2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DF0BC1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9C489C" w14:paraId="1F308C1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D3D31C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FAB719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9C489C" w14:paraId="7F205313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47AFBB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D1664A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9C489C" w14:paraId="1B9F649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61FFC2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41884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</w:t>
                    </w:r>
                    <w:r>
                      <w:rPr>
                        <w:noProof/>
                      </w:rPr>
                      <w:lastRenderedPageBreak/>
                      <w:t>most-efficient-way-to-iterate-through-your-pandas-dataframe-4dad88ac92ee. [Últim accés: 1 07 2022].</w:t>
                    </w:r>
                  </w:p>
                </w:tc>
              </w:tr>
              <w:tr w:rsidR="009C489C" w14:paraId="567FB6B2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4CE38D2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AB4B9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9C489C" w14:paraId="3188640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C90B88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703380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9C489C" w14:paraId="7EB514A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872C02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5418C6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9C489C" w14:paraId="03A35D9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E629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FD118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9C489C" w14:paraId="7F95508C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D4A996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1EC41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«Python client library,» Influxdata, [En línia]. Available: https://docs.influxdata.com/influxdb/cloud/api-guide/client-libraries/python/. [Últim accés: 03 07 2022].</w:t>
                    </w:r>
                  </w:p>
                </w:tc>
              </w:tr>
              <w:tr w:rsidR="009C489C" w14:paraId="12CA55C4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E40060B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9349F2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«ShellyPy,» PyPl, 12 03 2022. [En línia]. Available: https://pypi.org/project/ShellyPy/. [Últim accés: 03 07 2022].</w:t>
                    </w:r>
                  </w:p>
                </w:tc>
              </w:tr>
              <w:tr w:rsidR="009C489C" w14:paraId="08E27017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748F55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4F8690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9C489C" w14:paraId="65E7151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1F2D2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0B80C3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6D219781" w14:textId="77777777" w:rsidR="009C489C" w:rsidRDefault="009C489C">
              <w:pPr>
                <w:divId w:val="698353412"/>
                <w:rPr>
                  <w:rFonts w:eastAsia="Times New Roman"/>
                  <w:noProof/>
                </w:rPr>
              </w:pPr>
            </w:p>
            <w:p w14:paraId="51BBEB20" w14:textId="0B25B1AE" w:rsidR="007B281A" w:rsidRDefault="007B281A" w:rsidP="009352B4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E41B9A" w14:textId="4BA27DA3" w:rsidR="009352B4" w:rsidRDefault="009352B4" w:rsidP="009352B4">
      <w:pPr>
        <w:ind w:firstLine="0"/>
      </w:pPr>
    </w:p>
    <w:p w14:paraId="0EC152B7" w14:textId="77777777" w:rsidR="009352B4" w:rsidRDefault="009352B4" w:rsidP="009352B4">
      <w:pPr>
        <w:ind w:firstLine="0"/>
        <w:sectPr w:rsidR="009352B4" w:rsidSect="00B93B02">
          <w:headerReference w:type="even" r:id="rId78"/>
          <w:headerReference w:type="first" r:id="rId79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6F2D7B4" w14:textId="1DCBE3DE" w:rsidR="003A6DB5" w:rsidRDefault="00235E90" w:rsidP="0081201C">
      <w:pPr>
        <w:pStyle w:val="TtolBloc"/>
      </w:pPr>
      <w:bookmarkStart w:id="306" w:name="_Toc108200363"/>
      <w:bookmarkStart w:id="307" w:name="_Toc108207960"/>
      <w:r>
        <w:lastRenderedPageBreak/>
        <w:t>Annex</w:t>
      </w:r>
      <w:bookmarkEnd w:id="306"/>
      <w:bookmarkEnd w:id="307"/>
    </w:p>
    <w:p w14:paraId="245F6406" w14:textId="77777777" w:rsidR="003A6DB5" w:rsidRDefault="003A6DB5" w:rsidP="003610BE">
      <w:pPr>
        <w:ind w:firstLine="0"/>
      </w:pPr>
    </w:p>
    <w:p w14:paraId="2CED3B69" w14:textId="1E50FF50" w:rsidR="0081201C" w:rsidRDefault="0081201C" w:rsidP="003610BE">
      <w:pPr>
        <w:ind w:firstLine="0"/>
        <w:sectPr w:rsidR="0081201C" w:rsidSect="00B93B02">
          <w:headerReference w:type="first" r:id="rId80"/>
          <w:footerReference w:type="first" r:id="rId81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F0F890" w14:textId="2647E096" w:rsidR="009352B4" w:rsidRDefault="003718FE" w:rsidP="00A33CE4">
      <w:pPr>
        <w:pStyle w:val="TtolAnnex1"/>
      </w:pPr>
      <w:bookmarkStart w:id="308" w:name="_Ref107866362"/>
      <w:bookmarkStart w:id="309" w:name="_Toc108207961"/>
      <w:r>
        <w:lastRenderedPageBreak/>
        <w:t>R</w:t>
      </w:r>
      <w:r w:rsidR="00830258" w:rsidRPr="00A33CE4">
        <w:t>ealitat</w:t>
      </w:r>
      <w:bookmarkEnd w:id="308"/>
      <w:r>
        <w:t xml:space="preserve"> vs Simulació</w:t>
      </w:r>
      <w:bookmarkEnd w:id="309"/>
    </w:p>
    <w:p w14:paraId="1FAF0A9E" w14:textId="7E2F1AA1" w:rsidR="000E5B92" w:rsidRDefault="00204AA5" w:rsidP="000E5B92">
      <w:r>
        <w:t>Per indicar la configuració</w:t>
      </w:r>
      <w:r w:rsidR="000E5B92">
        <w:t xml:space="preserve"> </w:t>
      </w:r>
      <w:r w:rsidR="000D0932">
        <w:t xml:space="preserve">del sistema </w:t>
      </w:r>
      <w:r w:rsidR="000E5B92">
        <w:t>real</w:t>
      </w:r>
      <w:r>
        <w:t xml:space="preserve"> en les figueres corresponents al comportament real</w:t>
      </w:r>
      <w:r w:rsidR="00394EEC">
        <w:t>, es fa els camps configurables de la simulació, tot i no afectar en cap aspecte.</w:t>
      </w:r>
    </w:p>
    <w:p w14:paraId="701D7D7C" w14:textId="3194F3D2" w:rsidR="00D34402" w:rsidRPr="000E5B92" w:rsidRDefault="00D34402" w:rsidP="000E5B92">
      <w:r>
        <w:t>Per poder fer la simulació correctament, la potència de les càrregues s’han obtingut de l’aproximació de potència donada pels resultats reals.</w:t>
      </w:r>
    </w:p>
    <w:p w14:paraId="0EBA0568" w14:textId="1B431959" w:rsidR="00A33CE4" w:rsidRDefault="00A33CE4" w:rsidP="00A33CE4">
      <w:pPr>
        <w:pStyle w:val="TtolAnnex2"/>
      </w:pPr>
      <w:bookmarkStart w:id="310" w:name="_Toc108207962"/>
      <w:r>
        <w:t>Histèresis</w:t>
      </w:r>
      <w:bookmarkEnd w:id="310"/>
    </w:p>
    <w:p w14:paraId="78301AAF" w14:textId="2D8A13B9" w:rsidR="001943C6" w:rsidRPr="00E11563" w:rsidRDefault="00E11563" w:rsidP="00E11563">
      <w:pPr>
        <w:pStyle w:val="Taula"/>
      </w:pPr>
      <w:r w:rsidRPr="00E11563">
        <w:rPr>
          <w:noProof/>
        </w:rPr>
        <w:drawing>
          <wp:inline distT="0" distB="0" distL="0" distR="0" wp14:anchorId="102E0A0E" wp14:editId="33911ECB">
            <wp:extent cx="5723890" cy="3345180"/>
            <wp:effectExtent l="0" t="0" r="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563">
        <w:rPr>
          <w:noProof/>
        </w:rPr>
        <w:drawing>
          <wp:inline distT="0" distB="0" distL="0" distR="0" wp14:anchorId="6A8F7A7B" wp14:editId="7585EAB5">
            <wp:extent cx="5723890" cy="3345180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910" w14:textId="1BA108BA" w:rsidR="000D16B9" w:rsidRDefault="001943C6" w:rsidP="00E11563">
      <w:pPr>
        <w:pStyle w:val="Caption"/>
      </w:pPr>
      <w:bookmarkStart w:id="311" w:name="_Toc108447098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</w:t>
      </w:r>
      <w:r w:rsidR="00E11563">
        <w:t>Histèresis – Comportament i resultat</w:t>
      </w:r>
      <w:r w:rsidR="004C231A">
        <w:t>s</w:t>
      </w:r>
      <w:r w:rsidR="00E11563">
        <w:t xml:space="preserve"> del sistema real</w:t>
      </w:r>
      <w:bookmarkEnd w:id="311"/>
    </w:p>
    <w:p w14:paraId="6FFD135F" w14:textId="77777777" w:rsidR="000D16B9" w:rsidRDefault="000D16B9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37EC845D" w14:textId="7776FB64" w:rsidR="00D053E6" w:rsidRDefault="000D16B9" w:rsidP="00E504D4">
      <w:pPr>
        <w:pStyle w:val="Taula"/>
      </w:pPr>
      <w:r w:rsidRPr="00E504D4">
        <w:rPr>
          <w:noProof/>
        </w:rPr>
        <w:lastRenderedPageBreak/>
        <w:drawing>
          <wp:inline distT="0" distB="0" distL="0" distR="0" wp14:anchorId="211C2E68" wp14:editId="2E8F538B">
            <wp:extent cx="5722620" cy="3345180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4D4">
        <w:rPr>
          <w:noProof/>
        </w:rPr>
        <w:drawing>
          <wp:inline distT="0" distB="0" distL="0" distR="0" wp14:anchorId="54A7228A" wp14:editId="2AE4E38C">
            <wp:extent cx="5722620" cy="3345180"/>
            <wp:effectExtent l="0" t="0" r="0" b="762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7EB8" w14:textId="0DF3C61B" w:rsidR="002B1FC5" w:rsidRDefault="00E504D4" w:rsidP="00E504D4">
      <w:pPr>
        <w:pStyle w:val="Caption"/>
      </w:pPr>
      <w:bookmarkStart w:id="312" w:name="_Toc108447099"/>
      <w:r>
        <w:t xml:space="preserve">Figura </w:t>
      </w:r>
      <w:r w:rsidR="00C60FFA">
        <w:fldChar w:fldCharType="begin"/>
      </w:r>
      <w:r w:rsidR="00C60FFA">
        <w:instrText xml:space="preserve"> STYLEREF  \s "Títol Annex 1" \n  \* MERGEF</w:instrText>
      </w:r>
      <w:r w:rsidR="00C60FFA">
        <w:instrText xml:space="preserve">ORMAT </w:instrText>
      </w:r>
      <w:r w:rsidR="00C60FFA">
        <w:fldChar w:fldCharType="separate"/>
      </w:r>
      <w:r w:rsidR="00FE061C">
        <w:rPr>
          <w:noProof/>
        </w:rPr>
        <w:t>A</w:t>
      </w:r>
      <w:r w:rsidR="00C60FFA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Histèresis – Comportament i resultats simulats</w:t>
      </w:r>
      <w:r w:rsidR="00C3115A">
        <w:t xml:space="preserve"> (sense dades reals del consum base)</w:t>
      </w:r>
      <w:bookmarkEnd w:id="312"/>
    </w:p>
    <w:p w14:paraId="6B02F4FD" w14:textId="77777777" w:rsidR="002B1FC5" w:rsidRDefault="002B1FC5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277A4D51" w14:textId="77777777" w:rsidR="002B1FC5" w:rsidRDefault="002B1FC5" w:rsidP="002B1FC5">
      <w:pPr>
        <w:pStyle w:val="Taula"/>
      </w:pPr>
      <w:r>
        <w:rPr>
          <w:noProof/>
        </w:rPr>
        <w:lastRenderedPageBreak/>
        <w:drawing>
          <wp:inline distT="0" distB="0" distL="0" distR="0" wp14:anchorId="1F7C26A0" wp14:editId="79E003BA">
            <wp:extent cx="5722620" cy="3345180"/>
            <wp:effectExtent l="0" t="0" r="0" b="762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C5">
        <w:rPr>
          <w:noProof/>
        </w:rPr>
        <w:drawing>
          <wp:inline distT="0" distB="0" distL="0" distR="0" wp14:anchorId="18028871" wp14:editId="2DA48E38">
            <wp:extent cx="5722620" cy="3345180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20D9" w14:textId="21563796" w:rsidR="002B1FC5" w:rsidRDefault="002B1FC5" w:rsidP="002B1FC5">
      <w:pPr>
        <w:pStyle w:val="Caption"/>
      </w:pPr>
      <w:bookmarkStart w:id="313" w:name="_Toc108447100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Histèresis – </w:t>
      </w:r>
      <w:r w:rsidR="00C76F1B">
        <w:t>Comportament i resultats simulats (</w:t>
      </w:r>
      <w:r w:rsidR="007F6770">
        <w:t>amb</w:t>
      </w:r>
      <w:r w:rsidR="00584B5E">
        <w:t xml:space="preserve"> dades</w:t>
      </w:r>
      <w:r w:rsidR="00C76F1B">
        <w:t xml:space="preserve"> reals del consum base)</w:t>
      </w:r>
      <w:bookmarkEnd w:id="313"/>
    </w:p>
    <w:p w14:paraId="32A460F2" w14:textId="5195E298" w:rsidR="00D053E6" w:rsidRDefault="00D053E6" w:rsidP="00DC1474">
      <w:pPr>
        <w:pStyle w:val="Taula"/>
        <w:jc w:val="both"/>
      </w:pPr>
    </w:p>
    <w:p w14:paraId="55B44619" w14:textId="77777777" w:rsidR="00DC1474" w:rsidRDefault="00DC1474" w:rsidP="00DC1474">
      <w:pPr>
        <w:pStyle w:val="TtolAnnex2"/>
      </w:pPr>
      <w:bookmarkStart w:id="314" w:name="_Toc108207963"/>
      <w:r>
        <w:t>Tems mínim engegada</w:t>
      </w:r>
      <w:bookmarkEnd w:id="314"/>
    </w:p>
    <w:p w14:paraId="7FF2141B" w14:textId="77777777" w:rsidR="00DC1474" w:rsidRDefault="00DC1474" w:rsidP="00DC1474">
      <w:r>
        <w:t>T</w:t>
      </w:r>
      <w:r w:rsidRPr="00D053E6">
        <w:t>ot i haver programant l’algoritme en el sistema real, no s’ha pogut verificar el seu funcionament</w:t>
      </w:r>
      <w:r>
        <w:t>, ja que, veient la seva eficiència en la simulació i que les proves no van ser exitoses, es va decidir provar el predictiu, que era el que faltava</w:t>
      </w:r>
      <w:r w:rsidRPr="00D053E6">
        <w:t>. És l’únic cas que no podrem assegurar al 100% que la simulació és precisa.</w:t>
      </w:r>
    </w:p>
    <w:p w14:paraId="4CD6EA00" w14:textId="77777777" w:rsidR="00DC1474" w:rsidRDefault="00DC1474" w:rsidP="00DC1474">
      <w:pPr>
        <w:pStyle w:val="TtolAnnex2"/>
        <w:numPr>
          <w:ilvl w:val="0"/>
          <w:numId w:val="0"/>
        </w:numPr>
        <w:ind w:left="357" w:hanging="357"/>
      </w:pPr>
    </w:p>
    <w:p w14:paraId="0637C2A9" w14:textId="0E50CD0B" w:rsidR="00D31617" w:rsidRDefault="00D31617" w:rsidP="004706A6">
      <w:pPr>
        <w:pStyle w:val="TtolAnnex2"/>
      </w:pPr>
      <w:bookmarkStart w:id="315" w:name="_Toc108207964"/>
      <w:r>
        <w:lastRenderedPageBreak/>
        <w:t>Predictiu</w:t>
      </w:r>
      <w:bookmarkEnd w:id="315"/>
    </w:p>
    <w:p w14:paraId="18A47225" w14:textId="13FA05D4" w:rsidR="000D03D1" w:rsidRDefault="00F1020C" w:rsidP="004706A6">
      <w:r>
        <w:t>A</w:t>
      </w:r>
      <w:r w:rsidR="00ED7626">
        <w:t xml:space="preserve"> </w:t>
      </w:r>
      <w:r>
        <w:t>l</w:t>
      </w:r>
      <w:r w:rsidR="00ED7626">
        <w:t>’</w:t>
      </w:r>
      <w:r>
        <w:t>implementar l</w:t>
      </w:r>
      <w:r w:rsidR="001B1F7B">
        <w:t>’algoritme</w:t>
      </w:r>
      <w:r>
        <w:t xml:space="preserve"> predictiu </w:t>
      </w:r>
      <w:r w:rsidR="00ED7626">
        <w:t>en el</w:t>
      </w:r>
      <w:r>
        <w:t xml:space="preserve"> sistema real</w:t>
      </w:r>
      <w:r w:rsidR="00DC1474">
        <w:t xml:space="preserve"> es va fer un error en programar una de les variables, </w:t>
      </w:r>
      <w:r w:rsidR="002A0C32">
        <w:t xml:space="preserve">això </w:t>
      </w:r>
      <w:r w:rsidR="00DC1474">
        <w:t xml:space="preserve">feia que </w:t>
      </w:r>
      <w:r w:rsidR="0008133C">
        <w:t xml:space="preserve">el comportament fos </w:t>
      </w:r>
      <w:r w:rsidR="00DC1474">
        <w:t>similar al predictiu</w:t>
      </w:r>
      <w:r w:rsidR="00085D2E">
        <w:t xml:space="preserve">. </w:t>
      </w:r>
      <w:r w:rsidR="004D5B34">
        <w:t>Aquest fet, juntament amb el d’</w:t>
      </w:r>
      <w:r w:rsidR="00DC1474">
        <w:t xml:space="preserve">haver-ho implementat l’últim, ha fet que només puguem </w:t>
      </w:r>
      <w:r w:rsidR="0032105A">
        <w:t>tenir</w:t>
      </w:r>
      <w:r w:rsidR="00DC1474">
        <w:t xml:space="preserve"> dades bones del comportaments de mig dia</w:t>
      </w:r>
      <w:r w:rsidR="00B06561">
        <w:t xml:space="preserve">, </w:t>
      </w:r>
      <w:r w:rsidR="00DC3059">
        <w:t>ja que</w:t>
      </w:r>
      <w:r w:rsidR="00B06561">
        <w:t xml:space="preserve"> fins que no hem comparat el comportament real amb el simulador no ens n’hem adonat</w:t>
      </w:r>
      <w:r w:rsidR="00534E5A">
        <w:t xml:space="preserve"> del error</w:t>
      </w:r>
      <w:r w:rsidR="00B06561">
        <w:t>.</w:t>
      </w:r>
    </w:p>
    <w:p w14:paraId="0B961086" w14:textId="272CF67A" w:rsidR="003F1DF8" w:rsidRDefault="005867A4" w:rsidP="003F1DF8">
      <w:pPr>
        <w:pStyle w:val="Taula"/>
      </w:pPr>
      <w:r>
        <w:rPr>
          <w:noProof/>
        </w:rPr>
        <w:drawing>
          <wp:inline distT="0" distB="0" distL="0" distR="0" wp14:anchorId="26ABD989" wp14:editId="57E424FB">
            <wp:extent cx="5719445" cy="334200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97A037" wp14:editId="2107113C">
            <wp:extent cx="5719445" cy="3342005"/>
            <wp:effectExtent l="0" t="0" r="0" b="0"/>
            <wp:docPr id="460" name="Picture 4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782F" w14:textId="0B05A69D" w:rsidR="003F1DF8" w:rsidRDefault="003F1DF8" w:rsidP="003F1DF8">
      <w:pPr>
        <w:pStyle w:val="Caption"/>
      </w:pPr>
      <w:bookmarkStart w:id="316" w:name="_Toc108447101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5C3000">
        <w:t>Predictiu</w:t>
      </w:r>
      <w:r>
        <w:t xml:space="preserve"> – Comportament i </w:t>
      </w:r>
      <w:r w:rsidR="00A54818">
        <w:t>resultats del sistema real</w:t>
      </w:r>
      <w:bookmarkEnd w:id="316"/>
    </w:p>
    <w:p w14:paraId="266D7D1E" w14:textId="5E48222E" w:rsidR="00A00B3E" w:rsidRDefault="005867A4" w:rsidP="00A00B3E">
      <w:pPr>
        <w:pStyle w:val="Taula"/>
      </w:pPr>
      <w:r>
        <w:rPr>
          <w:noProof/>
        </w:rPr>
        <w:lastRenderedPageBreak/>
        <w:drawing>
          <wp:inline distT="0" distB="0" distL="0" distR="0" wp14:anchorId="7B45FCA5" wp14:editId="55EC3AF1">
            <wp:extent cx="5719445" cy="3342005"/>
            <wp:effectExtent l="0" t="0" r="0" b="0"/>
            <wp:docPr id="462" name="Picture 4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FF9F020" wp14:editId="714424E4">
            <wp:extent cx="5719445" cy="3342005"/>
            <wp:effectExtent l="0" t="0" r="0" b="0"/>
            <wp:docPr id="464" name="Picture 4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9445" cy="33420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FAC5D8" w14:textId="77777777" w:rsidR="005867A4" w:rsidRDefault="00A00B3E" w:rsidP="005867A4">
      <w:pPr>
        <w:pStyle w:val="Caption"/>
      </w:pPr>
      <w:bookmarkStart w:id="317" w:name="_Toc108447102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 xml:space="preserve">. Predictiu – Comportament i resultats simulats </w:t>
      </w:r>
      <w:r w:rsidR="005867A4">
        <w:t>(amb dades reals del consum base)</w:t>
      </w:r>
      <w:bookmarkEnd w:id="317"/>
    </w:p>
    <w:p w14:paraId="303ACC77" w14:textId="2E849B3A" w:rsidR="00A00B3E" w:rsidRDefault="00A00B3E" w:rsidP="00A00B3E">
      <w:pPr>
        <w:pStyle w:val="Caption"/>
      </w:pPr>
    </w:p>
    <w:p w14:paraId="1BB8C3D1" w14:textId="77777777" w:rsidR="00A00B3E" w:rsidRPr="00A00B3E" w:rsidRDefault="00A00B3E" w:rsidP="00A00B3E">
      <w:pPr>
        <w:pStyle w:val="Caption"/>
      </w:pPr>
    </w:p>
    <w:p w14:paraId="19E0938B" w14:textId="77777777" w:rsidR="003F1DF8" w:rsidRDefault="003F1DF8" w:rsidP="003F1DF8">
      <w:pPr>
        <w:pStyle w:val="Taula"/>
      </w:pPr>
    </w:p>
    <w:p w14:paraId="26203D13" w14:textId="77777777" w:rsidR="00792895" w:rsidRDefault="00792895" w:rsidP="004706A6"/>
    <w:p w14:paraId="6D2535BB" w14:textId="77777777" w:rsidR="004706A6" w:rsidRDefault="004706A6" w:rsidP="00D053E6">
      <w:pPr>
        <w:sectPr w:rsidR="004706A6" w:rsidSect="00B93B02">
          <w:headerReference w:type="even" r:id="rId92"/>
          <w:headerReference w:type="default" r:id="rId93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B2D1FE6" w14:textId="01459599" w:rsidR="00D053E6" w:rsidRDefault="00FE1D7F" w:rsidP="004706A6">
      <w:pPr>
        <w:pStyle w:val="TtolAnnex1"/>
      </w:pPr>
      <w:bookmarkStart w:id="318" w:name="_Ref108107288"/>
      <w:bookmarkStart w:id="319" w:name="_Toc108207965"/>
      <w:r>
        <w:lastRenderedPageBreak/>
        <w:t>Dia assolellat</w:t>
      </w:r>
      <w:bookmarkEnd w:id="318"/>
      <w:bookmarkEnd w:id="319"/>
    </w:p>
    <w:p w14:paraId="4AB5A4A9" w14:textId="29F0CFA4" w:rsidR="00FE1D7F" w:rsidRDefault="00FE1D7F" w:rsidP="00FE1D7F">
      <w:pPr>
        <w:pStyle w:val="TtolAnnex2"/>
      </w:pPr>
      <w:bookmarkStart w:id="320" w:name="_Toc108207966"/>
      <w:r>
        <w:t>Predictiu</w:t>
      </w:r>
      <w:r w:rsidR="00A51492">
        <w:t xml:space="preserve"> – càrrega 1 &gt; càrrega 2</w:t>
      </w:r>
      <w:bookmarkEnd w:id="320"/>
    </w:p>
    <w:p w14:paraId="742A4575" w14:textId="668B1EB2" w:rsidR="00AE755A" w:rsidRDefault="00AE755A" w:rsidP="00AE755A">
      <w:pPr>
        <w:pStyle w:val="Taula"/>
      </w:pPr>
      <w:r>
        <w:rPr>
          <w:noProof/>
        </w:rPr>
        <w:drawing>
          <wp:inline distT="0" distB="0" distL="0" distR="0" wp14:anchorId="28FF149A" wp14:editId="77FB2E92">
            <wp:extent cx="5725160" cy="3344545"/>
            <wp:effectExtent l="0" t="0" r="889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ABD8" wp14:editId="31F36D4A">
            <wp:extent cx="5725160" cy="3344545"/>
            <wp:effectExtent l="0" t="0" r="889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02D1" w14:textId="4A183018" w:rsidR="00AE755A" w:rsidRDefault="00AE755A" w:rsidP="00AE755A">
      <w:pPr>
        <w:pStyle w:val="Caption"/>
      </w:pPr>
      <w:bookmarkStart w:id="321" w:name="_Toc108447103"/>
      <w:r>
        <w:t xml:space="preserve">Figura </w:t>
      </w:r>
      <w:r w:rsidR="00C60FFA">
        <w:fldChar w:fldCharType="begin"/>
      </w:r>
      <w:r w:rsidR="00C60FFA">
        <w:instrText xml:space="preserve"> STYLEREF  \s "Títol Annex 1" \n  \* MERGEFORMAT </w:instrText>
      </w:r>
      <w:r w:rsidR="00C60FFA">
        <w:fldChar w:fldCharType="separate"/>
      </w:r>
      <w:r w:rsidR="00FE061C">
        <w:rPr>
          <w:noProof/>
        </w:rPr>
        <w:t>B</w:t>
      </w:r>
      <w:r w:rsidR="00C60FFA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Anàlisi dia assolellat – Predictiu– C1 </w:t>
      </w:r>
      <w:r w:rsidR="00157E7B">
        <w:t>&lt;</w:t>
      </w:r>
      <w:r>
        <w:t xml:space="preserve"> C2,</w:t>
      </w:r>
      <w:r w:rsidR="000F6991">
        <w:t xml:space="preserve"> sense predicció, pas 1</w:t>
      </w:r>
      <w:bookmarkEnd w:id="321"/>
      <w:r w:rsidR="000F6991">
        <w:t xml:space="preserve"> </w:t>
      </w:r>
      <w:r>
        <w:t xml:space="preserve"> </w:t>
      </w:r>
    </w:p>
    <w:p w14:paraId="0225810A" w14:textId="77777777" w:rsidR="00AE755A" w:rsidRDefault="00AE755A" w:rsidP="00AE755A">
      <w:pPr>
        <w:pStyle w:val="Caption"/>
      </w:pPr>
    </w:p>
    <w:p w14:paraId="561E3103" w14:textId="2DCB87EC" w:rsidR="00D053E6" w:rsidRDefault="00D93C14" w:rsidP="00D93C14">
      <w:pPr>
        <w:pStyle w:val="Taula"/>
      </w:pPr>
      <w:r>
        <w:rPr>
          <w:noProof/>
        </w:rPr>
        <w:lastRenderedPageBreak/>
        <w:drawing>
          <wp:inline distT="0" distB="0" distL="0" distR="0" wp14:anchorId="6452887A" wp14:editId="26E35EBF">
            <wp:extent cx="5726430" cy="334264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6EBA8" wp14:editId="54BD1CDB">
            <wp:extent cx="5726430" cy="3342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AFE" w14:textId="53A2FCB1" w:rsidR="00AE755A" w:rsidRDefault="00D93C14" w:rsidP="00D93C14">
      <w:pPr>
        <w:pStyle w:val="Caption"/>
      </w:pPr>
      <w:bookmarkStart w:id="322" w:name="_Toc108447104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2</w:t>
      </w:r>
      <w:bookmarkEnd w:id="322"/>
    </w:p>
    <w:p w14:paraId="4F5CF6A1" w14:textId="77777777" w:rsidR="00AE755A" w:rsidRDefault="00AE755A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13C95BC4" w14:textId="0D045358" w:rsidR="00D93C14" w:rsidRDefault="00AE755A" w:rsidP="00D93C14">
      <w:pPr>
        <w:pStyle w:val="Caption"/>
      </w:pPr>
      <w:r>
        <w:rPr>
          <w:noProof/>
        </w:rPr>
        <w:lastRenderedPageBreak/>
        <w:drawing>
          <wp:inline distT="0" distB="0" distL="0" distR="0" wp14:anchorId="4CE013F8" wp14:editId="50C6B488">
            <wp:extent cx="5725160" cy="3344545"/>
            <wp:effectExtent l="0" t="0" r="889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58D8" wp14:editId="18B89295">
            <wp:extent cx="5725160" cy="3344545"/>
            <wp:effectExtent l="0" t="0" r="889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DE5" w14:textId="518A0BD2" w:rsidR="004B5999" w:rsidRDefault="00AE755A" w:rsidP="00AE755A">
      <w:pPr>
        <w:pStyle w:val="Caption"/>
      </w:pPr>
      <w:bookmarkStart w:id="323" w:name="_Toc108447105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3</w:t>
      </w:r>
      <w:bookmarkEnd w:id="323"/>
    </w:p>
    <w:p w14:paraId="1F5D0EE2" w14:textId="5B8C8825" w:rsidR="004B5999" w:rsidRDefault="004B5999" w:rsidP="00C20D60">
      <w:pPr>
        <w:pStyle w:val="Taula"/>
      </w:pPr>
      <w:r>
        <w:br w:type="page"/>
      </w:r>
      <w:r w:rsidR="00C20D60">
        <w:rPr>
          <w:noProof/>
        </w:rPr>
        <w:lastRenderedPageBreak/>
        <w:drawing>
          <wp:inline distT="0" distB="0" distL="0" distR="0" wp14:anchorId="56BDC0A6" wp14:editId="52784B94">
            <wp:extent cx="5720080" cy="33426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D60">
        <w:rPr>
          <w:noProof/>
        </w:rPr>
        <w:drawing>
          <wp:inline distT="0" distB="0" distL="0" distR="0" wp14:anchorId="0EFAF4EA" wp14:editId="05625085">
            <wp:extent cx="5720080" cy="3342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1177" w14:textId="1298A433" w:rsidR="000F6991" w:rsidRDefault="00C20D60" w:rsidP="00C20D60">
      <w:pPr>
        <w:pStyle w:val="Caption"/>
      </w:pPr>
      <w:bookmarkStart w:id="324" w:name="_Toc108447106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</w:t>
      </w:r>
      <w:r w:rsidR="000F6991">
        <w:t>potència mitjana disponible, pas 1</w:t>
      </w:r>
      <w:bookmarkEnd w:id="324"/>
    </w:p>
    <w:p w14:paraId="16BA5F3E" w14:textId="6D5C4D90" w:rsidR="00C20D60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653A6D54" wp14:editId="307AAE10">
            <wp:extent cx="5721350" cy="3338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68E5" wp14:editId="569940D3">
            <wp:extent cx="5721350" cy="33388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8461" w14:textId="097E6721" w:rsidR="000F6991" w:rsidRDefault="000F6991" w:rsidP="000F6991">
      <w:pPr>
        <w:pStyle w:val="Caption"/>
      </w:pPr>
      <w:bookmarkStart w:id="325" w:name="_Toc108447107"/>
      <w:r>
        <w:t>Figura</w:t>
      </w:r>
      <w:r w:rsidR="00D027CA">
        <w:t xml:space="preserve">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2</w:t>
      </w:r>
      <w:bookmarkEnd w:id="325"/>
    </w:p>
    <w:p w14:paraId="45C90F83" w14:textId="62AD1FCF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FCE3049" wp14:editId="75159030">
            <wp:extent cx="5721350" cy="3338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C696" wp14:editId="21187543">
            <wp:extent cx="5721350" cy="3338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CA7" w14:textId="37205B4C" w:rsidR="000F6991" w:rsidRDefault="000F6991" w:rsidP="000F6991">
      <w:pPr>
        <w:pStyle w:val="Caption"/>
      </w:pPr>
      <w:bookmarkStart w:id="326" w:name="_Toc108447108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3</w:t>
      </w:r>
      <w:bookmarkEnd w:id="326"/>
    </w:p>
    <w:p w14:paraId="1CB34377" w14:textId="1B7DB671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44B33272" wp14:editId="1234DF3E">
            <wp:extent cx="5721350" cy="33388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905" wp14:editId="66C45332">
            <wp:extent cx="5721350" cy="33388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8FA8" w14:textId="7B714EC3" w:rsidR="000F6991" w:rsidRDefault="000F6991" w:rsidP="000F6991">
      <w:pPr>
        <w:pStyle w:val="Caption"/>
      </w:pPr>
      <w:bookmarkStart w:id="327" w:name="_Toc108447109"/>
      <w:r>
        <w:t xml:space="preserve">Figura </w:t>
      </w:r>
      <w:r w:rsidR="00C60FFA">
        <w:fldChar w:fldCharType="begin"/>
      </w:r>
      <w:r w:rsidR="00C60FFA">
        <w:instrText xml:space="preserve"> STYLEREF  \s "Títol Annex 1" \n  \* MERGEFORMAT </w:instrText>
      </w:r>
      <w:r w:rsidR="00C60FFA">
        <w:fldChar w:fldCharType="separate"/>
      </w:r>
      <w:r w:rsidR="00FE061C">
        <w:rPr>
          <w:noProof/>
        </w:rPr>
        <w:t>B</w:t>
      </w:r>
      <w:r w:rsidR="00C60FFA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1</w:t>
      </w:r>
      <w:bookmarkEnd w:id="327"/>
    </w:p>
    <w:p w14:paraId="6739FE92" w14:textId="34380B2A" w:rsidR="000F6991" w:rsidRDefault="007838AB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57158518" wp14:editId="707C80FC">
            <wp:extent cx="5723255" cy="334454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FCE1" wp14:editId="60C9AE7E">
            <wp:extent cx="5723255" cy="33445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AC9E" w14:textId="2FDF50D1" w:rsidR="000F6991" w:rsidRDefault="000F6991" w:rsidP="000F6991">
      <w:pPr>
        <w:pStyle w:val="Caption"/>
      </w:pPr>
      <w:bookmarkStart w:id="328" w:name="_Toc108447110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2</w:t>
      </w:r>
      <w:bookmarkEnd w:id="328"/>
    </w:p>
    <w:p w14:paraId="40CCCD1D" w14:textId="73E73514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2B61271" wp14:editId="63EAC08C">
            <wp:extent cx="5721350" cy="33388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F65C8" wp14:editId="5B6968F7">
            <wp:extent cx="5721350" cy="33388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60F" w14:textId="7FE74E52" w:rsidR="000F6991" w:rsidRPr="000F6991" w:rsidRDefault="000F6991" w:rsidP="000F6991">
      <w:pPr>
        <w:pStyle w:val="Caption"/>
      </w:pPr>
      <w:bookmarkStart w:id="329" w:name="_Toc108447111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3</w:t>
      </w:r>
      <w:bookmarkEnd w:id="329"/>
    </w:p>
    <w:p w14:paraId="26AA3E4A" w14:textId="77777777" w:rsidR="000F6991" w:rsidRDefault="000F6991" w:rsidP="000F6991">
      <w:pPr>
        <w:pStyle w:val="Taula"/>
      </w:pPr>
    </w:p>
    <w:p w14:paraId="0918776A" w14:textId="77777777" w:rsidR="000F6991" w:rsidRDefault="000F6991" w:rsidP="000F6991">
      <w:pPr>
        <w:pStyle w:val="Taula"/>
      </w:pPr>
    </w:p>
    <w:p w14:paraId="50335B85" w14:textId="77777777" w:rsidR="000F6991" w:rsidRPr="000F6991" w:rsidRDefault="000F6991" w:rsidP="000F6991"/>
    <w:p w14:paraId="394FEC60" w14:textId="77777777" w:rsidR="00C20D60" w:rsidRDefault="00C20D60" w:rsidP="00C20D60">
      <w:pPr>
        <w:pStyle w:val="Taula"/>
        <w:rPr>
          <w:i/>
          <w:iCs/>
          <w:color w:val="404040" w:themeColor="text1" w:themeTint="BF"/>
          <w:sz w:val="20"/>
        </w:rPr>
      </w:pPr>
    </w:p>
    <w:sectPr w:rsidR="00C20D60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B89BD" w14:textId="77777777" w:rsidR="00757F02" w:rsidRDefault="00757F02" w:rsidP="008C6AAF">
      <w:r>
        <w:separator/>
      </w:r>
    </w:p>
    <w:p w14:paraId="622FFDA3" w14:textId="77777777" w:rsidR="00757F02" w:rsidRDefault="00757F02" w:rsidP="008C6AAF"/>
    <w:p w14:paraId="6622384B" w14:textId="77777777" w:rsidR="00757F02" w:rsidRDefault="00757F02" w:rsidP="008C6AAF"/>
  </w:endnote>
  <w:endnote w:type="continuationSeparator" w:id="0">
    <w:p w14:paraId="46DA1DD7" w14:textId="77777777" w:rsidR="00757F02" w:rsidRDefault="00757F02" w:rsidP="008C6AAF">
      <w:r>
        <w:continuationSeparator/>
      </w:r>
    </w:p>
    <w:p w14:paraId="38B7922E" w14:textId="77777777" w:rsidR="00757F02" w:rsidRDefault="00757F02" w:rsidP="008C6AAF"/>
    <w:p w14:paraId="756FB6B7" w14:textId="77777777" w:rsidR="00757F02" w:rsidRDefault="00757F02" w:rsidP="008C6AAF"/>
  </w:endnote>
  <w:endnote w:type="continuationNotice" w:id="1">
    <w:p w14:paraId="6E65AA9A" w14:textId="77777777" w:rsidR="00757F02" w:rsidRDefault="00757F02" w:rsidP="008C6AAF"/>
    <w:p w14:paraId="4D4EBE18" w14:textId="77777777" w:rsidR="00757F02" w:rsidRDefault="00757F02" w:rsidP="008C6AAF"/>
    <w:p w14:paraId="60DF8B23" w14:textId="77777777" w:rsidR="00757F02" w:rsidRDefault="00757F02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7784" w14:textId="77777777" w:rsidR="002C6C8C" w:rsidRDefault="002C6C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8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4F287" w14:textId="77777777" w:rsidR="00405527" w:rsidRDefault="00405527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E84D1" w14:textId="77777777" w:rsidR="00757F02" w:rsidRDefault="00757F02" w:rsidP="0040339E">
      <w:pPr>
        <w:spacing w:before="0"/>
      </w:pPr>
      <w:r>
        <w:separator/>
      </w:r>
    </w:p>
  </w:footnote>
  <w:footnote w:type="continuationSeparator" w:id="0">
    <w:p w14:paraId="58FD804A" w14:textId="77777777" w:rsidR="00757F02" w:rsidRDefault="00757F02" w:rsidP="008C6AAF">
      <w:r>
        <w:continuationSeparator/>
      </w:r>
    </w:p>
    <w:p w14:paraId="102F7C44" w14:textId="77777777" w:rsidR="00757F02" w:rsidRDefault="00757F02" w:rsidP="008C6AAF"/>
    <w:p w14:paraId="08BEE6F7" w14:textId="77777777" w:rsidR="00757F02" w:rsidRDefault="00757F02" w:rsidP="008C6AAF"/>
  </w:footnote>
  <w:footnote w:type="continuationNotice" w:id="1">
    <w:p w14:paraId="478E3670" w14:textId="77777777" w:rsidR="00757F02" w:rsidRDefault="00757F02" w:rsidP="008C6AAF"/>
    <w:p w14:paraId="35CB538F" w14:textId="77777777" w:rsidR="00757F02" w:rsidRDefault="00757F02" w:rsidP="008C6AAF"/>
    <w:p w14:paraId="54516BDD" w14:textId="77777777" w:rsidR="00757F02" w:rsidRDefault="00757F02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5B3982C7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</w:t>
      </w:r>
      <w:r w:rsidR="00A82691">
        <w:t>e</w:t>
      </w:r>
      <w:r>
        <w:t xml:space="preserve">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1650F1B2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>Raspberry Pi 3 Model B Plus Rev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  <w:footnote w:id="13">
    <w:p w14:paraId="6AB7A5F9" w14:textId="113F3150" w:rsidR="00886AEF" w:rsidRPr="00886AEF" w:rsidRDefault="00886AE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86AEF">
        <w:t xml:space="preserve">La raó perquè ens esperem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 xml:space="preserve">, i no </w:t>
      </w:r>
      <m:oMath>
        <m:r>
          <w:rPr>
            <w:rFonts w:ascii="Cambria Math" w:hAnsi="Cambria Math"/>
          </w:rPr>
          <m:t>Ts</m:t>
        </m:r>
      </m:oMath>
      <w:r w:rsidRPr="00886AEF">
        <w:t xml:space="preserve">, és perquè el codi tarda un temps a executar-se. Si no ho factoritzéssim,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224D" w14:textId="77777777" w:rsidR="00524AC9" w:rsidRPr="00465A60" w:rsidRDefault="00524AC9" w:rsidP="00465A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AEB0" w14:textId="77777777" w:rsidR="00405527" w:rsidRPr="00465A60" w:rsidRDefault="00405527" w:rsidP="00465A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6BC0" w14:textId="20105DA7" w:rsidR="00405527" w:rsidRPr="004E6B53" w:rsidRDefault="007D5662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1" \n  \* MERGEFORMAT </w:instrText>
    </w:r>
    <w:r>
      <w:rPr>
        <w:i/>
        <w:iCs/>
        <w:sz w:val="16"/>
        <w:szCs w:val="16"/>
      </w:rPr>
      <w:fldChar w:fldCharType="separate"/>
    </w:r>
    <w:r w:rsidR="00C60FFA">
      <w:rPr>
        <w:i/>
        <w:iCs/>
        <w:noProof/>
        <w:sz w:val="16"/>
        <w:szCs w:val="16"/>
      </w:rPr>
      <w:t>B</w:t>
    </w:r>
    <w:r>
      <w:rPr>
        <w:i/>
        <w:iCs/>
        <w:sz w:val="16"/>
        <w:szCs w:val="16"/>
      </w:rPr>
      <w:fldChar w:fldCharType="end"/>
    </w:r>
    <w:r w:rsidR="00405527"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66C966B" wp14:editId="7ED34F66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8" name="Freeform: Shape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4FC811" id="Freeform: Shape 478" o:spid="_x0000_s1026" style="position:absolute;margin-left:72.4pt;margin-top:17.1pt;width:453.55pt;height:.1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UaswIAAMg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21FRq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 w:rsidR="00405527">
      <w:rPr>
        <w:i/>
        <w:iCs/>
        <w:noProof/>
        <w:sz w:val="16"/>
        <w:szCs w:val="16"/>
      </w:rPr>
      <w:t xml:space="preserve">. </w:t>
    </w:r>
    <w:r w:rsidR="00405527" w:rsidRPr="007D5662">
      <w:rPr>
        <w:rFonts w:ascii="LM Roman 8" w:hAnsi="LM Roman 8"/>
        <w:i/>
        <w:sz w:val="16"/>
      </w:rPr>
      <w:fldChar w:fldCharType="begin"/>
    </w:r>
    <w:r w:rsidR="00405527" w:rsidRPr="007D5662">
      <w:rPr>
        <w:rFonts w:ascii="LM Roman 8" w:hAnsi="LM Roman 8"/>
        <w:i/>
        <w:sz w:val="16"/>
      </w:rPr>
      <w:instrText xml:space="preserve"> STYLEREF  "Títol</w:instrText>
    </w:r>
    <w:r w:rsidRPr="007D5662">
      <w:rPr>
        <w:rFonts w:ascii="LM Roman 8" w:hAnsi="LM Roman 8"/>
        <w:i/>
        <w:sz w:val="16"/>
      </w:rPr>
      <w:instrText xml:space="preserve"> Annex</w:instrText>
    </w:r>
    <w:r w:rsidR="00405527" w:rsidRPr="007D5662">
      <w:rPr>
        <w:rFonts w:ascii="LM Roman 8" w:hAnsi="LM Roman 8"/>
        <w:i/>
        <w:sz w:val="16"/>
      </w:rPr>
      <w:instrText xml:space="preserve"> 1"  \* MERGEFORMAT </w:instrText>
    </w:r>
    <w:r w:rsidR="00405527" w:rsidRPr="007D5662">
      <w:rPr>
        <w:rFonts w:ascii="LM Roman 8" w:hAnsi="LM Roman 8"/>
        <w:i/>
        <w:sz w:val="16"/>
      </w:rPr>
      <w:fldChar w:fldCharType="separate"/>
    </w:r>
    <w:r w:rsidR="00C60FFA" w:rsidRPr="00C60FFA">
      <w:rPr>
        <w:rFonts w:ascii="LM Roman 8" w:hAnsi="LM Roman 8"/>
        <w:i/>
        <w:noProof/>
        <w:sz w:val="16"/>
        <w:lang w:val="en-US"/>
      </w:rPr>
      <w:t>Dia</w:t>
    </w:r>
    <w:r w:rsidR="00C60FFA">
      <w:rPr>
        <w:rFonts w:ascii="LM Roman 8" w:hAnsi="LM Roman 8"/>
        <w:i/>
        <w:noProof/>
        <w:sz w:val="16"/>
      </w:rPr>
      <w:t xml:space="preserve"> assolellat</w:t>
    </w:r>
    <w:r w:rsidR="00405527" w:rsidRPr="007D5662">
      <w:rPr>
        <w:rFonts w:ascii="LM Roman 8" w:hAnsi="LM Roman 8"/>
        <w:i/>
        <w:sz w:val="16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BE2F3" w14:textId="3693C40A" w:rsidR="00524AC9" w:rsidRPr="00BB1160" w:rsidRDefault="00524AC9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2" \n  \* MERGEFORMAT </w:instrText>
    </w:r>
    <w:r>
      <w:rPr>
        <w:i/>
        <w:iCs/>
        <w:sz w:val="16"/>
        <w:szCs w:val="16"/>
      </w:rPr>
      <w:fldChar w:fldCharType="separate"/>
    </w:r>
    <w:r w:rsidR="00C60FFA">
      <w:rPr>
        <w:i/>
        <w:iCs/>
        <w:noProof/>
        <w:sz w:val="16"/>
        <w:szCs w:val="16"/>
      </w:rPr>
      <w:t>B.1</w:t>
    </w:r>
    <w:r>
      <w:rPr>
        <w:i/>
        <w:iCs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776E6EAC" wp14:editId="6298B9FD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80" name="Freeform: Shape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501B1" id="Freeform: Shape 480" o:spid="_x0000_s1026" style="position:absolute;margin-left:72.4pt;margin-top:17.1pt;width:453.55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kE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ufeQS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"Títol Annex 2"  \* MERGEFORMAT </w:instrText>
    </w:r>
    <w:r>
      <w:rPr>
        <w:rFonts w:ascii="LM Roman 8" w:hAnsi="LM Roman 8"/>
        <w:i/>
        <w:sz w:val="16"/>
      </w:rPr>
      <w:fldChar w:fldCharType="separate"/>
    </w:r>
    <w:r w:rsidR="00C60FFA">
      <w:rPr>
        <w:rFonts w:ascii="LM Roman 8" w:hAnsi="LM Roman 8"/>
        <w:i/>
        <w:noProof/>
        <w:sz w:val="16"/>
      </w:rPr>
      <w:t>Predictiu – càrrega 1 &gt; càrrega 2</w:t>
    </w:r>
    <w:r>
      <w:rPr>
        <w:rFonts w:ascii="LM Roman 8" w:hAnsi="LM Roman 8"/>
        <w:i/>
        <w:sz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5435" w14:textId="77777777" w:rsidR="002C6C8C" w:rsidRDefault="002C6C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43E1C" w14:textId="77777777" w:rsidR="002C6C8C" w:rsidRDefault="002C6C8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5F72D9EC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C60FFA">
      <w:rPr>
        <w:rFonts w:ascii="LM Roman 8" w:hAnsi="LM Roman 8"/>
        <w:i/>
        <w:noProof/>
        <w:sz w:val="16"/>
      </w:rPr>
      <w:t>Figures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5BBD246E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C60FFA">
      <w:rPr>
        <w:i/>
        <w:iCs/>
        <w:noProof/>
        <w:sz w:val="16"/>
        <w:szCs w:val="16"/>
      </w:rPr>
      <w:t>7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C60FFA">
      <w:rPr>
        <w:rFonts w:ascii="LM Roman 8" w:hAnsi="LM Roman 8"/>
        <w:i/>
        <w:noProof/>
        <w:sz w:val="16"/>
      </w:rPr>
      <w:t>Anàlisi (sistema real)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578896F8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C60FFA" w:rsidRPr="00C60FFA">
      <w:rPr>
        <w:i/>
        <w:iCs/>
        <w:noProof/>
        <w:sz w:val="16"/>
        <w:szCs w:val="16"/>
        <w:lang w:val="en-US"/>
      </w:rPr>
      <w:t>7.2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>
      <w:rPr>
        <w:rFonts w:ascii="LM Roman 8" w:hAnsi="LM Roman 8"/>
        <w:i/>
        <w:sz w:val="16"/>
      </w:rPr>
      <w:fldChar w:fldCharType="separate"/>
    </w:r>
    <w:r w:rsidR="00C60FFA">
      <w:rPr>
        <w:rFonts w:ascii="LM Roman 8" w:hAnsi="LM Roman 8"/>
        <w:i/>
        <w:noProof/>
        <w:sz w:val="16"/>
      </w:rPr>
      <w:t>Sistema real</w:t>
    </w:r>
    <w:r>
      <w:rPr>
        <w:rFonts w:ascii="LM Roman 8" w:hAnsi="LM Roman 8"/>
        <w:i/>
        <w:sz w:val="16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4A8A" w14:textId="54C1BA01" w:rsidR="00524AC9" w:rsidRPr="004E6B53" w:rsidRDefault="00524AC9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6912" behindDoc="1" locked="0" layoutInCell="1" allowOverlap="1" wp14:anchorId="04635A3E" wp14:editId="7289A249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9" name="Freeform: Shape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D37122" id="Freeform: Shape 479" o:spid="_x0000_s1026" style="position:absolute;margin-left:72.4pt;margin-top:17.1pt;width:453.55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C60FFA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0E534781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5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8" w15:restartNumberingAfterBreak="0">
    <w:nsid w:val="1C093FB4"/>
    <w:multiLevelType w:val="hybridMultilevel"/>
    <w:tmpl w:val="57908128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10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22D5D1F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2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4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6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8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20" w15:restartNumberingAfterBreak="0">
    <w:nsid w:val="358A305B"/>
    <w:multiLevelType w:val="multilevel"/>
    <w:tmpl w:val="151AEBB4"/>
    <w:lvl w:ilvl="0">
      <w:start w:val="1"/>
      <w:numFmt w:val="upperRoman"/>
      <w:pStyle w:val="TtolBloc"/>
      <w:suff w:val="space"/>
      <w:lvlText w:val="%1."/>
      <w:lvlJc w:val="left"/>
      <w:pPr>
        <w:ind w:left="357" w:hanging="357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57" w:hanging="357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57" w:hanging="357"/>
      </w:pPr>
      <w:rPr>
        <w:rFonts w:hint="default"/>
        <w:sz w:val="22"/>
        <w:szCs w:val="22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3EC264D7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4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6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1307477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1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4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7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9" w15:restartNumberingAfterBreak="0">
    <w:nsid w:val="751038D1"/>
    <w:multiLevelType w:val="hybridMultilevel"/>
    <w:tmpl w:val="E92486BC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0" w15:restartNumberingAfterBreak="0">
    <w:nsid w:val="7952188B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1" w15:restartNumberingAfterBreak="0">
    <w:nsid w:val="7F5F3A8C"/>
    <w:multiLevelType w:val="multilevel"/>
    <w:tmpl w:val="CA3868F6"/>
    <w:lvl w:ilvl="0">
      <w:start w:val="1"/>
      <w:numFmt w:val="upperLetter"/>
      <w:pStyle w:val="TtolAnnex1"/>
      <w:suff w:val="space"/>
      <w:lvlText w:val="%1."/>
      <w:lvlJc w:val="left"/>
      <w:pPr>
        <w:ind w:left="357" w:hanging="357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olAnnex2"/>
      <w:lvlText w:val="%1.%2."/>
      <w:lvlJc w:val="left"/>
      <w:pPr>
        <w:ind w:left="357" w:hanging="357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num w:numId="1">
    <w:abstractNumId w:val="20"/>
  </w:num>
  <w:num w:numId="2">
    <w:abstractNumId w:val="31"/>
  </w:num>
  <w:num w:numId="3">
    <w:abstractNumId w:val="14"/>
  </w:num>
  <w:num w:numId="4">
    <w:abstractNumId w:val="12"/>
  </w:num>
  <w:num w:numId="5">
    <w:abstractNumId w:val="16"/>
  </w:num>
  <w:num w:numId="6">
    <w:abstractNumId w:val="26"/>
  </w:num>
  <w:num w:numId="7">
    <w:abstractNumId w:val="27"/>
  </w:num>
  <w:num w:numId="8">
    <w:abstractNumId w:val="9"/>
  </w:num>
  <w:num w:numId="9">
    <w:abstractNumId w:val="36"/>
  </w:num>
  <w:num w:numId="10">
    <w:abstractNumId w:val="20"/>
  </w:num>
  <w:num w:numId="11">
    <w:abstractNumId w:val="19"/>
  </w:num>
  <w:num w:numId="12">
    <w:abstractNumId w:val="35"/>
  </w:num>
  <w:num w:numId="13">
    <w:abstractNumId w:val="0"/>
  </w:num>
  <w:num w:numId="14">
    <w:abstractNumId w:val="15"/>
  </w:num>
  <w:num w:numId="15">
    <w:abstractNumId w:val="5"/>
  </w:num>
  <w:num w:numId="16">
    <w:abstractNumId w:val="21"/>
  </w:num>
  <w:num w:numId="17">
    <w:abstractNumId w:val="1"/>
  </w:num>
  <w:num w:numId="18">
    <w:abstractNumId w:val="24"/>
  </w:num>
  <w:num w:numId="19">
    <w:abstractNumId w:val="37"/>
  </w:num>
  <w:num w:numId="20">
    <w:abstractNumId w:val="10"/>
  </w:num>
  <w:num w:numId="21">
    <w:abstractNumId w:val="33"/>
  </w:num>
  <w:num w:numId="22">
    <w:abstractNumId w:val="3"/>
  </w:num>
  <w:num w:numId="23">
    <w:abstractNumId w:val="22"/>
  </w:num>
  <w:num w:numId="24">
    <w:abstractNumId w:val="28"/>
  </w:num>
  <w:num w:numId="25">
    <w:abstractNumId w:val="13"/>
  </w:num>
  <w:num w:numId="26">
    <w:abstractNumId w:val="38"/>
  </w:num>
  <w:num w:numId="27">
    <w:abstractNumId w:val="6"/>
  </w:num>
  <w:num w:numId="28">
    <w:abstractNumId w:val="34"/>
  </w:num>
  <w:num w:numId="29">
    <w:abstractNumId w:val="4"/>
  </w:num>
  <w:num w:numId="30">
    <w:abstractNumId w:val="32"/>
  </w:num>
  <w:num w:numId="31">
    <w:abstractNumId w:val="29"/>
  </w:num>
  <w:num w:numId="32">
    <w:abstractNumId w:val="17"/>
  </w:num>
  <w:num w:numId="33">
    <w:abstractNumId w:val="25"/>
  </w:num>
  <w:num w:numId="34">
    <w:abstractNumId w:val="7"/>
  </w:num>
  <w:num w:numId="35">
    <w:abstractNumId w:val="18"/>
  </w:num>
  <w:num w:numId="36">
    <w:abstractNumId w:val="41"/>
  </w:num>
  <w:num w:numId="37">
    <w:abstractNumId w:val="39"/>
  </w:num>
  <w:num w:numId="38">
    <w:abstractNumId w:val="8"/>
  </w:num>
  <w:num w:numId="39">
    <w:abstractNumId w:val="2"/>
  </w:num>
  <w:num w:numId="40">
    <w:abstractNumId w:val="11"/>
  </w:num>
  <w:num w:numId="41">
    <w:abstractNumId w:val="30"/>
  </w:num>
  <w:num w:numId="42">
    <w:abstractNumId w:val="2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5"/>
  <w:attachedTemplate r:id="rId1"/>
  <w:defaultTabStop w:val="720"/>
  <w:evenAndOddHeaders/>
  <w:characterSpacingControl w:val="doNotCompress"/>
  <w:hdrShapeDefaults>
    <o:shapedefaults v:ext="edit" spidmax="4097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0EC4"/>
    <w:rsid w:val="00001199"/>
    <w:rsid w:val="0000124E"/>
    <w:rsid w:val="00001BE6"/>
    <w:rsid w:val="000023D6"/>
    <w:rsid w:val="00002769"/>
    <w:rsid w:val="00003E51"/>
    <w:rsid w:val="000041A5"/>
    <w:rsid w:val="00004341"/>
    <w:rsid w:val="0000451E"/>
    <w:rsid w:val="000056A8"/>
    <w:rsid w:val="0000579E"/>
    <w:rsid w:val="00007011"/>
    <w:rsid w:val="000072E1"/>
    <w:rsid w:val="00011161"/>
    <w:rsid w:val="000116A5"/>
    <w:rsid w:val="000125BF"/>
    <w:rsid w:val="0001330C"/>
    <w:rsid w:val="000134AF"/>
    <w:rsid w:val="0001547A"/>
    <w:rsid w:val="00015899"/>
    <w:rsid w:val="000159A3"/>
    <w:rsid w:val="000168CE"/>
    <w:rsid w:val="00016A84"/>
    <w:rsid w:val="00016CA3"/>
    <w:rsid w:val="00016E87"/>
    <w:rsid w:val="00017324"/>
    <w:rsid w:val="00017531"/>
    <w:rsid w:val="00020845"/>
    <w:rsid w:val="0002145B"/>
    <w:rsid w:val="00021DBB"/>
    <w:rsid w:val="00023A17"/>
    <w:rsid w:val="00024896"/>
    <w:rsid w:val="00024EF6"/>
    <w:rsid w:val="000262AE"/>
    <w:rsid w:val="00027841"/>
    <w:rsid w:val="00027E93"/>
    <w:rsid w:val="00027F9B"/>
    <w:rsid w:val="0003097B"/>
    <w:rsid w:val="000316C6"/>
    <w:rsid w:val="000317C7"/>
    <w:rsid w:val="000318A5"/>
    <w:rsid w:val="0003286F"/>
    <w:rsid w:val="0003323F"/>
    <w:rsid w:val="00033389"/>
    <w:rsid w:val="00033E5B"/>
    <w:rsid w:val="00034644"/>
    <w:rsid w:val="00034C99"/>
    <w:rsid w:val="00035407"/>
    <w:rsid w:val="000356EE"/>
    <w:rsid w:val="00035F82"/>
    <w:rsid w:val="000361FF"/>
    <w:rsid w:val="0003649A"/>
    <w:rsid w:val="00036804"/>
    <w:rsid w:val="000368D0"/>
    <w:rsid w:val="0003796C"/>
    <w:rsid w:val="00037A16"/>
    <w:rsid w:val="00037BEA"/>
    <w:rsid w:val="00037FDA"/>
    <w:rsid w:val="00040F73"/>
    <w:rsid w:val="00041D05"/>
    <w:rsid w:val="00042445"/>
    <w:rsid w:val="000426DD"/>
    <w:rsid w:val="000429AB"/>
    <w:rsid w:val="00042B25"/>
    <w:rsid w:val="0004308C"/>
    <w:rsid w:val="00043A25"/>
    <w:rsid w:val="00044ACD"/>
    <w:rsid w:val="0004528B"/>
    <w:rsid w:val="000458E1"/>
    <w:rsid w:val="00045EA6"/>
    <w:rsid w:val="000460FA"/>
    <w:rsid w:val="00046C15"/>
    <w:rsid w:val="00046CC6"/>
    <w:rsid w:val="00050129"/>
    <w:rsid w:val="0005063A"/>
    <w:rsid w:val="00050B02"/>
    <w:rsid w:val="00050D8C"/>
    <w:rsid w:val="00051B02"/>
    <w:rsid w:val="000521C7"/>
    <w:rsid w:val="000525E7"/>
    <w:rsid w:val="00052BB7"/>
    <w:rsid w:val="00052D4A"/>
    <w:rsid w:val="00053B5B"/>
    <w:rsid w:val="000550B1"/>
    <w:rsid w:val="00055DDE"/>
    <w:rsid w:val="000565D4"/>
    <w:rsid w:val="00056845"/>
    <w:rsid w:val="00057153"/>
    <w:rsid w:val="00057261"/>
    <w:rsid w:val="00057A09"/>
    <w:rsid w:val="00057F49"/>
    <w:rsid w:val="000600A8"/>
    <w:rsid w:val="000626B8"/>
    <w:rsid w:val="000629C9"/>
    <w:rsid w:val="0006325D"/>
    <w:rsid w:val="00063382"/>
    <w:rsid w:val="000638A2"/>
    <w:rsid w:val="000642F4"/>
    <w:rsid w:val="000676CF"/>
    <w:rsid w:val="00067E06"/>
    <w:rsid w:val="0007093A"/>
    <w:rsid w:val="00070C0A"/>
    <w:rsid w:val="0007202C"/>
    <w:rsid w:val="00072511"/>
    <w:rsid w:val="000726D2"/>
    <w:rsid w:val="000734F1"/>
    <w:rsid w:val="0007391C"/>
    <w:rsid w:val="00073C6D"/>
    <w:rsid w:val="00074120"/>
    <w:rsid w:val="00074144"/>
    <w:rsid w:val="0007456D"/>
    <w:rsid w:val="00074E0A"/>
    <w:rsid w:val="000755EA"/>
    <w:rsid w:val="00075D9C"/>
    <w:rsid w:val="00075F18"/>
    <w:rsid w:val="00076E6E"/>
    <w:rsid w:val="00076EC6"/>
    <w:rsid w:val="0007766C"/>
    <w:rsid w:val="00080124"/>
    <w:rsid w:val="000809E6"/>
    <w:rsid w:val="00080FDE"/>
    <w:rsid w:val="00081105"/>
    <w:rsid w:val="0008133C"/>
    <w:rsid w:val="000821C5"/>
    <w:rsid w:val="00082E2B"/>
    <w:rsid w:val="000837FD"/>
    <w:rsid w:val="0008399A"/>
    <w:rsid w:val="00083E01"/>
    <w:rsid w:val="0008494B"/>
    <w:rsid w:val="000854D0"/>
    <w:rsid w:val="00085D2E"/>
    <w:rsid w:val="000869F9"/>
    <w:rsid w:val="00086E8F"/>
    <w:rsid w:val="00087E32"/>
    <w:rsid w:val="000904C4"/>
    <w:rsid w:val="0009109D"/>
    <w:rsid w:val="00091152"/>
    <w:rsid w:val="0009165C"/>
    <w:rsid w:val="0009244B"/>
    <w:rsid w:val="00092A51"/>
    <w:rsid w:val="00092BB5"/>
    <w:rsid w:val="00093242"/>
    <w:rsid w:val="00093822"/>
    <w:rsid w:val="00095339"/>
    <w:rsid w:val="0009562A"/>
    <w:rsid w:val="00095973"/>
    <w:rsid w:val="00095C1B"/>
    <w:rsid w:val="000975B8"/>
    <w:rsid w:val="0009773E"/>
    <w:rsid w:val="000A02C6"/>
    <w:rsid w:val="000A07E3"/>
    <w:rsid w:val="000A0C3C"/>
    <w:rsid w:val="000A1A87"/>
    <w:rsid w:val="000A2722"/>
    <w:rsid w:val="000A2784"/>
    <w:rsid w:val="000A4B32"/>
    <w:rsid w:val="000A5022"/>
    <w:rsid w:val="000A52ED"/>
    <w:rsid w:val="000A5EF8"/>
    <w:rsid w:val="000A63FB"/>
    <w:rsid w:val="000A6763"/>
    <w:rsid w:val="000A6976"/>
    <w:rsid w:val="000A74A3"/>
    <w:rsid w:val="000B038D"/>
    <w:rsid w:val="000B1869"/>
    <w:rsid w:val="000B1B34"/>
    <w:rsid w:val="000B3035"/>
    <w:rsid w:val="000B359D"/>
    <w:rsid w:val="000B5206"/>
    <w:rsid w:val="000B588D"/>
    <w:rsid w:val="000B6735"/>
    <w:rsid w:val="000B6CD6"/>
    <w:rsid w:val="000B6EDB"/>
    <w:rsid w:val="000B7063"/>
    <w:rsid w:val="000B7587"/>
    <w:rsid w:val="000C0EC1"/>
    <w:rsid w:val="000C1299"/>
    <w:rsid w:val="000C1D61"/>
    <w:rsid w:val="000C21CE"/>
    <w:rsid w:val="000C312B"/>
    <w:rsid w:val="000C3EDE"/>
    <w:rsid w:val="000C3FE3"/>
    <w:rsid w:val="000C426C"/>
    <w:rsid w:val="000C527F"/>
    <w:rsid w:val="000C58E3"/>
    <w:rsid w:val="000C6275"/>
    <w:rsid w:val="000C67E6"/>
    <w:rsid w:val="000C691E"/>
    <w:rsid w:val="000C6E54"/>
    <w:rsid w:val="000C71AB"/>
    <w:rsid w:val="000C77BA"/>
    <w:rsid w:val="000C7929"/>
    <w:rsid w:val="000C7B7D"/>
    <w:rsid w:val="000D039B"/>
    <w:rsid w:val="000D03D1"/>
    <w:rsid w:val="000D0932"/>
    <w:rsid w:val="000D118F"/>
    <w:rsid w:val="000D138F"/>
    <w:rsid w:val="000D16B9"/>
    <w:rsid w:val="000D2010"/>
    <w:rsid w:val="000D38A7"/>
    <w:rsid w:val="000D47D0"/>
    <w:rsid w:val="000D517C"/>
    <w:rsid w:val="000D5C7D"/>
    <w:rsid w:val="000D62E8"/>
    <w:rsid w:val="000D6C2E"/>
    <w:rsid w:val="000D71F2"/>
    <w:rsid w:val="000E0602"/>
    <w:rsid w:val="000E1655"/>
    <w:rsid w:val="000E1E13"/>
    <w:rsid w:val="000E2CF0"/>
    <w:rsid w:val="000E2E2F"/>
    <w:rsid w:val="000E33D3"/>
    <w:rsid w:val="000E458E"/>
    <w:rsid w:val="000E4C55"/>
    <w:rsid w:val="000E4EDC"/>
    <w:rsid w:val="000E5425"/>
    <w:rsid w:val="000E5673"/>
    <w:rsid w:val="000E58E7"/>
    <w:rsid w:val="000E5B92"/>
    <w:rsid w:val="000E6892"/>
    <w:rsid w:val="000E7616"/>
    <w:rsid w:val="000F0921"/>
    <w:rsid w:val="000F0A15"/>
    <w:rsid w:val="000F2124"/>
    <w:rsid w:val="000F2DA7"/>
    <w:rsid w:val="000F39A1"/>
    <w:rsid w:val="000F3D9D"/>
    <w:rsid w:val="000F4F96"/>
    <w:rsid w:val="000F5854"/>
    <w:rsid w:val="000F6171"/>
    <w:rsid w:val="000F6752"/>
    <w:rsid w:val="000F6991"/>
    <w:rsid w:val="000F790B"/>
    <w:rsid w:val="001013AA"/>
    <w:rsid w:val="0010141C"/>
    <w:rsid w:val="00101E7F"/>
    <w:rsid w:val="00102314"/>
    <w:rsid w:val="00102410"/>
    <w:rsid w:val="001024A9"/>
    <w:rsid w:val="0010259C"/>
    <w:rsid w:val="00103224"/>
    <w:rsid w:val="00103D00"/>
    <w:rsid w:val="001045A4"/>
    <w:rsid w:val="0010500D"/>
    <w:rsid w:val="00105140"/>
    <w:rsid w:val="00105205"/>
    <w:rsid w:val="001067A2"/>
    <w:rsid w:val="0010720B"/>
    <w:rsid w:val="00107350"/>
    <w:rsid w:val="0010757B"/>
    <w:rsid w:val="00107ADF"/>
    <w:rsid w:val="0011088B"/>
    <w:rsid w:val="00110E86"/>
    <w:rsid w:val="00112343"/>
    <w:rsid w:val="001129DF"/>
    <w:rsid w:val="00112BFC"/>
    <w:rsid w:val="001138A6"/>
    <w:rsid w:val="00113DD3"/>
    <w:rsid w:val="00114329"/>
    <w:rsid w:val="00114C63"/>
    <w:rsid w:val="00117988"/>
    <w:rsid w:val="001206FB"/>
    <w:rsid w:val="00122E1C"/>
    <w:rsid w:val="00123DE3"/>
    <w:rsid w:val="00124416"/>
    <w:rsid w:val="00125B30"/>
    <w:rsid w:val="00125F7B"/>
    <w:rsid w:val="001262C5"/>
    <w:rsid w:val="001265D4"/>
    <w:rsid w:val="001267AB"/>
    <w:rsid w:val="00126AD6"/>
    <w:rsid w:val="00126B9D"/>
    <w:rsid w:val="001312DD"/>
    <w:rsid w:val="0013293F"/>
    <w:rsid w:val="00132FD7"/>
    <w:rsid w:val="0013495D"/>
    <w:rsid w:val="00134E52"/>
    <w:rsid w:val="001352EC"/>
    <w:rsid w:val="00136A09"/>
    <w:rsid w:val="00137080"/>
    <w:rsid w:val="001378B0"/>
    <w:rsid w:val="001405E5"/>
    <w:rsid w:val="00140A56"/>
    <w:rsid w:val="00141C1C"/>
    <w:rsid w:val="00142932"/>
    <w:rsid w:val="00142BCD"/>
    <w:rsid w:val="00142C03"/>
    <w:rsid w:val="00143543"/>
    <w:rsid w:val="00143AF2"/>
    <w:rsid w:val="0014445F"/>
    <w:rsid w:val="001444F6"/>
    <w:rsid w:val="0014545D"/>
    <w:rsid w:val="0014583F"/>
    <w:rsid w:val="001462F4"/>
    <w:rsid w:val="0014639A"/>
    <w:rsid w:val="00146F45"/>
    <w:rsid w:val="00147640"/>
    <w:rsid w:val="00147C9F"/>
    <w:rsid w:val="00147DEB"/>
    <w:rsid w:val="00150288"/>
    <w:rsid w:val="001513DD"/>
    <w:rsid w:val="00152950"/>
    <w:rsid w:val="00152D74"/>
    <w:rsid w:val="001532CF"/>
    <w:rsid w:val="00153E24"/>
    <w:rsid w:val="001545ED"/>
    <w:rsid w:val="00154ED6"/>
    <w:rsid w:val="00155111"/>
    <w:rsid w:val="0015602D"/>
    <w:rsid w:val="00156BA1"/>
    <w:rsid w:val="00157E7B"/>
    <w:rsid w:val="00160255"/>
    <w:rsid w:val="00160425"/>
    <w:rsid w:val="00160EC1"/>
    <w:rsid w:val="001611A5"/>
    <w:rsid w:val="001619C6"/>
    <w:rsid w:val="001620D5"/>
    <w:rsid w:val="00162E85"/>
    <w:rsid w:val="00163230"/>
    <w:rsid w:val="00163368"/>
    <w:rsid w:val="00163971"/>
    <w:rsid w:val="00163EC6"/>
    <w:rsid w:val="00163F20"/>
    <w:rsid w:val="001641D0"/>
    <w:rsid w:val="00164660"/>
    <w:rsid w:val="00165045"/>
    <w:rsid w:val="00166E4A"/>
    <w:rsid w:val="001706F5"/>
    <w:rsid w:val="00170C68"/>
    <w:rsid w:val="00171E01"/>
    <w:rsid w:val="00171E81"/>
    <w:rsid w:val="0017200E"/>
    <w:rsid w:val="00172DBE"/>
    <w:rsid w:val="0017473C"/>
    <w:rsid w:val="00174DD9"/>
    <w:rsid w:val="00175121"/>
    <w:rsid w:val="0017561B"/>
    <w:rsid w:val="001756BA"/>
    <w:rsid w:val="00175B6A"/>
    <w:rsid w:val="00175B94"/>
    <w:rsid w:val="0017632D"/>
    <w:rsid w:val="00176BFD"/>
    <w:rsid w:val="00176FB2"/>
    <w:rsid w:val="001804EC"/>
    <w:rsid w:val="00180D21"/>
    <w:rsid w:val="00181F05"/>
    <w:rsid w:val="00182CC3"/>
    <w:rsid w:val="001831E0"/>
    <w:rsid w:val="00183E91"/>
    <w:rsid w:val="00185FA3"/>
    <w:rsid w:val="001865CC"/>
    <w:rsid w:val="00186B4B"/>
    <w:rsid w:val="00187AB7"/>
    <w:rsid w:val="00187B95"/>
    <w:rsid w:val="001902AD"/>
    <w:rsid w:val="00190B9C"/>
    <w:rsid w:val="00191211"/>
    <w:rsid w:val="00191AB2"/>
    <w:rsid w:val="001920EC"/>
    <w:rsid w:val="00192194"/>
    <w:rsid w:val="00192500"/>
    <w:rsid w:val="001933FF"/>
    <w:rsid w:val="00193645"/>
    <w:rsid w:val="001937E5"/>
    <w:rsid w:val="001943C6"/>
    <w:rsid w:val="001946FE"/>
    <w:rsid w:val="00194FD7"/>
    <w:rsid w:val="0019596D"/>
    <w:rsid w:val="00195C76"/>
    <w:rsid w:val="00196AC7"/>
    <w:rsid w:val="00196DD7"/>
    <w:rsid w:val="00197FD9"/>
    <w:rsid w:val="001A02E2"/>
    <w:rsid w:val="001A081B"/>
    <w:rsid w:val="001A0A25"/>
    <w:rsid w:val="001A0B59"/>
    <w:rsid w:val="001A1DCC"/>
    <w:rsid w:val="001A203F"/>
    <w:rsid w:val="001A2309"/>
    <w:rsid w:val="001A27A6"/>
    <w:rsid w:val="001A2EAE"/>
    <w:rsid w:val="001A31DB"/>
    <w:rsid w:val="001A4E94"/>
    <w:rsid w:val="001A4F06"/>
    <w:rsid w:val="001A5191"/>
    <w:rsid w:val="001A53C4"/>
    <w:rsid w:val="001A580A"/>
    <w:rsid w:val="001A580F"/>
    <w:rsid w:val="001A5A16"/>
    <w:rsid w:val="001A5EB3"/>
    <w:rsid w:val="001A756B"/>
    <w:rsid w:val="001A7794"/>
    <w:rsid w:val="001A7AFB"/>
    <w:rsid w:val="001A7E89"/>
    <w:rsid w:val="001B1F7B"/>
    <w:rsid w:val="001B32C1"/>
    <w:rsid w:val="001B3F0C"/>
    <w:rsid w:val="001B4097"/>
    <w:rsid w:val="001B43E4"/>
    <w:rsid w:val="001B4A50"/>
    <w:rsid w:val="001B744A"/>
    <w:rsid w:val="001C01EB"/>
    <w:rsid w:val="001C038A"/>
    <w:rsid w:val="001C0B07"/>
    <w:rsid w:val="001C0E61"/>
    <w:rsid w:val="001C18BB"/>
    <w:rsid w:val="001C1A12"/>
    <w:rsid w:val="001C1A85"/>
    <w:rsid w:val="001C3587"/>
    <w:rsid w:val="001C3B4C"/>
    <w:rsid w:val="001C3E2B"/>
    <w:rsid w:val="001C416E"/>
    <w:rsid w:val="001C4246"/>
    <w:rsid w:val="001C42DB"/>
    <w:rsid w:val="001C4498"/>
    <w:rsid w:val="001C6138"/>
    <w:rsid w:val="001C7353"/>
    <w:rsid w:val="001C7751"/>
    <w:rsid w:val="001C7DDC"/>
    <w:rsid w:val="001D0810"/>
    <w:rsid w:val="001D0DBF"/>
    <w:rsid w:val="001D0E03"/>
    <w:rsid w:val="001D101B"/>
    <w:rsid w:val="001D22AC"/>
    <w:rsid w:val="001D2DCF"/>
    <w:rsid w:val="001D376C"/>
    <w:rsid w:val="001D3D9D"/>
    <w:rsid w:val="001D6208"/>
    <w:rsid w:val="001D6481"/>
    <w:rsid w:val="001D7A27"/>
    <w:rsid w:val="001D7C48"/>
    <w:rsid w:val="001E0B70"/>
    <w:rsid w:val="001E0BCF"/>
    <w:rsid w:val="001E1426"/>
    <w:rsid w:val="001E181C"/>
    <w:rsid w:val="001E1FDC"/>
    <w:rsid w:val="001E284D"/>
    <w:rsid w:val="001E293D"/>
    <w:rsid w:val="001E3418"/>
    <w:rsid w:val="001E3912"/>
    <w:rsid w:val="001E4578"/>
    <w:rsid w:val="001E491B"/>
    <w:rsid w:val="001E57E7"/>
    <w:rsid w:val="001E5A33"/>
    <w:rsid w:val="001E640C"/>
    <w:rsid w:val="001E672B"/>
    <w:rsid w:val="001E6C51"/>
    <w:rsid w:val="001E7DB4"/>
    <w:rsid w:val="001F03E3"/>
    <w:rsid w:val="001F0EFB"/>
    <w:rsid w:val="001F133E"/>
    <w:rsid w:val="001F1362"/>
    <w:rsid w:val="001F1745"/>
    <w:rsid w:val="001F23BE"/>
    <w:rsid w:val="001F445F"/>
    <w:rsid w:val="001F4855"/>
    <w:rsid w:val="001F4B63"/>
    <w:rsid w:val="001F50CE"/>
    <w:rsid w:val="001F52B8"/>
    <w:rsid w:val="001F696D"/>
    <w:rsid w:val="001F6A17"/>
    <w:rsid w:val="001F6B0F"/>
    <w:rsid w:val="00201C6F"/>
    <w:rsid w:val="002034D4"/>
    <w:rsid w:val="002041E4"/>
    <w:rsid w:val="00204216"/>
    <w:rsid w:val="002044A5"/>
    <w:rsid w:val="002046BE"/>
    <w:rsid w:val="00204AA5"/>
    <w:rsid w:val="00205E33"/>
    <w:rsid w:val="00207495"/>
    <w:rsid w:val="00207773"/>
    <w:rsid w:val="002111E3"/>
    <w:rsid w:val="00211CF4"/>
    <w:rsid w:val="002126AC"/>
    <w:rsid w:val="00212CF9"/>
    <w:rsid w:val="002134BF"/>
    <w:rsid w:val="00213F47"/>
    <w:rsid w:val="002148ED"/>
    <w:rsid w:val="00214D16"/>
    <w:rsid w:val="00214DEC"/>
    <w:rsid w:val="0021549C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21C6"/>
    <w:rsid w:val="00223CF1"/>
    <w:rsid w:val="00224474"/>
    <w:rsid w:val="002247A4"/>
    <w:rsid w:val="00224C44"/>
    <w:rsid w:val="00224C61"/>
    <w:rsid w:val="00225052"/>
    <w:rsid w:val="00225342"/>
    <w:rsid w:val="00226535"/>
    <w:rsid w:val="00227B96"/>
    <w:rsid w:val="00227CF9"/>
    <w:rsid w:val="002317CE"/>
    <w:rsid w:val="00231EB3"/>
    <w:rsid w:val="0023215C"/>
    <w:rsid w:val="0023260C"/>
    <w:rsid w:val="0023316E"/>
    <w:rsid w:val="00233922"/>
    <w:rsid w:val="0023404C"/>
    <w:rsid w:val="0023444F"/>
    <w:rsid w:val="00234FDA"/>
    <w:rsid w:val="00235338"/>
    <w:rsid w:val="002357FA"/>
    <w:rsid w:val="00235E90"/>
    <w:rsid w:val="00236458"/>
    <w:rsid w:val="0023717C"/>
    <w:rsid w:val="00237688"/>
    <w:rsid w:val="00237EDD"/>
    <w:rsid w:val="002407E4"/>
    <w:rsid w:val="0024200E"/>
    <w:rsid w:val="00242280"/>
    <w:rsid w:val="00242AD0"/>
    <w:rsid w:val="002440A9"/>
    <w:rsid w:val="002442AC"/>
    <w:rsid w:val="002442DA"/>
    <w:rsid w:val="00244F06"/>
    <w:rsid w:val="00244F71"/>
    <w:rsid w:val="00244F94"/>
    <w:rsid w:val="00245267"/>
    <w:rsid w:val="00245DB0"/>
    <w:rsid w:val="00246324"/>
    <w:rsid w:val="00246578"/>
    <w:rsid w:val="002465E7"/>
    <w:rsid w:val="00247A0B"/>
    <w:rsid w:val="00250642"/>
    <w:rsid w:val="00250DD8"/>
    <w:rsid w:val="00251CA6"/>
    <w:rsid w:val="00251E03"/>
    <w:rsid w:val="00251F94"/>
    <w:rsid w:val="0025243C"/>
    <w:rsid w:val="00253D0C"/>
    <w:rsid w:val="00254BA7"/>
    <w:rsid w:val="0025682C"/>
    <w:rsid w:val="00256BD5"/>
    <w:rsid w:val="002574FA"/>
    <w:rsid w:val="00257C14"/>
    <w:rsid w:val="00257CBE"/>
    <w:rsid w:val="00257F3D"/>
    <w:rsid w:val="002600FB"/>
    <w:rsid w:val="00260CEF"/>
    <w:rsid w:val="00260E96"/>
    <w:rsid w:val="00260F70"/>
    <w:rsid w:val="002620FE"/>
    <w:rsid w:val="0026366B"/>
    <w:rsid w:val="00264509"/>
    <w:rsid w:val="00264551"/>
    <w:rsid w:val="00264687"/>
    <w:rsid w:val="00265A13"/>
    <w:rsid w:val="00266625"/>
    <w:rsid w:val="00267947"/>
    <w:rsid w:val="002707DC"/>
    <w:rsid w:val="00270F27"/>
    <w:rsid w:val="0027152E"/>
    <w:rsid w:val="00272694"/>
    <w:rsid w:val="00272D43"/>
    <w:rsid w:val="00272D90"/>
    <w:rsid w:val="002732B0"/>
    <w:rsid w:val="002734B7"/>
    <w:rsid w:val="002746F0"/>
    <w:rsid w:val="0027573F"/>
    <w:rsid w:val="00275FCA"/>
    <w:rsid w:val="0027606C"/>
    <w:rsid w:val="00276AF9"/>
    <w:rsid w:val="00277D9A"/>
    <w:rsid w:val="00277F15"/>
    <w:rsid w:val="0028033F"/>
    <w:rsid w:val="002812D2"/>
    <w:rsid w:val="00281C6D"/>
    <w:rsid w:val="0028206F"/>
    <w:rsid w:val="00283456"/>
    <w:rsid w:val="00283C3B"/>
    <w:rsid w:val="00283FE7"/>
    <w:rsid w:val="0028476C"/>
    <w:rsid w:val="00284877"/>
    <w:rsid w:val="00285FD6"/>
    <w:rsid w:val="00286B5C"/>
    <w:rsid w:val="00286CB9"/>
    <w:rsid w:val="00286E36"/>
    <w:rsid w:val="0028727D"/>
    <w:rsid w:val="00287430"/>
    <w:rsid w:val="00290196"/>
    <w:rsid w:val="0029039B"/>
    <w:rsid w:val="00290FA1"/>
    <w:rsid w:val="00291C35"/>
    <w:rsid w:val="0029215E"/>
    <w:rsid w:val="00292B09"/>
    <w:rsid w:val="002937C4"/>
    <w:rsid w:val="00296159"/>
    <w:rsid w:val="00296C61"/>
    <w:rsid w:val="00297B2F"/>
    <w:rsid w:val="00297F0E"/>
    <w:rsid w:val="002A0C32"/>
    <w:rsid w:val="002A2733"/>
    <w:rsid w:val="002A39FD"/>
    <w:rsid w:val="002A3BE3"/>
    <w:rsid w:val="002A3BFD"/>
    <w:rsid w:val="002A3DF9"/>
    <w:rsid w:val="002A3FBA"/>
    <w:rsid w:val="002A4AFE"/>
    <w:rsid w:val="002A554C"/>
    <w:rsid w:val="002A6099"/>
    <w:rsid w:val="002A6B3D"/>
    <w:rsid w:val="002A75F2"/>
    <w:rsid w:val="002B023D"/>
    <w:rsid w:val="002B0977"/>
    <w:rsid w:val="002B0F0E"/>
    <w:rsid w:val="002B1971"/>
    <w:rsid w:val="002B1FC5"/>
    <w:rsid w:val="002B23E7"/>
    <w:rsid w:val="002B2A77"/>
    <w:rsid w:val="002B42A8"/>
    <w:rsid w:val="002B44C4"/>
    <w:rsid w:val="002B4881"/>
    <w:rsid w:val="002B4B46"/>
    <w:rsid w:val="002B53B1"/>
    <w:rsid w:val="002B688B"/>
    <w:rsid w:val="002B7421"/>
    <w:rsid w:val="002B751E"/>
    <w:rsid w:val="002C06C5"/>
    <w:rsid w:val="002C0E82"/>
    <w:rsid w:val="002C1F51"/>
    <w:rsid w:val="002C2F65"/>
    <w:rsid w:val="002C308B"/>
    <w:rsid w:val="002C373B"/>
    <w:rsid w:val="002C3B30"/>
    <w:rsid w:val="002C3C71"/>
    <w:rsid w:val="002C43C7"/>
    <w:rsid w:val="002C4995"/>
    <w:rsid w:val="002C4A2F"/>
    <w:rsid w:val="002C4E56"/>
    <w:rsid w:val="002C5163"/>
    <w:rsid w:val="002C5F63"/>
    <w:rsid w:val="002C6B61"/>
    <w:rsid w:val="002C6C8C"/>
    <w:rsid w:val="002C76F1"/>
    <w:rsid w:val="002D0014"/>
    <w:rsid w:val="002D0AF0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623A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269"/>
    <w:rsid w:val="002E2EEE"/>
    <w:rsid w:val="002E3196"/>
    <w:rsid w:val="002E54B8"/>
    <w:rsid w:val="002E5E14"/>
    <w:rsid w:val="002E6B25"/>
    <w:rsid w:val="002E73AC"/>
    <w:rsid w:val="002F0FDE"/>
    <w:rsid w:val="002F12D7"/>
    <w:rsid w:val="002F1639"/>
    <w:rsid w:val="002F1A8E"/>
    <w:rsid w:val="002F1FE0"/>
    <w:rsid w:val="002F383E"/>
    <w:rsid w:val="002F44C1"/>
    <w:rsid w:val="002F57B7"/>
    <w:rsid w:val="002F67B5"/>
    <w:rsid w:val="003000FD"/>
    <w:rsid w:val="00300ECC"/>
    <w:rsid w:val="003026A8"/>
    <w:rsid w:val="0030319D"/>
    <w:rsid w:val="00304DA7"/>
    <w:rsid w:val="003051F1"/>
    <w:rsid w:val="00305575"/>
    <w:rsid w:val="00305B09"/>
    <w:rsid w:val="003062F4"/>
    <w:rsid w:val="00307B1C"/>
    <w:rsid w:val="00307C1B"/>
    <w:rsid w:val="0031081F"/>
    <w:rsid w:val="00311353"/>
    <w:rsid w:val="003117C7"/>
    <w:rsid w:val="00311B77"/>
    <w:rsid w:val="00312542"/>
    <w:rsid w:val="00312B0E"/>
    <w:rsid w:val="00313C04"/>
    <w:rsid w:val="0031538B"/>
    <w:rsid w:val="00315F20"/>
    <w:rsid w:val="0031615B"/>
    <w:rsid w:val="00316457"/>
    <w:rsid w:val="00316E1A"/>
    <w:rsid w:val="003172FA"/>
    <w:rsid w:val="00317A88"/>
    <w:rsid w:val="00317F3D"/>
    <w:rsid w:val="003205E3"/>
    <w:rsid w:val="0032105A"/>
    <w:rsid w:val="0032169A"/>
    <w:rsid w:val="003229FE"/>
    <w:rsid w:val="00322A16"/>
    <w:rsid w:val="0032396D"/>
    <w:rsid w:val="00325227"/>
    <w:rsid w:val="00325955"/>
    <w:rsid w:val="00325B25"/>
    <w:rsid w:val="0032790E"/>
    <w:rsid w:val="00330060"/>
    <w:rsid w:val="003306EA"/>
    <w:rsid w:val="003309FA"/>
    <w:rsid w:val="00330C41"/>
    <w:rsid w:val="00330DFD"/>
    <w:rsid w:val="003312D5"/>
    <w:rsid w:val="0033130B"/>
    <w:rsid w:val="003313B4"/>
    <w:rsid w:val="00331FE8"/>
    <w:rsid w:val="00332A83"/>
    <w:rsid w:val="00332B9E"/>
    <w:rsid w:val="00332D22"/>
    <w:rsid w:val="0033398F"/>
    <w:rsid w:val="00334DF1"/>
    <w:rsid w:val="003350EB"/>
    <w:rsid w:val="0033511B"/>
    <w:rsid w:val="00336654"/>
    <w:rsid w:val="003367A7"/>
    <w:rsid w:val="00337FA3"/>
    <w:rsid w:val="00340A51"/>
    <w:rsid w:val="00340B36"/>
    <w:rsid w:val="00341B21"/>
    <w:rsid w:val="0034222B"/>
    <w:rsid w:val="0034268F"/>
    <w:rsid w:val="003439EB"/>
    <w:rsid w:val="00343B2B"/>
    <w:rsid w:val="00343C98"/>
    <w:rsid w:val="00344337"/>
    <w:rsid w:val="00345A5C"/>
    <w:rsid w:val="00345B84"/>
    <w:rsid w:val="003467AB"/>
    <w:rsid w:val="00346A5D"/>
    <w:rsid w:val="003472B1"/>
    <w:rsid w:val="00347C5D"/>
    <w:rsid w:val="00350569"/>
    <w:rsid w:val="0035057E"/>
    <w:rsid w:val="00350821"/>
    <w:rsid w:val="0035083F"/>
    <w:rsid w:val="003509ED"/>
    <w:rsid w:val="00350D1E"/>
    <w:rsid w:val="00351D06"/>
    <w:rsid w:val="00351D34"/>
    <w:rsid w:val="00352CA3"/>
    <w:rsid w:val="00353AEB"/>
    <w:rsid w:val="00353D4F"/>
    <w:rsid w:val="00354632"/>
    <w:rsid w:val="00354874"/>
    <w:rsid w:val="00354DFF"/>
    <w:rsid w:val="00355861"/>
    <w:rsid w:val="003558BC"/>
    <w:rsid w:val="0035603E"/>
    <w:rsid w:val="00356213"/>
    <w:rsid w:val="0035799B"/>
    <w:rsid w:val="00357EB8"/>
    <w:rsid w:val="00360633"/>
    <w:rsid w:val="003610BE"/>
    <w:rsid w:val="00361805"/>
    <w:rsid w:val="00361A66"/>
    <w:rsid w:val="00362270"/>
    <w:rsid w:val="00362D7A"/>
    <w:rsid w:val="00363E39"/>
    <w:rsid w:val="00363F42"/>
    <w:rsid w:val="00364678"/>
    <w:rsid w:val="0036481B"/>
    <w:rsid w:val="00364C5A"/>
    <w:rsid w:val="00364D93"/>
    <w:rsid w:val="00365806"/>
    <w:rsid w:val="00365A41"/>
    <w:rsid w:val="00366AFA"/>
    <w:rsid w:val="00367894"/>
    <w:rsid w:val="003679FF"/>
    <w:rsid w:val="00370924"/>
    <w:rsid w:val="00370C39"/>
    <w:rsid w:val="003718FE"/>
    <w:rsid w:val="003720B9"/>
    <w:rsid w:val="003723A3"/>
    <w:rsid w:val="00372678"/>
    <w:rsid w:val="003731BE"/>
    <w:rsid w:val="003737E4"/>
    <w:rsid w:val="00374DD4"/>
    <w:rsid w:val="00375259"/>
    <w:rsid w:val="003752EE"/>
    <w:rsid w:val="00375D56"/>
    <w:rsid w:val="00376041"/>
    <w:rsid w:val="00377E37"/>
    <w:rsid w:val="00377ECD"/>
    <w:rsid w:val="003807FD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332B"/>
    <w:rsid w:val="00383B80"/>
    <w:rsid w:val="003840FF"/>
    <w:rsid w:val="00384743"/>
    <w:rsid w:val="003849C1"/>
    <w:rsid w:val="00385646"/>
    <w:rsid w:val="00385B0A"/>
    <w:rsid w:val="00385F0D"/>
    <w:rsid w:val="00386494"/>
    <w:rsid w:val="003869DD"/>
    <w:rsid w:val="0038743E"/>
    <w:rsid w:val="003876F1"/>
    <w:rsid w:val="00387EFA"/>
    <w:rsid w:val="003906A2"/>
    <w:rsid w:val="0039094F"/>
    <w:rsid w:val="00391583"/>
    <w:rsid w:val="00391D40"/>
    <w:rsid w:val="0039205D"/>
    <w:rsid w:val="00394AFE"/>
    <w:rsid w:val="00394D37"/>
    <w:rsid w:val="00394EEC"/>
    <w:rsid w:val="00395439"/>
    <w:rsid w:val="00395671"/>
    <w:rsid w:val="003969BE"/>
    <w:rsid w:val="003973F8"/>
    <w:rsid w:val="003979E1"/>
    <w:rsid w:val="00397D0F"/>
    <w:rsid w:val="003A1151"/>
    <w:rsid w:val="003A1437"/>
    <w:rsid w:val="003A16FE"/>
    <w:rsid w:val="003A2D16"/>
    <w:rsid w:val="003A380E"/>
    <w:rsid w:val="003A3A20"/>
    <w:rsid w:val="003A40C9"/>
    <w:rsid w:val="003A418E"/>
    <w:rsid w:val="003A492B"/>
    <w:rsid w:val="003A54CD"/>
    <w:rsid w:val="003A5823"/>
    <w:rsid w:val="003A5A03"/>
    <w:rsid w:val="003A6DB5"/>
    <w:rsid w:val="003A6F41"/>
    <w:rsid w:val="003A75BF"/>
    <w:rsid w:val="003A7815"/>
    <w:rsid w:val="003B0504"/>
    <w:rsid w:val="003B050F"/>
    <w:rsid w:val="003B0972"/>
    <w:rsid w:val="003B1EEA"/>
    <w:rsid w:val="003B2FDE"/>
    <w:rsid w:val="003B4BE4"/>
    <w:rsid w:val="003B5083"/>
    <w:rsid w:val="003B53FF"/>
    <w:rsid w:val="003B5B69"/>
    <w:rsid w:val="003B5E65"/>
    <w:rsid w:val="003B6D0D"/>
    <w:rsid w:val="003B6E96"/>
    <w:rsid w:val="003B71D3"/>
    <w:rsid w:val="003C0A38"/>
    <w:rsid w:val="003C5363"/>
    <w:rsid w:val="003C6F53"/>
    <w:rsid w:val="003C7123"/>
    <w:rsid w:val="003C7476"/>
    <w:rsid w:val="003D10C1"/>
    <w:rsid w:val="003D1D44"/>
    <w:rsid w:val="003D1F23"/>
    <w:rsid w:val="003D2D83"/>
    <w:rsid w:val="003D3141"/>
    <w:rsid w:val="003D32A0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0029"/>
    <w:rsid w:val="003E00A7"/>
    <w:rsid w:val="003E04D5"/>
    <w:rsid w:val="003E154D"/>
    <w:rsid w:val="003E154E"/>
    <w:rsid w:val="003E1E4B"/>
    <w:rsid w:val="003E2FCD"/>
    <w:rsid w:val="003E383C"/>
    <w:rsid w:val="003E41CF"/>
    <w:rsid w:val="003E4229"/>
    <w:rsid w:val="003E5348"/>
    <w:rsid w:val="003E6780"/>
    <w:rsid w:val="003E7340"/>
    <w:rsid w:val="003E7F2E"/>
    <w:rsid w:val="003F0590"/>
    <w:rsid w:val="003F1A36"/>
    <w:rsid w:val="003F1DF8"/>
    <w:rsid w:val="003F1F32"/>
    <w:rsid w:val="003F23FE"/>
    <w:rsid w:val="003F2618"/>
    <w:rsid w:val="003F26FD"/>
    <w:rsid w:val="003F3E77"/>
    <w:rsid w:val="003F4712"/>
    <w:rsid w:val="003F492C"/>
    <w:rsid w:val="003F5D14"/>
    <w:rsid w:val="003F6067"/>
    <w:rsid w:val="003F662C"/>
    <w:rsid w:val="003F6956"/>
    <w:rsid w:val="003F69D8"/>
    <w:rsid w:val="003F74AF"/>
    <w:rsid w:val="003F7621"/>
    <w:rsid w:val="003F7AA7"/>
    <w:rsid w:val="00401382"/>
    <w:rsid w:val="00401DEB"/>
    <w:rsid w:val="004027F7"/>
    <w:rsid w:val="0040339E"/>
    <w:rsid w:val="00404566"/>
    <w:rsid w:val="00404E7E"/>
    <w:rsid w:val="00405527"/>
    <w:rsid w:val="00406735"/>
    <w:rsid w:val="00406A43"/>
    <w:rsid w:val="00406D71"/>
    <w:rsid w:val="0040752D"/>
    <w:rsid w:val="004077B6"/>
    <w:rsid w:val="004077C7"/>
    <w:rsid w:val="00407E48"/>
    <w:rsid w:val="004106D9"/>
    <w:rsid w:val="00410BCB"/>
    <w:rsid w:val="00411127"/>
    <w:rsid w:val="004116BA"/>
    <w:rsid w:val="00411BBB"/>
    <w:rsid w:val="00413DAA"/>
    <w:rsid w:val="00414A9A"/>
    <w:rsid w:val="0041528A"/>
    <w:rsid w:val="0041579F"/>
    <w:rsid w:val="00415C8D"/>
    <w:rsid w:val="0041649B"/>
    <w:rsid w:val="00416B81"/>
    <w:rsid w:val="0041743E"/>
    <w:rsid w:val="0042068B"/>
    <w:rsid w:val="00422A96"/>
    <w:rsid w:val="00423063"/>
    <w:rsid w:val="00423134"/>
    <w:rsid w:val="004231E8"/>
    <w:rsid w:val="004239BC"/>
    <w:rsid w:val="00423F78"/>
    <w:rsid w:val="004243A3"/>
    <w:rsid w:val="00424888"/>
    <w:rsid w:val="00424991"/>
    <w:rsid w:val="004252D3"/>
    <w:rsid w:val="004264A1"/>
    <w:rsid w:val="00426663"/>
    <w:rsid w:val="004268CE"/>
    <w:rsid w:val="00426CA2"/>
    <w:rsid w:val="00427258"/>
    <w:rsid w:val="004278FD"/>
    <w:rsid w:val="00427DCC"/>
    <w:rsid w:val="004300C8"/>
    <w:rsid w:val="00432252"/>
    <w:rsid w:val="00432D9D"/>
    <w:rsid w:val="00433021"/>
    <w:rsid w:val="00433E17"/>
    <w:rsid w:val="00434306"/>
    <w:rsid w:val="00434509"/>
    <w:rsid w:val="004345D6"/>
    <w:rsid w:val="00434DEF"/>
    <w:rsid w:val="00435CEF"/>
    <w:rsid w:val="004360C6"/>
    <w:rsid w:val="004366E3"/>
    <w:rsid w:val="0043788E"/>
    <w:rsid w:val="004404FB"/>
    <w:rsid w:val="0044175F"/>
    <w:rsid w:val="00441C8F"/>
    <w:rsid w:val="00442A44"/>
    <w:rsid w:val="0044388B"/>
    <w:rsid w:val="00443DE1"/>
    <w:rsid w:val="0044439F"/>
    <w:rsid w:val="0044474D"/>
    <w:rsid w:val="00444CB6"/>
    <w:rsid w:val="00444E4C"/>
    <w:rsid w:val="0044724D"/>
    <w:rsid w:val="004475FE"/>
    <w:rsid w:val="00447612"/>
    <w:rsid w:val="00447B87"/>
    <w:rsid w:val="00451ED0"/>
    <w:rsid w:val="00451EEE"/>
    <w:rsid w:val="0045253C"/>
    <w:rsid w:val="0045259D"/>
    <w:rsid w:val="00453097"/>
    <w:rsid w:val="00454121"/>
    <w:rsid w:val="0045432C"/>
    <w:rsid w:val="004546A5"/>
    <w:rsid w:val="00454842"/>
    <w:rsid w:val="00456625"/>
    <w:rsid w:val="00456AEA"/>
    <w:rsid w:val="00456F23"/>
    <w:rsid w:val="0046239D"/>
    <w:rsid w:val="00462B3E"/>
    <w:rsid w:val="00462BA4"/>
    <w:rsid w:val="00462FC3"/>
    <w:rsid w:val="004649C2"/>
    <w:rsid w:val="0046591D"/>
    <w:rsid w:val="00465A60"/>
    <w:rsid w:val="00465B43"/>
    <w:rsid w:val="00466CB1"/>
    <w:rsid w:val="00467B24"/>
    <w:rsid w:val="00467C90"/>
    <w:rsid w:val="004706A6"/>
    <w:rsid w:val="00473D13"/>
    <w:rsid w:val="004740BF"/>
    <w:rsid w:val="00474690"/>
    <w:rsid w:val="00474781"/>
    <w:rsid w:val="00474E9F"/>
    <w:rsid w:val="00474F0D"/>
    <w:rsid w:val="00475681"/>
    <w:rsid w:val="00475DB4"/>
    <w:rsid w:val="004763C5"/>
    <w:rsid w:val="00476A60"/>
    <w:rsid w:val="00476B7D"/>
    <w:rsid w:val="004778DC"/>
    <w:rsid w:val="0048007A"/>
    <w:rsid w:val="004804F5"/>
    <w:rsid w:val="004805AF"/>
    <w:rsid w:val="00480AC7"/>
    <w:rsid w:val="00480BE5"/>
    <w:rsid w:val="00481728"/>
    <w:rsid w:val="00481BD8"/>
    <w:rsid w:val="00482E56"/>
    <w:rsid w:val="004830DE"/>
    <w:rsid w:val="004841BE"/>
    <w:rsid w:val="0048485F"/>
    <w:rsid w:val="00485F2E"/>
    <w:rsid w:val="004869AC"/>
    <w:rsid w:val="00486E9E"/>
    <w:rsid w:val="0048707F"/>
    <w:rsid w:val="004914DF"/>
    <w:rsid w:val="0049203F"/>
    <w:rsid w:val="00492E8A"/>
    <w:rsid w:val="0049318D"/>
    <w:rsid w:val="004934D5"/>
    <w:rsid w:val="00493C76"/>
    <w:rsid w:val="0049431A"/>
    <w:rsid w:val="00495383"/>
    <w:rsid w:val="004956B6"/>
    <w:rsid w:val="00495DF7"/>
    <w:rsid w:val="004963CD"/>
    <w:rsid w:val="004964E5"/>
    <w:rsid w:val="00496EEB"/>
    <w:rsid w:val="00496F34"/>
    <w:rsid w:val="00497832"/>
    <w:rsid w:val="00497A4E"/>
    <w:rsid w:val="00497B3E"/>
    <w:rsid w:val="00497BF7"/>
    <w:rsid w:val="004A0302"/>
    <w:rsid w:val="004A032F"/>
    <w:rsid w:val="004A129C"/>
    <w:rsid w:val="004A1C01"/>
    <w:rsid w:val="004A211B"/>
    <w:rsid w:val="004A230F"/>
    <w:rsid w:val="004A2F81"/>
    <w:rsid w:val="004A3AD1"/>
    <w:rsid w:val="004A4E80"/>
    <w:rsid w:val="004A53F1"/>
    <w:rsid w:val="004A5409"/>
    <w:rsid w:val="004A59DC"/>
    <w:rsid w:val="004A65AA"/>
    <w:rsid w:val="004A691D"/>
    <w:rsid w:val="004A756D"/>
    <w:rsid w:val="004B217A"/>
    <w:rsid w:val="004B2E85"/>
    <w:rsid w:val="004B302D"/>
    <w:rsid w:val="004B30BD"/>
    <w:rsid w:val="004B3551"/>
    <w:rsid w:val="004B366E"/>
    <w:rsid w:val="004B5999"/>
    <w:rsid w:val="004B5B0B"/>
    <w:rsid w:val="004B654D"/>
    <w:rsid w:val="004B6B2C"/>
    <w:rsid w:val="004B6F17"/>
    <w:rsid w:val="004C09F8"/>
    <w:rsid w:val="004C1440"/>
    <w:rsid w:val="004C1849"/>
    <w:rsid w:val="004C1FC8"/>
    <w:rsid w:val="004C1FDE"/>
    <w:rsid w:val="004C231A"/>
    <w:rsid w:val="004C2769"/>
    <w:rsid w:val="004C2CE8"/>
    <w:rsid w:val="004C36E9"/>
    <w:rsid w:val="004C375C"/>
    <w:rsid w:val="004C3A9C"/>
    <w:rsid w:val="004C3E34"/>
    <w:rsid w:val="004C4C6A"/>
    <w:rsid w:val="004C4E97"/>
    <w:rsid w:val="004C53AB"/>
    <w:rsid w:val="004C5CB1"/>
    <w:rsid w:val="004C64FF"/>
    <w:rsid w:val="004C7110"/>
    <w:rsid w:val="004C78A4"/>
    <w:rsid w:val="004C7C01"/>
    <w:rsid w:val="004C7E10"/>
    <w:rsid w:val="004D0581"/>
    <w:rsid w:val="004D0A97"/>
    <w:rsid w:val="004D2F4F"/>
    <w:rsid w:val="004D2F85"/>
    <w:rsid w:val="004D368E"/>
    <w:rsid w:val="004D5B34"/>
    <w:rsid w:val="004D60FB"/>
    <w:rsid w:val="004D7B1A"/>
    <w:rsid w:val="004D7C41"/>
    <w:rsid w:val="004E18CB"/>
    <w:rsid w:val="004E2149"/>
    <w:rsid w:val="004E2291"/>
    <w:rsid w:val="004E2A34"/>
    <w:rsid w:val="004E3951"/>
    <w:rsid w:val="004E3B5F"/>
    <w:rsid w:val="004E3D99"/>
    <w:rsid w:val="004E3FC7"/>
    <w:rsid w:val="004E5413"/>
    <w:rsid w:val="004E5C15"/>
    <w:rsid w:val="004E6420"/>
    <w:rsid w:val="004E6A0F"/>
    <w:rsid w:val="004E6AFD"/>
    <w:rsid w:val="004E6B53"/>
    <w:rsid w:val="004E6D89"/>
    <w:rsid w:val="004E6F1C"/>
    <w:rsid w:val="004E7555"/>
    <w:rsid w:val="004E7704"/>
    <w:rsid w:val="004F0694"/>
    <w:rsid w:val="004F13D2"/>
    <w:rsid w:val="004F300D"/>
    <w:rsid w:val="004F3FE4"/>
    <w:rsid w:val="004F41DA"/>
    <w:rsid w:val="004F567E"/>
    <w:rsid w:val="004F5C02"/>
    <w:rsid w:val="004F60EB"/>
    <w:rsid w:val="004F62FB"/>
    <w:rsid w:val="004F6F59"/>
    <w:rsid w:val="005005D1"/>
    <w:rsid w:val="00500F79"/>
    <w:rsid w:val="00501ADE"/>
    <w:rsid w:val="005027E0"/>
    <w:rsid w:val="00502DA9"/>
    <w:rsid w:val="005030A5"/>
    <w:rsid w:val="00503BDB"/>
    <w:rsid w:val="00504569"/>
    <w:rsid w:val="00505228"/>
    <w:rsid w:val="005052EC"/>
    <w:rsid w:val="00507288"/>
    <w:rsid w:val="00510236"/>
    <w:rsid w:val="00510BAE"/>
    <w:rsid w:val="005119E0"/>
    <w:rsid w:val="00511F6F"/>
    <w:rsid w:val="005128E7"/>
    <w:rsid w:val="00513524"/>
    <w:rsid w:val="00513580"/>
    <w:rsid w:val="00513A6F"/>
    <w:rsid w:val="00514088"/>
    <w:rsid w:val="00514D9C"/>
    <w:rsid w:val="00515A8E"/>
    <w:rsid w:val="00515C38"/>
    <w:rsid w:val="00516DB9"/>
    <w:rsid w:val="005206A8"/>
    <w:rsid w:val="0052188F"/>
    <w:rsid w:val="00522201"/>
    <w:rsid w:val="00522216"/>
    <w:rsid w:val="00522C5F"/>
    <w:rsid w:val="00522D79"/>
    <w:rsid w:val="00523E29"/>
    <w:rsid w:val="00524A06"/>
    <w:rsid w:val="00524A4A"/>
    <w:rsid w:val="00524AC9"/>
    <w:rsid w:val="00525ABB"/>
    <w:rsid w:val="00525B9A"/>
    <w:rsid w:val="00526585"/>
    <w:rsid w:val="0052666E"/>
    <w:rsid w:val="005274EC"/>
    <w:rsid w:val="005278DD"/>
    <w:rsid w:val="00527EEB"/>
    <w:rsid w:val="005307BB"/>
    <w:rsid w:val="00530EFD"/>
    <w:rsid w:val="0053103A"/>
    <w:rsid w:val="00532765"/>
    <w:rsid w:val="00532B92"/>
    <w:rsid w:val="00532C3B"/>
    <w:rsid w:val="005339C4"/>
    <w:rsid w:val="005344C5"/>
    <w:rsid w:val="005345E0"/>
    <w:rsid w:val="005346E4"/>
    <w:rsid w:val="00534CA5"/>
    <w:rsid w:val="00534E5A"/>
    <w:rsid w:val="0053513A"/>
    <w:rsid w:val="00535181"/>
    <w:rsid w:val="0053555D"/>
    <w:rsid w:val="00535C0A"/>
    <w:rsid w:val="0053669E"/>
    <w:rsid w:val="005367FC"/>
    <w:rsid w:val="0053714B"/>
    <w:rsid w:val="00537450"/>
    <w:rsid w:val="00537762"/>
    <w:rsid w:val="005378FC"/>
    <w:rsid w:val="0054063F"/>
    <w:rsid w:val="0054114C"/>
    <w:rsid w:val="005412FB"/>
    <w:rsid w:val="005415CE"/>
    <w:rsid w:val="00541CD6"/>
    <w:rsid w:val="00541E86"/>
    <w:rsid w:val="00542095"/>
    <w:rsid w:val="00542CE2"/>
    <w:rsid w:val="005437D1"/>
    <w:rsid w:val="00543D38"/>
    <w:rsid w:val="00543E15"/>
    <w:rsid w:val="005442C8"/>
    <w:rsid w:val="00544E13"/>
    <w:rsid w:val="00545483"/>
    <w:rsid w:val="00545B53"/>
    <w:rsid w:val="00546129"/>
    <w:rsid w:val="00546D16"/>
    <w:rsid w:val="00546E61"/>
    <w:rsid w:val="00547C2A"/>
    <w:rsid w:val="00547EBF"/>
    <w:rsid w:val="00550A3F"/>
    <w:rsid w:val="005513AB"/>
    <w:rsid w:val="00551CD8"/>
    <w:rsid w:val="005525C1"/>
    <w:rsid w:val="00552EBD"/>
    <w:rsid w:val="005531E6"/>
    <w:rsid w:val="00553361"/>
    <w:rsid w:val="00553C30"/>
    <w:rsid w:val="00553F76"/>
    <w:rsid w:val="0055407F"/>
    <w:rsid w:val="00554219"/>
    <w:rsid w:val="00554817"/>
    <w:rsid w:val="00554C5B"/>
    <w:rsid w:val="00554C92"/>
    <w:rsid w:val="005559A5"/>
    <w:rsid w:val="00556C46"/>
    <w:rsid w:val="0055772F"/>
    <w:rsid w:val="00557C77"/>
    <w:rsid w:val="0056081E"/>
    <w:rsid w:val="00560B9B"/>
    <w:rsid w:val="00560FC9"/>
    <w:rsid w:val="00561A27"/>
    <w:rsid w:val="00562223"/>
    <w:rsid w:val="005630A2"/>
    <w:rsid w:val="00564655"/>
    <w:rsid w:val="00564EB8"/>
    <w:rsid w:val="00565277"/>
    <w:rsid w:val="00565355"/>
    <w:rsid w:val="005659D2"/>
    <w:rsid w:val="005661EC"/>
    <w:rsid w:val="00566B65"/>
    <w:rsid w:val="005673D4"/>
    <w:rsid w:val="00570247"/>
    <w:rsid w:val="00570887"/>
    <w:rsid w:val="00570D94"/>
    <w:rsid w:val="005710BC"/>
    <w:rsid w:val="00572880"/>
    <w:rsid w:val="00572C70"/>
    <w:rsid w:val="0057320C"/>
    <w:rsid w:val="00573D4B"/>
    <w:rsid w:val="00573DF7"/>
    <w:rsid w:val="0057513B"/>
    <w:rsid w:val="00576850"/>
    <w:rsid w:val="005771F8"/>
    <w:rsid w:val="005773D7"/>
    <w:rsid w:val="005776D8"/>
    <w:rsid w:val="00577AE7"/>
    <w:rsid w:val="00580541"/>
    <w:rsid w:val="00580551"/>
    <w:rsid w:val="00580757"/>
    <w:rsid w:val="00580D99"/>
    <w:rsid w:val="005813F9"/>
    <w:rsid w:val="00581C60"/>
    <w:rsid w:val="005835F4"/>
    <w:rsid w:val="005837E9"/>
    <w:rsid w:val="00584591"/>
    <w:rsid w:val="00584ADA"/>
    <w:rsid w:val="00584B5E"/>
    <w:rsid w:val="00585466"/>
    <w:rsid w:val="00585A91"/>
    <w:rsid w:val="00585E41"/>
    <w:rsid w:val="0058657E"/>
    <w:rsid w:val="005867A4"/>
    <w:rsid w:val="005869BC"/>
    <w:rsid w:val="00586A34"/>
    <w:rsid w:val="00590E63"/>
    <w:rsid w:val="00591912"/>
    <w:rsid w:val="00591D43"/>
    <w:rsid w:val="0059245F"/>
    <w:rsid w:val="00592E6C"/>
    <w:rsid w:val="005935A4"/>
    <w:rsid w:val="005939B5"/>
    <w:rsid w:val="00593F77"/>
    <w:rsid w:val="0059452A"/>
    <w:rsid w:val="00595AAC"/>
    <w:rsid w:val="005965FC"/>
    <w:rsid w:val="00597147"/>
    <w:rsid w:val="005972ED"/>
    <w:rsid w:val="0059733D"/>
    <w:rsid w:val="00597410"/>
    <w:rsid w:val="00597FEE"/>
    <w:rsid w:val="005A03FC"/>
    <w:rsid w:val="005A08EC"/>
    <w:rsid w:val="005A128E"/>
    <w:rsid w:val="005A14BD"/>
    <w:rsid w:val="005A16EE"/>
    <w:rsid w:val="005A2212"/>
    <w:rsid w:val="005A371B"/>
    <w:rsid w:val="005A37A9"/>
    <w:rsid w:val="005A3857"/>
    <w:rsid w:val="005A45FD"/>
    <w:rsid w:val="005A5448"/>
    <w:rsid w:val="005A56DE"/>
    <w:rsid w:val="005A5780"/>
    <w:rsid w:val="005A5797"/>
    <w:rsid w:val="005A5865"/>
    <w:rsid w:val="005A5AE2"/>
    <w:rsid w:val="005A615B"/>
    <w:rsid w:val="005A6307"/>
    <w:rsid w:val="005A63D2"/>
    <w:rsid w:val="005A7CCE"/>
    <w:rsid w:val="005B1BE2"/>
    <w:rsid w:val="005B1E54"/>
    <w:rsid w:val="005B1E8E"/>
    <w:rsid w:val="005B228E"/>
    <w:rsid w:val="005B398C"/>
    <w:rsid w:val="005B3C4D"/>
    <w:rsid w:val="005B4B8C"/>
    <w:rsid w:val="005B4CDB"/>
    <w:rsid w:val="005B4E11"/>
    <w:rsid w:val="005B6BB9"/>
    <w:rsid w:val="005B6EA0"/>
    <w:rsid w:val="005B7163"/>
    <w:rsid w:val="005B7466"/>
    <w:rsid w:val="005C12D8"/>
    <w:rsid w:val="005C1963"/>
    <w:rsid w:val="005C1980"/>
    <w:rsid w:val="005C3000"/>
    <w:rsid w:val="005C3292"/>
    <w:rsid w:val="005C3406"/>
    <w:rsid w:val="005C3A95"/>
    <w:rsid w:val="005C3E19"/>
    <w:rsid w:val="005C569F"/>
    <w:rsid w:val="005C625F"/>
    <w:rsid w:val="005C6A59"/>
    <w:rsid w:val="005C71EF"/>
    <w:rsid w:val="005C73A4"/>
    <w:rsid w:val="005C7605"/>
    <w:rsid w:val="005C7E51"/>
    <w:rsid w:val="005D01A6"/>
    <w:rsid w:val="005D19C2"/>
    <w:rsid w:val="005D1D88"/>
    <w:rsid w:val="005D264D"/>
    <w:rsid w:val="005D2D7E"/>
    <w:rsid w:val="005D2DAC"/>
    <w:rsid w:val="005D365C"/>
    <w:rsid w:val="005D3C4A"/>
    <w:rsid w:val="005D3E8B"/>
    <w:rsid w:val="005D3F70"/>
    <w:rsid w:val="005D4702"/>
    <w:rsid w:val="005D5776"/>
    <w:rsid w:val="005D65BC"/>
    <w:rsid w:val="005D68EB"/>
    <w:rsid w:val="005D6AAD"/>
    <w:rsid w:val="005D6CEB"/>
    <w:rsid w:val="005D7856"/>
    <w:rsid w:val="005E05BB"/>
    <w:rsid w:val="005E0852"/>
    <w:rsid w:val="005E0FE3"/>
    <w:rsid w:val="005E14CE"/>
    <w:rsid w:val="005E1687"/>
    <w:rsid w:val="005E16C0"/>
    <w:rsid w:val="005E1821"/>
    <w:rsid w:val="005E1C9E"/>
    <w:rsid w:val="005E2ABF"/>
    <w:rsid w:val="005E2E59"/>
    <w:rsid w:val="005E4A10"/>
    <w:rsid w:val="005E5147"/>
    <w:rsid w:val="005E5B66"/>
    <w:rsid w:val="005E6D6E"/>
    <w:rsid w:val="005E75EC"/>
    <w:rsid w:val="005F032B"/>
    <w:rsid w:val="005F03E4"/>
    <w:rsid w:val="005F0E2B"/>
    <w:rsid w:val="005F1CD9"/>
    <w:rsid w:val="005F2A01"/>
    <w:rsid w:val="005F4119"/>
    <w:rsid w:val="005F46E8"/>
    <w:rsid w:val="005F4A53"/>
    <w:rsid w:val="005F51F7"/>
    <w:rsid w:val="005F5CA8"/>
    <w:rsid w:val="005F6DE8"/>
    <w:rsid w:val="006000E5"/>
    <w:rsid w:val="006015E9"/>
    <w:rsid w:val="00602250"/>
    <w:rsid w:val="00603551"/>
    <w:rsid w:val="006037CF"/>
    <w:rsid w:val="00603863"/>
    <w:rsid w:val="006039DE"/>
    <w:rsid w:val="00603DF0"/>
    <w:rsid w:val="006056D4"/>
    <w:rsid w:val="0060592A"/>
    <w:rsid w:val="00606111"/>
    <w:rsid w:val="006069C1"/>
    <w:rsid w:val="00606BEA"/>
    <w:rsid w:val="00606ED7"/>
    <w:rsid w:val="0060758A"/>
    <w:rsid w:val="006075FE"/>
    <w:rsid w:val="00607A42"/>
    <w:rsid w:val="006105EB"/>
    <w:rsid w:val="0061073B"/>
    <w:rsid w:val="00610852"/>
    <w:rsid w:val="00610C08"/>
    <w:rsid w:val="006116AE"/>
    <w:rsid w:val="0061179B"/>
    <w:rsid w:val="00611B9F"/>
    <w:rsid w:val="00611C5D"/>
    <w:rsid w:val="00612525"/>
    <w:rsid w:val="006125B1"/>
    <w:rsid w:val="00613652"/>
    <w:rsid w:val="00613F69"/>
    <w:rsid w:val="00615819"/>
    <w:rsid w:val="00615901"/>
    <w:rsid w:val="00615EF0"/>
    <w:rsid w:val="0061665C"/>
    <w:rsid w:val="00617D38"/>
    <w:rsid w:val="00621258"/>
    <w:rsid w:val="00621396"/>
    <w:rsid w:val="00621C0D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1B1D"/>
    <w:rsid w:val="00632550"/>
    <w:rsid w:val="0063275B"/>
    <w:rsid w:val="00633676"/>
    <w:rsid w:val="00633798"/>
    <w:rsid w:val="00634CDC"/>
    <w:rsid w:val="00634DDF"/>
    <w:rsid w:val="0063551A"/>
    <w:rsid w:val="00635AC9"/>
    <w:rsid w:val="006364AD"/>
    <w:rsid w:val="00636CB4"/>
    <w:rsid w:val="006373A2"/>
    <w:rsid w:val="00637EF6"/>
    <w:rsid w:val="0064121C"/>
    <w:rsid w:val="00642680"/>
    <w:rsid w:val="00643040"/>
    <w:rsid w:val="0064378C"/>
    <w:rsid w:val="00643C56"/>
    <w:rsid w:val="00644660"/>
    <w:rsid w:val="00645353"/>
    <w:rsid w:val="00645AF5"/>
    <w:rsid w:val="00645BE1"/>
    <w:rsid w:val="00646DDF"/>
    <w:rsid w:val="00646E42"/>
    <w:rsid w:val="006470E7"/>
    <w:rsid w:val="00647BBF"/>
    <w:rsid w:val="00650482"/>
    <w:rsid w:val="00650730"/>
    <w:rsid w:val="00650988"/>
    <w:rsid w:val="00651665"/>
    <w:rsid w:val="00651C14"/>
    <w:rsid w:val="0065236A"/>
    <w:rsid w:val="00652F72"/>
    <w:rsid w:val="00653009"/>
    <w:rsid w:val="0065562C"/>
    <w:rsid w:val="00655745"/>
    <w:rsid w:val="00657CC0"/>
    <w:rsid w:val="00657D09"/>
    <w:rsid w:val="00657D77"/>
    <w:rsid w:val="00657D92"/>
    <w:rsid w:val="00657D9B"/>
    <w:rsid w:val="00660F3F"/>
    <w:rsid w:val="0066115D"/>
    <w:rsid w:val="006614DC"/>
    <w:rsid w:val="00661DDD"/>
    <w:rsid w:val="006620A1"/>
    <w:rsid w:val="006620F6"/>
    <w:rsid w:val="00662D1E"/>
    <w:rsid w:val="00662FFD"/>
    <w:rsid w:val="00663E68"/>
    <w:rsid w:val="006649C2"/>
    <w:rsid w:val="00664C45"/>
    <w:rsid w:val="00664D91"/>
    <w:rsid w:val="00664EE7"/>
    <w:rsid w:val="0066517C"/>
    <w:rsid w:val="00665398"/>
    <w:rsid w:val="0066737C"/>
    <w:rsid w:val="006678E6"/>
    <w:rsid w:val="0067045C"/>
    <w:rsid w:val="00670B14"/>
    <w:rsid w:val="0067138F"/>
    <w:rsid w:val="00672179"/>
    <w:rsid w:val="00672A29"/>
    <w:rsid w:val="00672EB2"/>
    <w:rsid w:val="00673706"/>
    <w:rsid w:val="00673BFB"/>
    <w:rsid w:val="0067515B"/>
    <w:rsid w:val="00675588"/>
    <w:rsid w:val="00675806"/>
    <w:rsid w:val="00676CBF"/>
    <w:rsid w:val="0067713B"/>
    <w:rsid w:val="006773E9"/>
    <w:rsid w:val="0068308A"/>
    <w:rsid w:val="006832F4"/>
    <w:rsid w:val="00684354"/>
    <w:rsid w:val="00684BA5"/>
    <w:rsid w:val="0068543B"/>
    <w:rsid w:val="00685746"/>
    <w:rsid w:val="00690360"/>
    <w:rsid w:val="00690FCE"/>
    <w:rsid w:val="006919A1"/>
    <w:rsid w:val="0069223A"/>
    <w:rsid w:val="006926FE"/>
    <w:rsid w:val="00692B34"/>
    <w:rsid w:val="00694349"/>
    <w:rsid w:val="006954EE"/>
    <w:rsid w:val="00695945"/>
    <w:rsid w:val="0069678E"/>
    <w:rsid w:val="00696BFC"/>
    <w:rsid w:val="0069737B"/>
    <w:rsid w:val="006973FF"/>
    <w:rsid w:val="006979AC"/>
    <w:rsid w:val="006979FC"/>
    <w:rsid w:val="006A0221"/>
    <w:rsid w:val="006A05E2"/>
    <w:rsid w:val="006A0C6F"/>
    <w:rsid w:val="006A0FC5"/>
    <w:rsid w:val="006A1488"/>
    <w:rsid w:val="006A158E"/>
    <w:rsid w:val="006A203E"/>
    <w:rsid w:val="006A3A6E"/>
    <w:rsid w:val="006A3BE7"/>
    <w:rsid w:val="006A3CF0"/>
    <w:rsid w:val="006A3FA7"/>
    <w:rsid w:val="006A59A7"/>
    <w:rsid w:val="006A61CB"/>
    <w:rsid w:val="006A6943"/>
    <w:rsid w:val="006A6E26"/>
    <w:rsid w:val="006A7F0F"/>
    <w:rsid w:val="006B024B"/>
    <w:rsid w:val="006B2524"/>
    <w:rsid w:val="006B2593"/>
    <w:rsid w:val="006B2C09"/>
    <w:rsid w:val="006B3027"/>
    <w:rsid w:val="006B3303"/>
    <w:rsid w:val="006B40F6"/>
    <w:rsid w:val="006B44B5"/>
    <w:rsid w:val="006B4E12"/>
    <w:rsid w:val="006B4F48"/>
    <w:rsid w:val="006B56A7"/>
    <w:rsid w:val="006B5E03"/>
    <w:rsid w:val="006B5F6B"/>
    <w:rsid w:val="006B6BEF"/>
    <w:rsid w:val="006B71BE"/>
    <w:rsid w:val="006C0544"/>
    <w:rsid w:val="006C05EF"/>
    <w:rsid w:val="006C071F"/>
    <w:rsid w:val="006C15B6"/>
    <w:rsid w:val="006C1981"/>
    <w:rsid w:val="006C284E"/>
    <w:rsid w:val="006C3F67"/>
    <w:rsid w:val="006C4022"/>
    <w:rsid w:val="006C5D76"/>
    <w:rsid w:val="006C675A"/>
    <w:rsid w:val="006C6785"/>
    <w:rsid w:val="006C72F3"/>
    <w:rsid w:val="006C7E3F"/>
    <w:rsid w:val="006D0204"/>
    <w:rsid w:val="006D072F"/>
    <w:rsid w:val="006D11CF"/>
    <w:rsid w:val="006D2246"/>
    <w:rsid w:val="006D2803"/>
    <w:rsid w:val="006D2E34"/>
    <w:rsid w:val="006D468F"/>
    <w:rsid w:val="006D54A8"/>
    <w:rsid w:val="006D630F"/>
    <w:rsid w:val="006D66FC"/>
    <w:rsid w:val="006D678D"/>
    <w:rsid w:val="006D6E02"/>
    <w:rsid w:val="006E1B25"/>
    <w:rsid w:val="006E3294"/>
    <w:rsid w:val="006E33D1"/>
    <w:rsid w:val="006E3688"/>
    <w:rsid w:val="006E36CD"/>
    <w:rsid w:val="006E4253"/>
    <w:rsid w:val="006E42B9"/>
    <w:rsid w:val="006E48FC"/>
    <w:rsid w:val="006E50A3"/>
    <w:rsid w:val="006E514C"/>
    <w:rsid w:val="006E5503"/>
    <w:rsid w:val="006E688E"/>
    <w:rsid w:val="006E76BF"/>
    <w:rsid w:val="006F016D"/>
    <w:rsid w:val="006F0342"/>
    <w:rsid w:val="006F05E6"/>
    <w:rsid w:val="006F12D7"/>
    <w:rsid w:val="006F2812"/>
    <w:rsid w:val="006F29B7"/>
    <w:rsid w:val="006F3B81"/>
    <w:rsid w:val="006F3BD1"/>
    <w:rsid w:val="006F4772"/>
    <w:rsid w:val="006F7104"/>
    <w:rsid w:val="006F7242"/>
    <w:rsid w:val="00700061"/>
    <w:rsid w:val="0070009B"/>
    <w:rsid w:val="007009BC"/>
    <w:rsid w:val="00700DC3"/>
    <w:rsid w:val="007013F2"/>
    <w:rsid w:val="00701553"/>
    <w:rsid w:val="0070198E"/>
    <w:rsid w:val="00703741"/>
    <w:rsid w:val="00703ABB"/>
    <w:rsid w:val="00704221"/>
    <w:rsid w:val="007046C6"/>
    <w:rsid w:val="007061DB"/>
    <w:rsid w:val="00706D9A"/>
    <w:rsid w:val="007073B7"/>
    <w:rsid w:val="00707626"/>
    <w:rsid w:val="00707E51"/>
    <w:rsid w:val="007104F3"/>
    <w:rsid w:val="007105BA"/>
    <w:rsid w:val="007109E9"/>
    <w:rsid w:val="007120B9"/>
    <w:rsid w:val="0071272E"/>
    <w:rsid w:val="00712CB7"/>
    <w:rsid w:val="00712E71"/>
    <w:rsid w:val="00712FC0"/>
    <w:rsid w:val="00713FC8"/>
    <w:rsid w:val="00715C56"/>
    <w:rsid w:val="00716BF1"/>
    <w:rsid w:val="00716C29"/>
    <w:rsid w:val="0072014C"/>
    <w:rsid w:val="0072017F"/>
    <w:rsid w:val="00720402"/>
    <w:rsid w:val="0072070F"/>
    <w:rsid w:val="00721666"/>
    <w:rsid w:val="00721C10"/>
    <w:rsid w:val="007220E0"/>
    <w:rsid w:val="0072333A"/>
    <w:rsid w:val="00723772"/>
    <w:rsid w:val="00723B87"/>
    <w:rsid w:val="00723EF7"/>
    <w:rsid w:val="00724A7E"/>
    <w:rsid w:val="00725027"/>
    <w:rsid w:val="00725590"/>
    <w:rsid w:val="00727198"/>
    <w:rsid w:val="00727E80"/>
    <w:rsid w:val="00727F81"/>
    <w:rsid w:val="00727F9A"/>
    <w:rsid w:val="0073068F"/>
    <w:rsid w:val="00731F72"/>
    <w:rsid w:val="007326E2"/>
    <w:rsid w:val="00732E0F"/>
    <w:rsid w:val="007332C6"/>
    <w:rsid w:val="00733BB3"/>
    <w:rsid w:val="00734535"/>
    <w:rsid w:val="00734825"/>
    <w:rsid w:val="0073488F"/>
    <w:rsid w:val="00734F92"/>
    <w:rsid w:val="00735630"/>
    <w:rsid w:val="0073628C"/>
    <w:rsid w:val="0073691A"/>
    <w:rsid w:val="00737E78"/>
    <w:rsid w:val="007402E4"/>
    <w:rsid w:val="00740385"/>
    <w:rsid w:val="00741651"/>
    <w:rsid w:val="00741B2E"/>
    <w:rsid w:val="00741C01"/>
    <w:rsid w:val="00742005"/>
    <w:rsid w:val="007423BC"/>
    <w:rsid w:val="007424AE"/>
    <w:rsid w:val="00742EA7"/>
    <w:rsid w:val="00743754"/>
    <w:rsid w:val="00743FDA"/>
    <w:rsid w:val="00745D27"/>
    <w:rsid w:val="0074648E"/>
    <w:rsid w:val="00747602"/>
    <w:rsid w:val="00747C70"/>
    <w:rsid w:val="00750008"/>
    <w:rsid w:val="00750384"/>
    <w:rsid w:val="00751949"/>
    <w:rsid w:val="007522FC"/>
    <w:rsid w:val="00752312"/>
    <w:rsid w:val="0075233E"/>
    <w:rsid w:val="00752593"/>
    <w:rsid w:val="007535AB"/>
    <w:rsid w:val="0075384A"/>
    <w:rsid w:val="00753CAD"/>
    <w:rsid w:val="00754CF3"/>
    <w:rsid w:val="00754E76"/>
    <w:rsid w:val="00755250"/>
    <w:rsid w:val="007554AF"/>
    <w:rsid w:val="00755C03"/>
    <w:rsid w:val="007565C4"/>
    <w:rsid w:val="007569DB"/>
    <w:rsid w:val="007570EC"/>
    <w:rsid w:val="00757E1A"/>
    <w:rsid w:val="00757F02"/>
    <w:rsid w:val="00760771"/>
    <w:rsid w:val="00761E57"/>
    <w:rsid w:val="00761F74"/>
    <w:rsid w:val="00762628"/>
    <w:rsid w:val="007626C0"/>
    <w:rsid w:val="00762B8F"/>
    <w:rsid w:val="00763677"/>
    <w:rsid w:val="0076445E"/>
    <w:rsid w:val="00765162"/>
    <w:rsid w:val="0076534E"/>
    <w:rsid w:val="00765DF0"/>
    <w:rsid w:val="00766E63"/>
    <w:rsid w:val="007700DD"/>
    <w:rsid w:val="00771863"/>
    <w:rsid w:val="00772664"/>
    <w:rsid w:val="00772DEA"/>
    <w:rsid w:val="00772F10"/>
    <w:rsid w:val="007740F0"/>
    <w:rsid w:val="00774E60"/>
    <w:rsid w:val="00775C60"/>
    <w:rsid w:val="00775F3F"/>
    <w:rsid w:val="007774E7"/>
    <w:rsid w:val="00777838"/>
    <w:rsid w:val="00777857"/>
    <w:rsid w:val="00780D04"/>
    <w:rsid w:val="0078156E"/>
    <w:rsid w:val="0078271E"/>
    <w:rsid w:val="0078303A"/>
    <w:rsid w:val="007838AB"/>
    <w:rsid w:val="00783C06"/>
    <w:rsid w:val="007845C8"/>
    <w:rsid w:val="00784D99"/>
    <w:rsid w:val="007850EB"/>
    <w:rsid w:val="0078522A"/>
    <w:rsid w:val="00786D9F"/>
    <w:rsid w:val="007870CB"/>
    <w:rsid w:val="00787E54"/>
    <w:rsid w:val="007902EC"/>
    <w:rsid w:val="007904E9"/>
    <w:rsid w:val="007909A2"/>
    <w:rsid w:val="0079287E"/>
    <w:rsid w:val="00792895"/>
    <w:rsid w:val="00792F5D"/>
    <w:rsid w:val="00793972"/>
    <w:rsid w:val="00793C9F"/>
    <w:rsid w:val="007948AD"/>
    <w:rsid w:val="00795296"/>
    <w:rsid w:val="007954A8"/>
    <w:rsid w:val="007958C3"/>
    <w:rsid w:val="00795B68"/>
    <w:rsid w:val="00796053"/>
    <w:rsid w:val="00796164"/>
    <w:rsid w:val="00796F6D"/>
    <w:rsid w:val="00797093"/>
    <w:rsid w:val="007A1111"/>
    <w:rsid w:val="007A1D3B"/>
    <w:rsid w:val="007A2846"/>
    <w:rsid w:val="007A317B"/>
    <w:rsid w:val="007A367A"/>
    <w:rsid w:val="007A36C1"/>
    <w:rsid w:val="007A4543"/>
    <w:rsid w:val="007A533C"/>
    <w:rsid w:val="007A6BD2"/>
    <w:rsid w:val="007A6DFB"/>
    <w:rsid w:val="007A776A"/>
    <w:rsid w:val="007A7C8A"/>
    <w:rsid w:val="007A7E2F"/>
    <w:rsid w:val="007B009B"/>
    <w:rsid w:val="007B1E95"/>
    <w:rsid w:val="007B22A5"/>
    <w:rsid w:val="007B281A"/>
    <w:rsid w:val="007B39AA"/>
    <w:rsid w:val="007B3B82"/>
    <w:rsid w:val="007B405D"/>
    <w:rsid w:val="007B431E"/>
    <w:rsid w:val="007B4861"/>
    <w:rsid w:val="007B4CD8"/>
    <w:rsid w:val="007B4D4A"/>
    <w:rsid w:val="007B5ED1"/>
    <w:rsid w:val="007B6E21"/>
    <w:rsid w:val="007B79A3"/>
    <w:rsid w:val="007C09C0"/>
    <w:rsid w:val="007C11C7"/>
    <w:rsid w:val="007C14E1"/>
    <w:rsid w:val="007C1792"/>
    <w:rsid w:val="007C310B"/>
    <w:rsid w:val="007C401E"/>
    <w:rsid w:val="007C45DE"/>
    <w:rsid w:val="007C4932"/>
    <w:rsid w:val="007C5D7E"/>
    <w:rsid w:val="007C5F63"/>
    <w:rsid w:val="007C6914"/>
    <w:rsid w:val="007C6B1D"/>
    <w:rsid w:val="007C6CCD"/>
    <w:rsid w:val="007C6FDA"/>
    <w:rsid w:val="007C784E"/>
    <w:rsid w:val="007D124C"/>
    <w:rsid w:val="007D1701"/>
    <w:rsid w:val="007D1EF0"/>
    <w:rsid w:val="007D25FA"/>
    <w:rsid w:val="007D390C"/>
    <w:rsid w:val="007D5662"/>
    <w:rsid w:val="007D5FB8"/>
    <w:rsid w:val="007D6057"/>
    <w:rsid w:val="007D7090"/>
    <w:rsid w:val="007D7D4A"/>
    <w:rsid w:val="007D7DCD"/>
    <w:rsid w:val="007E08F5"/>
    <w:rsid w:val="007E0DA0"/>
    <w:rsid w:val="007E10DB"/>
    <w:rsid w:val="007E1680"/>
    <w:rsid w:val="007E2419"/>
    <w:rsid w:val="007E26AA"/>
    <w:rsid w:val="007E2A44"/>
    <w:rsid w:val="007E2A56"/>
    <w:rsid w:val="007E2A57"/>
    <w:rsid w:val="007E2EF6"/>
    <w:rsid w:val="007E30A8"/>
    <w:rsid w:val="007E34F2"/>
    <w:rsid w:val="007E3A25"/>
    <w:rsid w:val="007E472A"/>
    <w:rsid w:val="007E4EE7"/>
    <w:rsid w:val="007E4FA7"/>
    <w:rsid w:val="007E5164"/>
    <w:rsid w:val="007E527F"/>
    <w:rsid w:val="007E54C9"/>
    <w:rsid w:val="007E5A77"/>
    <w:rsid w:val="007E650F"/>
    <w:rsid w:val="007E6F34"/>
    <w:rsid w:val="007F0B9C"/>
    <w:rsid w:val="007F0E26"/>
    <w:rsid w:val="007F140A"/>
    <w:rsid w:val="007F14D3"/>
    <w:rsid w:val="007F1CA5"/>
    <w:rsid w:val="007F26EB"/>
    <w:rsid w:val="007F2B16"/>
    <w:rsid w:val="007F2DAB"/>
    <w:rsid w:val="007F369B"/>
    <w:rsid w:val="007F3744"/>
    <w:rsid w:val="007F4229"/>
    <w:rsid w:val="007F54D4"/>
    <w:rsid w:val="007F64A3"/>
    <w:rsid w:val="007F6770"/>
    <w:rsid w:val="007F6A87"/>
    <w:rsid w:val="007F718C"/>
    <w:rsid w:val="0080019B"/>
    <w:rsid w:val="008005B7"/>
    <w:rsid w:val="00801183"/>
    <w:rsid w:val="008011DD"/>
    <w:rsid w:val="00801E8F"/>
    <w:rsid w:val="00802035"/>
    <w:rsid w:val="00802468"/>
    <w:rsid w:val="00802A93"/>
    <w:rsid w:val="00802EA7"/>
    <w:rsid w:val="00806B1C"/>
    <w:rsid w:val="00806BB4"/>
    <w:rsid w:val="008071FD"/>
    <w:rsid w:val="00807351"/>
    <w:rsid w:val="00807B0B"/>
    <w:rsid w:val="00807F90"/>
    <w:rsid w:val="00810AE6"/>
    <w:rsid w:val="00810C4B"/>
    <w:rsid w:val="00810F80"/>
    <w:rsid w:val="0081126C"/>
    <w:rsid w:val="00811813"/>
    <w:rsid w:val="00811A30"/>
    <w:rsid w:val="0081201C"/>
    <w:rsid w:val="008125B4"/>
    <w:rsid w:val="0081279C"/>
    <w:rsid w:val="00812C91"/>
    <w:rsid w:val="008133FE"/>
    <w:rsid w:val="00815C5B"/>
    <w:rsid w:val="00816C91"/>
    <w:rsid w:val="00817A9B"/>
    <w:rsid w:val="00817C09"/>
    <w:rsid w:val="00820144"/>
    <w:rsid w:val="0082066B"/>
    <w:rsid w:val="00820847"/>
    <w:rsid w:val="008221FE"/>
    <w:rsid w:val="00822C34"/>
    <w:rsid w:val="00823332"/>
    <w:rsid w:val="008255E7"/>
    <w:rsid w:val="00826245"/>
    <w:rsid w:val="0082742F"/>
    <w:rsid w:val="00827947"/>
    <w:rsid w:val="00830258"/>
    <w:rsid w:val="00831480"/>
    <w:rsid w:val="00831C09"/>
    <w:rsid w:val="0083257A"/>
    <w:rsid w:val="008326F3"/>
    <w:rsid w:val="00832E74"/>
    <w:rsid w:val="0083340E"/>
    <w:rsid w:val="008336BB"/>
    <w:rsid w:val="0083405D"/>
    <w:rsid w:val="008346BF"/>
    <w:rsid w:val="00835A15"/>
    <w:rsid w:val="00835D55"/>
    <w:rsid w:val="00835D57"/>
    <w:rsid w:val="0083633A"/>
    <w:rsid w:val="008366B3"/>
    <w:rsid w:val="00837AF9"/>
    <w:rsid w:val="00837F49"/>
    <w:rsid w:val="00840164"/>
    <w:rsid w:val="00840533"/>
    <w:rsid w:val="00840CC3"/>
    <w:rsid w:val="0084115D"/>
    <w:rsid w:val="00841326"/>
    <w:rsid w:val="00842274"/>
    <w:rsid w:val="00842722"/>
    <w:rsid w:val="00842835"/>
    <w:rsid w:val="008433BA"/>
    <w:rsid w:val="008439E9"/>
    <w:rsid w:val="00843BD3"/>
    <w:rsid w:val="00843F34"/>
    <w:rsid w:val="00844150"/>
    <w:rsid w:val="008443B5"/>
    <w:rsid w:val="0084591E"/>
    <w:rsid w:val="00845AD3"/>
    <w:rsid w:val="00845ADA"/>
    <w:rsid w:val="00846AA6"/>
    <w:rsid w:val="00846B30"/>
    <w:rsid w:val="00846B89"/>
    <w:rsid w:val="00846E84"/>
    <w:rsid w:val="00846F08"/>
    <w:rsid w:val="00850300"/>
    <w:rsid w:val="008507A8"/>
    <w:rsid w:val="00851504"/>
    <w:rsid w:val="008515AF"/>
    <w:rsid w:val="00852A00"/>
    <w:rsid w:val="008536CD"/>
    <w:rsid w:val="00853835"/>
    <w:rsid w:val="00855EBB"/>
    <w:rsid w:val="008562BF"/>
    <w:rsid w:val="008602A8"/>
    <w:rsid w:val="00860949"/>
    <w:rsid w:val="0086119B"/>
    <w:rsid w:val="008614A8"/>
    <w:rsid w:val="0086171E"/>
    <w:rsid w:val="00861A00"/>
    <w:rsid w:val="00862CE0"/>
    <w:rsid w:val="00862E9C"/>
    <w:rsid w:val="0086302D"/>
    <w:rsid w:val="00864657"/>
    <w:rsid w:val="0086466C"/>
    <w:rsid w:val="008648CF"/>
    <w:rsid w:val="00866860"/>
    <w:rsid w:val="00867A53"/>
    <w:rsid w:val="008702A5"/>
    <w:rsid w:val="008706FF"/>
    <w:rsid w:val="00871125"/>
    <w:rsid w:val="00871E06"/>
    <w:rsid w:val="00871F16"/>
    <w:rsid w:val="00872439"/>
    <w:rsid w:val="00872F5F"/>
    <w:rsid w:val="0087468A"/>
    <w:rsid w:val="0087566F"/>
    <w:rsid w:val="00875E06"/>
    <w:rsid w:val="00876505"/>
    <w:rsid w:val="00876F86"/>
    <w:rsid w:val="008775B1"/>
    <w:rsid w:val="00877D94"/>
    <w:rsid w:val="00880361"/>
    <w:rsid w:val="008807DD"/>
    <w:rsid w:val="00880B2B"/>
    <w:rsid w:val="00880B93"/>
    <w:rsid w:val="00880E28"/>
    <w:rsid w:val="00881123"/>
    <w:rsid w:val="00881FF7"/>
    <w:rsid w:val="008828F6"/>
    <w:rsid w:val="0088324E"/>
    <w:rsid w:val="00883448"/>
    <w:rsid w:val="008834DA"/>
    <w:rsid w:val="00883746"/>
    <w:rsid w:val="00883C34"/>
    <w:rsid w:val="008840A9"/>
    <w:rsid w:val="00884F2B"/>
    <w:rsid w:val="00885A41"/>
    <w:rsid w:val="00885BE1"/>
    <w:rsid w:val="00886337"/>
    <w:rsid w:val="0088648F"/>
    <w:rsid w:val="00886AEF"/>
    <w:rsid w:val="00886C70"/>
    <w:rsid w:val="0088726E"/>
    <w:rsid w:val="008879E4"/>
    <w:rsid w:val="00887B6D"/>
    <w:rsid w:val="00890374"/>
    <w:rsid w:val="008904F3"/>
    <w:rsid w:val="00890703"/>
    <w:rsid w:val="0089250C"/>
    <w:rsid w:val="008928A4"/>
    <w:rsid w:val="008933A3"/>
    <w:rsid w:val="00893B06"/>
    <w:rsid w:val="00894019"/>
    <w:rsid w:val="0089405D"/>
    <w:rsid w:val="008941A6"/>
    <w:rsid w:val="008942E8"/>
    <w:rsid w:val="00896609"/>
    <w:rsid w:val="00896B6D"/>
    <w:rsid w:val="00896C13"/>
    <w:rsid w:val="0089739A"/>
    <w:rsid w:val="008A0BF4"/>
    <w:rsid w:val="008A1C10"/>
    <w:rsid w:val="008A1D96"/>
    <w:rsid w:val="008A212F"/>
    <w:rsid w:val="008A2217"/>
    <w:rsid w:val="008A2BA9"/>
    <w:rsid w:val="008A2C31"/>
    <w:rsid w:val="008A3861"/>
    <w:rsid w:val="008A3A06"/>
    <w:rsid w:val="008A4B20"/>
    <w:rsid w:val="008A4E43"/>
    <w:rsid w:val="008A4E45"/>
    <w:rsid w:val="008A61E7"/>
    <w:rsid w:val="008A62F0"/>
    <w:rsid w:val="008A6763"/>
    <w:rsid w:val="008A7D02"/>
    <w:rsid w:val="008A7E55"/>
    <w:rsid w:val="008B042D"/>
    <w:rsid w:val="008B06B0"/>
    <w:rsid w:val="008B0E6D"/>
    <w:rsid w:val="008B1D4F"/>
    <w:rsid w:val="008B251C"/>
    <w:rsid w:val="008B279F"/>
    <w:rsid w:val="008B30F1"/>
    <w:rsid w:val="008B3AC8"/>
    <w:rsid w:val="008B4CD9"/>
    <w:rsid w:val="008B5CCB"/>
    <w:rsid w:val="008B7594"/>
    <w:rsid w:val="008C2DB9"/>
    <w:rsid w:val="008C39FC"/>
    <w:rsid w:val="008C3D2D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830"/>
    <w:rsid w:val="008D1A07"/>
    <w:rsid w:val="008D1FF3"/>
    <w:rsid w:val="008D20AE"/>
    <w:rsid w:val="008D335B"/>
    <w:rsid w:val="008D3DD9"/>
    <w:rsid w:val="008D43E5"/>
    <w:rsid w:val="008D54C8"/>
    <w:rsid w:val="008D5C4B"/>
    <w:rsid w:val="008D5FEB"/>
    <w:rsid w:val="008D60E4"/>
    <w:rsid w:val="008D6875"/>
    <w:rsid w:val="008D68FD"/>
    <w:rsid w:val="008D7B20"/>
    <w:rsid w:val="008D7C21"/>
    <w:rsid w:val="008E019D"/>
    <w:rsid w:val="008E08F9"/>
    <w:rsid w:val="008E0C85"/>
    <w:rsid w:val="008E0EAF"/>
    <w:rsid w:val="008E1379"/>
    <w:rsid w:val="008E1705"/>
    <w:rsid w:val="008E18DF"/>
    <w:rsid w:val="008E1BF3"/>
    <w:rsid w:val="008E20BC"/>
    <w:rsid w:val="008E2945"/>
    <w:rsid w:val="008E4347"/>
    <w:rsid w:val="008E446D"/>
    <w:rsid w:val="008E46A4"/>
    <w:rsid w:val="008E4961"/>
    <w:rsid w:val="008E6032"/>
    <w:rsid w:val="008E604B"/>
    <w:rsid w:val="008E6AC1"/>
    <w:rsid w:val="008F3936"/>
    <w:rsid w:val="008F3AAC"/>
    <w:rsid w:val="008F53CA"/>
    <w:rsid w:val="008F651D"/>
    <w:rsid w:val="008F6577"/>
    <w:rsid w:val="008F65BB"/>
    <w:rsid w:val="008F6D8C"/>
    <w:rsid w:val="008F7848"/>
    <w:rsid w:val="008F7B1C"/>
    <w:rsid w:val="0090020F"/>
    <w:rsid w:val="00901EA7"/>
    <w:rsid w:val="0090220B"/>
    <w:rsid w:val="0090225C"/>
    <w:rsid w:val="009029AD"/>
    <w:rsid w:val="00902E71"/>
    <w:rsid w:val="00903163"/>
    <w:rsid w:val="00903232"/>
    <w:rsid w:val="00903451"/>
    <w:rsid w:val="00904E81"/>
    <w:rsid w:val="00905D23"/>
    <w:rsid w:val="0090651B"/>
    <w:rsid w:val="00907172"/>
    <w:rsid w:val="0090773E"/>
    <w:rsid w:val="00907E60"/>
    <w:rsid w:val="009108AA"/>
    <w:rsid w:val="00910AD8"/>
    <w:rsid w:val="00910C10"/>
    <w:rsid w:val="00910F0A"/>
    <w:rsid w:val="00910F91"/>
    <w:rsid w:val="00911688"/>
    <w:rsid w:val="00911FDA"/>
    <w:rsid w:val="00912C54"/>
    <w:rsid w:val="009131B9"/>
    <w:rsid w:val="009141C2"/>
    <w:rsid w:val="00915C1B"/>
    <w:rsid w:val="00915FC0"/>
    <w:rsid w:val="009166DE"/>
    <w:rsid w:val="009169D8"/>
    <w:rsid w:val="00916A78"/>
    <w:rsid w:val="00917405"/>
    <w:rsid w:val="00917D77"/>
    <w:rsid w:val="009204C6"/>
    <w:rsid w:val="009208EF"/>
    <w:rsid w:val="00921044"/>
    <w:rsid w:val="00923374"/>
    <w:rsid w:val="00924135"/>
    <w:rsid w:val="009242A4"/>
    <w:rsid w:val="0092466B"/>
    <w:rsid w:val="00924CC9"/>
    <w:rsid w:val="00925EA4"/>
    <w:rsid w:val="00926CCE"/>
    <w:rsid w:val="009275E2"/>
    <w:rsid w:val="00927B97"/>
    <w:rsid w:val="00927FB8"/>
    <w:rsid w:val="009306BF"/>
    <w:rsid w:val="00931776"/>
    <w:rsid w:val="00933DEA"/>
    <w:rsid w:val="00934B5D"/>
    <w:rsid w:val="00934BB7"/>
    <w:rsid w:val="009352B4"/>
    <w:rsid w:val="00935AB2"/>
    <w:rsid w:val="00935F9B"/>
    <w:rsid w:val="00936D86"/>
    <w:rsid w:val="00937DF9"/>
    <w:rsid w:val="00937E2F"/>
    <w:rsid w:val="00941C31"/>
    <w:rsid w:val="00943162"/>
    <w:rsid w:val="009441CF"/>
    <w:rsid w:val="00944E8E"/>
    <w:rsid w:val="00946266"/>
    <w:rsid w:val="009462AA"/>
    <w:rsid w:val="00947C23"/>
    <w:rsid w:val="00947F1F"/>
    <w:rsid w:val="009503BC"/>
    <w:rsid w:val="00950717"/>
    <w:rsid w:val="00951293"/>
    <w:rsid w:val="00952245"/>
    <w:rsid w:val="009541AE"/>
    <w:rsid w:val="00955331"/>
    <w:rsid w:val="0095607B"/>
    <w:rsid w:val="009561DE"/>
    <w:rsid w:val="00956C43"/>
    <w:rsid w:val="00956DA1"/>
    <w:rsid w:val="009612F1"/>
    <w:rsid w:val="009618CC"/>
    <w:rsid w:val="00964000"/>
    <w:rsid w:val="00964DD5"/>
    <w:rsid w:val="00965E5F"/>
    <w:rsid w:val="00970AD0"/>
    <w:rsid w:val="00970FD6"/>
    <w:rsid w:val="00970FE3"/>
    <w:rsid w:val="009728D9"/>
    <w:rsid w:val="00972D82"/>
    <w:rsid w:val="00972FF1"/>
    <w:rsid w:val="00973543"/>
    <w:rsid w:val="009739E1"/>
    <w:rsid w:val="00974215"/>
    <w:rsid w:val="00974CC2"/>
    <w:rsid w:val="00974F9E"/>
    <w:rsid w:val="009765D9"/>
    <w:rsid w:val="0097668B"/>
    <w:rsid w:val="009767EC"/>
    <w:rsid w:val="00977527"/>
    <w:rsid w:val="009777DD"/>
    <w:rsid w:val="009778F1"/>
    <w:rsid w:val="00977B0D"/>
    <w:rsid w:val="00977BFB"/>
    <w:rsid w:val="00980155"/>
    <w:rsid w:val="0098018A"/>
    <w:rsid w:val="00980299"/>
    <w:rsid w:val="00980656"/>
    <w:rsid w:val="0098132E"/>
    <w:rsid w:val="00981717"/>
    <w:rsid w:val="00981840"/>
    <w:rsid w:val="00983319"/>
    <w:rsid w:val="009833B0"/>
    <w:rsid w:val="009839A7"/>
    <w:rsid w:val="00983C26"/>
    <w:rsid w:val="00984174"/>
    <w:rsid w:val="009841F2"/>
    <w:rsid w:val="009845BA"/>
    <w:rsid w:val="00984AAC"/>
    <w:rsid w:val="00984F3A"/>
    <w:rsid w:val="0098537F"/>
    <w:rsid w:val="00985410"/>
    <w:rsid w:val="00986093"/>
    <w:rsid w:val="009874BF"/>
    <w:rsid w:val="009879B1"/>
    <w:rsid w:val="009905E5"/>
    <w:rsid w:val="00991051"/>
    <w:rsid w:val="00991A2D"/>
    <w:rsid w:val="009921B7"/>
    <w:rsid w:val="00992D5C"/>
    <w:rsid w:val="00993A48"/>
    <w:rsid w:val="00993A52"/>
    <w:rsid w:val="00994223"/>
    <w:rsid w:val="009942DC"/>
    <w:rsid w:val="00996485"/>
    <w:rsid w:val="009971FD"/>
    <w:rsid w:val="009976F2"/>
    <w:rsid w:val="009A0888"/>
    <w:rsid w:val="009A0AF9"/>
    <w:rsid w:val="009A1013"/>
    <w:rsid w:val="009A141F"/>
    <w:rsid w:val="009A1BE5"/>
    <w:rsid w:val="009A1E7A"/>
    <w:rsid w:val="009A1EB9"/>
    <w:rsid w:val="009A3804"/>
    <w:rsid w:val="009A3A2C"/>
    <w:rsid w:val="009A3BFC"/>
    <w:rsid w:val="009A3F4E"/>
    <w:rsid w:val="009A43D9"/>
    <w:rsid w:val="009A4814"/>
    <w:rsid w:val="009A5814"/>
    <w:rsid w:val="009A5D4A"/>
    <w:rsid w:val="009A62CD"/>
    <w:rsid w:val="009A65B5"/>
    <w:rsid w:val="009A68C0"/>
    <w:rsid w:val="009A6CF0"/>
    <w:rsid w:val="009A7B65"/>
    <w:rsid w:val="009A7BBD"/>
    <w:rsid w:val="009A7DD5"/>
    <w:rsid w:val="009B0402"/>
    <w:rsid w:val="009B06C6"/>
    <w:rsid w:val="009B07C4"/>
    <w:rsid w:val="009B0CEE"/>
    <w:rsid w:val="009B1159"/>
    <w:rsid w:val="009B22E5"/>
    <w:rsid w:val="009B2DAA"/>
    <w:rsid w:val="009B31DE"/>
    <w:rsid w:val="009B4441"/>
    <w:rsid w:val="009B45F2"/>
    <w:rsid w:val="009B4AF0"/>
    <w:rsid w:val="009B5143"/>
    <w:rsid w:val="009B53A1"/>
    <w:rsid w:val="009B57CC"/>
    <w:rsid w:val="009B5F3B"/>
    <w:rsid w:val="009B6481"/>
    <w:rsid w:val="009B656E"/>
    <w:rsid w:val="009B669D"/>
    <w:rsid w:val="009B6D53"/>
    <w:rsid w:val="009B7711"/>
    <w:rsid w:val="009C0451"/>
    <w:rsid w:val="009C0EFD"/>
    <w:rsid w:val="009C0F9C"/>
    <w:rsid w:val="009C20A8"/>
    <w:rsid w:val="009C2553"/>
    <w:rsid w:val="009C30C5"/>
    <w:rsid w:val="009C3D6E"/>
    <w:rsid w:val="009C445C"/>
    <w:rsid w:val="009C46BF"/>
    <w:rsid w:val="009C489C"/>
    <w:rsid w:val="009C4C46"/>
    <w:rsid w:val="009C4FEF"/>
    <w:rsid w:val="009C55F6"/>
    <w:rsid w:val="009C63DB"/>
    <w:rsid w:val="009C6CF6"/>
    <w:rsid w:val="009D0A87"/>
    <w:rsid w:val="009D1029"/>
    <w:rsid w:val="009D10E6"/>
    <w:rsid w:val="009D2851"/>
    <w:rsid w:val="009D3715"/>
    <w:rsid w:val="009D3EB2"/>
    <w:rsid w:val="009D58A3"/>
    <w:rsid w:val="009D60D1"/>
    <w:rsid w:val="009D6501"/>
    <w:rsid w:val="009D6A2B"/>
    <w:rsid w:val="009D7B25"/>
    <w:rsid w:val="009D7DE4"/>
    <w:rsid w:val="009E0B0D"/>
    <w:rsid w:val="009E14BC"/>
    <w:rsid w:val="009E191D"/>
    <w:rsid w:val="009E19DA"/>
    <w:rsid w:val="009E1B3E"/>
    <w:rsid w:val="009E2521"/>
    <w:rsid w:val="009E2C88"/>
    <w:rsid w:val="009E2CDB"/>
    <w:rsid w:val="009E4355"/>
    <w:rsid w:val="009E4437"/>
    <w:rsid w:val="009E4528"/>
    <w:rsid w:val="009E47FA"/>
    <w:rsid w:val="009E5B21"/>
    <w:rsid w:val="009E63A7"/>
    <w:rsid w:val="009E7A94"/>
    <w:rsid w:val="009F00F9"/>
    <w:rsid w:val="009F1706"/>
    <w:rsid w:val="009F2276"/>
    <w:rsid w:val="009F39DA"/>
    <w:rsid w:val="009F4596"/>
    <w:rsid w:val="009F490D"/>
    <w:rsid w:val="009F4ED3"/>
    <w:rsid w:val="009F5156"/>
    <w:rsid w:val="009F526E"/>
    <w:rsid w:val="009F57C2"/>
    <w:rsid w:val="009F5BF9"/>
    <w:rsid w:val="00A00B3E"/>
    <w:rsid w:val="00A013F1"/>
    <w:rsid w:val="00A0180D"/>
    <w:rsid w:val="00A02877"/>
    <w:rsid w:val="00A033D9"/>
    <w:rsid w:val="00A038F5"/>
    <w:rsid w:val="00A0405D"/>
    <w:rsid w:val="00A04FBB"/>
    <w:rsid w:val="00A05163"/>
    <w:rsid w:val="00A05D28"/>
    <w:rsid w:val="00A10FE8"/>
    <w:rsid w:val="00A1122F"/>
    <w:rsid w:val="00A125F5"/>
    <w:rsid w:val="00A12836"/>
    <w:rsid w:val="00A129AC"/>
    <w:rsid w:val="00A12F13"/>
    <w:rsid w:val="00A13274"/>
    <w:rsid w:val="00A13720"/>
    <w:rsid w:val="00A13EDA"/>
    <w:rsid w:val="00A142D9"/>
    <w:rsid w:val="00A15C08"/>
    <w:rsid w:val="00A15CD0"/>
    <w:rsid w:val="00A16467"/>
    <w:rsid w:val="00A16703"/>
    <w:rsid w:val="00A168B2"/>
    <w:rsid w:val="00A17274"/>
    <w:rsid w:val="00A17519"/>
    <w:rsid w:val="00A20712"/>
    <w:rsid w:val="00A2086C"/>
    <w:rsid w:val="00A20CDF"/>
    <w:rsid w:val="00A22149"/>
    <w:rsid w:val="00A222E7"/>
    <w:rsid w:val="00A22B7D"/>
    <w:rsid w:val="00A22BD4"/>
    <w:rsid w:val="00A23382"/>
    <w:rsid w:val="00A239AA"/>
    <w:rsid w:val="00A24350"/>
    <w:rsid w:val="00A24A17"/>
    <w:rsid w:val="00A25DD1"/>
    <w:rsid w:val="00A2657B"/>
    <w:rsid w:val="00A26A68"/>
    <w:rsid w:val="00A277FE"/>
    <w:rsid w:val="00A27B9E"/>
    <w:rsid w:val="00A27C4E"/>
    <w:rsid w:val="00A30CDC"/>
    <w:rsid w:val="00A3128B"/>
    <w:rsid w:val="00A3195C"/>
    <w:rsid w:val="00A31AF7"/>
    <w:rsid w:val="00A32112"/>
    <w:rsid w:val="00A32A59"/>
    <w:rsid w:val="00A33340"/>
    <w:rsid w:val="00A33CE4"/>
    <w:rsid w:val="00A342A8"/>
    <w:rsid w:val="00A35068"/>
    <w:rsid w:val="00A3532E"/>
    <w:rsid w:val="00A3532F"/>
    <w:rsid w:val="00A35716"/>
    <w:rsid w:val="00A35820"/>
    <w:rsid w:val="00A35C80"/>
    <w:rsid w:val="00A40168"/>
    <w:rsid w:val="00A4065A"/>
    <w:rsid w:val="00A40CEE"/>
    <w:rsid w:val="00A4157F"/>
    <w:rsid w:val="00A41890"/>
    <w:rsid w:val="00A426CC"/>
    <w:rsid w:val="00A433B8"/>
    <w:rsid w:val="00A44012"/>
    <w:rsid w:val="00A44BEA"/>
    <w:rsid w:val="00A453E3"/>
    <w:rsid w:val="00A45A29"/>
    <w:rsid w:val="00A45CFE"/>
    <w:rsid w:val="00A45DEE"/>
    <w:rsid w:val="00A466FB"/>
    <w:rsid w:val="00A50DB1"/>
    <w:rsid w:val="00A51492"/>
    <w:rsid w:val="00A517F9"/>
    <w:rsid w:val="00A518BB"/>
    <w:rsid w:val="00A520A6"/>
    <w:rsid w:val="00A522B6"/>
    <w:rsid w:val="00A527A5"/>
    <w:rsid w:val="00A52A8A"/>
    <w:rsid w:val="00A539BC"/>
    <w:rsid w:val="00A54818"/>
    <w:rsid w:val="00A552F9"/>
    <w:rsid w:val="00A55511"/>
    <w:rsid w:val="00A55F1A"/>
    <w:rsid w:val="00A568D1"/>
    <w:rsid w:val="00A56C68"/>
    <w:rsid w:val="00A56F07"/>
    <w:rsid w:val="00A57545"/>
    <w:rsid w:val="00A575A6"/>
    <w:rsid w:val="00A60FC7"/>
    <w:rsid w:val="00A614E9"/>
    <w:rsid w:val="00A61F68"/>
    <w:rsid w:val="00A61FFC"/>
    <w:rsid w:val="00A62CF6"/>
    <w:rsid w:val="00A63784"/>
    <w:rsid w:val="00A64D14"/>
    <w:rsid w:val="00A65978"/>
    <w:rsid w:val="00A66A81"/>
    <w:rsid w:val="00A66C05"/>
    <w:rsid w:val="00A66DC1"/>
    <w:rsid w:val="00A66EAB"/>
    <w:rsid w:val="00A66F2C"/>
    <w:rsid w:val="00A676D2"/>
    <w:rsid w:val="00A70987"/>
    <w:rsid w:val="00A70D22"/>
    <w:rsid w:val="00A71925"/>
    <w:rsid w:val="00A71CA0"/>
    <w:rsid w:val="00A71CA6"/>
    <w:rsid w:val="00A72584"/>
    <w:rsid w:val="00A73099"/>
    <w:rsid w:val="00A736D4"/>
    <w:rsid w:val="00A73AAB"/>
    <w:rsid w:val="00A74541"/>
    <w:rsid w:val="00A75783"/>
    <w:rsid w:val="00A75937"/>
    <w:rsid w:val="00A75C13"/>
    <w:rsid w:val="00A76090"/>
    <w:rsid w:val="00A762BF"/>
    <w:rsid w:val="00A76741"/>
    <w:rsid w:val="00A7684D"/>
    <w:rsid w:val="00A76B73"/>
    <w:rsid w:val="00A76EA5"/>
    <w:rsid w:val="00A7721D"/>
    <w:rsid w:val="00A77AB4"/>
    <w:rsid w:val="00A804EB"/>
    <w:rsid w:val="00A80BA9"/>
    <w:rsid w:val="00A814CE"/>
    <w:rsid w:val="00A8159B"/>
    <w:rsid w:val="00A82691"/>
    <w:rsid w:val="00A82980"/>
    <w:rsid w:val="00A82EBF"/>
    <w:rsid w:val="00A840C8"/>
    <w:rsid w:val="00A8528E"/>
    <w:rsid w:val="00A87167"/>
    <w:rsid w:val="00A9039C"/>
    <w:rsid w:val="00A9124F"/>
    <w:rsid w:val="00A92199"/>
    <w:rsid w:val="00A92328"/>
    <w:rsid w:val="00A9248C"/>
    <w:rsid w:val="00A934EC"/>
    <w:rsid w:val="00A94331"/>
    <w:rsid w:val="00A946E6"/>
    <w:rsid w:val="00A96A05"/>
    <w:rsid w:val="00A96C17"/>
    <w:rsid w:val="00A976FE"/>
    <w:rsid w:val="00AA0D0B"/>
    <w:rsid w:val="00AA143C"/>
    <w:rsid w:val="00AA20A8"/>
    <w:rsid w:val="00AA22E6"/>
    <w:rsid w:val="00AA2A8A"/>
    <w:rsid w:val="00AA2B1C"/>
    <w:rsid w:val="00AA3A89"/>
    <w:rsid w:val="00AA4C84"/>
    <w:rsid w:val="00AA5689"/>
    <w:rsid w:val="00AA685E"/>
    <w:rsid w:val="00AA7431"/>
    <w:rsid w:val="00AA7E43"/>
    <w:rsid w:val="00AA7F6A"/>
    <w:rsid w:val="00AB046A"/>
    <w:rsid w:val="00AB05F5"/>
    <w:rsid w:val="00AB0816"/>
    <w:rsid w:val="00AB1C37"/>
    <w:rsid w:val="00AB243C"/>
    <w:rsid w:val="00AB26C6"/>
    <w:rsid w:val="00AB2EF5"/>
    <w:rsid w:val="00AB3A62"/>
    <w:rsid w:val="00AB3B4F"/>
    <w:rsid w:val="00AB4437"/>
    <w:rsid w:val="00AB456A"/>
    <w:rsid w:val="00AB58EE"/>
    <w:rsid w:val="00AB7960"/>
    <w:rsid w:val="00AB7A1F"/>
    <w:rsid w:val="00AB7B3B"/>
    <w:rsid w:val="00AC20D3"/>
    <w:rsid w:val="00AC212E"/>
    <w:rsid w:val="00AC213F"/>
    <w:rsid w:val="00AC262C"/>
    <w:rsid w:val="00AC2AE9"/>
    <w:rsid w:val="00AC2C8F"/>
    <w:rsid w:val="00AC332D"/>
    <w:rsid w:val="00AC34A7"/>
    <w:rsid w:val="00AC408B"/>
    <w:rsid w:val="00AC4C22"/>
    <w:rsid w:val="00AC581E"/>
    <w:rsid w:val="00AC6034"/>
    <w:rsid w:val="00AC60C5"/>
    <w:rsid w:val="00AC77FB"/>
    <w:rsid w:val="00AD0184"/>
    <w:rsid w:val="00AD09CB"/>
    <w:rsid w:val="00AD0A84"/>
    <w:rsid w:val="00AD172D"/>
    <w:rsid w:val="00AD3333"/>
    <w:rsid w:val="00AD40BA"/>
    <w:rsid w:val="00AD591A"/>
    <w:rsid w:val="00AD75E2"/>
    <w:rsid w:val="00AE0ACE"/>
    <w:rsid w:val="00AE0E64"/>
    <w:rsid w:val="00AE1C4C"/>
    <w:rsid w:val="00AE1C56"/>
    <w:rsid w:val="00AE3704"/>
    <w:rsid w:val="00AE41F7"/>
    <w:rsid w:val="00AE440A"/>
    <w:rsid w:val="00AE4875"/>
    <w:rsid w:val="00AE4ACF"/>
    <w:rsid w:val="00AE755A"/>
    <w:rsid w:val="00AE784D"/>
    <w:rsid w:val="00AF00B6"/>
    <w:rsid w:val="00AF0D7C"/>
    <w:rsid w:val="00AF1330"/>
    <w:rsid w:val="00AF1385"/>
    <w:rsid w:val="00AF169D"/>
    <w:rsid w:val="00AF1AC9"/>
    <w:rsid w:val="00AF1B39"/>
    <w:rsid w:val="00AF2022"/>
    <w:rsid w:val="00AF2079"/>
    <w:rsid w:val="00AF30F2"/>
    <w:rsid w:val="00AF3122"/>
    <w:rsid w:val="00AF35B8"/>
    <w:rsid w:val="00AF3D6E"/>
    <w:rsid w:val="00AF4446"/>
    <w:rsid w:val="00AF57C6"/>
    <w:rsid w:val="00AF70A7"/>
    <w:rsid w:val="00B005BB"/>
    <w:rsid w:val="00B00854"/>
    <w:rsid w:val="00B0098D"/>
    <w:rsid w:val="00B00B4D"/>
    <w:rsid w:val="00B019EB"/>
    <w:rsid w:val="00B01C5B"/>
    <w:rsid w:val="00B01FAA"/>
    <w:rsid w:val="00B02512"/>
    <w:rsid w:val="00B02723"/>
    <w:rsid w:val="00B02B39"/>
    <w:rsid w:val="00B045A4"/>
    <w:rsid w:val="00B046A2"/>
    <w:rsid w:val="00B04FCF"/>
    <w:rsid w:val="00B051A9"/>
    <w:rsid w:val="00B06561"/>
    <w:rsid w:val="00B067C5"/>
    <w:rsid w:val="00B07548"/>
    <w:rsid w:val="00B0770A"/>
    <w:rsid w:val="00B10160"/>
    <w:rsid w:val="00B10E91"/>
    <w:rsid w:val="00B11F3A"/>
    <w:rsid w:val="00B127D1"/>
    <w:rsid w:val="00B12858"/>
    <w:rsid w:val="00B128B5"/>
    <w:rsid w:val="00B12A1B"/>
    <w:rsid w:val="00B13540"/>
    <w:rsid w:val="00B137DC"/>
    <w:rsid w:val="00B13820"/>
    <w:rsid w:val="00B13C05"/>
    <w:rsid w:val="00B14066"/>
    <w:rsid w:val="00B1589D"/>
    <w:rsid w:val="00B15C00"/>
    <w:rsid w:val="00B16883"/>
    <w:rsid w:val="00B17233"/>
    <w:rsid w:val="00B172B0"/>
    <w:rsid w:val="00B1746B"/>
    <w:rsid w:val="00B1765C"/>
    <w:rsid w:val="00B203C1"/>
    <w:rsid w:val="00B20604"/>
    <w:rsid w:val="00B2063C"/>
    <w:rsid w:val="00B20B5A"/>
    <w:rsid w:val="00B20C71"/>
    <w:rsid w:val="00B2319B"/>
    <w:rsid w:val="00B2327B"/>
    <w:rsid w:val="00B23605"/>
    <w:rsid w:val="00B23C45"/>
    <w:rsid w:val="00B24023"/>
    <w:rsid w:val="00B245B1"/>
    <w:rsid w:val="00B261E9"/>
    <w:rsid w:val="00B26321"/>
    <w:rsid w:val="00B26C59"/>
    <w:rsid w:val="00B27691"/>
    <w:rsid w:val="00B27DAB"/>
    <w:rsid w:val="00B30FF2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36027"/>
    <w:rsid w:val="00B366DD"/>
    <w:rsid w:val="00B378EF"/>
    <w:rsid w:val="00B400A3"/>
    <w:rsid w:val="00B405A9"/>
    <w:rsid w:val="00B414C7"/>
    <w:rsid w:val="00B42581"/>
    <w:rsid w:val="00B42F2F"/>
    <w:rsid w:val="00B43CB0"/>
    <w:rsid w:val="00B43FEE"/>
    <w:rsid w:val="00B46255"/>
    <w:rsid w:val="00B46784"/>
    <w:rsid w:val="00B46920"/>
    <w:rsid w:val="00B47716"/>
    <w:rsid w:val="00B4799F"/>
    <w:rsid w:val="00B47C7C"/>
    <w:rsid w:val="00B50620"/>
    <w:rsid w:val="00B50AC6"/>
    <w:rsid w:val="00B50E6B"/>
    <w:rsid w:val="00B51046"/>
    <w:rsid w:val="00B51F51"/>
    <w:rsid w:val="00B52392"/>
    <w:rsid w:val="00B527A7"/>
    <w:rsid w:val="00B52806"/>
    <w:rsid w:val="00B53D3E"/>
    <w:rsid w:val="00B54CC4"/>
    <w:rsid w:val="00B550B7"/>
    <w:rsid w:val="00B55DCF"/>
    <w:rsid w:val="00B56D2F"/>
    <w:rsid w:val="00B56E26"/>
    <w:rsid w:val="00B57085"/>
    <w:rsid w:val="00B57285"/>
    <w:rsid w:val="00B577B1"/>
    <w:rsid w:val="00B57BD3"/>
    <w:rsid w:val="00B57C71"/>
    <w:rsid w:val="00B622C8"/>
    <w:rsid w:val="00B62EAC"/>
    <w:rsid w:val="00B63990"/>
    <w:rsid w:val="00B643D4"/>
    <w:rsid w:val="00B6509A"/>
    <w:rsid w:val="00B660D4"/>
    <w:rsid w:val="00B6676F"/>
    <w:rsid w:val="00B6738E"/>
    <w:rsid w:val="00B700A0"/>
    <w:rsid w:val="00B70B70"/>
    <w:rsid w:val="00B70D80"/>
    <w:rsid w:val="00B71410"/>
    <w:rsid w:val="00B72DC1"/>
    <w:rsid w:val="00B72E94"/>
    <w:rsid w:val="00B7485C"/>
    <w:rsid w:val="00B75523"/>
    <w:rsid w:val="00B75D38"/>
    <w:rsid w:val="00B76701"/>
    <w:rsid w:val="00B76A8A"/>
    <w:rsid w:val="00B8113B"/>
    <w:rsid w:val="00B81718"/>
    <w:rsid w:val="00B81AF1"/>
    <w:rsid w:val="00B8253B"/>
    <w:rsid w:val="00B82885"/>
    <w:rsid w:val="00B82BBD"/>
    <w:rsid w:val="00B82C24"/>
    <w:rsid w:val="00B838A9"/>
    <w:rsid w:val="00B83F74"/>
    <w:rsid w:val="00B84608"/>
    <w:rsid w:val="00B84FBA"/>
    <w:rsid w:val="00B85477"/>
    <w:rsid w:val="00B85745"/>
    <w:rsid w:val="00B86123"/>
    <w:rsid w:val="00B86397"/>
    <w:rsid w:val="00B86B33"/>
    <w:rsid w:val="00B87497"/>
    <w:rsid w:val="00B90881"/>
    <w:rsid w:val="00B90FB5"/>
    <w:rsid w:val="00B9387E"/>
    <w:rsid w:val="00B93B02"/>
    <w:rsid w:val="00B93FA9"/>
    <w:rsid w:val="00B9429B"/>
    <w:rsid w:val="00B95FEF"/>
    <w:rsid w:val="00B9744D"/>
    <w:rsid w:val="00B975B7"/>
    <w:rsid w:val="00B9797A"/>
    <w:rsid w:val="00BA0026"/>
    <w:rsid w:val="00BA06A3"/>
    <w:rsid w:val="00BA0BC6"/>
    <w:rsid w:val="00BA29F1"/>
    <w:rsid w:val="00BA30A2"/>
    <w:rsid w:val="00BA4052"/>
    <w:rsid w:val="00BA405F"/>
    <w:rsid w:val="00BA533D"/>
    <w:rsid w:val="00BA5C26"/>
    <w:rsid w:val="00BA6171"/>
    <w:rsid w:val="00BA621C"/>
    <w:rsid w:val="00BA633A"/>
    <w:rsid w:val="00BA7A7D"/>
    <w:rsid w:val="00BA7B37"/>
    <w:rsid w:val="00BA7F55"/>
    <w:rsid w:val="00BB1160"/>
    <w:rsid w:val="00BB1B04"/>
    <w:rsid w:val="00BB2941"/>
    <w:rsid w:val="00BB2C4B"/>
    <w:rsid w:val="00BB3168"/>
    <w:rsid w:val="00BB39E9"/>
    <w:rsid w:val="00BB3A8F"/>
    <w:rsid w:val="00BB3DE6"/>
    <w:rsid w:val="00BB494E"/>
    <w:rsid w:val="00BB511D"/>
    <w:rsid w:val="00BB57D9"/>
    <w:rsid w:val="00BB5AD0"/>
    <w:rsid w:val="00BB60A2"/>
    <w:rsid w:val="00BB78EF"/>
    <w:rsid w:val="00BC06CF"/>
    <w:rsid w:val="00BC16A1"/>
    <w:rsid w:val="00BC2000"/>
    <w:rsid w:val="00BC2293"/>
    <w:rsid w:val="00BC2726"/>
    <w:rsid w:val="00BC2E1D"/>
    <w:rsid w:val="00BC2FF6"/>
    <w:rsid w:val="00BC3A0A"/>
    <w:rsid w:val="00BC3F97"/>
    <w:rsid w:val="00BC4490"/>
    <w:rsid w:val="00BC4D96"/>
    <w:rsid w:val="00BC5761"/>
    <w:rsid w:val="00BC69A0"/>
    <w:rsid w:val="00BC7700"/>
    <w:rsid w:val="00BC7B20"/>
    <w:rsid w:val="00BC7C14"/>
    <w:rsid w:val="00BC7E27"/>
    <w:rsid w:val="00BD0B9D"/>
    <w:rsid w:val="00BD176C"/>
    <w:rsid w:val="00BD23A1"/>
    <w:rsid w:val="00BD294E"/>
    <w:rsid w:val="00BD2EF8"/>
    <w:rsid w:val="00BD4399"/>
    <w:rsid w:val="00BD46E5"/>
    <w:rsid w:val="00BD50AF"/>
    <w:rsid w:val="00BD544E"/>
    <w:rsid w:val="00BD56F8"/>
    <w:rsid w:val="00BD62EC"/>
    <w:rsid w:val="00BD6A57"/>
    <w:rsid w:val="00BD6C28"/>
    <w:rsid w:val="00BD6FD7"/>
    <w:rsid w:val="00BD6FE6"/>
    <w:rsid w:val="00BD700B"/>
    <w:rsid w:val="00BD74D9"/>
    <w:rsid w:val="00BD77E4"/>
    <w:rsid w:val="00BE0012"/>
    <w:rsid w:val="00BE099E"/>
    <w:rsid w:val="00BE18D0"/>
    <w:rsid w:val="00BE20D8"/>
    <w:rsid w:val="00BE297F"/>
    <w:rsid w:val="00BE3E61"/>
    <w:rsid w:val="00BE44BB"/>
    <w:rsid w:val="00BE5B7B"/>
    <w:rsid w:val="00BE6C58"/>
    <w:rsid w:val="00BE7C17"/>
    <w:rsid w:val="00BF0319"/>
    <w:rsid w:val="00BF0E12"/>
    <w:rsid w:val="00BF1ADB"/>
    <w:rsid w:val="00BF1EB5"/>
    <w:rsid w:val="00BF2D2A"/>
    <w:rsid w:val="00BF4C40"/>
    <w:rsid w:val="00BF4DAB"/>
    <w:rsid w:val="00BF4EE3"/>
    <w:rsid w:val="00BF4EF6"/>
    <w:rsid w:val="00BF65D1"/>
    <w:rsid w:val="00BF6BE1"/>
    <w:rsid w:val="00BF754A"/>
    <w:rsid w:val="00BF7986"/>
    <w:rsid w:val="00BF7A92"/>
    <w:rsid w:val="00C01CA8"/>
    <w:rsid w:val="00C02E55"/>
    <w:rsid w:val="00C035A4"/>
    <w:rsid w:val="00C048EA"/>
    <w:rsid w:val="00C04A37"/>
    <w:rsid w:val="00C05891"/>
    <w:rsid w:val="00C06107"/>
    <w:rsid w:val="00C07295"/>
    <w:rsid w:val="00C07ACD"/>
    <w:rsid w:val="00C07BC1"/>
    <w:rsid w:val="00C07CE3"/>
    <w:rsid w:val="00C10989"/>
    <w:rsid w:val="00C10BB5"/>
    <w:rsid w:val="00C110A7"/>
    <w:rsid w:val="00C110CF"/>
    <w:rsid w:val="00C11E83"/>
    <w:rsid w:val="00C11EAA"/>
    <w:rsid w:val="00C12EAE"/>
    <w:rsid w:val="00C13761"/>
    <w:rsid w:val="00C138B5"/>
    <w:rsid w:val="00C14021"/>
    <w:rsid w:val="00C1461A"/>
    <w:rsid w:val="00C14B7D"/>
    <w:rsid w:val="00C14F61"/>
    <w:rsid w:val="00C151F7"/>
    <w:rsid w:val="00C15344"/>
    <w:rsid w:val="00C16305"/>
    <w:rsid w:val="00C16E73"/>
    <w:rsid w:val="00C1796D"/>
    <w:rsid w:val="00C200BF"/>
    <w:rsid w:val="00C20275"/>
    <w:rsid w:val="00C20817"/>
    <w:rsid w:val="00C20D60"/>
    <w:rsid w:val="00C20DFA"/>
    <w:rsid w:val="00C2103E"/>
    <w:rsid w:val="00C212CF"/>
    <w:rsid w:val="00C23142"/>
    <w:rsid w:val="00C23BDF"/>
    <w:rsid w:val="00C26B6F"/>
    <w:rsid w:val="00C27753"/>
    <w:rsid w:val="00C3053D"/>
    <w:rsid w:val="00C3115A"/>
    <w:rsid w:val="00C3146C"/>
    <w:rsid w:val="00C31B47"/>
    <w:rsid w:val="00C320E0"/>
    <w:rsid w:val="00C332EB"/>
    <w:rsid w:val="00C342B0"/>
    <w:rsid w:val="00C349E9"/>
    <w:rsid w:val="00C34B36"/>
    <w:rsid w:val="00C35328"/>
    <w:rsid w:val="00C35496"/>
    <w:rsid w:val="00C35900"/>
    <w:rsid w:val="00C36596"/>
    <w:rsid w:val="00C3664C"/>
    <w:rsid w:val="00C36CFF"/>
    <w:rsid w:val="00C36DAF"/>
    <w:rsid w:val="00C371AD"/>
    <w:rsid w:val="00C37E1C"/>
    <w:rsid w:val="00C4007B"/>
    <w:rsid w:val="00C40162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627D"/>
    <w:rsid w:val="00C46905"/>
    <w:rsid w:val="00C4745B"/>
    <w:rsid w:val="00C47498"/>
    <w:rsid w:val="00C50021"/>
    <w:rsid w:val="00C500FF"/>
    <w:rsid w:val="00C510DB"/>
    <w:rsid w:val="00C511E2"/>
    <w:rsid w:val="00C51DB8"/>
    <w:rsid w:val="00C521D6"/>
    <w:rsid w:val="00C52910"/>
    <w:rsid w:val="00C540D1"/>
    <w:rsid w:val="00C54626"/>
    <w:rsid w:val="00C566C2"/>
    <w:rsid w:val="00C5672A"/>
    <w:rsid w:val="00C57A6B"/>
    <w:rsid w:val="00C6038C"/>
    <w:rsid w:val="00C60FFA"/>
    <w:rsid w:val="00C6136A"/>
    <w:rsid w:val="00C641A3"/>
    <w:rsid w:val="00C641F8"/>
    <w:rsid w:val="00C64290"/>
    <w:rsid w:val="00C645B2"/>
    <w:rsid w:val="00C64A4B"/>
    <w:rsid w:val="00C64C82"/>
    <w:rsid w:val="00C6590F"/>
    <w:rsid w:val="00C65F4B"/>
    <w:rsid w:val="00C66430"/>
    <w:rsid w:val="00C66FFB"/>
    <w:rsid w:val="00C671F0"/>
    <w:rsid w:val="00C67C8C"/>
    <w:rsid w:val="00C70375"/>
    <w:rsid w:val="00C7053C"/>
    <w:rsid w:val="00C712B7"/>
    <w:rsid w:val="00C71704"/>
    <w:rsid w:val="00C722EC"/>
    <w:rsid w:val="00C72921"/>
    <w:rsid w:val="00C733B8"/>
    <w:rsid w:val="00C73874"/>
    <w:rsid w:val="00C73AF9"/>
    <w:rsid w:val="00C73E83"/>
    <w:rsid w:val="00C74050"/>
    <w:rsid w:val="00C741D9"/>
    <w:rsid w:val="00C74764"/>
    <w:rsid w:val="00C74E71"/>
    <w:rsid w:val="00C75F7C"/>
    <w:rsid w:val="00C760F0"/>
    <w:rsid w:val="00C761B3"/>
    <w:rsid w:val="00C76A88"/>
    <w:rsid w:val="00C76F1B"/>
    <w:rsid w:val="00C77A24"/>
    <w:rsid w:val="00C77E5C"/>
    <w:rsid w:val="00C81C04"/>
    <w:rsid w:val="00C81D1F"/>
    <w:rsid w:val="00C83BFB"/>
    <w:rsid w:val="00C84328"/>
    <w:rsid w:val="00C8490E"/>
    <w:rsid w:val="00C84DCE"/>
    <w:rsid w:val="00C84FAA"/>
    <w:rsid w:val="00C851B0"/>
    <w:rsid w:val="00C857F9"/>
    <w:rsid w:val="00C85878"/>
    <w:rsid w:val="00C85F6E"/>
    <w:rsid w:val="00C85FFE"/>
    <w:rsid w:val="00C8667F"/>
    <w:rsid w:val="00C86A32"/>
    <w:rsid w:val="00C86D45"/>
    <w:rsid w:val="00C86EFA"/>
    <w:rsid w:val="00C877A8"/>
    <w:rsid w:val="00C87A31"/>
    <w:rsid w:val="00C924E2"/>
    <w:rsid w:val="00C92838"/>
    <w:rsid w:val="00C94FED"/>
    <w:rsid w:val="00C954E7"/>
    <w:rsid w:val="00C95B1C"/>
    <w:rsid w:val="00C96A4B"/>
    <w:rsid w:val="00C97479"/>
    <w:rsid w:val="00CA0ACE"/>
    <w:rsid w:val="00CA173A"/>
    <w:rsid w:val="00CA1972"/>
    <w:rsid w:val="00CA2274"/>
    <w:rsid w:val="00CA2589"/>
    <w:rsid w:val="00CA2BF4"/>
    <w:rsid w:val="00CA30E4"/>
    <w:rsid w:val="00CA42D1"/>
    <w:rsid w:val="00CA4970"/>
    <w:rsid w:val="00CA5708"/>
    <w:rsid w:val="00CA5A2A"/>
    <w:rsid w:val="00CA6762"/>
    <w:rsid w:val="00CA7244"/>
    <w:rsid w:val="00CA79F6"/>
    <w:rsid w:val="00CB09BA"/>
    <w:rsid w:val="00CB0C03"/>
    <w:rsid w:val="00CB1B50"/>
    <w:rsid w:val="00CB234D"/>
    <w:rsid w:val="00CB3441"/>
    <w:rsid w:val="00CB3F4E"/>
    <w:rsid w:val="00CB414D"/>
    <w:rsid w:val="00CB432E"/>
    <w:rsid w:val="00CB4BDB"/>
    <w:rsid w:val="00CB5887"/>
    <w:rsid w:val="00CC0334"/>
    <w:rsid w:val="00CC07AB"/>
    <w:rsid w:val="00CC092C"/>
    <w:rsid w:val="00CC0D61"/>
    <w:rsid w:val="00CC1557"/>
    <w:rsid w:val="00CC24A6"/>
    <w:rsid w:val="00CC3292"/>
    <w:rsid w:val="00CC370C"/>
    <w:rsid w:val="00CC438E"/>
    <w:rsid w:val="00CC46B9"/>
    <w:rsid w:val="00CC59D4"/>
    <w:rsid w:val="00CC5B39"/>
    <w:rsid w:val="00CC6351"/>
    <w:rsid w:val="00CC6C00"/>
    <w:rsid w:val="00CC6E51"/>
    <w:rsid w:val="00CC6F37"/>
    <w:rsid w:val="00CC76DF"/>
    <w:rsid w:val="00CC7F3B"/>
    <w:rsid w:val="00CD0785"/>
    <w:rsid w:val="00CD1E69"/>
    <w:rsid w:val="00CD2D1D"/>
    <w:rsid w:val="00CD2E8B"/>
    <w:rsid w:val="00CD38E4"/>
    <w:rsid w:val="00CD440B"/>
    <w:rsid w:val="00CD4443"/>
    <w:rsid w:val="00CD4826"/>
    <w:rsid w:val="00CD5D66"/>
    <w:rsid w:val="00CD6328"/>
    <w:rsid w:val="00CD75D6"/>
    <w:rsid w:val="00CD7A49"/>
    <w:rsid w:val="00CD7BEB"/>
    <w:rsid w:val="00CE02C1"/>
    <w:rsid w:val="00CE1FC5"/>
    <w:rsid w:val="00CE2109"/>
    <w:rsid w:val="00CE2FF9"/>
    <w:rsid w:val="00CE308D"/>
    <w:rsid w:val="00CE31D4"/>
    <w:rsid w:val="00CE3ED8"/>
    <w:rsid w:val="00CE4120"/>
    <w:rsid w:val="00CE4254"/>
    <w:rsid w:val="00CE42A4"/>
    <w:rsid w:val="00CE4DAB"/>
    <w:rsid w:val="00CE4EEE"/>
    <w:rsid w:val="00CE6500"/>
    <w:rsid w:val="00CE74E7"/>
    <w:rsid w:val="00CE7E3D"/>
    <w:rsid w:val="00CF0FBC"/>
    <w:rsid w:val="00CF1305"/>
    <w:rsid w:val="00CF3FD6"/>
    <w:rsid w:val="00CF4003"/>
    <w:rsid w:val="00CF4635"/>
    <w:rsid w:val="00CF5345"/>
    <w:rsid w:val="00CF59A7"/>
    <w:rsid w:val="00CF5DD0"/>
    <w:rsid w:val="00CF7B53"/>
    <w:rsid w:val="00CF7D38"/>
    <w:rsid w:val="00D0078C"/>
    <w:rsid w:val="00D00B09"/>
    <w:rsid w:val="00D021B7"/>
    <w:rsid w:val="00D027CA"/>
    <w:rsid w:val="00D02A73"/>
    <w:rsid w:val="00D02F8C"/>
    <w:rsid w:val="00D0334A"/>
    <w:rsid w:val="00D039D8"/>
    <w:rsid w:val="00D03C5E"/>
    <w:rsid w:val="00D03E38"/>
    <w:rsid w:val="00D045D8"/>
    <w:rsid w:val="00D053E6"/>
    <w:rsid w:val="00D057ED"/>
    <w:rsid w:val="00D059A3"/>
    <w:rsid w:val="00D05DC6"/>
    <w:rsid w:val="00D06007"/>
    <w:rsid w:val="00D0660E"/>
    <w:rsid w:val="00D06DC0"/>
    <w:rsid w:val="00D076CE"/>
    <w:rsid w:val="00D108C3"/>
    <w:rsid w:val="00D10A96"/>
    <w:rsid w:val="00D111CD"/>
    <w:rsid w:val="00D11830"/>
    <w:rsid w:val="00D120C1"/>
    <w:rsid w:val="00D14D7D"/>
    <w:rsid w:val="00D1570B"/>
    <w:rsid w:val="00D15C4E"/>
    <w:rsid w:val="00D164F9"/>
    <w:rsid w:val="00D20E5E"/>
    <w:rsid w:val="00D217C5"/>
    <w:rsid w:val="00D226BB"/>
    <w:rsid w:val="00D2272D"/>
    <w:rsid w:val="00D24E0C"/>
    <w:rsid w:val="00D25A91"/>
    <w:rsid w:val="00D260E7"/>
    <w:rsid w:val="00D26701"/>
    <w:rsid w:val="00D269EF"/>
    <w:rsid w:val="00D26EBD"/>
    <w:rsid w:val="00D27036"/>
    <w:rsid w:val="00D27FC2"/>
    <w:rsid w:val="00D31617"/>
    <w:rsid w:val="00D32A88"/>
    <w:rsid w:val="00D332B7"/>
    <w:rsid w:val="00D3336D"/>
    <w:rsid w:val="00D33646"/>
    <w:rsid w:val="00D34402"/>
    <w:rsid w:val="00D34CC6"/>
    <w:rsid w:val="00D34FB1"/>
    <w:rsid w:val="00D3584B"/>
    <w:rsid w:val="00D36B5C"/>
    <w:rsid w:val="00D36DC3"/>
    <w:rsid w:val="00D3768D"/>
    <w:rsid w:val="00D40DA5"/>
    <w:rsid w:val="00D4124D"/>
    <w:rsid w:val="00D4178E"/>
    <w:rsid w:val="00D42557"/>
    <w:rsid w:val="00D4280E"/>
    <w:rsid w:val="00D443DA"/>
    <w:rsid w:val="00D45316"/>
    <w:rsid w:val="00D45792"/>
    <w:rsid w:val="00D45C15"/>
    <w:rsid w:val="00D466CF"/>
    <w:rsid w:val="00D46A5D"/>
    <w:rsid w:val="00D4705F"/>
    <w:rsid w:val="00D47075"/>
    <w:rsid w:val="00D473A5"/>
    <w:rsid w:val="00D47E52"/>
    <w:rsid w:val="00D51BA0"/>
    <w:rsid w:val="00D53C52"/>
    <w:rsid w:val="00D53EAD"/>
    <w:rsid w:val="00D5481A"/>
    <w:rsid w:val="00D548CA"/>
    <w:rsid w:val="00D55899"/>
    <w:rsid w:val="00D575EA"/>
    <w:rsid w:val="00D57905"/>
    <w:rsid w:val="00D60AAC"/>
    <w:rsid w:val="00D62013"/>
    <w:rsid w:val="00D62311"/>
    <w:rsid w:val="00D626BC"/>
    <w:rsid w:val="00D63C81"/>
    <w:rsid w:val="00D64E32"/>
    <w:rsid w:val="00D65769"/>
    <w:rsid w:val="00D657F6"/>
    <w:rsid w:val="00D660E1"/>
    <w:rsid w:val="00D66AE5"/>
    <w:rsid w:val="00D66EAF"/>
    <w:rsid w:val="00D672A7"/>
    <w:rsid w:val="00D67DAF"/>
    <w:rsid w:val="00D67F41"/>
    <w:rsid w:val="00D705D8"/>
    <w:rsid w:val="00D71B53"/>
    <w:rsid w:val="00D71C75"/>
    <w:rsid w:val="00D723DB"/>
    <w:rsid w:val="00D74269"/>
    <w:rsid w:val="00D74B4A"/>
    <w:rsid w:val="00D751E3"/>
    <w:rsid w:val="00D753C7"/>
    <w:rsid w:val="00D75569"/>
    <w:rsid w:val="00D75A51"/>
    <w:rsid w:val="00D76A93"/>
    <w:rsid w:val="00D7710C"/>
    <w:rsid w:val="00D7729A"/>
    <w:rsid w:val="00D7749C"/>
    <w:rsid w:val="00D8145C"/>
    <w:rsid w:val="00D819D7"/>
    <w:rsid w:val="00D81A79"/>
    <w:rsid w:val="00D81B66"/>
    <w:rsid w:val="00D83248"/>
    <w:rsid w:val="00D83E5D"/>
    <w:rsid w:val="00D86600"/>
    <w:rsid w:val="00D8673B"/>
    <w:rsid w:val="00D86838"/>
    <w:rsid w:val="00D901D8"/>
    <w:rsid w:val="00D907B4"/>
    <w:rsid w:val="00D911E1"/>
    <w:rsid w:val="00D917E9"/>
    <w:rsid w:val="00D9215F"/>
    <w:rsid w:val="00D92E60"/>
    <w:rsid w:val="00D93C14"/>
    <w:rsid w:val="00D9430D"/>
    <w:rsid w:val="00D949E6"/>
    <w:rsid w:val="00D94A23"/>
    <w:rsid w:val="00D95787"/>
    <w:rsid w:val="00D95B07"/>
    <w:rsid w:val="00D95C8F"/>
    <w:rsid w:val="00D95E57"/>
    <w:rsid w:val="00D966EC"/>
    <w:rsid w:val="00D97B5E"/>
    <w:rsid w:val="00DA0F23"/>
    <w:rsid w:val="00DA166C"/>
    <w:rsid w:val="00DA1B7B"/>
    <w:rsid w:val="00DA1F22"/>
    <w:rsid w:val="00DA2EB9"/>
    <w:rsid w:val="00DA44E8"/>
    <w:rsid w:val="00DA4B66"/>
    <w:rsid w:val="00DA5064"/>
    <w:rsid w:val="00DA5A5D"/>
    <w:rsid w:val="00DA5EE4"/>
    <w:rsid w:val="00DA6ED9"/>
    <w:rsid w:val="00DA72D2"/>
    <w:rsid w:val="00DA76D0"/>
    <w:rsid w:val="00DA7D12"/>
    <w:rsid w:val="00DB07AA"/>
    <w:rsid w:val="00DB0B7D"/>
    <w:rsid w:val="00DB102D"/>
    <w:rsid w:val="00DB3459"/>
    <w:rsid w:val="00DB45C1"/>
    <w:rsid w:val="00DB4736"/>
    <w:rsid w:val="00DB4D31"/>
    <w:rsid w:val="00DB4FA7"/>
    <w:rsid w:val="00DB6279"/>
    <w:rsid w:val="00DB7751"/>
    <w:rsid w:val="00DB7B20"/>
    <w:rsid w:val="00DB7D88"/>
    <w:rsid w:val="00DC00E0"/>
    <w:rsid w:val="00DC075C"/>
    <w:rsid w:val="00DC1474"/>
    <w:rsid w:val="00DC1B0E"/>
    <w:rsid w:val="00DC28A2"/>
    <w:rsid w:val="00DC3059"/>
    <w:rsid w:val="00DC3523"/>
    <w:rsid w:val="00DC3E9C"/>
    <w:rsid w:val="00DC44A8"/>
    <w:rsid w:val="00DC456E"/>
    <w:rsid w:val="00DC4616"/>
    <w:rsid w:val="00DC4F1A"/>
    <w:rsid w:val="00DC5562"/>
    <w:rsid w:val="00DC66A9"/>
    <w:rsid w:val="00DC6BD2"/>
    <w:rsid w:val="00DC7817"/>
    <w:rsid w:val="00DC7ABD"/>
    <w:rsid w:val="00DC7DC1"/>
    <w:rsid w:val="00DD0C2F"/>
    <w:rsid w:val="00DD0E56"/>
    <w:rsid w:val="00DD1E28"/>
    <w:rsid w:val="00DD2431"/>
    <w:rsid w:val="00DD29DF"/>
    <w:rsid w:val="00DD2D04"/>
    <w:rsid w:val="00DD42F3"/>
    <w:rsid w:val="00DD437E"/>
    <w:rsid w:val="00DD4CC3"/>
    <w:rsid w:val="00DD5748"/>
    <w:rsid w:val="00DD5758"/>
    <w:rsid w:val="00DD57F6"/>
    <w:rsid w:val="00DE0961"/>
    <w:rsid w:val="00DE1B38"/>
    <w:rsid w:val="00DE1E8F"/>
    <w:rsid w:val="00DE25EF"/>
    <w:rsid w:val="00DE29E0"/>
    <w:rsid w:val="00DE2F24"/>
    <w:rsid w:val="00DE31BB"/>
    <w:rsid w:val="00DE3363"/>
    <w:rsid w:val="00DE3940"/>
    <w:rsid w:val="00DE40B8"/>
    <w:rsid w:val="00DE4467"/>
    <w:rsid w:val="00DE5065"/>
    <w:rsid w:val="00DE57EF"/>
    <w:rsid w:val="00DE6734"/>
    <w:rsid w:val="00DE797A"/>
    <w:rsid w:val="00DE7A9F"/>
    <w:rsid w:val="00DE7CD7"/>
    <w:rsid w:val="00DF12E6"/>
    <w:rsid w:val="00DF13FF"/>
    <w:rsid w:val="00DF2CDB"/>
    <w:rsid w:val="00DF3C58"/>
    <w:rsid w:val="00DF3C88"/>
    <w:rsid w:val="00DF4A61"/>
    <w:rsid w:val="00DF4E77"/>
    <w:rsid w:val="00DF64E2"/>
    <w:rsid w:val="00DF6B4C"/>
    <w:rsid w:val="00DF6E5A"/>
    <w:rsid w:val="00DF748B"/>
    <w:rsid w:val="00DF7566"/>
    <w:rsid w:val="00DF7BA7"/>
    <w:rsid w:val="00E005B1"/>
    <w:rsid w:val="00E00A31"/>
    <w:rsid w:val="00E00CD3"/>
    <w:rsid w:val="00E0154C"/>
    <w:rsid w:val="00E01977"/>
    <w:rsid w:val="00E02438"/>
    <w:rsid w:val="00E025A5"/>
    <w:rsid w:val="00E027BA"/>
    <w:rsid w:val="00E0290F"/>
    <w:rsid w:val="00E03376"/>
    <w:rsid w:val="00E03DA1"/>
    <w:rsid w:val="00E0473A"/>
    <w:rsid w:val="00E05580"/>
    <w:rsid w:val="00E057FC"/>
    <w:rsid w:val="00E067EA"/>
    <w:rsid w:val="00E06E03"/>
    <w:rsid w:val="00E0723D"/>
    <w:rsid w:val="00E11563"/>
    <w:rsid w:val="00E117A3"/>
    <w:rsid w:val="00E13194"/>
    <w:rsid w:val="00E13619"/>
    <w:rsid w:val="00E13A20"/>
    <w:rsid w:val="00E13BC1"/>
    <w:rsid w:val="00E1465E"/>
    <w:rsid w:val="00E151B1"/>
    <w:rsid w:val="00E1561D"/>
    <w:rsid w:val="00E162B1"/>
    <w:rsid w:val="00E16AB2"/>
    <w:rsid w:val="00E16DEA"/>
    <w:rsid w:val="00E178AF"/>
    <w:rsid w:val="00E20743"/>
    <w:rsid w:val="00E20CCD"/>
    <w:rsid w:val="00E20CEA"/>
    <w:rsid w:val="00E20D4C"/>
    <w:rsid w:val="00E21181"/>
    <w:rsid w:val="00E2126D"/>
    <w:rsid w:val="00E22075"/>
    <w:rsid w:val="00E220C0"/>
    <w:rsid w:val="00E222A5"/>
    <w:rsid w:val="00E22AB3"/>
    <w:rsid w:val="00E23BAC"/>
    <w:rsid w:val="00E23F8A"/>
    <w:rsid w:val="00E2474A"/>
    <w:rsid w:val="00E24BD0"/>
    <w:rsid w:val="00E24D11"/>
    <w:rsid w:val="00E24DD5"/>
    <w:rsid w:val="00E25373"/>
    <w:rsid w:val="00E265F2"/>
    <w:rsid w:val="00E26843"/>
    <w:rsid w:val="00E2729B"/>
    <w:rsid w:val="00E2789D"/>
    <w:rsid w:val="00E27EE6"/>
    <w:rsid w:val="00E32D78"/>
    <w:rsid w:val="00E338A9"/>
    <w:rsid w:val="00E342AF"/>
    <w:rsid w:val="00E35125"/>
    <w:rsid w:val="00E36132"/>
    <w:rsid w:val="00E3679D"/>
    <w:rsid w:val="00E37822"/>
    <w:rsid w:val="00E406AA"/>
    <w:rsid w:val="00E4088D"/>
    <w:rsid w:val="00E4099D"/>
    <w:rsid w:val="00E40AC6"/>
    <w:rsid w:val="00E41A8A"/>
    <w:rsid w:val="00E4257A"/>
    <w:rsid w:val="00E42A47"/>
    <w:rsid w:val="00E42B72"/>
    <w:rsid w:val="00E42CAF"/>
    <w:rsid w:val="00E438C8"/>
    <w:rsid w:val="00E445D7"/>
    <w:rsid w:val="00E45392"/>
    <w:rsid w:val="00E45C57"/>
    <w:rsid w:val="00E468A1"/>
    <w:rsid w:val="00E4783E"/>
    <w:rsid w:val="00E47C82"/>
    <w:rsid w:val="00E5027A"/>
    <w:rsid w:val="00E504D4"/>
    <w:rsid w:val="00E506C4"/>
    <w:rsid w:val="00E51A20"/>
    <w:rsid w:val="00E51EC3"/>
    <w:rsid w:val="00E5242E"/>
    <w:rsid w:val="00E52469"/>
    <w:rsid w:val="00E533D2"/>
    <w:rsid w:val="00E5474C"/>
    <w:rsid w:val="00E559CA"/>
    <w:rsid w:val="00E55DBB"/>
    <w:rsid w:val="00E56518"/>
    <w:rsid w:val="00E5704A"/>
    <w:rsid w:val="00E57A1B"/>
    <w:rsid w:val="00E6004B"/>
    <w:rsid w:val="00E60CE0"/>
    <w:rsid w:val="00E61721"/>
    <w:rsid w:val="00E61929"/>
    <w:rsid w:val="00E61C9C"/>
    <w:rsid w:val="00E61F74"/>
    <w:rsid w:val="00E61FD1"/>
    <w:rsid w:val="00E62A34"/>
    <w:rsid w:val="00E642CA"/>
    <w:rsid w:val="00E64444"/>
    <w:rsid w:val="00E6465A"/>
    <w:rsid w:val="00E64C6C"/>
    <w:rsid w:val="00E6571B"/>
    <w:rsid w:val="00E658BD"/>
    <w:rsid w:val="00E66566"/>
    <w:rsid w:val="00E66735"/>
    <w:rsid w:val="00E66C26"/>
    <w:rsid w:val="00E67506"/>
    <w:rsid w:val="00E70EC1"/>
    <w:rsid w:val="00E7123C"/>
    <w:rsid w:val="00E71801"/>
    <w:rsid w:val="00E72398"/>
    <w:rsid w:val="00E7265E"/>
    <w:rsid w:val="00E7295A"/>
    <w:rsid w:val="00E72E8B"/>
    <w:rsid w:val="00E73426"/>
    <w:rsid w:val="00E7457F"/>
    <w:rsid w:val="00E74863"/>
    <w:rsid w:val="00E749F7"/>
    <w:rsid w:val="00E75337"/>
    <w:rsid w:val="00E75A3C"/>
    <w:rsid w:val="00E75DC8"/>
    <w:rsid w:val="00E76009"/>
    <w:rsid w:val="00E76E48"/>
    <w:rsid w:val="00E77C40"/>
    <w:rsid w:val="00E8013B"/>
    <w:rsid w:val="00E806C8"/>
    <w:rsid w:val="00E80A77"/>
    <w:rsid w:val="00E81F99"/>
    <w:rsid w:val="00E8359D"/>
    <w:rsid w:val="00E83ED2"/>
    <w:rsid w:val="00E84109"/>
    <w:rsid w:val="00E8455F"/>
    <w:rsid w:val="00E847D2"/>
    <w:rsid w:val="00E84BBF"/>
    <w:rsid w:val="00E84C26"/>
    <w:rsid w:val="00E85396"/>
    <w:rsid w:val="00E85DB0"/>
    <w:rsid w:val="00E85F28"/>
    <w:rsid w:val="00E9082D"/>
    <w:rsid w:val="00E90C10"/>
    <w:rsid w:val="00E91278"/>
    <w:rsid w:val="00E913FF"/>
    <w:rsid w:val="00E9168A"/>
    <w:rsid w:val="00E91B26"/>
    <w:rsid w:val="00E9258C"/>
    <w:rsid w:val="00E927A9"/>
    <w:rsid w:val="00E92FF2"/>
    <w:rsid w:val="00E93A8C"/>
    <w:rsid w:val="00E9496E"/>
    <w:rsid w:val="00E94F6A"/>
    <w:rsid w:val="00E957D2"/>
    <w:rsid w:val="00E958F5"/>
    <w:rsid w:val="00E95906"/>
    <w:rsid w:val="00EA102F"/>
    <w:rsid w:val="00EA117F"/>
    <w:rsid w:val="00EA18CC"/>
    <w:rsid w:val="00EA1B34"/>
    <w:rsid w:val="00EA3A2E"/>
    <w:rsid w:val="00EA40EF"/>
    <w:rsid w:val="00EA48A9"/>
    <w:rsid w:val="00EA5A3C"/>
    <w:rsid w:val="00EA6F0C"/>
    <w:rsid w:val="00EA7B7B"/>
    <w:rsid w:val="00EB00AC"/>
    <w:rsid w:val="00EB165E"/>
    <w:rsid w:val="00EB1844"/>
    <w:rsid w:val="00EB1AEC"/>
    <w:rsid w:val="00EB1B69"/>
    <w:rsid w:val="00EB1C12"/>
    <w:rsid w:val="00EB1C52"/>
    <w:rsid w:val="00EB1D9A"/>
    <w:rsid w:val="00EB1E50"/>
    <w:rsid w:val="00EB1E82"/>
    <w:rsid w:val="00EB206F"/>
    <w:rsid w:val="00EB252C"/>
    <w:rsid w:val="00EB273A"/>
    <w:rsid w:val="00EB2771"/>
    <w:rsid w:val="00EB2CD0"/>
    <w:rsid w:val="00EB3971"/>
    <w:rsid w:val="00EB5169"/>
    <w:rsid w:val="00EB5216"/>
    <w:rsid w:val="00EB5833"/>
    <w:rsid w:val="00EB6EB9"/>
    <w:rsid w:val="00EB7108"/>
    <w:rsid w:val="00EC0993"/>
    <w:rsid w:val="00EC0B45"/>
    <w:rsid w:val="00EC12AA"/>
    <w:rsid w:val="00EC1EE6"/>
    <w:rsid w:val="00EC1FC7"/>
    <w:rsid w:val="00EC33D5"/>
    <w:rsid w:val="00EC47CA"/>
    <w:rsid w:val="00EC4DD0"/>
    <w:rsid w:val="00EC5443"/>
    <w:rsid w:val="00EC54F9"/>
    <w:rsid w:val="00EC5BB3"/>
    <w:rsid w:val="00EC5E74"/>
    <w:rsid w:val="00EC6921"/>
    <w:rsid w:val="00EC6E64"/>
    <w:rsid w:val="00EC71AB"/>
    <w:rsid w:val="00ED09E5"/>
    <w:rsid w:val="00ED0B84"/>
    <w:rsid w:val="00ED1505"/>
    <w:rsid w:val="00ED19F5"/>
    <w:rsid w:val="00ED1A3F"/>
    <w:rsid w:val="00ED1E6D"/>
    <w:rsid w:val="00ED26BB"/>
    <w:rsid w:val="00ED2E99"/>
    <w:rsid w:val="00ED30D8"/>
    <w:rsid w:val="00ED3277"/>
    <w:rsid w:val="00ED3659"/>
    <w:rsid w:val="00ED3CCA"/>
    <w:rsid w:val="00ED423C"/>
    <w:rsid w:val="00ED469C"/>
    <w:rsid w:val="00ED6465"/>
    <w:rsid w:val="00ED7626"/>
    <w:rsid w:val="00EE0C8A"/>
    <w:rsid w:val="00EE1EB9"/>
    <w:rsid w:val="00EE3486"/>
    <w:rsid w:val="00EE3588"/>
    <w:rsid w:val="00EE47B4"/>
    <w:rsid w:val="00EE4962"/>
    <w:rsid w:val="00EE56A5"/>
    <w:rsid w:val="00EE6B4D"/>
    <w:rsid w:val="00EE6BF6"/>
    <w:rsid w:val="00EE797E"/>
    <w:rsid w:val="00EF0708"/>
    <w:rsid w:val="00EF1DE4"/>
    <w:rsid w:val="00EF2A05"/>
    <w:rsid w:val="00EF2E34"/>
    <w:rsid w:val="00EF2FA9"/>
    <w:rsid w:val="00EF3BAC"/>
    <w:rsid w:val="00EF3D47"/>
    <w:rsid w:val="00EF43CF"/>
    <w:rsid w:val="00EF4959"/>
    <w:rsid w:val="00EF66EE"/>
    <w:rsid w:val="00EF68B0"/>
    <w:rsid w:val="00EF6AC5"/>
    <w:rsid w:val="00EF6BCE"/>
    <w:rsid w:val="00EF6EC3"/>
    <w:rsid w:val="00EF7894"/>
    <w:rsid w:val="00EF7EB6"/>
    <w:rsid w:val="00F001B0"/>
    <w:rsid w:val="00F00BE5"/>
    <w:rsid w:val="00F01326"/>
    <w:rsid w:val="00F01671"/>
    <w:rsid w:val="00F01B6C"/>
    <w:rsid w:val="00F01C8A"/>
    <w:rsid w:val="00F02F8B"/>
    <w:rsid w:val="00F03C79"/>
    <w:rsid w:val="00F050ED"/>
    <w:rsid w:val="00F0608C"/>
    <w:rsid w:val="00F0613E"/>
    <w:rsid w:val="00F10000"/>
    <w:rsid w:val="00F1020C"/>
    <w:rsid w:val="00F10708"/>
    <w:rsid w:val="00F1133F"/>
    <w:rsid w:val="00F129C0"/>
    <w:rsid w:val="00F13460"/>
    <w:rsid w:val="00F148CD"/>
    <w:rsid w:val="00F15928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288"/>
    <w:rsid w:val="00F21C9B"/>
    <w:rsid w:val="00F22718"/>
    <w:rsid w:val="00F2336D"/>
    <w:rsid w:val="00F2350A"/>
    <w:rsid w:val="00F25D44"/>
    <w:rsid w:val="00F27068"/>
    <w:rsid w:val="00F278A6"/>
    <w:rsid w:val="00F278E0"/>
    <w:rsid w:val="00F27E32"/>
    <w:rsid w:val="00F30087"/>
    <w:rsid w:val="00F301E5"/>
    <w:rsid w:val="00F3091A"/>
    <w:rsid w:val="00F31186"/>
    <w:rsid w:val="00F311A8"/>
    <w:rsid w:val="00F31A90"/>
    <w:rsid w:val="00F33FFA"/>
    <w:rsid w:val="00F343E6"/>
    <w:rsid w:val="00F3440A"/>
    <w:rsid w:val="00F357F8"/>
    <w:rsid w:val="00F35867"/>
    <w:rsid w:val="00F37688"/>
    <w:rsid w:val="00F37916"/>
    <w:rsid w:val="00F379A4"/>
    <w:rsid w:val="00F37B85"/>
    <w:rsid w:val="00F41B17"/>
    <w:rsid w:val="00F41FC1"/>
    <w:rsid w:val="00F425CE"/>
    <w:rsid w:val="00F4345E"/>
    <w:rsid w:val="00F43AC9"/>
    <w:rsid w:val="00F4425A"/>
    <w:rsid w:val="00F45811"/>
    <w:rsid w:val="00F46CA5"/>
    <w:rsid w:val="00F46D8A"/>
    <w:rsid w:val="00F46E2C"/>
    <w:rsid w:val="00F4731A"/>
    <w:rsid w:val="00F51543"/>
    <w:rsid w:val="00F51B4C"/>
    <w:rsid w:val="00F51F81"/>
    <w:rsid w:val="00F5263D"/>
    <w:rsid w:val="00F52E32"/>
    <w:rsid w:val="00F535C9"/>
    <w:rsid w:val="00F537FB"/>
    <w:rsid w:val="00F53A4C"/>
    <w:rsid w:val="00F53A58"/>
    <w:rsid w:val="00F5477F"/>
    <w:rsid w:val="00F54B4C"/>
    <w:rsid w:val="00F558C8"/>
    <w:rsid w:val="00F56538"/>
    <w:rsid w:val="00F56934"/>
    <w:rsid w:val="00F5727F"/>
    <w:rsid w:val="00F574C8"/>
    <w:rsid w:val="00F57CD1"/>
    <w:rsid w:val="00F607A1"/>
    <w:rsid w:val="00F609CC"/>
    <w:rsid w:val="00F62A9E"/>
    <w:rsid w:val="00F65669"/>
    <w:rsid w:val="00F65881"/>
    <w:rsid w:val="00F65C5A"/>
    <w:rsid w:val="00F663B4"/>
    <w:rsid w:val="00F6651D"/>
    <w:rsid w:val="00F6687F"/>
    <w:rsid w:val="00F66CF0"/>
    <w:rsid w:val="00F66EC6"/>
    <w:rsid w:val="00F670B4"/>
    <w:rsid w:val="00F70603"/>
    <w:rsid w:val="00F7218C"/>
    <w:rsid w:val="00F729FD"/>
    <w:rsid w:val="00F72CF2"/>
    <w:rsid w:val="00F73226"/>
    <w:rsid w:val="00F7324F"/>
    <w:rsid w:val="00F73C4D"/>
    <w:rsid w:val="00F73DD2"/>
    <w:rsid w:val="00F74C80"/>
    <w:rsid w:val="00F74E39"/>
    <w:rsid w:val="00F754D8"/>
    <w:rsid w:val="00F75B27"/>
    <w:rsid w:val="00F75DC8"/>
    <w:rsid w:val="00F76375"/>
    <w:rsid w:val="00F77F4A"/>
    <w:rsid w:val="00F81790"/>
    <w:rsid w:val="00F82948"/>
    <w:rsid w:val="00F8323C"/>
    <w:rsid w:val="00F833B3"/>
    <w:rsid w:val="00F83AD9"/>
    <w:rsid w:val="00F83B43"/>
    <w:rsid w:val="00F8490B"/>
    <w:rsid w:val="00F85004"/>
    <w:rsid w:val="00F864BF"/>
    <w:rsid w:val="00F86C4D"/>
    <w:rsid w:val="00F87C0F"/>
    <w:rsid w:val="00F87ED1"/>
    <w:rsid w:val="00F91162"/>
    <w:rsid w:val="00F91593"/>
    <w:rsid w:val="00F91D97"/>
    <w:rsid w:val="00F93CED"/>
    <w:rsid w:val="00F93FE8"/>
    <w:rsid w:val="00F94990"/>
    <w:rsid w:val="00F95713"/>
    <w:rsid w:val="00F960D5"/>
    <w:rsid w:val="00F960F9"/>
    <w:rsid w:val="00F975B5"/>
    <w:rsid w:val="00F97B95"/>
    <w:rsid w:val="00FA11D9"/>
    <w:rsid w:val="00FA19E1"/>
    <w:rsid w:val="00FA1D44"/>
    <w:rsid w:val="00FA2A98"/>
    <w:rsid w:val="00FA2D17"/>
    <w:rsid w:val="00FA2DF5"/>
    <w:rsid w:val="00FA2E56"/>
    <w:rsid w:val="00FA5BA6"/>
    <w:rsid w:val="00FA5C67"/>
    <w:rsid w:val="00FA63E5"/>
    <w:rsid w:val="00FA6C29"/>
    <w:rsid w:val="00FA6F5C"/>
    <w:rsid w:val="00FA76AE"/>
    <w:rsid w:val="00FB05B9"/>
    <w:rsid w:val="00FB098C"/>
    <w:rsid w:val="00FB1E2E"/>
    <w:rsid w:val="00FB212C"/>
    <w:rsid w:val="00FB21F7"/>
    <w:rsid w:val="00FB23EB"/>
    <w:rsid w:val="00FB2DEA"/>
    <w:rsid w:val="00FB4AAB"/>
    <w:rsid w:val="00FB4BA4"/>
    <w:rsid w:val="00FB4E5F"/>
    <w:rsid w:val="00FB5E50"/>
    <w:rsid w:val="00FB6690"/>
    <w:rsid w:val="00FB7ED3"/>
    <w:rsid w:val="00FC10C5"/>
    <w:rsid w:val="00FC2959"/>
    <w:rsid w:val="00FC2D91"/>
    <w:rsid w:val="00FC30A3"/>
    <w:rsid w:val="00FC3164"/>
    <w:rsid w:val="00FC3F33"/>
    <w:rsid w:val="00FC4043"/>
    <w:rsid w:val="00FC4488"/>
    <w:rsid w:val="00FC4710"/>
    <w:rsid w:val="00FC47EA"/>
    <w:rsid w:val="00FC4D34"/>
    <w:rsid w:val="00FC531B"/>
    <w:rsid w:val="00FC5994"/>
    <w:rsid w:val="00FC61F5"/>
    <w:rsid w:val="00FC66C2"/>
    <w:rsid w:val="00FC6F6A"/>
    <w:rsid w:val="00FD05EE"/>
    <w:rsid w:val="00FD077A"/>
    <w:rsid w:val="00FD08AF"/>
    <w:rsid w:val="00FD0FA6"/>
    <w:rsid w:val="00FD1F55"/>
    <w:rsid w:val="00FD2298"/>
    <w:rsid w:val="00FD2801"/>
    <w:rsid w:val="00FD3253"/>
    <w:rsid w:val="00FD54F3"/>
    <w:rsid w:val="00FD60ED"/>
    <w:rsid w:val="00FD621A"/>
    <w:rsid w:val="00FD621C"/>
    <w:rsid w:val="00FD655B"/>
    <w:rsid w:val="00FD6941"/>
    <w:rsid w:val="00FD6EDC"/>
    <w:rsid w:val="00FD7C5D"/>
    <w:rsid w:val="00FE061C"/>
    <w:rsid w:val="00FE13DE"/>
    <w:rsid w:val="00FE1D7F"/>
    <w:rsid w:val="00FE1DA2"/>
    <w:rsid w:val="00FE230D"/>
    <w:rsid w:val="00FE24F7"/>
    <w:rsid w:val="00FE2CDB"/>
    <w:rsid w:val="00FE3CEE"/>
    <w:rsid w:val="00FE4339"/>
    <w:rsid w:val="00FE5747"/>
    <w:rsid w:val="00FE5EA6"/>
    <w:rsid w:val="00FE6169"/>
    <w:rsid w:val="00FE6A14"/>
    <w:rsid w:val="00FE6E09"/>
    <w:rsid w:val="00FE7302"/>
    <w:rsid w:val="00FE74EF"/>
    <w:rsid w:val="00FF06AE"/>
    <w:rsid w:val="00FF0BFE"/>
    <w:rsid w:val="00FF13F8"/>
    <w:rsid w:val="00FF1621"/>
    <w:rsid w:val="00FF1E74"/>
    <w:rsid w:val="00FF2E47"/>
    <w:rsid w:val="00FF3BEB"/>
    <w:rsid w:val="00FF4154"/>
    <w:rsid w:val="00FF4C21"/>
    <w:rsid w:val="00FF5B02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4097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178AF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next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  <w:style w:type="paragraph" w:customStyle="1" w:styleId="TtolAnnex1">
    <w:name w:val="Títol Annex 1"/>
    <w:basedOn w:val="Heading1"/>
    <w:next w:val="Normal"/>
    <w:qFormat/>
    <w:rsid w:val="00A33CE4"/>
    <w:pPr>
      <w:numPr>
        <w:ilvl w:val="0"/>
        <w:numId w:val="36"/>
      </w:numPr>
      <w:spacing w:before="120" w:after="120" w:line="240" w:lineRule="auto"/>
    </w:pPr>
    <w:rPr>
      <w:sz w:val="32"/>
    </w:rPr>
  </w:style>
  <w:style w:type="paragraph" w:customStyle="1" w:styleId="TtolAnnex2">
    <w:name w:val="Títol Annex 2"/>
    <w:basedOn w:val="TtolAnnex1"/>
    <w:qFormat/>
    <w:rsid w:val="00A33CE4"/>
    <w:pPr>
      <w:numPr>
        <w:ilvl w:val="1"/>
      </w:numPr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10.xml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eader" Target="header11.xml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footer" Target="footer8.xml"/><Relationship Id="rId86" Type="http://schemas.openxmlformats.org/officeDocument/2006/relationships/image" Target="media/image5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2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sv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jpe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eader" Target="header13.xm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8512</TotalTime>
  <Pages>97</Pages>
  <Words>18187</Words>
  <Characters>103667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121611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3251</cp:revision>
  <dcterms:created xsi:type="dcterms:W3CDTF">2022-03-22T18:06:00Z</dcterms:created>
  <dcterms:modified xsi:type="dcterms:W3CDTF">2022-07-11T13:50:00Z</dcterms:modified>
</cp:coreProperties>
</file>