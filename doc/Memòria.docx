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2479D0" w14:textId="46E55D4A" w:rsidR="00BA4052" w:rsidRDefault="00BA4052" w:rsidP="008C6AAF">
      <w:pPr>
        <w:pStyle w:val="BodyTex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60491C17" wp14:editId="51BEA543">
                <wp:simplePos x="3446980" y="91440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412750" cy="427990"/>
                <wp:effectExtent l="0" t="0" r="6350" b="10160"/>
                <wp:wrapSquare wrapText="bothSides"/>
                <wp:docPr id="3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2750" cy="427990"/>
                          <a:chOff x="0" y="0"/>
                          <a:chExt cx="650" cy="674"/>
                        </a:xfrm>
                      </wpg:grpSpPr>
                      <wps:wsp>
                        <wps:cNvPr id="4" name="docshape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50" cy="650"/>
                          </a:xfrm>
                          <a:custGeom>
                            <a:avLst/>
                            <a:gdLst>
                              <a:gd name="T0" fmla="*/ 325 w 650"/>
                              <a:gd name="T1" fmla="*/ 0 h 650"/>
                              <a:gd name="T2" fmla="*/ 250 w 650"/>
                              <a:gd name="T3" fmla="*/ 9 h 650"/>
                              <a:gd name="T4" fmla="*/ 182 w 650"/>
                              <a:gd name="T5" fmla="*/ 33 h 650"/>
                              <a:gd name="T6" fmla="*/ 122 w 650"/>
                              <a:gd name="T7" fmla="*/ 71 h 650"/>
                              <a:gd name="T8" fmla="*/ 71 w 650"/>
                              <a:gd name="T9" fmla="*/ 122 h 650"/>
                              <a:gd name="T10" fmla="*/ 33 w 650"/>
                              <a:gd name="T11" fmla="*/ 182 h 650"/>
                              <a:gd name="T12" fmla="*/ 9 w 650"/>
                              <a:gd name="T13" fmla="*/ 250 h 650"/>
                              <a:gd name="T14" fmla="*/ 0 w 650"/>
                              <a:gd name="T15" fmla="*/ 325 h 650"/>
                              <a:gd name="T16" fmla="*/ 9 w 650"/>
                              <a:gd name="T17" fmla="*/ 399 h 650"/>
                              <a:gd name="T18" fmla="*/ 33 w 650"/>
                              <a:gd name="T19" fmla="*/ 468 h 650"/>
                              <a:gd name="T20" fmla="*/ 71 w 650"/>
                              <a:gd name="T21" fmla="*/ 528 h 650"/>
                              <a:gd name="T22" fmla="*/ 122 w 650"/>
                              <a:gd name="T23" fmla="*/ 579 h 650"/>
                              <a:gd name="T24" fmla="*/ 182 w 650"/>
                              <a:gd name="T25" fmla="*/ 617 h 650"/>
                              <a:gd name="T26" fmla="*/ 250 w 650"/>
                              <a:gd name="T27" fmla="*/ 641 h 650"/>
                              <a:gd name="T28" fmla="*/ 325 w 650"/>
                              <a:gd name="T29" fmla="*/ 650 h 650"/>
                              <a:gd name="T30" fmla="*/ 399 w 650"/>
                              <a:gd name="T31" fmla="*/ 641 h 650"/>
                              <a:gd name="T32" fmla="*/ 468 w 650"/>
                              <a:gd name="T33" fmla="*/ 617 h 650"/>
                              <a:gd name="T34" fmla="*/ 528 w 650"/>
                              <a:gd name="T35" fmla="*/ 579 h 650"/>
                              <a:gd name="T36" fmla="*/ 579 w 650"/>
                              <a:gd name="T37" fmla="*/ 528 h 650"/>
                              <a:gd name="T38" fmla="*/ 617 w 650"/>
                              <a:gd name="T39" fmla="*/ 468 h 650"/>
                              <a:gd name="T40" fmla="*/ 641 w 650"/>
                              <a:gd name="T41" fmla="*/ 399 h 650"/>
                              <a:gd name="T42" fmla="*/ 650 w 650"/>
                              <a:gd name="T43" fmla="*/ 325 h 650"/>
                              <a:gd name="T44" fmla="*/ 641 w 650"/>
                              <a:gd name="T45" fmla="*/ 250 h 650"/>
                              <a:gd name="T46" fmla="*/ 617 w 650"/>
                              <a:gd name="T47" fmla="*/ 182 h 650"/>
                              <a:gd name="T48" fmla="*/ 579 w 650"/>
                              <a:gd name="T49" fmla="*/ 122 h 650"/>
                              <a:gd name="T50" fmla="*/ 528 w 650"/>
                              <a:gd name="T51" fmla="*/ 71 h 650"/>
                              <a:gd name="T52" fmla="*/ 468 w 650"/>
                              <a:gd name="T53" fmla="*/ 33 h 650"/>
                              <a:gd name="T54" fmla="*/ 399 w 650"/>
                              <a:gd name="T55" fmla="*/ 9 h 650"/>
                              <a:gd name="T56" fmla="*/ 325 w 650"/>
                              <a:gd name="T57" fmla="*/ 0 h 6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650" h="650">
                                <a:moveTo>
                                  <a:pt x="325" y="0"/>
                                </a:moveTo>
                                <a:lnTo>
                                  <a:pt x="250" y="9"/>
                                </a:lnTo>
                                <a:lnTo>
                                  <a:pt x="182" y="33"/>
                                </a:lnTo>
                                <a:lnTo>
                                  <a:pt x="122" y="71"/>
                                </a:lnTo>
                                <a:lnTo>
                                  <a:pt x="71" y="122"/>
                                </a:lnTo>
                                <a:lnTo>
                                  <a:pt x="33" y="182"/>
                                </a:lnTo>
                                <a:lnTo>
                                  <a:pt x="9" y="250"/>
                                </a:lnTo>
                                <a:lnTo>
                                  <a:pt x="0" y="325"/>
                                </a:lnTo>
                                <a:lnTo>
                                  <a:pt x="9" y="399"/>
                                </a:lnTo>
                                <a:lnTo>
                                  <a:pt x="33" y="468"/>
                                </a:lnTo>
                                <a:lnTo>
                                  <a:pt x="71" y="528"/>
                                </a:lnTo>
                                <a:lnTo>
                                  <a:pt x="122" y="579"/>
                                </a:lnTo>
                                <a:lnTo>
                                  <a:pt x="182" y="617"/>
                                </a:lnTo>
                                <a:lnTo>
                                  <a:pt x="250" y="641"/>
                                </a:lnTo>
                                <a:lnTo>
                                  <a:pt x="325" y="650"/>
                                </a:lnTo>
                                <a:lnTo>
                                  <a:pt x="399" y="641"/>
                                </a:lnTo>
                                <a:lnTo>
                                  <a:pt x="468" y="617"/>
                                </a:lnTo>
                                <a:lnTo>
                                  <a:pt x="528" y="579"/>
                                </a:lnTo>
                                <a:lnTo>
                                  <a:pt x="579" y="528"/>
                                </a:lnTo>
                                <a:lnTo>
                                  <a:pt x="617" y="468"/>
                                </a:lnTo>
                                <a:lnTo>
                                  <a:pt x="641" y="399"/>
                                </a:lnTo>
                                <a:lnTo>
                                  <a:pt x="650" y="325"/>
                                </a:lnTo>
                                <a:lnTo>
                                  <a:pt x="641" y="250"/>
                                </a:lnTo>
                                <a:lnTo>
                                  <a:pt x="617" y="182"/>
                                </a:lnTo>
                                <a:lnTo>
                                  <a:pt x="579" y="122"/>
                                </a:lnTo>
                                <a:lnTo>
                                  <a:pt x="528" y="71"/>
                                </a:lnTo>
                                <a:lnTo>
                                  <a:pt x="468" y="33"/>
                                </a:lnTo>
                                <a:lnTo>
                                  <a:pt x="399" y="9"/>
                                </a:lnTo>
                                <a:lnTo>
                                  <a:pt x="3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9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" name="docshape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2" y="97"/>
                            <a:ext cx="325" cy="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" name="docshape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34"/>
                            <a:ext cx="592" cy="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86452E" w14:textId="4D97AB9A" w:rsidR="00BA4052" w:rsidRPr="00D901D8" w:rsidRDefault="00BA4052" w:rsidP="008C6AAF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sz w:val="13"/>
                                  <w:szCs w:val="13"/>
                                </w:rPr>
                              </w:pPr>
                              <w:r w:rsidRPr="00D901D8"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w w:val="95"/>
                                  <w:sz w:val="13"/>
                                  <w:szCs w:val="13"/>
                                </w:rPr>
                                <w:t>U</w:t>
                              </w:r>
                              <w:r w:rsidR="006F0342" w:rsidRPr="00D901D8"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spacing w:val="-5"/>
                                  <w:w w:val="95"/>
                                  <w:sz w:val="13"/>
                                  <w:szCs w:val="13"/>
                                </w:rPr>
                                <w:t xml:space="preserve"> </w:t>
                              </w:r>
                              <w:r w:rsidRPr="00D901D8"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w w:val="95"/>
                                  <w:sz w:val="13"/>
                                  <w:szCs w:val="13"/>
                                </w:rPr>
                                <w:t>P</w:t>
                              </w:r>
                              <w:r w:rsidR="006F0342" w:rsidRPr="00D901D8"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w w:val="95"/>
                                  <w:sz w:val="13"/>
                                  <w:szCs w:val="13"/>
                                </w:rPr>
                                <w:t xml:space="preserve"> </w:t>
                              </w:r>
                              <w:r w:rsidRPr="00D901D8"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w w:val="95"/>
                                  <w:sz w:val="13"/>
                                  <w:szCs w:val="13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491C17" id="Group 3" o:spid="_x0000_s1026" style="position:absolute;left:0;text-align:left;margin-left:0;margin-top:0;width:32.5pt;height:33.7pt;z-index:251661312;mso-position-horizontal:center;mso-position-horizontal-relative:margin;mso-position-vertical:top;mso-position-vertical-relative:margin" coordsize="650,6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">
                <v:shape id="docshape2" o:spid="_x0000_s1027" style="position:absolute;width:650;height:650;visibility:visible;mso-wrap-style:square;v-text-anchor:top" coordsize="650,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" path="m325,l250,9,182,33,122,71,71,122,33,182,9,250,,325r9,74l33,468r38,60l122,579r60,38l250,641r75,9l399,641r69,-24l528,579r51,-51l617,468r24,-69l650,325r-9,-75l617,182,579,122,528,71,468,33,399,9,325,xe" fillcolor="#0079c9" stroked="f">
                  <v:path arrowok="t" o:connecttype="custom" o:connectlocs="325,0;250,9;182,33;122,71;71,122;33,182;9,250;0,325;9,399;33,468;71,528;122,579;182,617;250,641;325,650;399,641;468,617;528,579;579,528;617,468;641,399;650,325;641,250;617,182;579,122;528,71;468,33;399,9;325,0" o:connectangles="0,0,0,0,0,0,0,0,0,0,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3" o:spid="_x0000_s1028" type="#_x0000_t75" style="position:absolute;left:162;top:97;width:325;height: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">
                  <v:imagedata r:id="rId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docshape4" o:spid="_x0000_s1029" type="#_x0000_t202" style="position:absolute;top:334;width:592;height: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" filled="f" stroked="f">
                  <v:textbox inset="0,0,0,0">
                    <w:txbxContent>
                      <w:p w14:paraId="2D86452E" w14:textId="4D97AB9A" w:rsidR="00BA4052" w:rsidRPr="00D901D8" w:rsidRDefault="00BA4052" w:rsidP="008C6AAF">
                        <w:pPr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sz w:val="13"/>
                            <w:szCs w:val="13"/>
                          </w:rPr>
                        </w:pPr>
                        <w:r w:rsidRPr="00D901D8"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w w:val="95"/>
                            <w:sz w:val="13"/>
                            <w:szCs w:val="13"/>
                          </w:rPr>
                          <w:t>U</w:t>
                        </w:r>
                        <w:r w:rsidR="006F0342" w:rsidRPr="00D901D8"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spacing w:val="-5"/>
                            <w:w w:val="95"/>
                            <w:sz w:val="13"/>
                            <w:szCs w:val="13"/>
                          </w:rPr>
                          <w:t xml:space="preserve"> </w:t>
                        </w:r>
                        <w:r w:rsidRPr="00D901D8"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w w:val="95"/>
                            <w:sz w:val="13"/>
                            <w:szCs w:val="13"/>
                          </w:rPr>
                          <w:t>P</w:t>
                        </w:r>
                        <w:r w:rsidR="006F0342" w:rsidRPr="00D901D8"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w w:val="95"/>
                            <w:sz w:val="13"/>
                            <w:szCs w:val="13"/>
                          </w:rPr>
                          <w:t xml:space="preserve"> </w:t>
                        </w:r>
                        <w:r w:rsidRPr="00D901D8"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w w:val="95"/>
                            <w:sz w:val="13"/>
                            <w:szCs w:val="13"/>
                          </w:rPr>
                          <w:t>C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6C590797" w14:textId="77777777" w:rsidR="00C87A31" w:rsidRDefault="00C87A31" w:rsidP="008C6AAF"/>
    <w:p w14:paraId="1F2A9D98" w14:textId="7330AAD6" w:rsidR="0067515B" w:rsidRDefault="0067515B" w:rsidP="00CA30E4">
      <w:pPr>
        <w:ind w:right="95" w:firstLine="0"/>
        <w:jc w:val="center"/>
        <w:rPr>
          <w:rFonts w:ascii="Arial" w:hAnsi="Arial"/>
          <w:color w:val="0079C9"/>
          <w:spacing w:val="-1"/>
          <w:sz w:val="13"/>
        </w:rPr>
      </w:pPr>
      <w:r>
        <w:rPr>
          <w:rFonts w:ascii="Arial" w:hAnsi="Arial"/>
          <w:color w:val="0079C9"/>
          <w:spacing w:val="-2"/>
          <w:sz w:val="13"/>
        </w:rPr>
        <w:t>UNIVERSITAT</w:t>
      </w:r>
      <w:r>
        <w:rPr>
          <w:rFonts w:ascii="Arial" w:hAnsi="Arial"/>
          <w:color w:val="0079C9"/>
          <w:spacing w:val="-6"/>
          <w:sz w:val="13"/>
        </w:rPr>
        <w:t xml:space="preserve"> </w:t>
      </w:r>
      <w:r>
        <w:rPr>
          <w:rFonts w:ascii="Arial" w:hAnsi="Arial"/>
          <w:color w:val="0079C9"/>
          <w:spacing w:val="-2"/>
          <w:sz w:val="13"/>
        </w:rPr>
        <w:t>POLITÈCNICA</w:t>
      </w:r>
      <w:r>
        <w:rPr>
          <w:rFonts w:ascii="Arial" w:hAnsi="Arial"/>
          <w:color w:val="0079C9"/>
          <w:spacing w:val="-6"/>
          <w:sz w:val="13"/>
        </w:rPr>
        <w:t xml:space="preserve"> </w:t>
      </w:r>
      <w:r>
        <w:rPr>
          <w:rFonts w:ascii="Arial" w:hAnsi="Arial"/>
          <w:color w:val="0079C9"/>
          <w:spacing w:val="-1"/>
          <w:sz w:val="13"/>
        </w:rPr>
        <w:t>DE</w:t>
      </w:r>
      <w:r>
        <w:rPr>
          <w:rFonts w:ascii="Arial" w:hAnsi="Arial"/>
          <w:color w:val="0079C9"/>
          <w:spacing w:val="-6"/>
          <w:sz w:val="13"/>
        </w:rPr>
        <w:t xml:space="preserve"> </w:t>
      </w:r>
      <w:r>
        <w:rPr>
          <w:rFonts w:ascii="Arial" w:hAnsi="Arial"/>
          <w:color w:val="0079C9"/>
          <w:spacing w:val="-1"/>
          <w:sz w:val="13"/>
        </w:rPr>
        <w:t>CATALUNYA</w:t>
      </w:r>
    </w:p>
    <w:p w14:paraId="2D16CC87" w14:textId="77777777" w:rsidR="0067515B" w:rsidRPr="0067515B" w:rsidRDefault="0067515B" w:rsidP="0067515B">
      <w:pPr>
        <w:spacing w:before="0" w:after="0"/>
        <w:ind w:right="457"/>
        <w:jc w:val="center"/>
        <w:rPr>
          <w:rFonts w:ascii="Arial" w:hAnsi="Arial"/>
          <w:sz w:val="13"/>
        </w:rPr>
      </w:pPr>
    </w:p>
    <w:p w14:paraId="40EC9587" w14:textId="77777777" w:rsidR="0067515B" w:rsidRDefault="0067515B" w:rsidP="00360633">
      <w:pPr>
        <w:spacing w:before="0"/>
        <w:ind w:right="-46" w:firstLine="0"/>
        <w:jc w:val="center"/>
        <w:rPr>
          <w:rFonts w:ascii="Calibri" w:hAnsi="Calibri"/>
          <w:sz w:val="34"/>
        </w:rPr>
      </w:pPr>
      <w:r>
        <w:rPr>
          <w:rFonts w:ascii="Calibri" w:hAnsi="Calibri"/>
          <w:color w:val="0079C9"/>
          <w:w w:val="95"/>
          <w:sz w:val="34"/>
        </w:rPr>
        <w:t>Escola</w:t>
      </w:r>
      <w:r>
        <w:rPr>
          <w:rFonts w:ascii="Calibri" w:hAnsi="Calibri"/>
          <w:color w:val="0079C9"/>
          <w:spacing w:val="39"/>
          <w:w w:val="95"/>
          <w:sz w:val="34"/>
        </w:rPr>
        <w:t xml:space="preserve"> </w:t>
      </w:r>
      <w:r>
        <w:rPr>
          <w:rFonts w:ascii="Calibri" w:hAnsi="Calibri"/>
          <w:color w:val="0079C9"/>
          <w:w w:val="95"/>
          <w:sz w:val="34"/>
        </w:rPr>
        <w:t>Politècnica</w:t>
      </w:r>
      <w:r>
        <w:rPr>
          <w:rFonts w:ascii="Calibri" w:hAnsi="Calibri"/>
          <w:color w:val="0079C9"/>
          <w:spacing w:val="39"/>
          <w:w w:val="95"/>
          <w:sz w:val="34"/>
        </w:rPr>
        <w:t xml:space="preserve"> </w:t>
      </w:r>
      <w:r>
        <w:rPr>
          <w:rFonts w:ascii="Calibri" w:hAnsi="Calibri"/>
          <w:color w:val="0079C9"/>
          <w:w w:val="95"/>
          <w:sz w:val="34"/>
        </w:rPr>
        <w:t>Superior</w:t>
      </w:r>
      <w:r>
        <w:rPr>
          <w:rFonts w:ascii="Calibri" w:hAnsi="Calibri"/>
          <w:color w:val="0079C9"/>
          <w:spacing w:val="41"/>
          <w:w w:val="95"/>
          <w:sz w:val="34"/>
        </w:rPr>
        <w:t xml:space="preserve"> </w:t>
      </w:r>
      <w:r>
        <w:rPr>
          <w:rFonts w:ascii="Calibri" w:hAnsi="Calibri"/>
          <w:color w:val="0079C9"/>
          <w:w w:val="95"/>
          <w:sz w:val="34"/>
        </w:rPr>
        <w:t>d’Enginyeria</w:t>
      </w:r>
      <w:r>
        <w:rPr>
          <w:rFonts w:ascii="Calibri" w:hAnsi="Calibri"/>
          <w:color w:val="0079C9"/>
          <w:spacing w:val="40"/>
          <w:w w:val="95"/>
          <w:sz w:val="34"/>
        </w:rPr>
        <w:t xml:space="preserve"> </w:t>
      </w:r>
      <w:r>
        <w:rPr>
          <w:rFonts w:ascii="Calibri" w:hAnsi="Calibri"/>
          <w:color w:val="0079C9"/>
          <w:w w:val="95"/>
          <w:sz w:val="34"/>
        </w:rPr>
        <w:t>de</w:t>
      </w:r>
      <w:r>
        <w:rPr>
          <w:rFonts w:ascii="Calibri" w:hAnsi="Calibri"/>
          <w:color w:val="0079C9"/>
          <w:spacing w:val="39"/>
          <w:w w:val="95"/>
          <w:sz w:val="34"/>
        </w:rPr>
        <w:t xml:space="preserve"> </w:t>
      </w:r>
      <w:r>
        <w:rPr>
          <w:rFonts w:ascii="Calibri" w:hAnsi="Calibri"/>
          <w:color w:val="0079C9"/>
          <w:w w:val="95"/>
          <w:sz w:val="34"/>
        </w:rPr>
        <w:t>Manresa</w:t>
      </w:r>
    </w:p>
    <w:p w14:paraId="151166F3" w14:textId="77777777" w:rsidR="00BA4052" w:rsidRDefault="00BA4052" w:rsidP="008C6AAF">
      <w:pPr>
        <w:pStyle w:val="BodyText"/>
      </w:pPr>
    </w:p>
    <w:p w14:paraId="57A7453A" w14:textId="77777777" w:rsidR="00BA4052" w:rsidRDefault="00BA4052" w:rsidP="008C6AAF">
      <w:pPr>
        <w:pStyle w:val="BodyText"/>
      </w:pPr>
    </w:p>
    <w:p w14:paraId="4717B0D0" w14:textId="77777777" w:rsidR="00BA4052" w:rsidRDefault="00BA4052" w:rsidP="008C6AAF">
      <w:pPr>
        <w:pStyle w:val="BodyText"/>
      </w:pPr>
    </w:p>
    <w:p w14:paraId="72E7073B" w14:textId="77777777" w:rsidR="00BA4052" w:rsidRDefault="00BA4052" w:rsidP="008C6AAF">
      <w:pPr>
        <w:pStyle w:val="BodyText"/>
      </w:pPr>
    </w:p>
    <w:p w14:paraId="240D6350" w14:textId="77777777" w:rsidR="00BA4052" w:rsidRPr="00086E8F" w:rsidRDefault="00BA4052" w:rsidP="008C6AAF">
      <w:pPr>
        <w:pStyle w:val="BodyText"/>
      </w:pPr>
    </w:p>
    <w:p w14:paraId="30A7B7B9" w14:textId="77777777" w:rsidR="00BA4052" w:rsidRDefault="00BA4052" w:rsidP="008C6AAF">
      <w:pPr>
        <w:pStyle w:val="BodyText"/>
      </w:pPr>
    </w:p>
    <w:p w14:paraId="2D400EDF" w14:textId="77777777" w:rsidR="00BA4052" w:rsidRDefault="00BA4052" w:rsidP="008C6AAF">
      <w:pPr>
        <w:pStyle w:val="BodyText"/>
      </w:pPr>
    </w:p>
    <w:p w14:paraId="0D87529D" w14:textId="77777777" w:rsidR="00BA4052" w:rsidRDefault="00BA4052" w:rsidP="008C6AAF">
      <w:pPr>
        <w:pStyle w:val="BodyText"/>
      </w:pPr>
    </w:p>
    <w:p w14:paraId="1B78FD18" w14:textId="77777777" w:rsidR="00BA4052" w:rsidRDefault="00BA4052" w:rsidP="008C6AAF">
      <w:pPr>
        <w:pStyle w:val="BodyText"/>
      </w:pPr>
    </w:p>
    <w:p w14:paraId="0B925412" w14:textId="7805593B" w:rsidR="00BA4052" w:rsidRDefault="00BA4052" w:rsidP="008C6AAF">
      <w:pPr>
        <w:pStyle w:val="BodyText"/>
        <w:rPr>
          <w:rFonts w:ascii="Calibri"/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9264" behindDoc="1" locked="0" layoutInCell="1" allowOverlap="1" wp14:anchorId="6FC79AE2" wp14:editId="1099D176">
                <wp:simplePos x="0" y="0"/>
                <wp:positionH relativeFrom="page">
                  <wp:posOffset>1228725</wp:posOffset>
                </wp:positionH>
                <wp:positionV relativeFrom="paragraph">
                  <wp:posOffset>235585</wp:posOffset>
                </wp:positionV>
                <wp:extent cx="5103495" cy="1270"/>
                <wp:effectExtent l="9525" t="6350" r="11430" b="11430"/>
                <wp:wrapTopAndBottom/>
                <wp:docPr id="2" name="Freeform: 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103495" cy="1270"/>
                        </a:xfrm>
                        <a:custGeom>
                          <a:avLst/>
                          <a:gdLst>
                            <a:gd name="T0" fmla="+- 0 1935 1935"/>
                            <a:gd name="T1" fmla="*/ T0 w 8037"/>
                            <a:gd name="T2" fmla="+- 0 9971 1935"/>
                            <a:gd name="T3" fmla="*/ T2 w 8037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037">
                              <a:moveTo>
                                <a:pt x="0" y="0"/>
                              </a:moveTo>
                              <a:lnTo>
                                <a:pt x="8036" y="0"/>
                              </a:lnTo>
                            </a:path>
                          </a:pathLst>
                        </a:custGeom>
                        <a:noFill/>
                        <a:ln w="12649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B46FB1" id="Freeform: Shape 2" o:spid="_x0000_s1026" style="position:absolute;margin-left:96.75pt;margin-top:18.55pt;width:401.85pt;height:.1pt;z-index:-251657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037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" path="m,l8036,e" filled="f" strokeweight=".35136mm">
                <v:path arrowok="t" o:connecttype="custom" o:connectlocs="0,0;5102860,0" o:connectangles="0,0"/>
                <w10:wrap type="topAndBottom" anchorx="page"/>
              </v:shape>
            </w:pict>
          </mc:Fallback>
        </mc:AlternateContent>
      </w:r>
    </w:p>
    <w:p w14:paraId="07AFDB8F" w14:textId="1B5901E7" w:rsidR="00BA4052" w:rsidRPr="00D901D8" w:rsidRDefault="00BA4052" w:rsidP="00D901D8">
      <w:pPr>
        <w:pStyle w:val="Title"/>
      </w:pPr>
      <w:r w:rsidRPr="00D901D8">
        <w:t xml:space="preserve">Gestor </w:t>
      </w:r>
      <w:r w:rsidR="00C87A31" w:rsidRPr="00D901D8">
        <w:t>energètic</w:t>
      </w:r>
    </w:p>
    <w:p w14:paraId="489E691E" w14:textId="49063A47" w:rsidR="00BA4052" w:rsidRPr="00D901D8" w:rsidRDefault="00BA4052" w:rsidP="00086E8F">
      <w:pPr>
        <w:pStyle w:val="Subtitle"/>
        <w:ind w:firstLine="0"/>
      </w:pPr>
      <w:r w:rsidRPr="00D901D8">
        <w:t xml:space="preserve">Control de càrregues, alimentades </w:t>
      </w:r>
      <w:r w:rsidR="006D072F" w:rsidRPr="00D901D8">
        <w:t>per autoproducció renovable</w:t>
      </w:r>
      <w:r w:rsidRPr="00D901D8">
        <w:t xml:space="preserve"> i/o la xarxa, per minimitzar el cost elèctric</w:t>
      </w:r>
    </w:p>
    <w:p w14:paraId="0033768D" w14:textId="3518DCDE" w:rsidR="00BA4052" w:rsidRPr="00C87A31" w:rsidRDefault="00C87A31" w:rsidP="00CA30E4">
      <w:pPr>
        <w:spacing w:before="424" w:after="0" w:line="240" w:lineRule="auto"/>
        <w:jc w:val="center"/>
      </w:pPr>
      <w:r w:rsidRPr="00C87A31">
        <w:fldChar w:fldCharType="begin"/>
      </w:r>
      <w:r w:rsidRPr="00C87A31">
        <w:instrText xml:space="preserve"> TIME \@ "d MMMM 'de' yyyy" </w:instrText>
      </w:r>
      <w:r w:rsidRPr="00C87A31">
        <w:fldChar w:fldCharType="separate"/>
      </w:r>
      <w:r w:rsidR="00381AD3">
        <w:rPr>
          <w:noProof/>
        </w:rPr>
        <w:t>3 juliol de 2022</w:t>
      </w:r>
      <w:r w:rsidRPr="00C87A31">
        <w:fldChar w:fldCharType="end"/>
      </w:r>
    </w:p>
    <w:p w14:paraId="5157A536" w14:textId="2113F6E7" w:rsidR="00BA4052" w:rsidRDefault="00BA4052" w:rsidP="008C6AAF">
      <w:pPr>
        <w:pStyle w:val="BodyText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0288" behindDoc="1" locked="0" layoutInCell="1" allowOverlap="1" wp14:anchorId="578DCBF5" wp14:editId="3D5C82D5">
                <wp:simplePos x="0" y="0"/>
                <wp:positionH relativeFrom="page">
                  <wp:posOffset>1228725</wp:posOffset>
                </wp:positionH>
                <wp:positionV relativeFrom="paragraph">
                  <wp:posOffset>168275</wp:posOffset>
                </wp:positionV>
                <wp:extent cx="5103495" cy="1270"/>
                <wp:effectExtent l="9525" t="14605" r="11430" b="12700"/>
                <wp:wrapTopAndBottom/>
                <wp:docPr id="1" name="Freeform: Shap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103495" cy="1270"/>
                        </a:xfrm>
                        <a:custGeom>
                          <a:avLst/>
                          <a:gdLst>
                            <a:gd name="T0" fmla="+- 0 1935 1935"/>
                            <a:gd name="T1" fmla="*/ T0 w 8037"/>
                            <a:gd name="T2" fmla="+- 0 9971 1935"/>
                            <a:gd name="T3" fmla="*/ T2 w 8037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037">
                              <a:moveTo>
                                <a:pt x="0" y="0"/>
                              </a:moveTo>
                              <a:lnTo>
                                <a:pt x="8036" y="0"/>
                              </a:lnTo>
                            </a:path>
                          </a:pathLst>
                        </a:custGeom>
                        <a:noFill/>
                        <a:ln w="12649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8DE848" id="Freeform: Shape 1" o:spid="_x0000_s1026" style="position:absolute;margin-left:96.75pt;margin-top:13.25pt;width:401.85pt;height:.1pt;z-index:-2516561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037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" path="m,l8036,e" filled="f" strokeweight=".35136mm">
                <v:path arrowok="t" o:connecttype="custom" o:connectlocs="0,0;5102860,0" o:connectangles="0,0"/>
                <w10:wrap type="topAndBottom" anchorx="page"/>
              </v:shape>
            </w:pict>
          </mc:Fallback>
        </mc:AlternateContent>
      </w:r>
    </w:p>
    <w:p w14:paraId="2A69E5FB" w14:textId="77777777" w:rsidR="00BA4052" w:rsidRDefault="00BA4052" w:rsidP="008C6AAF">
      <w:pPr>
        <w:pStyle w:val="BodyText"/>
      </w:pPr>
    </w:p>
    <w:p w14:paraId="3B11403D" w14:textId="77777777" w:rsidR="006F0342" w:rsidRDefault="006F0342" w:rsidP="008C6AAF">
      <w:pPr>
        <w:pStyle w:val="BodyText"/>
      </w:pPr>
    </w:p>
    <w:p w14:paraId="1FDA39CE" w14:textId="77777777" w:rsidR="006F0342" w:rsidRDefault="006F0342" w:rsidP="008C6AAF">
      <w:pPr>
        <w:pStyle w:val="BodyText"/>
      </w:pPr>
    </w:p>
    <w:p w14:paraId="11E85EEB" w14:textId="77777777" w:rsidR="006F0342" w:rsidRDefault="006F0342" w:rsidP="008C6AAF">
      <w:pPr>
        <w:pStyle w:val="BodyText"/>
      </w:pPr>
    </w:p>
    <w:p w14:paraId="1A8E1100" w14:textId="77777777" w:rsidR="006F0342" w:rsidRDefault="006F0342" w:rsidP="008C6AAF">
      <w:pPr>
        <w:pStyle w:val="BodyText"/>
      </w:pPr>
    </w:p>
    <w:p w14:paraId="572EE63E" w14:textId="77777777" w:rsidR="006F0342" w:rsidRDefault="006F0342" w:rsidP="008C6AAF">
      <w:pPr>
        <w:pStyle w:val="BodyText"/>
      </w:pPr>
    </w:p>
    <w:p w14:paraId="3D43D009" w14:textId="77777777" w:rsidR="006F0342" w:rsidRDefault="006F0342" w:rsidP="008C6AAF">
      <w:pPr>
        <w:pStyle w:val="BodyText"/>
      </w:pPr>
    </w:p>
    <w:p w14:paraId="6D90B83E" w14:textId="6CC32562" w:rsidR="006F0342" w:rsidRDefault="006F0342" w:rsidP="008C6AAF">
      <w:pPr>
        <w:pStyle w:val="BodyText"/>
      </w:pPr>
    </w:p>
    <w:p w14:paraId="157E0409" w14:textId="78DCEBA6" w:rsidR="00BC7C14" w:rsidRDefault="00BC7C14" w:rsidP="008C6AAF">
      <w:pPr>
        <w:pStyle w:val="BodyText"/>
      </w:pPr>
    </w:p>
    <w:p w14:paraId="4E493B63" w14:textId="6A781702" w:rsidR="00BC7C14" w:rsidRDefault="00BC7C14" w:rsidP="008C6AAF">
      <w:pPr>
        <w:pStyle w:val="BodyText"/>
      </w:pPr>
    </w:p>
    <w:p w14:paraId="1C17A3F6" w14:textId="51F9CDFC" w:rsidR="00BC7C14" w:rsidRDefault="00BC7C14" w:rsidP="008C6AAF">
      <w:pPr>
        <w:pStyle w:val="BodyText"/>
      </w:pPr>
    </w:p>
    <w:p w14:paraId="77603088" w14:textId="4032D881" w:rsidR="00BC7C14" w:rsidRDefault="00BC7C14" w:rsidP="008C6AAF">
      <w:pPr>
        <w:pStyle w:val="BodyText"/>
      </w:pPr>
    </w:p>
    <w:p w14:paraId="79A89384" w14:textId="53303A2B" w:rsidR="00BC7C14" w:rsidRDefault="00BC7C14" w:rsidP="008C6AAF">
      <w:pPr>
        <w:pStyle w:val="BodyText"/>
      </w:pPr>
    </w:p>
    <w:p w14:paraId="7C347057" w14:textId="02C6A8F4" w:rsidR="00BC7C14" w:rsidRDefault="00BC7C14" w:rsidP="008C6AAF">
      <w:pPr>
        <w:pStyle w:val="BodyText"/>
      </w:pPr>
    </w:p>
    <w:p w14:paraId="1A4C491F" w14:textId="7B9DF1BE" w:rsidR="00BC7C14" w:rsidRDefault="00BC7C14" w:rsidP="008C6AAF">
      <w:pPr>
        <w:pStyle w:val="BodyText"/>
      </w:pPr>
    </w:p>
    <w:p w14:paraId="755001CD" w14:textId="19621860" w:rsidR="00BC7C14" w:rsidRDefault="00BC7C14" w:rsidP="008C6AAF">
      <w:pPr>
        <w:pStyle w:val="BodyText"/>
      </w:pPr>
    </w:p>
    <w:p w14:paraId="26CBABED" w14:textId="77777777" w:rsidR="00BC7C14" w:rsidRDefault="00BC7C14" w:rsidP="00BC7C14">
      <w:pPr>
        <w:spacing w:before="100"/>
        <w:ind w:right="457"/>
        <w:jc w:val="center"/>
        <w:rPr>
          <w:rFonts w:ascii="LM Roman 8"/>
          <w:sz w:val="16"/>
        </w:rPr>
      </w:pPr>
      <w:r>
        <w:rPr>
          <w:rFonts w:ascii="LM Roman 8"/>
          <w:sz w:val="16"/>
        </w:rPr>
        <w:t>treball</w:t>
      </w:r>
      <w:r>
        <w:rPr>
          <w:rFonts w:ascii="LM Roman 8"/>
          <w:spacing w:val="-4"/>
          <w:sz w:val="16"/>
        </w:rPr>
        <w:t xml:space="preserve"> </w:t>
      </w:r>
      <w:r>
        <w:rPr>
          <w:rFonts w:ascii="LM Roman 8"/>
          <w:sz w:val="16"/>
        </w:rPr>
        <w:t>de</w:t>
      </w:r>
      <w:r>
        <w:rPr>
          <w:rFonts w:ascii="LM Roman 8"/>
          <w:spacing w:val="-4"/>
          <w:sz w:val="16"/>
        </w:rPr>
        <w:t xml:space="preserve"> </w:t>
      </w:r>
      <w:r>
        <w:rPr>
          <w:rFonts w:ascii="LM Roman 8"/>
          <w:sz w:val="16"/>
        </w:rPr>
        <w:t>fi</w:t>
      </w:r>
      <w:r>
        <w:rPr>
          <w:rFonts w:ascii="LM Roman 8"/>
          <w:spacing w:val="-3"/>
          <w:sz w:val="16"/>
        </w:rPr>
        <w:t xml:space="preserve"> </w:t>
      </w:r>
      <w:r>
        <w:rPr>
          <w:rFonts w:ascii="LM Roman 8"/>
          <w:sz w:val="16"/>
        </w:rPr>
        <w:t>de</w:t>
      </w:r>
      <w:r>
        <w:rPr>
          <w:rFonts w:ascii="LM Roman 8"/>
          <w:spacing w:val="-4"/>
          <w:sz w:val="16"/>
        </w:rPr>
        <w:t xml:space="preserve"> </w:t>
      </w:r>
      <w:r>
        <w:rPr>
          <w:rFonts w:ascii="LM Roman 8"/>
          <w:sz w:val="16"/>
        </w:rPr>
        <w:t>grau</w:t>
      </w:r>
      <w:r>
        <w:rPr>
          <w:rFonts w:ascii="LM Roman 8"/>
          <w:spacing w:val="-4"/>
          <w:sz w:val="16"/>
        </w:rPr>
        <w:t xml:space="preserve"> </w:t>
      </w:r>
      <w:r>
        <w:rPr>
          <w:rFonts w:ascii="LM Roman 8"/>
          <w:sz w:val="16"/>
        </w:rPr>
        <w:t>que</w:t>
      </w:r>
      <w:r>
        <w:rPr>
          <w:rFonts w:ascii="LM Roman 8"/>
          <w:spacing w:val="-4"/>
          <w:sz w:val="16"/>
        </w:rPr>
        <w:t xml:space="preserve"> </w:t>
      </w:r>
      <w:r>
        <w:rPr>
          <w:rFonts w:ascii="LM Roman 8"/>
          <w:sz w:val="16"/>
        </w:rPr>
        <w:t>presenta</w:t>
      </w:r>
    </w:p>
    <w:p w14:paraId="544C5D9E" w14:textId="7449DFB9" w:rsidR="006F0342" w:rsidRPr="00BC7C14" w:rsidRDefault="006F0342" w:rsidP="00BC7C14">
      <w:pPr>
        <w:jc w:val="center"/>
        <w:rPr>
          <w:rFonts w:ascii="LM Roman Caps 10" w:hAnsi="LM Roman Caps 10"/>
          <w:sz w:val="34"/>
          <w:szCs w:val="34"/>
        </w:rPr>
      </w:pPr>
      <w:r w:rsidRPr="00BC7C14">
        <w:rPr>
          <w:rFonts w:ascii="LM Roman Caps 10" w:hAnsi="LM Roman Caps 10"/>
          <w:sz w:val="34"/>
          <w:szCs w:val="34"/>
        </w:rPr>
        <w:t>Jordi Panadès Closes</w:t>
      </w:r>
    </w:p>
    <w:p w14:paraId="58C8A543" w14:textId="77777777" w:rsidR="00BC7C14" w:rsidRDefault="00BC7C14" w:rsidP="00BC7C14">
      <w:pPr>
        <w:spacing w:before="160"/>
        <w:ind w:right="457"/>
        <w:jc w:val="center"/>
        <w:rPr>
          <w:rFonts w:ascii="LM Roman 8"/>
          <w:sz w:val="16"/>
        </w:rPr>
      </w:pPr>
      <w:r>
        <w:rPr>
          <w:rFonts w:ascii="LM Roman 8"/>
          <w:sz w:val="16"/>
        </w:rPr>
        <w:t>en</w:t>
      </w:r>
      <w:r>
        <w:rPr>
          <w:rFonts w:ascii="LM Roman 8"/>
          <w:spacing w:val="-3"/>
          <w:sz w:val="16"/>
        </w:rPr>
        <w:t xml:space="preserve"> </w:t>
      </w:r>
      <w:r>
        <w:rPr>
          <w:rFonts w:ascii="LM Roman 8"/>
          <w:sz w:val="16"/>
        </w:rPr>
        <w:t>compliment</w:t>
      </w:r>
      <w:r>
        <w:rPr>
          <w:rFonts w:ascii="LM Roman 8"/>
          <w:spacing w:val="-3"/>
          <w:sz w:val="16"/>
        </w:rPr>
        <w:t xml:space="preserve"> </w:t>
      </w:r>
      <w:r>
        <w:rPr>
          <w:rFonts w:ascii="LM Roman 8"/>
          <w:sz w:val="16"/>
        </w:rPr>
        <w:t>dels</w:t>
      </w:r>
      <w:r>
        <w:rPr>
          <w:rFonts w:ascii="LM Roman 8"/>
          <w:spacing w:val="-2"/>
          <w:sz w:val="16"/>
        </w:rPr>
        <w:t xml:space="preserve"> </w:t>
      </w:r>
      <w:r>
        <w:rPr>
          <w:rFonts w:ascii="LM Roman 8"/>
          <w:sz w:val="16"/>
        </w:rPr>
        <w:t>requisits</w:t>
      </w:r>
      <w:r>
        <w:rPr>
          <w:rFonts w:ascii="LM Roman 8"/>
          <w:spacing w:val="-3"/>
          <w:sz w:val="16"/>
        </w:rPr>
        <w:t xml:space="preserve"> </w:t>
      </w:r>
      <w:r>
        <w:rPr>
          <w:rFonts w:ascii="LM Roman 8"/>
          <w:sz w:val="16"/>
        </w:rPr>
        <w:t>per</w:t>
      </w:r>
      <w:r>
        <w:rPr>
          <w:rFonts w:ascii="LM Roman 8"/>
          <w:spacing w:val="-3"/>
          <w:sz w:val="16"/>
        </w:rPr>
        <w:t xml:space="preserve"> </w:t>
      </w:r>
      <w:r>
        <w:rPr>
          <w:rFonts w:ascii="LM Roman 8"/>
          <w:sz w:val="16"/>
        </w:rPr>
        <w:t>assolir</w:t>
      </w:r>
      <w:r>
        <w:rPr>
          <w:rFonts w:ascii="LM Roman 8"/>
          <w:spacing w:val="-1"/>
          <w:sz w:val="16"/>
        </w:rPr>
        <w:t xml:space="preserve"> </w:t>
      </w:r>
      <w:r>
        <w:rPr>
          <w:rFonts w:ascii="LM Roman 8"/>
          <w:sz w:val="16"/>
        </w:rPr>
        <w:t>el</w:t>
      </w:r>
    </w:p>
    <w:p w14:paraId="2478D5C8" w14:textId="77777777" w:rsidR="00BC7C14" w:rsidRDefault="00BC7C14" w:rsidP="00BC7C14">
      <w:pPr>
        <w:spacing w:before="18"/>
        <w:ind w:right="560"/>
        <w:jc w:val="center"/>
        <w:rPr>
          <w:rFonts w:ascii="LM Roman Caps 10" w:hAnsi="LM Roman Caps 10"/>
          <w:sz w:val="34"/>
        </w:rPr>
      </w:pPr>
      <w:r>
        <w:rPr>
          <w:rFonts w:ascii="LM Roman Caps 10" w:hAnsi="LM Roman Caps 10"/>
          <w:sz w:val="34"/>
        </w:rPr>
        <w:t>Grau</w:t>
      </w:r>
      <w:r>
        <w:rPr>
          <w:rFonts w:ascii="LM Roman Caps 10" w:hAnsi="LM Roman Caps 10"/>
          <w:spacing w:val="13"/>
          <w:sz w:val="34"/>
        </w:rPr>
        <w:t xml:space="preserve"> </w:t>
      </w:r>
      <w:r>
        <w:rPr>
          <w:rFonts w:ascii="LM Roman Caps 10" w:hAnsi="LM Roman Caps 10"/>
          <w:sz w:val="34"/>
        </w:rPr>
        <w:t>d’Enginyeria</w:t>
      </w:r>
      <w:r>
        <w:rPr>
          <w:rFonts w:ascii="LM Roman Caps 10" w:hAnsi="LM Roman Caps 10"/>
          <w:spacing w:val="14"/>
          <w:sz w:val="34"/>
        </w:rPr>
        <w:t xml:space="preserve"> </w:t>
      </w:r>
      <w:r>
        <w:rPr>
          <w:rFonts w:ascii="LM Roman Caps 10" w:hAnsi="LM Roman Caps 10"/>
          <w:sz w:val="34"/>
        </w:rPr>
        <w:t>en</w:t>
      </w:r>
      <w:r>
        <w:rPr>
          <w:rFonts w:ascii="LM Roman Caps 10" w:hAnsi="LM Roman Caps 10"/>
          <w:spacing w:val="14"/>
          <w:sz w:val="34"/>
        </w:rPr>
        <w:t xml:space="preserve"> </w:t>
      </w:r>
      <w:r>
        <w:rPr>
          <w:rFonts w:ascii="LM Roman Caps 10" w:hAnsi="LM Roman Caps 10"/>
          <w:sz w:val="34"/>
        </w:rPr>
        <w:t>Sistemes</w:t>
      </w:r>
      <w:r>
        <w:rPr>
          <w:rFonts w:ascii="LM Roman Caps 10" w:hAnsi="LM Roman Caps 10"/>
          <w:spacing w:val="14"/>
          <w:sz w:val="34"/>
        </w:rPr>
        <w:t xml:space="preserve"> </w:t>
      </w:r>
      <w:r>
        <w:rPr>
          <w:rFonts w:ascii="LM Roman Caps 10" w:hAnsi="LM Roman Caps 10"/>
          <w:sz w:val="34"/>
        </w:rPr>
        <w:t>TIC</w:t>
      </w:r>
    </w:p>
    <w:p w14:paraId="7AE8D6F3" w14:textId="1FCEB636" w:rsidR="006F0342" w:rsidRPr="00BC7C14" w:rsidRDefault="006F0342" w:rsidP="00BC7C14">
      <w:pPr>
        <w:jc w:val="center"/>
        <w:rPr>
          <w:sz w:val="24"/>
          <w:szCs w:val="24"/>
        </w:rPr>
      </w:pPr>
      <w:r w:rsidRPr="00BC7C14">
        <w:rPr>
          <w:sz w:val="24"/>
          <w:szCs w:val="24"/>
        </w:rPr>
        <w:t>Direcció:</w:t>
      </w:r>
      <w:r w:rsidRPr="00BC7C14">
        <w:rPr>
          <w:sz w:val="24"/>
          <w:szCs w:val="24"/>
        </w:rPr>
        <w:tab/>
        <w:t xml:space="preserve">Francisco del </w:t>
      </w:r>
      <w:proofErr w:type="spellStart"/>
      <w:r w:rsidRPr="00BC7C14">
        <w:rPr>
          <w:sz w:val="24"/>
          <w:szCs w:val="24"/>
        </w:rPr>
        <w:t>Aguila</w:t>
      </w:r>
      <w:proofErr w:type="spellEnd"/>
      <w:r w:rsidRPr="00BC7C14">
        <w:rPr>
          <w:sz w:val="24"/>
          <w:szCs w:val="24"/>
        </w:rPr>
        <w:t xml:space="preserve"> Lopez</w:t>
      </w:r>
      <w:r w:rsidR="00F357F8">
        <w:rPr>
          <w:sz w:val="24"/>
          <w:szCs w:val="24"/>
        </w:rPr>
        <w:t xml:space="preserve"> i</w:t>
      </w:r>
      <w:r w:rsidR="00F357F8" w:rsidRPr="00F357F8">
        <w:rPr>
          <w:sz w:val="24"/>
          <w:szCs w:val="24"/>
        </w:rPr>
        <w:t xml:space="preserve"> </w:t>
      </w:r>
      <w:r w:rsidR="00F357F8" w:rsidRPr="00BC7C14">
        <w:rPr>
          <w:sz w:val="24"/>
          <w:szCs w:val="24"/>
        </w:rPr>
        <w:t>Jordi Bonet Dalmau</w:t>
      </w:r>
    </w:p>
    <w:p w14:paraId="36674E44" w14:textId="2969645F" w:rsidR="000072E1" w:rsidRDefault="00C87A31" w:rsidP="00570D94">
      <w:pPr>
        <w:ind w:firstLine="0"/>
      </w:pPr>
      <w:r>
        <w:rPr>
          <w:rFonts w:ascii="NimbusSanL-Regu" w:hAnsi="NimbusSanL-Regu" w:cs="NimbusSanL-Regu"/>
          <w:color w:val="007ACA"/>
          <w:sz w:val="13"/>
          <w:szCs w:val="13"/>
          <w:lang w:val="en-US"/>
        </w:rPr>
        <w:br w:type="page"/>
      </w:r>
      <w:r w:rsidR="00810F80" w:rsidRPr="006F0342">
        <w:lastRenderedPageBreak/>
        <w:t>Aquesta obra està subjecte a la llicència de Reconeixement-</w:t>
      </w:r>
      <w:proofErr w:type="spellStart"/>
      <w:r w:rsidR="00810F80" w:rsidRPr="006F0342">
        <w:t>NoComercial</w:t>
      </w:r>
      <w:proofErr w:type="spellEnd"/>
      <w:r w:rsidR="00810F80" w:rsidRPr="006F0342">
        <w:t>-</w:t>
      </w:r>
      <w:proofErr w:type="spellStart"/>
      <w:r w:rsidR="00810F80" w:rsidRPr="006F0342">
        <w:t>CompartirIgual</w:t>
      </w:r>
      <w:proofErr w:type="spellEnd"/>
      <w:r w:rsidR="00810F80" w:rsidRPr="006F0342">
        <w:t xml:space="preserve"> 3.0 Espanya de </w:t>
      </w:r>
      <w:proofErr w:type="spellStart"/>
      <w:r w:rsidR="00810F80" w:rsidRPr="006F0342">
        <w:t>Creative</w:t>
      </w:r>
      <w:proofErr w:type="spellEnd"/>
      <w:r w:rsidR="00810F80" w:rsidRPr="006F0342">
        <w:t xml:space="preserve"> </w:t>
      </w:r>
      <w:proofErr w:type="spellStart"/>
      <w:r w:rsidR="00810F80" w:rsidRPr="006F0342">
        <w:t>Commons</w:t>
      </w:r>
      <w:proofErr w:type="spellEnd"/>
      <w:r w:rsidR="00810F80" w:rsidRPr="006F0342">
        <w:t xml:space="preserve">. Si voleu veure una còpia d'aquesta llicència accediu a </w:t>
      </w:r>
      <w:hyperlink r:id="rId10" w:history="1">
        <w:r w:rsidR="004805AF" w:rsidRPr="004805AF">
          <w:rPr>
            <w:rStyle w:val="Hyperlink"/>
            <w:rFonts w:ascii="CMU Typewriter Text" w:hAnsi="CMU Typewriter Text"/>
          </w:rPr>
          <w:t>http://creativecommons.org/lice</w:t>
        </w:r>
        <w:r w:rsidR="004805AF" w:rsidRPr="004805AF">
          <w:rPr>
            <w:rStyle w:val="Hyperlink"/>
          </w:rPr>
          <w:t>ns</w:t>
        </w:r>
        <w:r w:rsidR="004805AF" w:rsidRPr="004805AF">
          <w:rPr>
            <w:rStyle w:val="Hyperlink"/>
            <w:rFonts w:ascii="CMU Typewriter Text" w:hAnsi="CMU Typewriter Text"/>
          </w:rPr>
          <w:t>es/by-nc-sa/3.0/es/</w:t>
        </w:r>
      </w:hyperlink>
      <w:r w:rsidR="004805AF">
        <w:t xml:space="preserve"> </w:t>
      </w:r>
      <w:r w:rsidR="00810F80" w:rsidRPr="006F0342">
        <w:t xml:space="preserve">o envieu una carta sol·licitant-la a </w:t>
      </w:r>
      <w:proofErr w:type="spellStart"/>
      <w:r w:rsidR="00810F80" w:rsidRPr="006F0342">
        <w:t>Creative</w:t>
      </w:r>
      <w:proofErr w:type="spellEnd"/>
      <w:r w:rsidR="00810F80" w:rsidRPr="006F0342">
        <w:t xml:space="preserve"> </w:t>
      </w:r>
      <w:proofErr w:type="spellStart"/>
      <w:r w:rsidR="00810F80" w:rsidRPr="006F0342">
        <w:t>Commons</w:t>
      </w:r>
      <w:proofErr w:type="spellEnd"/>
      <w:r w:rsidR="00810F80" w:rsidRPr="006F0342">
        <w:t xml:space="preserve">,  PO Box 1866, </w:t>
      </w:r>
      <w:proofErr w:type="spellStart"/>
      <w:r w:rsidR="00810F80" w:rsidRPr="006F0342">
        <w:t>Mountain</w:t>
      </w:r>
      <w:proofErr w:type="spellEnd"/>
      <w:r w:rsidR="00810F80" w:rsidRPr="006F0342">
        <w:t xml:space="preserve"> </w:t>
      </w:r>
      <w:proofErr w:type="spellStart"/>
      <w:r w:rsidR="00810F80" w:rsidRPr="006F0342">
        <w:t>View</w:t>
      </w:r>
      <w:proofErr w:type="spellEnd"/>
      <w:r w:rsidR="00810F80" w:rsidRPr="006F0342">
        <w:t>, CA 94042, USA.</w:t>
      </w:r>
      <w:r w:rsidR="000072E1" w:rsidRPr="000072E1">
        <w:t xml:space="preserve"> </w:t>
      </w:r>
    </w:p>
    <w:p w14:paraId="6F1DB7AE" w14:textId="13A29CE1" w:rsidR="00820144" w:rsidRDefault="00820144" w:rsidP="00820144">
      <w:pPr>
        <w:ind w:firstLine="0"/>
        <w:jc w:val="right"/>
      </w:pPr>
      <w:r>
        <w:rPr>
          <w:noProof/>
        </w:rPr>
        <w:drawing>
          <wp:inline distT="0" distB="0" distL="0" distR="0" wp14:anchorId="6069187C" wp14:editId="3ADD4874">
            <wp:extent cx="1439242" cy="600841"/>
            <wp:effectExtent l="0" t="0" r="8890" b="8890"/>
            <wp:docPr id="9" name="Picture 9" descr="About CC Licenses - Creative Comm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bout CC Licenses - Creative Commons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9395" b="-1"/>
                    <a:stretch/>
                  </pic:blipFill>
                  <pic:spPr bwMode="auto">
                    <a:xfrm>
                      <a:off x="0" y="0"/>
                      <a:ext cx="1439242" cy="60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50C46" w14:textId="11BC4900" w:rsidR="00820144" w:rsidRDefault="00820144">
      <w:pPr>
        <w:spacing w:before="0" w:after="160" w:line="259" w:lineRule="auto"/>
        <w:ind w:firstLine="0"/>
        <w:jc w:val="left"/>
      </w:pPr>
      <w:r>
        <w:br w:type="page"/>
      </w:r>
    </w:p>
    <w:p w14:paraId="6B24702C" w14:textId="77777777" w:rsidR="00BF2D2A" w:rsidRDefault="00BF2D2A" w:rsidP="001A1DCC">
      <w:pPr>
        <w:spacing w:before="0" w:after="0" w:line="259" w:lineRule="auto"/>
        <w:ind w:firstLine="0"/>
        <w:jc w:val="right"/>
      </w:pPr>
    </w:p>
    <w:p w14:paraId="702809F1" w14:textId="77777777" w:rsidR="00BF2D2A" w:rsidRDefault="00BF2D2A" w:rsidP="001A1DCC">
      <w:pPr>
        <w:spacing w:before="0" w:after="0" w:line="259" w:lineRule="auto"/>
        <w:ind w:firstLine="0"/>
        <w:jc w:val="right"/>
      </w:pPr>
    </w:p>
    <w:p w14:paraId="1B85D650" w14:textId="77777777" w:rsidR="00BF2D2A" w:rsidRDefault="00BF2D2A" w:rsidP="001A1DCC">
      <w:pPr>
        <w:spacing w:before="0" w:after="0" w:line="259" w:lineRule="auto"/>
        <w:ind w:firstLine="0"/>
        <w:jc w:val="right"/>
      </w:pPr>
    </w:p>
    <w:p w14:paraId="319D1DB2" w14:textId="77777777" w:rsidR="00BF2D2A" w:rsidRDefault="00BF2D2A" w:rsidP="001A1DCC">
      <w:pPr>
        <w:spacing w:before="0" w:after="0" w:line="259" w:lineRule="auto"/>
        <w:ind w:firstLine="0"/>
        <w:jc w:val="right"/>
      </w:pPr>
    </w:p>
    <w:p w14:paraId="6983F7CC" w14:textId="728D3CD6" w:rsidR="00BF2D2A" w:rsidRDefault="00BF2D2A" w:rsidP="001A1DCC">
      <w:pPr>
        <w:spacing w:before="0" w:after="0" w:line="259" w:lineRule="auto"/>
        <w:ind w:firstLine="0"/>
        <w:jc w:val="right"/>
      </w:pPr>
    </w:p>
    <w:p w14:paraId="2F63CBBD" w14:textId="228BDE04" w:rsidR="00BF2D2A" w:rsidRDefault="00BF2D2A" w:rsidP="001A1DCC">
      <w:pPr>
        <w:spacing w:before="0" w:after="0" w:line="259" w:lineRule="auto"/>
        <w:ind w:firstLine="0"/>
        <w:jc w:val="right"/>
      </w:pPr>
    </w:p>
    <w:p w14:paraId="4D195FA1" w14:textId="77777777" w:rsidR="00BF2D2A" w:rsidRDefault="00BF2D2A" w:rsidP="001A1DCC">
      <w:pPr>
        <w:spacing w:before="0" w:after="0" w:line="259" w:lineRule="auto"/>
        <w:ind w:firstLine="0"/>
        <w:jc w:val="right"/>
      </w:pPr>
    </w:p>
    <w:p w14:paraId="6685859A" w14:textId="77777777" w:rsidR="006F29B7" w:rsidRDefault="001A1DCC" w:rsidP="001A1DCC">
      <w:pPr>
        <w:spacing w:before="0" w:after="0" w:line="259" w:lineRule="auto"/>
        <w:ind w:firstLine="0"/>
        <w:jc w:val="right"/>
      </w:pPr>
      <w:r>
        <w:t xml:space="preserve">Voldria donar les gràcies al </w:t>
      </w:r>
      <w:r w:rsidRPr="001A1DCC">
        <w:t xml:space="preserve">Francisco i </w:t>
      </w:r>
      <w:r>
        <w:t xml:space="preserve">el </w:t>
      </w:r>
      <w:r w:rsidRPr="001A1DCC">
        <w:t xml:space="preserve">Jordi </w:t>
      </w:r>
    </w:p>
    <w:p w14:paraId="2C210CB7" w14:textId="5F133136" w:rsidR="001A1DCC" w:rsidRDefault="006F29B7" w:rsidP="001A1DCC">
      <w:pPr>
        <w:spacing w:before="0" w:after="0" w:line="259" w:lineRule="auto"/>
        <w:ind w:firstLine="0"/>
        <w:jc w:val="right"/>
      </w:pPr>
      <w:r>
        <w:t>p</w:t>
      </w:r>
      <w:r w:rsidR="00BF2D2A">
        <w:t>er</w:t>
      </w:r>
      <w:r>
        <w:t xml:space="preserve"> </w:t>
      </w:r>
      <w:r w:rsidR="001A1DCC">
        <w:t>cedir-me les dades reals de les seves instal</w:t>
      </w:r>
      <w:r w:rsidR="001A1DCC">
        <w:rPr>
          <w:rFonts w:ascii="Arial" w:hAnsi="Arial" w:cs="Arial"/>
        </w:rPr>
        <w:t>·</w:t>
      </w:r>
      <w:r w:rsidR="001A1DCC">
        <w:t>lacions d’autoconsum</w:t>
      </w:r>
    </w:p>
    <w:p w14:paraId="7443EEB6" w14:textId="7C85F095" w:rsidR="001A1DCC" w:rsidRDefault="00BF2D2A" w:rsidP="001A1DCC">
      <w:pPr>
        <w:spacing w:before="0" w:after="0" w:line="259" w:lineRule="auto"/>
        <w:ind w:firstLine="0"/>
        <w:jc w:val="right"/>
      </w:pPr>
      <w:r>
        <w:t xml:space="preserve">i </w:t>
      </w:r>
      <w:r w:rsidR="001A1DCC">
        <w:t xml:space="preserve">permetre </w:t>
      </w:r>
      <w:r w:rsidR="00171E81">
        <w:t>instal</w:t>
      </w:r>
      <w:r w:rsidR="00171E81">
        <w:rPr>
          <w:rFonts w:ascii="Arial" w:hAnsi="Arial" w:cs="Arial"/>
        </w:rPr>
        <w:t>·</w:t>
      </w:r>
      <w:r w:rsidR="00171E81" w:rsidRPr="00171E81">
        <w:t>lar</w:t>
      </w:r>
      <w:r w:rsidR="001A1DCC">
        <w:t xml:space="preserve"> els sistemes de control reals en les mateixes</w:t>
      </w:r>
    </w:p>
    <w:p w14:paraId="747D507B" w14:textId="667CF61C" w:rsidR="00820144" w:rsidRDefault="00820144" w:rsidP="00171E81">
      <w:pPr>
        <w:spacing w:before="0" w:after="160" w:line="259" w:lineRule="auto"/>
        <w:ind w:firstLine="0"/>
        <w:jc w:val="left"/>
      </w:pPr>
    </w:p>
    <w:p w14:paraId="0421D2C0" w14:textId="0DA682A6" w:rsidR="005965FC" w:rsidRDefault="005965FC" w:rsidP="00406735">
      <w:pPr>
        <w:tabs>
          <w:tab w:val="left" w:pos="406"/>
          <w:tab w:val="right" w:pos="9026"/>
        </w:tabs>
        <w:ind w:firstLine="0"/>
        <w:jc w:val="right"/>
        <w:sectPr w:rsidR="005965FC" w:rsidSect="00406735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1906" w:h="16838" w:code="9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105DCF10" w14:textId="6BE1C0B8" w:rsidR="00984174" w:rsidRPr="007A7E2F" w:rsidRDefault="000F39A1" w:rsidP="0058657E">
      <w:pPr>
        <w:pStyle w:val="Heading1"/>
        <w:numPr>
          <w:ilvl w:val="0"/>
          <w:numId w:val="0"/>
        </w:numPr>
      </w:pPr>
      <w:bookmarkStart w:id="0" w:name="_Toc106747596"/>
      <w:bookmarkStart w:id="1" w:name="_Toc106747893"/>
      <w:bookmarkStart w:id="2" w:name="_Toc106748218"/>
      <w:bookmarkStart w:id="3" w:name="_Toc106818990"/>
      <w:bookmarkStart w:id="4" w:name="_Toc106819011"/>
      <w:bookmarkStart w:id="5" w:name="_Toc106819025"/>
      <w:bookmarkStart w:id="6" w:name="_Toc107070841"/>
      <w:bookmarkStart w:id="7" w:name="_Toc107070971"/>
      <w:bookmarkStart w:id="8" w:name="_Toc107354287"/>
      <w:bookmarkStart w:id="9" w:name="_Toc107763251"/>
      <w:bookmarkStart w:id="10" w:name="_Toc107779471"/>
      <w:r w:rsidRPr="007A7E2F">
        <w:lastRenderedPageBreak/>
        <w:t>Resum</w:t>
      </w:r>
      <w:bookmarkEnd w:id="0"/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</w:p>
    <w:p w14:paraId="171216B5" w14:textId="5448FD12" w:rsidR="00BD62EC" w:rsidRDefault="001C1A85" w:rsidP="00BD62EC">
      <w:r>
        <w:t>A Espanya</w:t>
      </w:r>
      <w:r w:rsidR="002D7A54">
        <w:t>,</w:t>
      </w:r>
      <w:r>
        <w:t xml:space="preserve"> l’autoproducció i autoconsum d’energies renovable</w:t>
      </w:r>
      <w:r w:rsidR="00C36CFF">
        <w:t>s</w:t>
      </w:r>
      <w:r>
        <w:t xml:space="preserve"> està regit pel Reial Decret 244/2019</w:t>
      </w:r>
      <w:sdt>
        <w:sdtPr>
          <w:id w:val="135695658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 CITATION Age19 \l 1033 </w:instrText>
          </w:r>
          <w:r>
            <w:fldChar w:fldCharType="separate"/>
          </w:r>
          <w:r w:rsidR="00A426CC">
            <w:rPr>
              <w:noProof/>
              <w:lang w:val="en-US"/>
            </w:rPr>
            <w:t xml:space="preserve"> </w:t>
          </w:r>
          <w:r w:rsidR="00A426CC" w:rsidRPr="00A426CC">
            <w:rPr>
              <w:noProof/>
              <w:lang w:val="en-US"/>
            </w:rPr>
            <w:t>[1]</w:t>
          </w:r>
          <w:r>
            <w:fldChar w:fldCharType="end"/>
          </w:r>
        </w:sdtContent>
      </w:sdt>
      <w:r>
        <w:t xml:space="preserve">. </w:t>
      </w:r>
      <w:r w:rsidR="008E6AC1">
        <w:t>Per un costat, a</w:t>
      </w:r>
      <w:r>
        <w:t>quest</w:t>
      </w:r>
      <w:r w:rsidR="008E6AC1">
        <w:t xml:space="preserve"> decret</w:t>
      </w:r>
      <w:r>
        <w:t xml:space="preserve"> permet als </w:t>
      </w:r>
      <w:r w:rsidR="00BD62EC">
        <w:t xml:space="preserve">usuaris consumir de la xarxa </w:t>
      </w:r>
      <w:r w:rsidR="002D7A54">
        <w:t xml:space="preserve">elèctrica </w:t>
      </w:r>
      <w:r w:rsidR="00BD62EC">
        <w:t xml:space="preserve">quan la </w:t>
      </w:r>
      <w:r w:rsidR="002D7A54">
        <w:t xml:space="preserve">seva </w:t>
      </w:r>
      <w:r w:rsidR="00BD62EC">
        <w:t>producció no cobreix les necessitats</w:t>
      </w:r>
      <w:r w:rsidR="00D76A93">
        <w:t xml:space="preserve"> </w:t>
      </w:r>
      <w:r w:rsidR="00BD62EC">
        <w:t>i</w:t>
      </w:r>
      <w:r w:rsidR="00D76A93">
        <w:t>,</w:t>
      </w:r>
      <w:r w:rsidR="008E6AC1">
        <w:t xml:space="preserve"> per l’altre,</w:t>
      </w:r>
      <w:r w:rsidR="00BD62EC">
        <w:t xml:space="preserve"> vendre</w:t>
      </w:r>
      <w:r w:rsidR="00BD62EC" w:rsidRPr="00BD62EC">
        <w:t xml:space="preserve"> </w:t>
      </w:r>
      <w:r w:rsidR="00BD62EC">
        <w:t>l’energia excedent a l’empresa subministradora contractada, a un preu menor</w:t>
      </w:r>
      <w:r w:rsidR="008E6AC1">
        <w:t xml:space="preserve"> però</w:t>
      </w:r>
      <w:r w:rsidR="00BD62EC">
        <w:t xml:space="preserve">. </w:t>
      </w:r>
    </w:p>
    <w:p w14:paraId="0572059D" w14:textId="48ED6B86" w:rsidR="00B70D80" w:rsidRDefault="00BD62EC" w:rsidP="00BD62EC">
      <w:r>
        <w:t>Gràcies al balanç net horari</w:t>
      </w:r>
      <w:r w:rsidR="00886C70">
        <w:t>,</w:t>
      </w:r>
      <w:r>
        <w:t xml:space="preserve"> l’energia injectada </w:t>
      </w:r>
      <w:r w:rsidR="008E6AC1">
        <w:t xml:space="preserve">a la xarxa </w:t>
      </w:r>
      <w:r>
        <w:t xml:space="preserve">equival a la consumida, fent que la reducció </w:t>
      </w:r>
      <w:r w:rsidR="00BA0026">
        <w:t>de</w:t>
      </w:r>
      <w:r w:rsidR="002D7A54">
        <w:t>l</w:t>
      </w:r>
      <w:r w:rsidR="00BA0026">
        <w:t xml:space="preserve"> preu de</w:t>
      </w:r>
      <w:r w:rsidR="002D7A54">
        <w:t xml:space="preserve"> factura</w:t>
      </w:r>
      <w:r w:rsidR="00BA0026">
        <w:t xml:space="preserve"> de la llum</w:t>
      </w:r>
      <w:r w:rsidR="002D7A54">
        <w:t xml:space="preserve"> sigui més significativa. </w:t>
      </w:r>
      <w:r w:rsidR="00BA0026">
        <w:t>També</w:t>
      </w:r>
      <w:r w:rsidR="00A038F5">
        <w:t xml:space="preserve"> p</w:t>
      </w:r>
      <w:r>
        <w:t xml:space="preserve">ermet </w:t>
      </w:r>
      <w:r w:rsidR="00A038F5">
        <w:t>a</w:t>
      </w:r>
      <w:r w:rsidR="00D76A93">
        <w:t xml:space="preserve"> </w:t>
      </w:r>
      <w:r w:rsidR="00A038F5">
        <w:t>l</w:t>
      </w:r>
      <w:r w:rsidR="00D76A93">
        <w:t>’</w:t>
      </w:r>
      <w:r w:rsidR="00A038F5">
        <w:t xml:space="preserve">usuari </w:t>
      </w:r>
      <w:r>
        <w:t>tenir cert joc</w:t>
      </w:r>
      <w:r w:rsidR="002D7A54">
        <w:t xml:space="preserve"> per consumir i retornar </w:t>
      </w:r>
      <w:r w:rsidR="00D76A93">
        <w:t>el</w:t>
      </w:r>
      <w:r w:rsidR="002D7A54">
        <w:t xml:space="preserve"> consumit de forma no instantània.</w:t>
      </w:r>
    </w:p>
    <w:p w14:paraId="51C9436D" w14:textId="2BB4F11E" w:rsidR="00BD62EC" w:rsidRDefault="002D7A54" w:rsidP="00B70D80">
      <w:r>
        <w:t>A</w:t>
      </w:r>
      <w:r w:rsidR="00BD62EC">
        <w:t xml:space="preserve">quest projecte </w:t>
      </w:r>
      <w:r w:rsidR="00BA0026">
        <w:t xml:space="preserve">planteja </w:t>
      </w:r>
      <w:r w:rsidR="00BD62EC">
        <w:t xml:space="preserve">diversos algoritmes </w:t>
      </w:r>
      <w:r>
        <w:t xml:space="preserve">que es poden fer servir </w:t>
      </w:r>
      <w:r w:rsidR="00BD62EC">
        <w:t>per controlar les càrregues d’una instal</w:t>
      </w:r>
      <w:r w:rsidR="00BD62EC">
        <w:rPr>
          <w:rFonts w:ascii="Arial" w:hAnsi="Arial" w:cs="Arial"/>
        </w:rPr>
        <w:t>·</w:t>
      </w:r>
      <w:r w:rsidR="00BD62EC">
        <w:t xml:space="preserve">lació, simplificada, per tal de reduir el cost de la factura i aprofitar </w:t>
      </w:r>
      <w:r w:rsidR="00383027">
        <w:t>a</w:t>
      </w:r>
      <w:r w:rsidR="00BD62EC">
        <w:t>l màxim l’energia produïda</w:t>
      </w:r>
      <w:r w:rsidR="00BA0026">
        <w:t>.</w:t>
      </w:r>
    </w:p>
    <w:p w14:paraId="0EED0B31" w14:textId="20A7D2FB" w:rsidR="00984174" w:rsidRPr="002D7A54" w:rsidRDefault="00984174" w:rsidP="00A56F07">
      <w:pPr>
        <w:pStyle w:val="Heading1"/>
        <w:numPr>
          <w:ilvl w:val="0"/>
          <w:numId w:val="0"/>
        </w:numPr>
        <w:ind w:left="360" w:hanging="360"/>
        <w:rPr>
          <w:lang w:val="en-US"/>
        </w:rPr>
      </w:pPr>
      <w:bookmarkStart w:id="11" w:name="_Toc106747597"/>
      <w:bookmarkStart w:id="12" w:name="_Toc106747894"/>
      <w:bookmarkStart w:id="13" w:name="_Toc106748219"/>
      <w:bookmarkStart w:id="14" w:name="_Toc106818991"/>
      <w:bookmarkStart w:id="15" w:name="_Toc106819012"/>
      <w:bookmarkStart w:id="16" w:name="_Toc106819026"/>
      <w:bookmarkStart w:id="17" w:name="_Toc107070842"/>
      <w:bookmarkStart w:id="18" w:name="_Toc107070972"/>
      <w:bookmarkStart w:id="19" w:name="_Toc107354288"/>
      <w:bookmarkStart w:id="20" w:name="_Toc107763252"/>
      <w:bookmarkStart w:id="21" w:name="_Toc107779472"/>
      <w:r w:rsidRPr="002D7A54">
        <w:rPr>
          <w:lang w:val="en-US"/>
        </w:rPr>
        <w:t>Abstract</w:t>
      </w:r>
      <w:bookmarkEnd w:id="11"/>
      <w:bookmarkEnd w:id="12"/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</w:p>
    <w:p w14:paraId="36D30C73" w14:textId="0AB5D93D" w:rsidR="00984174" w:rsidRDefault="002D7A54" w:rsidP="008C6AAF">
      <w:pPr>
        <w:rPr>
          <w:lang w:val="en-US"/>
        </w:rPr>
      </w:pPr>
      <w:r>
        <w:rPr>
          <w:lang w:val="en-US"/>
        </w:rPr>
        <w:t xml:space="preserve">In Spain, the </w:t>
      </w:r>
      <w:r w:rsidRPr="002D7A54">
        <w:rPr>
          <w:lang w:val="en-US"/>
        </w:rPr>
        <w:t>self-production and self-consumption of renewable energ</w:t>
      </w:r>
      <w:r w:rsidR="008C2DB9">
        <w:rPr>
          <w:lang w:val="en-US"/>
        </w:rPr>
        <w:t>ies</w:t>
      </w:r>
      <w:r w:rsidRPr="002D7A54">
        <w:rPr>
          <w:lang w:val="en-US"/>
        </w:rPr>
        <w:t xml:space="preserve"> is governed by the Royal Decree 244/2019</w:t>
      </w:r>
      <w:sdt>
        <w:sdtPr>
          <w:rPr>
            <w:lang w:val="en-US"/>
          </w:rPr>
          <w:id w:val="-1119137378"/>
          <w:citation/>
        </w:sdtPr>
        <w:sdtEndPr/>
        <w:sdtContent>
          <w:r w:rsidRPr="002D7A54">
            <w:rPr>
              <w:lang w:val="en-US"/>
            </w:rPr>
            <w:fldChar w:fldCharType="begin"/>
          </w:r>
          <w:r w:rsidRPr="002D7A54">
            <w:rPr>
              <w:lang w:val="en-US"/>
            </w:rPr>
            <w:instrText xml:space="preserve"> CITATION Age19 \l 1033 </w:instrText>
          </w:r>
          <w:r w:rsidRPr="002D7A54">
            <w:rPr>
              <w:lang w:val="en-US"/>
            </w:rPr>
            <w:fldChar w:fldCharType="separate"/>
          </w:r>
          <w:r w:rsidR="00A426CC">
            <w:rPr>
              <w:noProof/>
              <w:lang w:val="en-US"/>
            </w:rPr>
            <w:t xml:space="preserve"> </w:t>
          </w:r>
          <w:r w:rsidR="00A426CC" w:rsidRPr="00A426CC">
            <w:rPr>
              <w:noProof/>
              <w:lang w:val="en-US"/>
            </w:rPr>
            <w:t>[1]</w:t>
          </w:r>
          <w:r w:rsidRPr="002D7A54">
            <w:rPr>
              <w:lang w:val="en-US"/>
            </w:rPr>
            <w:fldChar w:fldCharType="end"/>
          </w:r>
        </w:sdtContent>
      </w:sdt>
      <w:r w:rsidRPr="002D7A54">
        <w:rPr>
          <w:lang w:val="en-US"/>
        </w:rPr>
        <w:t>. This decree</w:t>
      </w:r>
      <w:r>
        <w:rPr>
          <w:lang w:val="en-US"/>
        </w:rPr>
        <w:t xml:space="preserve"> allows the users to consume from the energy grid when their production doesn’t cover their needs</w:t>
      </w:r>
      <w:r w:rsidR="008E6AC1">
        <w:rPr>
          <w:lang w:val="en-US"/>
        </w:rPr>
        <w:t xml:space="preserve">. </w:t>
      </w:r>
      <w:r w:rsidR="008011DD">
        <w:rPr>
          <w:lang w:val="en-US"/>
        </w:rPr>
        <w:t>It</w:t>
      </w:r>
      <w:r w:rsidR="008E6AC1">
        <w:rPr>
          <w:lang w:val="en-US"/>
        </w:rPr>
        <w:t xml:space="preserve"> </w:t>
      </w:r>
      <w:r>
        <w:rPr>
          <w:lang w:val="en-US"/>
        </w:rPr>
        <w:t xml:space="preserve">also </w:t>
      </w:r>
      <w:r w:rsidR="008E6AC1">
        <w:rPr>
          <w:lang w:val="en-US"/>
        </w:rPr>
        <w:t>allow</w:t>
      </w:r>
      <w:r w:rsidR="008A2217">
        <w:rPr>
          <w:lang w:val="en-US"/>
        </w:rPr>
        <w:t>s</w:t>
      </w:r>
      <w:r w:rsidR="008E6AC1">
        <w:rPr>
          <w:lang w:val="en-US"/>
        </w:rPr>
        <w:t xml:space="preserve"> them to sell the surplus energy to the supply company, at a lower price be it.</w:t>
      </w:r>
    </w:p>
    <w:p w14:paraId="1B4CA4E2" w14:textId="33363D68" w:rsidR="008E6AC1" w:rsidRDefault="008E6AC1" w:rsidP="008C6AAF">
      <w:pPr>
        <w:rPr>
          <w:lang w:val="en-US"/>
        </w:rPr>
      </w:pPr>
      <w:r>
        <w:rPr>
          <w:lang w:val="en-US"/>
        </w:rPr>
        <w:t xml:space="preserve">Thanks to the </w:t>
      </w:r>
      <w:r>
        <w:rPr>
          <w:i/>
          <w:iCs/>
          <w:lang w:val="en-US"/>
        </w:rPr>
        <w:t>“</w:t>
      </w:r>
      <w:proofErr w:type="spellStart"/>
      <w:r w:rsidRPr="008E6AC1">
        <w:rPr>
          <w:i/>
          <w:iCs/>
          <w:lang w:val="en-US"/>
        </w:rPr>
        <w:t>Balan</w:t>
      </w:r>
      <w:r>
        <w:rPr>
          <w:i/>
          <w:iCs/>
          <w:lang w:val="en-US"/>
        </w:rPr>
        <w:t>ç</w:t>
      </w:r>
      <w:proofErr w:type="spellEnd"/>
      <w:r>
        <w:rPr>
          <w:i/>
          <w:iCs/>
          <w:lang w:val="en-US"/>
        </w:rPr>
        <w:t xml:space="preserve"> net </w:t>
      </w:r>
      <w:proofErr w:type="spellStart"/>
      <w:r>
        <w:rPr>
          <w:i/>
          <w:iCs/>
          <w:lang w:val="en-US"/>
        </w:rPr>
        <w:t>horar</w:t>
      </w:r>
      <w:r w:rsidR="00245DB0">
        <w:rPr>
          <w:i/>
          <w:iCs/>
          <w:lang w:val="en-US"/>
        </w:rPr>
        <w:t>i</w:t>
      </w:r>
      <w:proofErr w:type="spellEnd"/>
      <w:r>
        <w:rPr>
          <w:i/>
          <w:iCs/>
          <w:lang w:val="en-US"/>
        </w:rPr>
        <w:t xml:space="preserve">” </w:t>
      </w:r>
      <w:r w:rsidRPr="008E6AC1">
        <w:rPr>
          <w:lang w:val="en-US"/>
        </w:rPr>
        <w:t>(net hourly balance)</w:t>
      </w:r>
      <w:r>
        <w:rPr>
          <w:lang w:val="en-US"/>
        </w:rPr>
        <w:t xml:space="preserve">, the energy injected to the grid is equivalent to the consumed, making reducing the </w:t>
      </w:r>
      <w:r w:rsidR="00BA0026">
        <w:rPr>
          <w:lang w:val="en-US"/>
        </w:rPr>
        <w:t xml:space="preserve">energy </w:t>
      </w:r>
      <w:r>
        <w:rPr>
          <w:lang w:val="en-US"/>
        </w:rPr>
        <w:t>bill price easier.</w:t>
      </w:r>
      <w:r w:rsidR="00A038F5">
        <w:rPr>
          <w:lang w:val="en-US"/>
        </w:rPr>
        <w:t xml:space="preserve"> This </w:t>
      </w:r>
      <w:r w:rsidR="00BA0026">
        <w:rPr>
          <w:lang w:val="en-US"/>
        </w:rPr>
        <w:t xml:space="preserve">also </w:t>
      </w:r>
      <w:r w:rsidR="00A038F5">
        <w:rPr>
          <w:lang w:val="en-US"/>
        </w:rPr>
        <w:t>allows the user some wiggle room to consume and return the consumption non-instantaneously.</w:t>
      </w:r>
    </w:p>
    <w:p w14:paraId="69F46AF1" w14:textId="047DD28B" w:rsidR="00A038F5" w:rsidRDefault="00A038F5" w:rsidP="008C6AAF">
      <w:pPr>
        <w:rPr>
          <w:lang w:val="en-US"/>
        </w:rPr>
      </w:pPr>
      <w:r>
        <w:rPr>
          <w:lang w:val="en-US"/>
        </w:rPr>
        <w:t>This project explores some of the various algorithms that can be used to control the loads of a simplified installation in order to reduce the cost of the bill and make the most of the energy produced.</w:t>
      </w:r>
    </w:p>
    <w:p w14:paraId="2B4DB1A3" w14:textId="77777777" w:rsidR="00FC4043" w:rsidRDefault="00FC4043" w:rsidP="00FC4043">
      <w:pPr>
        <w:ind w:firstLine="0"/>
        <w:rPr>
          <w:lang w:val="en-US"/>
        </w:rPr>
        <w:sectPr w:rsidR="00FC4043" w:rsidSect="00B70D80">
          <w:headerReference w:type="first" r:id="rId18"/>
          <w:type w:val="oddPage"/>
          <w:pgSz w:w="11906" w:h="16838" w:code="9"/>
          <w:pgMar w:top="1440" w:right="1440" w:bottom="1440" w:left="1440" w:header="720" w:footer="720" w:gutter="0"/>
          <w:pgNumType w:fmt="lowerRoman"/>
          <w:cols w:space="720"/>
          <w:titlePg/>
          <w:docGrid w:linePitch="360"/>
        </w:sectPr>
      </w:pPr>
    </w:p>
    <w:p w14:paraId="6A02C0A9" w14:textId="06A60D02" w:rsidR="00FC4043" w:rsidRDefault="00FC4043" w:rsidP="00FC4043">
      <w:pPr>
        <w:ind w:firstLine="0"/>
        <w:rPr>
          <w:lang w:val="en-US"/>
        </w:rPr>
      </w:pPr>
    </w:p>
    <w:p w14:paraId="7E9A5275" w14:textId="1D46E320" w:rsidR="006D0204" w:rsidRPr="00C73E83" w:rsidRDefault="006D0204" w:rsidP="006D0204">
      <w:pPr>
        <w:pStyle w:val="Index-Figures"/>
      </w:pPr>
      <w:r w:rsidRPr="00B6509A">
        <w:t>Índex</w:t>
      </w:r>
    </w:p>
    <w:p w14:paraId="0848A876" w14:textId="237AAD16" w:rsidR="00A426CC" w:rsidRDefault="004C64FF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r>
        <w:fldChar w:fldCharType="begin"/>
      </w:r>
      <w:r>
        <w:instrText xml:space="preserve"> TOC \h \z \u \t "Heading 1;2;Heading 2;3;Heading 3;4;Heading 4;5;Títol Bloc;1" </w:instrText>
      </w:r>
      <w:r>
        <w:fldChar w:fldCharType="separate"/>
      </w:r>
      <w:hyperlink w:anchor="_Toc107763251" w:history="1">
        <w:r w:rsidR="00A426CC" w:rsidRPr="00E36816">
          <w:rPr>
            <w:rStyle w:val="Hyperlink"/>
          </w:rPr>
          <w:t>Resum</w:t>
        </w:r>
        <w:r w:rsidR="00A426CC">
          <w:rPr>
            <w:webHidden/>
          </w:rPr>
          <w:tab/>
        </w:r>
        <w:r w:rsidR="00A426CC">
          <w:rPr>
            <w:webHidden/>
          </w:rPr>
          <w:fldChar w:fldCharType="begin"/>
        </w:r>
        <w:r w:rsidR="00A426CC">
          <w:rPr>
            <w:webHidden/>
          </w:rPr>
          <w:instrText xml:space="preserve"> PAGEREF _Toc107763251 \h </w:instrText>
        </w:r>
        <w:r w:rsidR="00A426CC">
          <w:rPr>
            <w:webHidden/>
          </w:rPr>
        </w:r>
        <w:r w:rsidR="00A426CC">
          <w:rPr>
            <w:webHidden/>
          </w:rPr>
          <w:fldChar w:fldCharType="separate"/>
        </w:r>
        <w:r w:rsidR="00650730">
          <w:rPr>
            <w:webHidden/>
          </w:rPr>
          <w:t>v</w:t>
        </w:r>
        <w:r w:rsidR="00A426CC">
          <w:rPr>
            <w:webHidden/>
          </w:rPr>
          <w:fldChar w:fldCharType="end"/>
        </w:r>
      </w:hyperlink>
    </w:p>
    <w:p w14:paraId="66735BA8" w14:textId="517132A4" w:rsidR="00A426CC" w:rsidRDefault="00C3053D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7763252" w:history="1">
        <w:r w:rsidR="00A426CC" w:rsidRPr="00E36816">
          <w:rPr>
            <w:rStyle w:val="Hyperlink"/>
            <w:lang w:val="en-US"/>
          </w:rPr>
          <w:t>Abstract</w:t>
        </w:r>
        <w:r w:rsidR="00A426CC">
          <w:rPr>
            <w:webHidden/>
          </w:rPr>
          <w:tab/>
        </w:r>
        <w:r w:rsidR="00A426CC">
          <w:rPr>
            <w:webHidden/>
          </w:rPr>
          <w:fldChar w:fldCharType="begin"/>
        </w:r>
        <w:r w:rsidR="00A426CC">
          <w:rPr>
            <w:webHidden/>
          </w:rPr>
          <w:instrText xml:space="preserve"> PAGEREF _Toc107763252 \h </w:instrText>
        </w:r>
        <w:r w:rsidR="00A426CC">
          <w:rPr>
            <w:webHidden/>
          </w:rPr>
        </w:r>
        <w:r w:rsidR="00A426CC">
          <w:rPr>
            <w:webHidden/>
          </w:rPr>
          <w:fldChar w:fldCharType="separate"/>
        </w:r>
        <w:r w:rsidR="00650730">
          <w:rPr>
            <w:webHidden/>
          </w:rPr>
          <w:t>v</w:t>
        </w:r>
        <w:r w:rsidR="00A426CC">
          <w:rPr>
            <w:webHidden/>
          </w:rPr>
          <w:fldChar w:fldCharType="end"/>
        </w:r>
      </w:hyperlink>
    </w:p>
    <w:p w14:paraId="72901CFC" w14:textId="5AAA5324" w:rsidR="00A426CC" w:rsidRDefault="00C3053D">
      <w:pPr>
        <w:pStyle w:val="TOC1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7763253" w:history="1">
        <w:r w:rsidR="00A426CC" w:rsidRPr="00E36816">
          <w:rPr>
            <w:rStyle w:val="Hyperlink"/>
          </w:rPr>
          <w:t>I. Memòria</w:t>
        </w:r>
        <w:r w:rsidR="00A426CC">
          <w:rPr>
            <w:webHidden/>
          </w:rPr>
          <w:tab/>
        </w:r>
        <w:r w:rsidR="00A426CC">
          <w:rPr>
            <w:webHidden/>
          </w:rPr>
          <w:fldChar w:fldCharType="begin"/>
        </w:r>
        <w:r w:rsidR="00A426CC">
          <w:rPr>
            <w:webHidden/>
          </w:rPr>
          <w:instrText xml:space="preserve"> PAGEREF _Toc107763253 \h </w:instrText>
        </w:r>
        <w:r w:rsidR="00A426CC">
          <w:rPr>
            <w:webHidden/>
          </w:rPr>
        </w:r>
        <w:r w:rsidR="00A426CC">
          <w:rPr>
            <w:webHidden/>
          </w:rPr>
          <w:fldChar w:fldCharType="separate"/>
        </w:r>
        <w:r w:rsidR="00650730">
          <w:rPr>
            <w:webHidden/>
          </w:rPr>
          <w:t>1</w:t>
        </w:r>
        <w:r w:rsidR="00A426CC">
          <w:rPr>
            <w:webHidden/>
          </w:rPr>
          <w:fldChar w:fldCharType="end"/>
        </w:r>
      </w:hyperlink>
    </w:p>
    <w:p w14:paraId="1DB4F166" w14:textId="04681EA1" w:rsidR="00A426CC" w:rsidRDefault="00C3053D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7763254" w:history="1">
        <w:r w:rsidR="00A426CC" w:rsidRPr="00E36816">
          <w:rPr>
            <w:rStyle w:val="Hyperlink"/>
          </w:rPr>
          <w:t>1. Introducció</w:t>
        </w:r>
        <w:r w:rsidR="00A426CC">
          <w:rPr>
            <w:webHidden/>
          </w:rPr>
          <w:tab/>
        </w:r>
        <w:r w:rsidR="00A426CC">
          <w:rPr>
            <w:webHidden/>
          </w:rPr>
          <w:fldChar w:fldCharType="begin"/>
        </w:r>
        <w:r w:rsidR="00A426CC">
          <w:rPr>
            <w:webHidden/>
          </w:rPr>
          <w:instrText xml:space="preserve"> PAGEREF _Toc107763254 \h </w:instrText>
        </w:r>
        <w:r w:rsidR="00A426CC">
          <w:rPr>
            <w:webHidden/>
          </w:rPr>
        </w:r>
        <w:r w:rsidR="00A426CC">
          <w:rPr>
            <w:webHidden/>
          </w:rPr>
          <w:fldChar w:fldCharType="separate"/>
        </w:r>
        <w:r w:rsidR="00650730">
          <w:rPr>
            <w:webHidden/>
          </w:rPr>
          <w:t>3</w:t>
        </w:r>
        <w:r w:rsidR="00A426CC">
          <w:rPr>
            <w:webHidden/>
          </w:rPr>
          <w:fldChar w:fldCharType="end"/>
        </w:r>
      </w:hyperlink>
    </w:p>
    <w:p w14:paraId="419DA7A7" w14:textId="26063C2E" w:rsidR="00A426CC" w:rsidRDefault="00C3053D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7763255" w:history="1">
        <w:r w:rsidR="00A426CC" w:rsidRPr="00E36816">
          <w:rPr>
            <w:rStyle w:val="Hyperlink"/>
          </w:rPr>
          <w:t>1.1. Punt de partida</w:t>
        </w:r>
        <w:r w:rsidR="00A426CC">
          <w:rPr>
            <w:webHidden/>
          </w:rPr>
          <w:tab/>
        </w:r>
        <w:r w:rsidR="00A426CC">
          <w:rPr>
            <w:webHidden/>
          </w:rPr>
          <w:fldChar w:fldCharType="begin"/>
        </w:r>
        <w:r w:rsidR="00A426CC">
          <w:rPr>
            <w:webHidden/>
          </w:rPr>
          <w:instrText xml:space="preserve"> PAGEREF _Toc107763255 \h </w:instrText>
        </w:r>
        <w:r w:rsidR="00A426CC">
          <w:rPr>
            <w:webHidden/>
          </w:rPr>
        </w:r>
        <w:r w:rsidR="00A426CC">
          <w:rPr>
            <w:webHidden/>
          </w:rPr>
          <w:fldChar w:fldCharType="separate"/>
        </w:r>
        <w:r w:rsidR="00650730">
          <w:rPr>
            <w:webHidden/>
          </w:rPr>
          <w:t>3</w:t>
        </w:r>
        <w:r w:rsidR="00A426CC">
          <w:rPr>
            <w:webHidden/>
          </w:rPr>
          <w:fldChar w:fldCharType="end"/>
        </w:r>
      </w:hyperlink>
    </w:p>
    <w:p w14:paraId="58358417" w14:textId="13F04BBB" w:rsidR="00A426CC" w:rsidRDefault="00C3053D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7763256" w:history="1">
        <w:r w:rsidR="00A426CC" w:rsidRPr="00E36816">
          <w:rPr>
            <w:rStyle w:val="Hyperlink"/>
          </w:rPr>
          <w:t>1.2. Objectiu/s</w:t>
        </w:r>
        <w:r w:rsidR="00A426CC">
          <w:rPr>
            <w:webHidden/>
          </w:rPr>
          <w:tab/>
        </w:r>
        <w:r w:rsidR="00A426CC">
          <w:rPr>
            <w:webHidden/>
          </w:rPr>
          <w:fldChar w:fldCharType="begin"/>
        </w:r>
        <w:r w:rsidR="00A426CC">
          <w:rPr>
            <w:webHidden/>
          </w:rPr>
          <w:instrText xml:space="preserve"> PAGEREF _Toc107763256 \h </w:instrText>
        </w:r>
        <w:r w:rsidR="00A426CC">
          <w:rPr>
            <w:webHidden/>
          </w:rPr>
        </w:r>
        <w:r w:rsidR="00A426CC">
          <w:rPr>
            <w:webHidden/>
          </w:rPr>
          <w:fldChar w:fldCharType="separate"/>
        </w:r>
        <w:r w:rsidR="00650730">
          <w:rPr>
            <w:webHidden/>
          </w:rPr>
          <w:t>4</w:t>
        </w:r>
        <w:r w:rsidR="00A426CC">
          <w:rPr>
            <w:webHidden/>
          </w:rPr>
          <w:fldChar w:fldCharType="end"/>
        </w:r>
      </w:hyperlink>
    </w:p>
    <w:p w14:paraId="181938B4" w14:textId="4965F535" w:rsidR="00A426CC" w:rsidRDefault="00C3053D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7763257" w:history="1">
        <w:r w:rsidR="00A426CC" w:rsidRPr="00E36816">
          <w:rPr>
            <w:rStyle w:val="Hyperlink"/>
          </w:rPr>
          <w:t>1.3. Dades</w:t>
        </w:r>
        <w:r w:rsidR="00A426CC">
          <w:rPr>
            <w:webHidden/>
          </w:rPr>
          <w:tab/>
        </w:r>
        <w:r w:rsidR="00A426CC">
          <w:rPr>
            <w:webHidden/>
          </w:rPr>
          <w:fldChar w:fldCharType="begin"/>
        </w:r>
        <w:r w:rsidR="00A426CC">
          <w:rPr>
            <w:webHidden/>
          </w:rPr>
          <w:instrText xml:space="preserve"> PAGEREF _Toc107763257 \h </w:instrText>
        </w:r>
        <w:r w:rsidR="00A426CC">
          <w:rPr>
            <w:webHidden/>
          </w:rPr>
        </w:r>
        <w:r w:rsidR="00A426CC">
          <w:rPr>
            <w:webHidden/>
          </w:rPr>
          <w:fldChar w:fldCharType="separate"/>
        </w:r>
        <w:r w:rsidR="00650730">
          <w:rPr>
            <w:b/>
            <w:bCs/>
            <w:webHidden/>
            <w:lang w:val="en-US"/>
          </w:rPr>
          <w:t>Error! Bookmark not defined.</w:t>
        </w:r>
        <w:r w:rsidR="00A426CC">
          <w:rPr>
            <w:webHidden/>
          </w:rPr>
          <w:fldChar w:fldCharType="end"/>
        </w:r>
      </w:hyperlink>
    </w:p>
    <w:p w14:paraId="1AA11CC5" w14:textId="3C71A694" w:rsidR="00A426CC" w:rsidRDefault="00C3053D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7763258" w:history="1">
        <w:r w:rsidR="00A426CC" w:rsidRPr="00E36816">
          <w:rPr>
            <w:rStyle w:val="Hyperlink"/>
          </w:rPr>
          <w:t>2. Model del sistema</w:t>
        </w:r>
        <w:r w:rsidR="00A426CC">
          <w:rPr>
            <w:webHidden/>
          </w:rPr>
          <w:tab/>
        </w:r>
        <w:r w:rsidR="00A426CC">
          <w:rPr>
            <w:webHidden/>
          </w:rPr>
          <w:fldChar w:fldCharType="begin"/>
        </w:r>
        <w:r w:rsidR="00A426CC">
          <w:rPr>
            <w:webHidden/>
          </w:rPr>
          <w:instrText xml:space="preserve"> PAGEREF _Toc107763258 \h </w:instrText>
        </w:r>
        <w:r w:rsidR="00A426CC">
          <w:rPr>
            <w:webHidden/>
          </w:rPr>
        </w:r>
        <w:r w:rsidR="00A426CC">
          <w:rPr>
            <w:webHidden/>
          </w:rPr>
          <w:fldChar w:fldCharType="separate"/>
        </w:r>
        <w:r w:rsidR="00650730">
          <w:rPr>
            <w:webHidden/>
          </w:rPr>
          <w:t>7</w:t>
        </w:r>
        <w:r w:rsidR="00A426CC">
          <w:rPr>
            <w:webHidden/>
          </w:rPr>
          <w:fldChar w:fldCharType="end"/>
        </w:r>
      </w:hyperlink>
    </w:p>
    <w:p w14:paraId="31D98111" w14:textId="5E2D09F3" w:rsidR="00A426CC" w:rsidRDefault="00C3053D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7763259" w:history="1">
        <w:r w:rsidR="00A426CC" w:rsidRPr="00E36816">
          <w:rPr>
            <w:rStyle w:val="Hyperlink"/>
          </w:rPr>
          <w:t>2.1. Model general i model ideal</w:t>
        </w:r>
        <w:r w:rsidR="00A426CC">
          <w:rPr>
            <w:webHidden/>
          </w:rPr>
          <w:tab/>
        </w:r>
        <w:r w:rsidR="00A426CC">
          <w:rPr>
            <w:webHidden/>
          </w:rPr>
          <w:fldChar w:fldCharType="begin"/>
        </w:r>
        <w:r w:rsidR="00A426CC">
          <w:rPr>
            <w:webHidden/>
          </w:rPr>
          <w:instrText xml:space="preserve"> PAGEREF _Toc107763259 \h </w:instrText>
        </w:r>
        <w:r w:rsidR="00A426CC">
          <w:rPr>
            <w:webHidden/>
          </w:rPr>
        </w:r>
        <w:r w:rsidR="00A426CC">
          <w:rPr>
            <w:webHidden/>
          </w:rPr>
          <w:fldChar w:fldCharType="separate"/>
        </w:r>
        <w:r w:rsidR="00650730">
          <w:rPr>
            <w:webHidden/>
          </w:rPr>
          <w:t>7</w:t>
        </w:r>
        <w:r w:rsidR="00A426CC">
          <w:rPr>
            <w:webHidden/>
          </w:rPr>
          <w:fldChar w:fldCharType="end"/>
        </w:r>
      </w:hyperlink>
    </w:p>
    <w:p w14:paraId="0039384E" w14:textId="346091F3" w:rsidR="00A426CC" w:rsidRDefault="00C3053D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7763260" w:history="1">
        <w:r w:rsidR="00A426CC" w:rsidRPr="00E36816">
          <w:rPr>
            <w:rStyle w:val="Hyperlink"/>
          </w:rPr>
          <w:t>2.2. Model simplificat</w:t>
        </w:r>
        <w:r w:rsidR="00A426CC">
          <w:rPr>
            <w:webHidden/>
          </w:rPr>
          <w:tab/>
        </w:r>
        <w:r w:rsidR="00A426CC">
          <w:rPr>
            <w:webHidden/>
          </w:rPr>
          <w:fldChar w:fldCharType="begin"/>
        </w:r>
        <w:r w:rsidR="00A426CC">
          <w:rPr>
            <w:webHidden/>
          </w:rPr>
          <w:instrText xml:space="preserve"> PAGEREF _Toc107763260 \h </w:instrText>
        </w:r>
        <w:r w:rsidR="00A426CC">
          <w:rPr>
            <w:webHidden/>
          </w:rPr>
        </w:r>
        <w:r w:rsidR="00A426CC">
          <w:rPr>
            <w:webHidden/>
          </w:rPr>
          <w:fldChar w:fldCharType="separate"/>
        </w:r>
        <w:r w:rsidR="00650730">
          <w:rPr>
            <w:webHidden/>
          </w:rPr>
          <w:t>7</w:t>
        </w:r>
        <w:r w:rsidR="00A426CC">
          <w:rPr>
            <w:webHidden/>
          </w:rPr>
          <w:fldChar w:fldCharType="end"/>
        </w:r>
      </w:hyperlink>
    </w:p>
    <w:p w14:paraId="2E31B49F" w14:textId="65D12A5D" w:rsidR="00A426CC" w:rsidRDefault="00C3053D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7763261" w:history="1">
        <w:r w:rsidR="00A426CC" w:rsidRPr="00E36816">
          <w:rPr>
            <w:rStyle w:val="Hyperlink"/>
          </w:rPr>
          <w:t>3. Terminologia</w:t>
        </w:r>
        <w:r w:rsidR="00A426CC">
          <w:rPr>
            <w:webHidden/>
          </w:rPr>
          <w:tab/>
        </w:r>
        <w:r w:rsidR="00A426CC">
          <w:rPr>
            <w:webHidden/>
          </w:rPr>
          <w:fldChar w:fldCharType="begin"/>
        </w:r>
        <w:r w:rsidR="00A426CC">
          <w:rPr>
            <w:webHidden/>
          </w:rPr>
          <w:instrText xml:space="preserve"> PAGEREF _Toc107763261 \h </w:instrText>
        </w:r>
        <w:r w:rsidR="00A426CC">
          <w:rPr>
            <w:webHidden/>
          </w:rPr>
        </w:r>
        <w:r w:rsidR="00A426CC">
          <w:rPr>
            <w:webHidden/>
          </w:rPr>
          <w:fldChar w:fldCharType="separate"/>
        </w:r>
        <w:r w:rsidR="00650730">
          <w:rPr>
            <w:webHidden/>
          </w:rPr>
          <w:t>9</w:t>
        </w:r>
        <w:r w:rsidR="00A426CC">
          <w:rPr>
            <w:webHidden/>
          </w:rPr>
          <w:fldChar w:fldCharType="end"/>
        </w:r>
      </w:hyperlink>
    </w:p>
    <w:p w14:paraId="43EAF8A7" w14:textId="23812D50" w:rsidR="00A426CC" w:rsidRDefault="00C3053D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7763262" w:history="1">
        <w:r w:rsidR="00A426CC" w:rsidRPr="00E36816">
          <w:rPr>
            <w:rStyle w:val="Hyperlink"/>
          </w:rPr>
          <w:t>3.1. Potències</w:t>
        </w:r>
        <w:r w:rsidR="00A426CC">
          <w:rPr>
            <w:webHidden/>
          </w:rPr>
          <w:tab/>
        </w:r>
        <w:r w:rsidR="00A426CC">
          <w:rPr>
            <w:webHidden/>
          </w:rPr>
          <w:fldChar w:fldCharType="begin"/>
        </w:r>
        <w:r w:rsidR="00A426CC">
          <w:rPr>
            <w:webHidden/>
          </w:rPr>
          <w:instrText xml:space="preserve"> PAGEREF _Toc107763262 \h </w:instrText>
        </w:r>
        <w:r w:rsidR="00A426CC">
          <w:rPr>
            <w:webHidden/>
          </w:rPr>
        </w:r>
        <w:r w:rsidR="00A426CC">
          <w:rPr>
            <w:webHidden/>
          </w:rPr>
          <w:fldChar w:fldCharType="separate"/>
        </w:r>
        <w:r w:rsidR="00650730">
          <w:rPr>
            <w:webHidden/>
          </w:rPr>
          <w:t>9</w:t>
        </w:r>
        <w:r w:rsidR="00A426CC">
          <w:rPr>
            <w:webHidden/>
          </w:rPr>
          <w:fldChar w:fldCharType="end"/>
        </w:r>
      </w:hyperlink>
    </w:p>
    <w:p w14:paraId="2851EC12" w14:textId="71B8E3F4" w:rsidR="00A426CC" w:rsidRDefault="00C3053D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7763263" w:history="1">
        <w:r w:rsidR="00A426CC" w:rsidRPr="00E36816">
          <w:rPr>
            <w:rStyle w:val="Hyperlink"/>
          </w:rPr>
          <w:t>3.1.1 Definicions</w:t>
        </w:r>
        <w:r w:rsidR="00A426CC">
          <w:rPr>
            <w:webHidden/>
          </w:rPr>
          <w:tab/>
        </w:r>
        <w:r w:rsidR="00A426CC">
          <w:rPr>
            <w:webHidden/>
          </w:rPr>
          <w:fldChar w:fldCharType="begin"/>
        </w:r>
        <w:r w:rsidR="00A426CC">
          <w:rPr>
            <w:webHidden/>
          </w:rPr>
          <w:instrText xml:space="preserve"> PAGEREF _Toc107763263 \h </w:instrText>
        </w:r>
        <w:r w:rsidR="00A426CC">
          <w:rPr>
            <w:webHidden/>
          </w:rPr>
        </w:r>
        <w:r w:rsidR="00A426CC">
          <w:rPr>
            <w:webHidden/>
          </w:rPr>
          <w:fldChar w:fldCharType="separate"/>
        </w:r>
        <w:r w:rsidR="00650730">
          <w:rPr>
            <w:webHidden/>
          </w:rPr>
          <w:t>9</w:t>
        </w:r>
        <w:r w:rsidR="00A426CC">
          <w:rPr>
            <w:webHidden/>
          </w:rPr>
          <w:fldChar w:fldCharType="end"/>
        </w:r>
      </w:hyperlink>
    </w:p>
    <w:p w14:paraId="69DA3A5D" w14:textId="7C9ACEDF" w:rsidR="00A426CC" w:rsidRDefault="00C3053D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7763264" w:history="1">
        <w:r w:rsidR="00A426CC" w:rsidRPr="00E36816">
          <w:rPr>
            <w:rStyle w:val="Hyperlink"/>
          </w:rPr>
          <w:t>3.1.2 Traduccions</w:t>
        </w:r>
        <w:r w:rsidR="00A426CC">
          <w:rPr>
            <w:webHidden/>
          </w:rPr>
          <w:tab/>
        </w:r>
        <w:r w:rsidR="00A426CC">
          <w:rPr>
            <w:webHidden/>
          </w:rPr>
          <w:fldChar w:fldCharType="begin"/>
        </w:r>
        <w:r w:rsidR="00A426CC">
          <w:rPr>
            <w:webHidden/>
          </w:rPr>
          <w:instrText xml:space="preserve"> PAGEREF _Toc107763264 \h </w:instrText>
        </w:r>
        <w:r w:rsidR="00A426CC">
          <w:rPr>
            <w:webHidden/>
          </w:rPr>
        </w:r>
        <w:r w:rsidR="00A426CC">
          <w:rPr>
            <w:webHidden/>
          </w:rPr>
          <w:fldChar w:fldCharType="separate"/>
        </w:r>
        <w:r w:rsidR="00650730">
          <w:rPr>
            <w:webHidden/>
          </w:rPr>
          <w:t>10</w:t>
        </w:r>
        <w:r w:rsidR="00A426CC">
          <w:rPr>
            <w:webHidden/>
          </w:rPr>
          <w:fldChar w:fldCharType="end"/>
        </w:r>
      </w:hyperlink>
    </w:p>
    <w:p w14:paraId="73FDFB17" w14:textId="2D92EE0A" w:rsidR="00A426CC" w:rsidRDefault="00C3053D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7763265" w:history="1">
        <w:r w:rsidR="00A426CC" w:rsidRPr="00E36816">
          <w:rPr>
            <w:rStyle w:val="Hyperlink"/>
          </w:rPr>
          <w:t>3.1.3 Segmentació visual</w:t>
        </w:r>
        <w:r w:rsidR="00A426CC">
          <w:rPr>
            <w:webHidden/>
          </w:rPr>
          <w:tab/>
        </w:r>
        <w:r w:rsidR="00A426CC">
          <w:rPr>
            <w:webHidden/>
          </w:rPr>
          <w:fldChar w:fldCharType="begin"/>
        </w:r>
        <w:r w:rsidR="00A426CC">
          <w:rPr>
            <w:webHidden/>
          </w:rPr>
          <w:instrText xml:space="preserve"> PAGEREF _Toc107763265 \h </w:instrText>
        </w:r>
        <w:r w:rsidR="00A426CC">
          <w:rPr>
            <w:webHidden/>
          </w:rPr>
        </w:r>
        <w:r w:rsidR="00A426CC">
          <w:rPr>
            <w:webHidden/>
          </w:rPr>
          <w:fldChar w:fldCharType="separate"/>
        </w:r>
        <w:r w:rsidR="00650730">
          <w:rPr>
            <w:webHidden/>
          </w:rPr>
          <w:t>10</w:t>
        </w:r>
        <w:r w:rsidR="00A426CC">
          <w:rPr>
            <w:webHidden/>
          </w:rPr>
          <w:fldChar w:fldCharType="end"/>
        </w:r>
      </w:hyperlink>
    </w:p>
    <w:p w14:paraId="7196A47A" w14:textId="6461C958" w:rsidR="00A426CC" w:rsidRDefault="00C3053D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7763266" w:history="1">
        <w:r w:rsidR="00A426CC" w:rsidRPr="00E36816">
          <w:rPr>
            <w:rStyle w:val="Hyperlink"/>
          </w:rPr>
          <w:t>3.1.4 Exemples</w:t>
        </w:r>
        <w:r w:rsidR="00A426CC">
          <w:rPr>
            <w:webHidden/>
          </w:rPr>
          <w:tab/>
        </w:r>
        <w:r w:rsidR="00A426CC">
          <w:rPr>
            <w:webHidden/>
          </w:rPr>
          <w:fldChar w:fldCharType="begin"/>
        </w:r>
        <w:r w:rsidR="00A426CC">
          <w:rPr>
            <w:webHidden/>
          </w:rPr>
          <w:instrText xml:space="preserve"> PAGEREF _Toc107763266 \h </w:instrText>
        </w:r>
        <w:r w:rsidR="00A426CC">
          <w:rPr>
            <w:webHidden/>
          </w:rPr>
        </w:r>
        <w:r w:rsidR="00A426CC">
          <w:rPr>
            <w:webHidden/>
          </w:rPr>
          <w:fldChar w:fldCharType="separate"/>
        </w:r>
        <w:r w:rsidR="00650730">
          <w:rPr>
            <w:webHidden/>
          </w:rPr>
          <w:t>11</w:t>
        </w:r>
        <w:r w:rsidR="00A426CC">
          <w:rPr>
            <w:webHidden/>
          </w:rPr>
          <w:fldChar w:fldCharType="end"/>
        </w:r>
      </w:hyperlink>
    </w:p>
    <w:p w14:paraId="3B30D7BA" w14:textId="4B8D1C93" w:rsidR="00A426CC" w:rsidRDefault="00C3053D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7763267" w:history="1">
        <w:r w:rsidR="00A426CC" w:rsidRPr="00E36816">
          <w:rPr>
            <w:rStyle w:val="Hyperlink"/>
          </w:rPr>
          <w:t>3.2. Energies</w:t>
        </w:r>
        <w:r w:rsidR="00A426CC">
          <w:rPr>
            <w:webHidden/>
          </w:rPr>
          <w:tab/>
        </w:r>
        <w:r w:rsidR="00A426CC">
          <w:rPr>
            <w:webHidden/>
          </w:rPr>
          <w:fldChar w:fldCharType="begin"/>
        </w:r>
        <w:r w:rsidR="00A426CC">
          <w:rPr>
            <w:webHidden/>
          </w:rPr>
          <w:instrText xml:space="preserve"> PAGEREF _Toc107763267 \h </w:instrText>
        </w:r>
        <w:r w:rsidR="00A426CC">
          <w:rPr>
            <w:webHidden/>
          </w:rPr>
        </w:r>
        <w:r w:rsidR="00A426CC">
          <w:rPr>
            <w:webHidden/>
          </w:rPr>
          <w:fldChar w:fldCharType="separate"/>
        </w:r>
        <w:r w:rsidR="00650730">
          <w:rPr>
            <w:webHidden/>
          </w:rPr>
          <w:t>14</w:t>
        </w:r>
        <w:r w:rsidR="00A426CC">
          <w:rPr>
            <w:webHidden/>
          </w:rPr>
          <w:fldChar w:fldCharType="end"/>
        </w:r>
      </w:hyperlink>
    </w:p>
    <w:p w14:paraId="5BD0DAB4" w14:textId="0A39B732" w:rsidR="00A426CC" w:rsidRDefault="00C3053D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7763268" w:history="1">
        <w:r w:rsidR="00A426CC" w:rsidRPr="00E36816">
          <w:rPr>
            <w:rStyle w:val="Hyperlink"/>
          </w:rPr>
          <w:t>3.2.1 Definicions</w:t>
        </w:r>
        <w:r w:rsidR="00A426CC">
          <w:rPr>
            <w:webHidden/>
          </w:rPr>
          <w:tab/>
        </w:r>
        <w:r w:rsidR="00A426CC">
          <w:rPr>
            <w:webHidden/>
          </w:rPr>
          <w:fldChar w:fldCharType="begin"/>
        </w:r>
        <w:r w:rsidR="00A426CC">
          <w:rPr>
            <w:webHidden/>
          </w:rPr>
          <w:instrText xml:space="preserve"> PAGEREF _Toc107763268 \h </w:instrText>
        </w:r>
        <w:r w:rsidR="00A426CC">
          <w:rPr>
            <w:webHidden/>
          </w:rPr>
        </w:r>
        <w:r w:rsidR="00A426CC">
          <w:rPr>
            <w:webHidden/>
          </w:rPr>
          <w:fldChar w:fldCharType="separate"/>
        </w:r>
        <w:r w:rsidR="00650730">
          <w:rPr>
            <w:webHidden/>
          </w:rPr>
          <w:t>14</w:t>
        </w:r>
        <w:r w:rsidR="00A426CC">
          <w:rPr>
            <w:webHidden/>
          </w:rPr>
          <w:fldChar w:fldCharType="end"/>
        </w:r>
      </w:hyperlink>
    </w:p>
    <w:p w14:paraId="766306F3" w14:textId="1D945C99" w:rsidR="00A426CC" w:rsidRDefault="00C3053D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7763269" w:history="1">
        <w:r w:rsidR="00A426CC" w:rsidRPr="00E36816">
          <w:rPr>
            <w:rStyle w:val="Hyperlink"/>
          </w:rPr>
          <w:t>3.2.2 Traduccions</w:t>
        </w:r>
        <w:r w:rsidR="00A426CC">
          <w:rPr>
            <w:webHidden/>
          </w:rPr>
          <w:tab/>
        </w:r>
        <w:r w:rsidR="00A426CC">
          <w:rPr>
            <w:webHidden/>
          </w:rPr>
          <w:fldChar w:fldCharType="begin"/>
        </w:r>
        <w:r w:rsidR="00A426CC">
          <w:rPr>
            <w:webHidden/>
          </w:rPr>
          <w:instrText xml:space="preserve"> PAGEREF _Toc107763269 \h </w:instrText>
        </w:r>
        <w:r w:rsidR="00A426CC">
          <w:rPr>
            <w:webHidden/>
          </w:rPr>
        </w:r>
        <w:r w:rsidR="00A426CC">
          <w:rPr>
            <w:webHidden/>
          </w:rPr>
          <w:fldChar w:fldCharType="separate"/>
        </w:r>
        <w:r w:rsidR="00650730">
          <w:rPr>
            <w:webHidden/>
          </w:rPr>
          <w:t>16</w:t>
        </w:r>
        <w:r w:rsidR="00A426CC">
          <w:rPr>
            <w:webHidden/>
          </w:rPr>
          <w:fldChar w:fldCharType="end"/>
        </w:r>
      </w:hyperlink>
    </w:p>
    <w:p w14:paraId="500E9721" w14:textId="2701021B" w:rsidR="00A426CC" w:rsidRDefault="00C3053D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7763270" w:history="1">
        <w:r w:rsidR="00A426CC" w:rsidRPr="00E36816">
          <w:rPr>
            <w:rStyle w:val="Hyperlink"/>
          </w:rPr>
          <w:t>3.2.3 Segmentació visual</w:t>
        </w:r>
        <w:r w:rsidR="00A426CC">
          <w:rPr>
            <w:webHidden/>
          </w:rPr>
          <w:tab/>
        </w:r>
        <w:r w:rsidR="00A426CC">
          <w:rPr>
            <w:webHidden/>
          </w:rPr>
          <w:fldChar w:fldCharType="begin"/>
        </w:r>
        <w:r w:rsidR="00A426CC">
          <w:rPr>
            <w:webHidden/>
          </w:rPr>
          <w:instrText xml:space="preserve"> PAGEREF _Toc107763270 \h </w:instrText>
        </w:r>
        <w:r w:rsidR="00A426CC">
          <w:rPr>
            <w:webHidden/>
          </w:rPr>
        </w:r>
        <w:r w:rsidR="00A426CC">
          <w:rPr>
            <w:webHidden/>
          </w:rPr>
          <w:fldChar w:fldCharType="separate"/>
        </w:r>
        <w:r w:rsidR="00650730">
          <w:rPr>
            <w:webHidden/>
          </w:rPr>
          <w:t>17</w:t>
        </w:r>
        <w:r w:rsidR="00A426CC">
          <w:rPr>
            <w:webHidden/>
          </w:rPr>
          <w:fldChar w:fldCharType="end"/>
        </w:r>
      </w:hyperlink>
    </w:p>
    <w:p w14:paraId="5AC8BAC2" w14:textId="4AAEA177" w:rsidR="00A426CC" w:rsidRDefault="00C3053D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7763271" w:history="1">
        <w:r w:rsidR="00A426CC" w:rsidRPr="00E36816">
          <w:rPr>
            <w:rStyle w:val="Hyperlink"/>
            <w:bCs/>
          </w:rPr>
          <w:t>3.2.4</w:t>
        </w:r>
        <w:r w:rsidR="00A426CC" w:rsidRPr="00E36816">
          <w:rPr>
            <w:rStyle w:val="Hyperlink"/>
          </w:rPr>
          <w:t xml:space="preserve"> Exemples</w:t>
        </w:r>
        <w:r w:rsidR="00A426CC">
          <w:rPr>
            <w:webHidden/>
          </w:rPr>
          <w:tab/>
        </w:r>
        <w:r w:rsidR="00A426CC">
          <w:rPr>
            <w:webHidden/>
          </w:rPr>
          <w:fldChar w:fldCharType="begin"/>
        </w:r>
        <w:r w:rsidR="00A426CC">
          <w:rPr>
            <w:webHidden/>
          </w:rPr>
          <w:instrText xml:space="preserve"> PAGEREF _Toc107763271 \h </w:instrText>
        </w:r>
        <w:r w:rsidR="00A426CC">
          <w:rPr>
            <w:webHidden/>
          </w:rPr>
        </w:r>
        <w:r w:rsidR="00A426CC">
          <w:rPr>
            <w:webHidden/>
          </w:rPr>
          <w:fldChar w:fldCharType="separate"/>
        </w:r>
        <w:r w:rsidR="00650730">
          <w:rPr>
            <w:webHidden/>
          </w:rPr>
          <w:t>17</w:t>
        </w:r>
        <w:r w:rsidR="00A426CC">
          <w:rPr>
            <w:webHidden/>
          </w:rPr>
          <w:fldChar w:fldCharType="end"/>
        </w:r>
      </w:hyperlink>
    </w:p>
    <w:p w14:paraId="61B18249" w14:textId="31D803D5" w:rsidR="00A426CC" w:rsidRDefault="00C3053D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7763272" w:history="1">
        <w:r w:rsidR="00A426CC" w:rsidRPr="00E36816">
          <w:rPr>
            <w:rStyle w:val="Hyperlink"/>
          </w:rPr>
          <w:t>3.3. Per comparació</w:t>
        </w:r>
        <w:r w:rsidR="00A426CC">
          <w:rPr>
            <w:webHidden/>
          </w:rPr>
          <w:tab/>
        </w:r>
        <w:r w:rsidR="00A426CC">
          <w:rPr>
            <w:webHidden/>
          </w:rPr>
          <w:fldChar w:fldCharType="begin"/>
        </w:r>
        <w:r w:rsidR="00A426CC">
          <w:rPr>
            <w:webHidden/>
          </w:rPr>
          <w:instrText xml:space="preserve"> PAGEREF _Toc107763272 \h </w:instrText>
        </w:r>
        <w:r w:rsidR="00A426CC">
          <w:rPr>
            <w:webHidden/>
          </w:rPr>
        </w:r>
        <w:r w:rsidR="00A426CC">
          <w:rPr>
            <w:webHidden/>
          </w:rPr>
          <w:fldChar w:fldCharType="separate"/>
        </w:r>
        <w:r w:rsidR="00650730">
          <w:rPr>
            <w:webHidden/>
          </w:rPr>
          <w:t>21</w:t>
        </w:r>
        <w:r w:rsidR="00A426CC">
          <w:rPr>
            <w:webHidden/>
          </w:rPr>
          <w:fldChar w:fldCharType="end"/>
        </w:r>
      </w:hyperlink>
    </w:p>
    <w:p w14:paraId="71E0143E" w14:textId="79626245" w:rsidR="00A426CC" w:rsidRDefault="00C3053D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7763273" w:history="1">
        <w:r w:rsidR="00A426CC" w:rsidRPr="00E36816">
          <w:rPr>
            <w:rStyle w:val="Hyperlink"/>
          </w:rPr>
          <w:t>3.3.1 Definicions</w:t>
        </w:r>
        <w:r w:rsidR="00A426CC">
          <w:rPr>
            <w:webHidden/>
          </w:rPr>
          <w:tab/>
        </w:r>
        <w:r w:rsidR="00A426CC">
          <w:rPr>
            <w:webHidden/>
          </w:rPr>
          <w:fldChar w:fldCharType="begin"/>
        </w:r>
        <w:r w:rsidR="00A426CC">
          <w:rPr>
            <w:webHidden/>
          </w:rPr>
          <w:instrText xml:space="preserve"> PAGEREF _Toc107763273 \h </w:instrText>
        </w:r>
        <w:r w:rsidR="00A426CC">
          <w:rPr>
            <w:webHidden/>
          </w:rPr>
        </w:r>
        <w:r w:rsidR="00A426CC">
          <w:rPr>
            <w:webHidden/>
          </w:rPr>
          <w:fldChar w:fldCharType="separate"/>
        </w:r>
        <w:r w:rsidR="00650730">
          <w:rPr>
            <w:webHidden/>
          </w:rPr>
          <w:t>21</w:t>
        </w:r>
        <w:r w:rsidR="00A426CC">
          <w:rPr>
            <w:webHidden/>
          </w:rPr>
          <w:fldChar w:fldCharType="end"/>
        </w:r>
      </w:hyperlink>
    </w:p>
    <w:p w14:paraId="3C7573AD" w14:textId="793FA85C" w:rsidR="00A426CC" w:rsidRDefault="00C3053D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7763274" w:history="1">
        <w:r w:rsidR="00A426CC" w:rsidRPr="00E36816">
          <w:rPr>
            <w:rStyle w:val="Hyperlink"/>
          </w:rPr>
          <w:t>3.4. Traduccions</w:t>
        </w:r>
        <w:r w:rsidR="00A426CC">
          <w:rPr>
            <w:webHidden/>
          </w:rPr>
          <w:tab/>
        </w:r>
        <w:r w:rsidR="00A426CC">
          <w:rPr>
            <w:webHidden/>
          </w:rPr>
          <w:fldChar w:fldCharType="begin"/>
        </w:r>
        <w:r w:rsidR="00A426CC">
          <w:rPr>
            <w:webHidden/>
          </w:rPr>
          <w:instrText xml:space="preserve"> PAGEREF _Toc107763274 \h </w:instrText>
        </w:r>
        <w:r w:rsidR="00A426CC">
          <w:rPr>
            <w:webHidden/>
          </w:rPr>
        </w:r>
        <w:r w:rsidR="00A426CC">
          <w:rPr>
            <w:webHidden/>
          </w:rPr>
          <w:fldChar w:fldCharType="separate"/>
        </w:r>
        <w:r w:rsidR="00650730">
          <w:rPr>
            <w:webHidden/>
          </w:rPr>
          <w:t>22</w:t>
        </w:r>
        <w:r w:rsidR="00A426CC">
          <w:rPr>
            <w:webHidden/>
          </w:rPr>
          <w:fldChar w:fldCharType="end"/>
        </w:r>
      </w:hyperlink>
    </w:p>
    <w:p w14:paraId="00E39615" w14:textId="77B5D913" w:rsidR="00A426CC" w:rsidRDefault="00C3053D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7763275" w:history="1">
        <w:r w:rsidR="00A426CC" w:rsidRPr="00E36816">
          <w:rPr>
            <w:rStyle w:val="Hyperlink"/>
          </w:rPr>
          <w:t>4. Algoritmes de control</w:t>
        </w:r>
        <w:r w:rsidR="00A426CC">
          <w:rPr>
            <w:webHidden/>
          </w:rPr>
          <w:tab/>
        </w:r>
        <w:r w:rsidR="00A426CC">
          <w:rPr>
            <w:webHidden/>
          </w:rPr>
          <w:fldChar w:fldCharType="begin"/>
        </w:r>
        <w:r w:rsidR="00A426CC">
          <w:rPr>
            <w:webHidden/>
          </w:rPr>
          <w:instrText xml:space="preserve"> PAGEREF _Toc107763275 \h </w:instrText>
        </w:r>
        <w:r w:rsidR="00A426CC">
          <w:rPr>
            <w:webHidden/>
          </w:rPr>
        </w:r>
        <w:r w:rsidR="00A426CC">
          <w:rPr>
            <w:webHidden/>
          </w:rPr>
          <w:fldChar w:fldCharType="separate"/>
        </w:r>
        <w:r w:rsidR="00650730">
          <w:rPr>
            <w:webHidden/>
          </w:rPr>
          <w:t>23</w:t>
        </w:r>
        <w:r w:rsidR="00A426CC">
          <w:rPr>
            <w:webHidden/>
          </w:rPr>
          <w:fldChar w:fldCharType="end"/>
        </w:r>
      </w:hyperlink>
    </w:p>
    <w:p w14:paraId="36015C20" w14:textId="6CE8D773" w:rsidR="00A426CC" w:rsidRDefault="00C3053D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7763276" w:history="1">
        <w:r w:rsidR="00A426CC" w:rsidRPr="00E36816">
          <w:rPr>
            <w:rStyle w:val="Hyperlink"/>
          </w:rPr>
          <w:t>4.1. Histèresi</w:t>
        </w:r>
        <w:r w:rsidR="00A426CC">
          <w:rPr>
            <w:webHidden/>
          </w:rPr>
          <w:tab/>
        </w:r>
        <w:r w:rsidR="00A426CC">
          <w:rPr>
            <w:webHidden/>
          </w:rPr>
          <w:fldChar w:fldCharType="begin"/>
        </w:r>
        <w:r w:rsidR="00A426CC">
          <w:rPr>
            <w:webHidden/>
          </w:rPr>
          <w:instrText xml:space="preserve"> PAGEREF _Toc107763276 \h </w:instrText>
        </w:r>
        <w:r w:rsidR="00A426CC">
          <w:rPr>
            <w:webHidden/>
          </w:rPr>
        </w:r>
        <w:r w:rsidR="00A426CC">
          <w:rPr>
            <w:webHidden/>
          </w:rPr>
          <w:fldChar w:fldCharType="separate"/>
        </w:r>
        <w:r w:rsidR="00650730">
          <w:rPr>
            <w:webHidden/>
          </w:rPr>
          <w:t>23</w:t>
        </w:r>
        <w:r w:rsidR="00A426CC">
          <w:rPr>
            <w:webHidden/>
          </w:rPr>
          <w:fldChar w:fldCharType="end"/>
        </w:r>
      </w:hyperlink>
    </w:p>
    <w:p w14:paraId="6D380FD0" w14:textId="4519C5E4" w:rsidR="00A426CC" w:rsidRDefault="00C3053D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7763277" w:history="1">
        <w:r w:rsidR="00A426CC" w:rsidRPr="00E36816">
          <w:rPr>
            <w:rStyle w:val="Hyperlink"/>
          </w:rPr>
          <w:t>4.1.1 Una càrrega</w:t>
        </w:r>
        <w:r w:rsidR="00A426CC">
          <w:rPr>
            <w:webHidden/>
          </w:rPr>
          <w:tab/>
        </w:r>
        <w:r w:rsidR="00A426CC">
          <w:rPr>
            <w:webHidden/>
          </w:rPr>
          <w:fldChar w:fldCharType="begin"/>
        </w:r>
        <w:r w:rsidR="00A426CC">
          <w:rPr>
            <w:webHidden/>
          </w:rPr>
          <w:instrText xml:space="preserve"> PAGEREF _Toc107763277 \h </w:instrText>
        </w:r>
        <w:r w:rsidR="00A426CC">
          <w:rPr>
            <w:webHidden/>
          </w:rPr>
        </w:r>
        <w:r w:rsidR="00A426CC">
          <w:rPr>
            <w:webHidden/>
          </w:rPr>
          <w:fldChar w:fldCharType="separate"/>
        </w:r>
        <w:r w:rsidR="00650730">
          <w:rPr>
            <w:webHidden/>
          </w:rPr>
          <w:t>23</w:t>
        </w:r>
        <w:r w:rsidR="00A426CC">
          <w:rPr>
            <w:webHidden/>
          </w:rPr>
          <w:fldChar w:fldCharType="end"/>
        </w:r>
      </w:hyperlink>
    </w:p>
    <w:p w14:paraId="1AC3A237" w14:textId="3B0C1570" w:rsidR="00A426CC" w:rsidRDefault="00C3053D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7763278" w:history="1">
        <w:r w:rsidR="00A426CC" w:rsidRPr="00E36816">
          <w:rPr>
            <w:rStyle w:val="Hyperlink"/>
          </w:rPr>
          <w:t>4.1.2 Dues càrregues</w:t>
        </w:r>
        <w:r w:rsidR="00A426CC">
          <w:rPr>
            <w:webHidden/>
          </w:rPr>
          <w:tab/>
        </w:r>
        <w:r w:rsidR="00A426CC">
          <w:rPr>
            <w:webHidden/>
          </w:rPr>
          <w:fldChar w:fldCharType="begin"/>
        </w:r>
        <w:r w:rsidR="00A426CC">
          <w:rPr>
            <w:webHidden/>
          </w:rPr>
          <w:instrText xml:space="preserve"> PAGEREF _Toc107763278 \h </w:instrText>
        </w:r>
        <w:r w:rsidR="00A426CC">
          <w:rPr>
            <w:webHidden/>
          </w:rPr>
        </w:r>
        <w:r w:rsidR="00A426CC">
          <w:rPr>
            <w:webHidden/>
          </w:rPr>
          <w:fldChar w:fldCharType="separate"/>
        </w:r>
        <w:r w:rsidR="00650730">
          <w:rPr>
            <w:webHidden/>
          </w:rPr>
          <w:t>24</w:t>
        </w:r>
        <w:r w:rsidR="00A426CC">
          <w:rPr>
            <w:webHidden/>
          </w:rPr>
          <w:fldChar w:fldCharType="end"/>
        </w:r>
      </w:hyperlink>
    </w:p>
    <w:p w14:paraId="5E32D100" w14:textId="4BA6DDF8" w:rsidR="00A426CC" w:rsidRDefault="00C3053D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7763279" w:history="1">
        <w:r w:rsidR="00A426CC" w:rsidRPr="00E36816">
          <w:rPr>
            <w:rStyle w:val="Hyperlink"/>
          </w:rPr>
          <w:t>4.1.3 Observacions</w:t>
        </w:r>
        <w:r w:rsidR="00A426CC">
          <w:rPr>
            <w:webHidden/>
          </w:rPr>
          <w:tab/>
        </w:r>
        <w:r w:rsidR="00A426CC">
          <w:rPr>
            <w:webHidden/>
          </w:rPr>
          <w:fldChar w:fldCharType="begin"/>
        </w:r>
        <w:r w:rsidR="00A426CC">
          <w:rPr>
            <w:webHidden/>
          </w:rPr>
          <w:instrText xml:space="preserve"> PAGEREF _Toc107763279 \h </w:instrText>
        </w:r>
        <w:r w:rsidR="00A426CC">
          <w:rPr>
            <w:webHidden/>
          </w:rPr>
        </w:r>
        <w:r w:rsidR="00A426CC">
          <w:rPr>
            <w:webHidden/>
          </w:rPr>
          <w:fldChar w:fldCharType="separate"/>
        </w:r>
        <w:r w:rsidR="00650730">
          <w:rPr>
            <w:webHidden/>
          </w:rPr>
          <w:t>24</w:t>
        </w:r>
        <w:r w:rsidR="00A426CC">
          <w:rPr>
            <w:webHidden/>
          </w:rPr>
          <w:fldChar w:fldCharType="end"/>
        </w:r>
      </w:hyperlink>
    </w:p>
    <w:p w14:paraId="5E88CF9B" w14:textId="61CC6C13" w:rsidR="00A426CC" w:rsidRDefault="00C3053D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7763280" w:history="1">
        <w:r w:rsidR="00A426CC" w:rsidRPr="00E36816">
          <w:rPr>
            <w:rStyle w:val="Hyperlink"/>
          </w:rPr>
          <w:t>4.2. Temps mínim engegada</w:t>
        </w:r>
        <w:r w:rsidR="00A426CC">
          <w:rPr>
            <w:webHidden/>
          </w:rPr>
          <w:tab/>
        </w:r>
        <w:r w:rsidR="00A426CC">
          <w:rPr>
            <w:webHidden/>
          </w:rPr>
          <w:fldChar w:fldCharType="begin"/>
        </w:r>
        <w:r w:rsidR="00A426CC">
          <w:rPr>
            <w:webHidden/>
          </w:rPr>
          <w:instrText xml:space="preserve"> PAGEREF _Toc107763280 \h </w:instrText>
        </w:r>
        <w:r w:rsidR="00A426CC">
          <w:rPr>
            <w:webHidden/>
          </w:rPr>
        </w:r>
        <w:r w:rsidR="00A426CC">
          <w:rPr>
            <w:webHidden/>
          </w:rPr>
          <w:fldChar w:fldCharType="separate"/>
        </w:r>
        <w:r w:rsidR="00650730">
          <w:rPr>
            <w:webHidden/>
          </w:rPr>
          <w:t>27</w:t>
        </w:r>
        <w:r w:rsidR="00A426CC">
          <w:rPr>
            <w:webHidden/>
          </w:rPr>
          <w:fldChar w:fldCharType="end"/>
        </w:r>
      </w:hyperlink>
    </w:p>
    <w:p w14:paraId="419148A5" w14:textId="0F0F8EFB" w:rsidR="00A426CC" w:rsidRDefault="00C3053D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7763281" w:history="1">
        <w:r w:rsidR="00A426CC" w:rsidRPr="00E36816">
          <w:rPr>
            <w:rStyle w:val="Hyperlink"/>
          </w:rPr>
          <w:t>4.2.1 Una càrrega</w:t>
        </w:r>
        <w:r w:rsidR="00A426CC">
          <w:rPr>
            <w:webHidden/>
          </w:rPr>
          <w:tab/>
        </w:r>
        <w:r w:rsidR="00A426CC">
          <w:rPr>
            <w:webHidden/>
          </w:rPr>
          <w:fldChar w:fldCharType="begin"/>
        </w:r>
        <w:r w:rsidR="00A426CC">
          <w:rPr>
            <w:webHidden/>
          </w:rPr>
          <w:instrText xml:space="preserve"> PAGEREF _Toc107763281 \h </w:instrText>
        </w:r>
        <w:r w:rsidR="00A426CC">
          <w:rPr>
            <w:webHidden/>
          </w:rPr>
        </w:r>
        <w:r w:rsidR="00A426CC">
          <w:rPr>
            <w:webHidden/>
          </w:rPr>
          <w:fldChar w:fldCharType="separate"/>
        </w:r>
        <w:r w:rsidR="00650730">
          <w:rPr>
            <w:webHidden/>
          </w:rPr>
          <w:t>27</w:t>
        </w:r>
        <w:r w:rsidR="00A426CC">
          <w:rPr>
            <w:webHidden/>
          </w:rPr>
          <w:fldChar w:fldCharType="end"/>
        </w:r>
      </w:hyperlink>
    </w:p>
    <w:p w14:paraId="7D9CCBE3" w14:textId="36EC20F6" w:rsidR="00A426CC" w:rsidRDefault="00C3053D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7763282" w:history="1">
        <w:r w:rsidR="00A426CC" w:rsidRPr="00E36816">
          <w:rPr>
            <w:rStyle w:val="Hyperlink"/>
          </w:rPr>
          <w:t>4.2.2 Dues càrregues</w:t>
        </w:r>
        <w:r w:rsidR="00A426CC">
          <w:rPr>
            <w:webHidden/>
          </w:rPr>
          <w:tab/>
        </w:r>
        <w:r w:rsidR="00A426CC">
          <w:rPr>
            <w:webHidden/>
          </w:rPr>
          <w:fldChar w:fldCharType="begin"/>
        </w:r>
        <w:r w:rsidR="00A426CC">
          <w:rPr>
            <w:webHidden/>
          </w:rPr>
          <w:instrText xml:space="preserve"> PAGEREF _Toc107763282 \h </w:instrText>
        </w:r>
        <w:r w:rsidR="00A426CC">
          <w:rPr>
            <w:webHidden/>
          </w:rPr>
        </w:r>
        <w:r w:rsidR="00A426CC">
          <w:rPr>
            <w:webHidden/>
          </w:rPr>
          <w:fldChar w:fldCharType="separate"/>
        </w:r>
        <w:r w:rsidR="00650730">
          <w:rPr>
            <w:webHidden/>
          </w:rPr>
          <w:t>27</w:t>
        </w:r>
        <w:r w:rsidR="00A426CC">
          <w:rPr>
            <w:webHidden/>
          </w:rPr>
          <w:fldChar w:fldCharType="end"/>
        </w:r>
      </w:hyperlink>
    </w:p>
    <w:p w14:paraId="0346BD87" w14:textId="3008A14A" w:rsidR="00A426CC" w:rsidRDefault="00C3053D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7763283" w:history="1">
        <w:r w:rsidR="00A426CC" w:rsidRPr="00E36816">
          <w:rPr>
            <w:rStyle w:val="Hyperlink"/>
          </w:rPr>
          <w:t>4.2.3 Observacions</w:t>
        </w:r>
        <w:r w:rsidR="00A426CC">
          <w:rPr>
            <w:webHidden/>
          </w:rPr>
          <w:tab/>
        </w:r>
        <w:r w:rsidR="00A426CC">
          <w:rPr>
            <w:webHidden/>
          </w:rPr>
          <w:fldChar w:fldCharType="begin"/>
        </w:r>
        <w:r w:rsidR="00A426CC">
          <w:rPr>
            <w:webHidden/>
          </w:rPr>
          <w:instrText xml:space="preserve"> PAGEREF _Toc107763283 \h </w:instrText>
        </w:r>
        <w:r w:rsidR="00A426CC">
          <w:rPr>
            <w:webHidden/>
          </w:rPr>
        </w:r>
        <w:r w:rsidR="00A426CC">
          <w:rPr>
            <w:webHidden/>
          </w:rPr>
          <w:fldChar w:fldCharType="separate"/>
        </w:r>
        <w:r w:rsidR="00650730">
          <w:rPr>
            <w:webHidden/>
          </w:rPr>
          <w:t>28</w:t>
        </w:r>
        <w:r w:rsidR="00A426CC">
          <w:rPr>
            <w:webHidden/>
          </w:rPr>
          <w:fldChar w:fldCharType="end"/>
        </w:r>
      </w:hyperlink>
    </w:p>
    <w:p w14:paraId="4BE19379" w14:textId="33DC325D" w:rsidR="00A426CC" w:rsidRDefault="00C3053D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7763284" w:history="1">
        <w:r w:rsidR="00A426CC" w:rsidRPr="00E36816">
          <w:rPr>
            <w:rStyle w:val="Hyperlink"/>
          </w:rPr>
          <w:t>4.3. Predictiu (Temps de consum)</w:t>
        </w:r>
        <w:r w:rsidR="00A426CC">
          <w:rPr>
            <w:webHidden/>
          </w:rPr>
          <w:tab/>
        </w:r>
        <w:r w:rsidR="00A426CC">
          <w:rPr>
            <w:webHidden/>
          </w:rPr>
          <w:fldChar w:fldCharType="begin"/>
        </w:r>
        <w:r w:rsidR="00A426CC">
          <w:rPr>
            <w:webHidden/>
          </w:rPr>
          <w:instrText xml:space="preserve"> PAGEREF _Toc107763284 \h </w:instrText>
        </w:r>
        <w:r w:rsidR="00A426CC">
          <w:rPr>
            <w:webHidden/>
          </w:rPr>
        </w:r>
        <w:r w:rsidR="00A426CC">
          <w:rPr>
            <w:webHidden/>
          </w:rPr>
          <w:fldChar w:fldCharType="separate"/>
        </w:r>
        <w:r w:rsidR="00650730">
          <w:rPr>
            <w:webHidden/>
          </w:rPr>
          <w:t>32</w:t>
        </w:r>
        <w:r w:rsidR="00A426CC">
          <w:rPr>
            <w:webHidden/>
          </w:rPr>
          <w:fldChar w:fldCharType="end"/>
        </w:r>
      </w:hyperlink>
    </w:p>
    <w:p w14:paraId="27E361FA" w14:textId="049FD182" w:rsidR="00A426CC" w:rsidRDefault="00C3053D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7763285" w:history="1">
        <w:r w:rsidR="00A426CC" w:rsidRPr="00E36816">
          <w:rPr>
            <w:rStyle w:val="Hyperlink"/>
          </w:rPr>
          <w:t>4.3.1 Com predir el balanç final</w:t>
        </w:r>
        <w:r w:rsidR="00A426CC">
          <w:rPr>
            <w:webHidden/>
          </w:rPr>
          <w:tab/>
        </w:r>
        <w:r w:rsidR="00A426CC">
          <w:rPr>
            <w:webHidden/>
          </w:rPr>
          <w:fldChar w:fldCharType="begin"/>
        </w:r>
        <w:r w:rsidR="00A426CC">
          <w:rPr>
            <w:webHidden/>
          </w:rPr>
          <w:instrText xml:space="preserve"> PAGEREF _Toc107763285 \h </w:instrText>
        </w:r>
        <w:r w:rsidR="00A426CC">
          <w:rPr>
            <w:webHidden/>
          </w:rPr>
        </w:r>
        <w:r w:rsidR="00A426CC">
          <w:rPr>
            <w:webHidden/>
          </w:rPr>
          <w:fldChar w:fldCharType="separate"/>
        </w:r>
        <w:r w:rsidR="00650730">
          <w:rPr>
            <w:webHidden/>
          </w:rPr>
          <w:t>32</w:t>
        </w:r>
        <w:r w:rsidR="00A426CC">
          <w:rPr>
            <w:webHidden/>
          </w:rPr>
          <w:fldChar w:fldCharType="end"/>
        </w:r>
      </w:hyperlink>
    </w:p>
    <w:p w14:paraId="59327635" w14:textId="49F61FC1" w:rsidR="00A426CC" w:rsidRDefault="00C3053D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7763286" w:history="1">
        <w:r w:rsidR="00A426CC" w:rsidRPr="00E36816">
          <w:rPr>
            <w:rStyle w:val="Hyperlink"/>
          </w:rPr>
          <w:t>4.3.2 Una càrrega</w:t>
        </w:r>
        <w:r w:rsidR="00A426CC">
          <w:rPr>
            <w:webHidden/>
          </w:rPr>
          <w:tab/>
        </w:r>
        <w:r w:rsidR="00A426CC">
          <w:rPr>
            <w:webHidden/>
          </w:rPr>
          <w:fldChar w:fldCharType="begin"/>
        </w:r>
        <w:r w:rsidR="00A426CC">
          <w:rPr>
            <w:webHidden/>
          </w:rPr>
          <w:instrText xml:space="preserve"> PAGEREF _Toc107763286 \h </w:instrText>
        </w:r>
        <w:r w:rsidR="00A426CC">
          <w:rPr>
            <w:webHidden/>
          </w:rPr>
        </w:r>
        <w:r w:rsidR="00A426CC">
          <w:rPr>
            <w:webHidden/>
          </w:rPr>
          <w:fldChar w:fldCharType="separate"/>
        </w:r>
        <w:r w:rsidR="00650730">
          <w:rPr>
            <w:webHidden/>
          </w:rPr>
          <w:t>33</w:t>
        </w:r>
        <w:r w:rsidR="00A426CC">
          <w:rPr>
            <w:webHidden/>
          </w:rPr>
          <w:fldChar w:fldCharType="end"/>
        </w:r>
      </w:hyperlink>
    </w:p>
    <w:p w14:paraId="7FEDA68B" w14:textId="1319B433" w:rsidR="00A426CC" w:rsidRDefault="00C3053D">
      <w:pPr>
        <w:pStyle w:val="TOC5"/>
        <w:rPr>
          <w:rFonts w:asciiTheme="minorHAnsi" w:eastAsiaTheme="minorEastAsia" w:hAnsiTheme="minorHAnsi"/>
          <w:sz w:val="22"/>
          <w:lang w:val="en-US"/>
        </w:rPr>
      </w:pPr>
      <w:hyperlink w:anchor="_Toc107763287" w:history="1">
        <w:r w:rsidR="00A426CC" w:rsidRPr="00E36816">
          <w:rPr>
            <w:rStyle w:val="Hyperlink"/>
          </w:rPr>
          <w:t>4.3.2.1 Plantejament</w:t>
        </w:r>
        <w:r w:rsidR="00A426CC">
          <w:rPr>
            <w:webHidden/>
          </w:rPr>
          <w:tab/>
        </w:r>
        <w:r w:rsidR="00A426CC">
          <w:rPr>
            <w:webHidden/>
          </w:rPr>
          <w:fldChar w:fldCharType="begin"/>
        </w:r>
        <w:r w:rsidR="00A426CC">
          <w:rPr>
            <w:webHidden/>
          </w:rPr>
          <w:instrText xml:space="preserve"> PAGEREF _Toc107763287 \h </w:instrText>
        </w:r>
        <w:r w:rsidR="00A426CC">
          <w:rPr>
            <w:webHidden/>
          </w:rPr>
        </w:r>
        <w:r w:rsidR="00A426CC">
          <w:rPr>
            <w:webHidden/>
          </w:rPr>
          <w:fldChar w:fldCharType="separate"/>
        </w:r>
        <w:r w:rsidR="00650730">
          <w:rPr>
            <w:webHidden/>
          </w:rPr>
          <w:t>33</w:t>
        </w:r>
        <w:r w:rsidR="00A426CC">
          <w:rPr>
            <w:webHidden/>
          </w:rPr>
          <w:fldChar w:fldCharType="end"/>
        </w:r>
      </w:hyperlink>
    </w:p>
    <w:p w14:paraId="5B1B13C9" w14:textId="3E145E33" w:rsidR="00A426CC" w:rsidRDefault="00C3053D">
      <w:pPr>
        <w:pStyle w:val="TOC5"/>
        <w:rPr>
          <w:rFonts w:asciiTheme="minorHAnsi" w:eastAsiaTheme="minorEastAsia" w:hAnsiTheme="minorHAnsi"/>
          <w:sz w:val="22"/>
          <w:lang w:val="en-US"/>
        </w:rPr>
      </w:pPr>
      <w:hyperlink w:anchor="_Toc107763288" w:history="1">
        <w:r w:rsidR="00A426CC" w:rsidRPr="00E36816">
          <w:rPr>
            <w:rStyle w:val="Hyperlink"/>
          </w:rPr>
          <w:t>4.3.2.2 Versió final</w:t>
        </w:r>
        <w:r w:rsidR="00A426CC">
          <w:rPr>
            <w:webHidden/>
          </w:rPr>
          <w:tab/>
        </w:r>
        <w:r w:rsidR="00A426CC">
          <w:rPr>
            <w:webHidden/>
          </w:rPr>
          <w:fldChar w:fldCharType="begin"/>
        </w:r>
        <w:r w:rsidR="00A426CC">
          <w:rPr>
            <w:webHidden/>
          </w:rPr>
          <w:instrText xml:space="preserve"> PAGEREF _Toc107763288 \h </w:instrText>
        </w:r>
        <w:r w:rsidR="00A426CC">
          <w:rPr>
            <w:webHidden/>
          </w:rPr>
        </w:r>
        <w:r w:rsidR="00A426CC">
          <w:rPr>
            <w:webHidden/>
          </w:rPr>
          <w:fldChar w:fldCharType="separate"/>
        </w:r>
        <w:r w:rsidR="00650730">
          <w:rPr>
            <w:webHidden/>
          </w:rPr>
          <w:t>35</w:t>
        </w:r>
        <w:r w:rsidR="00A426CC">
          <w:rPr>
            <w:webHidden/>
          </w:rPr>
          <w:fldChar w:fldCharType="end"/>
        </w:r>
      </w:hyperlink>
    </w:p>
    <w:p w14:paraId="38D2F870" w14:textId="64798945" w:rsidR="00A426CC" w:rsidRDefault="00C3053D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7763289" w:history="1">
        <w:r w:rsidR="00A426CC" w:rsidRPr="00E36816">
          <w:rPr>
            <w:rStyle w:val="Hyperlink"/>
          </w:rPr>
          <w:t>4.3.3 Dues càrregues</w:t>
        </w:r>
        <w:r w:rsidR="00A426CC">
          <w:rPr>
            <w:webHidden/>
          </w:rPr>
          <w:tab/>
        </w:r>
        <w:r w:rsidR="00A426CC">
          <w:rPr>
            <w:webHidden/>
          </w:rPr>
          <w:fldChar w:fldCharType="begin"/>
        </w:r>
        <w:r w:rsidR="00A426CC">
          <w:rPr>
            <w:webHidden/>
          </w:rPr>
          <w:instrText xml:space="preserve"> PAGEREF _Toc107763289 \h </w:instrText>
        </w:r>
        <w:r w:rsidR="00A426CC">
          <w:rPr>
            <w:webHidden/>
          </w:rPr>
        </w:r>
        <w:r w:rsidR="00A426CC">
          <w:rPr>
            <w:webHidden/>
          </w:rPr>
          <w:fldChar w:fldCharType="separate"/>
        </w:r>
        <w:r w:rsidR="00650730">
          <w:rPr>
            <w:webHidden/>
          </w:rPr>
          <w:t>35</w:t>
        </w:r>
        <w:r w:rsidR="00A426CC">
          <w:rPr>
            <w:webHidden/>
          </w:rPr>
          <w:fldChar w:fldCharType="end"/>
        </w:r>
      </w:hyperlink>
    </w:p>
    <w:p w14:paraId="1091A22E" w14:textId="39394C59" w:rsidR="00A426CC" w:rsidRDefault="00C3053D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7763290" w:history="1">
        <w:r w:rsidR="00A426CC" w:rsidRPr="00E36816">
          <w:rPr>
            <w:rStyle w:val="Hyperlink"/>
          </w:rPr>
          <w:t>5. Simulador</w:t>
        </w:r>
        <w:r w:rsidR="00A426CC">
          <w:rPr>
            <w:webHidden/>
          </w:rPr>
          <w:tab/>
        </w:r>
        <w:r w:rsidR="00A426CC">
          <w:rPr>
            <w:webHidden/>
          </w:rPr>
          <w:fldChar w:fldCharType="begin"/>
        </w:r>
        <w:r w:rsidR="00A426CC">
          <w:rPr>
            <w:webHidden/>
          </w:rPr>
          <w:instrText xml:space="preserve"> PAGEREF _Toc107763290 \h </w:instrText>
        </w:r>
        <w:r w:rsidR="00A426CC">
          <w:rPr>
            <w:webHidden/>
          </w:rPr>
        </w:r>
        <w:r w:rsidR="00A426CC">
          <w:rPr>
            <w:webHidden/>
          </w:rPr>
          <w:fldChar w:fldCharType="separate"/>
        </w:r>
        <w:r w:rsidR="00650730">
          <w:rPr>
            <w:webHidden/>
          </w:rPr>
          <w:t>37</w:t>
        </w:r>
        <w:r w:rsidR="00A426CC">
          <w:rPr>
            <w:webHidden/>
          </w:rPr>
          <w:fldChar w:fldCharType="end"/>
        </w:r>
      </w:hyperlink>
    </w:p>
    <w:p w14:paraId="3E0768BF" w14:textId="46D7F9C2" w:rsidR="00A426CC" w:rsidRDefault="00C3053D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7763291" w:history="1">
        <w:r w:rsidR="00A426CC" w:rsidRPr="00E36816">
          <w:rPr>
            <w:rStyle w:val="Hyperlink"/>
          </w:rPr>
          <w:t>5.1. Instal·lació i ús</w:t>
        </w:r>
        <w:r w:rsidR="00A426CC">
          <w:rPr>
            <w:webHidden/>
          </w:rPr>
          <w:tab/>
        </w:r>
        <w:r w:rsidR="00A426CC">
          <w:rPr>
            <w:webHidden/>
          </w:rPr>
          <w:fldChar w:fldCharType="begin"/>
        </w:r>
        <w:r w:rsidR="00A426CC">
          <w:rPr>
            <w:webHidden/>
          </w:rPr>
          <w:instrText xml:space="preserve"> PAGEREF _Toc107763291 \h </w:instrText>
        </w:r>
        <w:r w:rsidR="00A426CC">
          <w:rPr>
            <w:webHidden/>
          </w:rPr>
        </w:r>
        <w:r w:rsidR="00A426CC">
          <w:rPr>
            <w:webHidden/>
          </w:rPr>
          <w:fldChar w:fldCharType="separate"/>
        </w:r>
        <w:r w:rsidR="00650730">
          <w:rPr>
            <w:webHidden/>
          </w:rPr>
          <w:t>37</w:t>
        </w:r>
        <w:r w:rsidR="00A426CC">
          <w:rPr>
            <w:webHidden/>
          </w:rPr>
          <w:fldChar w:fldCharType="end"/>
        </w:r>
      </w:hyperlink>
    </w:p>
    <w:p w14:paraId="3D4A3D68" w14:textId="0C5E6B1E" w:rsidR="00A426CC" w:rsidRDefault="00C3053D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7763292" w:history="1">
        <w:r w:rsidR="00A426CC" w:rsidRPr="00E36816">
          <w:rPr>
            <w:rStyle w:val="Hyperlink"/>
          </w:rPr>
          <w:t>5.2. Llenguatge i llibreries</w:t>
        </w:r>
        <w:r w:rsidR="00A426CC">
          <w:rPr>
            <w:webHidden/>
          </w:rPr>
          <w:tab/>
        </w:r>
        <w:r w:rsidR="00A426CC">
          <w:rPr>
            <w:webHidden/>
          </w:rPr>
          <w:fldChar w:fldCharType="begin"/>
        </w:r>
        <w:r w:rsidR="00A426CC">
          <w:rPr>
            <w:webHidden/>
          </w:rPr>
          <w:instrText xml:space="preserve"> PAGEREF _Toc107763292 \h </w:instrText>
        </w:r>
        <w:r w:rsidR="00A426CC">
          <w:rPr>
            <w:webHidden/>
          </w:rPr>
        </w:r>
        <w:r w:rsidR="00A426CC">
          <w:rPr>
            <w:webHidden/>
          </w:rPr>
          <w:fldChar w:fldCharType="separate"/>
        </w:r>
        <w:r w:rsidR="00650730">
          <w:rPr>
            <w:webHidden/>
          </w:rPr>
          <w:t>37</w:t>
        </w:r>
        <w:r w:rsidR="00A426CC">
          <w:rPr>
            <w:webHidden/>
          </w:rPr>
          <w:fldChar w:fldCharType="end"/>
        </w:r>
      </w:hyperlink>
    </w:p>
    <w:p w14:paraId="64228656" w14:textId="3EFB5522" w:rsidR="00A426CC" w:rsidRDefault="00C3053D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7763293" w:history="1">
        <w:r w:rsidR="00A426CC" w:rsidRPr="00E36816">
          <w:rPr>
            <w:rStyle w:val="Hyperlink"/>
          </w:rPr>
          <w:t>5.3. Implementació del simulador (programa)</w:t>
        </w:r>
        <w:r w:rsidR="00A426CC">
          <w:rPr>
            <w:webHidden/>
          </w:rPr>
          <w:tab/>
        </w:r>
        <w:r w:rsidR="00A426CC">
          <w:rPr>
            <w:webHidden/>
          </w:rPr>
          <w:fldChar w:fldCharType="begin"/>
        </w:r>
        <w:r w:rsidR="00A426CC">
          <w:rPr>
            <w:webHidden/>
          </w:rPr>
          <w:instrText xml:space="preserve"> PAGEREF _Toc107763293 \h </w:instrText>
        </w:r>
        <w:r w:rsidR="00A426CC">
          <w:rPr>
            <w:webHidden/>
          </w:rPr>
        </w:r>
        <w:r w:rsidR="00A426CC">
          <w:rPr>
            <w:webHidden/>
          </w:rPr>
          <w:fldChar w:fldCharType="separate"/>
        </w:r>
        <w:r w:rsidR="00650730">
          <w:rPr>
            <w:webHidden/>
          </w:rPr>
          <w:t>38</w:t>
        </w:r>
        <w:r w:rsidR="00A426CC">
          <w:rPr>
            <w:webHidden/>
          </w:rPr>
          <w:fldChar w:fldCharType="end"/>
        </w:r>
      </w:hyperlink>
    </w:p>
    <w:p w14:paraId="1B887CFE" w14:textId="04BEA5F2" w:rsidR="00A426CC" w:rsidRDefault="00C3053D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7763294" w:history="1">
        <w:r w:rsidR="00A426CC" w:rsidRPr="00E36816">
          <w:rPr>
            <w:rStyle w:val="Hyperlink"/>
          </w:rPr>
          <w:t>5.4. Implementació de la simulació (simulator.py)</w:t>
        </w:r>
        <w:r w:rsidR="00A426CC">
          <w:rPr>
            <w:webHidden/>
          </w:rPr>
          <w:tab/>
        </w:r>
        <w:r w:rsidR="00A426CC">
          <w:rPr>
            <w:webHidden/>
          </w:rPr>
          <w:fldChar w:fldCharType="begin"/>
        </w:r>
        <w:r w:rsidR="00A426CC">
          <w:rPr>
            <w:webHidden/>
          </w:rPr>
          <w:instrText xml:space="preserve"> PAGEREF _Toc107763294 \h </w:instrText>
        </w:r>
        <w:r w:rsidR="00A426CC">
          <w:rPr>
            <w:webHidden/>
          </w:rPr>
        </w:r>
        <w:r w:rsidR="00A426CC">
          <w:rPr>
            <w:webHidden/>
          </w:rPr>
          <w:fldChar w:fldCharType="separate"/>
        </w:r>
        <w:r w:rsidR="00650730">
          <w:rPr>
            <w:webHidden/>
          </w:rPr>
          <w:t>41</w:t>
        </w:r>
        <w:r w:rsidR="00A426CC">
          <w:rPr>
            <w:webHidden/>
          </w:rPr>
          <w:fldChar w:fldCharType="end"/>
        </w:r>
      </w:hyperlink>
    </w:p>
    <w:p w14:paraId="5E2FD764" w14:textId="5407A1E6" w:rsidR="00A426CC" w:rsidRDefault="00C3053D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7763295" w:history="1">
        <w:r w:rsidR="00A426CC" w:rsidRPr="00E36816">
          <w:rPr>
            <w:rStyle w:val="Hyperlink"/>
          </w:rPr>
          <w:t>6. Implementació real</w:t>
        </w:r>
        <w:r w:rsidR="00A426CC">
          <w:rPr>
            <w:webHidden/>
          </w:rPr>
          <w:tab/>
        </w:r>
        <w:r w:rsidR="00A426CC">
          <w:rPr>
            <w:webHidden/>
          </w:rPr>
          <w:fldChar w:fldCharType="begin"/>
        </w:r>
        <w:r w:rsidR="00A426CC">
          <w:rPr>
            <w:webHidden/>
          </w:rPr>
          <w:instrText xml:space="preserve"> PAGEREF _Toc107763295 \h </w:instrText>
        </w:r>
        <w:r w:rsidR="00A426CC">
          <w:rPr>
            <w:webHidden/>
          </w:rPr>
        </w:r>
        <w:r w:rsidR="00A426CC">
          <w:rPr>
            <w:webHidden/>
          </w:rPr>
          <w:fldChar w:fldCharType="separate"/>
        </w:r>
        <w:r w:rsidR="00650730">
          <w:rPr>
            <w:webHidden/>
          </w:rPr>
          <w:t>45</w:t>
        </w:r>
        <w:r w:rsidR="00A426CC">
          <w:rPr>
            <w:webHidden/>
          </w:rPr>
          <w:fldChar w:fldCharType="end"/>
        </w:r>
      </w:hyperlink>
    </w:p>
    <w:p w14:paraId="6C66FD3A" w14:textId="3B6F12E6" w:rsidR="00A426CC" w:rsidRDefault="00C3053D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7763296" w:history="1">
        <w:r w:rsidR="00A426CC" w:rsidRPr="00E36816">
          <w:rPr>
            <w:rStyle w:val="Hyperlink"/>
          </w:rPr>
          <w:t>6.1. Descripció de la instal·lació</w:t>
        </w:r>
        <w:r w:rsidR="00A426CC">
          <w:rPr>
            <w:webHidden/>
          </w:rPr>
          <w:tab/>
        </w:r>
        <w:r w:rsidR="00A426CC">
          <w:rPr>
            <w:webHidden/>
          </w:rPr>
          <w:fldChar w:fldCharType="begin"/>
        </w:r>
        <w:r w:rsidR="00A426CC">
          <w:rPr>
            <w:webHidden/>
          </w:rPr>
          <w:instrText xml:space="preserve"> PAGEREF _Toc107763296 \h </w:instrText>
        </w:r>
        <w:r w:rsidR="00A426CC">
          <w:rPr>
            <w:webHidden/>
          </w:rPr>
        </w:r>
        <w:r w:rsidR="00A426CC">
          <w:rPr>
            <w:webHidden/>
          </w:rPr>
          <w:fldChar w:fldCharType="separate"/>
        </w:r>
        <w:r w:rsidR="00650730">
          <w:rPr>
            <w:webHidden/>
          </w:rPr>
          <w:t>45</w:t>
        </w:r>
        <w:r w:rsidR="00A426CC">
          <w:rPr>
            <w:webHidden/>
          </w:rPr>
          <w:fldChar w:fldCharType="end"/>
        </w:r>
      </w:hyperlink>
    </w:p>
    <w:p w14:paraId="460D9B79" w14:textId="1A447E31" w:rsidR="00A426CC" w:rsidRDefault="00C3053D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7763297" w:history="1">
        <w:r w:rsidR="00A426CC" w:rsidRPr="00E36816">
          <w:rPr>
            <w:rStyle w:val="Hyperlink"/>
          </w:rPr>
          <w:t>6.2. Implementació del software</w:t>
        </w:r>
        <w:r w:rsidR="00A426CC">
          <w:rPr>
            <w:webHidden/>
          </w:rPr>
          <w:tab/>
        </w:r>
        <w:r w:rsidR="00A426CC">
          <w:rPr>
            <w:webHidden/>
          </w:rPr>
          <w:fldChar w:fldCharType="begin"/>
        </w:r>
        <w:r w:rsidR="00A426CC">
          <w:rPr>
            <w:webHidden/>
          </w:rPr>
          <w:instrText xml:space="preserve"> PAGEREF _Toc107763297 \h </w:instrText>
        </w:r>
        <w:r w:rsidR="00A426CC">
          <w:rPr>
            <w:webHidden/>
          </w:rPr>
        </w:r>
        <w:r w:rsidR="00A426CC">
          <w:rPr>
            <w:webHidden/>
          </w:rPr>
          <w:fldChar w:fldCharType="separate"/>
        </w:r>
        <w:r w:rsidR="00650730">
          <w:rPr>
            <w:webHidden/>
          </w:rPr>
          <w:t>47</w:t>
        </w:r>
        <w:r w:rsidR="00A426CC">
          <w:rPr>
            <w:webHidden/>
          </w:rPr>
          <w:fldChar w:fldCharType="end"/>
        </w:r>
      </w:hyperlink>
    </w:p>
    <w:p w14:paraId="13123F1C" w14:textId="21C7F4B0" w:rsidR="00A426CC" w:rsidRDefault="00C3053D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7763298" w:history="1">
        <w:r w:rsidR="00A426CC" w:rsidRPr="00E36816">
          <w:rPr>
            <w:rStyle w:val="Hyperlink"/>
          </w:rPr>
          <w:t>6.2.1 Drivers</w:t>
        </w:r>
        <w:r w:rsidR="00A426CC">
          <w:rPr>
            <w:webHidden/>
          </w:rPr>
          <w:tab/>
        </w:r>
        <w:r w:rsidR="00A426CC">
          <w:rPr>
            <w:webHidden/>
          </w:rPr>
          <w:fldChar w:fldCharType="begin"/>
        </w:r>
        <w:r w:rsidR="00A426CC">
          <w:rPr>
            <w:webHidden/>
          </w:rPr>
          <w:instrText xml:space="preserve"> PAGEREF _Toc107763298 \h </w:instrText>
        </w:r>
        <w:r w:rsidR="00A426CC">
          <w:rPr>
            <w:webHidden/>
          </w:rPr>
        </w:r>
        <w:r w:rsidR="00A426CC">
          <w:rPr>
            <w:webHidden/>
          </w:rPr>
          <w:fldChar w:fldCharType="separate"/>
        </w:r>
        <w:r w:rsidR="00650730">
          <w:rPr>
            <w:webHidden/>
          </w:rPr>
          <w:t>47</w:t>
        </w:r>
        <w:r w:rsidR="00A426CC">
          <w:rPr>
            <w:webHidden/>
          </w:rPr>
          <w:fldChar w:fldCharType="end"/>
        </w:r>
      </w:hyperlink>
    </w:p>
    <w:p w14:paraId="3E0BD9F5" w14:textId="7609B1C3" w:rsidR="00A426CC" w:rsidRDefault="00C3053D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7763299" w:history="1">
        <w:r w:rsidR="00A426CC" w:rsidRPr="00E36816">
          <w:rPr>
            <w:rStyle w:val="Hyperlink"/>
          </w:rPr>
          <w:t>6.2.2 Gestió (managing.py)</w:t>
        </w:r>
        <w:r w:rsidR="00A426CC">
          <w:rPr>
            <w:webHidden/>
          </w:rPr>
          <w:tab/>
        </w:r>
        <w:r w:rsidR="00A426CC">
          <w:rPr>
            <w:webHidden/>
          </w:rPr>
          <w:fldChar w:fldCharType="begin"/>
        </w:r>
        <w:r w:rsidR="00A426CC">
          <w:rPr>
            <w:webHidden/>
          </w:rPr>
          <w:instrText xml:space="preserve"> PAGEREF _Toc107763299 \h </w:instrText>
        </w:r>
        <w:r w:rsidR="00A426CC">
          <w:rPr>
            <w:webHidden/>
          </w:rPr>
        </w:r>
        <w:r w:rsidR="00A426CC">
          <w:rPr>
            <w:webHidden/>
          </w:rPr>
          <w:fldChar w:fldCharType="separate"/>
        </w:r>
        <w:r w:rsidR="00650730">
          <w:rPr>
            <w:webHidden/>
          </w:rPr>
          <w:t>48</w:t>
        </w:r>
        <w:r w:rsidR="00A426CC">
          <w:rPr>
            <w:webHidden/>
          </w:rPr>
          <w:fldChar w:fldCharType="end"/>
        </w:r>
      </w:hyperlink>
    </w:p>
    <w:p w14:paraId="67B55C1A" w14:textId="22ED5CB1" w:rsidR="00A426CC" w:rsidRDefault="00C3053D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7763300" w:history="1">
        <w:r w:rsidR="00A426CC" w:rsidRPr="00E36816">
          <w:rPr>
            <w:rStyle w:val="Hyperlink"/>
          </w:rPr>
          <w:t>6.2.3 Monitorització (monitoring.py)</w:t>
        </w:r>
        <w:r w:rsidR="00A426CC">
          <w:rPr>
            <w:webHidden/>
          </w:rPr>
          <w:tab/>
        </w:r>
        <w:r w:rsidR="00A426CC">
          <w:rPr>
            <w:webHidden/>
          </w:rPr>
          <w:fldChar w:fldCharType="begin"/>
        </w:r>
        <w:r w:rsidR="00A426CC">
          <w:rPr>
            <w:webHidden/>
          </w:rPr>
          <w:instrText xml:space="preserve"> PAGEREF _Toc107763300 \h </w:instrText>
        </w:r>
        <w:r w:rsidR="00A426CC">
          <w:rPr>
            <w:webHidden/>
          </w:rPr>
        </w:r>
        <w:r w:rsidR="00A426CC">
          <w:rPr>
            <w:webHidden/>
          </w:rPr>
          <w:fldChar w:fldCharType="separate"/>
        </w:r>
        <w:r w:rsidR="00650730">
          <w:rPr>
            <w:webHidden/>
          </w:rPr>
          <w:t>48</w:t>
        </w:r>
        <w:r w:rsidR="00A426CC">
          <w:rPr>
            <w:webHidden/>
          </w:rPr>
          <w:fldChar w:fldCharType="end"/>
        </w:r>
      </w:hyperlink>
    </w:p>
    <w:p w14:paraId="339B31F4" w14:textId="1BE9A9C6" w:rsidR="00A426CC" w:rsidRDefault="00C3053D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7763301" w:history="1">
        <w:r w:rsidR="00A426CC" w:rsidRPr="00E36816">
          <w:rPr>
            <w:rStyle w:val="Hyperlink"/>
          </w:rPr>
          <w:t>6.3. Instal·lació i ús</w:t>
        </w:r>
        <w:r w:rsidR="00A426CC">
          <w:rPr>
            <w:webHidden/>
          </w:rPr>
          <w:tab/>
        </w:r>
        <w:r w:rsidR="00A426CC">
          <w:rPr>
            <w:webHidden/>
          </w:rPr>
          <w:fldChar w:fldCharType="begin"/>
        </w:r>
        <w:r w:rsidR="00A426CC">
          <w:rPr>
            <w:webHidden/>
          </w:rPr>
          <w:instrText xml:space="preserve"> PAGEREF _Toc107763301 \h </w:instrText>
        </w:r>
        <w:r w:rsidR="00A426CC">
          <w:rPr>
            <w:webHidden/>
          </w:rPr>
        </w:r>
        <w:r w:rsidR="00A426CC">
          <w:rPr>
            <w:webHidden/>
          </w:rPr>
          <w:fldChar w:fldCharType="separate"/>
        </w:r>
        <w:r w:rsidR="00650730">
          <w:rPr>
            <w:webHidden/>
          </w:rPr>
          <w:t>48</w:t>
        </w:r>
        <w:r w:rsidR="00A426CC">
          <w:rPr>
            <w:webHidden/>
          </w:rPr>
          <w:fldChar w:fldCharType="end"/>
        </w:r>
      </w:hyperlink>
    </w:p>
    <w:p w14:paraId="63D835AE" w14:textId="47769436" w:rsidR="00A426CC" w:rsidRDefault="00C3053D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7763302" w:history="1">
        <w:r w:rsidR="00A426CC" w:rsidRPr="00E36816">
          <w:rPr>
            <w:rStyle w:val="Hyperlink"/>
          </w:rPr>
          <w:t>7. Anàlisi</w:t>
        </w:r>
        <w:r w:rsidR="00A426CC">
          <w:rPr>
            <w:webHidden/>
          </w:rPr>
          <w:tab/>
        </w:r>
        <w:r w:rsidR="00A426CC">
          <w:rPr>
            <w:webHidden/>
          </w:rPr>
          <w:fldChar w:fldCharType="begin"/>
        </w:r>
        <w:r w:rsidR="00A426CC">
          <w:rPr>
            <w:webHidden/>
          </w:rPr>
          <w:instrText xml:space="preserve"> PAGEREF _Toc107763302 \h </w:instrText>
        </w:r>
        <w:r w:rsidR="00A426CC">
          <w:rPr>
            <w:webHidden/>
          </w:rPr>
        </w:r>
        <w:r w:rsidR="00A426CC">
          <w:rPr>
            <w:webHidden/>
          </w:rPr>
          <w:fldChar w:fldCharType="separate"/>
        </w:r>
        <w:r w:rsidR="00650730">
          <w:rPr>
            <w:webHidden/>
          </w:rPr>
          <w:t>51</w:t>
        </w:r>
        <w:r w:rsidR="00A426CC">
          <w:rPr>
            <w:webHidden/>
          </w:rPr>
          <w:fldChar w:fldCharType="end"/>
        </w:r>
      </w:hyperlink>
    </w:p>
    <w:p w14:paraId="78903E75" w14:textId="20BB9CBB" w:rsidR="00A426CC" w:rsidRDefault="00C3053D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7763303" w:history="1">
        <w:r w:rsidR="00A426CC" w:rsidRPr="00E36816">
          <w:rPr>
            <w:rStyle w:val="Hyperlink"/>
          </w:rPr>
          <w:t>7.1. Histèresi vs Temps mínim engegada</w:t>
        </w:r>
        <w:r w:rsidR="00A426CC">
          <w:rPr>
            <w:webHidden/>
          </w:rPr>
          <w:tab/>
        </w:r>
        <w:r w:rsidR="00A426CC">
          <w:rPr>
            <w:webHidden/>
          </w:rPr>
          <w:fldChar w:fldCharType="begin"/>
        </w:r>
        <w:r w:rsidR="00A426CC">
          <w:rPr>
            <w:webHidden/>
          </w:rPr>
          <w:instrText xml:space="preserve"> PAGEREF _Toc107763303 \h </w:instrText>
        </w:r>
        <w:r w:rsidR="00A426CC">
          <w:rPr>
            <w:webHidden/>
          </w:rPr>
        </w:r>
        <w:r w:rsidR="00A426CC">
          <w:rPr>
            <w:webHidden/>
          </w:rPr>
          <w:fldChar w:fldCharType="separate"/>
        </w:r>
        <w:r w:rsidR="00650730">
          <w:rPr>
            <w:webHidden/>
          </w:rPr>
          <w:t>51</w:t>
        </w:r>
        <w:r w:rsidR="00A426CC">
          <w:rPr>
            <w:webHidden/>
          </w:rPr>
          <w:fldChar w:fldCharType="end"/>
        </w:r>
      </w:hyperlink>
    </w:p>
    <w:p w14:paraId="50B8FE12" w14:textId="1F6F6C74" w:rsidR="00A426CC" w:rsidRDefault="00C3053D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7763304" w:history="1">
        <w:r w:rsidR="00A426CC" w:rsidRPr="00E36816">
          <w:rPr>
            <w:rStyle w:val="Hyperlink"/>
          </w:rPr>
          <w:t>8. Conclusions</w:t>
        </w:r>
        <w:r w:rsidR="00A426CC">
          <w:rPr>
            <w:webHidden/>
          </w:rPr>
          <w:tab/>
        </w:r>
        <w:r w:rsidR="00A426CC">
          <w:rPr>
            <w:webHidden/>
          </w:rPr>
          <w:fldChar w:fldCharType="begin"/>
        </w:r>
        <w:r w:rsidR="00A426CC">
          <w:rPr>
            <w:webHidden/>
          </w:rPr>
          <w:instrText xml:space="preserve"> PAGEREF _Toc107763304 \h </w:instrText>
        </w:r>
        <w:r w:rsidR="00A426CC">
          <w:rPr>
            <w:webHidden/>
          </w:rPr>
        </w:r>
        <w:r w:rsidR="00A426CC">
          <w:rPr>
            <w:webHidden/>
          </w:rPr>
          <w:fldChar w:fldCharType="separate"/>
        </w:r>
        <w:r w:rsidR="00650730">
          <w:rPr>
            <w:webHidden/>
          </w:rPr>
          <w:t>53</w:t>
        </w:r>
        <w:r w:rsidR="00A426CC">
          <w:rPr>
            <w:webHidden/>
          </w:rPr>
          <w:fldChar w:fldCharType="end"/>
        </w:r>
      </w:hyperlink>
    </w:p>
    <w:p w14:paraId="63F7E436" w14:textId="75A0BB71" w:rsidR="00A426CC" w:rsidRDefault="00C3053D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7763305" w:history="1">
        <w:r w:rsidR="00A426CC" w:rsidRPr="00E36816">
          <w:rPr>
            <w:rStyle w:val="Hyperlink"/>
          </w:rPr>
          <w:t>Bibliografia</w:t>
        </w:r>
        <w:r w:rsidR="00A426CC">
          <w:rPr>
            <w:webHidden/>
          </w:rPr>
          <w:tab/>
        </w:r>
        <w:r w:rsidR="00A426CC">
          <w:rPr>
            <w:webHidden/>
          </w:rPr>
          <w:fldChar w:fldCharType="begin"/>
        </w:r>
        <w:r w:rsidR="00A426CC">
          <w:rPr>
            <w:webHidden/>
          </w:rPr>
          <w:instrText xml:space="preserve"> PAGEREF _Toc107763305 \h </w:instrText>
        </w:r>
        <w:r w:rsidR="00A426CC">
          <w:rPr>
            <w:webHidden/>
          </w:rPr>
        </w:r>
        <w:r w:rsidR="00A426CC">
          <w:rPr>
            <w:webHidden/>
          </w:rPr>
          <w:fldChar w:fldCharType="separate"/>
        </w:r>
        <w:r w:rsidR="00650730">
          <w:rPr>
            <w:webHidden/>
          </w:rPr>
          <w:t>55</w:t>
        </w:r>
        <w:r w:rsidR="00A426CC">
          <w:rPr>
            <w:webHidden/>
          </w:rPr>
          <w:fldChar w:fldCharType="end"/>
        </w:r>
      </w:hyperlink>
    </w:p>
    <w:p w14:paraId="33BD991A" w14:textId="77777777" w:rsidR="00465A60" w:rsidRDefault="004C64FF" w:rsidP="00FF4C21">
      <w:pPr>
        <w:ind w:firstLine="0"/>
      </w:pPr>
      <w:r>
        <w:fldChar w:fldCharType="end"/>
      </w:r>
    </w:p>
    <w:p w14:paraId="26A42BF7" w14:textId="77777777" w:rsidR="00FC4043" w:rsidRDefault="00FC4043" w:rsidP="00FF4C21">
      <w:pPr>
        <w:ind w:firstLine="0"/>
        <w:sectPr w:rsidR="00FC4043" w:rsidSect="00FC4043">
          <w:headerReference w:type="default" r:id="rId19"/>
          <w:footerReference w:type="default" r:id="rId20"/>
          <w:type w:val="evenPage"/>
          <w:pgSz w:w="11906" w:h="16838" w:code="9"/>
          <w:pgMar w:top="1440" w:right="1440" w:bottom="1440" w:left="1440" w:header="720" w:footer="720" w:gutter="0"/>
          <w:pgNumType w:fmt="lowerRoman"/>
          <w:cols w:space="720"/>
          <w:titlePg/>
          <w:docGrid w:linePitch="360"/>
        </w:sectPr>
      </w:pPr>
    </w:p>
    <w:p w14:paraId="0E29E4E4" w14:textId="3D17F7EA" w:rsidR="00554817" w:rsidRDefault="00984174" w:rsidP="00360633">
      <w:pPr>
        <w:pStyle w:val="Index-Figures"/>
      </w:pPr>
      <w:bookmarkStart w:id="22" w:name="_Toc106819028"/>
      <w:r w:rsidRPr="00B6509A">
        <w:lastRenderedPageBreak/>
        <w:t>Figure</w:t>
      </w:r>
      <w:r w:rsidR="00554817">
        <w:t>s</w:t>
      </w:r>
      <w:bookmarkEnd w:id="22"/>
    </w:p>
    <w:p w14:paraId="08BA3304" w14:textId="59943AFD" w:rsidR="00A426CC" w:rsidRDefault="00360633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107763306" w:history="1">
        <w:r w:rsidR="00A426CC" w:rsidRPr="00257122">
          <w:rPr>
            <w:rStyle w:val="Hyperlink"/>
            <w:noProof/>
          </w:rPr>
          <w:t>Figura 1.1. Càlcul de la factura de la llum</w:t>
        </w:r>
        <w:r w:rsidR="00A426CC">
          <w:rPr>
            <w:noProof/>
            <w:webHidden/>
          </w:rPr>
          <w:tab/>
        </w:r>
        <w:r w:rsidR="00A426CC">
          <w:rPr>
            <w:noProof/>
            <w:webHidden/>
          </w:rPr>
          <w:fldChar w:fldCharType="begin"/>
        </w:r>
        <w:r w:rsidR="00A426CC">
          <w:rPr>
            <w:noProof/>
            <w:webHidden/>
          </w:rPr>
          <w:instrText xml:space="preserve"> PAGEREF _Toc107763306 \h </w:instrText>
        </w:r>
        <w:r w:rsidR="00A426CC">
          <w:rPr>
            <w:noProof/>
            <w:webHidden/>
          </w:rPr>
        </w:r>
        <w:r w:rsidR="00A426CC">
          <w:rPr>
            <w:noProof/>
            <w:webHidden/>
          </w:rPr>
          <w:fldChar w:fldCharType="separate"/>
        </w:r>
        <w:r w:rsidR="00650730">
          <w:rPr>
            <w:noProof/>
            <w:webHidden/>
          </w:rPr>
          <w:t>3</w:t>
        </w:r>
        <w:r w:rsidR="00A426CC">
          <w:rPr>
            <w:noProof/>
            <w:webHidden/>
          </w:rPr>
          <w:fldChar w:fldCharType="end"/>
        </w:r>
      </w:hyperlink>
    </w:p>
    <w:p w14:paraId="6A43D08E" w14:textId="12ED73D3" w:rsidR="00A426CC" w:rsidRDefault="00C3053D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7763307" w:history="1">
        <w:r w:rsidR="00A426CC" w:rsidRPr="00257122">
          <w:rPr>
            <w:rStyle w:val="Hyperlink"/>
            <w:noProof/>
          </w:rPr>
          <w:t>Figura 2.1. Model energètic (vàlid tant per potència o energia)</w:t>
        </w:r>
        <w:r w:rsidR="00A426CC">
          <w:rPr>
            <w:noProof/>
            <w:webHidden/>
          </w:rPr>
          <w:tab/>
        </w:r>
        <w:r w:rsidR="00A426CC">
          <w:rPr>
            <w:noProof/>
            <w:webHidden/>
          </w:rPr>
          <w:fldChar w:fldCharType="begin"/>
        </w:r>
        <w:r w:rsidR="00A426CC">
          <w:rPr>
            <w:noProof/>
            <w:webHidden/>
          </w:rPr>
          <w:instrText xml:space="preserve"> PAGEREF _Toc107763307 \h </w:instrText>
        </w:r>
        <w:r w:rsidR="00A426CC">
          <w:rPr>
            <w:noProof/>
            <w:webHidden/>
          </w:rPr>
        </w:r>
        <w:r w:rsidR="00A426CC">
          <w:rPr>
            <w:noProof/>
            <w:webHidden/>
          </w:rPr>
          <w:fldChar w:fldCharType="separate"/>
        </w:r>
        <w:r w:rsidR="00650730">
          <w:rPr>
            <w:noProof/>
            <w:webHidden/>
          </w:rPr>
          <w:t>8</w:t>
        </w:r>
        <w:r w:rsidR="00A426CC">
          <w:rPr>
            <w:noProof/>
            <w:webHidden/>
          </w:rPr>
          <w:fldChar w:fldCharType="end"/>
        </w:r>
      </w:hyperlink>
    </w:p>
    <w:p w14:paraId="46A4C8F4" w14:textId="090F11BD" w:rsidR="00A426CC" w:rsidRDefault="00C3053D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7763308" w:history="1">
        <w:r w:rsidR="00A426CC" w:rsidRPr="00257122">
          <w:rPr>
            <w:rStyle w:val="Hyperlink"/>
            <w:noProof/>
          </w:rPr>
          <w:t>Figura 3.1. Segmentació visual de la potència del sistema</w:t>
        </w:r>
        <w:r w:rsidR="00A426CC">
          <w:rPr>
            <w:noProof/>
            <w:webHidden/>
          </w:rPr>
          <w:tab/>
        </w:r>
        <w:r w:rsidR="00A426CC">
          <w:rPr>
            <w:noProof/>
            <w:webHidden/>
          </w:rPr>
          <w:fldChar w:fldCharType="begin"/>
        </w:r>
        <w:r w:rsidR="00A426CC">
          <w:rPr>
            <w:noProof/>
            <w:webHidden/>
          </w:rPr>
          <w:instrText xml:space="preserve"> PAGEREF _Toc107763308 \h </w:instrText>
        </w:r>
        <w:r w:rsidR="00A426CC">
          <w:rPr>
            <w:noProof/>
            <w:webHidden/>
          </w:rPr>
        </w:r>
        <w:r w:rsidR="00A426CC">
          <w:rPr>
            <w:noProof/>
            <w:webHidden/>
          </w:rPr>
          <w:fldChar w:fldCharType="separate"/>
        </w:r>
        <w:r w:rsidR="00650730">
          <w:rPr>
            <w:noProof/>
            <w:webHidden/>
          </w:rPr>
          <w:t>10</w:t>
        </w:r>
        <w:r w:rsidR="00A426CC">
          <w:rPr>
            <w:noProof/>
            <w:webHidden/>
          </w:rPr>
          <w:fldChar w:fldCharType="end"/>
        </w:r>
      </w:hyperlink>
    </w:p>
    <w:p w14:paraId="3ABE0BA9" w14:textId="7941CE46" w:rsidR="00A426CC" w:rsidRDefault="00C3053D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7763309" w:history="1">
        <w:r w:rsidR="00A426CC" w:rsidRPr="00257122">
          <w:rPr>
            <w:rStyle w:val="Hyperlink"/>
            <w:noProof/>
          </w:rPr>
          <w:t>Figura 3.2. Exemple – Potència produïda d’un dia assolellat</w:t>
        </w:r>
        <w:r w:rsidR="00A426CC">
          <w:rPr>
            <w:noProof/>
            <w:webHidden/>
          </w:rPr>
          <w:tab/>
        </w:r>
        <w:r w:rsidR="00A426CC">
          <w:rPr>
            <w:noProof/>
            <w:webHidden/>
          </w:rPr>
          <w:fldChar w:fldCharType="begin"/>
        </w:r>
        <w:r w:rsidR="00A426CC">
          <w:rPr>
            <w:noProof/>
            <w:webHidden/>
          </w:rPr>
          <w:instrText xml:space="preserve"> PAGEREF _Toc107763309 \h </w:instrText>
        </w:r>
        <w:r w:rsidR="00A426CC">
          <w:rPr>
            <w:noProof/>
            <w:webHidden/>
          </w:rPr>
        </w:r>
        <w:r w:rsidR="00A426CC">
          <w:rPr>
            <w:noProof/>
            <w:webHidden/>
          </w:rPr>
          <w:fldChar w:fldCharType="separate"/>
        </w:r>
        <w:r w:rsidR="00650730">
          <w:rPr>
            <w:noProof/>
            <w:webHidden/>
          </w:rPr>
          <w:t>11</w:t>
        </w:r>
        <w:r w:rsidR="00A426CC">
          <w:rPr>
            <w:noProof/>
            <w:webHidden/>
          </w:rPr>
          <w:fldChar w:fldCharType="end"/>
        </w:r>
      </w:hyperlink>
    </w:p>
    <w:p w14:paraId="27D23620" w14:textId="6AFF1F64" w:rsidR="00A426CC" w:rsidRDefault="00C3053D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7763310" w:history="1">
        <w:r w:rsidR="00A426CC" w:rsidRPr="00257122">
          <w:rPr>
            <w:rStyle w:val="Hyperlink"/>
            <w:noProof/>
          </w:rPr>
          <w:t>Figura 3.3. Exemple - Potència produïda d’un dia ennuvolat</w:t>
        </w:r>
        <w:r w:rsidR="00A426CC">
          <w:rPr>
            <w:noProof/>
            <w:webHidden/>
          </w:rPr>
          <w:tab/>
        </w:r>
        <w:r w:rsidR="00A426CC">
          <w:rPr>
            <w:noProof/>
            <w:webHidden/>
          </w:rPr>
          <w:fldChar w:fldCharType="begin"/>
        </w:r>
        <w:r w:rsidR="00A426CC">
          <w:rPr>
            <w:noProof/>
            <w:webHidden/>
          </w:rPr>
          <w:instrText xml:space="preserve"> PAGEREF _Toc107763310 \h </w:instrText>
        </w:r>
        <w:r w:rsidR="00A426CC">
          <w:rPr>
            <w:noProof/>
            <w:webHidden/>
          </w:rPr>
        </w:r>
        <w:r w:rsidR="00A426CC">
          <w:rPr>
            <w:noProof/>
            <w:webHidden/>
          </w:rPr>
          <w:fldChar w:fldCharType="separate"/>
        </w:r>
        <w:r w:rsidR="00650730">
          <w:rPr>
            <w:noProof/>
            <w:webHidden/>
          </w:rPr>
          <w:t>11</w:t>
        </w:r>
        <w:r w:rsidR="00A426CC">
          <w:rPr>
            <w:noProof/>
            <w:webHidden/>
          </w:rPr>
          <w:fldChar w:fldCharType="end"/>
        </w:r>
      </w:hyperlink>
    </w:p>
    <w:p w14:paraId="46733A66" w14:textId="18399DEA" w:rsidR="00A426CC" w:rsidRDefault="00C3053D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7763311" w:history="1">
        <w:r w:rsidR="00A426CC" w:rsidRPr="00257122">
          <w:rPr>
            <w:rStyle w:val="Hyperlink"/>
            <w:noProof/>
          </w:rPr>
          <w:t>Figura 3.4. Exemple - Potència produïda d’un dia plujós</w:t>
        </w:r>
        <w:r w:rsidR="00A426CC">
          <w:rPr>
            <w:noProof/>
            <w:webHidden/>
          </w:rPr>
          <w:tab/>
        </w:r>
        <w:r w:rsidR="00A426CC">
          <w:rPr>
            <w:noProof/>
            <w:webHidden/>
          </w:rPr>
          <w:fldChar w:fldCharType="begin"/>
        </w:r>
        <w:r w:rsidR="00A426CC">
          <w:rPr>
            <w:noProof/>
            <w:webHidden/>
          </w:rPr>
          <w:instrText xml:space="preserve"> PAGEREF _Toc107763311 \h </w:instrText>
        </w:r>
        <w:r w:rsidR="00A426CC">
          <w:rPr>
            <w:noProof/>
            <w:webHidden/>
          </w:rPr>
        </w:r>
        <w:r w:rsidR="00A426CC">
          <w:rPr>
            <w:noProof/>
            <w:webHidden/>
          </w:rPr>
          <w:fldChar w:fldCharType="separate"/>
        </w:r>
        <w:r w:rsidR="00650730">
          <w:rPr>
            <w:noProof/>
            <w:webHidden/>
          </w:rPr>
          <w:t>12</w:t>
        </w:r>
        <w:r w:rsidR="00A426CC">
          <w:rPr>
            <w:noProof/>
            <w:webHidden/>
          </w:rPr>
          <w:fldChar w:fldCharType="end"/>
        </w:r>
      </w:hyperlink>
    </w:p>
    <w:p w14:paraId="4D942D8D" w14:textId="474056FB" w:rsidR="00A426CC" w:rsidRDefault="00C3053D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7763312" w:history="1">
        <w:r w:rsidR="00A426CC" w:rsidRPr="00257122">
          <w:rPr>
            <w:rStyle w:val="Hyperlink"/>
            <w:noProof/>
          </w:rPr>
          <w:t>Figura 3.5. Exemple - Potència consumida i de cada càrrega</w:t>
        </w:r>
        <w:r w:rsidR="00A426CC">
          <w:rPr>
            <w:noProof/>
            <w:webHidden/>
          </w:rPr>
          <w:tab/>
        </w:r>
        <w:r w:rsidR="00A426CC">
          <w:rPr>
            <w:noProof/>
            <w:webHidden/>
          </w:rPr>
          <w:fldChar w:fldCharType="begin"/>
        </w:r>
        <w:r w:rsidR="00A426CC">
          <w:rPr>
            <w:noProof/>
            <w:webHidden/>
          </w:rPr>
          <w:instrText xml:space="preserve"> PAGEREF _Toc107763312 \h </w:instrText>
        </w:r>
        <w:r w:rsidR="00A426CC">
          <w:rPr>
            <w:noProof/>
            <w:webHidden/>
          </w:rPr>
        </w:r>
        <w:r w:rsidR="00A426CC">
          <w:rPr>
            <w:noProof/>
            <w:webHidden/>
          </w:rPr>
          <w:fldChar w:fldCharType="separate"/>
        </w:r>
        <w:r w:rsidR="00650730">
          <w:rPr>
            <w:noProof/>
            <w:webHidden/>
          </w:rPr>
          <w:t>12</w:t>
        </w:r>
        <w:r w:rsidR="00A426CC">
          <w:rPr>
            <w:noProof/>
            <w:webHidden/>
          </w:rPr>
          <w:fldChar w:fldCharType="end"/>
        </w:r>
      </w:hyperlink>
    </w:p>
    <w:p w14:paraId="48A45389" w14:textId="15EEAEC4" w:rsidR="00A426CC" w:rsidRDefault="00C3053D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7763313" w:history="1">
        <w:r w:rsidR="00A426CC" w:rsidRPr="00257122">
          <w:rPr>
            <w:rStyle w:val="Hyperlink"/>
            <w:noProof/>
          </w:rPr>
          <w:t>Figura 3.6. Exemple – Potència disponible i de la xarxa – Vista completa</w:t>
        </w:r>
        <w:r w:rsidR="00A426CC">
          <w:rPr>
            <w:noProof/>
            <w:webHidden/>
          </w:rPr>
          <w:tab/>
        </w:r>
        <w:r w:rsidR="00A426CC">
          <w:rPr>
            <w:noProof/>
            <w:webHidden/>
          </w:rPr>
          <w:fldChar w:fldCharType="begin"/>
        </w:r>
        <w:r w:rsidR="00A426CC">
          <w:rPr>
            <w:noProof/>
            <w:webHidden/>
          </w:rPr>
          <w:instrText xml:space="preserve"> PAGEREF _Toc107763313 \h </w:instrText>
        </w:r>
        <w:r w:rsidR="00A426CC">
          <w:rPr>
            <w:noProof/>
            <w:webHidden/>
          </w:rPr>
        </w:r>
        <w:r w:rsidR="00A426CC">
          <w:rPr>
            <w:noProof/>
            <w:webHidden/>
          </w:rPr>
          <w:fldChar w:fldCharType="separate"/>
        </w:r>
        <w:r w:rsidR="00650730">
          <w:rPr>
            <w:noProof/>
            <w:webHidden/>
          </w:rPr>
          <w:t>13</w:t>
        </w:r>
        <w:r w:rsidR="00A426CC">
          <w:rPr>
            <w:noProof/>
            <w:webHidden/>
          </w:rPr>
          <w:fldChar w:fldCharType="end"/>
        </w:r>
      </w:hyperlink>
    </w:p>
    <w:p w14:paraId="63259C63" w14:textId="7C78E488" w:rsidR="00A426CC" w:rsidRDefault="00C3053D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7763314" w:history="1">
        <w:r w:rsidR="00A426CC" w:rsidRPr="00257122">
          <w:rPr>
            <w:rStyle w:val="Hyperlink"/>
            <w:noProof/>
          </w:rPr>
          <w:t>Figura 3.7. Exemple - Potència del consum màxim (ideal)</w:t>
        </w:r>
        <w:r w:rsidR="00A426CC">
          <w:rPr>
            <w:noProof/>
            <w:webHidden/>
          </w:rPr>
          <w:tab/>
        </w:r>
        <w:r w:rsidR="00A426CC">
          <w:rPr>
            <w:noProof/>
            <w:webHidden/>
          </w:rPr>
          <w:fldChar w:fldCharType="begin"/>
        </w:r>
        <w:r w:rsidR="00A426CC">
          <w:rPr>
            <w:noProof/>
            <w:webHidden/>
          </w:rPr>
          <w:instrText xml:space="preserve"> PAGEREF _Toc107763314 \h </w:instrText>
        </w:r>
        <w:r w:rsidR="00A426CC">
          <w:rPr>
            <w:noProof/>
            <w:webHidden/>
          </w:rPr>
        </w:r>
        <w:r w:rsidR="00A426CC">
          <w:rPr>
            <w:noProof/>
            <w:webHidden/>
          </w:rPr>
          <w:fldChar w:fldCharType="separate"/>
        </w:r>
        <w:r w:rsidR="00650730">
          <w:rPr>
            <w:noProof/>
            <w:webHidden/>
          </w:rPr>
          <w:t>13</w:t>
        </w:r>
        <w:r w:rsidR="00A426CC">
          <w:rPr>
            <w:noProof/>
            <w:webHidden/>
          </w:rPr>
          <w:fldChar w:fldCharType="end"/>
        </w:r>
      </w:hyperlink>
    </w:p>
    <w:p w14:paraId="34ED7834" w14:textId="7EE161DF" w:rsidR="00A426CC" w:rsidRDefault="00C3053D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7763315" w:history="1">
        <w:r w:rsidR="00A426CC" w:rsidRPr="00257122">
          <w:rPr>
            <w:rStyle w:val="Hyperlink"/>
            <w:noProof/>
          </w:rPr>
          <w:t>Figura 3.8. Formes de calcular el balanç</w:t>
        </w:r>
        <w:r w:rsidR="00A426CC">
          <w:rPr>
            <w:noProof/>
            <w:webHidden/>
          </w:rPr>
          <w:tab/>
        </w:r>
        <w:r w:rsidR="00A426CC">
          <w:rPr>
            <w:noProof/>
            <w:webHidden/>
          </w:rPr>
          <w:fldChar w:fldCharType="begin"/>
        </w:r>
        <w:r w:rsidR="00A426CC">
          <w:rPr>
            <w:noProof/>
            <w:webHidden/>
          </w:rPr>
          <w:instrText xml:space="preserve"> PAGEREF _Toc107763315 \h </w:instrText>
        </w:r>
        <w:r w:rsidR="00A426CC">
          <w:rPr>
            <w:noProof/>
            <w:webHidden/>
          </w:rPr>
        </w:r>
        <w:r w:rsidR="00A426CC">
          <w:rPr>
            <w:noProof/>
            <w:webHidden/>
          </w:rPr>
          <w:fldChar w:fldCharType="separate"/>
        </w:r>
        <w:r w:rsidR="00650730">
          <w:rPr>
            <w:noProof/>
            <w:webHidden/>
          </w:rPr>
          <w:t>15</w:t>
        </w:r>
        <w:r w:rsidR="00A426CC">
          <w:rPr>
            <w:noProof/>
            <w:webHidden/>
          </w:rPr>
          <w:fldChar w:fldCharType="end"/>
        </w:r>
      </w:hyperlink>
    </w:p>
    <w:p w14:paraId="15292E7F" w14:textId="423DAE1A" w:rsidR="00A426CC" w:rsidRDefault="00C3053D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7763316" w:history="1">
        <w:r w:rsidR="00A426CC" w:rsidRPr="00257122">
          <w:rPr>
            <w:rStyle w:val="Hyperlink"/>
            <w:noProof/>
          </w:rPr>
          <w:t>Figura 3.9. Segmentació visual de l’energia del sistema</w:t>
        </w:r>
        <w:r w:rsidR="00A426CC">
          <w:rPr>
            <w:noProof/>
            <w:webHidden/>
          </w:rPr>
          <w:tab/>
        </w:r>
        <w:r w:rsidR="00A426CC">
          <w:rPr>
            <w:noProof/>
            <w:webHidden/>
          </w:rPr>
          <w:fldChar w:fldCharType="begin"/>
        </w:r>
        <w:r w:rsidR="00A426CC">
          <w:rPr>
            <w:noProof/>
            <w:webHidden/>
          </w:rPr>
          <w:instrText xml:space="preserve"> PAGEREF _Toc107763316 \h </w:instrText>
        </w:r>
        <w:r w:rsidR="00A426CC">
          <w:rPr>
            <w:noProof/>
            <w:webHidden/>
          </w:rPr>
        </w:r>
        <w:r w:rsidR="00A426CC">
          <w:rPr>
            <w:noProof/>
            <w:webHidden/>
          </w:rPr>
          <w:fldChar w:fldCharType="separate"/>
        </w:r>
        <w:r w:rsidR="00650730">
          <w:rPr>
            <w:noProof/>
            <w:webHidden/>
          </w:rPr>
          <w:t>17</w:t>
        </w:r>
        <w:r w:rsidR="00A426CC">
          <w:rPr>
            <w:noProof/>
            <w:webHidden/>
          </w:rPr>
          <w:fldChar w:fldCharType="end"/>
        </w:r>
      </w:hyperlink>
    </w:p>
    <w:p w14:paraId="67E97C2D" w14:textId="4C1CCFAA" w:rsidR="00A426CC" w:rsidRDefault="00C3053D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7763317" w:history="1">
        <w:r w:rsidR="00A426CC" w:rsidRPr="00257122">
          <w:rPr>
            <w:rStyle w:val="Hyperlink"/>
            <w:noProof/>
          </w:rPr>
          <w:t>Figura 3.10. Exemple – Consum màxim d’energia a partir d’àrees</w:t>
        </w:r>
        <w:r w:rsidR="00A426CC">
          <w:rPr>
            <w:noProof/>
            <w:webHidden/>
          </w:rPr>
          <w:tab/>
        </w:r>
        <w:r w:rsidR="00A426CC">
          <w:rPr>
            <w:noProof/>
            <w:webHidden/>
          </w:rPr>
          <w:fldChar w:fldCharType="begin"/>
        </w:r>
        <w:r w:rsidR="00A426CC">
          <w:rPr>
            <w:noProof/>
            <w:webHidden/>
          </w:rPr>
          <w:instrText xml:space="preserve"> PAGEREF _Toc107763317 \h </w:instrText>
        </w:r>
        <w:r w:rsidR="00A426CC">
          <w:rPr>
            <w:noProof/>
            <w:webHidden/>
          </w:rPr>
        </w:r>
        <w:r w:rsidR="00A426CC">
          <w:rPr>
            <w:noProof/>
            <w:webHidden/>
          </w:rPr>
          <w:fldChar w:fldCharType="separate"/>
        </w:r>
        <w:r w:rsidR="00650730">
          <w:rPr>
            <w:noProof/>
            <w:webHidden/>
          </w:rPr>
          <w:t>17</w:t>
        </w:r>
        <w:r w:rsidR="00A426CC">
          <w:rPr>
            <w:noProof/>
            <w:webHidden/>
          </w:rPr>
          <w:fldChar w:fldCharType="end"/>
        </w:r>
      </w:hyperlink>
    </w:p>
    <w:p w14:paraId="034DB37A" w14:textId="1F7D5CA5" w:rsidR="00A426CC" w:rsidRDefault="00C3053D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7763318" w:history="1">
        <w:r w:rsidR="00A426CC" w:rsidRPr="00257122">
          <w:rPr>
            <w:rStyle w:val="Hyperlink"/>
            <w:noProof/>
          </w:rPr>
          <w:t>Figura 3.11. Exemple - Energia perduda a partir d’àrees</w:t>
        </w:r>
        <w:r w:rsidR="00A426CC">
          <w:rPr>
            <w:noProof/>
            <w:webHidden/>
          </w:rPr>
          <w:tab/>
        </w:r>
        <w:r w:rsidR="00A426CC">
          <w:rPr>
            <w:noProof/>
            <w:webHidden/>
          </w:rPr>
          <w:fldChar w:fldCharType="begin"/>
        </w:r>
        <w:r w:rsidR="00A426CC">
          <w:rPr>
            <w:noProof/>
            <w:webHidden/>
          </w:rPr>
          <w:instrText xml:space="preserve"> PAGEREF _Toc107763318 \h </w:instrText>
        </w:r>
        <w:r w:rsidR="00A426CC">
          <w:rPr>
            <w:noProof/>
            <w:webHidden/>
          </w:rPr>
        </w:r>
        <w:r w:rsidR="00A426CC">
          <w:rPr>
            <w:noProof/>
            <w:webHidden/>
          </w:rPr>
          <w:fldChar w:fldCharType="separate"/>
        </w:r>
        <w:r w:rsidR="00650730">
          <w:rPr>
            <w:noProof/>
            <w:webHidden/>
          </w:rPr>
          <w:t>18</w:t>
        </w:r>
        <w:r w:rsidR="00A426CC">
          <w:rPr>
            <w:noProof/>
            <w:webHidden/>
          </w:rPr>
          <w:fldChar w:fldCharType="end"/>
        </w:r>
      </w:hyperlink>
    </w:p>
    <w:p w14:paraId="56EAFCBA" w14:textId="74AC1C75" w:rsidR="00A426CC" w:rsidRDefault="00C3053D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7763319" w:history="1">
        <w:r w:rsidR="00A426CC" w:rsidRPr="00257122">
          <w:rPr>
            <w:rStyle w:val="Hyperlink"/>
            <w:noProof/>
          </w:rPr>
          <w:t>Figura 3.12. Exemple – Energia disponible del balanç i deguda a la xarxa – Vista comportament</w:t>
        </w:r>
        <w:r w:rsidR="00A426CC">
          <w:rPr>
            <w:noProof/>
            <w:webHidden/>
          </w:rPr>
          <w:tab/>
        </w:r>
        <w:r w:rsidR="00A426CC">
          <w:rPr>
            <w:noProof/>
            <w:webHidden/>
          </w:rPr>
          <w:fldChar w:fldCharType="begin"/>
        </w:r>
        <w:r w:rsidR="00A426CC">
          <w:rPr>
            <w:noProof/>
            <w:webHidden/>
          </w:rPr>
          <w:instrText xml:space="preserve"> PAGEREF _Toc107763319 \h </w:instrText>
        </w:r>
        <w:r w:rsidR="00A426CC">
          <w:rPr>
            <w:noProof/>
            <w:webHidden/>
          </w:rPr>
        </w:r>
        <w:r w:rsidR="00A426CC">
          <w:rPr>
            <w:noProof/>
            <w:webHidden/>
          </w:rPr>
          <w:fldChar w:fldCharType="separate"/>
        </w:r>
        <w:r w:rsidR="00650730">
          <w:rPr>
            <w:noProof/>
            <w:webHidden/>
          </w:rPr>
          <w:t>18</w:t>
        </w:r>
        <w:r w:rsidR="00A426CC">
          <w:rPr>
            <w:noProof/>
            <w:webHidden/>
          </w:rPr>
          <w:fldChar w:fldCharType="end"/>
        </w:r>
      </w:hyperlink>
    </w:p>
    <w:p w14:paraId="0FEE4843" w14:textId="0AB0D2C9" w:rsidR="00A426CC" w:rsidRDefault="00C3053D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7763320" w:history="1">
        <w:r w:rsidR="00A426CC" w:rsidRPr="00257122">
          <w:rPr>
            <w:rStyle w:val="Hyperlink"/>
            <w:noProof/>
          </w:rPr>
          <w:t>Figura 3.13. Exemple – Resultats per hores de les energies (vista model)</w:t>
        </w:r>
        <w:r w:rsidR="00A426CC">
          <w:rPr>
            <w:noProof/>
            <w:webHidden/>
          </w:rPr>
          <w:tab/>
        </w:r>
        <w:r w:rsidR="00A426CC">
          <w:rPr>
            <w:noProof/>
            <w:webHidden/>
          </w:rPr>
          <w:fldChar w:fldCharType="begin"/>
        </w:r>
        <w:r w:rsidR="00A426CC">
          <w:rPr>
            <w:noProof/>
            <w:webHidden/>
          </w:rPr>
          <w:instrText xml:space="preserve"> PAGEREF _Toc107763320 \h </w:instrText>
        </w:r>
        <w:r w:rsidR="00A426CC">
          <w:rPr>
            <w:noProof/>
            <w:webHidden/>
          </w:rPr>
        </w:r>
        <w:r w:rsidR="00A426CC">
          <w:rPr>
            <w:noProof/>
            <w:webHidden/>
          </w:rPr>
          <w:fldChar w:fldCharType="separate"/>
        </w:r>
        <w:r w:rsidR="00650730">
          <w:rPr>
            <w:noProof/>
            <w:webHidden/>
          </w:rPr>
          <w:t>19</w:t>
        </w:r>
        <w:r w:rsidR="00A426CC">
          <w:rPr>
            <w:noProof/>
            <w:webHidden/>
          </w:rPr>
          <w:fldChar w:fldCharType="end"/>
        </w:r>
      </w:hyperlink>
    </w:p>
    <w:p w14:paraId="4356F0E8" w14:textId="74DE0D1B" w:rsidR="00A426CC" w:rsidRDefault="00C3053D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7763321" w:history="1">
        <w:r w:rsidR="00A426CC" w:rsidRPr="00257122">
          <w:rPr>
            <w:rStyle w:val="Hyperlink"/>
            <w:noProof/>
          </w:rPr>
          <w:t>Figura 3.14. Exemple – Resultats per hores de les energies (1a segmentació)</w:t>
        </w:r>
        <w:r w:rsidR="00A426CC">
          <w:rPr>
            <w:noProof/>
            <w:webHidden/>
          </w:rPr>
          <w:tab/>
        </w:r>
        <w:r w:rsidR="00A426CC">
          <w:rPr>
            <w:noProof/>
            <w:webHidden/>
          </w:rPr>
          <w:fldChar w:fldCharType="begin"/>
        </w:r>
        <w:r w:rsidR="00A426CC">
          <w:rPr>
            <w:noProof/>
            <w:webHidden/>
          </w:rPr>
          <w:instrText xml:space="preserve"> PAGEREF _Toc107763321 \h </w:instrText>
        </w:r>
        <w:r w:rsidR="00A426CC">
          <w:rPr>
            <w:noProof/>
            <w:webHidden/>
          </w:rPr>
        </w:r>
        <w:r w:rsidR="00A426CC">
          <w:rPr>
            <w:noProof/>
            <w:webHidden/>
          </w:rPr>
          <w:fldChar w:fldCharType="separate"/>
        </w:r>
        <w:r w:rsidR="00650730">
          <w:rPr>
            <w:noProof/>
            <w:webHidden/>
          </w:rPr>
          <w:t>19</w:t>
        </w:r>
        <w:r w:rsidR="00A426CC">
          <w:rPr>
            <w:noProof/>
            <w:webHidden/>
          </w:rPr>
          <w:fldChar w:fldCharType="end"/>
        </w:r>
      </w:hyperlink>
    </w:p>
    <w:p w14:paraId="7964C174" w14:textId="59ECD8CF" w:rsidR="00A426CC" w:rsidRDefault="00C3053D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7763322" w:history="1">
        <w:r w:rsidR="00A426CC" w:rsidRPr="00257122">
          <w:rPr>
            <w:rStyle w:val="Hyperlink"/>
            <w:noProof/>
          </w:rPr>
          <w:t>Figura 3.15. Exemple – Resultats per hores de les energies (2a segmentació)</w:t>
        </w:r>
        <w:r w:rsidR="00A426CC">
          <w:rPr>
            <w:noProof/>
            <w:webHidden/>
          </w:rPr>
          <w:tab/>
        </w:r>
        <w:r w:rsidR="00A426CC">
          <w:rPr>
            <w:noProof/>
            <w:webHidden/>
          </w:rPr>
          <w:fldChar w:fldCharType="begin"/>
        </w:r>
        <w:r w:rsidR="00A426CC">
          <w:rPr>
            <w:noProof/>
            <w:webHidden/>
          </w:rPr>
          <w:instrText xml:space="preserve"> PAGEREF _Toc107763322 \h </w:instrText>
        </w:r>
        <w:r w:rsidR="00A426CC">
          <w:rPr>
            <w:noProof/>
            <w:webHidden/>
          </w:rPr>
        </w:r>
        <w:r w:rsidR="00A426CC">
          <w:rPr>
            <w:noProof/>
            <w:webHidden/>
          </w:rPr>
          <w:fldChar w:fldCharType="separate"/>
        </w:r>
        <w:r w:rsidR="00650730">
          <w:rPr>
            <w:noProof/>
            <w:webHidden/>
          </w:rPr>
          <w:t>20</w:t>
        </w:r>
        <w:r w:rsidR="00A426CC">
          <w:rPr>
            <w:noProof/>
            <w:webHidden/>
          </w:rPr>
          <w:fldChar w:fldCharType="end"/>
        </w:r>
      </w:hyperlink>
    </w:p>
    <w:p w14:paraId="295E82CB" w14:textId="1C1885B6" w:rsidR="00A426CC" w:rsidRDefault="00C3053D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7763323" w:history="1">
        <w:r w:rsidR="00A426CC" w:rsidRPr="00257122">
          <w:rPr>
            <w:rStyle w:val="Hyperlink"/>
            <w:noProof/>
          </w:rPr>
          <w:t>Figura 3.16. Exemple – Model energètic per hores (2a segmentació)</w:t>
        </w:r>
        <w:r w:rsidR="00A426CC">
          <w:rPr>
            <w:noProof/>
            <w:webHidden/>
          </w:rPr>
          <w:tab/>
        </w:r>
        <w:r w:rsidR="00A426CC">
          <w:rPr>
            <w:noProof/>
            <w:webHidden/>
          </w:rPr>
          <w:fldChar w:fldCharType="begin"/>
        </w:r>
        <w:r w:rsidR="00A426CC">
          <w:rPr>
            <w:noProof/>
            <w:webHidden/>
          </w:rPr>
          <w:instrText xml:space="preserve"> PAGEREF _Toc107763323 \h </w:instrText>
        </w:r>
        <w:r w:rsidR="00A426CC">
          <w:rPr>
            <w:noProof/>
            <w:webHidden/>
          </w:rPr>
        </w:r>
        <w:r w:rsidR="00A426CC">
          <w:rPr>
            <w:noProof/>
            <w:webHidden/>
          </w:rPr>
          <w:fldChar w:fldCharType="separate"/>
        </w:r>
        <w:r w:rsidR="00650730">
          <w:rPr>
            <w:noProof/>
            <w:webHidden/>
          </w:rPr>
          <w:t>20</w:t>
        </w:r>
        <w:r w:rsidR="00A426CC">
          <w:rPr>
            <w:noProof/>
            <w:webHidden/>
          </w:rPr>
          <w:fldChar w:fldCharType="end"/>
        </w:r>
      </w:hyperlink>
    </w:p>
    <w:p w14:paraId="29CC5EC5" w14:textId="4F019902" w:rsidR="00A426CC" w:rsidRDefault="00C3053D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7763324" w:history="1">
        <w:r w:rsidR="00A426CC" w:rsidRPr="00257122">
          <w:rPr>
            <w:rStyle w:val="Hyperlink"/>
            <w:noProof/>
          </w:rPr>
          <w:t>Figura 4.1. Corba d’histèresi del control d’una càrrega</w:t>
        </w:r>
        <w:r w:rsidR="00A426CC">
          <w:rPr>
            <w:noProof/>
            <w:webHidden/>
          </w:rPr>
          <w:tab/>
        </w:r>
        <w:r w:rsidR="00A426CC">
          <w:rPr>
            <w:noProof/>
            <w:webHidden/>
          </w:rPr>
          <w:fldChar w:fldCharType="begin"/>
        </w:r>
        <w:r w:rsidR="00A426CC">
          <w:rPr>
            <w:noProof/>
            <w:webHidden/>
          </w:rPr>
          <w:instrText xml:space="preserve"> PAGEREF _Toc107763324 \h </w:instrText>
        </w:r>
        <w:r w:rsidR="00A426CC">
          <w:rPr>
            <w:noProof/>
            <w:webHidden/>
          </w:rPr>
        </w:r>
        <w:r w:rsidR="00A426CC">
          <w:rPr>
            <w:noProof/>
            <w:webHidden/>
          </w:rPr>
          <w:fldChar w:fldCharType="separate"/>
        </w:r>
        <w:r w:rsidR="00650730">
          <w:rPr>
            <w:noProof/>
            <w:webHidden/>
          </w:rPr>
          <w:t>23</w:t>
        </w:r>
        <w:r w:rsidR="00A426CC">
          <w:rPr>
            <w:noProof/>
            <w:webHidden/>
          </w:rPr>
          <w:fldChar w:fldCharType="end"/>
        </w:r>
      </w:hyperlink>
    </w:p>
    <w:p w14:paraId="205C67D0" w14:textId="3EDD85B2" w:rsidR="00A426CC" w:rsidRDefault="00C3053D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7763325" w:history="1">
        <w:r w:rsidR="00A426CC" w:rsidRPr="00257122">
          <w:rPr>
            <w:rStyle w:val="Hyperlink"/>
            <w:noProof/>
          </w:rPr>
          <w:t>Figura 4.2. Histèresi – Màquina d’estats per controlar una càrrega</w:t>
        </w:r>
        <w:r w:rsidR="00A426CC">
          <w:rPr>
            <w:noProof/>
            <w:webHidden/>
          </w:rPr>
          <w:tab/>
        </w:r>
        <w:r w:rsidR="00A426CC">
          <w:rPr>
            <w:noProof/>
            <w:webHidden/>
          </w:rPr>
          <w:fldChar w:fldCharType="begin"/>
        </w:r>
        <w:r w:rsidR="00A426CC">
          <w:rPr>
            <w:noProof/>
            <w:webHidden/>
          </w:rPr>
          <w:instrText xml:space="preserve"> PAGEREF _Toc107763325 \h </w:instrText>
        </w:r>
        <w:r w:rsidR="00A426CC">
          <w:rPr>
            <w:noProof/>
            <w:webHidden/>
          </w:rPr>
        </w:r>
        <w:r w:rsidR="00A426CC">
          <w:rPr>
            <w:noProof/>
            <w:webHidden/>
          </w:rPr>
          <w:fldChar w:fldCharType="separate"/>
        </w:r>
        <w:r w:rsidR="00650730">
          <w:rPr>
            <w:noProof/>
            <w:webHidden/>
          </w:rPr>
          <w:t>24</w:t>
        </w:r>
        <w:r w:rsidR="00A426CC">
          <w:rPr>
            <w:noProof/>
            <w:webHidden/>
          </w:rPr>
          <w:fldChar w:fldCharType="end"/>
        </w:r>
      </w:hyperlink>
    </w:p>
    <w:p w14:paraId="14074B8A" w14:textId="76171D35" w:rsidR="00A426CC" w:rsidRDefault="00C3053D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7763326" w:history="1">
        <w:r w:rsidR="00A426CC" w:rsidRPr="00257122">
          <w:rPr>
            <w:rStyle w:val="Hyperlink"/>
            <w:noProof/>
          </w:rPr>
          <w:t>Figura 4.3. Histèresi – 1a càrrega amb preferència d’engegada respecta la 2a</w:t>
        </w:r>
        <w:r w:rsidR="00A426CC">
          <w:rPr>
            <w:noProof/>
            <w:webHidden/>
          </w:rPr>
          <w:tab/>
        </w:r>
        <w:r w:rsidR="00A426CC">
          <w:rPr>
            <w:noProof/>
            <w:webHidden/>
          </w:rPr>
          <w:fldChar w:fldCharType="begin"/>
        </w:r>
        <w:r w:rsidR="00A426CC">
          <w:rPr>
            <w:noProof/>
            <w:webHidden/>
          </w:rPr>
          <w:instrText xml:space="preserve"> PAGEREF _Toc107763326 \h </w:instrText>
        </w:r>
        <w:r w:rsidR="00A426CC">
          <w:rPr>
            <w:noProof/>
            <w:webHidden/>
          </w:rPr>
        </w:r>
        <w:r w:rsidR="00A426CC">
          <w:rPr>
            <w:noProof/>
            <w:webHidden/>
          </w:rPr>
          <w:fldChar w:fldCharType="separate"/>
        </w:r>
        <w:r w:rsidR="00650730">
          <w:rPr>
            <w:noProof/>
            <w:webHidden/>
          </w:rPr>
          <w:t>24</w:t>
        </w:r>
        <w:r w:rsidR="00A426CC">
          <w:rPr>
            <w:noProof/>
            <w:webHidden/>
          </w:rPr>
          <w:fldChar w:fldCharType="end"/>
        </w:r>
      </w:hyperlink>
    </w:p>
    <w:p w14:paraId="76E9B0B7" w14:textId="78EC2DCD" w:rsidR="00A426CC" w:rsidRDefault="00C3053D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7763327" w:history="1">
        <w:r w:rsidR="00A426CC" w:rsidRPr="00257122">
          <w:rPr>
            <w:rStyle w:val="Hyperlink"/>
            <w:noProof/>
          </w:rPr>
          <w:t>Figura 4.4. Histèresi – 2 càrregues amb els mateixos llindars equivalen a 1</w:t>
        </w:r>
        <w:r w:rsidR="00A426CC">
          <w:rPr>
            <w:noProof/>
            <w:webHidden/>
          </w:rPr>
          <w:tab/>
        </w:r>
        <w:r w:rsidR="00A426CC">
          <w:rPr>
            <w:noProof/>
            <w:webHidden/>
          </w:rPr>
          <w:fldChar w:fldCharType="begin"/>
        </w:r>
        <w:r w:rsidR="00A426CC">
          <w:rPr>
            <w:noProof/>
            <w:webHidden/>
          </w:rPr>
          <w:instrText xml:space="preserve"> PAGEREF _Toc107763327 \h </w:instrText>
        </w:r>
        <w:r w:rsidR="00A426CC">
          <w:rPr>
            <w:noProof/>
            <w:webHidden/>
          </w:rPr>
        </w:r>
        <w:r w:rsidR="00A426CC">
          <w:rPr>
            <w:noProof/>
            <w:webHidden/>
          </w:rPr>
          <w:fldChar w:fldCharType="separate"/>
        </w:r>
        <w:r w:rsidR="00650730">
          <w:rPr>
            <w:noProof/>
            <w:webHidden/>
          </w:rPr>
          <w:t>25</w:t>
        </w:r>
        <w:r w:rsidR="00A426CC">
          <w:rPr>
            <w:noProof/>
            <w:webHidden/>
          </w:rPr>
          <w:fldChar w:fldCharType="end"/>
        </w:r>
      </w:hyperlink>
    </w:p>
    <w:p w14:paraId="7E2D5689" w14:textId="55E78F4A" w:rsidR="00A426CC" w:rsidRDefault="00C3053D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7763328" w:history="1">
        <w:r w:rsidR="00A426CC" w:rsidRPr="00257122">
          <w:rPr>
            <w:rStyle w:val="Hyperlink"/>
            <w:noProof/>
          </w:rPr>
          <w:t>Figura 4.5. Histèresis – Llindar baix a 0 i càlcul de balanç projectant al passat</w:t>
        </w:r>
        <w:r w:rsidR="00A426CC">
          <w:rPr>
            <w:noProof/>
            <w:webHidden/>
          </w:rPr>
          <w:tab/>
        </w:r>
        <w:r w:rsidR="00A426CC">
          <w:rPr>
            <w:noProof/>
            <w:webHidden/>
          </w:rPr>
          <w:fldChar w:fldCharType="begin"/>
        </w:r>
        <w:r w:rsidR="00A426CC">
          <w:rPr>
            <w:noProof/>
            <w:webHidden/>
          </w:rPr>
          <w:instrText xml:space="preserve"> PAGEREF _Toc107763328 \h </w:instrText>
        </w:r>
        <w:r w:rsidR="00A426CC">
          <w:rPr>
            <w:noProof/>
            <w:webHidden/>
          </w:rPr>
        </w:r>
        <w:r w:rsidR="00A426CC">
          <w:rPr>
            <w:noProof/>
            <w:webHidden/>
          </w:rPr>
          <w:fldChar w:fldCharType="separate"/>
        </w:r>
        <w:r w:rsidR="00650730">
          <w:rPr>
            <w:noProof/>
            <w:webHidden/>
          </w:rPr>
          <w:t>26</w:t>
        </w:r>
        <w:r w:rsidR="00A426CC">
          <w:rPr>
            <w:noProof/>
            <w:webHidden/>
          </w:rPr>
          <w:fldChar w:fldCharType="end"/>
        </w:r>
      </w:hyperlink>
    </w:p>
    <w:p w14:paraId="2C5DC1ED" w14:textId="17D1ADE9" w:rsidR="00A426CC" w:rsidRDefault="00C3053D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7763329" w:history="1">
        <w:r w:rsidR="00A426CC" w:rsidRPr="00257122">
          <w:rPr>
            <w:rStyle w:val="Hyperlink"/>
            <w:noProof/>
          </w:rPr>
          <w:t>Figura 4.6. Histèresis – Llindar baix a 0 i càlcul de balanç projectant al futur</w:t>
        </w:r>
        <w:r w:rsidR="00A426CC">
          <w:rPr>
            <w:noProof/>
            <w:webHidden/>
          </w:rPr>
          <w:tab/>
        </w:r>
        <w:r w:rsidR="00A426CC">
          <w:rPr>
            <w:noProof/>
            <w:webHidden/>
          </w:rPr>
          <w:fldChar w:fldCharType="begin"/>
        </w:r>
        <w:r w:rsidR="00A426CC">
          <w:rPr>
            <w:noProof/>
            <w:webHidden/>
          </w:rPr>
          <w:instrText xml:space="preserve"> PAGEREF _Toc107763329 \h </w:instrText>
        </w:r>
        <w:r w:rsidR="00A426CC">
          <w:rPr>
            <w:noProof/>
            <w:webHidden/>
          </w:rPr>
        </w:r>
        <w:r w:rsidR="00A426CC">
          <w:rPr>
            <w:noProof/>
            <w:webHidden/>
          </w:rPr>
          <w:fldChar w:fldCharType="separate"/>
        </w:r>
        <w:r w:rsidR="00650730">
          <w:rPr>
            <w:noProof/>
            <w:webHidden/>
          </w:rPr>
          <w:t>26</w:t>
        </w:r>
        <w:r w:rsidR="00A426CC">
          <w:rPr>
            <w:noProof/>
            <w:webHidden/>
          </w:rPr>
          <w:fldChar w:fldCharType="end"/>
        </w:r>
      </w:hyperlink>
    </w:p>
    <w:p w14:paraId="23E57A30" w14:textId="200C135C" w:rsidR="00A426CC" w:rsidRDefault="00C3053D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7763330" w:history="1">
        <w:r w:rsidR="00A426CC" w:rsidRPr="00257122">
          <w:rPr>
            <w:rStyle w:val="Hyperlink"/>
            <w:noProof/>
          </w:rPr>
          <w:t>Figura 4.7. Temps mín. engegada – Solapament de comportament de les implementacions</w:t>
        </w:r>
        <w:r w:rsidR="00A426CC">
          <w:rPr>
            <w:noProof/>
            <w:webHidden/>
          </w:rPr>
          <w:tab/>
        </w:r>
        <w:r w:rsidR="00A426CC">
          <w:rPr>
            <w:noProof/>
            <w:webHidden/>
          </w:rPr>
          <w:fldChar w:fldCharType="begin"/>
        </w:r>
        <w:r w:rsidR="00A426CC">
          <w:rPr>
            <w:noProof/>
            <w:webHidden/>
          </w:rPr>
          <w:instrText xml:space="preserve"> PAGEREF _Toc107763330 \h </w:instrText>
        </w:r>
        <w:r w:rsidR="00A426CC">
          <w:rPr>
            <w:noProof/>
            <w:webHidden/>
          </w:rPr>
        </w:r>
        <w:r w:rsidR="00A426CC">
          <w:rPr>
            <w:noProof/>
            <w:webHidden/>
          </w:rPr>
          <w:fldChar w:fldCharType="separate"/>
        </w:r>
        <w:r w:rsidR="00650730">
          <w:rPr>
            <w:noProof/>
            <w:webHidden/>
          </w:rPr>
          <w:t>28</w:t>
        </w:r>
        <w:r w:rsidR="00A426CC">
          <w:rPr>
            <w:noProof/>
            <w:webHidden/>
          </w:rPr>
          <w:fldChar w:fldCharType="end"/>
        </w:r>
      </w:hyperlink>
    </w:p>
    <w:p w14:paraId="358D5C27" w14:textId="23B254FA" w:rsidR="00A426CC" w:rsidRDefault="00C3053D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7763331" w:history="1">
        <w:r w:rsidR="00A426CC" w:rsidRPr="00257122">
          <w:rPr>
            <w:rStyle w:val="Hyperlink"/>
            <w:noProof/>
          </w:rPr>
          <w:t>Figura 4.8. Temps mín. engegada – Implementacions amb el mateix comportament quan C1 &lt; C2</w:t>
        </w:r>
        <w:r w:rsidR="00A426CC">
          <w:rPr>
            <w:noProof/>
            <w:webHidden/>
          </w:rPr>
          <w:tab/>
        </w:r>
        <w:r w:rsidR="00A426CC">
          <w:rPr>
            <w:noProof/>
            <w:webHidden/>
          </w:rPr>
          <w:fldChar w:fldCharType="begin"/>
        </w:r>
        <w:r w:rsidR="00A426CC">
          <w:rPr>
            <w:noProof/>
            <w:webHidden/>
          </w:rPr>
          <w:instrText xml:space="preserve"> PAGEREF _Toc107763331 \h </w:instrText>
        </w:r>
        <w:r w:rsidR="00A426CC">
          <w:rPr>
            <w:noProof/>
            <w:webHidden/>
          </w:rPr>
        </w:r>
        <w:r w:rsidR="00A426CC">
          <w:rPr>
            <w:noProof/>
            <w:webHidden/>
          </w:rPr>
          <w:fldChar w:fldCharType="separate"/>
        </w:r>
        <w:r w:rsidR="00650730">
          <w:rPr>
            <w:noProof/>
            <w:webHidden/>
          </w:rPr>
          <w:t>29</w:t>
        </w:r>
        <w:r w:rsidR="00A426CC">
          <w:rPr>
            <w:noProof/>
            <w:webHidden/>
          </w:rPr>
          <w:fldChar w:fldCharType="end"/>
        </w:r>
      </w:hyperlink>
    </w:p>
    <w:p w14:paraId="0B152069" w14:textId="4D4720BC" w:rsidR="00A426CC" w:rsidRDefault="00C3053D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7763332" w:history="1">
        <w:r w:rsidR="00A426CC" w:rsidRPr="00257122">
          <w:rPr>
            <w:rStyle w:val="Hyperlink"/>
            <w:noProof/>
          </w:rPr>
          <w:t>Figura 4.9. Temps mín. engegada – Implementacions amb el mateix comportament quan C1 &gt; C2</w:t>
        </w:r>
        <w:r w:rsidR="00A426CC">
          <w:rPr>
            <w:noProof/>
            <w:webHidden/>
          </w:rPr>
          <w:tab/>
        </w:r>
        <w:r w:rsidR="00A426CC">
          <w:rPr>
            <w:noProof/>
            <w:webHidden/>
          </w:rPr>
          <w:fldChar w:fldCharType="begin"/>
        </w:r>
        <w:r w:rsidR="00A426CC">
          <w:rPr>
            <w:noProof/>
            <w:webHidden/>
          </w:rPr>
          <w:instrText xml:space="preserve"> PAGEREF _Toc107763332 \h </w:instrText>
        </w:r>
        <w:r w:rsidR="00A426CC">
          <w:rPr>
            <w:noProof/>
            <w:webHidden/>
          </w:rPr>
        </w:r>
        <w:r w:rsidR="00A426CC">
          <w:rPr>
            <w:noProof/>
            <w:webHidden/>
          </w:rPr>
          <w:fldChar w:fldCharType="separate"/>
        </w:r>
        <w:r w:rsidR="00650730">
          <w:rPr>
            <w:noProof/>
            <w:webHidden/>
          </w:rPr>
          <w:t>30</w:t>
        </w:r>
        <w:r w:rsidR="00A426CC">
          <w:rPr>
            <w:noProof/>
            <w:webHidden/>
          </w:rPr>
          <w:fldChar w:fldCharType="end"/>
        </w:r>
      </w:hyperlink>
    </w:p>
    <w:p w14:paraId="44890043" w14:textId="1D4D15CC" w:rsidR="00A426CC" w:rsidRDefault="00C3053D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7763333" w:history="1">
        <w:r w:rsidR="00A426CC" w:rsidRPr="00257122">
          <w:rPr>
            <w:rStyle w:val="Hyperlink"/>
            <w:noProof/>
          </w:rPr>
          <w:t>Figura 4.10. Histèresi (segona part) amb mateixos llindars que Temps mínim engegat (primera part)</w:t>
        </w:r>
        <w:r w:rsidR="00A426CC">
          <w:rPr>
            <w:noProof/>
            <w:webHidden/>
          </w:rPr>
          <w:tab/>
        </w:r>
        <w:r w:rsidR="00A426CC">
          <w:rPr>
            <w:noProof/>
            <w:webHidden/>
          </w:rPr>
          <w:fldChar w:fldCharType="begin"/>
        </w:r>
        <w:r w:rsidR="00A426CC">
          <w:rPr>
            <w:noProof/>
            <w:webHidden/>
          </w:rPr>
          <w:instrText xml:space="preserve"> PAGEREF _Toc107763333 \h </w:instrText>
        </w:r>
        <w:r w:rsidR="00A426CC">
          <w:rPr>
            <w:noProof/>
            <w:webHidden/>
          </w:rPr>
        </w:r>
        <w:r w:rsidR="00A426CC">
          <w:rPr>
            <w:noProof/>
            <w:webHidden/>
          </w:rPr>
          <w:fldChar w:fldCharType="separate"/>
        </w:r>
        <w:r w:rsidR="00650730">
          <w:rPr>
            <w:noProof/>
            <w:webHidden/>
          </w:rPr>
          <w:t>31</w:t>
        </w:r>
        <w:r w:rsidR="00A426CC">
          <w:rPr>
            <w:noProof/>
            <w:webHidden/>
          </w:rPr>
          <w:fldChar w:fldCharType="end"/>
        </w:r>
      </w:hyperlink>
    </w:p>
    <w:p w14:paraId="56DBD2F2" w14:textId="7D9B1D94" w:rsidR="00A426CC" w:rsidRDefault="00C3053D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7763334" w:history="1">
        <w:r w:rsidR="00A426CC" w:rsidRPr="00257122">
          <w:rPr>
            <w:rStyle w:val="Hyperlink"/>
            <w:noProof/>
          </w:rPr>
          <w:t>Figura 4.11. Predictiu – Predicció projectant la potència disponible</w:t>
        </w:r>
        <w:r w:rsidR="00A426CC">
          <w:rPr>
            <w:noProof/>
            <w:webHidden/>
          </w:rPr>
          <w:tab/>
        </w:r>
        <w:r w:rsidR="00A426CC">
          <w:rPr>
            <w:noProof/>
            <w:webHidden/>
          </w:rPr>
          <w:fldChar w:fldCharType="begin"/>
        </w:r>
        <w:r w:rsidR="00A426CC">
          <w:rPr>
            <w:noProof/>
            <w:webHidden/>
          </w:rPr>
          <w:instrText xml:space="preserve"> PAGEREF _Toc107763334 \h </w:instrText>
        </w:r>
        <w:r w:rsidR="00A426CC">
          <w:rPr>
            <w:noProof/>
            <w:webHidden/>
          </w:rPr>
        </w:r>
        <w:r w:rsidR="00A426CC">
          <w:rPr>
            <w:noProof/>
            <w:webHidden/>
          </w:rPr>
          <w:fldChar w:fldCharType="separate"/>
        </w:r>
        <w:r w:rsidR="00650730">
          <w:rPr>
            <w:noProof/>
            <w:webHidden/>
          </w:rPr>
          <w:t>32</w:t>
        </w:r>
        <w:r w:rsidR="00A426CC">
          <w:rPr>
            <w:noProof/>
            <w:webHidden/>
          </w:rPr>
          <w:fldChar w:fldCharType="end"/>
        </w:r>
      </w:hyperlink>
    </w:p>
    <w:p w14:paraId="4A386821" w14:textId="7747297D" w:rsidR="00A426CC" w:rsidRDefault="00C3053D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7763335" w:history="1">
        <w:r w:rsidR="00A426CC" w:rsidRPr="00257122">
          <w:rPr>
            <w:rStyle w:val="Hyperlink"/>
            <w:noProof/>
          </w:rPr>
          <w:t xml:space="preserve">Figura 4.12. Predictiu – Exemplificació de l’àrea de </w:t>
        </w:r>
        <m:oMath>
          <m:r>
            <w:rPr>
              <w:rStyle w:val="Hyperlink"/>
              <w:rFonts w:ascii="Cambria Math" w:hAnsi="Cambria Math"/>
              <w:noProof/>
            </w:rPr>
            <m:t>pDAvg1</m:t>
          </m:r>
          <m:r>
            <w:rPr>
              <w:rStyle w:val="Hyperlink"/>
              <w:rFonts w:ascii="Cambria Math" w:hAnsi="Cambria Math"/>
              <w:noProof/>
            </w:rPr>
            <m:t>h</m:t>
          </m:r>
        </m:oMath>
        <w:r w:rsidR="00A426CC" w:rsidRPr="00257122">
          <w:rPr>
            <w:rStyle w:val="Hyperlink"/>
            <w:noProof/>
          </w:rPr>
          <w:t xml:space="preserve"> equivalent a la integral </w:t>
        </w:r>
        <m:oMath>
          <m:r>
            <w:rPr>
              <w:rStyle w:val="Hyperlink"/>
              <w:rFonts w:ascii="Cambria Math" w:hAnsi="Cambria Math"/>
              <w:noProof/>
            </w:rPr>
            <m:t>pD1</m:t>
          </m:r>
          <m:r>
            <w:rPr>
              <w:rStyle w:val="Hyperlink"/>
              <w:rFonts w:ascii="Cambria Math" w:hAnsi="Cambria Math"/>
              <w:noProof/>
            </w:rPr>
            <m:t>h</m:t>
          </m:r>
        </m:oMath>
        <w:r w:rsidR="00A426CC">
          <w:rPr>
            <w:noProof/>
            <w:webHidden/>
          </w:rPr>
          <w:tab/>
        </w:r>
        <w:r w:rsidR="00A426CC">
          <w:rPr>
            <w:noProof/>
            <w:webHidden/>
          </w:rPr>
          <w:fldChar w:fldCharType="begin"/>
        </w:r>
        <w:r w:rsidR="00A426CC">
          <w:rPr>
            <w:noProof/>
            <w:webHidden/>
          </w:rPr>
          <w:instrText xml:space="preserve"> PAGEREF _Toc107763335 \h </w:instrText>
        </w:r>
        <w:r w:rsidR="00A426CC">
          <w:rPr>
            <w:noProof/>
            <w:webHidden/>
          </w:rPr>
        </w:r>
        <w:r w:rsidR="00A426CC">
          <w:rPr>
            <w:noProof/>
            <w:webHidden/>
          </w:rPr>
          <w:fldChar w:fldCharType="separate"/>
        </w:r>
        <w:r w:rsidR="00650730">
          <w:rPr>
            <w:noProof/>
            <w:webHidden/>
          </w:rPr>
          <w:t>32</w:t>
        </w:r>
        <w:r w:rsidR="00A426CC">
          <w:rPr>
            <w:noProof/>
            <w:webHidden/>
          </w:rPr>
          <w:fldChar w:fldCharType="end"/>
        </w:r>
      </w:hyperlink>
    </w:p>
    <w:p w14:paraId="70FF8823" w14:textId="70E52C20" w:rsidR="00A426CC" w:rsidRDefault="00C3053D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7763336" w:history="1">
        <w:r w:rsidR="00A426CC" w:rsidRPr="00257122">
          <w:rPr>
            <w:rStyle w:val="Hyperlink"/>
            <w:noProof/>
          </w:rPr>
          <w:t>Figura 4.13. Predictiu – Predicció a partir de la potència mitjana disponible</w:t>
        </w:r>
        <w:r w:rsidR="00A426CC">
          <w:rPr>
            <w:noProof/>
            <w:webHidden/>
          </w:rPr>
          <w:tab/>
        </w:r>
        <w:r w:rsidR="00A426CC">
          <w:rPr>
            <w:noProof/>
            <w:webHidden/>
          </w:rPr>
          <w:fldChar w:fldCharType="begin"/>
        </w:r>
        <w:r w:rsidR="00A426CC">
          <w:rPr>
            <w:noProof/>
            <w:webHidden/>
          </w:rPr>
          <w:instrText xml:space="preserve"> PAGEREF _Toc107763336 \h </w:instrText>
        </w:r>
        <w:r w:rsidR="00A426CC">
          <w:rPr>
            <w:noProof/>
            <w:webHidden/>
          </w:rPr>
        </w:r>
        <w:r w:rsidR="00A426CC">
          <w:rPr>
            <w:noProof/>
            <w:webHidden/>
          </w:rPr>
          <w:fldChar w:fldCharType="separate"/>
        </w:r>
        <w:r w:rsidR="00650730">
          <w:rPr>
            <w:noProof/>
            <w:webHidden/>
          </w:rPr>
          <w:t>33</w:t>
        </w:r>
        <w:r w:rsidR="00A426CC">
          <w:rPr>
            <w:noProof/>
            <w:webHidden/>
          </w:rPr>
          <w:fldChar w:fldCharType="end"/>
        </w:r>
      </w:hyperlink>
    </w:p>
    <w:p w14:paraId="161691DD" w14:textId="3A7F3A06" w:rsidR="00A426CC" w:rsidRDefault="00C3053D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7763337" w:history="1">
        <w:r w:rsidR="00A426CC" w:rsidRPr="00257122">
          <w:rPr>
            <w:rStyle w:val="Hyperlink"/>
            <w:noProof/>
          </w:rPr>
          <w:t>Figura 4.14. Predictiu base – Situació ideal</w:t>
        </w:r>
        <w:r w:rsidR="00A426CC">
          <w:rPr>
            <w:noProof/>
            <w:webHidden/>
          </w:rPr>
          <w:tab/>
        </w:r>
        <w:r w:rsidR="00A426CC">
          <w:rPr>
            <w:noProof/>
            <w:webHidden/>
          </w:rPr>
          <w:fldChar w:fldCharType="begin"/>
        </w:r>
        <w:r w:rsidR="00A426CC">
          <w:rPr>
            <w:noProof/>
            <w:webHidden/>
          </w:rPr>
          <w:instrText xml:space="preserve"> PAGEREF _Toc107763337 \h </w:instrText>
        </w:r>
        <w:r w:rsidR="00A426CC">
          <w:rPr>
            <w:noProof/>
            <w:webHidden/>
          </w:rPr>
        </w:r>
        <w:r w:rsidR="00A426CC">
          <w:rPr>
            <w:noProof/>
            <w:webHidden/>
          </w:rPr>
          <w:fldChar w:fldCharType="separate"/>
        </w:r>
        <w:r w:rsidR="00650730">
          <w:rPr>
            <w:noProof/>
            <w:webHidden/>
          </w:rPr>
          <w:t>33</w:t>
        </w:r>
        <w:r w:rsidR="00A426CC">
          <w:rPr>
            <w:noProof/>
            <w:webHidden/>
          </w:rPr>
          <w:fldChar w:fldCharType="end"/>
        </w:r>
      </w:hyperlink>
    </w:p>
    <w:p w14:paraId="7AE69B88" w14:textId="19D5CBEA" w:rsidR="00A426CC" w:rsidRDefault="00C3053D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7763338" w:history="1">
        <w:r w:rsidR="00A426CC" w:rsidRPr="00257122">
          <w:rPr>
            <w:rStyle w:val="Hyperlink"/>
            <w:noProof/>
          </w:rPr>
          <w:t>Figura 4.15. Predictiu base – Situacions extremes que pot tenir</w:t>
        </w:r>
        <w:r w:rsidR="00A426CC">
          <w:rPr>
            <w:noProof/>
            <w:webHidden/>
          </w:rPr>
          <w:tab/>
        </w:r>
        <w:r w:rsidR="00A426CC">
          <w:rPr>
            <w:noProof/>
            <w:webHidden/>
          </w:rPr>
          <w:fldChar w:fldCharType="begin"/>
        </w:r>
        <w:r w:rsidR="00A426CC">
          <w:rPr>
            <w:noProof/>
            <w:webHidden/>
          </w:rPr>
          <w:instrText xml:space="preserve"> PAGEREF _Toc107763338 \h </w:instrText>
        </w:r>
        <w:r w:rsidR="00A426CC">
          <w:rPr>
            <w:noProof/>
            <w:webHidden/>
          </w:rPr>
        </w:r>
        <w:r w:rsidR="00A426CC">
          <w:rPr>
            <w:noProof/>
            <w:webHidden/>
          </w:rPr>
          <w:fldChar w:fldCharType="separate"/>
        </w:r>
        <w:r w:rsidR="00650730">
          <w:rPr>
            <w:noProof/>
            <w:webHidden/>
          </w:rPr>
          <w:t>34</w:t>
        </w:r>
        <w:r w:rsidR="00A426CC">
          <w:rPr>
            <w:noProof/>
            <w:webHidden/>
          </w:rPr>
          <w:fldChar w:fldCharType="end"/>
        </w:r>
      </w:hyperlink>
    </w:p>
    <w:p w14:paraId="7BE99ED9" w14:textId="2AED73F3" w:rsidR="00A426CC" w:rsidRDefault="00C3053D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7763339" w:history="1">
        <w:r w:rsidR="00A426CC" w:rsidRPr="00257122">
          <w:rPr>
            <w:rStyle w:val="Hyperlink"/>
            <w:noProof/>
          </w:rPr>
          <w:t>Figura 4.16. Predictiu base – Solució al problema a) i nou problema que presenta</w:t>
        </w:r>
        <w:r w:rsidR="00A426CC">
          <w:rPr>
            <w:noProof/>
            <w:webHidden/>
          </w:rPr>
          <w:tab/>
        </w:r>
        <w:r w:rsidR="00A426CC">
          <w:rPr>
            <w:noProof/>
            <w:webHidden/>
          </w:rPr>
          <w:fldChar w:fldCharType="begin"/>
        </w:r>
        <w:r w:rsidR="00A426CC">
          <w:rPr>
            <w:noProof/>
            <w:webHidden/>
          </w:rPr>
          <w:instrText xml:space="preserve"> PAGEREF _Toc107763339 \h </w:instrText>
        </w:r>
        <w:r w:rsidR="00A426CC">
          <w:rPr>
            <w:noProof/>
            <w:webHidden/>
          </w:rPr>
        </w:r>
        <w:r w:rsidR="00A426CC">
          <w:rPr>
            <w:noProof/>
            <w:webHidden/>
          </w:rPr>
          <w:fldChar w:fldCharType="separate"/>
        </w:r>
        <w:r w:rsidR="00650730">
          <w:rPr>
            <w:noProof/>
            <w:webHidden/>
          </w:rPr>
          <w:t>34</w:t>
        </w:r>
        <w:r w:rsidR="00A426CC">
          <w:rPr>
            <w:noProof/>
            <w:webHidden/>
          </w:rPr>
          <w:fldChar w:fldCharType="end"/>
        </w:r>
      </w:hyperlink>
    </w:p>
    <w:p w14:paraId="4C7FE125" w14:textId="1751DE85" w:rsidR="00A426CC" w:rsidRDefault="00C3053D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7763340" w:history="1">
        <w:r w:rsidR="00A426CC" w:rsidRPr="00257122">
          <w:rPr>
            <w:rStyle w:val="Hyperlink"/>
            <w:noProof/>
          </w:rPr>
          <w:t>Figura 4.17. Predictiu base – Solució al problema b) i nou problema que presenta</w:t>
        </w:r>
        <w:r w:rsidR="00A426CC">
          <w:rPr>
            <w:noProof/>
            <w:webHidden/>
          </w:rPr>
          <w:tab/>
        </w:r>
        <w:r w:rsidR="00A426CC">
          <w:rPr>
            <w:noProof/>
            <w:webHidden/>
          </w:rPr>
          <w:fldChar w:fldCharType="begin"/>
        </w:r>
        <w:r w:rsidR="00A426CC">
          <w:rPr>
            <w:noProof/>
            <w:webHidden/>
          </w:rPr>
          <w:instrText xml:space="preserve"> PAGEREF _Toc107763340 \h </w:instrText>
        </w:r>
        <w:r w:rsidR="00A426CC">
          <w:rPr>
            <w:noProof/>
            <w:webHidden/>
          </w:rPr>
        </w:r>
        <w:r w:rsidR="00A426CC">
          <w:rPr>
            <w:noProof/>
            <w:webHidden/>
          </w:rPr>
          <w:fldChar w:fldCharType="separate"/>
        </w:r>
        <w:r w:rsidR="00650730">
          <w:rPr>
            <w:noProof/>
            <w:webHidden/>
          </w:rPr>
          <w:t>34</w:t>
        </w:r>
        <w:r w:rsidR="00A426CC">
          <w:rPr>
            <w:noProof/>
            <w:webHidden/>
          </w:rPr>
          <w:fldChar w:fldCharType="end"/>
        </w:r>
      </w:hyperlink>
    </w:p>
    <w:p w14:paraId="60ED1B16" w14:textId="30020974" w:rsidR="00A426CC" w:rsidRDefault="00C3053D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7763341" w:history="1">
        <w:r w:rsidR="00A426CC" w:rsidRPr="00257122">
          <w:rPr>
            <w:rStyle w:val="Hyperlink"/>
            <w:noProof/>
          </w:rPr>
          <w:t>Figura 4.18. Predictiu – Màquina d’estats per controlar una càrrega</w:t>
        </w:r>
        <w:r w:rsidR="00A426CC">
          <w:rPr>
            <w:noProof/>
            <w:webHidden/>
          </w:rPr>
          <w:tab/>
        </w:r>
        <w:r w:rsidR="00A426CC">
          <w:rPr>
            <w:noProof/>
            <w:webHidden/>
          </w:rPr>
          <w:fldChar w:fldCharType="begin"/>
        </w:r>
        <w:r w:rsidR="00A426CC">
          <w:rPr>
            <w:noProof/>
            <w:webHidden/>
          </w:rPr>
          <w:instrText xml:space="preserve"> PAGEREF _Toc107763341 \h </w:instrText>
        </w:r>
        <w:r w:rsidR="00A426CC">
          <w:rPr>
            <w:noProof/>
            <w:webHidden/>
          </w:rPr>
        </w:r>
        <w:r w:rsidR="00A426CC">
          <w:rPr>
            <w:noProof/>
            <w:webHidden/>
          </w:rPr>
          <w:fldChar w:fldCharType="separate"/>
        </w:r>
        <w:r w:rsidR="00650730">
          <w:rPr>
            <w:noProof/>
            <w:webHidden/>
          </w:rPr>
          <w:t>35</w:t>
        </w:r>
        <w:r w:rsidR="00A426CC">
          <w:rPr>
            <w:noProof/>
            <w:webHidden/>
          </w:rPr>
          <w:fldChar w:fldCharType="end"/>
        </w:r>
      </w:hyperlink>
    </w:p>
    <w:p w14:paraId="0335023F" w14:textId="5A4DB8F1" w:rsidR="00A426CC" w:rsidRDefault="00C3053D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7763342" w:history="1">
        <w:r w:rsidR="00A426CC" w:rsidRPr="00257122">
          <w:rPr>
            <w:rStyle w:val="Hyperlink"/>
            <w:noProof/>
          </w:rPr>
          <w:t>Figura 4.19. Predictiu – Màquina d’estats per controlar dues càrregues</w:t>
        </w:r>
        <w:r w:rsidR="00A426CC">
          <w:rPr>
            <w:noProof/>
            <w:webHidden/>
          </w:rPr>
          <w:tab/>
        </w:r>
        <w:r w:rsidR="00A426CC">
          <w:rPr>
            <w:noProof/>
            <w:webHidden/>
          </w:rPr>
          <w:fldChar w:fldCharType="begin"/>
        </w:r>
        <w:r w:rsidR="00A426CC">
          <w:rPr>
            <w:noProof/>
            <w:webHidden/>
          </w:rPr>
          <w:instrText xml:space="preserve"> PAGEREF _Toc107763342 \h </w:instrText>
        </w:r>
        <w:r w:rsidR="00A426CC">
          <w:rPr>
            <w:noProof/>
            <w:webHidden/>
          </w:rPr>
        </w:r>
        <w:r w:rsidR="00A426CC">
          <w:rPr>
            <w:noProof/>
            <w:webHidden/>
          </w:rPr>
          <w:fldChar w:fldCharType="separate"/>
        </w:r>
        <w:r w:rsidR="00650730">
          <w:rPr>
            <w:noProof/>
            <w:webHidden/>
          </w:rPr>
          <w:t>35</w:t>
        </w:r>
        <w:r w:rsidR="00A426CC">
          <w:rPr>
            <w:noProof/>
            <w:webHidden/>
          </w:rPr>
          <w:fldChar w:fldCharType="end"/>
        </w:r>
      </w:hyperlink>
    </w:p>
    <w:p w14:paraId="23A3E9E7" w14:textId="528968B0" w:rsidR="00A426CC" w:rsidRDefault="00C3053D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7763343" w:history="1">
        <w:r w:rsidR="00A426CC" w:rsidRPr="00257122">
          <w:rPr>
            <w:rStyle w:val="Hyperlink"/>
            <w:noProof/>
          </w:rPr>
          <w:t>Figura 5.1. Simulador – Dependència entre mòduls</w:t>
        </w:r>
        <w:r w:rsidR="00A426CC">
          <w:rPr>
            <w:noProof/>
            <w:webHidden/>
          </w:rPr>
          <w:tab/>
        </w:r>
        <w:r w:rsidR="00A426CC">
          <w:rPr>
            <w:noProof/>
            <w:webHidden/>
          </w:rPr>
          <w:fldChar w:fldCharType="begin"/>
        </w:r>
        <w:r w:rsidR="00A426CC">
          <w:rPr>
            <w:noProof/>
            <w:webHidden/>
          </w:rPr>
          <w:instrText xml:space="preserve"> PAGEREF _Toc107763343 \h </w:instrText>
        </w:r>
        <w:r w:rsidR="00A426CC">
          <w:rPr>
            <w:noProof/>
            <w:webHidden/>
          </w:rPr>
        </w:r>
        <w:r w:rsidR="00A426CC">
          <w:rPr>
            <w:noProof/>
            <w:webHidden/>
          </w:rPr>
          <w:fldChar w:fldCharType="separate"/>
        </w:r>
        <w:r w:rsidR="00650730">
          <w:rPr>
            <w:noProof/>
            <w:webHidden/>
          </w:rPr>
          <w:t>38</w:t>
        </w:r>
        <w:r w:rsidR="00A426CC">
          <w:rPr>
            <w:noProof/>
            <w:webHidden/>
          </w:rPr>
          <w:fldChar w:fldCharType="end"/>
        </w:r>
      </w:hyperlink>
    </w:p>
    <w:p w14:paraId="6251138B" w14:textId="21600E6B" w:rsidR="00A426CC" w:rsidRDefault="00C3053D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7763344" w:history="1">
        <w:r w:rsidR="00A426CC" w:rsidRPr="00257122">
          <w:rPr>
            <w:rStyle w:val="Hyperlink"/>
            <w:noProof/>
          </w:rPr>
          <w:t>Figura 6.2. Shelly1L</w:t>
        </w:r>
        <w:r w:rsidR="00A426CC">
          <w:rPr>
            <w:noProof/>
            <w:webHidden/>
          </w:rPr>
          <w:tab/>
        </w:r>
        <w:r w:rsidR="00A426CC">
          <w:rPr>
            <w:noProof/>
            <w:webHidden/>
          </w:rPr>
          <w:fldChar w:fldCharType="begin"/>
        </w:r>
        <w:r w:rsidR="00A426CC">
          <w:rPr>
            <w:noProof/>
            <w:webHidden/>
          </w:rPr>
          <w:instrText xml:space="preserve"> PAGEREF _Toc107763344 \h </w:instrText>
        </w:r>
        <w:r w:rsidR="00A426CC">
          <w:rPr>
            <w:noProof/>
            <w:webHidden/>
          </w:rPr>
        </w:r>
        <w:r w:rsidR="00A426CC">
          <w:rPr>
            <w:noProof/>
            <w:webHidden/>
          </w:rPr>
          <w:fldChar w:fldCharType="separate"/>
        </w:r>
        <w:r w:rsidR="00650730">
          <w:rPr>
            <w:noProof/>
            <w:webHidden/>
          </w:rPr>
          <w:t>46</w:t>
        </w:r>
        <w:r w:rsidR="00A426CC">
          <w:rPr>
            <w:noProof/>
            <w:webHidden/>
          </w:rPr>
          <w:fldChar w:fldCharType="end"/>
        </w:r>
      </w:hyperlink>
    </w:p>
    <w:p w14:paraId="5B67970F" w14:textId="4A24E724" w:rsidR="00A426CC" w:rsidRDefault="00C3053D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7763345" w:history="1">
        <w:r w:rsidR="00A426CC" w:rsidRPr="00257122">
          <w:rPr>
            <w:rStyle w:val="Hyperlink"/>
            <w:noProof/>
          </w:rPr>
          <w:t>Figura 6.1. Enphase Envoy-S Metered</w:t>
        </w:r>
        <w:r w:rsidR="00A426CC">
          <w:rPr>
            <w:noProof/>
            <w:webHidden/>
          </w:rPr>
          <w:tab/>
        </w:r>
        <w:r w:rsidR="00A426CC">
          <w:rPr>
            <w:noProof/>
            <w:webHidden/>
          </w:rPr>
          <w:fldChar w:fldCharType="begin"/>
        </w:r>
        <w:r w:rsidR="00A426CC">
          <w:rPr>
            <w:noProof/>
            <w:webHidden/>
          </w:rPr>
          <w:instrText xml:space="preserve"> PAGEREF _Toc107763345 \h </w:instrText>
        </w:r>
        <w:r w:rsidR="00A426CC">
          <w:rPr>
            <w:noProof/>
            <w:webHidden/>
          </w:rPr>
        </w:r>
        <w:r w:rsidR="00A426CC">
          <w:rPr>
            <w:noProof/>
            <w:webHidden/>
          </w:rPr>
          <w:fldChar w:fldCharType="separate"/>
        </w:r>
        <w:r w:rsidR="00650730">
          <w:rPr>
            <w:noProof/>
            <w:webHidden/>
          </w:rPr>
          <w:t>46</w:t>
        </w:r>
        <w:r w:rsidR="00A426CC">
          <w:rPr>
            <w:noProof/>
            <w:webHidden/>
          </w:rPr>
          <w:fldChar w:fldCharType="end"/>
        </w:r>
      </w:hyperlink>
    </w:p>
    <w:p w14:paraId="301AF2F1" w14:textId="745AF01C" w:rsidR="00A426CC" w:rsidRDefault="00C3053D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7763346" w:history="1">
        <w:r w:rsidR="00A426CC" w:rsidRPr="00257122">
          <w:rPr>
            <w:rStyle w:val="Hyperlink"/>
            <w:noProof/>
          </w:rPr>
          <w:t>Figura 6.2. Raspberry Pi Model B</w:t>
        </w:r>
        <w:r w:rsidR="00A426CC">
          <w:rPr>
            <w:noProof/>
            <w:webHidden/>
          </w:rPr>
          <w:tab/>
        </w:r>
        <w:r w:rsidR="00A426CC">
          <w:rPr>
            <w:noProof/>
            <w:webHidden/>
          </w:rPr>
          <w:fldChar w:fldCharType="begin"/>
        </w:r>
        <w:r w:rsidR="00A426CC">
          <w:rPr>
            <w:noProof/>
            <w:webHidden/>
          </w:rPr>
          <w:instrText xml:space="preserve"> PAGEREF _Toc107763346 \h </w:instrText>
        </w:r>
        <w:r w:rsidR="00A426CC">
          <w:rPr>
            <w:noProof/>
            <w:webHidden/>
          </w:rPr>
        </w:r>
        <w:r w:rsidR="00A426CC">
          <w:rPr>
            <w:noProof/>
            <w:webHidden/>
          </w:rPr>
          <w:fldChar w:fldCharType="separate"/>
        </w:r>
        <w:r w:rsidR="00650730">
          <w:rPr>
            <w:noProof/>
            <w:webHidden/>
          </w:rPr>
          <w:t>46</w:t>
        </w:r>
        <w:r w:rsidR="00A426CC">
          <w:rPr>
            <w:noProof/>
            <w:webHidden/>
          </w:rPr>
          <w:fldChar w:fldCharType="end"/>
        </w:r>
      </w:hyperlink>
    </w:p>
    <w:p w14:paraId="14E6CEE3" w14:textId="0AADA206" w:rsidR="00A426CC" w:rsidRDefault="00C3053D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7763347" w:history="1">
        <w:r w:rsidR="00A426CC" w:rsidRPr="00257122">
          <w:rPr>
            <w:rStyle w:val="Hyperlink"/>
            <w:noProof/>
          </w:rPr>
          <w:t>Figura 6.3. Dashboard creat en Grafana que mostra les dades del sistema a temps real</w:t>
        </w:r>
        <w:r w:rsidR="00A426CC">
          <w:rPr>
            <w:noProof/>
            <w:webHidden/>
          </w:rPr>
          <w:tab/>
        </w:r>
        <w:r w:rsidR="00A426CC">
          <w:rPr>
            <w:noProof/>
            <w:webHidden/>
          </w:rPr>
          <w:fldChar w:fldCharType="begin"/>
        </w:r>
        <w:r w:rsidR="00A426CC">
          <w:rPr>
            <w:noProof/>
            <w:webHidden/>
          </w:rPr>
          <w:instrText xml:space="preserve"> PAGEREF _Toc107763347 \h </w:instrText>
        </w:r>
        <w:r w:rsidR="00A426CC">
          <w:rPr>
            <w:noProof/>
            <w:webHidden/>
          </w:rPr>
        </w:r>
        <w:r w:rsidR="00A426CC">
          <w:rPr>
            <w:noProof/>
            <w:webHidden/>
          </w:rPr>
          <w:fldChar w:fldCharType="separate"/>
        </w:r>
        <w:r w:rsidR="00650730">
          <w:rPr>
            <w:noProof/>
            <w:webHidden/>
          </w:rPr>
          <w:t>46</w:t>
        </w:r>
        <w:r w:rsidR="00A426CC">
          <w:rPr>
            <w:noProof/>
            <w:webHidden/>
          </w:rPr>
          <w:fldChar w:fldCharType="end"/>
        </w:r>
      </w:hyperlink>
    </w:p>
    <w:p w14:paraId="759B8AF1" w14:textId="665B92F3" w:rsidR="00A426CC" w:rsidRDefault="00C3053D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7763348" w:history="1">
        <w:r w:rsidR="00A426CC" w:rsidRPr="00257122">
          <w:rPr>
            <w:rStyle w:val="Hyperlink"/>
            <w:noProof/>
          </w:rPr>
          <w:t>Figura 6.4. Implementació real – Relació programa-driver</w:t>
        </w:r>
        <w:r w:rsidR="00A426CC">
          <w:rPr>
            <w:noProof/>
            <w:webHidden/>
          </w:rPr>
          <w:tab/>
        </w:r>
        <w:r w:rsidR="00A426CC">
          <w:rPr>
            <w:noProof/>
            <w:webHidden/>
          </w:rPr>
          <w:fldChar w:fldCharType="begin"/>
        </w:r>
        <w:r w:rsidR="00A426CC">
          <w:rPr>
            <w:noProof/>
            <w:webHidden/>
          </w:rPr>
          <w:instrText xml:space="preserve"> PAGEREF _Toc107763348 \h </w:instrText>
        </w:r>
        <w:r w:rsidR="00A426CC">
          <w:rPr>
            <w:noProof/>
            <w:webHidden/>
          </w:rPr>
        </w:r>
        <w:r w:rsidR="00A426CC">
          <w:rPr>
            <w:noProof/>
            <w:webHidden/>
          </w:rPr>
          <w:fldChar w:fldCharType="separate"/>
        </w:r>
        <w:r w:rsidR="00650730">
          <w:rPr>
            <w:noProof/>
            <w:webHidden/>
          </w:rPr>
          <w:t>47</w:t>
        </w:r>
        <w:r w:rsidR="00A426CC">
          <w:rPr>
            <w:noProof/>
            <w:webHidden/>
          </w:rPr>
          <w:fldChar w:fldCharType="end"/>
        </w:r>
      </w:hyperlink>
    </w:p>
    <w:p w14:paraId="0B07F6E1" w14:textId="6B2E2D65" w:rsidR="00554817" w:rsidRDefault="00360633" w:rsidP="00360633">
      <w:pPr>
        <w:ind w:firstLine="0"/>
        <w:jc w:val="left"/>
      </w:pPr>
      <w:r>
        <w:fldChar w:fldCharType="end"/>
      </w:r>
    </w:p>
    <w:p w14:paraId="6EAB92BC" w14:textId="77777777" w:rsidR="00BE3E61" w:rsidRDefault="00BE3E61" w:rsidP="00360633">
      <w:pPr>
        <w:ind w:firstLine="0"/>
        <w:jc w:val="left"/>
        <w:sectPr w:rsidR="00BE3E61" w:rsidSect="00FC4043">
          <w:type w:val="evenPage"/>
          <w:pgSz w:w="11906" w:h="16838" w:code="9"/>
          <w:pgMar w:top="1440" w:right="1440" w:bottom="1440" w:left="1440" w:header="720" w:footer="720" w:gutter="0"/>
          <w:pgNumType w:fmt="lowerRoman"/>
          <w:cols w:space="720"/>
          <w:titlePg/>
          <w:docGrid w:linePitch="360"/>
        </w:sectPr>
      </w:pPr>
    </w:p>
    <w:p w14:paraId="133E4F75" w14:textId="6281F6F7" w:rsidR="00360633" w:rsidRDefault="00360633" w:rsidP="00360633">
      <w:pPr>
        <w:pStyle w:val="Index-Figures"/>
      </w:pPr>
      <w:bookmarkStart w:id="23" w:name="_Toc106819029"/>
      <w:r>
        <w:lastRenderedPageBreak/>
        <w:t>Taules</w:t>
      </w:r>
      <w:bookmarkEnd w:id="23"/>
    </w:p>
    <w:p w14:paraId="1534A529" w14:textId="351D2B49" w:rsidR="00A426CC" w:rsidRDefault="00360633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r>
        <w:fldChar w:fldCharType="begin"/>
      </w:r>
      <w:r>
        <w:instrText xml:space="preserve"> TOC \h \z \c "Taula" </w:instrText>
      </w:r>
      <w:r>
        <w:fldChar w:fldCharType="separate"/>
      </w:r>
      <w:hyperlink w:anchor="_Toc107763349" w:history="1">
        <w:r w:rsidR="00A426CC" w:rsidRPr="00F20414">
          <w:rPr>
            <w:rStyle w:val="Hyperlink"/>
            <w:noProof/>
          </w:rPr>
          <w:t>Taula 1.1. Exemple – Càlcul del balanç net horari</w:t>
        </w:r>
        <w:r w:rsidR="00A426CC">
          <w:rPr>
            <w:noProof/>
            <w:webHidden/>
          </w:rPr>
          <w:tab/>
        </w:r>
        <w:r w:rsidR="00A426CC">
          <w:rPr>
            <w:noProof/>
            <w:webHidden/>
          </w:rPr>
          <w:fldChar w:fldCharType="begin"/>
        </w:r>
        <w:r w:rsidR="00A426CC">
          <w:rPr>
            <w:noProof/>
            <w:webHidden/>
          </w:rPr>
          <w:instrText xml:space="preserve"> PAGEREF _Toc107763349 \h </w:instrText>
        </w:r>
        <w:r w:rsidR="00A426CC">
          <w:rPr>
            <w:noProof/>
            <w:webHidden/>
          </w:rPr>
        </w:r>
        <w:r w:rsidR="00A426CC">
          <w:rPr>
            <w:noProof/>
            <w:webHidden/>
          </w:rPr>
          <w:fldChar w:fldCharType="separate"/>
        </w:r>
        <w:r w:rsidR="00650730">
          <w:rPr>
            <w:noProof/>
            <w:webHidden/>
          </w:rPr>
          <w:t>4</w:t>
        </w:r>
        <w:r w:rsidR="00A426CC">
          <w:rPr>
            <w:noProof/>
            <w:webHidden/>
          </w:rPr>
          <w:fldChar w:fldCharType="end"/>
        </w:r>
      </w:hyperlink>
    </w:p>
    <w:p w14:paraId="1FB0CF4B" w14:textId="487B4CF8" w:rsidR="00A426CC" w:rsidRDefault="00C3053D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7763350" w:history="1">
        <w:r w:rsidR="00A426CC" w:rsidRPr="00F20414">
          <w:rPr>
            <w:rStyle w:val="Hyperlink"/>
            <w:noProof/>
          </w:rPr>
          <w:t>Taula 1.2. Exemple – Càlcul de la factura</w:t>
        </w:r>
        <w:r w:rsidR="00A426CC">
          <w:rPr>
            <w:noProof/>
            <w:webHidden/>
          </w:rPr>
          <w:tab/>
        </w:r>
        <w:r w:rsidR="00A426CC">
          <w:rPr>
            <w:noProof/>
            <w:webHidden/>
          </w:rPr>
          <w:fldChar w:fldCharType="begin"/>
        </w:r>
        <w:r w:rsidR="00A426CC">
          <w:rPr>
            <w:noProof/>
            <w:webHidden/>
          </w:rPr>
          <w:instrText xml:space="preserve"> PAGEREF _Toc107763350 \h </w:instrText>
        </w:r>
        <w:r w:rsidR="00A426CC">
          <w:rPr>
            <w:noProof/>
            <w:webHidden/>
          </w:rPr>
        </w:r>
        <w:r w:rsidR="00A426CC">
          <w:rPr>
            <w:noProof/>
            <w:webHidden/>
          </w:rPr>
          <w:fldChar w:fldCharType="separate"/>
        </w:r>
        <w:r w:rsidR="00650730">
          <w:rPr>
            <w:noProof/>
            <w:webHidden/>
          </w:rPr>
          <w:t>4</w:t>
        </w:r>
        <w:r w:rsidR="00A426CC">
          <w:rPr>
            <w:noProof/>
            <w:webHidden/>
          </w:rPr>
          <w:fldChar w:fldCharType="end"/>
        </w:r>
      </w:hyperlink>
    </w:p>
    <w:p w14:paraId="5D0D28F7" w14:textId="0E3C740A" w:rsidR="00A426CC" w:rsidRDefault="00C3053D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7763351" w:history="1">
        <w:r w:rsidR="00A426CC" w:rsidRPr="00F20414">
          <w:rPr>
            <w:rStyle w:val="Hyperlink"/>
            <w:noProof/>
          </w:rPr>
          <w:t>Taula 1.3. Exemple – Càlcul de la factura sense balanç net horari</w:t>
        </w:r>
        <w:r w:rsidR="00A426CC">
          <w:rPr>
            <w:noProof/>
            <w:webHidden/>
          </w:rPr>
          <w:tab/>
        </w:r>
        <w:r w:rsidR="00A426CC">
          <w:rPr>
            <w:noProof/>
            <w:webHidden/>
          </w:rPr>
          <w:fldChar w:fldCharType="begin"/>
        </w:r>
        <w:r w:rsidR="00A426CC">
          <w:rPr>
            <w:noProof/>
            <w:webHidden/>
          </w:rPr>
          <w:instrText xml:space="preserve"> PAGEREF _Toc107763351 \h </w:instrText>
        </w:r>
        <w:r w:rsidR="00A426CC">
          <w:rPr>
            <w:noProof/>
            <w:webHidden/>
          </w:rPr>
        </w:r>
        <w:r w:rsidR="00A426CC">
          <w:rPr>
            <w:noProof/>
            <w:webHidden/>
          </w:rPr>
          <w:fldChar w:fldCharType="separate"/>
        </w:r>
        <w:r w:rsidR="00650730">
          <w:rPr>
            <w:noProof/>
            <w:webHidden/>
          </w:rPr>
          <w:t>4</w:t>
        </w:r>
        <w:r w:rsidR="00A426CC">
          <w:rPr>
            <w:noProof/>
            <w:webHidden/>
          </w:rPr>
          <w:fldChar w:fldCharType="end"/>
        </w:r>
      </w:hyperlink>
    </w:p>
    <w:p w14:paraId="5CE978D3" w14:textId="68B25EA4" w:rsidR="00A426CC" w:rsidRDefault="00C3053D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7763352" w:history="1">
        <w:r w:rsidR="00A426CC" w:rsidRPr="00F20414">
          <w:rPr>
            <w:rStyle w:val="Hyperlink"/>
            <w:noProof/>
          </w:rPr>
          <w:t>Taula 3.1. Traduccions i nomenclatures – Potències</w:t>
        </w:r>
        <w:r w:rsidR="00A426CC">
          <w:rPr>
            <w:noProof/>
            <w:webHidden/>
          </w:rPr>
          <w:tab/>
        </w:r>
        <w:r w:rsidR="00A426CC">
          <w:rPr>
            <w:noProof/>
            <w:webHidden/>
          </w:rPr>
          <w:fldChar w:fldCharType="begin"/>
        </w:r>
        <w:r w:rsidR="00A426CC">
          <w:rPr>
            <w:noProof/>
            <w:webHidden/>
          </w:rPr>
          <w:instrText xml:space="preserve"> PAGEREF _Toc107763352 \h </w:instrText>
        </w:r>
        <w:r w:rsidR="00A426CC">
          <w:rPr>
            <w:noProof/>
            <w:webHidden/>
          </w:rPr>
        </w:r>
        <w:r w:rsidR="00A426CC">
          <w:rPr>
            <w:noProof/>
            <w:webHidden/>
          </w:rPr>
          <w:fldChar w:fldCharType="separate"/>
        </w:r>
        <w:r w:rsidR="00650730">
          <w:rPr>
            <w:noProof/>
            <w:webHidden/>
          </w:rPr>
          <w:t>10</w:t>
        </w:r>
        <w:r w:rsidR="00A426CC">
          <w:rPr>
            <w:noProof/>
            <w:webHidden/>
          </w:rPr>
          <w:fldChar w:fldCharType="end"/>
        </w:r>
      </w:hyperlink>
    </w:p>
    <w:p w14:paraId="03CD227A" w14:textId="0CB6D1A4" w:rsidR="00A426CC" w:rsidRDefault="00C3053D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7763353" w:history="1">
        <w:r w:rsidR="00A426CC" w:rsidRPr="00F20414">
          <w:rPr>
            <w:rStyle w:val="Hyperlink"/>
            <w:noProof/>
          </w:rPr>
          <w:t>Taula 3.2. Traduccions i nomenclatures – Energies</w:t>
        </w:r>
        <w:r w:rsidR="00A426CC">
          <w:rPr>
            <w:noProof/>
            <w:webHidden/>
          </w:rPr>
          <w:tab/>
        </w:r>
        <w:r w:rsidR="00A426CC">
          <w:rPr>
            <w:noProof/>
            <w:webHidden/>
          </w:rPr>
          <w:fldChar w:fldCharType="begin"/>
        </w:r>
        <w:r w:rsidR="00A426CC">
          <w:rPr>
            <w:noProof/>
            <w:webHidden/>
          </w:rPr>
          <w:instrText xml:space="preserve"> PAGEREF _Toc107763353 \h </w:instrText>
        </w:r>
        <w:r w:rsidR="00A426CC">
          <w:rPr>
            <w:noProof/>
            <w:webHidden/>
          </w:rPr>
        </w:r>
        <w:r w:rsidR="00A426CC">
          <w:rPr>
            <w:noProof/>
            <w:webHidden/>
          </w:rPr>
          <w:fldChar w:fldCharType="separate"/>
        </w:r>
        <w:r w:rsidR="00650730">
          <w:rPr>
            <w:noProof/>
            <w:webHidden/>
          </w:rPr>
          <w:t>16</w:t>
        </w:r>
        <w:r w:rsidR="00A426CC">
          <w:rPr>
            <w:noProof/>
            <w:webHidden/>
          </w:rPr>
          <w:fldChar w:fldCharType="end"/>
        </w:r>
      </w:hyperlink>
    </w:p>
    <w:p w14:paraId="6FB06468" w14:textId="61B03DA1" w:rsidR="00A426CC" w:rsidRDefault="00C3053D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7763354" w:history="1">
        <w:r w:rsidR="00A426CC" w:rsidRPr="00F20414">
          <w:rPr>
            <w:rStyle w:val="Hyperlink"/>
            <w:noProof/>
          </w:rPr>
          <w:t>Taula 3.3. Traduccions i nomenclatures – Comparació</w:t>
        </w:r>
        <w:r w:rsidR="00A426CC">
          <w:rPr>
            <w:noProof/>
            <w:webHidden/>
          </w:rPr>
          <w:tab/>
        </w:r>
        <w:r w:rsidR="00A426CC">
          <w:rPr>
            <w:noProof/>
            <w:webHidden/>
          </w:rPr>
          <w:fldChar w:fldCharType="begin"/>
        </w:r>
        <w:r w:rsidR="00A426CC">
          <w:rPr>
            <w:noProof/>
            <w:webHidden/>
          </w:rPr>
          <w:instrText xml:space="preserve"> PAGEREF _Toc107763354 \h </w:instrText>
        </w:r>
        <w:r w:rsidR="00A426CC">
          <w:rPr>
            <w:noProof/>
            <w:webHidden/>
          </w:rPr>
        </w:r>
        <w:r w:rsidR="00A426CC">
          <w:rPr>
            <w:noProof/>
            <w:webHidden/>
          </w:rPr>
          <w:fldChar w:fldCharType="separate"/>
        </w:r>
        <w:r w:rsidR="00650730">
          <w:rPr>
            <w:noProof/>
            <w:webHidden/>
          </w:rPr>
          <w:t>22</w:t>
        </w:r>
        <w:r w:rsidR="00A426CC">
          <w:rPr>
            <w:noProof/>
            <w:webHidden/>
          </w:rPr>
          <w:fldChar w:fldCharType="end"/>
        </w:r>
      </w:hyperlink>
    </w:p>
    <w:p w14:paraId="5D08CB90" w14:textId="4A04288E" w:rsidR="00A426CC" w:rsidRDefault="00C3053D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7763355" w:history="1">
        <w:r w:rsidR="00A426CC" w:rsidRPr="00F20414">
          <w:rPr>
            <w:rStyle w:val="Hyperlink"/>
            <w:noProof/>
          </w:rPr>
          <w:t>Taula 4.1. Temps mín. engegada – Implementacions amb el mateix comportaments quan C1 &lt; C2</w:t>
        </w:r>
        <w:r w:rsidR="00A426CC">
          <w:rPr>
            <w:noProof/>
            <w:webHidden/>
          </w:rPr>
          <w:tab/>
        </w:r>
        <w:r w:rsidR="00A426CC">
          <w:rPr>
            <w:noProof/>
            <w:webHidden/>
          </w:rPr>
          <w:fldChar w:fldCharType="begin"/>
        </w:r>
        <w:r w:rsidR="00A426CC">
          <w:rPr>
            <w:noProof/>
            <w:webHidden/>
          </w:rPr>
          <w:instrText xml:space="preserve"> PAGEREF _Toc107763355 \h </w:instrText>
        </w:r>
        <w:r w:rsidR="00A426CC">
          <w:rPr>
            <w:noProof/>
            <w:webHidden/>
          </w:rPr>
        </w:r>
        <w:r w:rsidR="00A426CC">
          <w:rPr>
            <w:noProof/>
            <w:webHidden/>
          </w:rPr>
          <w:fldChar w:fldCharType="separate"/>
        </w:r>
        <w:r w:rsidR="00650730">
          <w:rPr>
            <w:noProof/>
            <w:webHidden/>
          </w:rPr>
          <w:t>28</w:t>
        </w:r>
        <w:r w:rsidR="00A426CC">
          <w:rPr>
            <w:noProof/>
            <w:webHidden/>
          </w:rPr>
          <w:fldChar w:fldCharType="end"/>
        </w:r>
      </w:hyperlink>
    </w:p>
    <w:p w14:paraId="35762ECD" w14:textId="0F4B5FBA" w:rsidR="00A426CC" w:rsidRDefault="00C3053D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7763356" w:history="1">
        <w:r w:rsidR="00A426CC" w:rsidRPr="00F20414">
          <w:rPr>
            <w:rStyle w:val="Hyperlink"/>
            <w:noProof/>
          </w:rPr>
          <w:t>Taula 4.2. Temps mín. engegada – Implementacions amb el mateix comportaments quan C1 &gt; C2</w:t>
        </w:r>
        <w:r w:rsidR="00A426CC">
          <w:rPr>
            <w:noProof/>
            <w:webHidden/>
          </w:rPr>
          <w:tab/>
        </w:r>
        <w:r w:rsidR="00A426CC">
          <w:rPr>
            <w:noProof/>
            <w:webHidden/>
          </w:rPr>
          <w:fldChar w:fldCharType="begin"/>
        </w:r>
        <w:r w:rsidR="00A426CC">
          <w:rPr>
            <w:noProof/>
            <w:webHidden/>
          </w:rPr>
          <w:instrText xml:space="preserve"> PAGEREF _Toc107763356 \h </w:instrText>
        </w:r>
        <w:r w:rsidR="00A426CC">
          <w:rPr>
            <w:noProof/>
            <w:webHidden/>
          </w:rPr>
        </w:r>
        <w:r w:rsidR="00A426CC">
          <w:rPr>
            <w:noProof/>
            <w:webHidden/>
          </w:rPr>
          <w:fldChar w:fldCharType="separate"/>
        </w:r>
        <w:r w:rsidR="00650730">
          <w:rPr>
            <w:noProof/>
            <w:webHidden/>
          </w:rPr>
          <w:t>28</w:t>
        </w:r>
        <w:r w:rsidR="00A426CC">
          <w:rPr>
            <w:noProof/>
            <w:webHidden/>
          </w:rPr>
          <w:fldChar w:fldCharType="end"/>
        </w:r>
      </w:hyperlink>
    </w:p>
    <w:p w14:paraId="11EE3FFF" w14:textId="0A331667" w:rsidR="00A426CC" w:rsidRDefault="00C3053D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7763357" w:history="1">
        <w:r w:rsidR="00A426CC" w:rsidRPr="00F20414">
          <w:rPr>
            <w:rStyle w:val="Hyperlink"/>
            <w:noProof/>
          </w:rPr>
          <w:t>Taula 4.3. Temps mín. engegada – Implementacions amb el mateix comportaments quan C1 = C2</w:t>
        </w:r>
        <w:r w:rsidR="00A426CC">
          <w:rPr>
            <w:noProof/>
            <w:webHidden/>
          </w:rPr>
          <w:tab/>
        </w:r>
        <w:r w:rsidR="00A426CC">
          <w:rPr>
            <w:noProof/>
            <w:webHidden/>
          </w:rPr>
          <w:fldChar w:fldCharType="begin"/>
        </w:r>
        <w:r w:rsidR="00A426CC">
          <w:rPr>
            <w:noProof/>
            <w:webHidden/>
          </w:rPr>
          <w:instrText xml:space="preserve"> PAGEREF _Toc107763357 \h </w:instrText>
        </w:r>
        <w:r w:rsidR="00A426CC">
          <w:rPr>
            <w:noProof/>
            <w:webHidden/>
          </w:rPr>
        </w:r>
        <w:r w:rsidR="00A426CC">
          <w:rPr>
            <w:noProof/>
            <w:webHidden/>
          </w:rPr>
          <w:fldChar w:fldCharType="separate"/>
        </w:r>
        <w:r w:rsidR="00650730">
          <w:rPr>
            <w:noProof/>
            <w:webHidden/>
          </w:rPr>
          <w:t>28</w:t>
        </w:r>
        <w:r w:rsidR="00A426CC">
          <w:rPr>
            <w:noProof/>
            <w:webHidden/>
          </w:rPr>
          <w:fldChar w:fldCharType="end"/>
        </w:r>
      </w:hyperlink>
    </w:p>
    <w:p w14:paraId="409A3E81" w14:textId="420190EC" w:rsidR="00EC47CA" w:rsidRDefault="00360633" w:rsidP="00EC47CA">
      <w:pPr>
        <w:ind w:firstLine="0"/>
      </w:pPr>
      <w:r>
        <w:fldChar w:fldCharType="end"/>
      </w:r>
    </w:p>
    <w:p w14:paraId="42CCB326" w14:textId="77777777" w:rsidR="004E6B53" w:rsidRDefault="004E6B53" w:rsidP="00EC47CA">
      <w:pPr>
        <w:ind w:firstLine="0"/>
      </w:pPr>
    </w:p>
    <w:p w14:paraId="41E9A572" w14:textId="6206F963" w:rsidR="004E6B53" w:rsidRDefault="004E6B53" w:rsidP="004E6B53">
      <w:pPr>
        <w:spacing w:before="0" w:after="160" w:line="259" w:lineRule="auto"/>
        <w:ind w:firstLine="0"/>
        <w:jc w:val="left"/>
        <w:sectPr w:rsidR="004E6B53" w:rsidSect="00BE3E61">
          <w:type w:val="evenPage"/>
          <w:pgSz w:w="11906" w:h="16838" w:code="9"/>
          <w:pgMar w:top="1440" w:right="1440" w:bottom="1440" w:left="1440" w:header="720" w:footer="720" w:gutter="0"/>
          <w:pgNumType w:fmt="lowerRoman"/>
          <w:cols w:space="720"/>
          <w:titlePg/>
          <w:docGrid w:linePitch="360"/>
        </w:sectPr>
      </w:pPr>
    </w:p>
    <w:p w14:paraId="7B743CF0" w14:textId="187A1A20" w:rsidR="005965FC" w:rsidRDefault="005965FC" w:rsidP="00DC44A8">
      <w:pPr>
        <w:pStyle w:val="TtolBloc"/>
      </w:pPr>
      <w:bookmarkStart w:id="24" w:name="_Toc106819013"/>
      <w:bookmarkStart w:id="25" w:name="_Toc107070843"/>
      <w:bookmarkStart w:id="26" w:name="_Toc107070973"/>
      <w:bookmarkStart w:id="27" w:name="_Toc107354289"/>
      <w:bookmarkStart w:id="28" w:name="_Toc107763253"/>
      <w:bookmarkStart w:id="29" w:name="_Toc107779473"/>
      <w:r>
        <w:lastRenderedPageBreak/>
        <w:t>Memòria</w:t>
      </w:r>
      <w:bookmarkEnd w:id="24"/>
      <w:bookmarkEnd w:id="25"/>
      <w:bookmarkEnd w:id="26"/>
      <w:bookmarkEnd w:id="27"/>
      <w:bookmarkEnd w:id="28"/>
      <w:bookmarkEnd w:id="29"/>
    </w:p>
    <w:p w14:paraId="47BCAB3A" w14:textId="0B61B2E4" w:rsidR="005965FC" w:rsidRDefault="005965FC" w:rsidP="005965FC">
      <w:pPr>
        <w:ind w:firstLine="0"/>
      </w:pPr>
    </w:p>
    <w:p w14:paraId="4CC23874" w14:textId="77777777" w:rsidR="005965FC" w:rsidRDefault="005965FC" w:rsidP="005965FC">
      <w:pPr>
        <w:ind w:firstLine="0"/>
        <w:sectPr w:rsidR="005965FC" w:rsidSect="00B70D80">
          <w:headerReference w:type="first" r:id="rId21"/>
          <w:footerReference w:type="first" r:id="rId22"/>
          <w:type w:val="oddPage"/>
          <w:pgSz w:w="11906" w:h="16838" w:code="9"/>
          <w:pgMar w:top="1440" w:right="1440" w:bottom="1440" w:left="1440" w:header="720" w:footer="720" w:gutter="0"/>
          <w:pgNumType w:start="1"/>
          <w:cols w:space="720"/>
          <w:titlePg/>
          <w:docGrid w:linePitch="360"/>
        </w:sectPr>
      </w:pPr>
    </w:p>
    <w:p w14:paraId="5CF843EF" w14:textId="366A1B22" w:rsidR="005965FC" w:rsidRDefault="005965FC" w:rsidP="005965FC">
      <w:pPr>
        <w:pStyle w:val="Heading1"/>
      </w:pPr>
      <w:bookmarkStart w:id="30" w:name="_Toc106819014"/>
      <w:bookmarkStart w:id="31" w:name="_Toc106819030"/>
      <w:bookmarkStart w:id="32" w:name="_Toc107070844"/>
      <w:bookmarkStart w:id="33" w:name="_Toc107070974"/>
      <w:bookmarkStart w:id="34" w:name="_Toc107354290"/>
      <w:bookmarkStart w:id="35" w:name="_Toc107763254"/>
      <w:bookmarkStart w:id="36" w:name="_Toc107779474"/>
      <w:r>
        <w:lastRenderedPageBreak/>
        <w:t>Introducció</w:t>
      </w:r>
      <w:bookmarkEnd w:id="30"/>
      <w:bookmarkEnd w:id="31"/>
      <w:bookmarkEnd w:id="32"/>
      <w:bookmarkEnd w:id="33"/>
      <w:bookmarkEnd w:id="34"/>
      <w:bookmarkEnd w:id="35"/>
      <w:bookmarkEnd w:id="36"/>
    </w:p>
    <w:p w14:paraId="71EFA85B" w14:textId="156538A1" w:rsidR="00EA117F" w:rsidRDefault="00EA117F" w:rsidP="00EA117F">
      <w:pPr>
        <w:pStyle w:val="Heading2"/>
        <w:spacing w:before="0"/>
      </w:pPr>
      <w:bookmarkStart w:id="37" w:name="_Toc107070845"/>
      <w:bookmarkStart w:id="38" w:name="_Toc107070975"/>
      <w:bookmarkStart w:id="39" w:name="_Toc107354291"/>
      <w:bookmarkStart w:id="40" w:name="_Toc107763255"/>
      <w:r>
        <w:t>Punt de partida</w:t>
      </w:r>
      <w:bookmarkEnd w:id="37"/>
      <w:bookmarkEnd w:id="38"/>
      <w:bookmarkEnd w:id="39"/>
      <w:bookmarkEnd w:id="40"/>
    </w:p>
    <w:p w14:paraId="49C26265" w14:textId="7A61F5BC" w:rsidR="00BF7A92" w:rsidRDefault="00CE31D4" w:rsidP="00BF7A92">
      <w:r>
        <w:t>A Espanya</w:t>
      </w:r>
      <w:r w:rsidR="002D7A54">
        <w:t>,</w:t>
      </w:r>
      <w:r>
        <w:t xml:space="preserve"> </w:t>
      </w:r>
      <w:r w:rsidR="00F93FE8">
        <w:t xml:space="preserve">l’autoproducció i </w:t>
      </w:r>
      <w:r w:rsidR="00F1133F">
        <w:t>autoconsum</w:t>
      </w:r>
      <w:r>
        <w:t xml:space="preserve"> </w:t>
      </w:r>
      <w:r w:rsidR="00F1133F">
        <w:t>d’</w:t>
      </w:r>
      <w:r w:rsidR="009E2CDB">
        <w:t>energies renovable</w:t>
      </w:r>
      <w:r w:rsidR="007626C0">
        <w:t>s</w:t>
      </w:r>
      <w:r w:rsidR="009E2CDB">
        <w:t xml:space="preserve"> està reg</w:t>
      </w:r>
      <w:r w:rsidR="00F1133F">
        <w:t>it</w:t>
      </w:r>
      <w:r w:rsidR="009E2CDB">
        <w:t xml:space="preserve"> pel</w:t>
      </w:r>
      <w:r>
        <w:t xml:space="preserve"> Reial Decret 244/2019</w:t>
      </w:r>
      <w:sdt>
        <w:sdtPr>
          <w:id w:val="-1631694838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 CITATION Age19 \l 1033 </w:instrText>
          </w:r>
          <w:r>
            <w:fldChar w:fldCharType="separate"/>
          </w:r>
          <w:r w:rsidR="00A426CC">
            <w:rPr>
              <w:noProof/>
              <w:lang w:val="en-US"/>
            </w:rPr>
            <w:t xml:space="preserve"> </w:t>
          </w:r>
          <w:r w:rsidR="00A426CC" w:rsidRPr="00A426CC">
            <w:rPr>
              <w:noProof/>
              <w:lang w:val="en-US"/>
            </w:rPr>
            <w:t>[1]</w:t>
          </w:r>
          <w:r>
            <w:fldChar w:fldCharType="end"/>
          </w:r>
        </w:sdtContent>
      </w:sdt>
      <w:r w:rsidR="009E2CDB">
        <w:t xml:space="preserve">. Aquest </w:t>
      </w:r>
      <w:r>
        <w:t>defineix diverses modalitats</w:t>
      </w:r>
      <w:r w:rsidR="009E2CDB">
        <w:t xml:space="preserve"> d’</w:t>
      </w:r>
      <w:r w:rsidR="00F1133F">
        <w:t>autoconsum</w:t>
      </w:r>
      <w:r w:rsidR="009E2CDB">
        <w:t xml:space="preserve"> a les quals els usuaris de la xarxa elèctrica </w:t>
      </w:r>
      <w:r w:rsidR="007073B7">
        <w:t>es poden acollir</w:t>
      </w:r>
      <w:bookmarkStart w:id="41" w:name="_Ref106895829"/>
      <w:r w:rsidR="008942E8">
        <w:rPr>
          <w:rStyle w:val="FootnoteReference"/>
        </w:rPr>
        <w:footnoteReference w:id="2"/>
      </w:r>
      <w:bookmarkEnd w:id="41"/>
      <w:r w:rsidR="00D02F8C">
        <w:t>. En resum hi ha dues modalitats</w:t>
      </w:r>
      <w:r w:rsidR="00011161">
        <w:t xml:space="preserve"> en funció de l’energia produïa</w:t>
      </w:r>
      <w:r w:rsidR="00E8359D">
        <w:rPr>
          <w:rStyle w:val="FootnoteReference"/>
        </w:rPr>
        <w:footnoteReference w:id="3"/>
      </w:r>
      <w:r w:rsidR="00D02F8C">
        <w:t>:</w:t>
      </w:r>
    </w:p>
    <w:p w14:paraId="48D51ABB" w14:textId="17E26B71" w:rsidR="00EA117F" w:rsidRDefault="00D02F8C" w:rsidP="00BF7A92">
      <w:pPr>
        <w:pStyle w:val="ListParagraph"/>
        <w:numPr>
          <w:ilvl w:val="0"/>
          <w:numId w:val="20"/>
        </w:numPr>
      </w:pPr>
      <w:r w:rsidRPr="00BC3A0A">
        <w:rPr>
          <w:u w:val="single"/>
        </w:rPr>
        <w:t>S</w:t>
      </w:r>
      <w:r w:rsidR="00EA117F" w:rsidRPr="00BC3A0A">
        <w:rPr>
          <w:u w:val="single"/>
        </w:rPr>
        <w:t>ense excedents:</w:t>
      </w:r>
      <w:r w:rsidR="00F93FE8" w:rsidRPr="00F93FE8">
        <w:t xml:space="preserve"> </w:t>
      </w:r>
      <w:r w:rsidR="003D6030">
        <w:t xml:space="preserve">L’energia produïda no consumida, si n’hi ha, no s’injecta a la xarxa. </w:t>
      </w:r>
      <w:r w:rsidR="00A45DEE">
        <w:t>R</w:t>
      </w:r>
      <w:r w:rsidR="00F93FE8">
        <w:t xml:space="preserve">equereix </w:t>
      </w:r>
      <w:r w:rsidR="00F66CF0">
        <w:t>instal</w:t>
      </w:r>
      <w:r w:rsidR="00F66CF0">
        <w:rPr>
          <w:rFonts w:ascii="Arial" w:hAnsi="Arial" w:cs="Arial"/>
        </w:rPr>
        <w:t>·</w:t>
      </w:r>
      <w:r w:rsidR="00F66CF0">
        <w:t xml:space="preserve">lar </w:t>
      </w:r>
      <w:r w:rsidR="00F93FE8">
        <w:t xml:space="preserve">un sistema </w:t>
      </w:r>
      <w:proofErr w:type="spellStart"/>
      <w:r w:rsidR="00F93FE8">
        <w:t>antiabocament</w:t>
      </w:r>
      <w:proofErr w:type="spellEnd"/>
      <w:r w:rsidR="00F93FE8">
        <w:t xml:space="preserve"> que impedeix </w:t>
      </w:r>
      <w:r w:rsidR="00BA0026">
        <w:t>la injecció</w:t>
      </w:r>
      <w:r w:rsidR="00F93FE8">
        <w:t xml:space="preserve"> d</w:t>
      </w:r>
      <w:r w:rsidR="00ED2E99">
        <w:t>’</w:t>
      </w:r>
      <w:r w:rsidR="00011161">
        <w:t xml:space="preserve">energia </w:t>
      </w:r>
      <w:r w:rsidR="00F93FE8">
        <w:t>excedent a la xarxa de transport i distribució.</w:t>
      </w:r>
    </w:p>
    <w:p w14:paraId="53081612" w14:textId="64D39C0D" w:rsidR="00F75DC8" w:rsidRDefault="00F93FE8" w:rsidP="00BF7A92">
      <w:pPr>
        <w:pStyle w:val="ListParagraph"/>
        <w:numPr>
          <w:ilvl w:val="0"/>
          <w:numId w:val="20"/>
        </w:numPr>
      </w:pPr>
      <w:r w:rsidRPr="00BC3A0A">
        <w:rPr>
          <w:u w:val="single"/>
        </w:rPr>
        <w:t>Amb excedents:</w:t>
      </w:r>
      <w:r w:rsidRPr="00BC3A0A">
        <w:t xml:space="preserve"> </w:t>
      </w:r>
      <w:r>
        <w:t>L</w:t>
      </w:r>
      <w:r w:rsidR="00011161">
        <w:t xml:space="preserve">’energia </w:t>
      </w:r>
      <w:r>
        <w:t>produïda no consumida</w:t>
      </w:r>
      <w:r w:rsidR="00011161">
        <w:t xml:space="preserve"> </w:t>
      </w:r>
      <w:r>
        <w:t>és injectada a la xarxa de transport i distribució.</w:t>
      </w:r>
      <w:r w:rsidR="00BF7A92">
        <w:t xml:space="preserve"> Aquest</w:t>
      </w:r>
      <w:r w:rsidR="007402E4">
        <w:t>s</w:t>
      </w:r>
      <w:r w:rsidR="00BF7A92">
        <w:t xml:space="preserve"> excedent</w:t>
      </w:r>
      <w:r w:rsidR="005B4CDB">
        <w:t>s</w:t>
      </w:r>
      <w:r w:rsidR="00BF7A92">
        <w:t xml:space="preserve"> poden ser</w:t>
      </w:r>
      <w:r w:rsidR="00F75DC8">
        <w:t>:</w:t>
      </w:r>
    </w:p>
    <w:p w14:paraId="20E33F5A" w14:textId="72DD91C5" w:rsidR="00F93FE8" w:rsidRPr="00BC3A0A" w:rsidRDefault="00E8359D" w:rsidP="00F75DC8">
      <w:pPr>
        <w:pStyle w:val="ListParagraph"/>
        <w:numPr>
          <w:ilvl w:val="1"/>
          <w:numId w:val="20"/>
        </w:numPr>
      </w:pPr>
      <w:r w:rsidRPr="00BC3A0A">
        <w:t>Sense</w:t>
      </w:r>
      <w:r w:rsidR="00F75DC8" w:rsidRPr="00BC3A0A">
        <w:t xml:space="preserve"> compensació </w:t>
      </w:r>
      <w:r w:rsidR="00BF7A92" w:rsidRPr="00BC3A0A">
        <w:t>econòmica</w:t>
      </w:r>
    </w:p>
    <w:p w14:paraId="5D8EB928" w14:textId="53FB1941" w:rsidR="00DA166C" w:rsidRPr="00BC3A0A" w:rsidRDefault="00F75DC8" w:rsidP="00DA166C">
      <w:pPr>
        <w:pStyle w:val="ListParagraph"/>
        <w:numPr>
          <w:ilvl w:val="1"/>
          <w:numId w:val="20"/>
        </w:numPr>
      </w:pPr>
      <w:r w:rsidRPr="00BC3A0A">
        <w:t>Amb compensació econòmica</w:t>
      </w:r>
      <w:r w:rsidR="00E8359D" w:rsidRPr="00BC3A0A">
        <w:t xml:space="preserve"> simplificada</w:t>
      </w:r>
    </w:p>
    <w:p w14:paraId="1C4F4FC7" w14:textId="144D55D8" w:rsidR="00DA166C" w:rsidRDefault="00ED2E99" w:rsidP="00ED2E99">
      <w:r>
        <w:t xml:space="preserve">La compensació </w:t>
      </w:r>
      <w:r w:rsidR="00DA166C">
        <w:t>simplificada</w:t>
      </w:r>
      <w:r>
        <w:t xml:space="preserve"> </w:t>
      </w:r>
      <w:r w:rsidR="003D6030">
        <w:t xml:space="preserve">consisteix </w:t>
      </w:r>
      <w:r w:rsidR="007423BC">
        <w:t xml:space="preserve">en </w:t>
      </w:r>
      <w:r w:rsidR="003D6030">
        <w:t xml:space="preserve">un saldo </w:t>
      </w:r>
      <w:r w:rsidR="00BF6BE1">
        <w:t>monetari</w:t>
      </w:r>
      <w:r w:rsidR="003D6030">
        <w:t xml:space="preserve"> de l’energia consumida</w:t>
      </w:r>
      <w:r w:rsidR="00BF6BE1">
        <w:t xml:space="preserve"> de la xarxa</w:t>
      </w:r>
      <w:r w:rsidR="003D6030">
        <w:t xml:space="preserve"> </w:t>
      </w:r>
      <w:r w:rsidR="00DA166C">
        <w:t>en el període de facturació</w:t>
      </w:r>
      <w:r w:rsidR="00DA166C">
        <w:rPr>
          <w:rStyle w:val="FootnoteReference"/>
        </w:rPr>
        <w:footnoteReference w:id="4"/>
      </w:r>
      <w:r w:rsidR="008443B5" w:rsidRPr="008443B5">
        <w:rPr>
          <w:vertAlign w:val="superscript"/>
        </w:rPr>
        <w:t>,</w:t>
      </w:r>
      <w:r w:rsidR="008443B5">
        <w:rPr>
          <w:vertAlign w:val="superscript"/>
        </w:rPr>
        <w:t xml:space="preserve"> </w:t>
      </w:r>
      <w:r w:rsidR="008443B5">
        <w:rPr>
          <w:rStyle w:val="FootnoteReference"/>
        </w:rPr>
        <w:footnoteReference w:id="5"/>
      </w:r>
      <w:r w:rsidR="00DA166C">
        <w:t>:</w:t>
      </w:r>
    </w:p>
    <w:p w14:paraId="5C7C28BA" w14:textId="58272CC7" w:rsidR="00DA166C" w:rsidRDefault="00611C5D" w:rsidP="00DA166C">
      <w:pPr>
        <w:pStyle w:val="ListParagraph"/>
      </w:pPr>
      <w:r>
        <w:t xml:space="preserve">El cost a pagar és la diferència entre el valor </w:t>
      </w:r>
      <w:r w:rsidR="00DA166C">
        <w:t>econòmic de l’energia horària consumida</w:t>
      </w:r>
      <w:r w:rsidR="005D4702">
        <w:t xml:space="preserve"> de la xarxa</w:t>
      </w:r>
      <w:r w:rsidR="00BC3A0A">
        <w:t xml:space="preserve"> </w:t>
      </w:r>
      <w:r>
        <w:t>i</w:t>
      </w:r>
      <w:r w:rsidR="00DA166C">
        <w:t xml:space="preserve"> de l’energia horària excedent</w:t>
      </w:r>
      <w:r w:rsidR="00BC3A0A">
        <w:t>/</w:t>
      </w:r>
      <w:r w:rsidR="005D4702">
        <w:t>injectada</w:t>
      </w:r>
      <w:r w:rsidR="00DA166C">
        <w:t>.</w:t>
      </w:r>
      <w:r w:rsidR="001D101B">
        <w:t xml:space="preserve"> És a dir, la suma de</w:t>
      </w:r>
      <w:r w:rsidR="00BF6BE1">
        <w:t xml:space="preserve"> tots els valors econòmics dels</w:t>
      </w:r>
      <w:r w:rsidR="001D101B">
        <w:t xml:space="preserve"> balan</w:t>
      </w:r>
      <w:r w:rsidR="00BF6BE1">
        <w:t>ços</w:t>
      </w:r>
      <w:r w:rsidR="001D101B">
        <w:t xml:space="preserve"> net</w:t>
      </w:r>
      <w:r w:rsidR="00BF6BE1">
        <w:t>s</w:t>
      </w:r>
      <w:r w:rsidR="001D101B">
        <w:t xml:space="preserve"> horar</w:t>
      </w:r>
      <w:r w:rsidR="00BF6BE1">
        <w:t>is</w:t>
      </w:r>
      <w:r w:rsidR="004B6B2C">
        <w:t xml:space="preserve"> dins del període</w:t>
      </w:r>
      <w:r w:rsidR="001D101B">
        <w:t>.</w:t>
      </w:r>
    </w:p>
    <w:p w14:paraId="7B26CF71" w14:textId="2C17DA4A" w:rsidR="00DA166C" w:rsidRDefault="00BF6BE1" w:rsidP="00DA166C">
      <w:pPr>
        <w:pStyle w:val="ListParagraph"/>
      </w:pPr>
      <w:r>
        <w:t>C</w:t>
      </w:r>
      <w:r w:rsidR="00DA166C">
        <w:t xml:space="preserve">om a màxim </w:t>
      </w:r>
      <w:r>
        <w:t xml:space="preserve">és compensa </w:t>
      </w:r>
      <w:r w:rsidR="00DA166C">
        <w:t>el valor econòmic d’energia horària consumida de la xarxa. Això vol dir que el valor més baix de la factura pot ser 0.</w:t>
      </w:r>
    </w:p>
    <w:p w14:paraId="67EE982C" w14:textId="7E02B7F4" w:rsidR="00DA166C" w:rsidRDefault="00DA166C" w:rsidP="00DA166C">
      <w:pPr>
        <w:pStyle w:val="ListParagraph"/>
      </w:pPr>
      <w:r>
        <w:t xml:space="preserve">La compensació </w:t>
      </w:r>
      <w:r w:rsidR="008443B5">
        <w:t>com a molt pot ser mensual.</w:t>
      </w:r>
    </w:p>
    <w:p w14:paraId="4957FD62" w14:textId="6A18BC3F" w:rsidR="007F1CA5" w:rsidRDefault="006D54A8" w:rsidP="007F1CA5">
      <w:r>
        <w:t>El balanç</w:t>
      </w:r>
      <w:r w:rsidR="001706F5">
        <w:t xml:space="preserve"> net horari és el saldo</w:t>
      </w:r>
      <w:r w:rsidR="00BF6BE1">
        <w:t xml:space="preserve"> energètic</w:t>
      </w:r>
      <w:r w:rsidR="001706F5">
        <w:t xml:space="preserve"> net hora a hora</w:t>
      </w:r>
      <w:sdt>
        <w:sdtPr>
          <w:id w:val="-1763841299"/>
          <w:citation/>
        </w:sdtPr>
        <w:sdtEndPr/>
        <w:sdtContent>
          <w:r w:rsidR="001A31DB">
            <w:fldChar w:fldCharType="begin"/>
          </w:r>
          <w:r w:rsidR="001A31DB">
            <w:rPr>
              <w:lang w:val="en-US"/>
            </w:rPr>
            <w:instrText xml:space="preserve"> CITATION Som22 \l 1033 </w:instrText>
          </w:r>
          <w:r w:rsidR="001A31DB">
            <w:fldChar w:fldCharType="separate"/>
          </w:r>
          <w:r w:rsidR="00A426CC">
            <w:rPr>
              <w:noProof/>
              <w:lang w:val="en-US"/>
            </w:rPr>
            <w:t xml:space="preserve"> </w:t>
          </w:r>
          <w:r w:rsidR="00A426CC" w:rsidRPr="00A426CC">
            <w:rPr>
              <w:noProof/>
              <w:lang w:val="en-US"/>
            </w:rPr>
            <w:t>[2]</w:t>
          </w:r>
          <w:r w:rsidR="001A31DB">
            <w:fldChar w:fldCharType="end"/>
          </w:r>
        </w:sdtContent>
      </w:sdt>
      <w:r w:rsidR="00BF6BE1">
        <w:t>.</w:t>
      </w:r>
      <w:r w:rsidR="001706F5">
        <w:t xml:space="preserve"> </w:t>
      </w:r>
      <w:r w:rsidR="00BF6BE1">
        <w:t>É</w:t>
      </w:r>
      <w:r w:rsidR="001706F5">
        <w:t>s a dir</w:t>
      </w:r>
      <w:r w:rsidR="00BF6BE1">
        <w:t>,</w:t>
      </w:r>
      <w:r w:rsidR="001706F5">
        <w:t xml:space="preserve"> la diferència entre </w:t>
      </w:r>
      <w:r w:rsidR="00BF6BE1">
        <w:t>l’</w:t>
      </w:r>
      <w:r w:rsidR="001706F5">
        <w:t>energia consumida de la xarxa</w:t>
      </w:r>
      <w:r w:rsidR="00F87ED1">
        <w:t xml:space="preserve"> i l’excedent injectada</w:t>
      </w:r>
      <w:r w:rsidR="002D44F5">
        <w:t xml:space="preserve"> (des del punt de vista del proveïdor)</w:t>
      </w:r>
      <w:r w:rsidR="00F94990">
        <w:t>.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2219AC" w14:paraId="67A0E5E0" w14:textId="77777777" w:rsidTr="009A5D4A">
        <w:tc>
          <w:tcPr>
            <w:tcW w:w="4500" w:type="pct"/>
          </w:tcPr>
          <w:p w14:paraId="5A4AFC92" w14:textId="09BB68E1" w:rsidR="002219AC" w:rsidRDefault="002219AC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Balanç net horar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=energiaX-energiaI</m:t>
                </m:r>
              </m:oMath>
            </m:oMathPara>
          </w:p>
        </w:tc>
        <w:tc>
          <w:tcPr>
            <w:tcW w:w="500" w:type="pct"/>
            <w:vAlign w:val="center"/>
          </w:tcPr>
          <w:p w14:paraId="09C86394" w14:textId="630858FC" w:rsidR="002219AC" w:rsidRDefault="002219AC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650730">
                <w:rPr>
                  <w:noProof/>
                </w:rPr>
                <w:t>1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650730">
                <w:rPr>
                  <w:noProof/>
                </w:rPr>
                <w:instrText>1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650730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1E4875FE" w14:textId="44353163" w:rsidR="00F94990" w:rsidRDefault="00886C70" w:rsidP="00F94990">
      <w:pPr>
        <w:ind w:firstLine="0"/>
      </w:pPr>
      <w:r>
        <w:t>Si u</w:t>
      </w:r>
      <w:r w:rsidR="002D7A54">
        <w:t>n</w:t>
      </w:r>
      <w:r w:rsidR="0040339E">
        <w:t xml:space="preserve"> resultat és positiu significa que </w:t>
      </w:r>
      <w:r w:rsidR="00B52392">
        <w:t>s’ha</w:t>
      </w:r>
      <w:r w:rsidR="0040339E">
        <w:t xml:space="preserve"> consumit</w:t>
      </w:r>
      <w:r w:rsidR="00F87ED1">
        <w:t xml:space="preserve"> de la xarxa</w:t>
      </w:r>
      <w:r w:rsidR="00DB07AA">
        <w:t>,</w:t>
      </w:r>
      <w:r w:rsidR="00F87ED1">
        <w:t xml:space="preserve"> </w:t>
      </w:r>
      <w:r w:rsidR="00DB07AA">
        <w:t>si és</w:t>
      </w:r>
      <w:r w:rsidR="00F87ED1">
        <w:t xml:space="preserve"> negatiu</w:t>
      </w:r>
      <w:r w:rsidR="00DB07AA">
        <w:t>,</w:t>
      </w:r>
      <w:r w:rsidR="00F87ED1">
        <w:t xml:space="preserve"> que </w:t>
      </w:r>
      <w:r w:rsidR="00B52392">
        <w:t>s’ha</w:t>
      </w:r>
      <w:r w:rsidR="00F87ED1">
        <w:t xml:space="preserve"> injectat</w:t>
      </w:r>
      <w:r w:rsidR="0040339E">
        <w:t>.</w:t>
      </w:r>
      <w:r w:rsidR="00F94990">
        <w:t xml:space="preserve"> </w:t>
      </w:r>
    </w:p>
    <w:p w14:paraId="740B7365" w14:textId="77777777" w:rsidR="004B6B2C" w:rsidRDefault="004B6B2C" w:rsidP="003F5D14">
      <w:pPr>
        <w:keepNext/>
        <w:tabs>
          <w:tab w:val="left" w:pos="4820"/>
        </w:tabs>
        <w:ind w:firstLine="0"/>
        <w:jc w:val="center"/>
      </w:pPr>
      <w:r w:rsidRPr="004B6B2C">
        <w:rPr>
          <w:noProof/>
        </w:rPr>
        <w:drawing>
          <wp:inline distT="0" distB="0" distL="0" distR="0" wp14:anchorId="43D1C9AD" wp14:editId="46BFA185">
            <wp:extent cx="4319639" cy="2271198"/>
            <wp:effectExtent l="0" t="0" r="5080" b="0"/>
            <wp:docPr id="15" name="Graphic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rcRect t="-1927"/>
                    <a:stretch/>
                  </pic:blipFill>
                  <pic:spPr bwMode="auto">
                    <a:xfrm>
                      <a:off x="0" y="0"/>
                      <a:ext cx="4320000" cy="22713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3CBC469" w14:textId="0459E3D9" w:rsidR="004B6B2C" w:rsidRPr="004B6B2C" w:rsidRDefault="004B6B2C" w:rsidP="004B6B2C">
      <w:pPr>
        <w:pStyle w:val="Caption"/>
      </w:pPr>
      <w:bookmarkStart w:id="42" w:name="_Ref107163806"/>
      <w:bookmarkStart w:id="43" w:name="_Toc107763306"/>
      <w:r>
        <w:t xml:space="preserve">Figura </w:t>
      </w:r>
      <w:r w:rsidR="00CB3F4E">
        <w:fldChar w:fldCharType="begin"/>
      </w:r>
      <w:r w:rsidR="00CB3F4E">
        <w:instrText xml:space="preserve"> STYLEREF 1 \s </w:instrText>
      </w:r>
      <w:r w:rsidR="00CB3F4E">
        <w:fldChar w:fldCharType="separate"/>
      </w:r>
      <w:r w:rsidR="00650730">
        <w:rPr>
          <w:noProof/>
        </w:rPr>
        <w:t>1</w:t>
      </w:r>
      <w:r w:rsidR="00CB3F4E">
        <w:fldChar w:fldCharType="end"/>
      </w:r>
      <w:r w:rsidR="00CB3F4E">
        <w:t>.</w:t>
      </w:r>
      <w:r w:rsidR="00CB3F4E">
        <w:fldChar w:fldCharType="begin"/>
      </w:r>
      <w:r w:rsidR="00CB3F4E">
        <w:instrText xml:space="preserve"> SEQ Figura \* ARABIC \s 1 </w:instrText>
      </w:r>
      <w:r w:rsidR="00CB3F4E">
        <w:fldChar w:fldCharType="separate"/>
      </w:r>
      <w:r w:rsidR="00650730">
        <w:rPr>
          <w:noProof/>
        </w:rPr>
        <w:t>1</w:t>
      </w:r>
      <w:r w:rsidR="00CB3F4E">
        <w:fldChar w:fldCharType="end"/>
      </w:r>
      <w:bookmarkEnd w:id="42"/>
      <w:r>
        <w:t xml:space="preserve">. </w:t>
      </w:r>
      <w:r w:rsidR="00B86123">
        <w:t>Càlcul de la factura de la llum</w:t>
      </w:r>
      <w:bookmarkEnd w:id="43"/>
    </w:p>
    <w:p w14:paraId="5FC80535" w14:textId="1D9D4B75" w:rsidR="004E3B5F" w:rsidRPr="004E3B5F" w:rsidRDefault="004E3B5F" w:rsidP="005D01A6">
      <w:pPr>
        <w:pStyle w:val="TtolExemple"/>
      </w:pPr>
      <w:r w:rsidRPr="004E3B5F">
        <w:lastRenderedPageBreak/>
        <w:t>Exemple</w:t>
      </w:r>
    </w:p>
    <w:p w14:paraId="71F7521E" w14:textId="3F0CA9D2" w:rsidR="008D20AE" w:rsidRDefault="004E3B5F" w:rsidP="008443B5">
      <w:r>
        <w:t>Primer exemplificarem el càlcul del balanç net horari</w:t>
      </w:r>
      <w:r w:rsidR="002219AC">
        <w:t xml:space="preserve"> (en kWh):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8"/>
        <w:gridCol w:w="1737"/>
        <w:gridCol w:w="983"/>
        <w:gridCol w:w="1373"/>
        <w:gridCol w:w="883"/>
      </w:tblGrid>
      <w:tr w:rsidR="002219AC" w14:paraId="3AA89E98" w14:textId="5C6B72E9" w:rsidTr="00FD621A">
        <w:trPr>
          <w:jc w:val="center"/>
        </w:trPr>
        <w:tc>
          <w:tcPr>
            <w:tcW w:w="638" w:type="dxa"/>
            <w:tcBorders>
              <w:bottom w:val="single" w:sz="4" w:space="0" w:color="auto"/>
            </w:tcBorders>
            <w:vAlign w:val="center"/>
          </w:tcPr>
          <w:p w14:paraId="440FFD13" w14:textId="1D843450" w:rsidR="002219AC" w:rsidRPr="002219AC" w:rsidRDefault="002219AC" w:rsidP="002219AC">
            <w:pPr>
              <w:pStyle w:val="Taula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46C8CFB" w14:textId="02E4C5C8" w:rsidR="002219AC" w:rsidRPr="002219AC" w:rsidRDefault="002219AC" w:rsidP="002219AC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4369532C" w14:textId="02940086" w:rsidR="002219AC" w:rsidRPr="002219AC" w:rsidRDefault="002219AC" w:rsidP="002219AC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E94DD2D" w14:textId="06122EA4" w:rsidR="002219AC" w:rsidRPr="002219AC" w:rsidRDefault="002219AC" w:rsidP="002219AC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4EBF02CA" w14:textId="1388E6FD" w:rsidR="002219AC" w:rsidRPr="002219AC" w:rsidRDefault="002219AC" w:rsidP="002219AC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</w:tr>
      <w:tr w:rsidR="00FD621A" w14:paraId="792B3D7A" w14:textId="77777777" w:rsidTr="003E5348">
        <w:trPr>
          <w:jc w:val="center"/>
        </w:trPr>
        <w:tc>
          <w:tcPr>
            <w:tcW w:w="63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30DB87C" w14:textId="1835EB51" w:rsidR="00FD621A" w:rsidRPr="002219AC" w:rsidRDefault="00FD621A" w:rsidP="00FD621A">
            <w:pPr>
              <w:pStyle w:val="Taula"/>
            </w:pPr>
            <w:r w:rsidRPr="002219AC">
              <w:t>Hora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06B3E0B" w14:textId="6791421D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2219AC">
              <w:rPr>
                <w:sz w:val="18"/>
                <w:szCs w:val="18"/>
              </w:rPr>
              <w:t>Consum insta</w:t>
            </w:r>
            <w:r>
              <w:rPr>
                <w:sz w:val="18"/>
                <w:szCs w:val="18"/>
              </w:rPr>
              <w:t>l</w:t>
            </w:r>
            <w:r>
              <w:rPr>
                <w:rFonts w:ascii="Arial" w:hAnsi="Arial" w:cs="Arial"/>
                <w:sz w:val="18"/>
                <w:szCs w:val="18"/>
              </w:rPr>
              <w:t>·</w:t>
            </w:r>
            <w:r w:rsidRPr="002219AC">
              <w:rPr>
                <w:sz w:val="18"/>
                <w:szCs w:val="18"/>
              </w:rPr>
              <w:t>lació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D381366" w14:textId="4AA23B82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2219AC">
              <w:rPr>
                <w:sz w:val="18"/>
                <w:szCs w:val="18"/>
              </w:rPr>
              <w:t>Producció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B4CFD02" w14:textId="4CD1D66C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2219AC">
              <w:rPr>
                <w:sz w:val="18"/>
                <w:szCs w:val="18"/>
              </w:rPr>
              <w:t>Consum Xarxa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392FE1B" w14:textId="291BD22A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2219AC">
              <w:rPr>
                <w:sz w:val="18"/>
                <w:szCs w:val="18"/>
              </w:rPr>
              <w:t>Injectats</w:t>
            </w:r>
          </w:p>
        </w:tc>
      </w:tr>
      <w:tr w:rsidR="00FD621A" w14:paraId="23BC7F1E" w14:textId="08736A8B" w:rsidTr="003E5348">
        <w:trPr>
          <w:jc w:val="center"/>
        </w:trPr>
        <w:tc>
          <w:tcPr>
            <w:tcW w:w="638" w:type="dxa"/>
            <w:tcBorders>
              <w:top w:val="single" w:sz="4" w:space="0" w:color="auto"/>
            </w:tcBorders>
            <w:vAlign w:val="center"/>
          </w:tcPr>
          <w:p w14:paraId="71D8FE5D" w14:textId="4DE316CC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13:00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2CA32B20" w14:textId="26B97D80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0,5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0ABA2F7D" w14:textId="7C01559B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0,4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0A4AB80B" w14:textId="65868C3C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0,1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3761AAA8" w14:textId="28C381DD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</w:tr>
      <w:tr w:rsidR="00FD621A" w14:paraId="261D8D72" w14:textId="601092B2" w:rsidTr="003E5348">
        <w:trPr>
          <w:jc w:val="center"/>
        </w:trPr>
        <w:tc>
          <w:tcPr>
            <w:tcW w:w="638" w:type="dxa"/>
            <w:vAlign w:val="center"/>
          </w:tcPr>
          <w:p w14:paraId="116557ED" w14:textId="621685F3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13:15</w:t>
            </w:r>
          </w:p>
        </w:tc>
        <w:tc>
          <w:tcPr>
            <w:tcW w:w="0" w:type="auto"/>
            <w:vAlign w:val="center"/>
          </w:tcPr>
          <w:p w14:paraId="77EAD126" w14:textId="5F158C3F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0,5</w:t>
            </w:r>
          </w:p>
        </w:tc>
        <w:tc>
          <w:tcPr>
            <w:tcW w:w="0" w:type="auto"/>
            <w:vAlign w:val="center"/>
          </w:tcPr>
          <w:p w14:paraId="06668589" w14:textId="07DC021E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0,4</w:t>
            </w:r>
          </w:p>
        </w:tc>
        <w:tc>
          <w:tcPr>
            <w:tcW w:w="0" w:type="auto"/>
            <w:vAlign w:val="center"/>
          </w:tcPr>
          <w:p w14:paraId="16BA6462" w14:textId="40663FBC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0,1</w:t>
            </w:r>
          </w:p>
        </w:tc>
        <w:tc>
          <w:tcPr>
            <w:tcW w:w="0" w:type="auto"/>
            <w:vAlign w:val="center"/>
          </w:tcPr>
          <w:p w14:paraId="05A34C43" w14:textId="6F59C5B0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</w:tr>
      <w:tr w:rsidR="00FD621A" w14:paraId="1B4E9D0A" w14:textId="6D437580" w:rsidTr="003E5348">
        <w:trPr>
          <w:jc w:val="center"/>
        </w:trPr>
        <w:tc>
          <w:tcPr>
            <w:tcW w:w="638" w:type="dxa"/>
            <w:vAlign w:val="center"/>
          </w:tcPr>
          <w:p w14:paraId="56C81C7D" w14:textId="1A269CD1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13:30</w:t>
            </w:r>
          </w:p>
        </w:tc>
        <w:tc>
          <w:tcPr>
            <w:tcW w:w="0" w:type="auto"/>
            <w:vAlign w:val="center"/>
          </w:tcPr>
          <w:p w14:paraId="55F9CB97" w14:textId="58B2358F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0" w:type="auto"/>
            <w:vAlign w:val="center"/>
          </w:tcPr>
          <w:p w14:paraId="6B043413" w14:textId="6194026F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0,4</w:t>
            </w:r>
          </w:p>
        </w:tc>
        <w:tc>
          <w:tcPr>
            <w:tcW w:w="0" w:type="auto"/>
            <w:vAlign w:val="center"/>
          </w:tcPr>
          <w:p w14:paraId="157C84F5" w14:textId="2DA7D907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0" w:type="auto"/>
            <w:vAlign w:val="center"/>
          </w:tcPr>
          <w:p w14:paraId="020081EA" w14:textId="3366DB75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0,4</w:t>
            </w:r>
          </w:p>
        </w:tc>
      </w:tr>
      <w:tr w:rsidR="00FD621A" w14:paraId="40F6CD04" w14:textId="1A081790" w:rsidTr="003E5348">
        <w:trPr>
          <w:jc w:val="center"/>
        </w:trPr>
        <w:tc>
          <w:tcPr>
            <w:tcW w:w="638" w:type="dxa"/>
            <w:tcBorders>
              <w:bottom w:val="single" w:sz="4" w:space="0" w:color="auto"/>
            </w:tcBorders>
            <w:vAlign w:val="center"/>
          </w:tcPr>
          <w:p w14:paraId="31EB3DE8" w14:textId="5F493796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13:45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8B2CCBE" w14:textId="47BDA5A3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6E65583B" w14:textId="6F760788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1B1A59F1" w14:textId="1B3DB132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419BB616" w14:textId="143D0C56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0,4</w:t>
            </w:r>
          </w:p>
        </w:tc>
      </w:tr>
      <w:tr w:rsidR="00FD621A" w14:paraId="1D40F5DC" w14:textId="1EB799FB" w:rsidTr="003E5348">
        <w:trPr>
          <w:jc w:val="center"/>
        </w:trPr>
        <w:tc>
          <w:tcPr>
            <w:tcW w:w="63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723D669" w14:textId="4AF5853E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Total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4E570AF" w14:textId="050F0348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120AAB0" w14:textId="23A0F602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1,6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1173F77" w14:textId="4A001E6D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0,2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73F3E87" w14:textId="6E7BEDC9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0,8</w:t>
            </w:r>
          </w:p>
        </w:tc>
      </w:tr>
    </w:tbl>
    <w:p w14:paraId="49376F31" w14:textId="408DF011" w:rsidR="002219AC" w:rsidRDefault="002219AC" w:rsidP="002219AC">
      <w:pPr>
        <w:pStyle w:val="Caption"/>
      </w:pPr>
      <w:bookmarkStart w:id="44" w:name="_Toc107763349"/>
      <w:r>
        <w:t xml:space="preserve">Taula </w:t>
      </w:r>
      <w:r w:rsidR="00DA72D2">
        <w:fldChar w:fldCharType="begin"/>
      </w:r>
      <w:r w:rsidR="00DA72D2">
        <w:instrText xml:space="preserve"> STYLEREF 1 \s </w:instrText>
      </w:r>
      <w:r w:rsidR="00DA72D2">
        <w:fldChar w:fldCharType="separate"/>
      </w:r>
      <w:r w:rsidR="00650730">
        <w:rPr>
          <w:noProof/>
        </w:rPr>
        <w:t>1</w:t>
      </w:r>
      <w:r w:rsidR="00DA72D2">
        <w:fldChar w:fldCharType="end"/>
      </w:r>
      <w:r w:rsidR="00DA72D2">
        <w:t>.</w:t>
      </w:r>
      <w:r w:rsidR="00DA72D2">
        <w:fldChar w:fldCharType="begin"/>
      </w:r>
      <w:r w:rsidR="00DA72D2">
        <w:instrText xml:space="preserve"> SEQ Taula \* ARABIC \s 1 </w:instrText>
      </w:r>
      <w:r w:rsidR="00DA72D2">
        <w:fldChar w:fldCharType="separate"/>
      </w:r>
      <w:r w:rsidR="00650730">
        <w:rPr>
          <w:noProof/>
        </w:rPr>
        <w:t>1</w:t>
      </w:r>
      <w:r w:rsidR="00DA72D2">
        <w:fldChar w:fldCharType="end"/>
      </w:r>
      <w:r>
        <w:t xml:space="preserve">. Exemple </w:t>
      </w:r>
      <w:r w:rsidR="00DA72D2">
        <w:t>– C</w:t>
      </w:r>
      <w:r w:rsidR="00525ABB">
        <w:t>àlcul</w:t>
      </w:r>
      <w:r w:rsidR="00DA72D2">
        <w:t xml:space="preserve"> </w:t>
      </w:r>
      <w:r w:rsidR="00525ABB">
        <w:t>del</w:t>
      </w:r>
      <w:r>
        <w:t xml:space="preserve"> balanç net horari</w:t>
      </w:r>
      <w:bookmarkEnd w:id="44"/>
    </w:p>
    <w:p w14:paraId="253D905B" w14:textId="77777777" w:rsidR="003E5348" w:rsidRDefault="003E5348" w:rsidP="0040339E">
      <w:pPr>
        <w:spacing w:after="0"/>
        <w:ind w:firstLine="0"/>
      </w:pPr>
    </w:p>
    <w:p w14:paraId="2BF24D38" w14:textId="21028244" w:rsidR="002219AC" w:rsidRDefault="0049318D" w:rsidP="0040339E">
      <w:pPr>
        <w:spacing w:after="0"/>
        <w:ind w:firstLine="0"/>
      </w:pPr>
      <w:r>
        <w:t>Degut al</w:t>
      </w:r>
      <w:r w:rsidR="002219AC">
        <w:t xml:space="preserve"> balanç net horari</w:t>
      </w:r>
      <w:r>
        <w:t xml:space="preserve">, </w:t>
      </w:r>
      <w:r w:rsidR="009E47FA">
        <w:t>és</w:t>
      </w:r>
      <w:r w:rsidR="00001BE6">
        <w:t xml:space="preserve"> </w:t>
      </w:r>
      <w:r w:rsidR="0040339E">
        <w:t>com si només haguéssim injectat 0,6 kWh</w:t>
      </w:r>
      <w:r w:rsidR="004E3B5F">
        <w:t>.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4E3B5F" w14:paraId="7B9DAC4E" w14:textId="77777777" w:rsidTr="009A5D4A">
        <w:tc>
          <w:tcPr>
            <w:tcW w:w="4500" w:type="pct"/>
          </w:tcPr>
          <w:p w14:paraId="225DD59B" w14:textId="498CA82F" w:rsidR="004E3B5F" w:rsidRDefault="004E3B5F" w:rsidP="009C4C46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Balanç net horar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13</m:t>
                    </m:r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</w:rPr>
                  <m:t>=0,2-0,8=-0,6</m:t>
                </m:r>
              </m:oMath>
            </m:oMathPara>
          </w:p>
        </w:tc>
        <w:tc>
          <w:tcPr>
            <w:tcW w:w="500" w:type="pct"/>
            <w:vAlign w:val="center"/>
          </w:tcPr>
          <w:p w14:paraId="04D85E13" w14:textId="118EFF87" w:rsidR="004E3B5F" w:rsidRDefault="004E3B5F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650730">
                <w:rPr>
                  <w:noProof/>
                </w:rPr>
                <w:t>1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650730">
                <w:rPr>
                  <w:noProof/>
                </w:rPr>
                <w:instrText>1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650730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EA30A3A" w14:textId="358580F6" w:rsidR="004E3B5F" w:rsidRDefault="00BA0026" w:rsidP="004E3B5F">
      <w:r>
        <w:t>Un cop</w:t>
      </w:r>
      <w:r w:rsidR="004E3B5F">
        <w:t xml:space="preserve"> vist el càlcul del balanç net horari, podem mirar com és calcula la factura amb compensació simplificada</w:t>
      </w:r>
      <w:r w:rsidR="00F4345E">
        <w:t>,</w:t>
      </w:r>
      <w:r w:rsidR="004E3B5F">
        <w:t xml:space="preserve"> </w:t>
      </w:r>
      <w:r w:rsidR="00F4345E">
        <w:t>si el període fos de</w:t>
      </w:r>
      <w:r w:rsidR="004E3B5F">
        <w:t xml:space="preserve"> 5 hores: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8"/>
        <w:gridCol w:w="222"/>
        <w:gridCol w:w="1373"/>
        <w:gridCol w:w="883"/>
        <w:gridCol w:w="1565"/>
        <w:gridCol w:w="222"/>
        <w:gridCol w:w="687"/>
        <w:gridCol w:w="883"/>
        <w:gridCol w:w="222"/>
        <w:gridCol w:w="905"/>
      </w:tblGrid>
      <w:tr w:rsidR="00ED26BB" w:rsidRPr="002219AC" w14:paraId="2C384270" w14:textId="4842580C" w:rsidTr="009C4C46">
        <w:trPr>
          <w:trHeight w:val="170"/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E3F74C7" w14:textId="7BABEBFC" w:rsidR="00ED26BB" w:rsidRPr="002219AC" w:rsidRDefault="00ED26BB" w:rsidP="00F4345E">
            <w:pPr>
              <w:pStyle w:val="Taula"/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3F0D332D" w14:textId="77777777" w:rsidR="00ED26BB" w:rsidRDefault="00ED26BB" w:rsidP="00F4345E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14:paraId="71678A79" w14:textId="4A21128E" w:rsidR="00ED26BB" w:rsidRPr="002219AC" w:rsidRDefault="00ED26BB" w:rsidP="00F4345E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64201A9C" w14:textId="77777777" w:rsidR="00ED26BB" w:rsidRDefault="00ED26BB" w:rsidP="00F4345E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</w:tcPr>
          <w:p w14:paraId="347DD5E9" w14:textId="01558D79" w:rsidR="00ED26BB" w:rsidRPr="002219AC" w:rsidRDefault="00ED26BB" w:rsidP="00F4345E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02D8C964" w14:textId="77777777" w:rsidR="00ED26BB" w:rsidRDefault="00ED26BB" w:rsidP="00F4345E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34389FEC" w14:textId="00843335" w:rsidR="00ED26BB" w:rsidRDefault="00ED26BB" w:rsidP="00F4345E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</w:tr>
      <w:tr w:rsidR="009C4C46" w:rsidRPr="002219AC" w14:paraId="18A4F0B9" w14:textId="77777777" w:rsidTr="009C4C46">
        <w:trPr>
          <w:trHeight w:val="170"/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C24A0DF" w14:textId="77777777" w:rsidR="009C4C46" w:rsidRPr="002219AC" w:rsidRDefault="009C4C46" w:rsidP="009C4C46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43C7BB4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F62896D" w14:textId="77E75DBB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Energia [kWh]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523ED6B0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FBF11B3" w14:textId="0203C673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Preu [€/kWh]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7016F237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B57214A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</w:tr>
      <w:tr w:rsidR="009C4C46" w:rsidRPr="002219AC" w14:paraId="621EF17E" w14:textId="77777777" w:rsidTr="00ED26BB">
        <w:trPr>
          <w:trHeight w:val="170"/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4751353C" w14:textId="7A11A6BC" w:rsidR="009C4C46" w:rsidRPr="002219AC" w:rsidRDefault="009C4C46" w:rsidP="009C4C46">
            <w:pPr>
              <w:pStyle w:val="Taula"/>
            </w:pPr>
            <w:r w:rsidRPr="002219AC">
              <w:t>Hora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240EA569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1741C50" w14:textId="0C406B6A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2219AC">
              <w:rPr>
                <w:sz w:val="18"/>
                <w:szCs w:val="18"/>
              </w:rPr>
              <w:t>Consum Xarxa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E6ED08D" w14:textId="1E65859F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2219AC">
              <w:rPr>
                <w:sz w:val="18"/>
                <w:szCs w:val="18"/>
              </w:rPr>
              <w:t>Injectats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C43807F" w14:textId="6D5867E4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Balanç net horari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12F4D998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74A568B7" w14:textId="239F5F75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Xarxa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AF39EE" w14:textId="4C96E841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Injectats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4F509A33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454E2645" w14:textId="17864993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Total [€]</w:t>
            </w:r>
          </w:p>
        </w:tc>
      </w:tr>
      <w:tr w:rsidR="009C4C46" w:rsidRPr="002219AC" w14:paraId="3B22BCB3" w14:textId="7B5BF939" w:rsidTr="00ED26BB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05598D8B" w14:textId="514DF96B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12:00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672C8677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797D294" w14:textId="6B72ADB7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2,0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36DD19AF" w14:textId="6FEF4675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B2F281D" w14:textId="73967DE7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2,0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4AF2F64E" w14:textId="77777777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2A492AA" w14:textId="56B44E48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F4345E">
              <w:rPr>
                <w:sz w:val="18"/>
                <w:szCs w:val="18"/>
              </w:rPr>
              <w:t>0</w:t>
            </w:r>
            <w:r>
              <w:rPr>
                <w:sz w:val="18"/>
                <w:szCs w:val="18"/>
              </w:rPr>
              <w:t>,</w:t>
            </w:r>
            <w:r w:rsidRPr="00F4345E">
              <w:rPr>
                <w:sz w:val="18"/>
                <w:szCs w:val="18"/>
              </w:rPr>
              <w:t>357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16B3A4DB" w14:textId="0FB5DE50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0,187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2C0A6300" w14:textId="77777777" w:rsidR="009C4C46" w:rsidRPr="002219AC" w:rsidRDefault="009C4C46" w:rsidP="009C4C46">
            <w:pPr>
              <w:spacing w:before="0" w:after="0" w:line="240" w:lineRule="auto"/>
              <w:ind w:firstLine="0"/>
              <w:jc w:val="right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1274ED68" w14:textId="74D26136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0,714</w:t>
            </w:r>
          </w:p>
        </w:tc>
      </w:tr>
      <w:tr w:rsidR="009C4C46" w:rsidRPr="002219AC" w14:paraId="65088068" w14:textId="2AC45F43" w:rsidTr="00ED26BB">
        <w:trPr>
          <w:jc w:val="center"/>
        </w:trPr>
        <w:tc>
          <w:tcPr>
            <w:tcW w:w="0" w:type="auto"/>
            <w:vAlign w:val="center"/>
          </w:tcPr>
          <w:p w14:paraId="3EADE28A" w14:textId="1E308A27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13:00</w:t>
            </w:r>
          </w:p>
        </w:tc>
        <w:tc>
          <w:tcPr>
            <w:tcW w:w="0" w:type="auto"/>
          </w:tcPr>
          <w:p w14:paraId="62F1D515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2FD894DC" w14:textId="5483409D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1,0</w:t>
            </w:r>
          </w:p>
        </w:tc>
        <w:tc>
          <w:tcPr>
            <w:tcW w:w="0" w:type="auto"/>
            <w:vAlign w:val="center"/>
          </w:tcPr>
          <w:p w14:paraId="2A252B83" w14:textId="1FF74625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3,0</w:t>
            </w:r>
          </w:p>
        </w:tc>
        <w:tc>
          <w:tcPr>
            <w:tcW w:w="0" w:type="auto"/>
            <w:vAlign w:val="center"/>
          </w:tcPr>
          <w:p w14:paraId="6F0319FA" w14:textId="6F68EC4B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- 2,0</w:t>
            </w:r>
          </w:p>
        </w:tc>
        <w:tc>
          <w:tcPr>
            <w:tcW w:w="0" w:type="auto"/>
          </w:tcPr>
          <w:p w14:paraId="5CF15474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</w:tcPr>
          <w:p w14:paraId="5566162A" w14:textId="2C1D2BB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F4345E">
              <w:rPr>
                <w:sz w:val="18"/>
                <w:szCs w:val="18"/>
              </w:rPr>
              <w:t>0</w:t>
            </w:r>
            <w:r>
              <w:rPr>
                <w:sz w:val="18"/>
                <w:szCs w:val="18"/>
              </w:rPr>
              <w:t>,</w:t>
            </w:r>
            <w:r w:rsidRPr="00F4345E">
              <w:rPr>
                <w:sz w:val="18"/>
                <w:szCs w:val="18"/>
              </w:rPr>
              <w:t>357</w:t>
            </w:r>
          </w:p>
        </w:tc>
        <w:tc>
          <w:tcPr>
            <w:tcW w:w="0" w:type="auto"/>
          </w:tcPr>
          <w:p w14:paraId="0E358043" w14:textId="168338E1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B67DD6">
              <w:rPr>
                <w:sz w:val="18"/>
                <w:szCs w:val="18"/>
              </w:rPr>
              <w:t>0,187</w:t>
            </w:r>
          </w:p>
        </w:tc>
        <w:tc>
          <w:tcPr>
            <w:tcW w:w="0" w:type="auto"/>
          </w:tcPr>
          <w:p w14:paraId="71894E14" w14:textId="77777777" w:rsidR="009C4C46" w:rsidRDefault="009C4C46" w:rsidP="009C4C46">
            <w:pPr>
              <w:spacing w:before="0" w:after="0" w:line="240" w:lineRule="auto"/>
              <w:ind w:firstLine="0"/>
              <w:jc w:val="right"/>
              <w:rPr>
                <w:sz w:val="18"/>
                <w:szCs w:val="18"/>
              </w:rPr>
            </w:pPr>
          </w:p>
        </w:tc>
        <w:tc>
          <w:tcPr>
            <w:tcW w:w="0" w:type="auto"/>
          </w:tcPr>
          <w:p w14:paraId="4A8754D2" w14:textId="451A4A19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- 0,374</w:t>
            </w:r>
          </w:p>
        </w:tc>
      </w:tr>
      <w:tr w:rsidR="009C4C46" w:rsidRPr="002219AC" w14:paraId="08BE8996" w14:textId="44CDE111" w:rsidTr="00ED26BB">
        <w:trPr>
          <w:jc w:val="center"/>
        </w:trPr>
        <w:tc>
          <w:tcPr>
            <w:tcW w:w="0" w:type="auto"/>
            <w:vAlign w:val="center"/>
          </w:tcPr>
          <w:p w14:paraId="19C13443" w14:textId="4BCF6573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14:00</w:t>
            </w:r>
          </w:p>
        </w:tc>
        <w:tc>
          <w:tcPr>
            <w:tcW w:w="0" w:type="auto"/>
          </w:tcPr>
          <w:p w14:paraId="770614F3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23FE9D06" w14:textId="375C6782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1,0</w:t>
            </w:r>
          </w:p>
        </w:tc>
        <w:tc>
          <w:tcPr>
            <w:tcW w:w="0" w:type="auto"/>
            <w:vAlign w:val="center"/>
          </w:tcPr>
          <w:p w14:paraId="548D6DF8" w14:textId="174AC488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2,5</w:t>
            </w:r>
          </w:p>
        </w:tc>
        <w:tc>
          <w:tcPr>
            <w:tcW w:w="0" w:type="auto"/>
            <w:vAlign w:val="center"/>
          </w:tcPr>
          <w:p w14:paraId="50C09FC8" w14:textId="273DF04F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- 1,5</w:t>
            </w:r>
          </w:p>
        </w:tc>
        <w:tc>
          <w:tcPr>
            <w:tcW w:w="0" w:type="auto"/>
          </w:tcPr>
          <w:p w14:paraId="4501143D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</w:tcPr>
          <w:p w14:paraId="1EA03F7B" w14:textId="357A84F9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F4345E">
              <w:rPr>
                <w:sz w:val="18"/>
                <w:szCs w:val="18"/>
              </w:rPr>
              <w:t>0</w:t>
            </w:r>
            <w:r>
              <w:rPr>
                <w:sz w:val="18"/>
                <w:szCs w:val="18"/>
              </w:rPr>
              <w:t>,</w:t>
            </w:r>
            <w:r w:rsidRPr="00F4345E">
              <w:rPr>
                <w:sz w:val="18"/>
                <w:szCs w:val="18"/>
              </w:rPr>
              <w:t>293</w:t>
            </w:r>
          </w:p>
        </w:tc>
        <w:tc>
          <w:tcPr>
            <w:tcW w:w="0" w:type="auto"/>
          </w:tcPr>
          <w:p w14:paraId="78188273" w14:textId="370FE5AD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B67DD6">
              <w:rPr>
                <w:sz w:val="18"/>
                <w:szCs w:val="18"/>
              </w:rPr>
              <w:t>0,187</w:t>
            </w:r>
          </w:p>
        </w:tc>
        <w:tc>
          <w:tcPr>
            <w:tcW w:w="0" w:type="auto"/>
          </w:tcPr>
          <w:p w14:paraId="045517F8" w14:textId="77777777" w:rsidR="009C4C46" w:rsidRDefault="009C4C46" w:rsidP="009C4C46">
            <w:pPr>
              <w:spacing w:before="0" w:after="0" w:line="240" w:lineRule="auto"/>
              <w:ind w:firstLine="0"/>
              <w:jc w:val="right"/>
              <w:rPr>
                <w:sz w:val="18"/>
                <w:szCs w:val="18"/>
              </w:rPr>
            </w:pPr>
          </w:p>
        </w:tc>
        <w:tc>
          <w:tcPr>
            <w:tcW w:w="0" w:type="auto"/>
          </w:tcPr>
          <w:p w14:paraId="29402EC8" w14:textId="49EDCE9B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- 0,2805</w:t>
            </w:r>
          </w:p>
        </w:tc>
      </w:tr>
      <w:tr w:rsidR="009C4C46" w:rsidRPr="002219AC" w14:paraId="7CFB3CE3" w14:textId="1E4F6DD3" w:rsidTr="00ED26BB">
        <w:trPr>
          <w:jc w:val="center"/>
        </w:trPr>
        <w:tc>
          <w:tcPr>
            <w:tcW w:w="0" w:type="auto"/>
            <w:vAlign w:val="center"/>
          </w:tcPr>
          <w:p w14:paraId="123307E6" w14:textId="15796987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15:00</w:t>
            </w:r>
          </w:p>
        </w:tc>
        <w:tc>
          <w:tcPr>
            <w:tcW w:w="0" w:type="auto"/>
          </w:tcPr>
          <w:p w14:paraId="2D2D83E2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4AC2CE88" w14:textId="61A96676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2,0</w:t>
            </w:r>
          </w:p>
        </w:tc>
        <w:tc>
          <w:tcPr>
            <w:tcW w:w="0" w:type="auto"/>
            <w:vAlign w:val="center"/>
          </w:tcPr>
          <w:p w14:paraId="1D02A368" w14:textId="782591CA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0,5</w:t>
            </w:r>
          </w:p>
        </w:tc>
        <w:tc>
          <w:tcPr>
            <w:tcW w:w="0" w:type="auto"/>
            <w:vAlign w:val="center"/>
          </w:tcPr>
          <w:p w14:paraId="09437C11" w14:textId="0E38D24E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1,5</w:t>
            </w:r>
          </w:p>
        </w:tc>
        <w:tc>
          <w:tcPr>
            <w:tcW w:w="0" w:type="auto"/>
          </w:tcPr>
          <w:p w14:paraId="1D96D1F0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</w:tcPr>
          <w:p w14:paraId="70698010" w14:textId="40F69472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F4345E">
              <w:rPr>
                <w:sz w:val="18"/>
                <w:szCs w:val="18"/>
              </w:rPr>
              <w:t>0</w:t>
            </w:r>
            <w:r>
              <w:rPr>
                <w:sz w:val="18"/>
                <w:szCs w:val="18"/>
              </w:rPr>
              <w:t>,</w:t>
            </w:r>
            <w:r w:rsidRPr="00F4345E">
              <w:rPr>
                <w:sz w:val="18"/>
                <w:szCs w:val="18"/>
              </w:rPr>
              <w:t>293</w:t>
            </w:r>
          </w:p>
        </w:tc>
        <w:tc>
          <w:tcPr>
            <w:tcW w:w="0" w:type="auto"/>
          </w:tcPr>
          <w:p w14:paraId="53F9C66A" w14:textId="09D9E762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B67DD6">
              <w:rPr>
                <w:sz w:val="18"/>
                <w:szCs w:val="18"/>
              </w:rPr>
              <w:t>0,187</w:t>
            </w:r>
          </w:p>
        </w:tc>
        <w:tc>
          <w:tcPr>
            <w:tcW w:w="0" w:type="auto"/>
          </w:tcPr>
          <w:p w14:paraId="451A27BD" w14:textId="77777777" w:rsidR="009C4C46" w:rsidRDefault="009C4C46" w:rsidP="009C4C46">
            <w:pPr>
              <w:spacing w:before="0" w:after="0" w:line="240" w:lineRule="auto"/>
              <w:ind w:firstLine="0"/>
              <w:jc w:val="right"/>
              <w:rPr>
                <w:sz w:val="18"/>
                <w:szCs w:val="18"/>
              </w:rPr>
            </w:pPr>
          </w:p>
        </w:tc>
        <w:tc>
          <w:tcPr>
            <w:tcW w:w="0" w:type="auto"/>
          </w:tcPr>
          <w:p w14:paraId="6834EFD9" w14:textId="5066B140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0,4395</w:t>
            </w:r>
          </w:p>
        </w:tc>
      </w:tr>
      <w:tr w:rsidR="009C4C46" w:rsidRPr="002219AC" w14:paraId="3F41147F" w14:textId="51E23A83" w:rsidTr="00ED26BB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4D5BD0D1" w14:textId="2DBE660B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16:00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35FD90CE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5666C19C" w14:textId="362F22E8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09CDF13D" w14:textId="2019E143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1,5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CAC763F" w14:textId="34E8B861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- 0,5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3B4ADDF4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5DBA893C" w14:textId="0618F88E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F4345E">
              <w:rPr>
                <w:sz w:val="18"/>
                <w:szCs w:val="18"/>
              </w:rPr>
              <w:t>0</w:t>
            </w:r>
            <w:r>
              <w:rPr>
                <w:sz w:val="18"/>
                <w:szCs w:val="18"/>
              </w:rPr>
              <w:t>,</w:t>
            </w:r>
            <w:r w:rsidRPr="00F4345E">
              <w:rPr>
                <w:sz w:val="18"/>
                <w:szCs w:val="18"/>
              </w:rPr>
              <w:t>293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4994804E" w14:textId="7AA397EF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B67DD6">
              <w:rPr>
                <w:sz w:val="18"/>
                <w:szCs w:val="18"/>
              </w:rPr>
              <w:t>0,187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3C2A9B1E" w14:textId="77777777" w:rsidR="009C4C46" w:rsidRDefault="009C4C46" w:rsidP="009C4C46">
            <w:pPr>
              <w:spacing w:before="0" w:after="0" w:line="240" w:lineRule="auto"/>
              <w:ind w:firstLine="0"/>
              <w:jc w:val="right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6EEB95E5" w14:textId="6B41E811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- </w:t>
            </w:r>
            <w:r w:rsidRPr="00F87ED1">
              <w:rPr>
                <w:sz w:val="18"/>
                <w:szCs w:val="18"/>
              </w:rPr>
              <w:t>0,0935</w:t>
            </w:r>
          </w:p>
        </w:tc>
      </w:tr>
      <w:tr w:rsidR="009C4C46" w:rsidRPr="002219AC" w14:paraId="5B0678B4" w14:textId="5EE25804" w:rsidTr="00ED26BB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3EBC1C29" w14:textId="3EDBA4A3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7FD579F9" w14:textId="77777777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1912A6F" w14:textId="5BA90FF1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62863EEB" w14:textId="43CA78A4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328B076" w14:textId="2D702F11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04191164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86A6A6D" w14:textId="42319B21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7A88F04" w14:textId="799A9461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F4345E">
              <w:rPr>
                <w:sz w:val="18"/>
                <w:szCs w:val="18"/>
              </w:rPr>
              <w:t>Factura</w:t>
            </w:r>
            <w:r>
              <w:rPr>
                <w:sz w:val="18"/>
                <w:szCs w:val="18"/>
              </w:rPr>
              <w:t xml:space="preserve"> [€]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2C578BF6" w14:textId="4A62E33F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0,4055</w:t>
            </w:r>
          </w:p>
        </w:tc>
      </w:tr>
    </w:tbl>
    <w:p w14:paraId="73362678" w14:textId="2366B51D" w:rsidR="00525ABB" w:rsidRDefault="00673BFB" w:rsidP="00673BFB">
      <w:pPr>
        <w:pStyle w:val="Caption"/>
      </w:pPr>
      <w:bookmarkStart w:id="45" w:name="_Toc107763350"/>
      <w:r>
        <w:t xml:space="preserve">Taula </w:t>
      </w:r>
      <w:r w:rsidR="00DA72D2">
        <w:fldChar w:fldCharType="begin"/>
      </w:r>
      <w:r w:rsidR="00DA72D2">
        <w:instrText xml:space="preserve"> STYLEREF 1 \s </w:instrText>
      </w:r>
      <w:r w:rsidR="00DA72D2">
        <w:fldChar w:fldCharType="separate"/>
      </w:r>
      <w:r w:rsidR="00650730">
        <w:rPr>
          <w:noProof/>
        </w:rPr>
        <w:t>1</w:t>
      </w:r>
      <w:r w:rsidR="00DA72D2">
        <w:fldChar w:fldCharType="end"/>
      </w:r>
      <w:r w:rsidR="00DA72D2">
        <w:t>.</w:t>
      </w:r>
      <w:r w:rsidR="00DA72D2">
        <w:fldChar w:fldCharType="begin"/>
      </w:r>
      <w:r w:rsidR="00DA72D2">
        <w:instrText xml:space="preserve"> SEQ Taula \* ARABIC \s 1 </w:instrText>
      </w:r>
      <w:r w:rsidR="00DA72D2">
        <w:fldChar w:fldCharType="separate"/>
      </w:r>
      <w:r w:rsidR="00650730">
        <w:rPr>
          <w:noProof/>
        </w:rPr>
        <w:t>2</w:t>
      </w:r>
      <w:r w:rsidR="00DA72D2">
        <w:fldChar w:fldCharType="end"/>
      </w:r>
      <w:r w:rsidR="00DA72D2">
        <w:t>.</w:t>
      </w:r>
      <w:r>
        <w:t xml:space="preserve"> </w:t>
      </w:r>
      <w:r w:rsidR="00525ABB">
        <w:t xml:space="preserve">Exemple </w:t>
      </w:r>
      <w:r w:rsidR="00DA72D2">
        <w:t>–</w:t>
      </w:r>
      <w:r w:rsidR="00525ABB">
        <w:t xml:space="preserve"> </w:t>
      </w:r>
      <w:r w:rsidR="00DA72D2">
        <w:t>C</w:t>
      </w:r>
      <w:r w:rsidR="00525ABB">
        <w:t>àlcul</w:t>
      </w:r>
      <w:r w:rsidR="00DA72D2">
        <w:t xml:space="preserve"> </w:t>
      </w:r>
      <w:r w:rsidR="00525ABB">
        <w:t>de la factura</w:t>
      </w:r>
      <w:bookmarkEnd w:id="45"/>
    </w:p>
    <w:p w14:paraId="16363025" w14:textId="63845822" w:rsidR="00545B53" w:rsidRDefault="00FE5747" w:rsidP="00DA166C">
      <w:pPr>
        <w:pStyle w:val="Heading2"/>
      </w:pPr>
      <w:bookmarkStart w:id="46" w:name="_Toc107070846"/>
      <w:bookmarkStart w:id="47" w:name="_Toc107070976"/>
      <w:bookmarkStart w:id="48" w:name="_Toc107354292"/>
      <w:bookmarkStart w:id="49" w:name="_Toc107763256"/>
      <w:r>
        <w:t>Objectiu</w:t>
      </w:r>
      <w:bookmarkEnd w:id="46"/>
      <w:bookmarkEnd w:id="47"/>
      <w:r w:rsidR="00E20CCD">
        <w:t>/s</w:t>
      </w:r>
      <w:bookmarkEnd w:id="48"/>
      <w:bookmarkEnd w:id="49"/>
    </w:p>
    <w:p w14:paraId="32D50943" w14:textId="73978851" w:rsidR="00F87ED1" w:rsidRDefault="002B023D" w:rsidP="00332D22">
      <w:r>
        <w:t>Gràcies al balanç net horari podem reduir considerablement el cost de la factura</w:t>
      </w:r>
      <w:r w:rsidR="0000124E">
        <w:t>, ja que és com si estiguéssim</w:t>
      </w:r>
      <w:r>
        <w:t xml:space="preserve"> “venent</w:t>
      </w:r>
      <w:r w:rsidR="0000124E">
        <w:t>”</w:t>
      </w:r>
      <w:r>
        <w:t xml:space="preserve"> l’energia al mateix preu que el cost de compra</w:t>
      </w:r>
      <w:r w:rsidR="0000124E">
        <w:t>, dins de cada interval d’hora</w:t>
      </w:r>
      <w:r>
        <w:t>.</w:t>
      </w:r>
      <w:r w:rsidR="002D44F5">
        <w:t xml:space="preserve"> Per demostrar-ho podem repetir l’exemple anterior sense balanç net total: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8"/>
        <w:gridCol w:w="222"/>
        <w:gridCol w:w="1373"/>
        <w:gridCol w:w="883"/>
        <w:gridCol w:w="222"/>
        <w:gridCol w:w="687"/>
        <w:gridCol w:w="1307"/>
        <w:gridCol w:w="222"/>
        <w:gridCol w:w="1099"/>
        <w:gridCol w:w="1568"/>
        <w:gridCol w:w="824"/>
      </w:tblGrid>
      <w:tr w:rsidR="002D44F5" w:rsidRPr="002219AC" w14:paraId="38C5133F" w14:textId="0C0DE8E9" w:rsidTr="00FD621A">
        <w:trPr>
          <w:trHeight w:val="170"/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C25BA4C" w14:textId="77777777" w:rsidR="002D44F5" w:rsidRPr="002219AC" w:rsidRDefault="002D44F5" w:rsidP="002F1639">
            <w:pPr>
              <w:pStyle w:val="Taula"/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3E68BC6B" w14:textId="77777777" w:rsidR="002D44F5" w:rsidRDefault="002D44F5" w:rsidP="002F1639">
            <w:pPr>
              <w:pStyle w:val="Taula"/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vAlign w:val="center"/>
          </w:tcPr>
          <w:p w14:paraId="7A00B9E9" w14:textId="38AFFF55" w:rsidR="002D44F5" w:rsidRPr="002219AC" w:rsidRDefault="002D44F5" w:rsidP="002F1639">
            <w:pPr>
              <w:pStyle w:val="Taula"/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533744F0" w14:textId="77777777" w:rsidR="002D44F5" w:rsidRDefault="002D44F5" w:rsidP="002F1639">
            <w:pPr>
              <w:pStyle w:val="Taula"/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</w:tcPr>
          <w:p w14:paraId="0A5C8D59" w14:textId="663920E6" w:rsidR="002D44F5" w:rsidRPr="002219AC" w:rsidRDefault="002D44F5" w:rsidP="002F1639">
            <w:pPr>
              <w:pStyle w:val="Taula"/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1BA740DD" w14:textId="77777777" w:rsidR="002D44F5" w:rsidRDefault="002D44F5" w:rsidP="002F1639">
            <w:pPr>
              <w:pStyle w:val="Taula"/>
            </w:pP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</w:tcPr>
          <w:p w14:paraId="0CACE527" w14:textId="013B97BF" w:rsidR="002D44F5" w:rsidRDefault="002D44F5" w:rsidP="002F1639">
            <w:pPr>
              <w:pStyle w:val="Taula"/>
            </w:pPr>
          </w:p>
        </w:tc>
      </w:tr>
      <w:tr w:rsidR="00FD621A" w:rsidRPr="002219AC" w14:paraId="18715B8C" w14:textId="77777777" w:rsidTr="00FD621A">
        <w:trPr>
          <w:trHeight w:val="170"/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1667CEF1" w14:textId="77777777" w:rsidR="00FD621A" w:rsidRPr="002219AC" w:rsidRDefault="00FD621A" w:rsidP="00FD621A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277AB08B" w14:textId="77777777" w:rsidR="00FD621A" w:rsidRDefault="00FD621A" w:rsidP="00FD621A">
            <w:pPr>
              <w:pStyle w:val="Taula"/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8D398CB" w14:textId="60585F23" w:rsidR="00FD621A" w:rsidRDefault="00FD621A" w:rsidP="00FD621A">
            <w:pPr>
              <w:pStyle w:val="Taula"/>
            </w:pPr>
            <w:r>
              <w:t>Energia [kWh]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5899647C" w14:textId="77777777" w:rsidR="00FD621A" w:rsidRDefault="00FD621A" w:rsidP="00FD621A">
            <w:pPr>
              <w:pStyle w:val="Taula"/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0FB0C07E" w14:textId="3946B1A9" w:rsidR="00FD621A" w:rsidRDefault="00FD621A" w:rsidP="00FD621A">
            <w:pPr>
              <w:pStyle w:val="Taula"/>
            </w:pPr>
            <w:r>
              <w:t>Preu [€/kWh]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0AD55447" w14:textId="77777777" w:rsidR="00FD621A" w:rsidRDefault="00FD621A" w:rsidP="00FD621A">
            <w:pPr>
              <w:pStyle w:val="Taula"/>
            </w:pPr>
          </w:p>
        </w:tc>
        <w:tc>
          <w:tcPr>
            <w:tcW w:w="0" w:type="auto"/>
            <w:gridSpan w:val="3"/>
            <w:tcBorders>
              <w:top w:val="single" w:sz="4" w:space="0" w:color="auto"/>
              <w:bottom w:val="single" w:sz="4" w:space="0" w:color="auto"/>
            </w:tcBorders>
          </w:tcPr>
          <w:p w14:paraId="350EEB9B" w14:textId="681A621B" w:rsidR="00FD621A" w:rsidRDefault="00FD621A" w:rsidP="00FD621A">
            <w:pPr>
              <w:pStyle w:val="Taula"/>
            </w:pPr>
            <w:r>
              <w:t>[€]</w:t>
            </w:r>
          </w:p>
        </w:tc>
      </w:tr>
      <w:tr w:rsidR="00FD621A" w:rsidRPr="002219AC" w14:paraId="041C9BC5" w14:textId="5FDFB21D" w:rsidTr="002D44F5">
        <w:trPr>
          <w:trHeight w:val="170"/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B801C71" w14:textId="77777777" w:rsidR="00FD621A" w:rsidRPr="002219AC" w:rsidRDefault="00FD621A" w:rsidP="00FD621A">
            <w:pPr>
              <w:pStyle w:val="Taula"/>
            </w:pPr>
            <w:r w:rsidRPr="002219AC">
              <w:t>Hora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7CD022F8" w14:textId="77777777" w:rsidR="00FD621A" w:rsidRDefault="00FD621A" w:rsidP="00FD621A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7DA711D" w14:textId="77777777" w:rsidR="00FD621A" w:rsidRDefault="00FD621A" w:rsidP="00FD621A">
            <w:pPr>
              <w:pStyle w:val="Taula"/>
            </w:pPr>
            <w:r w:rsidRPr="002219AC">
              <w:t>Consum Xarxa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2324A76" w14:textId="77777777" w:rsidR="00FD621A" w:rsidRPr="002219AC" w:rsidRDefault="00FD621A" w:rsidP="00FD621A">
            <w:pPr>
              <w:pStyle w:val="Taula"/>
            </w:pPr>
            <w:r w:rsidRPr="002219AC">
              <w:t>Injectats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01676739" w14:textId="77777777" w:rsidR="00FD621A" w:rsidRDefault="00FD621A" w:rsidP="00FD621A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76EF9639" w14:textId="47C2762A" w:rsidR="00FD621A" w:rsidRDefault="00FD621A" w:rsidP="00FD621A">
            <w:pPr>
              <w:pStyle w:val="Taula"/>
            </w:pPr>
            <w:r>
              <w:t>Xarxa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630277" w14:textId="77777777" w:rsidR="00FD621A" w:rsidRDefault="00FD621A" w:rsidP="00FD621A">
            <w:pPr>
              <w:pStyle w:val="Taula"/>
            </w:pPr>
            <w:r>
              <w:t>Preu Injectats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51627B0D" w14:textId="77777777" w:rsidR="00FD621A" w:rsidRDefault="00FD621A" w:rsidP="00FD621A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4A178A2C" w14:textId="72579EE9" w:rsidR="00FD621A" w:rsidRDefault="00FD621A" w:rsidP="00FD621A">
            <w:pPr>
              <w:pStyle w:val="Taula"/>
            </w:pPr>
            <w:r>
              <w:t xml:space="preserve">Cost Xarxa 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6E6EA3CA" w14:textId="0E609D6F" w:rsidR="00FD621A" w:rsidRDefault="00FD621A" w:rsidP="00FD621A">
            <w:pPr>
              <w:pStyle w:val="Taula"/>
            </w:pPr>
            <w:r>
              <w:t>Benefici Injectat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23C0F9C9" w14:textId="7EA9920B" w:rsidR="00FD621A" w:rsidRDefault="00FD621A" w:rsidP="00FD621A">
            <w:pPr>
              <w:pStyle w:val="Taula"/>
            </w:pPr>
            <w:r>
              <w:t>Total</w:t>
            </w:r>
          </w:p>
        </w:tc>
      </w:tr>
      <w:tr w:rsidR="00FD621A" w:rsidRPr="002219AC" w14:paraId="3BCBD57A" w14:textId="3D3B5DC0" w:rsidTr="002D44F5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890899D" w14:textId="77777777" w:rsidR="00FD621A" w:rsidRPr="002219AC" w:rsidRDefault="00FD621A" w:rsidP="00FD621A">
            <w:pPr>
              <w:pStyle w:val="Taula"/>
            </w:pPr>
            <w:r>
              <w:t>12:00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BFC3CF4" w14:textId="77777777" w:rsidR="00FD621A" w:rsidRDefault="00FD621A" w:rsidP="00FD621A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6BB2C37" w14:textId="77777777" w:rsidR="00FD621A" w:rsidRPr="002219AC" w:rsidRDefault="00FD621A" w:rsidP="00FD621A">
            <w:pPr>
              <w:pStyle w:val="Taula"/>
            </w:pPr>
            <w:r>
              <w:t>2,0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659C1012" w14:textId="77777777" w:rsidR="00FD621A" w:rsidRPr="002219AC" w:rsidRDefault="00FD621A" w:rsidP="00FD621A">
            <w:pPr>
              <w:pStyle w:val="Taula"/>
            </w:pPr>
            <w:r>
              <w:t>0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1EF783A" w14:textId="77777777" w:rsidR="00FD621A" w:rsidRPr="002219AC" w:rsidRDefault="00FD621A" w:rsidP="00FD621A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4AE40490" w14:textId="77777777" w:rsidR="00FD621A" w:rsidRPr="002219AC" w:rsidRDefault="00FD621A" w:rsidP="00FD621A">
            <w:pPr>
              <w:pStyle w:val="Taula"/>
            </w:pPr>
            <w:r w:rsidRPr="00F4345E">
              <w:t>0</w:t>
            </w:r>
            <w:r>
              <w:t>,</w:t>
            </w:r>
            <w:r w:rsidRPr="00F4345E">
              <w:t>357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288FEAB2" w14:textId="77777777" w:rsidR="00FD621A" w:rsidRPr="002219AC" w:rsidRDefault="00FD621A" w:rsidP="00FD621A">
            <w:pPr>
              <w:pStyle w:val="Taula"/>
            </w:pPr>
            <w:r>
              <w:t>0,187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42B7519" w14:textId="77777777" w:rsidR="00FD621A" w:rsidRPr="002219AC" w:rsidRDefault="00FD621A" w:rsidP="00FD621A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02381009" w14:textId="77777777" w:rsidR="00FD621A" w:rsidRPr="002219AC" w:rsidRDefault="00FD621A" w:rsidP="00FD621A">
            <w:pPr>
              <w:pStyle w:val="Taula"/>
            </w:pPr>
            <w:r>
              <w:t>0,714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6294032C" w14:textId="4DE3C5C4" w:rsidR="00FD621A" w:rsidRDefault="00FD621A" w:rsidP="00FD621A">
            <w:pPr>
              <w:pStyle w:val="Taula"/>
            </w:pPr>
            <w:r>
              <w:t>0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29885E67" w14:textId="78D87205" w:rsidR="00FD621A" w:rsidRDefault="00FD621A" w:rsidP="00FD621A">
            <w:pPr>
              <w:pStyle w:val="Taula"/>
            </w:pPr>
            <w:r>
              <w:t>0,714</w:t>
            </w:r>
          </w:p>
        </w:tc>
      </w:tr>
      <w:tr w:rsidR="00FD621A" w:rsidRPr="002219AC" w14:paraId="69FABAA6" w14:textId="6F9A4C1D" w:rsidTr="002D44F5">
        <w:trPr>
          <w:jc w:val="center"/>
        </w:trPr>
        <w:tc>
          <w:tcPr>
            <w:tcW w:w="0" w:type="auto"/>
            <w:vAlign w:val="center"/>
          </w:tcPr>
          <w:p w14:paraId="15C9899C" w14:textId="77777777" w:rsidR="00FD621A" w:rsidRPr="002219AC" w:rsidRDefault="00FD621A" w:rsidP="00FD621A">
            <w:pPr>
              <w:pStyle w:val="Taula"/>
            </w:pPr>
            <w:r>
              <w:t>13:00</w:t>
            </w:r>
          </w:p>
        </w:tc>
        <w:tc>
          <w:tcPr>
            <w:tcW w:w="0" w:type="auto"/>
          </w:tcPr>
          <w:p w14:paraId="6FB0D972" w14:textId="77777777" w:rsidR="00FD621A" w:rsidRDefault="00FD621A" w:rsidP="00FD621A">
            <w:pPr>
              <w:pStyle w:val="Taula"/>
            </w:pPr>
          </w:p>
        </w:tc>
        <w:tc>
          <w:tcPr>
            <w:tcW w:w="0" w:type="auto"/>
            <w:vAlign w:val="center"/>
          </w:tcPr>
          <w:p w14:paraId="6E92D7F5" w14:textId="77777777" w:rsidR="00FD621A" w:rsidRPr="002219AC" w:rsidRDefault="00FD621A" w:rsidP="00FD621A">
            <w:pPr>
              <w:pStyle w:val="Taula"/>
            </w:pPr>
            <w:r>
              <w:t>1,0</w:t>
            </w:r>
          </w:p>
        </w:tc>
        <w:tc>
          <w:tcPr>
            <w:tcW w:w="0" w:type="auto"/>
            <w:vAlign w:val="center"/>
          </w:tcPr>
          <w:p w14:paraId="1273C16D" w14:textId="77777777" w:rsidR="00FD621A" w:rsidRPr="002219AC" w:rsidRDefault="00FD621A" w:rsidP="00FD621A">
            <w:pPr>
              <w:pStyle w:val="Taula"/>
            </w:pPr>
            <w:r>
              <w:t>3,0</w:t>
            </w:r>
          </w:p>
        </w:tc>
        <w:tc>
          <w:tcPr>
            <w:tcW w:w="0" w:type="auto"/>
          </w:tcPr>
          <w:p w14:paraId="35E6F1DA" w14:textId="77777777" w:rsidR="00FD621A" w:rsidRDefault="00FD621A" w:rsidP="00FD621A">
            <w:pPr>
              <w:pStyle w:val="Taula"/>
            </w:pPr>
          </w:p>
        </w:tc>
        <w:tc>
          <w:tcPr>
            <w:tcW w:w="0" w:type="auto"/>
          </w:tcPr>
          <w:p w14:paraId="77D8FB41" w14:textId="77777777" w:rsidR="00FD621A" w:rsidRDefault="00FD621A" w:rsidP="00FD621A">
            <w:pPr>
              <w:pStyle w:val="Taula"/>
            </w:pPr>
            <w:r w:rsidRPr="00F4345E">
              <w:t>0</w:t>
            </w:r>
            <w:r>
              <w:t>,</w:t>
            </w:r>
            <w:r w:rsidRPr="00F4345E">
              <w:t>357</w:t>
            </w:r>
          </w:p>
        </w:tc>
        <w:tc>
          <w:tcPr>
            <w:tcW w:w="0" w:type="auto"/>
          </w:tcPr>
          <w:p w14:paraId="5A2BDC41" w14:textId="77777777" w:rsidR="00FD621A" w:rsidRDefault="00FD621A" w:rsidP="00FD621A">
            <w:pPr>
              <w:pStyle w:val="Taula"/>
            </w:pPr>
            <w:r w:rsidRPr="00B67DD6">
              <w:t>0,187</w:t>
            </w:r>
          </w:p>
        </w:tc>
        <w:tc>
          <w:tcPr>
            <w:tcW w:w="0" w:type="auto"/>
          </w:tcPr>
          <w:p w14:paraId="5FAD9C54" w14:textId="77777777" w:rsidR="00FD621A" w:rsidRDefault="00FD621A" w:rsidP="00FD621A">
            <w:pPr>
              <w:pStyle w:val="Taula"/>
            </w:pPr>
          </w:p>
        </w:tc>
        <w:tc>
          <w:tcPr>
            <w:tcW w:w="0" w:type="auto"/>
          </w:tcPr>
          <w:p w14:paraId="22531FE1" w14:textId="3FF977E3" w:rsidR="00FD621A" w:rsidRDefault="00FD621A" w:rsidP="00FD621A">
            <w:pPr>
              <w:pStyle w:val="Taula"/>
            </w:pPr>
            <w:r w:rsidRPr="00F4345E">
              <w:t>0</w:t>
            </w:r>
            <w:r>
              <w:t>,</w:t>
            </w:r>
            <w:r w:rsidRPr="00F4345E">
              <w:t>357</w:t>
            </w:r>
          </w:p>
        </w:tc>
        <w:tc>
          <w:tcPr>
            <w:tcW w:w="0" w:type="auto"/>
          </w:tcPr>
          <w:p w14:paraId="423B411A" w14:textId="24B41B8A" w:rsidR="00FD621A" w:rsidRDefault="00FD621A" w:rsidP="00FD621A">
            <w:pPr>
              <w:pStyle w:val="Taula"/>
            </w:pPr>
            <w:r>
              <w:t>0,561</w:t>
            </w:r>
          </w:p>
        </w:tc>
        <w:tc>
          <w:tcPr>
            <w:tcW w:w="0" w:type="auto"/>
          </w:tcPr>
          <w:p w14:paraId="0D66E54E" w14:textId="042F5FDD" w:rsidR="00FD621A" w:rsidRDefault="00FD621A" w:rsidP="00FD621A">
            <w:pPr>
              <w:pStyle w:val="Taula"/>
            </w:pPr>
            <w:r>
              <w:t>- 0,204</w:t>
            </w:r>
          </w:p>
        </w:tc>
      </w:tr>
      <w:tr w:rsidR="00FD621A" w:rsidRPr="002219AC" w14:paraId="72F14ADB" w14:textId="3F77A30C" w:rsidTr="002D44F5">
        <w:trPr>
          <w:jc w:val="center"/>
        </w:trPr>
        <w:tc>
          <w:tcPr>
            <w:tcW w:w="0" w:type="auto"/>
            <w:vAlign w:val="center"/>
          </w:tcPr>
          <w:p w14:paraId="52D7702F" w14:textId="77777777" w:rsidR="00FD621A" w:rsidRDefault="00FD621A" w:rsidP="00FD621A">
            <w:pPr>
              <w:pStyle w:val="Taula"/>
            </w:pPr>
            <w:r>
              <w:t>14:00</w:t>
            </w:r>
          </w:p>
        </w:tc>
        <w:tc>
          <w:tcPr>
            <w:tcW w:w="0" w:type="auto"/>
          </w:tcPr>
          <w:p w14:paraId="2DF79AE9" w14:textId="77777777" w:rsidR="00FD621A" w:rsidRDefault="00FD621A" w:rsidP="00FD621A">
            <w:pPr>
              <w:pStyle w:val="Taula"/>
            </w:pPr>
          </w:p>
        </w:tc>
        <w:tc>
          <w:tcPr>
            <w:tcW w:w="0" w:type="auto"/>
            <w:vAlign w:val="center"/>
          </w:tcPr>
          <w:p w14:paraId="0EFE9C56" w14:textId="77777777" w:rsidR="00FD621A" w:rsidRDefault="00FD621A" w:rsidP="00FD621A">
            <w:pPr>
              <w:pStyle w:val="Taula"/>
            </w:pPr>
            <w:r>
              <w:t>1,0</w:t>
            </w:r>
          </w:p>
        </w:tc>
        <w:tc>
          <w:tcPr>
            <w:tcW w:w="0" w:type="auto"/>
            <w:vAlign w:val="center"/>
          </w:tcPr>
          <w:p w14:paraId="58C051DA" w14:textId="77777777" w:rsidR="00FD621A" w:rsidRDefault="00FD621A" w:rsidP="00FD621A">
            <w:pPr>
              <w:pStyle w:val="Taula"/>
            </w:pPr>
            <w:r>
              <w:t>2,5</w:t>
            </w:r>
          </w:p>
        </w:tc>
        <w:tc>
          <w:tcPr>
            <w:tcW w:w="0" w:type="auto"/>
          </w:tcPr>
          <w:p w14:paraId="58E25541" w14:textId="77777777" w:rsidR="00FD621A" w:rsidRDefault="00FD621A" w:rsidP="00FD621A">
            <w:pPr>
              <w:pStyle w:val="Taula"/>
            </w:pPr>
          </w:p>
        </w:tc>
        <w:tc>
          <w:tcPr>
            <w:tcW w:w="0" w:type="auto"/>
          </w:tcPr>
          <w:p w14:paraId="7DED9226" w14:textId="77777777" w:rsidR="00FD621A" w:rsidRDefault="00FD621A" w:rsidP="00FD621A">
            <w:pPr>
              <w:pStyle w:val="Taula"/>
            </w:pPr>
            <w:r w:rsidRPr="00F4345E">
              <w:t>0</w:t>
            </w:r>
            <w:r>
              <w:t>,</w:t>
            </w:r>
            <w:r w:rsidRPr="00F4345E">
              <w:t>293</w:t>
            </w:r>
          </w:p>
        </w:tc>
        <w:tc>
          <w:tcPr>
            <w:tcW w:w="0" w:type="auto"/>
          </w:tcPr>
          <w:p w14:paraId="1E0CBF75" w14:textId="77777777" w:rsidR="00FD621A" w:rsidRDefault="00FD621A" w:rsidP="00FD621A">
            <w:pPr>
              <w:pStyle w:val="Taula"/>
            </w:pPr>
            <w:r w:rsidRPr="00B67DD6">
              <w:t>0,187</w:t>
            </w:r>
          </w:p>
        </w:tc>
        <w:tc>
          <w:tcPr>
            <w:tcW w:w="0" w:type="auto"/>
          </w:tcPr>
          <w:p w14:paraId="6A19A486" w14:textId="77777777" w:rsidR="00FD621A" w:rsidRDefault="00FD621A" w:rsidP="00FD621A">
            <w:pPr>
              <w:pStyle w:val="Taula"/>
            </w:pPr>
          </w:p>
        </w:tc>
        <w:tc>
          <w:tcPr>
            <w:tcW w:w="0" w:type="auto"/>
          </w:tcPr>
          <w:p w14:paraId="74C98B48" w14:textId="1934D169" w:rsidR="00FD621A" w:rsidRDefault="00FD621A" w:rsidP="00FD621A">
            <w:pPr>
              <w:pStyle w:val="Taula"/>
            </w:pPr>
            <w:r>
              <w:t>0,293</w:t>
            </w:r>
          </w:p>
        </w:tc>
        <w:tc>
          <w:tcPr>
            <w:tcW w:w="0" w:type="auto"/>
          </w:tcPr>
          <w:p w14:paraId="2BB9864E" w14:textId="0C02E0F0" w:rsidR="00FD621A" w:rsidRDefault="00FD621A" w:rsidP="00FD621A">
            <w:pPr>
              <w:pStyle w:val="Taula"/>
            </w:pPr>
            <w:r>
              <w:t>0,4675</w:t>
            </w:r>
          </w:p>
        </w:tc>
        <w:tc>
          <w:tcPr>
            <w:tcW w:w="0" w:type="auto"/>
          </w:tcPr>
          <w:p w14:paraId="6BB6E8A9" w14:textId="3345CFF0" w:rsidR="00FD621A" w:rsidRDefault="00FD621A" w:rsidP="00FD621A">
            <w:pPr>
              <w:pStyle w:val="Taula"/>
            </w:pPr>
            <w:r>
              <w:t>- 0,1745</w:t>
            </w:r>
          </w:p>
        </w:tc>
      </w:tr>
      <w:tr w:rsidR="00FD621A" w:rsidRPr="002219AC" w14:paraId="268D017A" w14:textId="63088B69" w:rsidTr="002D44F5">
        <w:trPr>
          <w:jc w:val="center"/>
        </w:trPr>
        <w:tc>
          <w:tcPr>
            <w:tcW w:w="0" w:type="auto"/>
            <w:vAlign w:val="center"/>
          </w:tcPr>
          <w:p w14:paraId="2DD19D95" w14:textId="77777777" w:rsidR="00FD621A" w:rsidRPr="002219AC" w:rsidRDefault="00FD621A" w:rsidP="00FD621A">
            <w:pPr>
              <w:pStyle w:val="Taula"/>
            </w:pPr>
            <w:r>
              <w:t>15:00</w:t>
            </w:r>
          </w:p>
        </w:tc>
        <w:tc>
          <w:tcPr>
            <w:tcW w:w="0" w:type="auto"/>
          </w:tcPr>
          <w:p w14:paraId="5D9737DE" w14:textId="77777777" w:rsidR="00FD621A" w:rsidRDefault="00FD621A" w:rsidP="00FD621A">
            <w:pPr>
              <w:pStyle w:val="Taula"/>
            </w:pPr>
          </w:p>
        </w:tc>
        <w:tc>
          <w:tcPr>
            <w:tcW w:w="0" w:type="auto"/>
            <w:vAlign w:val="center"/>
          </w:tcPr>
          <w:p w14:paraId="0D471838" w14:textId="77777777" w:rsidR="00FD621A" w:rsidRPr="002219AC" w:rsidRDefault="00FD621A" w:rsidP="00FD621A">
            <w:pPr>
              <w:pStyle w:val="Taula"/>
            </w:pPr>
            <w:r>
              <w:t>2,0</w:t>
            </w:r>
          </w:p>
        </w:tc>
        <w:tc>
          <w:tcPr>
            <w:tcW w:w="0" w:type="auto"/>
            <w:vAlign w:val="center"/>
          </w:tcPr>
          <w:p w14:paraId="7B78C447" w14:textId="77777777" w:rsidR="00FD621A" w:rsidRPr="002219AC" w:rsidRDefault="00FD621A" w:rsidP="00FD621A">
            <w:pPr>
              <w:pStyle w:val="Taula"/>
            </w:pPr>
            <w:r>
              <w:t>0,5</w:t>
            </w:r>
          </w:p>
        </w:tc>
        <w:tc>
          <w:tcPr>
            <w:tcW w:w="0" w:type="auto"/>
          </w:tcPr>
          <w:p w14:paraId="4A700F98" w14:textId="77777777" w:rsidR="00FD621A" w:rsidRDefault="00FD621A" w:rsidP="00FD621A">
            <w:pPr>
              <w:pStyle w:val="Taula"/>
            </w:pPr>
          </w:p>
        </w:tc>
        <w:tc>
          <w:tcPr>
            <w:tcW w:w="0" w:type="auto"/>
          </w:tcPr>
          <w:p w14:paraId="48131B7A" w14:textId="77777777" w:rsidR="00FD621A" w:rsidRDefault="00FD621A" w:rsidP="00FD621A">
            <w:pPr>
              <w:pStyle w:val="Taula"/>
            </w:pPr>
            <w:r w:rsidRPr="00F4345E">
              <w:t>0</w:t>
            </w:r>
            <w:r>
              <w:t>,</w:t>
            </w:r>
            <w:r w:rsidRPr="00F4345E">
              <w:t>293</w:t>
            </w:r>
          </w:p>
        </w:tc>
        <w:tc>
          <w:tcPr>
            <w:tcW w:w="0" w:type="auto"/>
          </w:tcPr>
          <w:p w14:paraId="2011E852" w14:textId="77777777" w:rsidR="00FD621A" w:rsidRDefault="00FD621A" w:rsidP="00FD621A">
            <w:pPr>
              <w:pStyle w:val="Taula"/>
            </w:pPr>
            <w:r w:rsidRPr="00B67DD6">
              <w:t>0,187</w:t>
            </w:r>
          </w:p>
        </w:tc>
        <w:tc>
          <w:tcPr>
            <w:tcW w:w="0" w:type="auto"/>
          </w:tcPr>
          <w:p w14:paraId="6A0A52D3" w14:textId="77777777" w:rsidR="00FD621A" w:rsidRDefault="00FD621A" w:rsidP="00FD621A">
            <w:pPr>
              <w:pStyle w:val="Taula"/>
            </w:pPr>
          </w:p>
        </w:tc>
        <w:tc>
          <w:tcPr>
            <w:tcW w:w="0" w:type="auto"/>
          </w:tcPr>
          <w:p w14:paraId="29185BF8" w14:textId="534B7C9C" w:rsidR="00FD621A" w:rsidRDefault="00FD621A" w:rsidP="00FD621A">
            <w:pPr>
              <w:pStyle w:val="Taula"/>
            </w:pPr>
            <w:r>
              <w:t>0,586</w:t>
            </w:r>
          </w:p>
        </w:tc>
        <w:tc>
          <w:tcPr>
            <w:tcW w:w="0" w:type="auto"/>
          </w:tcPr>
          <w:p w14:paraId="5AD60D44" w14:textId="6ADCC999" w:rsidR="00FD621A" w:rsidRDefault="00FD621A" w:rsidP="00FD621A">
            <w:pPr>
              <w:pStyle w:val="Taula"/>
            </w:pPr>
            <w:r>
              <w:t>0,0935</w:t>
            </w:r>
          </w:p>
        </w:tc>
        <w:tc>
          <w:tcPr>
            <w:tcW w:w="0" w:type="auto"/>
          </w:tcPr>
          <w:p w14:paraId="59D92A43" w14:textId="7B46C7D4" w:rsidR="00FD621A" w:rsidRDefault="00FD621A" w:rsidP="00FD621A">
            <w:pPr>
              <w:pStyle w:val="Taula"/>
            </w:pPr>
            <w:r>
              <w:t>0,4925</w:t>
            </w:r>
          </w:p>
        </w:tc>
      </w:tr>
      <w:tr w:rsidR="00FD621A" w:rsidRPr="002219AC" w14:paraId="7428EDC0" w14:textId="7B37347D" w:rsidTr="002D44F5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0A7E6AA2" w14:textId="77777777" w:rsidR="00FD621A" w:rsidRPr="002219AC" w:rsidRDefault="00FD621A" w:rsidP="00FD621A">
            <w:pPr>
              <w:pStyle w:val="Taula"/>
            </w:pPr>
            <w:r>
              <w:t>16:00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2ECD7D01" w14:textId="77777777" w:rsidR="00FD621A" w:rsidRDefault="00FD621A" w:rsidP="00FD621A">
            <w:pPr>
              <w:pStyle w:val="Taula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1C415307" w14:textId="77777777" w:rsidR="00FD621A" w:rsidRPr="002219AC" w:rsidRDefault="00FD621A" w:rsidP="00FD621A">
            <w:pPr>
              <w:pStyle w:val="Taula"/>
            </w:pPr>
            <w:r>
              <w:t>1,0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111AE7D9" w14:textId="77777777" w:rsidR="00FD621A" w:rsidRPr="002219AC" w:rsidRDefault="00FD621A" w:rsidP="00FD621A">
            <w:pPr>
              <w:pStyle w:val="Taula"/>
            </w:pPr>
            <w:r>
              <w:t>1,5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53442D99" w14:textId="77777777" w:rsidR="00FD621A" w:rsidRDefault="00FD621A" w:rsidP="00FD621A">
            <w:pPr>
              <w:pStyle w:val="Taula"/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799618ED" w14:textId="77777777" w:rsidR="00FD621A" w:rsidRDefault="00FD621A" w:rsidP="00FD621A">
            <w:pPr>
              <w:pStyle w:val="Taula"/>
            </w:pPr>
            <w:r w:rsidRPr="00F4345E">
              <w:t>0</w:t>
            </w:r>
            <w:r>
              <w:t>,</w:t>
            </w:r>
            <w:r w:rsidRPr="00F4345E">
              <w:t>293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0E472DD8" w14:textId="77777777" w:rsidR="00FD621A" w:rsidRDefault="00FD621A" w:rsidP="00FD621A">
            <w:pPr>
              <w:pStyle w:val="Taula"/>
            </w:pPr>
            <w:r w:rsidRPr="00B67DD6">
              <w:t>0,187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5BB660C1" w14:textId="77777777" w:rsidR="00FD621A" w:rsidRDefault="00FD621A" w:rsidP="00FD621A">
            <w:pPr>
              <w:pStyle w:val="Taula"/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7EAAA92C" w14:textId="61DC7B62" w:rsidR="00FD621A" w:rsidRDefault="00FD621A" w:rsidP="00FD621A">
            <w:pPr>
              <w:pStyle w:val="Taula"/>
            </w:pPr>
            <w:r>
              <w:t>0,293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6A384214" w14:textId="3CD1CAA6" w:rsidR="00FD621A" w:rsidRDefault="00FD621A" w:rsidP="00FD621A">
            <w:pPr>
              <w:pStyle w:val="Taula"/>
            </w:pPr>
            <w:r>
              <w:t>0,2805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0FE58BAF" w14:textId="708D5DEB" w:rsidR="00FD621A" w:rsidRDefault="00FD621A" w:rsidP="00FD621A">
            <w:pPr>
              <w:pStyle w:val="Taula"/>
            </w:pPr>
            <w:r>
              <w:t>0,0125</w:t>
            </w:r>
          </w:p>
        </w:tc>
      </w:tr>
      <w:tr w:rsidR="00FD621A" w:rsidRPr="002219AC" w14:paraId="3F2EC688" w14:textId="742C7E2E" w:rsidTr="002D44F5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6135C6D3" w14:textId="77777777" w:rsidR="00FD621A" w:rsidRPr="002219AC" w:rsidRDefault="00FD621A" w:rsidP="00FD621A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67197207" w14:textId="77777777" w:rsidR="00FD621A" w:rsidRPr="002219AC" w:rsidRDefault="00FD621A" w:rsidP="00FD621A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6386D87" w14:textId="77777777" w:rsidR="00FD621A" w:rsidRPr="002219AC" w:rsidRDefault="00FD621A" w:rsidP="00FD621A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DCEBEF7" w14:textId="77777777" w:rsidR="00FD621A" w:rsidRPr="002219AC" w:rsidRDefault="00FD621A" w:rsidP="00FD621A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5FCF3C64" w14:textId="77777777" w:rsidR="00FD621A" w:rsidRDefault="00FD621A" w:rsidP="00FD621A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2C4C9F3F" w14:textId="77777777" w:rsidR="00FD621A" w:rsidRDefault="00FD621A" w:rsidP="00FD621A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1C821ABC" w14:textId="77777777" w:rsidR="00FD621A" w:rsidRDefault="00FD621A" w:rsidP="00FD621A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12860257" w14:textId="3144190F" w:rsidR="00FD621A" w:rsidRDefault="00FD621A" w:rsidP="00FD621A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3A147DE6" w14:textId="65F1A83B" w:rsidR="00FD621A" w:rsidRDefault="00FD621A" w:rsidP="00FD621A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7D15BD9B" w14:textId="2788DFCF" w:rsidR="00FD621A" w:rsidRDefault="00FD621A" w:rsidP="00FD621A">
            <w:pPr>
              <w:pStyle w:val="Taula"/>
            </w:pPr>
            <w:r w:rsidRPr="00F4345E">
              <w:t>Total Factura</w:t>
            </w:r>
            <w:r>
              <w:t xml:space="preserve"> [€]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69F1A118" w14:textId="38C87B4D" w:rsidR="00FD621A" w:rsidRDefault="00FD621A" w:rsidP="00FD621A">
            <w:pPr>
              <w:pStyle w:val="Taula"/>
            </w:pPr>
            <w:r>
              <w:t>0,8405</w:t>
            </w:r>
          </w:p>
        </w:tc>
      </w:tr>
    </w:tbl>
    <w:p w14:paraId="2F268742" w14:textId="4A27B02B" w:rsidR="005D2DAC" w:rsidRDefault="005D2DAC" w:rsidP="005D2DAC">
      <w:pPr>
        <w:pStyle w:val="Caption"/>
      </w:pPr>
      <w:bookmarkStart w:id="50" w:name="_Toc107763351"/>
      <w:r>
        <w:t xml:space="preserve">Taula </w:t>
      </w:r>
      <w:r w:rsidR="00DA72D2">
        <w:fldChar w:fldCharType="begin"/>
      </w:r>
      <w:r w:rsidR="00DA72D2">
        <w:instrText xml:space="preserve"> STYLEREF 1 \s </w:instrText>
      </w:r>
      <w:r w:rsidR="00DA72D2">
        <w:fldChar w:fldCharType="separate"/>
      </w:r>
      <w:r w:rsidR="00650730">
        <w:rPr>
          <w:noProof/>
        </w:rPr>
        <w:t>1</w:t>
      </w:r>
      <w:r w:rsidR="00DA72D2">
        <w:fldChar w:fldCharType="end"/>
      </w:r>
      <w:r w:rsidR="00DA72D2">
        <w:t>.</w:t>
      </w:r>
      <w:r w:rsidR="00DA72D2">
        <w:fldChar w:fldCharType="begin"/>
      </w:r>
      <w:r w:rsidR="00DA72D2">
        <w:instrText xml:space="preserve"> SEQ Taula \* ARABIC \s 1 </w:instrText>
      </w:r>
      <w:r w:rsidR="00DA72D2">
        <w:fldChar w:fldCharType="separate"/>
      </w:r>
      <w:r w:rsidR="00650730">
        <w:rPr>
          <w:noProof/>
        </w:rPr>
        <w:t>3</w:t>
      </w:r>
      <w:r w:rsidR="00DA72D2">
        <w:fldChar w:fldCharType="end"/>
      </w:r>
      <w:r>
        <w:t xml:space="preserve">. Exemple </w:t>
      </w:r>
      <w:r w:rsidR="00DA72D2">
        <w:t>– C</w:t>
      </w:r>
      <w:r>
        <w:t>àlcul</w:t>
      </w:r>
      <w:r w:rsidR="00DA72D2">
        <w:t xml:space="preserve"> </w:t>
      </w:r>
      <w:r>
        <w:t>de la factura sense balanç net horari</w:t>
      </w:r>
      <w:bookmarkEnd w:id="50"/>
    </w:p>
    <w:p w14:paraId="06F48BCE" w14:textId="77777777" w:rsidR="00BA0026" w:rsidRDefault="00BA0026" w:rsidP="003E5348">
      <w:pPr>
        <w:ind w:firstLine="0"/>
      </w:pPr>
    </w:p>
    <w:p w14:paraId="2D8DD0A3" w14:textId="212B2630" w:rsidR="003E5348" w:rsidRDefault="00BA0026" w:rsidP="003E5348">
      <w:pPr>
        <w:ind w:firstLine="0"/>
      </w:pPr>
      <w:r>
        <w:t xml:space="preserve">Com podem veure, el cost de la factura sense balanç net horari és més elevat. </w:t>
      </w:r>
      <w:r w:rsidR="003E5348">
        <w:t>Aquest principi fonamental és el que ha motivat la creació d’aquest projecte</w:t>
      </w:r>
      <w:r w:rsidR="001C1A85">
        <w:t xml:space="preserve">. </w:t>
      </w:r>
    </w:p>
    <w:p w14:paraId="3E6AE9D4" w14:textId="77777777" w:rsidR="00FD621A" w:rsidRDefault="00FD621A">
      <w:pPr>
        <w:spacing w:before="0" w:after="160" w:line="259" w:lineRule="auto"/>
        <w:ind w:firstLine="0"/>
        <w:jc w:val="left"/>
      </w:pPr>
      <w:r>
        <w:br w:type="page"/>
      </w:r>
    </w:p>
    <w:p w14:paraId="4EEA5639" w14:textId="2FA8AC69" w:rsidR="00BB1160" w:rsidRDefault="005D2DAC" w:rsidP="003E5348">
      <w:r>
        <w:lastRenderedPageBreak/>
        <w:t>L’objectiu d’aquest projecte és dissenyar</w:t>
      </w:r>
      <w:r w:rsidR="00AF0D7C">
        <w:t xml:space="preserve">, </w:t>
      </w:r>
      <w:r w:rsidR="00597410">
        <w:t>analitzar</w:t>
      </w:r>
      <w:r w:rsidR="00AF0D7C">
        <w:t xml:space="preserve"> i comparar</w:t>
      </w:r>
      <w:r w:rsidR="00597410">
        <w:t xml:space="preserve"> algoritmes </w:t>
      </w:r>
      <w:r>
        <w:t>que controli</w:t>
      </w:r>
      <w:r w:rsidR="00597410">
        <w:t>n</w:t>
      </w:r>
      <w:r>
        <w:t xml:space="preserve"> les càrregues elèctriques d’una instal</w:t>
      </w:r>
      <w:r>
        <w:rPr>
          <w:rFonts w:ascii="Arial" w:hAnsi="Arial" w:cs="Arial"/>
        </w:rPr>
        <w:t>·</w:t>
      </w:r>
      <w:r>
        <w:t>lació amb autoproducció renovable</w:t>
      </w:r>
      <w:r w:rsidR="00597410">
        <w:t xml:space="preserve"> per tal </w:t>
      </w:r>
      <w:r w:rsidR="003E5348">
        <w:t>de</w:t>
      </w:r>
      <w:r w:rsidR="00AF0D7C">
        <w:t>:</w:t>
      </w:r>
      <w:r w:rsidR="003E5348">
        <w:t xml:space="preserve"> reduir </w:t>
      </w:r>
      <w:r w:rsidR="00597410">
        <w:t>el preu de la factura al màxim (buscar cost 0)</w:t>
      </w:r>
      <w:r w:rsidR="00DE2F24">
        <w:t xml:space="preserve">, </w:t>
      </w:r>
      <w:r w:rsidR="003E5348">
        <w:t>maximitzar l’ús d’aquesta producció</w:t>
      </w:r>
      <w:r w:rsidR="00DE2F24">
        <w:t xml:space="preserve"> i minimitzar les commutacions</w:t>
      </w:r>
      <w:r w:rsidR="001831E0">
        <w:t xml:space="preserve"> de les càrregues</w:t>
      </w:r>
      <w:r w:rsidR="00DE2F24">
        <w:t>.</w:t>
      </w:r>
    </w:p>
    <w:p w14:paraId="6A262B6C" w14:textId="22626F7A" w:rsidR="00917405" w:rsidRDefault="009F2276" w:rsidP="00917405">
      <w:pPr>
        <w:ind w:firstLine="0"/>
      </w:pPr>
      <w:r>
        <w:t>L</w:t>
      </w:r>
      <w:r w:rsidR="00917405">
        <w:t xml:space="preserve">’objectiu està enfocat </w:t>
      </w:r>
      <w:r>
        <w:t>principalment</w:t>
      </w:r>
      <w:r w:rsidR="00917405">
        <w:t xml:space="preserve"> cap al model d’autoproducció amb excedents i compensació econòmica. Però la resta de models també</w:t>
      </w:r>
      <w:r>
        <w:t xml:space="preserve"> poden aplicar els mateixos algoritmes per </w:t>
      </w:r>
      <w:r w:rsidR="00917405">
        <w:t xml:space="preserve">injectar el mínim a la xarxa </w:t>
      </w:r>
      <w:r>
        <w:t>i</w:t>
      </w:r>
      <w:r w:rsidR="00917405">
        <w:t xml:space="preserve"> aprofitar </w:t>
      </w:r>
      <w:r w:rsidR="00910F0A">
        <w:t>a</w:t>
      </w:r>
      <w:r w:rsidR="00917405">
        <w:t>l màxim la seva producció.</w:t>
      </w:r>
    </w:p>
    <w:p w14:paraId="0C60847E" w14:textId="56296FC4" w:rsidR="00A13720" w:rsidRDefault="00A13720" w:rsidP="009F2276">
      <w:pPr>
        <w:ind w:firstLine="0"/>
      </w:pPr>
      <w:r>
        <w:t xml:space="preserve">Inicialment, la idea havia sortit per ser aplicada en un habitatge, tot i així, al tractar amb conceptes genèrics, </w:t>
      </w:r>
      <w:r w:rsidR="00192194">
        <w:t>e</w:t>
      </w:r>
      <w:r>
        <w:t>s pot aplicar</w:t>
      </w:r>
      <w:r w:rsidR="00BB2941">
        <w:t xml:space="preserve"> a</w:t>
      </w:r>
      <w:r>
        <w:t xml:space="preserve"> quasi qualsevol espai o instal</w:t>
      </w:r>
      <w:r>
        <w:rPr>
          <w:rFonts w:ascii="Arial" w:hAnsi="Arial" w:cs="Arial"/>
        </w:rPr>
        <w:t>·</w:t>
      </w:r>
      <w:r>
        <w:t>lació.</w:t>
      </w:r>
    </w:p>
    <w:p w14:paraId="40DF197C" w14:textId="13A22822" w:rsidR="005D2DAC" w:rsidRDefault="00597410" w:rsidP="009F2276">
      <w:pPr>
        <w:ind w:firstLine="0"/>
      </w:pPr>
      <w:r>
        <w:t>L’objectiu general s’ha segmentat en els següents objectius/tasques:</w:t>
      </w:r>
    </w:p>
    <w:p w14:paraId="7BE4A1B0" w14:textId="1A7B0114" w:rsidR="009F2276" w:rsidRDefault="00597410" w:rsidP="009F2276">
      <w:pPr>
        <w:pStyle w:val="ListParagraph"/>
      </w:pPr>
      <w:r>
        <w:t>Dissenyar un model el màxim simplificat del sistema</w:t>
      </w:r>
      <w:r w:rsidR="00BB1160">
        <w:t>.</w:t>
      </w:r>
    </w:p>
    <w:p w14:paraId="2EE99A53" w14:textId="72AB7B93" w:rsidR="00597410" w:rsidRDefault="00597410" w:rsidP="009F2276">
      <w:pPr>
        <w:pStyle w:val="ListParagraph"/>
      </w:pPr>
      <w:r>
        <w:t>Dissenyar diferents algoritmes de control</w:t>
      </w:r>
      <w:r w:rsidR="00BB1160">
        <w:t>.</w:t>
      </w:r>
    </w:p>
    <w:p w14:paraId="3A1F1B63" w14:textId="590EA9F6" w:rsidR="00597410" w:rsidRDefault="00597410" w:rsidP="009F2276">
      <w:pPr>
        <w:pStyle w:val="ListParagraph"/>
      </w:pPr>
      <w:r>
        <w:t>Crear un simulador del sistema</w:t>
      </w:r>
      <w:r w:rsidR="00BB1160">
        <w:t>.</w:t>
      </w:r>
    </w:p>
    <w:p w14:paraId="0A207CC7" w14:textId="44DAAF59" w:rsidR="00A05D28" w:rsidRDefault="00BB1160" w:rsidP="00F152B9">
      <w:pPr>
        <w:pStyle w:val="ListParagraph"/>
      </w:pPr>
      <w:r>
        <w:t>Implementar el sistema a la realitat</w:t>
      </w:r>
      <w:r w:rsidR="00D269EF">
        <w:t xml:space="preserve"> i pro</w:t>
      </w:r>
      <w:r w:rsidR="00597410">
        <w:t>var els algoritmes</w:t>
      </w:r>
      <w:r w:rsidR="00A13720">
        <w:t>.</w:t>
      </w:r>
    </w:p>
    <w:p w14:paraId="20FAA1A0" w14:textId="36415C9C" w:rsidR="00A05D28" w:rsidRDefault="00D269EF" w:rsidP="00650730">
      <w:pPr>
        <w:pStyle w:val="ListParagraph"/>
      </w:pPr>
      <w:r>
        <w:t>Analitzar i comprar els algoritmes.</w:t>
      </w:r>
    </w:p>
    <w:p w14:paraId="6B2BFA83" w14:textId="77777777" w:rsidR="009A1E7A" w:rsidRDefault="009A1E7A" w:rsidP="009A1E7A">
      <w:pPr>
        <w:pStyle w:val="Heading2"/>
      </w:pPr>
      <w:r>
        <w:t>Codi font</w:t>
      </w:r>
    </w:p>
    <w:p w14:paraId="390448DD" w14:textId="4FC02FBE" w:rsidR="009A1E7A" w:rsidRPr="009A1E7A" w:rsidRDefault="009A1E7A" w:rsidP="009A1E7A">
      <w:pPr>
        <w:sectPr w:rsidR="009A1E7A" w:rsidRPr="009A1E7A" w:rsidSect="004E6B53">
          <w:headerReference w:type="even" r:id="rId25"/>
          <w:headerReference w:type="default" r:id="rId26"/>
          <w:footerReference w:type="even" r:id="rId27"/>
          <w:footerReference w:type="first" r:id="rId28"/>
          <w:type w:val="oddPage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  <w:r>
        <w:t xml:space="preserve">Si heu obtingut la memòria del projecte sense el codi font, podeu trobar-lo a </w:t>
      </w:r>
      <w:r w:rsidR="00CA2589">
        <w:t xml:space="preserve">GitHub </w:t>
      </w:r>
      <w:sdt>
        <w:sdtPr>
          <w:id w:val="-1735621390"/>
          <w:citation/>
        </w:sdtPr>
        <w:sdtContent>
          <w:r w:rsidR="00CA2589">
            <w:fldChar w:fldCharType="begin"/>
          </w:r>
          <w:r w:rsidR="00CA2589">
            <w:rPr>
              <w:lang w:val="en-US"/>
            </w:rPr>
            <w:instrText xml:space="preserve"> CITATION mat22 \l 1033 </w:instrText>
          </w:r>
          <w:r w:rsidR="00CA2589">
            <w:fldChar w:fldCharType="separate"/>
          </w:r>
          <w:r w:rsidR="00CA2589" w:rsidRPr="00CA2589">
            <w:rPr>
              <w:noProof/>
              <w:lang w:val="en-US"/>
            </w:rPr>
            <w:t>[3]</w:t>
          </w:r>
          <w:r w:rsidR="00CA2589">
            <w:fldChar w:fldCharType="end"/>
          </w:r>
        </w:sdtContent>
      </w:sdt>
      <w:r>
        <w:t>.</w:t>
      </w:r>
    </w:p>
    <w:p w14:paraId="0FBE2BA1" w14:textId="3B198737" w:rsidR="00BC7700" w:rsidRDefault="00BC7700" w:rsidP="005965FC">
      <w:pPr>
        <w:pStyle w:val="Heading1"/>
      </w:pPr>
      <w:bookmarkStart w:id="51" w:name="_Toc107070847"/>
      <w:bookmarkStart w:id="52" w:name="_Toc107070977"/>
      <w:bookmarkStart w:id="53" w:name="_Toc107354293"/>
      <w:bookmarkStart w:id="54" w:name="_Toc107763258"/>
      <w:bookmarkStart w:id="55" w:name="_Toc107779475"/>
      <w:r>
        <w:lastRenderedPageBreak/>
        <w:t>Model del sistema</w:t>
      </w:r>
      <w:bookmarkEnd w:id="51"/>
      <w:bookmarkEnd w:id="52"/>
      <w:bookmarkEnd w:id="53"/>
      <w:bookmarkEnd w:id="54"/>
      <w:bookmarkEnd w:id="55"/>
    </w:p>
    <w:p w14:paraId="32562C88" w14:textId="75A029A7" w:rsidR="000854D0" w:rsidRDefault="000854D0" w:rsidP="002F12D7">
      <w:r>
        <w:t xml:space="preserve">Abans de res, el que hem de fer és plantejar com </w:t>
      </w:r>
      <w:r w:rsidRPr="00FA63E5">
        <w:t>serà</w:t>
      </w:r>
      <w:r>
        <w:t xml:space="preserve"> el sistema que</w:t>
      </w:r>
      <w:r w:rsidR="002F12D7">
        <w:t xml:space="preserve"> </w:t>
      </w:r>
      <w:r>
        <w:t>l’algoritme</w:t>
      </w:r>
      <w:r w:rsidR="005005D1">
        <w:t xml:space="preserve"> controlarà</w:t>
      </w:r>
      <w:r w:rsidR="002F12D7">
        <w:t xml:space="preserve">. Així </w:t>
      </w:r>
      <w:r>
        <w:t>p</w:t>
      </w:r>
      <w:r w:rsidR="002F12D7">
        <w:t xml:space="preserve">odrem </w:t>
      </w:r>
      <w:r>
        <w:t>simular</w:t>
      </w:r>
      <w:r w:rsidR="002F12D7">
        <w:t xml:space="preserve">-lo, </w:t>
      </w:r>
      <w:r>
        <w:t>implementar</w:t>
      </w:r>
      <w:r w:rsidR="002F12D7">
        <w:t xml:space="preserve">-lo i sobretot </w:t>
      </w:r>
      <w:r>
        <w:t>comparar</w:t>
      </w:r>
      <w:r w:rsidR="005005D1">
        <w:t xml:space="preserve"> </w:t>
      </w:r>
      <w:r w:rsidR="00CC5B39">
        <w:t xml:space="preserve">els </w:t>
      </w:r>
      <w:r w:rsidR="005005D1">
        <w:t>algoritmes</w:t>
      </w:r>
      <w:r w:rsidR="002F12D7">
        <w:t xml:space="preserve"> entre ells</w:t>
      </w:r>
      <w:r w:rsidR="00191211">
        <w:t>,</w:t>
      </w:r>
      <w:r>
        <w:t xml:space="preserve"> ja que si</w:t>
      </w:r>
      <w:r w:rsidR="00191211">
        <w:t xml:space="preserve"> cadascun </w:t>
      </w:r>
      <w:r w:rsidR="004778DC">
        <w:t>gestiona</w:t>
      </w:r>
      <w:r w:rsidR="00191211">
        <w:t xml:space="preserve"> un sistema diferent</w:t>
      </w:r>
      <w:r w:rsidR="000A6976">
        <w:t>,</w:t>
      </w:r>
      <w:r>
        <w:t xml:space="preserve"> </w:t>
      </w:r>
      <w:r w:rsidR="00CC5B39">
        <w:t>tindrem</w:t>
      </w:r>
      <w:r>
        <w:t xml:space="preserve"> </w:t>
      </w:r>
      <w:r w:rsidR="004778DC">
        <w:t>més d’</w:t>
      </w:r>
      <w:r>
        <w:t>una variable</w:t>
      </w:r>
      <w:r w:rsidR="004778DC">
        <w:t xml:space="preserve"> </w:t>
      </w:r>
      <w:r w:rsidR="00CC5B39">
        <w:t>no fix</w:t>
      </w:r>
      <w:r w:rsidR="000A6976">
        <w:t>a</w:t>
      </w:r>
      <w:r w:rsidR="00CC5B39">
        <w:t xml:space="preserve"> </w:t>
      </w:r>
      <w:r w:rsidR="004778DC">
        <w:t>i no una</w:t>
      </w:r>
      <w:r w:rsidR="00125B30">
        <w:t xml:space="preserve"> de</w:t>
      </w:r>
      <w:r w:rsidR="004778DC">
        <w:t xml:space="preserve"> sola</w:t>
      </w:r>
      <w:r>
        <w:t>.</w:t>
      </w:r>
    </w:p>
    <w:p w14:paraId="0FB92034" w14:textId="520FBAA5" w:rsidR="00FA63E5" w:rsidRDefault="00FA63E5" w:rsidP="000854D0">
      <w:pPr>
        <w:pStyle w:val="Heading2"/>
      </w:pPr>
      <w:bookmarkStart w:id="56" w:name="_Toc107070848"/>
      <w:bookmarkStart w:id="57" w:name="_Toc107070978"/>
      <w:bookmarkStart w:id="58" w:name="_Toc107354294"/>
      <w:bookmarkStart w:id="59" w:name="_Toc107763259"/>
      <w:r w:rsidRPr="000854D0">
        <w:t>Model</w:t>
      </w:r>
      <w:r>
        <w:t xml:space="preserve"> general i model ideal</w:t>
      </w:r>
      <w:bookmarkEnd w:id="56"/>
      <w:bookmarkEnd w:id="57"/>
      <w:bookmarkEnd w:id="58"/>
      <w:bookmarkEnd w:id="59"/>
    </w:p>
    <w:p w14:paraId="05E36643" w14:textId="691C3E2E" w:rsidR="0024200E" w:rsidRDefault="00D40DA5" w:rsidP="00F001B0">
      <w:r>
        <w:t>Si generalitzem,</w:t>
      </w:r>
      <w:r w:rsidR="00FA63E5">
        <w:t xml:space="preserve"> </w:t>
      </w:r>
      <w:r>
        <w:t xml:space="preserve">podem descriure </w:t>
      </w:r>
      <w:r w:rsidR="00CC5B39">
        <w:t xml:space="preserve">el sistema </w:t>
      </w:r>
      <w:r>
        <w:t>com</w:t>
      </w:r>
      <w:r w:rsidR="00FA63E5">
        <w:t xml:space="preserve"> </w:t>
      </w:r>
      <w:r w:rsidR="00FA63E5" w:rsidRPr="00FA63E5">
        <w:t>un sistema que, a partir de múltiples entrades</w:t>
      </w:r>
      <w:r w:rsidR="00337FA3">
        <w:t xml:space="preserve"> (mostres)</w:t>
      </w:r>
      <w:r w:rsidR="00FA63E5" w:rsidRPr="00FA63E5">
        <w:t xml:space="preserve"> i dades internes</w:t>
      </w:r>
      <w:r w:rsidR="000854D0">
        <w:t xml:space="preserve"> (preestablertes o calculades a temps real)</w:t>
      </w:r>
      <w:r w:rsidR="00FA63E5" w:rsidRPr="00FA63E5">
        <w:t>, gestioni les càrregues</w:t>
      </w:r>
      <w:r w:rsidR="00C83BFB">
        <w:t xml:space="preserve"> </w:t>
      </w:r>
      <w:r w:rsidR="00FA63E5" w:rsidRPr="00FA63E5">
        <w:t>per assolir les necessitats que l’usuari tingui i indiqui.</w:t>
      </w:r>
      <w:r w:rsidR="0038743E">
        <w:t xml:space="preserve"> Això implica directament algoritmes </w:t>
      </w:r>
      <w:r w:rsidR="00CC5B39">
        <w:t>molt</w:t>
      </w:r>
      <w:r w:rsidR="0038743E">
        <w:t xml:space="preserve"> complexos</w:t>
      </w:r>
      <w:r w:rsidR="00B12858">
        <w:t>.</w:t>
      </w:r>
    </w:p>
    <w:p w14:paraId="6F6E50C6" w14:textId="377B1DD0" w:rsidR="00FA63E5" w:rsidRDefault="00B12858" w:rsidP="00F001B0">
      <w:r>
        <w:t>Si l’idealitzem, e</w:t>
      </w:r>
      <w:r w:rsidR="0024200E">
        <w:t>l</w:t>
      </w:r>
      <w:r w:rsidR="00A13720">
        <w:t xml:space="preserve"> sistema </w:t>
      </w:r>
      <w:r w:rsidR="00FA63E5">
        <w:t>tindria una gran nombre d’entrades i dades internes per poder cobrir totes les necessitats:</w:t>
      </w:r>
    </w:p>
    <w:p w14:paraId="05B7752E" w14:textId="4E0D952C" w:rsidR="00FA63E5" w:rsidRDefault="00FA63E5" w:rsidP="00FA63E5">
      <w:pPr>
        <w:pStyle w:val="ListParagraph"/>
      </w:pPr>
      <w:r w:rsidRPr="00BC3A0A">
        <w:rPr>
          <w:u w:val="single"/>
        </w:rPr>
        <w:t>Entrades:</w:t>
      </w:r>
      <w:r>
        <w:t xml:space="preserve"> </w:t>
      </w:r>
      <w:r w:rsidR="00C83BFB">
        <w:t xml:space="preserve">producció, consum de la xarxa a temps real, </w:t>
      </w:r>
      <w:r>
        <w:t xml:space="preserve">temperatura de l’habitatge, </w:t>
      </w:r>
      <w:r w:rsidR="004264A1">
        <w:t xml:space="preserve">temperatura </w:t>
      </w:r>
      <w:r>
        <w:t>de la calefacció, predicció d’irradiació solar, ...</w:t>
      </w:r>
    </w:p>
    <w:p w14:paraId="43732CE6" w14:textId="07F00736" w:rsidR="00FA63E5" w:rsidRDefault="00FA63E5" w:rsidP="00FA63E5">
      <w:pPr>
        <w:pStyle w:val="ListParagraph"/>
      </w:pPr>
      <w:r w:rsidRPr="00BC3A0A">
        <w:rPr>
          <w:u w:val="single"/>
        </w:rPr>
        <w:t>Dades</w:t>
      </w:r>
      <w:r w:rsidR="00175B94" w:rsidRPr="00BC3A0A">
        <w:rPr>
          <w:u w:val="single"/>
        </w:rPr>
        <w:t xml:space="preserve"> internes</w:t>
      </w:r>
      <w:r w:rsidRPr="00BC3A0A">
        <w:rPr>
          <w:u w:val="single"/>
        </w:rPr>
        <w:t>:</w:t>
      </w:r>
      <w:r w:rsidRPr="00FA63E5">
        <w:rPr>
          <w:b/>
          <w:bCs/>
        </w:rPr>
        <w:t xml:space="preserve"> </w:t>
      </w:r>
      <w:r w:rsidR="00C83BFB">
        <w:t xml:space="preserve">consum intern, balanç net horari a temps real, </w:t>
      </w:r>
      <w:r>
        <w:t>aproximació de la producció diària, quant i en quina forma cada càrrega consumeix, quines càrregues controla, ...</w:t>
      </w:r>
    </w:p>
    <w:p w14:paraId="1C3F3194" w14:textId="75B78152" w:rsidR="00C83BFB" w:rsidRDefault="00175B94" w:rsidP="00FA63E5">
      <w:pPr>
        <w:pStyle w:val="ListParagraph"/>
      </w:pPr>
      <w:r w:rsidRPr="00BC3A0A">
        <w:rPr>
          <w:u w:val="single"/>
        </w:rPr>
        <w:t>Control</w:t>
      </w:r>
      <w:r w:rsidR="00C83BFB" w:rsidRPr="00BC3A0A">
        <w:rPr>
          <w:u w:val="single"/>
        </w:rPr>
        <w:t>:</w:t>
      </w:r>
      <w:r w:rsidR="00C83BFB">
        <w:rPr>
          <w:b/>
          <w:bCs/>
        </w:rPr>
        <w:t xml:space="preserve"> </w:t>
      </w:r>
      <w:r w:rsidR="00C83BFB" w:rsidRPr="00C83BFB">
        <w:t>calefacció</w:t>
      </w:r>
      <w:r w:rsidR="00C83BFB">
        <w:t>, rentadora, nevera, carrega</w:t>
      </w:r>
      <w:r w:rsidR="00B50620">
        <w:t>r</w:t>
      </w:r>
      <w:r w:rsidR="00C83BFB">
        <w:t xml:space="preserve"> el cotxe, ...</w:t>
      </w:r>
    </w:p>
    <w:p w14:paraId="38FA4B93" w14:textId="713B3E17" w:rsidR="00D40DA5" w:rsidRPr="0038743E" w:rsidRDefault="00FA63E5" w:rsidP="00FA63E5">
      <w:pPr>
        <w:pStyle w:val="ListParagraph"/>
        <w:rPr>
          <w:b/>
          <w:bCs/>
        </w:rPr>
      </w:pPr>
      <w:r w:rsidRPr="00BC3A0A">
        <w:rPr>
          <w:u w:val="single"/>
        </w:rPr>
        <w:t>Necessitats:</w:t>
      </w:r>
      <w:r w:rsidRPr="00FA63E5">
        <w:t xml:space="preserve"> </w:t>
      </w:r>
      <w:r>
        <w:t xml:space="preserve">aclimatació de l’espai, engegar una rentadora ja preparada </w:t>
      </w:r>
      <w:r w:rsidR="008D68FD">
        <w:t xml:space="preserve">al millor moment </w:t>
      </w:r>
      <w:r w:rsidR="005A2212">
        <w:t>però</w:t>
      </w:r>
      <w:r>
        <w:t xml:space="preserve"> abans del dia/hora determinada, poder fer un cafè de forma espontània, ...</w:t>
      </w:r>
    </w:p>
    <w:p w14:paraId="757C5BBF" w14:textId="33FADB80" w:rsidR="0038743E" w:rsidRPr="000854D0" w:rsidRDefault="0038743E" w:rsidP="00FA63E5">
      <w:pPr>
        <w:pStyle w:val="ListParagraph"/>
        <w:rPr>
          <w:b/>
          <w:bCs/>
        </w:rPr>
      </w:pPr>
      <w:r w:rsidRPr="00BC3A0A">
        <w:rPr>
          <w:u w:val="single"/>
        </w:rPr>
        <w:t xml:space="preserve">Complexitat de </w:t>
      </w:r>
      <w:r w:rsidR="00C83BFB" w:rsidRPr="00BC3A0A">
        <w:rPr>
          <w:u w:val="single"/>
        </w:rPr>
        <w:t>l’</w:t>
      </w:r>
      <w:r w:rsidRPr="00BC3A0A">
        <w:rPr>
          <w:u w:val="single"/>
        </w:rPr>
        <w:t>algoritme:</w:t>
      </w:r>
      <w:r>
        <w:t xml:space="preserve"> </w:t>
      </w:r>
      <w:r w:rsidR="003F7AA7">
        <w:t>p</w:t>
      </w:r>
      <w:r>
        <w:t>redir els consums i l’energia a</w:t>
      </w:r>
      <w:r w:rsidR="003F7AA7">
        <w:t xml:space="preserve"> l’acabar</w:t>
      </w:r>
      <w:r>
        <w:t xml:space="preserve"> </w:t>
      </w:r>
      <w:r w:rsidR="007522FC">
        <w:t>l’</w:t>
      </w:r>
      <w:r>
        <w:t>hora; si volem controlar la temperatura i que l</w:t>
      </w:r>
      <w:r w:rsidR="00BA7F55">
        <w:t>a</w:t>
      </w:r>
      <w:r>
        <w:t xml:space="preserve"> càrrega s’engegui al millor moment, també haur</w:t>
      </w:r>
      <w:r w:rsidR="00A676D2">
        <w:t>ia</w:t>
      </w:r>
      <w:r>
        <w:t xml:space="preserve"> de predir la temperatura</w:t>
      </w:r>
      <w:r w:rsidR="001D22AC">
        <w:t>;</w:t>
      </w:r>
      <w:r>
        <w:t xml:space="preserve"> </w:t>
      </w:r>
      <w:r w:rsidR="00C200BF">
        <w:t xml:space="preserve">deduir i </w:t>
      </w:r>
      <w:r w:rsidR="00336654">
        <w:t>predir rutines de consum</w:t>
      </w:r>
      <w:r w:rsidR="00793972">
        <w:t>;</w:t>
      </w:r>
      <w:r w:rsidR="00C200BF">
        <w:t xml:space="preserve"> </w:t>
      </w:r>
      <w:r>
        <w:t>...</w:t>
      </w:r>
    </w:p>
    <w:p w14:paraId="7A369342" w14:textId="7071488F" w:rsidR="00FA63E5" w:rsidRDefault="00FA63E5" w:rsidP="00FA63E5">
      <w:pPr>
        <w:pStyle w:val="Heading2"/>
      </w:pPr>
      <w:bookmarkStart w:id="60" w:name="_Toc107070979"/>
      <w:bookmarkStart w:id="61" w:name="_Ref107175696"/>
      <w:bookmarkStart w:id="62" w:name="_Toc107354295"/>
      <w:bookmarkStart w:id="63" w:name="_Toc107763260"/>
      <w:r>
        <w:t>Model simplificat</w:t>
      </w:r>
      <w:bookmarkEnd w:id="60"/>
      <w:bookmarkEnd w:id="61"/>
      <w:bookmarkEnd w:id="62"/>
      <w:bookmarkEnd w:id="63"/>
    </w:p>
    <w:p w14:paraId="7C4C978D" w14:textId="01E52260" w:rsidR="00AC2C8F" w:rsidRDefault="00A13720" w:rsidP="00F001B0">
      <w:r>
        <w:t xml:space="preserve">Ara bé, aquest treball </w:t>
      </w:r>
      <w:r w:rsidR="004778DC">
        <w:t xml:space="preserve">és </w:t>
      </w:r>
      <w:r>
        <w:t>el primer o dels primers</w:t>
      </w:r>
      <w:r w:rsidR="0024200E">
        <w:t xml:space="preserve"> en aquest àmbit, </w:t>
      </w:r>
      <w:r>
        <w:t xml:space="preserve">per això </w:t>
      </w:r>
      <w:r w:rsidR="0024200E">
        <w:t xml:space="preserve">partirem d’una aproximació </w:t>
      </w:r>
      <w:r w:rsidR="003D3141">
        <w:t xml:space="preserve">del sistema </w:t>
      </w:r>
      <w:r w:rsidR="0024200E">
        <w:t>el màxim de simplificada</w:t>
      </w:r>
      <w:r w:rsidR="003D3141">
        <w:t>:</w:t>
      </w:r>
    </w:p>
    <w:p w14:paraId="34FC9FAD" w14:textId="21110616" w:rsidR="00C83BFB" w:rsidRPr="00C83BFB" w:rsidRDefault="00C83BFB" w:rsidP="003F6F0F">
      <w:pPr>
        <w:pStyle w:val="ListParagraph"/>
        <w:rPr>
          <w:b/>
          <w:bCs/>
        </w:rPr>
      </w:pPr>
      <w:r w:rsidRPr="00BC3A0A">
        <w:rPr>
          <w:u w:val="single"/>
        </w:rPr>
        <w:t>Entrades:</w:t>
      </w:r>
      <w:r w:rsidR="00BC3A0A">
        <w:t xml:space="preserve"> </w:t>
      </w:r>
      <w:r w:rsidR="000854D0">
        <w:t>consum de la xarxa</w:t>
      </w:r>
      <w:r w:rsidR="003D3141">
        <w:t xml:space="preserve"> i producció</w:t>
      </w:r>
      <w:r w:rsidR="000854D0">
        <w:t xml:space="preserve"> </w:t>
      </w:r>
      <w:r w:rsidR="003A380E">
        <w:t>en</w:t>
      </w:r>
      <w:r w:rsidR="000854D0">
        <w:t xml:space="preserve"> temps real</w:t>
      </w:r>
      <w:r w:rsidR="00B01FAA">
        <w:t>.</w:t>
      </w:r>
    </w:p>
    <w:p w14:paraId="50075059" w14:textId="43D813C1" w:rsidR="00C83BFB" w:rsidRDefault="00C83BFB" w:rsidP="003F6F0F">
      <w:pPr>
        <w:pStyle w:val="ListParagraph"/>
        <w:rPr>
          <w:b/>
          <w:bCs/>
        </w:rPr>
      </w:pPr>
      <w:r w:rsidRPr="00BC3A0A">
        <w:rPr>
          <w:u w:val="single"/>
        </w:rPr>
        <w:t>Dades</w:t>
      </w:r>
      <w:r w:rsidR="00175B94" w:rsidRPr="00BC3A0A">
        <w:rPr>
          <w:u w:val="single"/>
        </w:rPr>
        <w:t xml:space="preserve"> internes</w:t>
      </w:r>
      <w:r w:rsidRPr="00BC3A0A">
        <w:rPr>
          <w:u w:val="single"/>
        </w:rPr>
        <w:t>:</w:t>
      </w:r>
      <w:r>
        <w:t xml:space="preserve"> </w:t>
      </w:r>
      <w:r w:rsidR="000854D0">
        <w:t>consum intern</w:t>
      </w:r>
      <w:r w:rsidR="003A380E">
        <w:t xml:space="preserve"> i</w:t>
      </w:r>
      <w:r w:rsidR="000854D0">
        <w:t xml:space="preserve"> balanç net horari</w:t>
      </w:r>
      <w:r w:rsidR="003A380E">
        <w:t xml:space="preserve"> en temps real</w:t>
      </w:r>
      <w:r w:rsidR="00B01FAA">
        <w:t>.</w:t>
      </w:r>
    </w:p>
    <w:p w14:paraId="42588E65" w14:textId="5A03A5B5" w:rsidR="00C83BFB" w:rsidRPr="00C83BFB" w:rsidRDefault="00175B94" w:rsidP="003F6F0F">
      <w:pPr>
        <w:pStyle w:val="ListParagraph"/>
        <w:rPr>
          <w:b/>
          <w:bCs/>
        </w:rPr>
      </w:pPr>
      <w:r w:rsidRPr="00BC3A0A">
        <w:rPr>
          <w:u w:val="single"/>
        </w:rPr>
        <w:t>Control</w:t>
      </w:r>
      <w:r w:rsidR="00C83BFB" w:rsidRPr="00BC3A0A">
        <w:rPr>
          <w:u w:val="single"/>
        </w:rPr>
        <w:t>:</w:t>
      </w:r>
      <w:r w:rsidR="00C83BFB">
        <w:rPr>
          <w:b/>
          <w:bCs/>
        </w:rPr>
        <w:t xml:space="preserve"> </w:t>
      </w:r>
      <w:r w:rsidR="00C83BFB">
        <w:t>dues càrregues (com poden ser dues bombes de calor)</w:t>
      </w:r>
      <w:r w:rsidR="00B01FAA">
        <w:t>.</w:t>
      </w:r>
    </w:p>
    <w:p w14:paraId="7408D37E" w14:textId="7E27EF1B" w:rsidR="00C83BFB" w:rsidRDefault="00C83BFB" w:rsidP="00C83BFB">
      <w:pPr>
        <w:pStyle w:val="ListParagraph"/>
        <w:rPr>
          <w:b/>
          <w:bCs/>
        </w:rPr>
      </w:pPr>
      <w:r w:rsidRPr="00BC3A0A">
        <w:rPr>
          <w:u w:val="single"/>
        </w:rPr>
        <w:t>Necessitats:</w:t>
      </w:r>
      <w:r>
        <w:rPr>
          <w:b/>
          <w:bCs/>
        </w:rPr>
        <w:t xml:space="preserve"> </w:t>
      </w:r>
      <w:r w:rsidR="008C7A4F">
        <w:t>m</w:t>
      </w:r>
      <w:r>
        <w:t>antenir les càrregues el màxim de temps enceses</w:t>
      </w:r>
      <w:r w:rsidR="000854D0">
        <w:t>, és a dir, consumir el màxim d’energia produïa possible</w:t>
      </w:r>
      <w:r w:rsidR="00626770">
        <w:t xml:space="preserve"> donades les càrregues</w:t>
      </w:r>
      <w:r w:rsidR="000854D0">
        <w:t>.</w:t>
      </w:r>
    </w:p>
    <w:p w14:paraId="3E1E8D12" w14:textId="5C05B7C8" w:rsidR="00C83BFB" w:rsidRPr="00C83BFB" w:rsidRDefault="00C83BFB" w:rsidP="00C83BFB">
      <w:pPr>
        <w:pStyle w:val="ListParagraph"/>
        <w:rPr>
          <w:b/>
          <w:bCs/>
        </w:rPr>
      </w:pPr>
      <w:r w:rsidRPr="00BC3A0A">
        <w:rPr>
          <w:u w:val="single"/>
        </w:rPr>
        <w:t>Possible complexitat de l’algoritme:</w:t>
      </w:r>
      <w:r>
        <w:t xml:space="preserve"> </w:t>
      </w:r>
      <w:r w:rsidR="008C7A4F">
        <w:t>p</w:t>
      </w:r>
      <w:r>
        <w:t xml:space="preserve">redir els consums i l’energia </w:t>
      </w:r>
      <w:r w:rsidR="00EB165E">
        <w:t>a l’acabar l</w:t>
      </w:r>
      <w:r>
        <w:t>’hora</w:t>
      </w:r>
      <w:r w:rsidR="00B01FAA">
        <w:t>.</w:t>
      </w:r>
    </w:p>
    <w:p w14:paraId="7D205EC6" w14:textId="77777777" w:rsidR="00775C60" w:rsidRDefault="00775C60" w:rsidP="00EC0B45"/>
    <w:p w14:paraId="55362F3E" w14:textId="4F3BD7F4" w:rsidR="00D40DA5" w:rsidRDefault="00C741D9" w:rsidP="00EC0B45">
      <w:r>
        <w:t>A nivell energètic</w:t>
      </w:r>
      <w:r w:rsidR="003C7476">
        <w:t>, tant si parlem en termes de potència com d’energia,</w:t>
      </w:r>
      <w:r>
        <w:t xml:space="preserve"> </w:t>
      </w:r>
      <w:r w:rsidR="00175B94">
        <w:t>es pot modelar</w:t>
      </w:r>
      <w:r w:rsidR="00EC0B45">
        <w:t xml:space="preserve"> </w:t>
      </w:r>
      <w:r w:rsidR="00175B94">
        <w:t xml:space="preserve">com un sistema </w:t>
      </w:r>
      <w:r w:rsidR="00626770">
        <w:t xml:space="preserve">amb </w:t>
      </w:r>
      <w:r w:rsidR="00175B94">
        <w:t>entrades i sortides</w:t>
      </w:r>
      <w:r w:rsidR="00EC0B45">
        <w:t>:</w:t>
      </w:r>
    </w:p>
    <w:p w14:paraId="7F417764" w14:textId="3DF82B95" w:rsidR="00175B94" w:rsidRDefault="00175B94" w:rsidP="00175B94">
      <w:pPr>
        <w:pStyle w:val="ListParagraph"/>
        <w:rPr>
          <w:b/>
          <w:bCs/>
        </w:rPr>
      </w:pPr>
      <w:r w:rsidRPr="00BC3A0A">
        <w:rPr>
          <w:u w:val="single"/>
        </w:rPr>
        <w:t>Entrades:</w:t>
      </w:r>
      <w:r w:rsidRPr="00175B94">
        <w:t xml:space="preserve"> </w:t>
      </w:r>
      <w:r w:rsidR="003C7476">
        <w:t>potència/e</w:t>
      </w:r>
      <w:r>
        <w:t>nergia produïda i/o de la xarxa</w:t>
      </w:r>
      <w:r w:rsidR="00B01FAA">
        <w:t>.</w:t>
      </w:r>
    </w:p>
    <w:p w14:paraId="3E27BADA" w14:textId="328C2CBE" w:rsidR="00175B94" w:rsidRPr="00175B94" w:rsidRDefault="0060758A" w:rsidP="00175B94">
      <w:pPr>
        <w:pStyle w:val="ListParagraph"/>
        <w:rPr>
          <w:b/>
          <w:bCs/>
        </w:rPr>
      </w:pPr>
      <w:r>
        <w:rPr>
          <w:u w:val="single"/>
        </w:rPr>
        <w:t>Ú</w:t>
      </w:r>
      <w:r w:rsidR="00175B94" w:rsidRPr="00BC3A0A">
        <w:rPr>
          <w:u w:val="single"/>
        </w:rPr>
        <w:t>s intern:</w:t>
      </w:r>
      <w:r w:rsidR="00175B94" w:rsidRPr="00BC3A0A">
        <w:t xml:space="preserve"> </w:t>
      </w:r>
      <w:r w:rsidR="003C7476">
        <w:t xml:space="preserve">potència/energia </w:t>
      </w:r>
      <w:r w:rsidR="00175B94">
        <w:t>consumida</w:t>
      </w:r>
      <w:r w:rsidR="00B01FAA">
        <w:t>.</w:t>
      </w:r>
    </w:p>
    <w:p w14:paraId="0C346117" w14:textId="2365A199" w:rsidR="00175B94" w:rsidRPr="007B22A5" w:rsidRDefault="00175B94" w:rsidP="00175B94">
      <w:pPr>
        <w:pStyle w:val="ListParagraph"/>
        <w:rPr>
          <w:b/>
          <w:bCs/>
        </w:rPr>
      </w:pPr>
      <w:r w:rsidRPr="00BC3A0A">
        <w:rPr>
          <w:u w:val="single"/>
        </w:rPr>
        <w:t>Sortides:</w:t>
      </w:r>
      <w:r w:rsidRPr="00175B94">
        <w:t xml:space="preserve"> </w:t>
      </w:r>
      <w:r w:rsidR="003C7476">
        <w:t xml:space="preserve">potència/energia produïda </w:t>
      </w:r>
      <w:r>
        <w:t>no consumida</w:t>
      </w:r>
      <w:r w:rsidR="00585A91">
        <w:t xml:space="preserve"> (sobrant)</w:t>
      </w:r>
      <w:r w:rsidR="00B01FAA">
        <w:t>.</w:t>
      </w:r>
    </w:p>
    <w:p w14:paraId="6845DBB2" w14:textId="722E1ED8" w:rsidR="007B22A5" w:rsidRDefault="007B22A5" w:rsidP="007B22A5">
      <w:pPr>
        <w:ind w:firstLine="0"/>
      </w:pPr>
      <w:r>
        <w:t>I sempre complirà que: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1"/>
        <w:gridCol w:w="735"/>
      </w:tblGrid>
      <w:tr w:rsidR="007B22A5" w14:paraId="73CF62C7" w14:textId="77777777" w:rsidTr="00775C60">
        <w:tc>
          <w:tcPr>
            <w:tcW w:w="4593" w:type="pct"/>
            <w:hideMark/>
          </w:tcPr>
          <w:p w14:paraId="5B0A2B02" w14:textId="02BD6BA5" w:rsidR="007B22A5" w:rsidRDefault="007B22A5">
            <m:oMathPara>
              <m:oMath>
                <m:r>
                  <w:rPr>
                    <w:rFonts w:ascii="Cambria Math" w:hAnsi="Cambria Math"/>
                  </w:rPr>
                  <m:t>Sistema=Produïda+Xarxa=Consumida+Produida no consumida</m:t>
                </m:r>
              </m:oMath>
            </m:oMathPara>
          </w:p>
        </w:tc>
        <w:tc>
          <w:tcPr>
            <w:tcW w:w="407" w:type="pct"/>
            <w:vAlign w:val="center"/>
            <w:hideMark/>
          </w:tcPr>
          <w:p w14:paraId="3020C26B" w14:textId="40FB8DF1" w:rsidR="007B22A5" w:rsidRDefault="007B22A5" w:rsidP="009A5D4A">
            <w:pPr>
              <w:pStyle w:val="Equation"/>
              <w:jc w:val="center"/>
            </w:pPr>
            <w:r>
              <w:t>(</w:t>
            </w:r>
            <w:r w:rsidR="00C3053D">
              <w:fldChar w:fldCharType="begin"/>
            </w:r>
            <w:r w:rsidR="00C3053D">
              <w:instrText xml:space="preserve"> STYLEREF  "Heading 1,Títol 1" \n  \* MERGEFORMAT </w:instrText>
            </w:r>
            <w:r w:rsidR="00C3053D">
              <w:fldChar w:fldCharType="separate"/>
            </w:r>
            <w:r w:rsidR="00650730">
              <w:rPr>
                <w:noProof/>
              </w:rPr>
              <w:t>2</w:t>
            </w:r>
            <w:r w:rsidR="00C3053D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C3053D">
              <w:fldChar w:fldCharType="begin"/>
            </w:r>
            <w:r w:rsidR="00C3053D">
              <w:instrText xml:space="preserve"> STYLEREF  "Heading 1,Títol 1" \n  \* MERGEFORMAT </w:instrText>
            </w:r>
            <w:r w:rsidR="00C3053D">
              <w:fldChar w:fldCharType="separate"/>
            </w:r>
            <w:r w:rsidR="00650730">
              <w:rPr>
                <w:noProof/>
              </w:rPr>
              <w:instrText>2</w:instrText>
            </w:r>
            <w:r w:rsidR="00C3053D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650730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0B54BAD8" w14:textId="53646BFB" w:rsidR="003C7476" w:rsidRDefault="003C7476" w:rsidP="00FD08AF">
      <w:pPr>
        <w:keepNext/>
        <w:jc w:val="center"/>
      </w:pPr>
      <w:r>
        <w:rPr>
          <w:b/>
          <w:bCs/>
          <w:noProof/>
        </w:rPr>
        <w:lastRenderedPageBreak/>
        <mc:AlternateContent>
          <mc:Choice Requires="wpc">
            <w:drawing>
              <wp:inline distT="0" distB="0" distL="0" distR="0" wp14:anchorId="1FA35DF1" wp14:editId="51EDD2C5">
                <wp:extent cx="5486400" cy="702648"/>
                <wp:effectExtent l="0" t="0" r="0" b="2540"/>
                <wp:docPr id="14" name="Canvas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g:wgp>
                        <wpg:cNvPr id="24" name="Group 24"/>
                        <wpg:cNvGrpSpPr/>
                        <wpg:grpSpPr>
                          <a:xfrm>
                            <a:off x="3388689" y="0"/>
                            <a:ext cx="1347272" cy="378390"/>
                            <a:chOff x="3388995" y="226799"/>
                            <a:chExt cx="1347272" cy="378390"/>
                          </a:xfrm>
                        </wpg:grpSpPr>
                        <wps:wsp>
                          <wps:cNvPr id="17" name="Straight Arrow Connector 17"/>
                          <wps:cNvCnPr/>
                          <wps:spPr>
                            <a:xfrm flipH="1">
                              <a:off x="3388995" y="434434"/>
                              <a:ext cx="615447" cy="0"/>
                            </a:xfrm>
                            <a:prstGeom prst="straightConnector1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" name="Text Box 23"/>
                          <wps:cNvSpPr txBox="1"/>
                          <wps:spPr>
                            <a:xfrm>
                              <a:off x="3935076" y="226799"/>
                              <a:ext cx="801191" cy="3783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2D22176" w14:textId="4A7BB27E" w:rsidR="003C7476" w:rsidRPr="003C7476" w:rsidRDefault="003C7476" w:rsidP="003C7476">
                                <w:pPr>
                                  <w:ind w:firstLine="0"/>
                                </w:pPr>
                                <w:r w:rsidRPr="003C7476">
                                  <w:t>Produïda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28" name="Group 28"/>
                        <wpg:cNvGrpSpPr/>
                        <wpg:grpSpPr>
                          <a:xfrm>
                            <a:off x="3389086" y="278803"/>
                            <a:ext cx="1132464" cy="378390"/>
                            <a:chOff x="0" y="-300"/>
                            <a:chExt cx="1132641" cy="378390"/>
                          </a:xfrm>
                        </wpg:grpSpPr>
                        <wps:wsp>
                          <wps:cNvPr id="29" name="Straight Arrow Connector 29"/>
                          <wps:cNvCnPr/>
                          <wps:spPr>
                            <a:xfrm flipH="1">
                              <a:off x="0" y="207485"/>
                              <a:ext cx="615447" cy="0"/>
                            </a:xfrm>
                            <a:prstGeom prst="straightConnector1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0" name="Text Box 3"/>
                          <wps:cNvSpPr txBox="1"/>
                          <wps:spPr>
                            <a:xfrm>
                              <a:off x="546082" y="-300"/>
                              <a:ext cx="586559" cy="3783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EA79FA6" w14:textId="1B1F6625" w:rsidR="003C7476" w:rsidRDefault="003C7476" w:rsidP="003C7476">
                                <w:pPr>
                                  <w:ind w:firstLine="0"/>
                                  <w:rPr>
                                    <w:rFonts w:eastAsia="Calibri"/>
                                  </w:rPr>
                                </w:pPr>
                                <w:r>
                                  <w:rPr>
                                    <w:rFonts w:eastAsia="Calibri"/>
                                  </w:rPr>
                                  <w:t>Xarxa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31" name="Group 31"/>
                        <wpg:cNvGrpSpPr/>
                        <wpg:grpSpPr>
                          <a:xfrm>
                            <a:off x="443572" y="143092"/>
                            <a:ext cx="1657499" cy="378390"/>
                            <a:chOff x="780294" y="-148"/>
                            <a:chExt cx="1758845" cy="378390"/>
                          </a:xfrm>
                        </wpg:grpSpPr>
                        <wps:wsp>
                          <wps:cNvPr id="35" name="Straight Arrow Connector 35"/>
                          <wps:cNvCnPr/>
                          <wps:spPr>
                            <a:xfrm flipH="1">
                              <a:off x="1923692" y="206757"/>
                              <a:ext cx="615447" cy="0"/>
                            </a:xfrm>
                            <a:prstGeom prst="straightConnector1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6" name="Text Box 3"/>
                          <wps:cNvSpPr txBox="1"/>
                          <wps:spPr>
                            <a:xfrm>
                              <a:off x="780294" y="-148"/>
                              <a:ext cx="1180259" cy="3783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A0DB6EF" w14:textId="1F2A549A" w:rsidR="003C7476" w:rsidRPr="00585A91" w:rsidRDefault="00585A91" w:rsidP="003C7476">
                                <w:pPr>
                                  <w:ind w:firstLine="0"/>
                                  <w:jc w:val="right"/>
                                  <w:rPr>
                                    <w:rFonts w:eastAsia="Calibri"/>
                                  </w:rPr>
                                </w:pPr>
                                <w:r w:rsidRPr="00585A91">
                                  <w:rPr>
                                    <w:rFonts w:eastAsia="Calibri"/>
                                  </w:rPr>
                                  <w:t>No consumida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6" name="Rectangle: Rounded Corners 16"/>
                        <wps:cNvSpPr/>
                        <wps:spPr>
                          <a:xfrm>
                            <a:off x="2111829" y="35971"/>
                            <a:ext cx="1277257" cy="630987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186829D" w14:textId="3BAF8CE3" w:rsidR="003752EE" w:rsidRPr="00500F79" w:rsidRDefault="00500F79" w:rsidP="00500F79">
                              <w:pPr>
                                <w:ind w:firstLine="0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500F79">
                                <w:rPr>
                                  <w:color w:val="000000" w:themeColor="text1"/>
                                </w:rPr>
                                <w:t>Consumida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FA35DF1" id="Canvas 14" o:spid="_x0000_s1030" editas="canvas" style="width:6in;height:55.35pt;mso-position-horizontal-relative:char;mso-position-vertical-relative:line" coordsize="54864,70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">
                <v:shape id="_x0000_s1031" type="#_x0000_t75" style="position:absolute;width:54864;height:7023;visibility:visible;mso-wrap-style:square" filled="t">
                  <v:fill o:detectmouseclick="t"/>
                  <v:path o:connecttype="none"/>
                </v:shape>
                <v:group id="Group 24" o:spid="_x0000_s1032" style="position:absolute;left:33886;width:13473;height:3783" coordorigin="33889,2267" coordsize="13472,3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17" o:spid="_x0000_s1033" type="#_x0000_t32" style="position:absolute;left:33889;top:4344;width:6155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" strokecolor="black [3213]" strokeweight="1pt">
                    <v:stroke endarrow="block" joinstyle="miter"/>
                  </v:shape>
                  <v:shape id="Text Box 23" o:spid="_x0000_s1034" type="#_x0000_t202" style="position:absolute;left:39350;top:2267;width:8012;height:3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U5FxQAAANs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" filled="f" stroked="f" strokeweight=".5pt">
                    <v:textbox>
                      <w:txbxContent>
                        <w:p w14:paraId="02D22176" w14:textId="4A7BB27E" w:rsidR="003C7476" w:rsidRPr="003C7476" w:rsidRDefault="003C7476" w:rsidP="003C7476">
                          <w:pPr>
                            <w:ind w:firstLine="0"/>
                          </w:pPr>
                          <w:r w:rsidRPr="003C7476">
                            <w:t>Produïda</w:t>
                          </w:r>
                        </w:p>
                      </w:txbxContent>
                    </v:textbox>
                  </v:shape>
                </v:group>
                <v:group id="Group 28" o:spid="_x0000_s1035" style="position:absolute;left:33890;top:2788;width:11325;height:3783" coordorigin=",-3" coordsize="11326,3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<v:shape id="Straight Arrow Connector 29" o:spid="_x0000_s1036" type="#_x0000_t32" style="position:absolute;top:2074;width:615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" strokecolor="black [3213]" strokeweight="1pt">
                    <v:stroke endarrow="block" joinstyle="miter"/>
                  </v:shape>
                  <v:shape id="Text Box 3" o:spid="_x0000_s1037" type="#_x0000_t202" style="position:absolute;left:5460;top:-3;width:5866;height:3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kbvwwAAANs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w/rwJfwAmfwBAAD//wMAUEsBAi0AFAAGAAgAAAAhANvh9svuAAAAhQEAABMAAAAAAAAAAAAA&#10;AAAAAAAAAFtDb250ZW50X1R5cGVzXS54bWxQSwECLQAUAAYACAAAACEAWvQsW78AAAAVAQAACwAA&#10;AAAAAAAAAAAAAAAfAQAAX3JlbHMvLnJlbHNQSwECLQAUAAYACAAAACEAn6JG78MAAADbAAAADwAA&#10;AAAAAAAAAAAAAAAHAgAAZHJzL2Rvd25yZXYueG1sUEsFBgAAAAADAAMAtwAAAPcCAAAAAA==&#10;" filled="f" stroked="f" strokeweight=".5pt">
                    <v:textbox>
                      <w:txbxContent>
                        <w:p w14:paraId="6EA79FA6" w14:textId="1B1F6625" w:rsidR="003C7476" w:rsidRDefault="003C7476" w:rsidP="003C7476">
                          <w:pPr>
                            <w:ind w:firstLine="0"/>
                            <w:rPr>
                              <w:rFonts w:eastAsia="Calibri"/>
                            </w:rPr>
                          </w:pPr>
                          <w:r>
                            <w:rPr>
                              <w:rFonts w:eastAsia="Calibri"/>
                            </w:rPr>
                            <w:t>Xarxa</w:t>
                          </w:r>
                        </w:p>
                      </w:txbxContent>
                    </v:textbox>
                  </v:shape>
                </v:group>
                <v:group id="Group 31" o:spid="_x0000_s1038" style="position:absolute;left:4435;top:1430;width:16575;height:3784" coordorigin="7802,-1" coordsize="17588,3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<v:shape id="Straight Arrow Connector 35" o:spid="_x0000_s1039" type="#_x0000_t32" style="position:absolute;left:19236;top:2067;width:6155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" strokecolor="black [3213]" strokeweight="1pt">
                    <v:stroke endarrow="block" joinstyle="miter"/>
                  </v:shape>
                  <v:shape id="Text Box 3" o:spid="_x0000_s1040" type="#_x0000_t202" style="position:absolute;left:7802;top:-1;width:11803;height:3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" filled="f" stroked="f" strokeweight=".5pt">
                    <v:textbox>
                      <w:txbxContent>
                        <w:p w14:paraId="5A0DB6EF" w14:textId="1F2A549A" w:rsidR="003C7476" w:rsidRPr="00585A91" w:rsidRDefault="00585A91" w:rsidP="003C7476">
                          <w:pPr>
                            <w:ind w:firstLine="0"/>
                            <w:jc w:val="right"/>
                            <w:rPr>
                              <w:rFonts w:eastAsia="Calibri"/>
                            </w:rPr>
                          </w:pPr>
                          <w:r w:rsidRPr="00585A91">
                            <w:rPr>
                              <w:rFonts w:eastAsia="Calibri"/>
                            </w:rPr>
                            <w:t>No consumida</w:t>
                          </w:r>
                        </w:p>
                      </w:txbxContent>
                    </v:textbox>
                  </v:shape>
                </v:group>
                <v:roundrect id="Rectangle: Rounded Corners 16" o:spid="_x0000_s1041" style="position:absolute;left:21118;top:359;width:12772;height:631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" filled="f" strokecolor="black [3213]" strokeweight="1pt">
                  <v:stroke joinstyle="miter"/>
                  <v:textbox>
                    <w:txbxContent>
                      <w:p w14:paraId="6186829D" w14:textId="3BAF8CE3" w:rsidR="003752EE" w:rsidRPr="00500F79" w:rsidRDefault="00500F79" w:rsidP="00500F79">
                        <w:pPr>
                          <w:ind w:firstLine="0"/>
                          <w:jc w:val="center"/>
                          <w:rPr>
                            <w:color w:val="000000" w:themeColor="text1"/>
                          </w:rPr>
                        </w:pPr>
                        <w:r w:rsidRPr="00500F79">
                          <w:rPr>
                            <w:color w:val="000000" w:themeColor="text1"/>
                          </w:rPr>
                          <w:t>Consumida</w:t>
                        </w:r>
                      </w:p>
                    </w:txbxContent>
                  </v:textbox>
                </v:roundrect>
                <w10:anchorlock/>
              </v:group>
            </w:pict>
          </mc:Fallback>
        </mc:AlternateContent>
      </w:r>
    </w:p>
    <w:p w14:paraId="560D90AD" w14:textId="4C65AF51" w:rsidR="00175B94" w:rsidRDefault="003C7476" w:rsidP="003F5D14">
      <w:pPr>
        <w:pStyle w:val="Caption"/>
      </w:pPr>
      <w:bookmarkStart w:id="64" w:name="_Ref107163809"/>
      <w:bookmarkStart w:id="65" w:name="_Ref107163742"/>
      <w:bookmarkStart w:id="66" w:name="_Toc107763307"/>
      <w:r w:rsidRPr="003F5D14">
        <w:t>Figura</w:t>
      </w:r>
      <w:r>
        <w:t xml:space="preserve"> </w:t>
      </w:r>
      <w:r w:rsidR="00CB3F4E">
        <w:fldChar w:fldCharType="begin"/>
      </w:r>
      <w:r w:rsidR="00CB3F4E">
        <w:instrText xml:space="preserve"> STYLEREF 1 \s </w:instrText>
      </w:r>
      <w:r w:rsidR="00CB3F4E">
        <w:fldChar w:fldCharType="separate"/>
      </w:r>
      <w:r w:rsidR="00650730">
        <w:rPr>
          <w:noProof/>
        </w:rPr>
        <w:t>2</w:t>
      </w:r>
      <w:r w:rsidR="00CB3F4E">
        <w:fldChar w:fldCharType="end"/>
      </w:r>
      <w:r w:rsidR="00CB3F4E">
        <w:t>.</w:t>
      </w:r>
      <w:r w:rsidR="00CB3F4E">
        <w:fldChar w:fldCharType="begin"/>
      </w:r>
      <w:r w:rsidR="00CB3F4E">
        <w:instrText xml:space="preserve"> SEQ Figura \* ARABIC \s 1 </w:instrText>
      </w:r>
      <w:r w:rsidR="00CB3F4E">
        <w:fldChar w:fldCharType="separate"/>
      </w:r>
      <w:r w:rsidR="00650730">
        <w:rPr>
          <w:noProof/>
        </w:rPr>
        <w:t>1</w:t>
      </w:r>
      <w:r w:rsidR="00CB3F4E">
        <w:fldChar w:fldCharType="end"/>
      </w:r>
      <w:bookmarkEnd w:id="64"/>
      <w:r>
        <w:t>. Model energètic</w:t>
      </w:r>
      <w:r w:rsidR="00585A91">
        <w:t xml:space="preserve"> (vàlid tant per potència o energia)</w:t>
      </w:r>
      <w:bookmarkEnd w:id="65"/>
      <w:bookmarkEnd w:id="66"/>
    </w:p>
    <w:p w14:paraId="53A36D26" w14:textId="77777777" w:rsidR="00F379A4" w:rsidRDefault="00F379A4" w:rsidP="00257C14">
      <w:pPr>
        <w:pStyle w:val="Heading1"/>
        <w:sectPr w:rsidR="00F379A4" w:rsidSect="00B93B02">
          <w:type w:val="oddPage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  <w:bookmarkStart w:id="67" w:name="_Toc107070851"/>
      <w:bookmarkStart w:id="68" w:name="_Toc107070981"/>
    </w:p>
    <w:p w14:paraId="4666DF22" w14:textId="258E0004" w:rsidR="00F001B0" w:rsidRDefault="00F379A4" w:rsidP="00F379A4">
      <w:pPr>
        <w:pStyle w:val="Heading1"/>
      </w:pPr>
      <w:bookmarkStart w:id="69" w:name="_Toc107354296"/>
      <w:bookmarkStart w:id="70" w:name="_Ref107516091"/>
      <w:bookmarkStart w:id="71" w:name="_Toc107763261"/>
      <w:bookmarkStart w:id="72" w:name="_Toc107779476"/>
      <w:r>
        <w:lastRenderedPageBreak/>
        <w:t>T</w:t>
      </w:r>
      <w:r w:rsidR="001E293D">
        <w:t>erminologia</w:t>
      </w:r>
      <w:bookmarkEnd w:id="67"/>
      <w:bookmarkEnd w:id="68"/>
      <w:bookmarkEnd w:id="69"/>
      <w:bookmarkEnd w:id="70"/>
      <w:bookmarkEnd w:id="71"/>
      <w:bookmarkEnd w:id="72"/>
    </w:p>
    <w:p w14:paraId="75ACC528" w14:textId="1CD13162" w:rsidR="00DD2431" w:rsidRDefault="00DD2431" w:rsidP="00965E5F">
      <w:r>
        <w:t xml:space="preserve">Al desenvolupar el projecte, s’han definit i segmentat </w:t>
      </w:r>
      <w:r w:rsidR="00B23C45">
        <w:t>diferents</w:t>
      </w:r>
      <w:r>
        <w:t xml:space="preserve"> potències i energies per poder fer els càlculs i analitzar els resultats. En la mateixa línia també s’han definit altre</w:t>
      </w:r>
      <w:r w:rsidR="00B23C45">
        <w:t>s</w:t>
      </w:r>
      <w:r>
        <w:t xml:space="preserve"> conceptes </w:t>
      </w:r>
      <w:r w:rsidR="007B79A3">
        <w:t>orientats a la comparació d’algoritmes.</w:t>
      </w:r>
    </w:p>
    <w:p w14:paraId="4BE938A5" w14:textId="42607B42" w:rsidR="002574FA" w:rsidRDefault="00965E5F" w:rsidP="004027F7">
      <w:r>
        <w:t xml:space="preserve">A més a més, tant la programació com </w:t>
      </w:r>
      <w:r w:rsidR="008562BF">
        <w:t>la interfície</w:t>
      </w:r>
      <w:r>
        <w:t xml:space="preserve"> gràfica del simulador s’han fet en anglès per així treballar la 3a llengua i</w:t>
      </w:r>
      <w:r w:rsidR="007105BA">
        <w:t>,</w:t>
      </w:r>
      <w:r>
        <w:t xml:space="preserve"> com a conseqüència</w:t>
      </w:r>
      <w:r w:rsidR="007105BA">
        <w:t>,</w:t>
      </w:r>
      <w:r>
        <w:t xml:space="preserve"> fer-lo més accessible a tot el món.</w:t>
      </w:r>
    </w:p>
    <w:p w14:paraId="71B826DA" w14:textId="5DDFD261" w:rsidR="00DD2431" w:rsidRPr="00965E5F" w:rsidRDefault="00DD2431" w:rsidP="00DD2431">
      <w:r>
        <w:t>La finalitat d’aquesta secció és definir i exemplificar aquest termes.</w:t>
      </w:r>
    </w:p>
    <w:p w14:paraId="0FD60602" w14:textId="32F5C9A0" w:rsidR="00965E5F" w:rsidRDefault="00965E5F" w:rsidP="00257C14">
      <w:pPr>
        <w:pStyle w:val="Heading2"/>
      </w:pPr>
      <w:bookmarkStart w:id="73" w:name="_Toc107354297"/>
      <w:bookmarkStart w:id="74" w:name="_Toc107763262"/>
      <w:r w:rsidRPr="00965E5F">
        <w:t>Potènci</w:t>
      </w:r>
      <w:r w:rsidR="001E293D">
        <w:t>es</w:t>
      </w:r>
      <w:bookmarkEnd w:id="73"/>
      <w:bookmarkEnd w:id="74"/>
    </w:p>
    <w:p w14:paraId="1A44C184" w14:textId="692DDAB7" w:rsidR="00775C60" w:rsidRPr="00775C60" w:rsidRDefault="00775C60" w:rsidP="00257C14">
      <w:pPr>
        <w:pStyle w:val="Heading3"/>
        <w:spacing w:before="0"/>
      </w:pPr>
      <w:bookmarkStart w:id="75" w:name="_Toc107763263"/>
      <w:r>
        <w:t>Definicions</w:t>
      </w:r>
      <w:bookmarkEnd w:id="75"/>
    </w:p>
    <w:p w14:paraId="46AD15FF" w14:textId="66B7D8A0" w:rsidR="00B42581" w:rsidRPr="00B42581" w:rsidRDefault="00806B1C" w:rsidP="00B42581">
      <w:r>
        <w:t>La</w:t>
      </w:r>
      <w:r w:rsidR="00B42581">
        <w:t xml:space="preserve"> classificació</w:t>
      </w:r>
      <w:r w:rsidR="00DD2431">
        <w:t xml:space="preserve"> </w:t>
      </w:r>
      <w:r w:rsidR="00B23C45">
        <w:t xml:space="preserve">de potències </w:t>
      </w:r>
      <w:r w:rsidR="00B42581">
        <w:t>és la següent:</w:t>
      </w:r>
    </w:p>
    <w:p w14:paraId="28501283" w14:textId="099023CF" w:rsidR="00B42581" w:rsidRPr="00E7265E" w:rsidRDefault="00B42581" w:rsidP="00B42581">
      <w:pPr>
        <w:pStyle w:val="ListParagraph"/>
      </w:pPr>
      <w:r w:rsidRPr="00BC3A0A">
        <w:rPr>
          <w:u w:val="single"/>
        </w:rPr>
        <w:t>Produïda</w:t>
      </w:r>
      <w:r>
        <w:rPr>
          <w:u w:val="single"/>
        </w:rPr>
        <w:t>:</w:t>
      </w:r>
      <w:r>
        <w:t xml:space="preserve"> </w:t>
      </w:r>
      <w:r w:rsidR="005D3C4A">
        <w:t>p</w:t>
      </w:r>
      <w:r>
        <w:t>otència total generada per una o més fon</w:t>
      </w:r>
      <w:r w:rsidR="0081279C">
        <w:t>t</w:t>
      </w:r>
      <w:r>
        <w:t>s d’energia renovable.</w:t>
      </w:r>
    </w:p>
    <w:p w14:paraId="63D539D9" w14:textId="77777777" w:rsidR="00625596" w:rsidRPr="00625596" w:rsidRDefault="00B42581" w:rsidP="00625596">
      <w:pPr>
        <w:pStyle w:val="ListParagraph"/>
      </w:pPr>
      <w:r w:rsidRPr="00BC3A0A">
        <w:rPr>
          <w:u w:val="single"/>
        </w:rPr>
        <w:t>Càrrega</w:t>
      </w:r>
      <w:r w:rsidR="00625596">
        <w:rPr>
          <w:u w:val="single"/>
        </w:rPr>
        <w:t xml:space="preserve"> </w:t>
      </w:r>
      <w:r w:rsidR="00625596" w:rsidRPr="00625596">
        <w:rPr>
          <w:i/>
          <w:iCs/>
          <w:u w:val="single"/>
        </w:rPr>
        <w:t>i</w:t>
      </w:r>
      <w:r w:rsidR="00625596">
        <w:rPr>
          <w:u w:val="single"/>
        </w:rPr>
        <w:t>:</w:t>
      </w:r>
      <w:r w:rsidR="00625596" w:rsidRPr="00625596">
        <w:t xml:space="preserve"> </w:t>
      </w:r>
      <w:r w:rsidR="00625596">
        <w:t>p</w:t>
      </w:r>
      <w:r w:rsidR="00625596" w:rsidRPr="00E7265E">
        <w:t>o</w:t>
      </w:r>
      <w:r w:rsidR="00625596">
        <w:t xml:space="preserve">tència consumida de la càrrega </w:t>
      </w:r>
      <w:r w:rsidR="00625596" w:rsidRPr="00B07548">
        <w:rPr>
          <w:i/>
          <w:iCs/>
        </w:rPr>
        <w:t>i</w:t>
      </w:r>
      <w:r w:rsidR="00625596">
        <w:rPr>
          <w:i/>
          <w:iCs/>
        </w:rPr>
        <w:t>.</w:t>
      </w:r>
    </w:p>
    <w:p w14:paraId="13835BA0" w14:textId="77777777" w:rsidR="00625596" w:rsidRDefault="00625596" w:rsidP="00625596">
      <w:pPr>
        <w:pStyle w:val="ListParagraph"/>
      </w:pPr>
      <w:r w:rsidRPr="00625596">
        <w:rPr>
          <w:u w:val="single"/>
        </w:rPr>
        <w:t>Càrrega Base:</w:t>
      </w:r>
      <w:r w:rsidR="007870CB">
        <w:t xml:space="preserve"> </w:t>
      </w:r>
      <w:r w:rsidR="005D3C4A">
        <w:t>p</w:t>
      </w:r>
      <w:r w:rsidR="00B42581">
        <w:t>otència consumida de totes les càrregues de la instal</w:t>
      </w:r>
      <w:r w:rsidR="00B42581" w:rsidRPr="00625596">
        <w:rPr>
          <w:rFonts w:ascii="Arial" w:hAnsi="Arial" w:cs="Arial"/>
        </w:rPr>
        <w:t>·</w:t>
      </w:r>
      <w:r w:rsidR="00B42581">
        <w:t>lació no controlades pel sistema.</w:t>
      </w:r>
    </w:p>
    <w:p w14:paraId="79D5A452" w14:textId="02946F6D" w:rsidR="00B42581" w:rsidRPr="00625596" w:rsidRDefault="00B42581" w:rsidP="00625596">
      <w:pPr>
        <w:pStyle w:val="ListParagraph"/>
      </w:pPr>
      <w:r w:rsidRPr="00625596">
        <w:rPr>
          <w:u w:val="single"/>
        </w:rPr>
        <w:t>Càrrega 1 o 2:</w:t>
      </w:r>
      <w:r w:rsidRPr="00E7265E">
        <w:t xml:space="preserve"> </w:t>
      </w:r>
      <w:r w:rsidR="005D3C4A">
        <w:t>p</w:t>
      </w:r>
      <w:r w:rsidRPr="00E7265E">
        <w:t>o</w:t>
      </w:r>
      <w:r>
        <w:t xml:space="preserve">tència consumida de la càrrega controlada </w:t>
      </w:r>
      <w:r w:rsidR="00625596" w:rsidRPr="00625596">
        <w:t>1 o 2.</w:t>
      </w:r>
    </w:p>
    <w:p w14:paraId="140DD30E" w14:textId="3CCEE7C8" w:rsidR="00B42581" w:rsidRDefault="00B42581" w:rsidP="00B42581">
      <w:pPr>
        <w:pStyle w:val="ListParagraph"/>
      </w:pPr>
      <w:r w:rsidRPr="00BC3A0A">
        <w:rPr>
          <w:u w:val="single"/>
        </w:rPr>
        <w:t>Consumida</w:t>
      </w:r>
      <w:r>
        <w:rPr>
          <w:u w:val="single"/>
        </w:rPr>
        <w:t>:</w:t>
      </w:r>
      <w:r w:rsidRPr="00E7265E">
        <w:t xml:space="preserve"> </w:t>
      </w:r>
      <w:r w:rsidR="005D3C4A">
        <w:t>p</w:t>
      </w:r>
      <w:r w:rsidRPr="00E7265E">
        <w:t>o</w:t>
      </w:r>
      <w:r>
        <w:t>tència consumida per la instal</w:t>
      </w:r>
      <w:r>
        <w:rPr>
          <w:rFonts w:ascii="Arial" w:hAnsi="Arial" w:cs="Arial"/>
        </w:rPr>
        <w:t>·</w:t>
      </w:r>
      <w:r>
        <w:t>lació.</w:t>
      </w:r>
    </w:p>
    <w:tbl>
      <w:tblPr>
        <w:tblStyle w:val="TableGrid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370"/>
        <w:gridCol w:w="903"/>
      </w:tblGrid>
      <w:tr w:rsidR="00B42581" w14:paraId="7CFBADD8" w14:textId="77777777" w:rsidTr="009A5D4A">
        <w:trPr>
          <w:jc w:val="right"/>
        </w:trPr>
        <w:tc>
          <w:tcPr>
            <w:tcW w:w="7370" w:type="dxa"/>
          </w:tcPr>
          <w:p w14:paraId="71667DE6" w14:textId="54F5BA2E" w:rsidR="00B42581" w:rsidRDefault="00B42581" w:rsidP="00184F57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pC(t)=pCB(t)+pC1(t)+pC2(t)=∑pCi(t)</m:t>
                </m:r>
              </m:oMath>
            </m:oMathPara>
          </w:p>
        </w:tc>
        <w:tc>
          <w:tcPr>
            <w:tcW w:w="903" w:type="dxa"/>
            <w:vAlign w:val="center"/>
          </w:tcPr>
          <w:p w14:paraId="03F8DB24" w14:textId="0B29806A" w:rsidR="00B42581" w:rsidRDefault="00B42581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650730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650730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650730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3A224FBC" w14:textId="17A58100" w:rsidR="00351D06" w:rsidRPr="00CA4970" w:rsidRDefault="00351D06" w:rsidP="00351D06">
      <w:pPr>
        <w:pStyle w:val="ListParagraph"/>
        <w:rPr>
          <w:u w:val="single"/>
        </w:rPr>
      </w:pPr>
      <w:r w:rsidRPr="001E672B">
        <w:rPr>
          <w:u w:val="single"/>
        </w:rPr>
        <w:t xml:space="preserve">Consum </w:t>
      </w:r>
      <w:r w:rsidR="005D3C4A">
        <w:rPr>
          <w:u w:val="single"/>
        </w:rPr>
        <w:t>m</w:t>
      </w:r>
      <w:r w:rsidRPr="001E672B">
        <w:rPr>
          <w:u w:val="single"/>
        </w:rPr>
        <w:t>àxim</w:t>
      </w:r>
      <w:r>
        <w:rPr>
          <w:u w:val="single"/>
        </w:rPr>
        <w:t xml:space="preserve"> </w:t>
      </w:r>
      <w:r w:rsidR="00806B1C">
        <w:rPr>
          <w:u w:val="single"/>
        </w:rPr>
        <w:t>(</w:t>
      </w:r>
      <w:r>
        <w:rPr>
          <w:u w:val="single"/>
        </w:rPr>
        <w:t>ideal</w:t>
      </w:r>
      <w:r w:rsidR="00806B1C">
        <w:rPr>
          <w:u w:val="single"/>
        </w:rPr>
        <w:t>):</w:t>
      </w:r>
      <w:r w:rsidR="00806B1C" w:rsidRPr="00806B1C">
        <w:t xml:space="preserve"> </w:t>
      </w:r>
      <w:r w:rsidR="005D3C4A">
        <w:t>p</w:t>
      </w:r>
      <w:r w:rsidR="003752EE">
        <w:t>otència</w:t>
      </w:r>
      <w:r>
        <w:t xml:space="preserve"> consumida per la insta</w:t>
      </w:r>
      <w:r>
        <w:rPr>
          <w:rFonts w:ascii="Arial" w:hAnsi="Arial" w:cs="Arial"/>
        </w:rPr>
        <w:t>l·</w:t>
      </w:r>
      <w:r>
        <w:t>lació si aquesta consum</w:t>
      </w:r>
      <w:r w:rsidR="00454121">
        <w:t>í</w:t>
      </w:r>
      <w:r>
        <w:t xml:space="preserve">s el màxim de </w:t>
      </w:r>
      <w:r w:rsidR="003752EE">
        <w:t>potència</w:t>
      </w:r>
      <w:r>
        <w:t xml:space="preserve"> produïda</w:t>
      </w:r>
      <w:r w:rsidR="003752EE">
        <w:t xml:space="preserve"> possible</w:t>
      </w:r>
      <w:r>
        <w:t xml:space="preserve">. </w:t>
      </w:r>
      <w:r w:rsidR="003752EE">
        <w:t>Té la mateixa forma que la potència produïda</w:t>
      </w:r>
      <w:r w:rsidR="00B23C45">
        <w:t>,</w:t>
      </w:r>
      <w:r w:rsidR="003752EE">
        <w:t xml:space="preserve"> però satur</w:t>
      </w:r>
      <w:r w:rsidR="00A30CDC">
        <w:t>ant el valor</w:t>
      </w:r>
      <w:r w:rsidR="003752EE">
        <w:t xml:space="preserve"> a la càrrega </w:t>
      </w:r>
      <w:r w:rsidR="00CB432E">
        <w:t xml:space="preserve">de consum </w:t>
      </w:r>
      <w:r w:rsidR="00A30CDC">
        <w:t>total màxima</w:t>
      </w:r>
      <w:r w:rsidR="003752EE">
        <w:t xml:space="preserve"> de la instal</w:t>
      </w:r>
      <w:r w:rsidR="003752EE">
        <w:rPr>
          <w:rFonts w:ascii="Arial" w:hAnsi="Arial" w:cs="Arial"/>
        </w:rPr>
        <w:t>·</w:t>
      </w:r>
      <w:r w:rsidR="003752EE">
        <w:t>lació (com si totes les càrregues estiguessin engegades).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3752EE" w14:paraId="33FABA75" w14:textId="77777777" w:rsidTr="009A5D4A">
        <w:trPr>
          <w:jc w:val="right"/>
        </w:trPr>
        <w:tc>
          <w:tcPr>
            <w:tcW w:w="4454" w:type="pct"/>
          </w:tcPr>
          <w:p w14:paraId="616C70BD" w14:textId="058A0413" w:rsidR="003752EE" w:rsidRDefault="003752EE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pCM(t)=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pP(t)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si pP(t)&lt;carregaMax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carregaMax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altrament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546" w:type="pct"/>
            <w:vAlign w:val="center"/>
          </w:tcPr>
          <w:p w14:paraId="182DE6C4" w14:textId="16604481" w:rsidR="003752EE" w:rsidRDefault="003752EE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650730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650730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650730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0EB296E8" w14:textId="5C69CD84" w:rsidR="00CB432E" w:rsidRDefault="00D9430D" w:rsidP="00D9430D">
      <w:pPr>
        <w:pStyle w:val="ListParagraph"/>
      </w:pPr>
      <w:r w:rsidRPr="00D9430D">
        <w:rPr>
          <w:u w:val="single"/>
        </w:rPr>
        <w:t>Potència de consum:</w:t>
      </w:r>
      <w:r>
        <w:t xml:space="preserve"> potència estipulada</w:t>
      </w:r>
      <w:r w:rsidR="00CA2274">
        <w:t xml:space="preserve"> </w:t>
      </w:r>
      <w:r>
        <w:t xml:space="preserve">que consumeix un producte. </w:t>
      </w:r>
      <w:r w:rsidR="00CB432E">
        <w:t>Si sabem la potència de consum de cada càrrega podem calcular la càrrega màxima fàcilment: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CB432E" w14:paraId="4A8F85FF" w14:textId="77777777" w:rsidTr="009A5D4A">
        <w:trPr>
          <w:jc w:val="right"/>
        </w:trPr>
        <w:tc>
          <w:tcPr>
            <w:tcW w:w="4454" w:type="pct"/>
          </w:tcPr>
          <w:p w14:paraId="591F9BC8" w14:textId="498DCCFA" w:rsidR="00CB432E" w:rsidRDefault="00CB432E" w:rsidP="00DE0D15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carregaMax=</m:t>
                </m:r>
                <m:r>
                  <w:rPr>
                    <w:rFonts w:ascii="Cambria Math" w:eastAsiaTheme="minorEastAsia" w:hAnsi="Cambria Math"/>
                  </w:rPr>
                  <m:t>∑carrega_i</m:t>
                </m:r>
              </m:oMath>
            </m:oMathPara>
          </w:p>
        </w:tc>
        <w:tc>
          <w:tcPr>
            <w:tcW w:w="546" w:type="pct"/>
            <w:vAlign w:val="center"/>
          </w:tcPr>
          <w:p w14:paraId="2CA82B3D" w14:textId="6FF77A9A" w:rsidR="00CB432E" w:rsidRDefault="00CB432E" w:rsidP="009A5D4A">
            <w:pPr>
              <w:pStyle w:val="Equation"/>
              <w:jc w:val="center"/>
            </w:pPr>
            <w:r>
              <w:t>(</w:t>
            </w:r>
            <w:r w:rsidR="00C3053D">
              <w:fldChar w:fldCharType="begin"/>
            </w:r>
            <w:r w:rsidR="00C3053D">
              <w:instrText xml:space="preserve"> STYLEREF  "Heading 1,Títol 1" \n  \* MERGEFORMAT </w:instrText>
            </w:r>
            <w:r w:rsidR="00C3053D">
              <w:fldChar w:fldCharType="separate"/>
            </w:r>
            <w:r w:rsidR="00650730">
              <w:rPr>
                <w:noProof/>
              </w:rPr>
              <w:t>3</w:t>
            </w:r>
            <w:r w:rsidR="00C3053D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C3053D">
              <w:fldChar w:fldCharType="begin"/>
            </w:r>
            <w:r w:rsidR="00C3053D">
              <w:instrText xml:space="preserve"> STYLEREF  "Heading 1,Títol 1" \n  \* MERGEFORMAT </w:instrText>
            </w:r>
            <w:r w:rsidR="00C3053D">
              <w:fldChar w:fldCharType="separate"/>
            </w:r>
            <w:r w:rsidR="00650730">
              <w:rPr>
                <w:noProof/>
              </w:rPr>
              <w:instrText>3</w:instrText>
            </w:r>
            <w:r w:rsidR="00C3053D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650730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10684169" w14:textId="2C27A6AF" w:rsidR="00CB432E" w:rsidRPr="00CB432E" w:rsidRDefault="00CB432E" w:rsidP="00F379A4">
      <w:pPr>
        <w:pStyle w:val="ListParagraph"/>
        <w:numPr>
          <w:ilvl w:val="0"/>
          <w:numId w:val="0"/>
        </w:numPr>
        <w:ind w:left="851"/>
        <w:rPr>
          <w:i/>
          <w:iCs/>
        </w:rPr>
      </w:pPr>
      <w:r>
        <w:t>Ara, si no sabem les potències de consum, les podem aproximar fent una mitjana</w:t>
      </w:r>
      <w:r w:rsidR="00CA2274">
        <w:t xml:space="preserve"> de les mostres</w:t>
      </w:r>
      <w:r>
        <w:t>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CB432E" w14:paraId="32C7E58A" w14:textId="77777777" w:rsidTr="009A5D4A">
        <w:trPr>
          <w:jc w:val="right"/>
        </w:trPr>
        <w:tc>
          <w:tcPr>
            <w:tcW w:w="4454" w:type="pct"/>
          </w:tcPr>
          <w:p w14:paraId="0AA20535" w14:textId="3B4F0D34" w:rsidR="00CB432E" w:rsidRDefault="00CB432E" w:rsidP="00DE0D15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carregaMax=</m:t>
                </m:r>
                <m:r>
                  <w:rPr>
                    <w:rFonts w:ascii="Cambria Math" w:eastAsiaTheme="minorEastAsia" w:hAnsi="Cambria Math"/>
                  </w:rPr>
                  <m:t>∑carregaAprox_i</m:t>
                </m:r>
              </m:oMath>
            </m:oMathPara>
          </w:p>
        </w:tc>
        <w:tc>
          <w:tcPr>
            <w:tcW w:w="546" w:type="pct"/>
            <w:vAlign w:val="center"/>
          </w:tcPr>
          <w:p w14:paraId="04AE6E3E" w14:textId="151D63AC" w:rsidR="00CB432E" w:rsidRDefault="00CB432E" w:rsidP="009A5D4A">
            <w:pPr>
              <w:pStyle w:val="Equation"/>
              <w:jc w:val="center"/>
            </w:pPr>
            <w:r>
              <w:t>(</w:t>
            </w:r>
            <w:r w:rsidR="00C3053D">
              <w:fldChar w:fldCharType="begin"/>
            </w:r>
            <w:r w:rsidR="00C3053D">
              <w:instrText xml:space="preserve"> STYLEREF  "Heading 1,Títol 1" \n  \* MERGEFORMAT </w:instrText>
            </w:r>
            <w:r w:rsidR="00C3053D">
              <w:fldChar w:fldCharType="separate"/>
            </w:r>
            <w:r w:rsidR="00650730">
              <w:rPr>
                <w:noProof/>
              </w:rPr>
              <w:t>3</w:t>
            </w:r>
            <w:r w:rsidR="00C3053D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C3053D">
              <w:fldChar w:fldCharType="begin"/>
            </w:r>
            <w:r w:rsidR="00C3053D">
              <w:instrText xml:space="preserve"> STYLEREF  "Heading 1,Títol 1" \n  \* MERGEFORMAT </w:instrText>
            </w:r>
            <w:r w:rsidR="00C3053D">
              <w:fldChar w:fldCharType="separate"/>
            </w:r>
            <w:r w:rsidR="00650730">
              <w:rPr>
                <w:noProof/>
              </w:rPr>
              <w:instrText>3</w:instrText>
            </w:r>
            <w:r w:rsidR="00C3053D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650730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  <w:tr w:rsidR="00CB432E" w14:paraId="2A2C8878" w14:textId="77777777" w:rsidTr="009A5D4A">
        <w:trPr>
          <w:jc w:val="right"/>
        </w:trPr>
        <w:tc>
          <w:tcPr>
            <w:tcW w:w="4454" w:type="pct"/>
          </w:tcPr>
          <w:p w14:paraId="39BDAEA2" w14:textId="318B61D5" w:rsidR="00CB432E" w:rsidRPr="00114329" w:rsidRDefault="00CB432E" w:rsidP="00DE0D15">
            <w:pPr>
              <w:pStyle w:val="Equation"/>
              <w:rPr>
                <w:rFonts w:eastAsiaTheme="minorEastAsia"/>
                <w:i w:val="0"/>
              </w:rPr>
            </w:pPr>
            <m:oMathPara>
              <m:oMath>
                <m:r>
                  <w:rPr>
                    <w:rFonts w:ascii="Cambria Math" w:hAnsi="Cambria Math"/>
                  </w:rPr>
                  <m:t>carregaAprox_i=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∑pC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ctrlPr>
                      <w:rPr>
                        <w:rFonts w:ascii="Cambria Math" w:hAnsi="Cambria Math"/>
                      </w:rPr>
                    </m:ctrlP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count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pC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eastAsiaTheme="minorEastAsia" w:hAnsi="Cambria Math"/>
                  </w:rPr>
                  <m:t xml:space="preserve">     on pC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&gt;0</m:t>
                </m:r>
              </m:oMath>
            </m:oMathPara>
          </w:p>
        </w:tc>
        <w:tc>
          <w:tcPr>
            <w:tcW w:w="546" w:type="pct"/>
            <w:vAlign w:val="center"/>
          </w:tcPr>
          <w:p w14:paraId="3CE14BFA" w14:textId="5AEC2541" w:rsidR="00CB432E" w:rsidRDefault="00CB432E" w:rsidP="009A5D4A">
            <w:pPr>
              <w:pStyle w:val="Equation"/>
              <w:jc w:val="center"/>
            </w:pPr>
            <w:r>
              <w:t>(</w:t>
            </w:r>
            <w:r w:rsidR="00C3053D">
              <w:fldChar w:fldCharType="begin"/>
            </w:r>
            <w:r w:rsidR="00C3053D">
              <w:instrText xml:space="preserve"> STYLEREF  "Heading 1,Títol 1" \n  \* MERGEFORMAT </w:instrText>
            </w:r>
            <w:r w:rsidR="00C3053D">
              <w:fldChar w:fldCharType="separate"/>
            </w:r>
            <w:r w:rsidR="00650730">
              <w:rPr>
                <w:noProof/>
              </w:rPr>
              <w:t>3</w:t>
            </w:r>
            <w:r w:rsidR="00C3053D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C3053D">
              <w:fldChar w:fldCharType="begin"/>
            </w:r>
            <w:r w:rsidR="00C3053D">
              <w:instrText xml:space="preserve"> STYLEREF  "Heading 1,Títol 1" \n  \* MERGEFORMAT </w:instrText>
            </w:r>
            <w:r w:rsidR="00C3053D">
              <w:fldChar w:fldCharType="separate"/>
            </w:r>
            <w:r w:rsidR="00650730">
              <w:rPr>
                <w:noProof/>
              </w:rPr>
              <w:instrText>3</w:instrText>
            </w:r>
            <w:r w:rsidR="00C3053D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650730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7ED318D4" w14:textId="33710542" w:rsidR="005A128E" w:rsidRDefault="00CB432E" w:rsidP="00F379A4">
      <w:pPr>
        <w:pStyle w:val="ListParagraph"/>
        <w:numPr>
          <w:ilvl w:val="0"/>
          <w:numId w:val="0"/>
        </w:numPr>
        <w:ind w:left="851"/>
        <w:contextualSpacing w:val="0"/>
      </w:pPr>
      <w:r>
        <w:t>És important que</w:t>
      </w:r>
      <w:r w:rsidR="00BD74D9">
        <w:t>,</w:t>
      </w:r>
      <w:r>
        <w:t xml:space="preserve"> al fer</w:t>
      </w:r>
      <w:r w:rsidRPr="00114329">
        <w:t xml:space="preserve"> el càlcul de la </w:t>
      </w:r>
      <w:r>
        <w:t>càrrega</w:t>
      </w:r>
      <w:r w:rsidR="00BD74D9">
        <w:t>,</w:t>
      </w:r>
      <w:r>
        <w:t xml:space="preserve"> tinguem clar què estem calculant</w:t>
      </w:r>
      <w:r w:rsidR="004740BF">
        <w:t>, ja que s</w:t>
      </w:r>
      <w:r w:rsidR="00937DF9">
        <w:t>i</w:t>
      </w:r>
      <w:r>
        <w:t xml:space="preserve"> </w:t>
      </w:r>
      <w:r w:rsidRPr="00114329">
        <w:t>incloem les mostres que valen 0, estarem considerant els instants en que la càrrega ha estat apagada</w:t>
      </w:r>
      <w:r w:rsidR="004740BF">
        <w:t>.</w:t>
      </w:r>
      <w:r w:rsidR="00937DF9">
        <w:t xml:space="preserve"> </w:t>
      </w:r>
      <w:r w:rsidR="004740BF">
        <w:t>C</w:t>
      </w:r>
      <w:r w:rsidRPr="00114329">
        <w:t>osa que resulta</w:t>
      </w:r>
      <w:r w:rsidR="00B23C45">
        <w:t>ria</w:t>
      </w:r>
      <w:r w:rsidRPr="00114329">
        <w:t xml:space="preserve"> en la potència mitjana que hi ha hagut</w:t>
      </w:r>
      <w:r w:rsidR="00B23C45">
        <w:t>,</w:t>
      </w:r>
      <w:r w:rsidRPr="00114329">
        <w:t xml:space="preserve"> i no en la potència que té la càrrega quan està encesa.</w:t>
      </w:r>
    </w:p>
    <w:p w14:paraId="5E493965" w14:textId="4D63661F" w:rsidR="00B42581" w:rsidRDefault="00B42581" w:rsidP="005A128E">
      <w:pPr>
        <w:pStyle w:val="ListParagraph"/>
      </w:pPr>
      <w:r w:rsidRPr="00BC3A0A">
        <w:rPr>
          <w:u w:val="single"/>
        </w:rPr>
        <w:lastRenderedPageBreak/>
        <w:t>Xarxa</w:t>
      </w:r>
      <w:r>
        <w:rPr>
          <w:u w:val="single"/>
        </w:rPr>
        <w:t>:</w:t>
      </w:r>
      <w:r>
        <w:t xml:space="preserve"> </w:t>
      </w:r>
      <w:r w:rsidR="005D3C4A">
        <w:t>p</w:t>
      </w:r>
      <w:r>
        <w:t>otència consumida de la xarxa. Només s’utilitz</w:t>
      </w:r>
      <w:r w:rsidR="006E33D1">
        <w:t>a</w:t>
      </w:r>
      <w:r>
        <w:t xml:space="preserve"> per suplir </w:t>
      </w:r>
      <w:r w:rsidR="004C4C6A">
        <w:t>l’energia consumida quan la</w:t>
      </w:r>
      <w:r>
        <w:t xml:space="preserve"> produïda</w:t>
      </w:r>
      <w:r w:rsidR="004C4C6A">
        <w:t xml:space="preserve"> no cobreix la demanda</w:t>
      </w:r>
      <w:r>
        <w:t>.</w:t>
      </w:r>
    </w:p>
    <w:tbl>
      <w:tblPr>
        <w:tblStyle w:val="TableGrid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370"/>
        <w:gridCol w:w="903"/>
      </w:tblGrid>
      <w:tr w:rsidR="00B42581" w14:paraId="7C45BA67" w14:textId="77777777" w:rsidTr="009A5D4A">
        <w:trPr>
          <w:jc w:val="right"/>
        </w:trPr>
        <w:tc>
          <w:tcPr>
            <w:tcW w:w="7370" w:type="dxa"/>
          </w:tcPr>
          <w:p w14:paraId="3A2BB055" w14:textId="35D736D7" w:rsidR="00B42581" w:rsidRDefault="00B42581" w:rsidP="00184F57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pX(t)=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pC(t)-pP(t)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si pX(t)&gt;0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altrament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903" w:type="dxa"/>
            <w:vAlign w:val="center"/>
          </w:tcPr>
          <w:p w14:paraId="39188226" w14:textId="2F0D3E3A" w:rsidR="00B42581" w:rsidRDefault="00B42581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650730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650730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650730"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1A0CF004" w14:textId="6308CC4D" w:rsidR="00B42581" w:rsidRPr="00E7265E" w:rsidRDefault="00E806C8" w:rsidP="00B42581">
      <w:pPr>
        <w:pStyle w:val="ListParagraph"/>
      </w:pPr>
      <w:r>
        <w:rPr>
          <w:u w:val="single"/>
        </w:rPr>
        <w:t xml:space="preserve">No </w:t>
      </w:r>
      <w:r w:rsidR="005D3C4A">
        <w:rPr>
          <w:u w:val="single"/>
        </w:rPr>
        <w:t>c</w:t>
      </w:r>
      <w:r>
        <w:rPr>
          <w:u w:val="single"/>
        </w:rPr>
        <w:t xml:space="preserve">onsumida o </w:t>
      </w:r>
      <w:r w:rsidR="005D3C4A">
        <w:rPr>
          <w:u w:val="single"/>
        </w:rPr>
        <w:t>d</w:t>
      </w:r>
      <w:r w:rsidR="00B42581" w:rsidRPr="00BC3A0A">
        <w:rPr>
          <w:u w:val="single"/>
        </w:rPr>
        <w:t>isponible</w:t>
      </w:r>
      <w:r w:rsidR="00B42581">
        <w:rPr>
          <w:u w:val="single"/>
        </w:rPr>
        <w:t>:</w:t>
      </w:r>
      <w:r w:rsidR="00B42581">
        <w:t xml:space="preserve"> </w:t>
      </w:r>
      <w:r w:rsidR="005D3C4A">
        <w:t>p</w:t>
      </w:r>
      <w:r w:rsidR="00B42581">
        <w:t xml:space="preserve">otència </w:t>
      </w:r>
      <w:r w:rsidR="006266E8">
        <w:t xml:space="preserve">produïda </w:t>
      </w:r>
      <w:r w:rsidR="00B42581">
        <w:t>després de considerar la consumida.</w:t>
      </w:r>
      <w:r w:rsidR="00500F79">
        <w:t xml:space="preserve"> Si ens hi fixem, </w:t>
      </w:r>
      <w:proofErr w:type="spellStart"/>
      <w:r w:rsidR="00500F79">
        <w:rPr>
          <w:i/>
          <w:iCs/>
        </w:rPr>
        <w:t>pX</w:t>
      </w:r>
      <w:proofErr w:type="spellEnd"/>
      <w:r w:rsidR="00500F79">
        <w:rPr>
          <w:i/>
          <w:iCs/>
        </w:rPr>
        <w:t xml:space="preserve"> </w:t>
      </w:r>
      <w:r w:rsidR="00500F79" w:rsidRPr="00CC07AB">
        <w:t>i</w:t>
      </w:r>
      <w:r w:rsidR="00500F79">
        <w:rPr>
          <w:i/>
          <w:iCs/>
        </w:rPr>
        <w:t xml:space="preserve"> </w:t>
      </w:r>
      <w:proofErr w:type="spellStart"/>
      <w:r w:rsidR="00500F79">
        <w:rPr>
          <w:i/>
          <w:iCs/>
        </w:rPr>
        <w:t>pD</w:t>
      </w:r>
      <w:proofErr w:type="spellEnd"/>
      <w:r w:rsidR="00500F79">
        <w:t xml:space="preserve"> són la part positiva i negativa de calcular </w:t>
      </w:r>
      <w:proofErr w:type="spellStart"/>
      <w:r w:rsidR="00500F79">
        <w:rPr>
          <w:i/>
          <w:iCs/>
        </w:rPr>
        <w:t>pP</w:t>
      </w:r>
      <w:proofErr w:type="spellEnd"/>
      <w:r w:rsidR="00500F79">
        <w:rPr>
          <w:i/>
          <w:iCs/>
        </w:rPr>
        <w:t xml:space="preserve"> – </w:t>
      </w:r>
      <w:proofErr w:type="spellStart"/>
      <w:r w:rsidR="00500F79">
        <w:rPr>
          <w:i/>
          <w:iCs/>
        </w:rPr>
        <w:t>pC</w:t>
      </w:r>
      <w:proofErr w:type="spellEnd"/>
      <w:r w:rsidR="00500F79">
        <w:rPr>
          <w:i/>
          <w:iCs/>
        </w:rPr>
        <w:t>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114329" w14:paraId="558B6929" w14:textId="77777777" w:rsidTr="009A5D4A">
        <w:trPr>
          <w:jc w:val="right"/>
        </w:trPr>
        <w:tc>
          <w:tcPr>
            <w:tcW w:w="4454" w:type="pct"/>
          </w:tcPr>
          <w:p w14:paraId="0987989D" w14:textId="2D69D8BE" w:rsidR="00114329" w:rsidRDefault="00114329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pPnC(t)=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pP(t)-pC(t)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si pPnC(t)&gt;0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altrament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546" w:type="pct"/>
            <w:vAlign w:val="center"/>
          </w:tcPr>
          <w:p w14:paraId="31F66B9E" w14:textId="5FB0A7C1" w:rsidR="00114329" w:rsidRDefault="00114329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650730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650730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650730"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685981D7" w14:textId="4EBF67CF" w:rsidR="00B42581" w:rsidRDefault="00B42581" w:rsidP="00500F79">
      <w:pPr>
        <w:pStyle w:val="ListParagraph"/>
        <w:spacing w:after="0"/>
        <w:rPr>
          <w:u w:val="single"/>
        </w:rPr>
      </w:pPr>
      <w:r w:rsidRPr="00BC3A0A">
        <w:rPr>
          <w:u w:val="single"/>
        </w:rPr>
        <w:t>Xarxa durant</w:t>
      </w:r>
      <w:r w:rsidR="003B5083">
        <w:rPr>
          <w:u w:val="single"/>
        </w:rPr>
        <w:t xml:space="preserve"> la </w:t>
      </w:r>
      <w:r w:rsidR="005D3C4A">
        <w:rPr>
          <w:u w:val="single"/>
        </w:rPr>
        <w:t>p</w:t>
      </w:r>
      <w:r w:rsidRPr="00BC3A0A">
        <w:rPr>
          <w:u w:val="single"/>
        </w:rPr>
        <w:t>roducció</w:t>
      </w:r>
      <w:r>
        <w:rPr>
          <w:u w:val="single"/>
        </w:rPr>
        <w:t>:</w:t>
      </w:r>
      <w:r w:rsidRPr="00AE440A">
        <w:t xml:space="preserve"> </w:t>
      </w:r>
      <w:r w:rsidR="005D3C4A">
        <w:t>p</w:t>
      </w:r>
      <w:r w:rsidRPr="00AE440A">
        <w:t>ot</w:t>
      </w:r>
      <w:r>
        <w:t>ència consumida de la xarxa només quan s’ha estat produint energia.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B42581" w14:paraId="31912FE5" w14:textId="77777777" w:rsidTr="009A5D4A">
        <w:trPr>
          <w:jc w:val="right"/>
        </w:trPr>
        <w:tc>
          <w:tcPr>
            <w:tcW w:w="4454" w:type="pct"/>
          </w:tcPr>
          <w:p w14:paraId="4CD706EC" w14:textId="731271E1" w:rsidR="00B42581" w:rsidRDefault="00B42581" w:rsidP="00456AEA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pXP(t)=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pX(t)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si pP(t)&gt;0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altrament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546" w:type="pct"/>
            <w:vAlign w:val="center"/>
          </w:tcPr>
          <w:p w14:paraId="70316233" w14:textId="4A3F24D5" w:rsidR="00B42581" w:rsidRDefault="00B42581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650730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650730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650730"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6BDF5C2D" w14:textId="5A6A4E8D" w:rsidR="005A128E" w:rsidRDefault="005A128E" w:rsidP="00257C14">
      <w:pPr>
        <w:pStyle w:val="Heading3"/>
      </w:pPr>
      <w:bookmarkStart w:id="76" w:name="_Toc107763264"/>
      <w:r>
        <w:t>Traduccions</w:t>
      </w:r>
      <w:bookmarkEnd w:id="76"/>
    </w:p>
    <w:p w14:paraId="3E7FEF04" w14:textId="334A39A1" w:rsidR="002F1639" w:rsidRDefault="009E7A94" w:rsidP="003E6780">
      <w:r>
        <w:t>La traducció</w:t>
      </w:r>
      <w:r w:rsidR="001641D0">
        <w:t xml:space="preserve"> a</w:t>
      </w:r>
      <w:r w:rsidR="003E6780">
        <w:t xml:space="preserve"> l’anglès </w:t>
      </w:r>
      <w:r w:rsidR="00F5263D">
        <w:t xml:space="preserve">dels termes </w:t>
      </w:r>
      <w:r w:rsidR="00970FE3">
        <w:t xml:space="preserve">de potència </w:t>
      </w:r>
      <w:r w:rsidR="00F5263D">
        <w:t xml:space="preserve">definits anteriorment </w:t>
      </w:r>
      <w:r w:rsidR="003E6780">
        <w:t>i el</w:t>
      </w:r>
      <w:r w:rsidR="00F5263D">
        <w:t>s</w:t>
      </w:r>
      <w:r w:rsidR="003E6780">
        <w:t xml:space="preserve"> nom</w:t>
      </w:r>
      <w:r w:rsidR="00F5263D">
        <w:t>s</w:t>
      </w:r>
      <w:r w:rsidR="003E6780">
        <w:t xml:space="preserve"> que </w:t>
      </w:r>
      <w:r w:rsidR="00DD2431">
        <w:t>es fan</w:t>
      </w:r>
      <w:r w:rsidR="003E6780">
        <w:t xml:space="preserve"> servir a les equacions</w:t>
      </w:r>
      <w:r w:rsidR="00F5263D">
        <w:t xml:space="preserve"> són</w:t>
      </w:r>
      <w:r w:rsidR="003E6780">
        <w:t>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06"/>
        <w:gridCol w:w="1598"/>
        <w:gridCol w:w="222"/>
        <w:gridCol w:w="1676"/>
        <w:gridCol w:w="2162"/>
      </w:tblGrid>
      <w:tr w:rsidR="002F1639" w:rsidRPr="002F1639" w14:paraId="17B41430" w14:textId="77777777" w:rsidTr="00793C9F">
        <w:trPr>
          <w:jc w:val="center"/>
        </w:trPr>
        <w:tc>
          <w:tcPr>
            <w:tcW w:w="0" w:type="auto"/>
            <w:gridSpan w:val="2"/>
            <w:tcBorders>
              <w:bottom w:val="single" w:sz="4" w:space="0" w:color="auto"/>
            </w:tcBorders>
            <w:vAlign w:val="center"/>
          </w:tcPr>
          <w:p w14:paraId="663D11D0" w14:textId="06339204" w:rsidR="002F1639" w:rsidRPr="002F1639" w:rsidRDefault="002F1639" w:rsidP="002F1639">
            <w:pPr>
              <w:pStyle w:val="Taula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4FE15791" w14:textId="004D6848" w:rsidR="002F1639" w:rsidRPr="002F1639" w:rsidRDefault="002F1639" w:rsidP="002F1639">
            <w:pPr>
              <w:pStyle w:val="Taula"/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vAlign w:val="center"/>
          </w:tcPr>
          <w:p w14:paraId="16215484" w14:textId="12F2C31B" w:rsidR="002F1639" w:rsidRPr="002F1639" w:rsidRDefault="002F1639" w:rsidP="002F1639">
            <w:pPr>
              <w:pStyle w:val="Taula"/>
            </w:pPr>
          </w:p>
        </w:tc>
      </w:tr>
      <w:tr w:rsidR="00793C9F" w:rsidRPr="002F1639" w14:paraId="67542356" w14:textId="77777777" w:rsidTr="00793C9F">
        <w:trPr>
          <w:jc w:val="center"/>
        </w:trPr>
        <w:tc>
          <w:tcPr>
            <w:tcW w:w="0" w:type="auto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312A72" w14:textId="65ADF0B3" w:rsidR="00793C9F" w:rsidRPr="002F1639" w:rsidRDefault="00793C9F" w:rsidP="00793C9F">
            <w:pPr>
              <w:pStyle w:val="Taula"/>
            </w:pPr>
            <w:r w:rsidRPr="002F1639">
              <w:t>Terme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E362291" w14:textId="77777777" w:rsidR="00793C9F" w:rsidRPr="002F1639" w:rsidRDefault="00793C9F" w:rsidP="00793C9F">
            <w:pPr>
              <w:pStyle w:val="Taula"/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DD8F5A2" w14:textId="5CF7E807" w:rsidR="00793C9F" w:rsidRPr="002F1639" w:rsidRDefault="00793C9F" w:rsidP="00793C9F">
            <w:pPr>
              <w:pStyle w:val="Taula"/>
            </w:pPr>
            <w:r w:rsidRPr="002F1639">
              <w:t>Formula</w:t>
            </w:r>
          </w:p>
        </w:tc>
      </w:tr>
      <w:tr w:rsidR="00793C9F" w:rsidRPr="002F1639" w14:paraId="2D76E033" w14:textId="77777777" w:rsidTr="002F1639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E507257" w14:textId="639E5489" w:rsidR="00793C9F" w:rsidRPr="002F1639" w:rsidRDefault="00793C9F" w:rsidP="00793C9F">
            <w:pPr>
              <w:pStyle w:val="Taula"/>
            </w:pPr>
            <w:r w:rsidRPr="002F1639">
              <w:t>Català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F3F3D1C" w14:textId="63F014C7" w:rsidR="00793C9F" w:rsidRPr="002F1639" w:rsidRDefault="00793C9F" w:rsidP="00793C9F">
            <w:pPr>
              <w:pStyle w:val="Taula"/>
            </w:pPr>
            <w:r w:rsidRPr="002F1639">
              <w:t>Anglès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8183C47" w14:textId="77777777" w:rsidR="00793C9F" w:rsidRPr="002F1639" w:rsidRDefault="00793C9F" w:rsidP="00793C9F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4CD5937" w14:textId="06CB6044" w:rsidR="00793C9F" w:rsidRPr="002F1639" w:rsidRDefault="00793C9F" w:rsidP="00793C9F">
            <w:pPr>
              <w:pStyle w:val="Taula"/>
            </w:pPr>
            <w:r w:rsidRPr="002F1639">
              <w:t>Català (document)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4E482B2" w14:textId="23E03A47" w:rsidR="00793C9F" w:rsidRPr="002F1639" w:rsidRDefault="00793C9F" w:rsidP="00793C9F">
            <w:pPr>
              <w:pStyle w:val="Taula"/>
            </w:pPr>
            <w:r w:rsidRPr="002F1639">
              <w:t>Anglès (codi i simulador)</w:t>
            </w:r>
          </w:p>
        </w:tc>
      </w:tr>
      <w:tr w:rsidR="00793C9F" w14:paraId="4C22E52D" w14:textId="77777777" w:rsidTr="002F1639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72772CCF" w14:textId="739ECBCC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Produïda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60FEE3F4" w14:textId="04246DF7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 w:rsidRPr="002F1639">
              <w:rPr>
                <w:sz w:val="18"/>
                <w:szCs w:val="18"/>
                <w:lang w:val="en-US"/>
              </w:rPr>
              <w:t>Produced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2D7BF111" w14:textId="25E91CFD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06DBE276" w14:textId="5D9C329C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 w:rsidRPr="002F1639">
              <w:rPr>
                <w:i/>
                <w:iCs/>
                <w:sz w:val="18"/>
                <w:szCs w:val="18"/>
              </w:rPr>
              <w:t>p</w:t>
            </w:r>
            <w:r>
              <w:rPr>
                <w:i/>
                <w:iCs/>
                <w:sz w:val="18"/>
                <w:szCs w:val="18"/>
              </w:rPr>
              <w:t>P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3C8B6EB5" w14:textId="1A565B5F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 w:rsidRPr="002F1639">
              <w:rPr>
                <w:i/>
                <w:iCs/>
                <w:sz w:val="18"/>
                <w:szCs w:val="18"/>
                <w:lang w:val="en-US"/>
              </w:rPr>
              <w:t>powerP</w:t>
            </w:r>
            <w:proofErr w:type="spellEnd"/>
          </w:p>
        </w:tc>
      </w:tr>
      <w:tr w:rsidR="00793C9F" w14:paraId="4A39F8C4" w14:textId="77777777" w:rsidTr="002F1639">
        <w:trPr>
          <w:jc w:val="center"/>
        </w:trPr>
        <w:tc>
          <w:tcPr>
            <w:tcW w:w="0" w:type="auto"/>
            <w:vAlign w:val="center"/>
          </w:tcPr>
          <w:p w14:paraId="71BEDDDD" w14:textId="3DAA97AF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Consumida</w:t>
            </w:r>
          </w:p>
        </w:tc>
        <w:tc>
          <w:tcPr>
            <w:tcW w:w="0" w:type="auto"/>
            <w:vAlign w:val="center"/>
          </w:tcPr>
          <w:p w14:paraId="4252646A" w14:textId="783991A0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Consumed</w:t>
            </w:r>
          </w:p>
        </w:tc>
        <w:tc>
          <w:tcPr>
            <w:tcW w:w="0" w:type="auto"/>
            <w:vAlign w:val="center"/>
          </w:tcPr>
          <w:p w14:paraId="6DE31D88" w14:textId="2473CFC5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3CF0E13E" w14:textId="1F375A49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pC</w:t>
            </w:r>
            <w:proofErr w:type="spellEnd"/>
          </w:p>
        </w:tc>
        <w:tc>
          <w:tcPr>
            <w:tcW w:w="0" w:type="auto"/>
            <w:vAlign w:val="center"/>
          </w:tcPr>
          <w:p w14:paraId="7FFDE4A8" w14:textId="62EE3DF6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2F1639">
              <w:rPr>
                <w:i/>
                <w:iCs/>
                <w:sz w:val="18"/>
                <w:szCs w:val="18"/>
                <w:lang w:val="en-US"/>
              </w:rPr>
              <w:t>powerC</w:t>
            </w:r>
          </w:p>
        </w:tc>
      </w:tr>
      <w:tr w:rsidR="00793C9F" w14:paraId="22416D75" w14:textId="77777777" w:rsidTr="002F1639">
        <w:trPr>
          <w:jc w:val="center"/>
        </w:trPr>
        <w:tc>
          <w:tcPr>
            <w:tcW w:w="0" w:type="auto"/>
            <w:vAlign w:val="center"/>
          </w:tcPr>
          <w:p w14:paraId="4EA9CDAA" w14:textId="4D8F6950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Xarxa</w:t>
            </w:r>
          </w:p>
        </w:tc>
        <w:tc>
          <w:tcPr>
            <w:tcW w:w="0" w:type="auto"/>
            <w:vAlign w:val="center"/>
          </w:tcPr>
          <w:p w14:paraId="6343DAFB" w14:textId="11C801C0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Grid</w:t>
            </w:r>
          </w:p>
        </w:tc>
        <w:tc>
          <w:tcPr>
            <w:tcW w:w="0" w:type="auto"/>
            <w:vAlign w:val="center"/>
          </w:tcPr>
          <w:p w14:paraId="3D34C26C" w14:textId="77777777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2C139103" w14:textId="3DF0AD6A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pX</w:t>
            </w:r>
            <w:proofErr w:type="spellEnd"/>
          </w:p>
        </w:tc>
        <w:tc>
          <w:tcPr>
            <w:tcW w:w="0" w:type="auto"/>
            <w:vAlign w:val="center"/>
          </w:tcPr>
          <w:p w14:paraId="05AEE986" w14:textId="0BCAA5F7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2F1639">
              <w:rPr>
                <w:i/>
                <w:iCs/>
                <w:sz w:val="18"/>
                <w:szCs w:val="18"/>
                <w:lang w:val="en-US"/>
              </w:rPr>
              <w:t>powerG</w:t>
            </w:r>
          </w:p>
        </w:tc>
      </w:tr>
      <w:tr w:rsidR="00793C9F" w14:paraId="4736B5F7" w14:textId="77777777" w:rsidTr="002F1639">
        <w:trPr>
          <w:jc w:val="center"/>
        </w:trPr>
        <w:tc>
          <w:tcPr>
            <w:tcW w:w="0" w:type="auto"/>
            <w:vAlign w:val="center"/>
          </w:tcPr>
          <w:p w14:paraId="638B32F5" w14:textId="1BB8F1CB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Xarxa durant </w:t>
            </w:r>
            <w:r w:rsidR="003B5083">
              <w:rPr>
                <w:sz w:val="18"/>
                <w:szCs w:val="18"/>
              </w:rPr>
              <w:t xml:space="preserve">la </w:t>
            </w:r>
            <w:r>
              <w:rPr>
                <w:sz w:val="18"/>
                <w:szCs w:val="18"/>
              </w:rPr>
              <w:t>producció</w:t>
            </w:r>
          </w:p>
        </w:tc>
        <w:tc>
          <w:tcPr>
            <w:tcW w:w="0" w:type="auto"/>
            <w:vAlign w:val="center"/>
          </w:tcPr>
          <w:p w14:paraId="6E2ECD46" w14:textId="15450B84" w:rsidR="00793C9F" w:rsidRPr="006E3688" w:rsidRDefault="00793C9F" w:rsidP="00793C9F">
            <w:pPr>
              <w:spacing w:before="0" w:after="0" w:line="240" w:lineRule="auto"/>
              <w:ind w:firstLine="0"/>
              <w:jc w:val="center"/>
            </w:pPr>
            <w:r>
              <w:rPr>
                <w:sz w:val="18"/>
                <w:szCs w:val="18"/>
                <w:lang w:val="en-US"/>
              </w:rPr>
              <w:t>Grid while prod</w:t>
            </w:r>
            <w:r>
              <w:t>.</w:t>
            </w:r>
          </w:p>
        </w:tc>
        <w:tc>
          <w:tcPr>
            <w:tcW w:w="0" w:type="auto"/>
            <w:vAlign w:val="center"/>
          </w:tcPr>
          <w:p w14:paraId="1485E254" w14:textId="77777777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6F487991" w14:textId="6EF1E780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pXP</w:t>
            </w:r>
            <w:proofErr w:type="spellEnd"/>
          </w:p>
        </w:tc>
        <w:tc>
          <w:tcPr>
            <w:tcW w:w="0" w:type="auto"/>
            <w:vAlign w:val="center"/>
          </w:tcPr>
          <w:p w14:paraId="4A6CB3B3" w14:textId="50B561F3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 w:rsidRPr="002F1639">
              <w:rPr>
                <w:i/>
                <w:iCs/>
                <w:sz w:val="18"/>
                <w:szCs w:val="18"/>
                <w:lang w:val="en-US"/>
              </w:rPr>
              <w:t>powerGP</w:t>
            </w:r>
            <w:proofErr w:type="spellEnd"/>
          </w:p>
        </w:tc>
      </w:tr>
      <w:tr w:rsidR="00793C9F" w14:paraId="29B1C56E" w14:textId="77777777" w:rsidTr="002F1639">
        <w:trPr>
          <w:jc w:val="center"/>
        </w:trPr>
        <w:tc>
          <w:tcPr>
            <w:tcW w:w="0" w:type="auto"/>
            <w:vAlign w:val="center"/>
          </w:tcPr>
          <w:p w14:paraId="5B80BD97" w14:textId="4C14B9D3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Prod</w:t>
            </w:r>
            <w:proofErr w:type="spellEnd"/>
            <w:r>
              <w:rPr>
                <w:sz w:val="18"/>
                <w:szCs w:val="18"/>
              </w:rPr>
              <w:t>. no cons. o disponible</w:t>
            </w:r>
          </w:p>
        </w:tc>
        <w:tc>
          <w:tcPr>
            <w:tcW w:w="0" w:type="auto"/>
            <w:vAlign w:val="center"/>
          </w:tcPr>
          <w:p w14:paraId="74F63DFE" w14:textId="04751638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Available</w:t>
            </w:r>
          </w:p>
        </w:tc>
        <w:tc>
          <w:tcPr>
            <w:tcW w:w="0" w:type="auto"/>
            <w:vAlign w:val="center"/>
          </w:tcPr>
          <w:p w14:paraId="25B527F2" w14:textId="77777777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31CA2D55" w14:textId="2B94573F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pPnC</w:t>
            </w:r>
            <w:proofErr w:type="spellEnd"/>
            <w:r>
              <w:rPr>
                <w:i/>
                <w:iCs/>
                <w:sz w:val="18"/>
                <w:szCs w:val="18"/>
              </w:rPr>
              <w:t xml:space="preserve"> o </w:t>
            </w:r>
            <w:proofErr w:type="spellStart"/>
            <w:r>
              <w:rPr>
                <w:i/>
                <w:iCs/>
                <w:sz w:val="18"/>
                <w:szCs w:val="18"/>
              </w:rPr>
              <w:t>pD</w:t>
            </w:r>
            <w:proofErr w:type="spellEnd"/>
          </w:p>
        </w:tc>
        <w:tc>
          <w:tcPr>
            <w:tcW w:w="0" w:type="auto"/>
            <w:vAlign w:val="center"/>
          </w:tcPr>
          <w:p w14:paraId="3439D51F" w14:textId="070ABA77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 w:rsidRPr="002F1639">
              <w:rPr>
                <w:i/>
                <w:iCs/>
                <w:sz w:val="18"/>
                <w:szCs w:val="18"/>
                <w:lang w:val="en-US"/>
              </w:rPr>
              <w:t>powerA</w:t>
            </w:r>
            <w:proofErr w:type="spellEnd"/>
          </w:p>
        </w:tc>
      </w:tr>
      <w:tr w:rsidR="00793C9F" w14:paraId="1C633883" w14:textId="77777777" w:rsidTr="002F1639">
        <w:trPr>
          <w:jc w:val="center"/>
        </w:trPr>
        <w:tc>
          <w:tcPr>
            <w:tcW w:w="0" w:type="auto"/>
            <w:vAlign w:val="center"/>
          </w:tcPr>
          <w:p w14:paraId="41E476A4" w14:textId="1A8963E0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Càrrega base</w:t>
            </w:r>
          </w:p>
        </w:tc>
        <w:tc>
          <w:tcPr>
            <w:tcW w:w="0" w:type="auto"/>
            <w:vAlign w:val="center"/>
          </w:tcPr>
          <w:p w14:paraId="74A8541B" w14:textId="495FC1F8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Base load</w:t>
            </w:r>
          </w:p>
        </w:tc>
        <w:tc>
          <w:tcPr>
            <w:tcW w:w="0" w:type="auto"/>
            <w:vAlign w:val="center"/>
          </w:tcPr>
          <w:p w14:paraId="78AF8A8A" w14:textId="77777777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0162BE5B" w14:textId="2EF6333E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pCB</w:t>
            </w:r>
            <w:proofErr w:type="spellEnd"/>
          </w:p>
        </w:tc>
        <w:tc>
          <w:tcPr>
            <w:tcW w:w="0" w:type="auto"/>
            <w:vAlign w:val="center"/>
          </w:tcPr>
          <w:p w14:paraId="442D6407" w14:textId="2DAD708A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 w:rsidRPr="002F1639">
              <w:rPr>
                <w:i/>
                <w:iCs/>
                <w:sz w:val="18"/>
                <w:szCs w:val="18"/>
                <w:lang w:val="en-US"/>
              </w:rPr>
              <w:t>powerLB</w:t>
            </w:r>
            <w:proofErr w:type="spellEnd"/>
          </w:p>
        </w:tc>
      </w:tr>
      <w:tr w:rsidR="00793C9F" w14:paraId="3D4D9B77" w14:textId="77777777" w:rsidTr="002F1639">
        <w:trPr>
          <w:jc w:val="center"/>
        </w:trPr>
        <w:tc>
          <w:tcPr>
            <w:tcW w:w="0" w:type="auto"/>
            <w:vAlign w:val="center"/>
          </w:tcPr>
          <w:p w14:paraId="2D095B3C" w14:textId="31E575F6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Càrrega 1</w:t>
            </w:r>
          </w:p>
        </w:tc>
        <w:tc>
          <w:tcPr>
            <w:tcW w:w="0" w:type="auto"/>
            <w:vAlign w:val="center"/>
          </w:tcPr>
          <w:p w14:paraId="5AFDD314" w14:textId="76B02238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Load 1</w:t>
            </w:r>
          </w:p>
        </w:tc>
        <w:tc>
          <w:tcPr>
            <w:tcW w:w="0" w:type="auto"/>
            <w:vAlign w:val="center"/>
          </w:tcPr>
          <w:p w14:paraId="56978EA4" w14:textId="0942334C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0F480465" w14:textId="315317AF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pC1</w:t>
            </w:r>
          </w:p>
        </w:tc>
        <w:tc>
          <w:tcPr>
            <w:tcW w:w="0" w:type="auto"/>
            <w:vAlign w:val="center"/>
          </w:tcPr>
          <w:p w14:paraId="58DD4FDC" w14:textId="4D0D9062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2F1639">
              <w:rPr>
                <w:i/>
                <w:iCs/>
                <w:sz w:val="18"/>
                <w:szCs w:val="18"/>
                <w:lang w:val="en-US"/>
              </w:rPr>
              <w:t>powerL1</w:t>
            </w:r>
          </w:p>
        </w:tc>
      </w:tr>
      <w:tr w:rsidR="00793C9F" w14:paraId="7A29F542" w14:textId="77777777" w:rsidTr="002F1639">
        <w:trPr>
          <w:jc w:val="center"/>
        </w:trPr>
        <w:tc>
          <w:tcPr>
            <w:tcW w:w="0" w:type="auto"/>
            <w:vAlign w:val="center"/>
          </w:tcPr>
          <w:p w14:paraId="532C097B" w14:textId="0E686788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Càrrega 2</w:t>
            </w:r>
          </w:p>
        </w:tc>
        <w:tc>
          <w:tcPr>
            <w:tcW w:w="0" w:type="auto"/>
            <w:vAlign w:val="center"/>
          </w:tcPr>
          <w:p w14:paraId="5B74A6EC" w14:textId="56587B9C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Load 2</w:t>
            </w:r>
          </w:p>
        </w:tc>
        <w:tc>
          <w:tcPr>
            <w:tcW w:w="0" w:type="auto"/>
            <w:vAlign w:val="center"/>
          </w:tcPr>
          <w:p w14:paraId="25349383" w14:textId="77777777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6D0BD204" w14:textId="1B8AFA26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pC2</w:t>
            </w:r>
          </w:p>
        </w:tc>
        <w:tc>
          <w:tcPr>
            <w:tcW w:w="0" w:type="auto"/>
            <w:vAlign w:val="center"/>
          </w:tcPr>
          <w:p w14:paraId="7984E3F4" w14:textId="3DAB3B8D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2F1639">
              <w:rPr>
                <w:i/>
                <w:iCs/>
                <w:sz w:val="18"/>
                <w:szCs w:val="18"/>
                <w:lang w:val="en-US"/>
              </w:rPr>
              <w:t>powerL2</w:t>
            </w:r>
          </w:p>
        </w:tc>
      </w:tr>
      <w:tr w:rsidR="00D9430D" w14:paraId="7799B566" w14:textId="77777777" w:rsidTr="002F1639">
        <w:trPr>
          <w:jc w:val="center"/>
        </w:trPr>
        <w:tc>
          <w:tcPr>
            <w:tcW w:w="0" w:type="auto"/>
            <w:vAlign w:val="center"/>
          </w:tcPr>
          <w:p w14:paraId="3DE66D47" w14:textId="35B09997" w:rsidR="00D9430D" w:rsidRDefault="00D9430D" w:rsidP="00D9430D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Consum màxim</w:t>
            </w:r>
          </w:p>
        </w:tc>
        <w:tc>
          <w:tcPr>
            <w:tcW w:w="0" w:type="auto"/>
            <w:vAlign w:val="center"/>
          </w:tcPr>
          <w:p w14:paraId="4BFB0C5E" w14:textId="530116A9" w:rsidR="00D9430D" w:rsidRDefault="00D9430D" w:rsidP="00D9430D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Max c</w:t>
            </w:r>
            <w:r w:rsidRPr="00351D06">
              <w:rPr>
                <w:sz w:val="18"/>
                <w:szCs w:val="18"/>
                <w:lang w:val="en-US"/>
              </w:rPr>
              <w:t>onsumption</w:t>
            </w:r>
          </w:p>
        </w:tc>
        <w:tc>
          <w:tcPr>
            <w:tcW w:w="0" w:type="auto"/>
            <w:vAlign w:val="center"/>
          </w:tcPr>
          <w:p w14:paraId="7916483D" w14:textId="77777777" w:rsidR="00D9430D" w:rsidRPr="002219AC" w:rsidRDefault="00D9430D" w:rsidP="00D9430D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66DE410C" w14:textId="6BCF454E" w:rsidR="00D9430D" w:rsidRDefault="00D9430D" w:rsidP="00D9430D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pCM</w:t>
            </w:r>
            <w:proofErr w:type="spellEnd"/>
          </w:p>
        </w:tc>
        <w:tc>
          <w:tcPr>
            <w:tcW w:w="0" w:type="auto"/>
            <w:vAlign w:val="center"/>
          </w:tcPr>
          <w:p w14:paraId="777250FB" w14:textId="09A2C178" w:rsidR="00D9430D" w:rsidRPr="002F1639" w:rsidRDefault="00D9430D" w:rsidP="00D9430D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 w:rsidRPr="002F1639">
              <w:rPr>
                <w:i/>
                <w:iCs/>
                <w:sz w:val="18"/>
                <w:szCs w:val="18"/>
                <w:lang w:val="en-US"/>
              </w:rPr>
              <w:t>power</w:t>
            </w:r>
            <w:r>
              <w:rPr>
                <w:i/>
                <w:iCs/>
                <w:sz w:val="18"/>
                <w:szCs w:val="18"/>
                <w:lang w:val="en-US"/>
              </w:rPr>
              <w:t>CM</w:t>
            </w:r>
            <w:proofErr w:type="spellEnd"/>
          </w:p>
        </w:tc>
      </w:tr>
      <w:tr w:rsidR="00D9430D" w14:paraId="2F21DE2A" w14:textId="77777777" w:rsidTr="002F1639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6551F753" w14:textId="040A4F86" w:rsidR="00D9430D" w:rsidRPr="002219AC" w:rsidRDefault="00D9430D" w:rsidP="00D9430D">
            <w:pPr>
              <w:pStyle w:val="Taula"/>
            </w:pPr>
            <w:r>
              <w:t xml:space="preserve">De consum de la càrrega </w:t>
            </w:r>
            <w:r w:rsidRPr="00D9430D">
              <w:rPr>
                <w:i/>
                <w:iCs/>
              </w:rPr>
              <w:t>i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148A15DA" w14:textId="1AC16EC2" w:rsidR="00D9430D" w:rsidRPr="002F1639" w:rsidRDefault="00D9430D" w:rsidP="00D9430D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-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107518DA" w14:textId="40B495E3" w:rsidR="00D9430D" w:rsidRPr="002219AC" w:rsidRDefault="00D9430D" w:rsidP="00D9430D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7470FB3" w14:textId="09F1F5B7" w:rsidR="00D9430D" w:rsidRPr="002F1639" w:rsidRDefault="00D9430D" w:rsidP="00D9430D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carregai</w:t>
            </w:r>
            <w:proofErr w:type="spellEnd"/>
            <w:r>
              <w:rPr>
                <w:i/>
                <w:iCs/>
                <w:sz w:val="18"/>
                <w:szCs w:val="18"/>
              </w:rPr>
              <w:t xml:space="preserve"> o </w:t>
            </w:r>
            <w:proofErr w:type="spellStart"/>
            <w:r>
              <w:rPr>
                <w:i/>
                <w:iCs/>
                <w:sz w:val="18"/>
                <w:szCs w:val="18"/>
              </w:rPr>
              <w:t>Ci</w:t>
            </w:r>
            <w:proofErr w:type="spellEnd"/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C32422E" w14:textId="52CA8E94" w:rsidR="00D9430D" w:rsidRPr="002F1639" w:rsidRDefault="00D9430D" w:rsidP="00D9430D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-</w:t>
            </w:r>
          </w:p>
        </w:tc>
      </w:tr>
    </w:tbl>
    <w:p w14:paraId="69E2183A" w14:textId="0FD386D5" w:rsidR="002F1639" w:rsidRDefault="002F1639" w:rsidP="002F1639">
      <w:pPr>
        <w:pStyle w:val="Caption"/>
      </w:pPr>
      <w:bookmarkStart w:id="77" w:name="_Toc107763352"/>
      <w:r>
        <w:t xml:space="preserve">Taula </w:t>
      </w:r>
      <w:r w:rsidR="00DA72D2">
        <w:fldChar w:fldCharType="begin"/>
      </w:r>
      <w:r w:rsidR="00DA72D2">
        <w:instrText xml:space="preserve"> STYLEREF 1 \s </w:instrText>
      </w:r>
      <w:r w:rsidR="00DA72D2">
        <w:fldChar w:fldCharType="separate"/>
      </w:r>
      <w:r w:rsidR="00650730">
        <w:rPr>
          <w:noProof/>
        </w:rPr>
        <w:t>3</w:t>
      </w:r>
      <w:r w:rsidR="00DA72D2">
        <w:fldChar w:fldCharType="end"/>
      </w:r>
      <w:r w:rsidR="00DA72D2">
        <w:t>.</w:t>
      </w:r>
      <w:r w:rsidR="00DA72D2">
        <w:fldChar w:fldCharType="begin"/>
      </w:r>
      <w:r w:rsidR="00DA72D2">
        <w:instrText xml:space="preserve"> SEQ Taula \* ARABIC \s 1 </w:instrText>
      </w:r>
      <w:r w:rsidR="00DA72D2">
        <w:fldChar w:fldCharType="separate"/>
      </w:r>
      <w:r w:rsidR="00650730">
        <w:rPr>
          <w:noProof/>
        </w:rPr>
        <w:t>1</w:t>
      </w:r>
      <w:r w:rsidR="00DA72D2">
        <w:fldChar w:fldCharType="end"/>
      </w:r>
      <w:r w:rsidR="00CC6351">
        <w:t xml:space="preserve">. </w:t>
      </w:r>
      <w:r w:rsidR="00FF06AE">
        <w:t xml:space="preserve">Traduccions i nomenclatures </w:t>
      </w:r>
      <w:r w:rsidR="00DA72D2">
        <w:t>–</w:t>
      </w:r>
      <w:r>
        <w:t xml:space="preserve"> </w:t>
      </w:r>
      <w:r w:rsidR="00DA72D2">
        <w:t>P</w:t>
      </w:r>
      <w:r>
        <w:t>otències</w:t>
      </w:r>
      <w:bookmarkEnd w:id="77"/>
    </w:p>
    <w:p w14:paraId="7A2BA4B5" w14:textId="311BAC42" w:rsidR="005A128E" w:rsidRDefault="005A128E" w:rsidP="00257C14">
      <w:pPr>
        <w:pStyle w:val="Heading3"/>
      </w:pPr>
      <w:bookmarkStart w:id="78" w:name="_Toc107763265"/>
      <w:r>
        <w:t>Segmentació visual</w:t>
      </w:r>
      <w:bookmarkEnd w:id="78"/>
    </w:p>
    <w:p w14:paraId="6FE0BD4F" w14:textId="16FB574F" w:rsidR="00D25A91" w:rsidRDefault="00D25A91" w:rsidP="005A128E">
      <w:r>
        <w:t>Una bona forma visual de representar aquesta segmentació és a través de blocs, on cada bloc té la seva segmentació a la dreta.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5"/>
        <w:gridCol w:w="687"/>
        <w:gridCol w:w="1725"/>
        <w:gridCol w:w="1079"/>
        <w:gridCol w:w="1216"/>
        <w:gridCol w:w="1392"/>
      </w:tblGrid>
      <w:tr w:rsidR="00E151B1" w14:paraId="1BF13F9C" w14:textId="62CC7224" w:rsidTr="00E151B1">
        <w:trPr>
          <w:trHeight w:val="108"/>
          <w:jc w:val="center"/>
        </w:trPr>
        <w:tc>
          <w:tcPr>
            <w:tcW w:w="0" w:type="auto"/>
            <w:vMerge w:val="restart"/>
            <w:shd w:val="clear" w:color="auto" w:fill="195AA7"/>
            <w:vAlign w:val="center"/>
          </w:tcPr>
          <w:p w14:paraId="7F09CCCD" w14:textId="69599CA0" w:rsidR="00E151B1" w:rsidRPr="00D4579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5792">
              <w:rPr>
                <w:color w:val="FFFFFF" w:themeColor="background1"/>
                <w:sz w:val="18"/>
                <w:szCs w:val="18"/>
              </w:rPr>
              <w:t>Sistema</w:t>
            </w:r>
          </w:p>
        </w:tc>
        <w:tc>
          <w:tcPr>
            <w:tcW w:w="0" w:type="auto"/>
            <w:gridSpan w:val="2"/>
            <w:vMerge w:val="restart"/>
            <w:shd w:val="clear" w:color="auto" w:fill="33AB1D"/>
            <w:vAlign w:val="center"/>
          </w:tcPr>
          <w:p w14:paraId="3602BF3F" w14:textId="546F7158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  <w:r w:rsidRPr="00F72CF2">
              <w:rPr>
                <w:color w:val="FFFFFF" w:themeColor="background1"/>
                <w:sz w:val="18"/>
                <w:szCs w:val="18"/>
              </w:rPr>
              <w:t>Produïda</w:t>
            </w:r>
          </w:p>
        </w:tc>
        <w:tc>
          <w:tcPr>
            <w:tcW w:w="0" w:type="auto"/>
            <w:gridSpan w:val="2"/>
            <w:vMerge w:val="restart"/>
            <w:shd w:val="clear" w:color="auto" w:fill="BFBFBF" w:themeFill="background1" w:themeFillShade="BF"/>
            <w:vAlign w:val="center"/>
          </w:tcPr>
          <w:p w14:paraId="307CD4D9" w14:textId="652DD65D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 w:rsidRPr="00F72CF2">
              <w:rPr>
                <w:sz w:val="18"/>
                <w:szCs w:val="18"/>
              </w:rPr>
              <w:t xml:space="preserve">Produïda no </w:t>
            </w:r>
            <w:r w:rsidR="005D3C4A">
              <w:rPr>
                <w:sz w:val="18"/>
                <w:szCs w:val="18"/>
              </w:rPr>
              <w:t>c</w:t>
            </w:r>
            <w:r w:rsidRPr="00F72CF2">
              <w:rPr>
                <w:sz w:val="18"/>
                <w:szCs w:val="18"/>
              </w:rPr>
              <w:t>onsumida</w:t>
            </w:r>
          </w:p>
        </w:tc>
        <w:tc>
          <w:tcPr>
            <w:tcW w:w="0" w:type="auto"/>
            <w:shd w:val="clear" w:color="auto" w:fill="FFFFFF" w:themeFill="background1"/>
          </w:tcPr>
          <w:p w14:paraId="5843C10B" w14:textId="77777777" w:rsidR="00E151B1" w:rsidRPr="00E151B1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</w:tr>
      <w:tr w:rsidR="00E151B1" w14:paraId="57FC88C0" w14:textId="77777777" w:rsidTr="00E151B1">
        <w:trPr>
          <w:trHeight w:val="488"/>
          <w:jc w:val="center"/>
        </w:trPr>
        <w:tc>
          <w:tcPr>
            <w:tcW w:w="0" w:type="auto"/>
            <w:vMerge/>
            <w:shd w:val="clear" w:color="auto" w:fill="195AA7"/>
            <w:vAlign w:val="center"/>
          </w:tcPr>
          <w:p w14:paraId="735A7A9E" w14:textId="77777777" w:rsidR="00E151B1" w:rsidRPr="00D4579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gridSpan w:val="2"/>
            <w:vMerge/>
            <w:shd w:val="clear" w:color="auto" w:fill="33AB1D"/>
            <w:vAlign w:val="center"/>
          </w:tcPr>
          <w:p w14:paraId="711EE406" w14:textId="77777777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gridSpan w:val="2"/>
            <w:vMerge/>
            <w:shd w:val="clear" w:color="auto" w:fill="BFBFBF" w:themeFill="background1" w:themeFillShade="BF"/>
            <w:vAlign w:val="center"/>
          </w:tcPr>
          <w:p w14:paraId="491EB849" w14:textId="77777777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Merge w:val="restart"/>
            <w:shd w:val="clear" w:color="auto" w:fill="DBDBDB" w:themeFill="accent3" w:themeFillTint="66"/>
            <w:vAlign w:val="center"/>
          </w:tcPr>
          <w:p w14:paraId="3A9096F8" w14:textId="7A0B2AAF" w:rsidR="00E151B1" w:rsidRPr="00F72CF2" w:rsidRDefault="00E151B1" w:rsidP="00E151B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Màxim </w:t>
            </w:r>
            <w:r w:rsidR="005D3C4A">
              <w:rPr>
                <w:sz w:val="18"/>
                <w:szCs w:val="18"/>
              </w:rPr>
              <w:t>c</w:t>
            </w:r>
            <w:r>
              <w:rPr>
                <w:sz w:val="18"/>
                <w:szCs w:val="18"/>
              </w:rPr>
              <w:t>onsum</w:t>
            </w:r>
          </w:p>
        </w:tc>
      </w:tr>
      <w:tr w:rsidR="00E151B1" w14:paraId="7DE31982" w14:textId="3A51A767" w:rsidTr="00E151B1">
        <w:trPr>
          <w:jc w:val="center"/>
        </w:trPr>
        <w:tc>
          <w:tcPr>
            <w:tcW w:w="0" w:type="auto"/>
            <w:vMerge/>
            <w:shd w:val="clear" w:color="auto" w:fill="195AA7"/>
            <w:vAlign w:val="center"/>
          </w:tcPr>
          <w:p w14:paraId="1121FD4B" w14:textId="6DFB1A2C" w:rsidR="00E151B1" w:rsidRPr="00D4579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gridSpan w:val="2"/>
            <w:vMerge/>
            <w:shd w:val="clear" w:color="auto" w:fill="33AB1D"/>
            <w:vAlign w:val="center"/>
          </w:tcPr>
          <w:p w14:paraId="5FFEF3DF" w14:textId="3ED5D4CE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vMerge w:val="restart"/>
            <w:shd w:val="clear" w:color="auto" w:fill="F8A62A"/>
            <w:vAlign w:val="center"/>
          </w:tcPr>
          <w:p w14:paraId="52DE92BE" w14:textId="6A10531A" w:rsidR="00E151B1" w:rsidRPr="00F72CF2" w:rsidRDefault="00E151B1" w:rsidP="00F72CF2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F72CF2">
              <w:rPr>
                <w:sz w:val="18"/>
                <w:szCs w:val="18"/>
              </w:rPr>
              <w:t>Consumida</w:t>
            </w:r>
          </w:p>
        </w:tc>
        <w:tc>
          <w:tcPr>
            <w:tcW w:w="0" w:type="auto"/>
            <w:shd w:val="clear" w:color="auto" w:fill="E7D6A9"/>
            <w:vAlign w:val="center"/>
          </w:tcPr>
          <w:p w14:paraId="3FB06FF8" w14:textId="5FCD7EE2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 w:rsidRPr="00F72CF2">
              <w:rPr>
                <w:sz w:val="18"/>
                <w:szCs w:val="18"/>
              </w:rPr>
              <w:t xml:space="preserve">Càrrega </w:t>
            </w:r>
            <w:r w:rsidR="005D3C4A">
              <w:rPr>
                <w:sz w:val="18"/>
                <w:szCs w:val="18"/>
              </w:rPr>
              <w:t>b</w:t>
            </w:r>
            <w:r w:rsidRPr="00F72CF2">
              <w:rPr>
                <w:sz w:val="18"/>
                <w:szCs w:val="18"/>
              </w:rPr>
              <w:t>ase</w:t>
            </w:r>
          </w:p>
        </w:tc>
        <w:tc>
          <w:tcPr>
            <w:tcW w:w="0" w:type="auto"/>
            <w:vMerge/>
            <w:shd w:val="clear" w:color="auto" w:fill="DBDBDB" w:themeFill="accent3" w:themeFillTint="66"/>
          </w:tcPr>
          <w:p w14:paraId="698FDD2D" w14:textId="77777777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</w:tr>
      <w:tr w:rsidR="00E151B1" w14:paraId="7DDB3501" w14:textId="4F25017B" w:rsidTr="003D4A09">
        <w:trPr>
          <w:jc w:val="center"/>
        </w:trPr>
        <w:tc>
          <w:tcPr>
            <w:tcW w:w="0" w:type="auto"/>
            <w:vMerge/>
            <w:shd w:val="clear" w:color="auto" w:fill="195AA7"/>
            <w:vAlign w:val="center"/>
          </w:tcPr>
          <w:p w14:paraId="0C5697A0" w14:textId="3955F50B" w:rsidR="00E151B1" w:rsidRPr="00D4579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vMerge w:val="restart"/>
            <w:shd w:val="clear" w:color="auto" w:fill="DC604D"/>
            <w:vAlign w:val="center"/>
          </w:tcPr>
          <w:p w14:paraId="7DAE246E" w14:textId="77777777" w:rsidR="00E151B1" w:rsidRPr="00D4579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</w:rPr>
            </w:pPr>
            <w:r w:rsidRPr="00F72CF2">
              <w:rPr>
                <w:color w:val="FFFFFF" w:themeColor="background1"/>
                <w:sz w:val="18"/>
                <w:szCs w:val="18"/>
              </w:rPr>
              <w:t>Xarxa</w:t>
            </w:r>
          </w:p>
        </w:tc>
        <w:tc>
          <w:tcPr>
            <w:tcW w:w="0" w:type="auto"/>
            <w:shd w:val="clear" w:color="auto" w:fill="A6A6A6"/>
            <w:vAlign w:val="center"/>
          </w:tcPr>
          <w:p w14:paraId="7103914A" w14:textId="5E6DBC39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</w:rPr>
            </w:pPr>
            <w:r w:rsidRPr="00F72CF2">
              <w:rPr>
                <w:color w:val="FFFFFF" w:themeColor="background1"/>
                <w:sz w:val="18"/>
                <w:szCs w:val="18"/>
              </w:rPr>
              <w:t xml:space="preserve">Xarxa fora </w:t>
            </w:r>
            <w:proofErr w:type="spellStart"/>
            <w:r w:rsidR="005D3C4A">
              <w:rPr>
                <w:color w:val="FFFFFF" w:themeColor="background1"/>
                <w:sz w:val="18"/>
                <w:szCs w:val="18"/>
              </w:rPr>
              <w:t>p</w:t>
            </w:r>
            <w:r w:rsidRPr="00F72CF2">
              <w:rPr>
                <w:color w:val="FFFFFF" w:themeColor="background1"/>
                <w:sz w:val="18"/>
                <w:szCs w:val="18"/>
              </w:rPr>
              <w:t>rod</w:t>
            </w:r>
            <w:proofErr w:type="spellEnd"/>
            <w:r w:rsidRPr="00F72CF2">
              <w:rPr>
                <w:color w:val="FFFFFF" w:themeColor="background1"/>
                <w:sz w:val="18"/>
                <w:szCs w:val="18"/>
              </w:rPr>
              <w:t>.</w:t>
            </w:r>
          </w:p>
        </w:tc>
        <w:tc>
          <w:tcPr>
            <w:tcW w:w="0" w:type="auto"/>
            <w:vMerge/>
            <w:shd w:val="clear" w:color="auto" w:fill="F8A62A"/>
            <w:vAlign w:val="center"/>
          </w:tcPr>
          <w:p w14:paraId="30E9BE9E" w14:textId="77777777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DC26C"/>
            <w:vAlign w:val="center"/>
          </w:tcPr>
          <w:p w14:paraId="12427B42" w14:textId="39D82B0B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 w:rsidRPr="00F72CF2">
              <w:rPr>
                <w:sz w:val="18"/>
                <w:szCs w:val="18"/>
              </w:rPr>
              <w:t>Càrrega 1</w:t>
            </w:r>
          </w:p>
        </w:tc>
        <w:tc>
          <w:tcPr>
            <w:tcW w:w="0" w:type="auto"/>
            <w:vMerge/>
            <w:shd w:val="clear" w:color="auto" w:fill="DBDBDB" w:themeFill="accent3" w:themeFillTint="66"/>
          </w:tcPr>
          <w:p w14:paraId="59B6A85E" w14:textId="77777777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</w:tr>
      <w:tr w:rsidR="00E151B1" w14:paraId="372EA04F" w14:textId="4F661270" w:rsidTr="00E151B1">
        <w:trPr>
          <w:jc w:val="center"/>
        </w:trPr>
        <w:tc>
          <w:tcPr>
            <w:tcW w:w="0" w:type="auto"/>
            <w:vMerge/>
            <w:shd w:val="clear" w:color="auto" w:fill="195AA7"/>
            <w:vAlign w:val="center"/>
          </w:tcPr>
          <w:p w14:paraId="5D8D7520" w14:textId="0CDA067E" w:rsidR="00E151B1" w:rsidRPr="00D4579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DC604D"/>
            <w:vAlign w:val="center"/>
          </w:tcPr>
          <w:p w14:paraId="095CCB10" w14:textId="77777777" w:rsidR="00E151B1" w:rsidRPr="00D4579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D03429"/>
            <w:vAlign w:val="center"/>
          </w:tcPr>
          <w:p w14:paraId="16D33FF1" w14:textId="0104A745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  <w:r w:rsidRPr="00F72CF2">
              <w:rPr>
                <w:color w:val="FFFFFF" w:themeColor="background1"/>
                <w:sz w:val="18"/>
                <w:szCs w:val="18"/>
              </w:rPr>
              <w:t xml:space="preserve">Xarxa durant </w:t>
            </w:r>
            <w:proofErr w:type="spellStart"/>
            <w:r w:rsidR="005D3C4A">
              <w:rPr>
                <w:color w:val="FFFFFF" w:themeColor="background1"/>
                <w:sz w:val="18"/>
                <w:szCs w:val="18"/>
              </w:rPr>
              <w:t>p</w:t>
            </w:r>
            <w:r w:rsidRPr="00F72CF2">
              <w:rPr>
                <w:color w:val="FFFFFF" w:themeColor="background1"/>
                <w:sz w:val="18"/>
                <w:szCs w:val="18"/>
              </w:rPr>
              <w:t>rod</w:t>
            </w:r>
            <w:proofErr w:type="spellEnd"/>
            <w:r w:rsidRPr="00F72CF2">
              <w:rPr>
                <w:color w:val="FFFFFF" w:themeColor="background1"/>
                <w:sz w:val="18"/>
                <w:szCs w:val="18"/>
              </w:rPr>
              <w:t>.</w:t>
            </w:r>
          </w:p>
        </w:tc>
        <w:tc>
          <w:tcPr>
            <w:tcW w:w="0" w:type="auto"/>
            <w:vMerge/>
            <w:shd w:val="clear" w:color="auto" w:fill="F8A62A"/>
            <w:vAlign w:val="center"/>
          </w:tcPr>
          <w:p w14:paraId="4148C8EF" w14:textId="77777777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D463"/>
            <w:vAlign w:val="center"/>
          </w:tcPr>
          <w:p w14:paraId="20513E23" w14:textId="34F80669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 w:rsidRPr="00F72CF2">
              <w:rPr>
                <w:sz w:val="18"/>
                <w:szCs w:val="18"/>
              </w:rPr>
              <w:t>Càrrega 2</w:t>
            </w:r>
          </w:p>
        </w:tc>
        <w:tc>
          <w:tcPr>
            <w:tcW w:w="0" w:type="auto"/>
            <w:vMerge/>
            <w:shd w:val="clear" w:color="auto" w:fill="DBDBDB" w:themeFill="accent3" w:themeFillTint="66"/>
          </w:tcPr>
          <w:p w14:paraId="19DE28EF" w14:textId="77777777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</w:tr>
    </w:tbl>
    <w:p w14:paraId="46A92733" w14:textId="3D4A1972" w:rsidR="005939B5" w:rsidRDefault="00745D27" w:rsidP="0082066B">
      <w:pPr>
        <w:pStyle w:val="Caption"/>
      </w:pPr>
      <w:bookmarkStart w:id="79" w:name="_Toc107763308"/>
      <w:r>
        <w:t xml:space="preserve">Figura </w:t>
      </w:r>
      <w:r w:rsidR="00CB3F4E">
        <w:fldChar w:fldCharType="begin"/>
      </w:r>
      <w:r w:rsidR="00CB3F4E">
        <w:instrText xml:space="preserve"> STYLEREF 1 \s </w:instrText>
      </w:r>
      <w:r w:rsidR="00CB3F4E">
        <w:fldChar w:fldCharType="separate"/>
      </w:r>
      <w:r w:rsidR="00650730">
        <w:rPr>
          <w:noProof/>
        </w:rPr>
        <w:t>3</w:t>
      </w:r>
      <w:r w:rsidR="00CB3F4E">
        <w:fldChar w:fldCharType="end"/>
      </w:r>
      <w:r w:rsidR="00CB3F4E">
        <w:t>.</w:t>
      </w:r>
      <w:r w:rsidR="00CB3F4E">
        <w:fldChar w:fldCharType="begin"/>
      </w:r>
      <w:r w:rsidR="00CB3F4E">
        <w:instrText xml:space="preserve"> SEQ Figura \* ARABIC \s 1 </w:instrText>
      </w:r>
      <w:r w:rsidR="00CB3F4E">
        <w:fldChar w:fldCharType="separate"/>
      </w:r>
      <w:r w:rsidR="00650730">
        <w:rPr>
          <w:noProof/>
        </w:rPr>
        <w:t>1</w:t>
      </w:r>
      <w:r w:rsidR="00CB3F4E">
        <w:fldChar w:fldCharType="end"/>
      </w:r>
      <w:r>
        <w:t>. Segmentació visual de la potència del sistema</w:t>
      </w:r>
      <w:bookmarkEnd w:id="79"/>
    </w:p>
    <w:p w14:paraId="700FAC84" w14:textId="77777777" w:rsidR="00257C14" w:rsidRDefault="00257C14">
      <w:pPr>
        <w:spacing w:before="0" w:after="160" w:line="259" w:lineRule="auto"/>
        <w:ind w:firstLine="0"/>
        <w:jc w:val="left"/>
        <w:rPr>
          <w:rFonts w:ascii="CMU Sans Serif" w:eastAsiaTheme="majorEastAsia" w:hAnsi="CMU Sans Serif" w:cstheme="majorBidi"/>
          <w:b/>
          <w:sz w:val="24"/>
          <w:szCs w:val="28"/>
        </w:rPr>
      </w:pPr>
      <w:r>
        <w:br w:type="page"/>
      </w:r>
    </w:p>
    <w:p w14:paraId="4CAC0463" w14:textId="7F6C1286" w:rsidR="002B2A77" w:rsidRPr="0065236A" w:rsidRDefault="004D0581" w:rsidP="00257C14">
      <w:pPr>
        <w:pStyle w:val="Heading3"/>
      </w:pPr>
      <w:bookmarkStart w:id="80" w:name="_Toc107763266"/>
      <w:r w:rsidRPr="0065236A">
        <w:lastRenderedPageBreak/>
        <w:t>Exemple</w:t>
      </w:r>
      <w:r w:rsidR="00B261E9" w:rsidRPr="0065236A">
        <w:t>s</w:t>
      </w:r>
      <w:bookmarkEnd w:id="80"/>
    </w:p>
    <w:p w14:paraId="705EE566" w14:textId="7BA76169" w:rsidR="004A65AA" w:rsidRDefault="00FE6169" w:rsidP="004D0581">
      <w:r>
        <w:t>Per facilitar la lectura de les gràfiques que hi ha al llarg del treball</w:t>
      </w:r>
      <w:r w:rsidR="006266E8">
        <w:t>,</w:t>
      </w:r>
      <w:r>
        <w:t xml:space="preserve"> i exemplificar els conceptes anteriors, a continuació es mostren i comenten diverses gràfiques generades </w:t>
      </w:r>
      <w:r w:rsidR="00D4124D">
        <w:t>amb el simulador</w:t>
      </w:r>
      <w:r w:rsidR="00820144">
        <w:rPr>
          <w:rStyle w:val="FootnoteReference"/>
        </w:rPr>
        <w:footnoteReference w:id="6"/>
      </w:r>
      <w:r w:rsidR="00D4124D">
        <w:t xml:space="preserve"> </w:t>
      </w:r>
      <w:r>
        <w:t>a partir de dades reals</w:t>
      </w:r>
      <w:r w:rsidR="00B10E91">
        <w:t>.</w:t>
      </w:r>
    </w:p>
    <w:p w14:paraId="1CAA6A75" w14:textId="1878E40D" w:rsidR="00793C9F" w:rsidRDefault="00095C1B" w:rsidP="00793C9F">
      <w:r w:rsidRPr="0065236A">
        <w:rPr>
          <w:u w:val="single"/>
        </w:rPr>
        <w:t xml:space="preserve">Potència </w:t>
      </w:r>
      <w:r w:rsidR="005D3C4A" w:rsidRPr="0065236A">
        <w:rPr>
          <w:u w:val="single"/>
        </w:rPr>
        <w:t>p</w:t>
      </w:r>
      <w:r w:rsidRPr="0065236A">
        <w:rPr>
          <w:u w:val="single"/>
        </w:rPr>
        <w:t>roduïda:</w:t>
      </w:r>
      <w:r w:rsidRPr="00095C1B">
        <w:rPr>
          <w:i/>
          <w:iCs/>
        </w:rPr>
        <w:t xml:space="preserve"> </w:t>
      </w:r>
      <w:r>
        <w:t>a través d’una gràfica de potència</w:t>
      </w:r>
      <w:r w:rsidR="00AC581E">
        <w:t xml:space="preserve"> produïda</w:t>
      </w:r>
      <w:r>
        <w:t xml:space="preserve"> podem determinar quina ha estat la situació meteorològica d’aquell dia.</w:t>
      </w:r>
    </w:p>
    <w:p w14:paraId="284662B3" w14:textId="24FC1F49" w:rsidR="00095C1B" w:rsidRDefault="00095C1B" w:rsidP="005E1687">
      <w:pPr>
        <w:keepNext/>
        <w:spacing w:after="0"/>
        <w:ind w:firstLine="0"/>
      </w:pPr>
      <w:r>
        <w:rPr>
          <w:noProof/>
        </w:rPr>
        <w:drawing>
          <wp:inline distT="0" distB="0" distL="0" distR="0" wp14:anchorId="7C24BD12" wp14:editId="175DED25">
            <wp:extent cx="5720080" cy="29051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1E42B" w14:textId="0D737217" w:rsidR="00163F20" w:rsidRDefault="00095C1B" w:rsidP="00745D27">
      <w:pPr>
        <w:pStyle w:val="Caption"/>
        <w:spacing w:before="0"/>
      </w:pPr>
      <w:bookmarkStart w:id="81" w:name="_Toc107763309"/>
      <w:r>
        <w:t xml:space="preserve">Figura </w:t>
      </w:r>
      <w:r w:rsidR="00CB3F4E">
        <w:fldChar w:fldCharType="begin"/>
      </w:r>
      <w:r w:rsidR="00CB3F4E">
        <w:instrText xml:space="preserve"> STYLEREF 1 \s </w:instrText>
      </w:r>
      <w:r w:rsidR="00CB3F4E">
        <w:fldChar w:fldCharType="separate"/>
      </w:r>
      <w:r w:rsidR="00650730">
        <w:rPr>
          <w:noProof/>
        </w:rPr>
        <w:t>3</w:t>
      </w:r>
      <w:r w:rsidR="00CB3F4E">
        <w:fldChar w:fldCharType="end"/>
      </w:r>
      <w:r w:rsidR="00CB3F4E">
        <w:t>.</w:t>
      </w:r>
      <w:r w:rsidR="00CB3F4E">
        <w:fldChar w:fldCharType="begin"/>
      </w:r>
      <w:r w:rsidR="00CB3F4E">
        <w:instrText xml:space="preserve"> SEQ Figura \* ARABIC \s 1 </w:instrText>
      </w:r>
      <w:r w:rsidR="00CB3F4E">
        <w:fldChar w:fldCharType="separate"/>
      </w:r>
      <w:r w:rsidR="00650730">
        <w:rPr>
          <w:noProof/>
        </w:rPr>
        <w:t>2</w:t>
      </w:r>
      <w:r w:rsidR="00CB3F4E">
        <w:fldChar w:fldCharType="end"/>
      </w:r>
      <w:r>
        <w:t xml:space="preserve">. </w:t>
      </w:r>
      <w:r w:rsidR="003229FE">
        <w:t xml:space="preserve">Exemple – </w:t>
      </w:r>
      <w:r>
        <w:t>Potència</w:t>
      </w:r>
      <w:r w:rsidR="003229FE">
        <w:t xml:space="preserve"> p</w:t>
      </w:r>
      <w:r>
        <w:t xml:space="preserve">roduïda </w:t>
      </w:r>
      <w:r w:rsidR="003229FE">
        <w:t>d’un d</w:t>
      </w:r>
      <w:r>
        <w:t>ia assolellat</w:t>
      </w:r>
      <w:bookmarkEnd w:id="81"/>
    </w:p>
    <w:p w14:paraId="062A10D9" w14:textId="77777777" w:rsidR="005E1687" w:rsidRDefault="005E1687" w:rsidP="005E1687">
      <w:pPr>
        <w:ind w:firstLine="0"/>
      </w:pPr>
    </w:p>
    <w:p w14:paraId="0983CB0D" w14:textId="6AA990EF" w:rsidR="00095C1B" w:rsidRPr="00095C1B" w:rsidRDefault="00095C1B" w:rsidP="005E1687">
      <w:pPr>
        <w:ind w:firstLine="0"/>
      </w:pPr>
      <w:r>
        <w:rPr>
          <w:noProof/>
        </w:rPr>
        <w:drawing>
          <wp:inline distT="0" distB="0" distL="0" distR="0" wp14:anchorId="411C475D" wp14:editId="1C2F4DD8">
            <wp:extent cx="5723890" cy="290131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F2787" w14:textId="5C4C6CE8" w:rsidR="00FD08AF" w:rsidRDefault="00095C1B" w:rsidP="00095C1B">
      <w:pPr>
        <w:pStyle w:val="Caption"/>
      </w:pPr>
      <w:bookmarkStart w:id="82" w:name="_Toc107763310"/>
      <w:r>
        <w:t xml:space="preserve">Figura </w:t>
      </w:r>
      <w:r w:rsidR="00CB3F4E">
        <w:fldChar w:fldCharType="begin"/>
      </w:r>
      <w:r w:rsidR="00CB3F4E">
        <w:instrText xml:space="preserve"> STYLEREF 1 \s </w:instrText>
      </w:r>
      <w:r w:rsidR="00CB3F4E">
        <w:fldChar w:fldCharType="separate"/>
      </w:r>
      <w:r w:rsidR="00650730">
        <w:rPr>
          <w:noProof/>
        </w:rPr>
        <w:t>3</w:t>
      </w:r>
      <w:r w:rsidR="00CB3F4E">
        <w:fldChar w:fldCharType="end"/>
      </w:r>
      <w:r w:rsidR="00CB3F4E">
        <w:t>.</w:t>
      </w:r>
      <w:r w:rsidR="00CB3F4E">
        <w:fldChar w:fldCharType="begin"/>
      </w:r>
      <w:r w:rsidR="00CB3F4E">
        <w:instrText xml:space="preserve"> SEQ Figura \* ARABIC \s 1 </w:instrText>
      </w:r>
      <w:r w:rsidR="00CB3F4E">
        <w:fldChar w:fldCharType="separate"/>
      </w:r>
      <w:r w:rsidR="00650730">
        <w:rPr>
          <w:noProof/>
        </w:rPr>
        <w:t>3</w:t>
      </w:r>
      <w:r w:rsidR="00CB3F4E">
        <w:fldChar w:fldCharType="end"/>
      </w:r>
      <w:r>
        <w:t xml:space="preserve">. </w:t>
      </w:r>
      <w:r w:rsidR="003229FE">
        <w:t xml:space="preserve">Exemple - </w:t>
      </w:r>
      <w:r>
        <w:t xml:space="preserve">Potència </w:t>
      </w:r>
      <w:r w:rsidR="003229FE">
        <w:t>p</w:t>
      </w:r>
      <w:r>
        <w:t xml:space="preserve">roduïda </w:t>
      </w:r>
      <w:r w:rsidR="003229FE">
        <w:t>d’un d</w:t>
      </w:r>
      <w:r>
        <w:t>ia ennuvolat</w:t>
      </w:r>
      <w:bookmarkEnd w:id="82"/>
    </w:p>
    <w:p w14:paraId="1C253B05" w14:textId="70D372FC" w:rsidR="00095C1B" w:rsidRDefault="00095C1B" w:rsidP="00095C1B">
      <w:pPr>
        <w:pStyle w:val="Caption"/>
      </w:pPr>
      <w:r>
        <w:tab/>
      </w:r>
    </w:p>
    <w:p w14:paraId="3CDA86FE" w14:textId="4439C065" w:rsidR="00095C1B" w:rsidRDefault="00095C1B" w:rsidP="005E1687">
      <w:pPr>
        <w:pStyle w:val="Caption"/>
        <w:jc w:val="both"/>
      </w:pPr>
      <w:r>
        <w:rPr>
          <w:noProof/>
        </w:rPr>
        <w:lastRenderedPageBreak/>
        <w:drawing>
          <wp:inline distT="0" distB="0" distL="0" distR="0" wp14:anchorId="6E83098C" wp14:editId="57726EDE">
            <wp:extent cx="5723890" cy="29013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6C4EB" w14:textId="07BF2A87" w:rsidR="00FD08AF" w:rsidRPr="00FD08AF" w:rsidRDefault="00FD08AF" w:rsidP="00FD08AF">
      <w:pPr>
        <w:pStyle w:val="Caption"/>
      </w:pPr>
      <w:bookmarkStart w:id="83" w:name="_Toc107763311"/>
      <w:r>
        <w:t xml:space="preserve">Figura </w:t>
      </w:r>
      <w:r w:rsidR="00CB3F4E">
        <w:fldChar w:fldCharType="begin"/>
      </w:r>
      <w:r w:rsidR="00CB3F4E">
        <w:instrText xml:space="preserve"> STYLEREF 1 \s </w:instrText>
      </w:r>
      <w:r w:rsidR="00CB3F4E">
        <w:fldChar w:fldCharType="separate"/>
      </w:r>
      <w:r w:rsidR="00650730">
        <w:rPr>
          <w:noProof/>
        </w:rPr>
        <w:t>3</w:t>
      </w:r>
      <w:r w:rsidR="00CB3F4E">
        <w:fldChar w:fldCharType="end"/>
      </w:r>
      <w:r w:rsidR="00CB3F4E">
        <w:t>.</w:t>
      </w:r>
      <w:r w:rsidR="00CB3F4E">
        <w:fldChar w:fldCharType="begin"/>
      </w:r>
      <w:r w:rsidR="00CB3F4E">
        <w:instrText xml:space="preserve"> SEQ Figura \* ARABIC \s 1 </w:instrText>
      </w:r>
      <w:r w:rsidR="00CB3F4E">
        <w:fldChar w:fldCharType="separate"/>
      </w:r>
      <w:r w:rsidR="00650730">
        <w:rPr>
          <w:noProof/>
        </w:rPr>
        <w:t>4</w:t>
      </w:r>
      <w:r w:rsidR="00CB3F4E">
        <w:fldChar w:fldCharType="end"/>
      </w:r>
      <w:r>
        <w:t xml:space="preserve">. Exemple - Potència </w:t>
      </w:r>
      <w:r w:rsidR="00F20CE5">
        <w:t>p</w:t>
      </w:r>
      <w:r>
        <w:t>roduïda d’un dia plujós</w:t>
      </w:r>
      <w:bookmarkEnd w:id="83"/>
    </w:p>
    <w:p w14:paraId="427F1F4A" w14:textId="77777777" w:rsidR="009E7A94" w:rsidRDefault="009E7A94" w:rsidP="004D0581">
      <w:pPr>
        <w:rPr>
          <w:i/>
          <w:iCs/>
        </w:rPr>
      </w:pPr>
    </w:p>
    <w:p w14:paraId="03576CCC" w14:textId="58819D3F" w:rsidR="005E1687" w:rsidRDefault="003A5A03" w:rsidP="005E1687">
      <w:r w:rsidRPr="0065236A">
        <w:rPr>
          <w:u w:val="single"/>
        </w:rPr>
        <w:t xml:space="preserve">Potència </w:t>
      </w:r>
      <w:r w:rsidR="005D3C4A" w:rsidRPr="0065236A">
        <w:rPr>
          <w:u w:val="single"/>
        </w:rPr>
        <w:t>c</w:t>
      </w:r>
      <w:r w:rsidRPr="0065236A">
        <w:rPr>
          <w:u w:val="single"/>
        </w:rPr>
        <w:t>onsumida/</w:t>
      </w:r>
      <w:r w:rsidR="005D3C4A" w:rsidRPr="0065236A">
        <w:rPr>
          <w:u w:val="single"/>
        </w:rPr>
        <w:t>c</w:t>
      </w:r>
      <w:r w:rsidRPr="0065236A">
        <w:rPr>
          <w:u w:val="single"/>
        </w:rPr>
        <w:t>àrrega:</w:t>
      </w:r>
      <w:r>
        <w:t xml:space="preserve"> </w:t>
      </w:r>
      <w:r w:rsidR="003229FE">
        <w:t xml:space="preserve">una bona forma de representar la potència consumida total i la de cada càrrega </w:t>
      </w:r>
      <w:r w:rsidR="00917D77">
        <w:t xml:space="preserve">en una sola gràfica </w:t>
      </w:r>
      <w:r w:rsidR="003229FE">
        <w:t>és dibuixant la total i</w:t>
      </w:r>
      <w:r w:rsidR="00BB78EF">
        <w:t>,</w:t>
      </w:r>
      <w:r w:rsidR="003229FE">
        <w:t xml:space="preserve"> posteriorment</w:t>
      </w:r>
      <w:r w:rsidR="00917D77">
        <w:t>,</w:t>
      </w:r>
      <w:r w:rsidR="003229FE">
        <w:t xml:space="preserve"> segmentar l’àrea d’aquesta en les potències de cada càrrega. D’aquesta forma estàs mostrant la potència instantània </w:t>
      </w:r>
      <w:r w:rsidR="00917D77">
        <w:t xml:space="preserve">total, </w:t>
      </w:r>
      <w:r w:rsidR="003229FE">
        <w:t>de cada càrrega i l’energia total consumida (</w:t>
      </w:r>
      <w:r w:rsidR="00A62CF6">
        <w:t xml:space="preserve">les </w:t>
      </w:r>
      <w:r w:rsidR="0076534E">
        <w:t>àre</w:t>
      </w:r>
      <w:r w:rsidR="00A62CF6">
        <w:t>es</w:t>
      </w:r>
      <w:r w:rsidR="003229FE">
        <w:t>).</w:t>
      </w:r>
    </w:p>
    <w:p w14:paraId="25852922" w14:textId="36F22A8E" w:rsidR="003229FE" w:rsidRDefault="003A5A03" w:rsidP="005E1687">
      <w:pPr>
        <w:ind w:firstLine="0"/>
      </w:pPr>
      <w:r>
        <w:rPr>
          <w:noProof/>
        </w:rPr>
        <w:drawing>
          <wp:inline distT="0" distB="0" distL="0" distR="0" wp14:anchorId="187DFFCB" wp14:editId="63587800">
            <wp:extent cx="5725795" cy="2905760"/>
            <wp:effectExtent l="0" t="0" r="8255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9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43496" w14:textId="24736B09" w:rsidR="003F4712" w:rsidRDefault="003229FE" w:rsidP="003F4712">
      <w:pPr>
        <w:pStyle w:val="Caption"/>
      </w:pPr>
      <w:bookmarkStart w:id="84" w:name="_Toc107763312"/>
      <w:r>
        <w:t xml:space="preserve">Figura </w:t>
      </w:r>
      <w:r w:rsidR="00CB3F4E">
        <w:fldChar w:fldCharType="begin"/>
      </w:r>
      <w:r w:rsidR="00CB3F4E">
        <w:instrText xml:space="preserve"> STYLEREF 1 \s </w:instrText>
      </w:r>
      <w:r w:rsidR="00CB3F4E">
        <w:fldChar w:fldCharType="separate"/>
      </w:r>
      <w:r w:rsidR="00650730">
        <w:rPr>
          <w:noProof/>
        </w:rPr>
        <w:t>3</w:t>
      </w:r>
      <w:r w:rsidR="00CB3F4E">
        <w:fldChar w:fldCharType="end"/>
      </w:r>
      <w:r w:rsidR="00CB3F4E">
        <w:t>.</w:t>
      </w:r>
      <w:r w:rsidR="00CB3F4E">
        <w:fldChar w:fldCharType="begin"/>
      </w:r>
      <w:r w:rsidR="00CB3F4E">
        <w:instrText xml:space="preserve"> SEQ Figura \* ARABIC \s 1 </w:instrText>
      </w:r>
      <w:r w:rsidR="00CB3F4E">
        <w:fldChar w:fldCharType="separate"/>
      </w:r>
      <w:r w:rsidR="00650730">
        <w:rPr>
          <w:noProof/>
        </w:rPr>
        <w:t>5</w:t>
      </w:r>
      <w:r w:rsidR="00CB3F4E">
        <w:fldChar w:fldCharType="end"/>
      </w:r>
      <w:r>
        <w:t xml:space="preserve">. Exemple - Potència </w:t>
      </w:r>
      <w:r w:rsidR="006A61CB">
        <w:t>c</w:t>
      </w:r>
      <w:r>
        <w:t xml:space="preserve">onsumida i de cada </w:t>
      </w:r>
      <w:r w:rsidR="003F4712">
        <w:t>càrrega</w:t>
      </w:r>
      <w:bookmarkEnd w:id="84"/>
    </w:p>
    <w:p w14:paraId="2B036E5B" w14:textId="77777777" w:rsidR="003F4712" w:rsidRDefault="003F4712" w:rsidP="003F4712">
      <w:pPr>
        <w:rPr>
          <w:i/>
          <w:iCs/>
        </w:rPr>
      </w:pPr>
    </w:p>
    <w:p w14:paraId="301F4A72" w14:textId="77777777" w:rsidR="009E7A94" w:rsidRDefault="009E7A94">
      <w:pPr>
        <w:spacing w:before="0" w:after="160" w:line="259" w:lineRule="auto"/>
        <w:ind w:firstLine="0"/>
        <w:jc w:val="left"/>
        <w:rPr>
          <w:i/>
          <w:iCs/>
        </w:rPr>
      </w:pPr>
      <w:r>
        <w:rPr>
          <w:i/>
          <w:iCs/>
        </w:rPr>
        <w:br w:type="page"/>
      </w:r>
    </w:p>
    <w:p w14:paraId="751746D8" w14:textId="335D324F" w:rsidR="00793C9F" w:rsidRPr="003F4712" w:rsidRDefault="003F4712" w:rsidP="00793C9F">
      <w:r w:rsidRPr="0065236A">
        <w:rPr>
          <w:u w:val="single"/>
        </w:rPr>
        <w:lastRenderedPageBreak/>
        <w:t xml:space="preserve">Potència de la </w:t>
      </w:r>
      <w:r w:rsidR="005D3C4A" w:rsidRPr="0065236A">
        <w:rPr>
          <w:u w:val="single"/>
        </w:rPr>
        <w:t>x</w:t>
      </w:r>
      <w:r w:rsidRPr="0065236A">
        <w:rPr>
          <w:u w:val="single"/>
        </w:rPr>
        <w:t>arxa i</w:t>
      </w:r>
      <w:r w:rsidR="005D3C4A" w:rsidRPr="0065236A">
        <w:rPr>
          <w:u w:val="single"/>
        </w:rPr>
        <w:t xml:space="preserve"> potència</w:t>
      </w:r>
      <w:r w:rsidRPr="0065236A">
        <w:rPr>
          <w:u w:val="single"/>
        </w:rPr>
        <w:t xml:space="preserve"> </w:t>
      </w:r>
      <w:r w:rsidR="005D3C4A" w:rsidRPr="0065236A">
        <w:rPr>
          <w:u w:val="single"/>
        </w:rPr>
        <w:t>d</w:t>
      </w:r>
      <w:r w:rsidRPr="0065236A">
        <w:rPr>
          <w:u w:val="single"/>
        </w:rPr>
        <w:t>isponible:</w:t>
      </w:r>
      <w:r>
        <w:rPr>
          <w:i/>
          <w:iCs/>
        </w:rPr>
        <w:t xml:space="preserve"> </w:t>
      </w:r>
      <w:r w:rsidR="005D3C4A" w:rsidRPr="00434509">
        <w:t>p</w:t>
      </w:r>
      <w:r>
        <w:t>er veure clarament d’on surten els valors</w:t>
      </w:r>
      <w:r w:rsidR="00C07ACD">
        <w:t xml:space="preserve">, va molt bé tenir </w:t>
      </w:r>
      <w:r w:rsidR="00BB78EF">
        <w:t>al fons</w:t>
      </w:r>
      <w:r w:rsidR="00DF7566">
        <w:t xml:space="preserve"> de la gràfica</w:t>
      </w:r>
      <w:r w:rsidR="00C07ACD">
        <w:t xml:space="preserve"> l’energia produïda i la consumida. Quan la producció està dins de l’àrea de la consumida és quan agafem de la xarxa. En canvi, quan està per sobre, és quan en tenim d’extra.</w:t>
      </w:r>
    </w:p>
    <w:p w14:paraId="026D2F56" w14:textId="77777777" w:rsidR="00C07ACD" w:rsidRDefault="003F4712" w:rsidP="005E1687">
      <w:pPr>
        <w:keepNext/>
        <w:ind w:firstLine="0"/>
        <w:jc w:val="center"/>
      </w:pPr>
      <w:r>
        <w:rPr>
          <w:i/>
          <w:iCs/>
          <w:noProof/>
        </w:rPr>
        <w:drawing>
          <wp:inline distT="0" distB="0" distL="0" distR="0" wp14:anchorId="1F6EE358" wp14:editId="29BBF57E">
            <wp:extent cx="5718810" cy="290385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47536" w14:textId="2861DF56" w:rsidR="003F4712" w:rsidRDefault="00C07ACD" w:rsidP="00C07ACD">
      <w:pPr>
        <w:pStyle w:val="Caption"/>
      </w:pPr>
      <w:bookmarkStart w:id="85" w:name="_Toc107763313"/>
      <w:r>
        <w:t xml:space="preserve">Figura </w:t>
      </w:r>
      <w:r w:rsidR="00CB3F4E">
        <w:fldChar w:fldCharType="begin"/>
      </w:r>
      <w:r w:rsidR="00CB3F4E">
        <w:instrText xml:space="preserve"> STYLEREF 1 \s </w:instrText>
      </w:r>
      <w:r w:rsidR="00CB3F4E">
        <w:fldChar w:fldCharType="separate"/>
      </w:r>
      <w:r w:rsidR="00650730">
        <w:rPr>
          <w:noProof/>
        </w:rPr>
        <w:t>3</w:t>
      </w:r>
      <w:r w:rsidR="00CB3F4E">
        <w:fldChar w:fldCharType="end"/>
      </w:r>
      <w:r w:rsidR="00CB3F4E">
        <w:t>.</w:t>
      </w:r>
      <w:r w:rsidR="00CB3F4E">
        <w:fldChar w:fldCharType="begin"/>
      </w:r>
      <w:r w:rsidR="00CB3F4E">
        <w:instrText xml:space="preserve"> SEQ Figura \* ARABIC \s 1 </w:instrText>
      </w:r>
      <w:r w:rsidR="00CB3F4E">
        <w:fldChar w:fldCharType="separate"/>
      </w:r>
      <w:r w:rsidR="00650730">
        <w:rPr>
          <w:noProof/>
        </w:rPr>
        <w:t>6</w:t>
      </w:r>
      <w:r w:rsidR="00CB3F4E">
        <w:fldChar w:fldCharType="end"/>
      </w:r>
      <w:r>
        <w:t>. Exemple – Potència disponible i de la xarxa</w:t>
      </w:r>
      <w:r w:rsidR="006C0544">
        <w:t xml:space="preserve"> – Vista completa</w:t>
      </w:r>
      <w:bookmarkEnd w:id="85"/>
    </w:p>
    <w:p w14:paraId="6A19A68F" w14:textId="77777777" w:rsidR="006C0544" w:rsidRDefault="006C0544" w:rsidP="006C0544">
      <w:pPr>
        <w:ind w:firstLine="0"/>
      </w:pPr>
    </w:p>
    <w:p w14:paraId="26F4B349" w14:textId="062CC18F" w:rsidR="003F4712" w:rsidRDefault="006C0544" w:rsidP="00632550">
      <w:pPr>
        <w:ind w:firstLine="0"/>
      </w:pPr>
      <w:r>
        <w:t xml:space="preserve">Gràcies a la segmentació triada, amb una sola gràfica podem tenir tota la informació necessària </w:t>
      </w:r>
      <w:r w:rsidR="00434509">
        <w:t>per veure</w:t>
      </w:r>
      <w:r>
        <w:t xml:space="preserve"> com ha anat el dia en termes de potència.</w:t>
      </w:r>
    </w:p>
    <w:p w14:paraId="6D912787" w14:textId="77777777" w:rsidR="009E7A94" w:rsidRDefault="009E7A94" w:rsidP="00632550">
      <w:pPr>
        <w:ind w:firstLine="0"/>
      </w:pPr>
    </w:p>
    <w:p w14:paraId="7D13A458" w14:textId="212473FE" w:rsidR="00426CA2" w:rsidRDefault="00426CA2" w:rsidP="00426CA2">
      <w:r w:rsidRPr="0065236A">
        <w:rPr>
          <w:u w:val="single"/>
        </w:rPr>
        <w:t xml:space="preserve">Potència </w:t>
      </w:r>
      <w:r w:rsidR="00A30CDC" w:rsidRPr="0065236A">
        <w:rPr>
          <w:u w:val="single"/>
        </w:rPr>
        <w:t xml:space="preserve">de </w:t>
      </w:r>
      <w:r w:rsidR="005D3C4A" w:rsidRPr="0065236A">
        <w:rPr>
          <w:u w:val="single"/>
        </w:rPr>
        <w:t>c</w:t>
      </w:r>
      <w:r w:rsidRPr="0065236A">
        <w:rPr>
          <w:u w:val="single"/>
        </w:rPr>
        <w:t>onsum màxim:</w:t>
      </w:r>
      <w:r>
        <w:rPr>
          <w:i/>
          <w:iCs/>
        </w:rPr>
        <w:t xml:space="preserve"> </w:t>
      </w:r>
      <w:r w:rsidR="005D3C4A">
        <w:t>a</w:t>
      </w:r>
      <w:r>
        <w:t>mb la gràfica</w:t>
      </w:r>
      <w:r w:rsidR="00381BDD">
        <w:t>,</w:t>
      </w:r>
      <w:r>
        <w:t xml:space="preserve"> podem veure clarament el que s’ha comentat</w:t>
      </w:r>
      <w:r w:rsidR="00A30CDC">
        <w:t xml:space="preserve"> en la definició.</w:t>
      </w:r>
      <w:r>
        <w:t xml:space="preserve"> </w:t>
      </w:r>
      <w:r w:rsidR="00A30CDC">
        <w:t>Quan parlem del consum màxim</w:t>
      </w:r>
      <w:r w:rsidR="00381BDD">
        <w:t>,</w:t>
      </w:r>
      <w:r w:rsidR="00A30CDC">
        <w:t xml:space="preserve"> ens referim a aprofitar tota la potència possible que podem arribar a consumir amb les </w:t>
      </w:r>
      <w:proofErr w:type="spellStart"/>
      <w:r w:rsidR="00A30CDC">
        <w:t>c</w:t>
      </w:r>
      <w:r w:rsidR="00BA633A">
        <w:t>à</w:t>
      </w:r>
      <w:r w:rsidR="00A30CDC">
        <w:t>rreges</w:t>
      </w:r>
      <w:proofErr w:type="spellEnd"/>
      <w:r w:rsidR="00A30CDC">
        <w:t xml:space="preserve"> donades.</w:t>
      </w:r>
    </w:p>
    <w:p w14:paraId="44626D15" w14:textId="77777777" w:rsidR="00426CA2" w:rsidRDefault="00426CA2" w:rsidP="005E1687">
      <w:pPr>
        <w:keepNext/>
        <w:ind w:firstLine="0"/>
        <w:jc w:val="center"/>
      </w:pPr>
      <w:r>
        <w:rPr>
          <w:i/>
          <w:iCs/>
          <w:noProof/>
        </w:rPr>
        <w:drawing>
          <wp:inline distT="0" distB="0" distL="0" distR="0" wp14:anchorId="389B16EB" wp14:editId="5BCFEBCB">
            <wp:extent cx="5727065" cy="2907030"/>
            <wp:effectExtent l="0" t="0" r="6985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1A03E" w14:textId="5BA61CF3" w:rsidR="00426CA2" w:rsidRDefault="00426CA2" w:rsidP="00426CA2">
      <w:pPr>
        <w:pStyle w:val="Caption"/>
      </w:pPr>
      <w:bookmarkStart w:id="86" w:name="_Toc107763314"/>
      <w:r>
        <w:t xml:space="preserve">Figura </w:t>
      </w:r>
      <w:r w:rsidR="00CB3F4E">
        <w:fldChar w:fldCharType="begin"/>
      </w:r>
      <w:r w:rsidR="00CB3F4E">
        <w:instrText xml:space="preserve"> STYLEREF 1 \s </w:instrText>
      </w:r>
      <w:r w:rsidR="00CB3F4E">
        <w:fldChar w:fldCharType="separate"/>
      </w:r>
      <w:r w:rsidR="00650730">
        <w:rPr>
          <w:noProof/>
        </w:rPr>
        <w:t>3</w:t>
      </w:r>
      <w:r w:rsidR="00CB3F4E">
        <w:fldChar w:fldCharType="end"/>
      </w:r>
      <w:r w:rsidR="00CB3F4E">
        <w:t>.</w:t>
      </w:r>
      <w:r w:rsidR="00CB3F4E">
        <w:fldChar w:fldCharType="begin"/>
      </w:r>
      <w:r w:rsidR="00CB3F4E">
        <w:instrText xml:space="preserve"> SEQ Figura \* ARABIC \s 1 </w:instrText>
      </w:r>
      <w:r w:rsidR="00CB3F4E">
        <w:fldChar w:fldCharType="separate"/>
      </w:r>
      <w:r w:rsidR="00650730">
        <w:rPr>
          <w:noProof/>
        </w:rPr>
        <w:t>7</w:t>
      </w:r>
      <w:r w:rsidR="00CB3F4E">
        <w:fldChar w:fldCharType="end"/>
      </w:r>
      <w:r>
        <w:t>.</w:t>
      </w:r>
      <w:r w:rsidRPr="00426CA2">
        <w:t xml:space="preserve"> </w:t>
      </w:r>
      <w:r>
        <w:t xml:space="preserve">Exemple - Potència del </w:t>
      </w:r>
      <w:r w:rsidR="004E6AFD">
        <w:t>c</w:t>
      </w:r>
      <w:r>
        <w:t xml:space="preserve">onsum </w:t>
      </w:r>
      <w:r w:rsidR="004E6AFD">
        <w:t>m</w:t>
      </w:r>
      <w:r>
        <w:t>àxim (ideal)</w:t>
      </w:r>
      <w:bookmarkEnd w:id="86"/>
    </w:p>
    <w:p w14:paraId="471BE4B7" w14:textId="77777777" w:rsidR="00257C14" w:rsidRPr="00257C14" w:rsidRDefault="00257C14" w:rsidP="00257C14"/>
    <w:p w14:paraId="6F6B5E04" w14:textId="42EB60EE" w:rsidR="0038232A" w:rsidRDefault="00CE02C1" w:rsidP="00257C14">
      <w:pPr>
        <w:pStyle w:val="Heading2"/>
      </w:pPr>
      <w:bookmarkStart w:id="87" w:name="_Toc107354298"/>
      <w:bookmarkStart w:id="88" w:name="_Ref107516124"/>
      <w:bookmarkStart w:id="89" w:name="_Ref107655300"/>
      <w:bookmarkStart w:id="90" w:name="_Ref107655315"/>
      <w:bookmarkStart w:id="91" w:name="_Ref107672276"/>
      <w:bookmarkStart w:id="92" w:name="_Ref107673414"/>
      <w:bookmarkStart w:id="93" w:name="_Ref107673432"/>
      <w:bookmarkStart w:id="94" w:name="_Toc107763267"/>
      <w:r>
        <w:lastRenderedPageBreak/>
        <w:t>Energi</w:t>
      </w:r>
      <w:r w:rsidR="001E293D">
        <w:t>es</w:t>
      </w:r>
      <w:bookmarkEnd w:id="87"/>
      <w:bookmarkEnd w:id="88"/>
      <w:bookmarkEnd w:id="89"/>
      <w:bookmarkEnd w:id="90"/>
      <w:bookmarkEnd w:id="91"/>
      <w:bookmarkEnd w:id="92"/>
      <w:bookmarkEnd w:id="93"/>
      <w:bookmarkEnd w:id="94"/>
    </w:p>
    <w:p w14:paraId="5AF264D3" w14:textId="1FB0B739" w:rsidR="005A128E" w:rsidRPr="005A128E" w:rsidRDefault="005A128E" w:rsidP="00257C14">
      <w:pPr>
        <w:pStyle w:val="Heading3"/>
        <w:spacing w:before="0"/>
      </w:pPr>
      <w:bookmarkStart w:id="95" w:name="_Toc107763268"/>
      <w:r>
        <w:t>Definicions</w:t>
      </w:r>
      <w:bookmarkEnd w:id="95"/>
    </w:p>
    <w:p w14:paraId="75C704EA" w14:textId="04238A0B" w:rsidR="001A5EB3" w:rsidRPr="00B42581" w:rsidRDefault="001A5EB3" w:rsidP="001A5EB3">
      <w:r>
        <w:t>La classificació d’energies és la següent:</w:t>
      </w:r>
    </w:p>
    <w:p w14:paraId="573348A8" w14:textId="7F8A2507" w:rsidR="00CC6351" w:rsidRPr="00CC6351" w:rsidRDefault="001E672B" w:rsidP="001E672B">
      <w:pPr>
        <w:pStyle w:val="ListParagraph"/>
        <w:rPr>
          <w:u w:val="single"/>
        </w:rPr>
      </w:pPr>
      <w:r w:rsidRPr="001E672B">
        <w:rPr>
          <w:u w:val="single"/>
        </w:rPr>
        <w:t>Sistema</w:t>
      </w:r>
      <w:r>
        <w:rPr>
          <w:u w:val="single"/>
        </w:rPr>
        <w:t>:</w:t>
      </w:r>
      <w:r>
        <w:t xml:space="preserve"> </w:t>
      </w:r>
      <w:r w:rsidR="005D3C4A">
        <w:t>e</w:t>
      </w:r>
      <w:r w:rsidR="00C47498">
        <w:t>nergia que ha entrat al sistema.</w:t>
      </w:r>
      <w:r w:rsidR="00CC6351">
        <w:t xml:space="preserve"> Aquesta ha de ser igual a la consumida més la que ha sortit.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CC6351" w14:paraId="0FDE8601" w14:textId="77777777" w:rsidTr="009A5D4A">
        <w:trPr>
          <w:jc w:val="right"/>
        </w:trPr>
        <w:tc>
          <w:tcPr>
            <w:tcW w:w="4454" w:type="pct"/>
          </w:tcPr>
          <w:p w14:paraId="13BB8C68" w14:textId="03DA127F" w:rsidR="00CC6351" w:rsidRDefault="00CC6351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eSI=</m:t>
                </m:r>
                <m:r>
                  <w:rPr>
                    <w:rFonts w:ascii="Cambria Math" w:eastAsiaTheme="minorEastAsia" w:hAnsi="Cambria Math"/>
                  </w:rPr>
                  <m:t>eP+eG=eC+ePnC</m:t>
                </m:r>
              </m:oMath>
            </m:oMathPara>
          </w:p>
        </w:tc>
        <w:tc>
          <w:tcPr>
            <w:tcW w:w="546" w:type="pct"/>
            <w:vAlign w:val="center"/>
          </w:tcPr>
          <w:p w14:paraId="1D0625A2" w14:textId="7DA4AF1D" w:rsidR="00CC6351" w:rsidRDefault="00CC6351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650730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650730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650730">
              <w:rPr>
                <w:noProof/>
              </w:rPr>
              <w:t>9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4031454" w14:textId="61360140" w:rsidR="001E672B" w:rsidRPr="007870CB" w:rsidRDefault="001E672B" w:rsidP="001E672B">
      <w:pPr>
        <w:pStyle w:val="ListParagraph"/>
        <w:rPr>
          <w:u w:val="single"/>
        </w:rPr>
      </w:pPr>
      <w:r w:rsidRPr="001E672B">
        <w:rPr>
          <w:u w:val="single"/>
        </w:rPr>
        <w:t>Produïda</w:t>
      </w:r>
      <w:r>
        <w:rPr>
          <w:u w:val="single"/>
        </w:rPr>
        <w:t>:</w:t>
      </w:r>
      <w:r>
        <w:t xml:space="preserve"> </w:t>
      </w:r>
      <w:r w:rsidR="005D3C4A">
        <w:t>e</w:t>
      </w:r>
      <w:r w:rsidR="007870CB">
        <w:t xml:space="preserve">nergia </w:t>
      </w:r>
      <w:r w:rsidR="00DB0B7D">
        <w:t>produïda</w:t>
      </w:r>
      <w:r w:rsidR="007870CB">
        <w:t xml:space="preserve"> </w:t>
      </w:r>
      <w:r w:rsidR="00DB0B7D">
        <w:t>per les fonts d’energia renovable</w:t>
      </w:r>
      <w:r w:rsidR="00AF30F2">
        <w:t>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7870CB" w14:paraId="6C2540D6" w14:textId="77777777" w:rsidTr="009A5D4A">
        <w:trPr>
          <w:jc w:val="right"/>
        </w:trPr>
        <w:tc>
          <w:tcPr>
            <w:tcW w:w="4454" w:type="pct"/>
          </w:tcPr>
          <w:p w14:paraId="46E9A7EC" w14:textId="67B611C5" w:rsidR="007870CB" w:rsidRDefault="007870CB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eP=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pP(t)dt</m:t>
                    </m:r>
                  </m:e>
                </m:nary>
              </m:oMath>
            </m:oMathPara>
          </w:p>
        </w:tc>
        <w:tc>
          <w:tcPr>
            <w:tcW w:w="546" w:type="pct"/>
            <w:vAlign w:val="center"/>
          </w:tcPr>
          <w:p w14:paraId="0CDBED24" w14:textId="024DCB44" w:rsidR="007870CB" w:rsidRDefault="007870CB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650730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650730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650730"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036577A5" w14:textId="3923D3CE" w:rsidR="00DB0B7D" w:rsidRPr="00DB0B7D" w:rsidRDefault="00DB0B7D" w:rsidP="00DB0B7D">
      <w:pPr>
        <w:pStyle w:val="ListParagraph"/>
        <w:rPr>
          <w:u w:val="single"/>
        </w:rPr>
      </w:pPr>
      <w:r w:rsidRPr="001E672B">
        <w:rPr>
          <w:u w:val="single"/>
        </w:rPr>
        <w:t xml:space="preserve">Càrrega </w:t>
      </w:r>
      <w:r w:rsidR="005D3C4A">
        <w:rPr>
          <w:u w:val="single"/>
        </w:rPr>
        <w:t>b</w:t>
      </w:r>
      <w:r w:rsidRPr="001E672B">
        <w:rPr>
          <w:u w:val="single"/>
        </w:rPr>
        <w:t>ase</w:t>
      </w:r>
      <w:r>
        <w:rPr>
          <w:u w:val="single"/>
        </w:rPr>
        <w:t>:</w:t>
      </w:r>
      <w:r>
        <w:t xml:space="preserve"> </w:t>
      </w:r>
      <w:r w:rsidR="005D3C4A">
        <w:t>e</w:t>
      </w:r>
      <w:r>
        <w:t xml:space="preserve">nergia consumida </w:t>
      </w:r>
      <w:r w:rsidR="00DE0961">
        <w:t>per</w:t>
      </w:r>
      <w:r>
        <w:t xml:space="preserve"> totes les càrregues de la instal</w:t>
      </w:r>
      <w:r>
        <w:rPr>
          <w:rFonts w:ascii="Arial" w:hAnsi="Arial" w:cs="Arial"/>
        </w:rPr>
        <w:t>·</w:t>
      </w:r>
      <w:r>
        <w:t>lació no controlades pel sistema.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DB0B7D" w14:paraId="46681EED" w14:textId="77777777" w:rsidTr="009A5D4A">
        <w:trPr>
          <w:jc w:val="right"/>
        </w:trPr>
        <w:tc>
          <w:tcPr>
            <w:tcW w:w="4454" w:type="pct"/>
          </w:tcPr>
          <w:p w14:paraId="69600172" w14:textId="04D8E7F2" w:rsidR="00DB0B7D" w:rsidRDefault="00DB0B7D" w:rsidP="006F021A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eB=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pB(t)dt</m:t>
                    </m:r>
                  </m:e>
                </m:nary>
              </m:oMath>
            </m:oMathPara>
          </w:p>
        </w:tc>
        <w:tc>
          <w:tcPr>
            <w:tcW w:w="546" w:type="pct"/>
            <w:vAlign w:val="center"/>
          </w:tcPr>
          <w:p w14:paraId="232465F5" w14:textId="6EE08703" w:rsidR="00DB0B7D" w:rsidRDefault="00DB0B7D" w:rsidP="009A5D4A">
            <w:pPr>
              <w:pStyle w:val="Equation"/>
              <w:jc w:val="center"/>
            </w:pPr>
            <w:r>
              <w:t>(</w:t>
            </w:r>
            <w:r w:rsidR="00C3053D">
              <w:fldChar w:fldCharType="begin"/>
            </w:r>
            <w:r w:rsidR="00C3053D">
              <w:instrText xml:space="preserve"> STYLEREF  "Heading 1,Títol 1" \n  \* MERGEFORMAT </w:instrText>
            </w:r>
            <w:r w:rsidR="00C3053D">
              <w:fldChar w:fldCharType="separate"/>
            </w:r>
            <w:r w:rsidR="00650730">
              <w:rPr>
                <w:noProof/>
              </w:rPr>
              <w:t>3</w:t>
            </w:r>
            <w:r w:rsidR="00C3053D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C3053D">
              <w:fldChar w:fldCharType="begin"/>
            </w:r>
            <w:r w:rsidR="00C3053D">
              <w:instrText xml:space="preserve"> STYLEREF  "Heading 1,Títol 1" \n  \* MERGEFORMAT </w:instrText>
            </w:r>
            <w:r w:rsidR="00C3053D">
              <w:fldChar w:fldCharType="separate"/>
            </w:r>
            <w:r w:rsidR="00650730">
              <w:rPr>
                <w:noProof/>
              </w:rPr>
              <w:instrText>3</w:instrText>
            </w:r>
            <w:r w:rsidR="00C3053D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650730">
              <w:rPr>
                <w:noProof/>
              </w:rPr>
              <w:t>11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08E74490" w14:textId="21FEED39" w:rsidR="00DB0B7D" w:rsidRPr="00DB0B7D" w:rsidRDefault="00DB0B7D" w:rsidP="00DB0B7D">
      <w:pPr>
        <w:pStyle w:val="ListParagraph"/>
        <w:rPr>
          <w:u w:val="single"/>
        </w:rPr>
      </w:pPr>
      <w:r w:rsidRPr="001E672B">
        <w:rPr>
          <w:u w:val="single"/>
        </w:rPr>
        <w:t>Càrrega 1</w:t>
      </w:r>
      <w:r>
        <w:rPr>
          <w:u w:val="single"/>
        </w:rPr>
        <w:t xml:space="preserve"> o 2:</w:t>
      </w:r>
      <w:r>
        <w:t xml:space="preserve"> </w:t>
      </w:r>
      <w:r w:rsidR="005D3C4A">
        <w:t>e</w:t>
      </w:r>
      <w:r>
        <w:t xml:space="preserve">nergia consumida </w:t>
      </w:r>
      <w:r w:rsidR="00DE0961">
        <w:t xml:space="preserve">per la càrrega controlada </w:t>
      </w:r>
      <w:r w:rsidR="00DE0961">
        <w:rPr>
          <w:i/>
          <w:iCs/>
        </w:rPr>
        <w:t>i.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DB0B7D" w14:paraId="2C69114C" w14:textId="77777777" w:rsidTr="009A5D4A">
        <w:trPr>
          <w:jc w:val="right"/>
        </w:trPr>
        <w:tc>
          <w:tcPr>
            <w:tcW w:w="4454" w:type="pct"/>
          </w:tcPr>
          <w:p w14:paraId="2B3E0BAD" w14:textId="4A169C34" w:rsidR="00DB0B7D" w:rsidRDefault="00DB0B7D" w:rsidP="006F021A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eCi=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pCi(t)dt</m:t>
                    </m:r>
                  </m:e>
                </m:nary>
              </m:oMath>
            </m:oMathPara>
          </w:p>
        </w:tc>
        <w:tc>
          <w:tcPr>
            <w:tcW w:w="546" w:type="pct"/>
            <w:vAlign w:val="center"/>
          </w:tcPr>
          <w:p w14:paraId="0652AAA4" w14:textId="160D865E" w:rsidR="00DB0B7D" w:rsidRDefault="00DB0B7D" w:rsidP="009A5D4A">
            <w:pPr>
              <w:pStyle w:val="Equation"/>
              <w:jc w:val="center"/>
            </w:pPr>
            <w:r>
              <w:t>(</w:t>
            </w:r>
            <w:r w:rsidR="00C3053D">
              <w:fldChar w:fldCharType="begin"/>
            </w:r>
            <w:r w:rsidR="00C3053D">
              <w:instrText xml:space="preserve"> STYLEREF  "Heading 1,Títol 1" \n  \* MERGEFORMAT </w:instrText>
            </w:r>
            <w:r w:rsidR="00C3053D">
              <w:fldChar w:fldCharType="separate"/>
            </w:r>
            <w:r w:rsidR="00650730">
              <w:rPr>
                <w:noProof/>
              </w:rPr>
              <w:t>3</w:t>
            </w:r>
            <w:r w:rsidR="00C3053D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C3053D">
              <w:fldChar w:fldCharType="begin"/>
            </w:r>
            <w:r w:rsidR="00C3053D">
              <w:instrText xml:space="preserve"> STYLEREF  "Heading 1,Títol 1" \n  \* MERGEFORMAT </w:instrText>
            </w:r>
            <w:r w:rsidR="00C3053D">
              <w:fldChar w:fldCharType="separate"/>
            </w:r>
            <w:r w:rsidR="00650730">
              <w:rPr>
                <w:noProof/>
              </w:rPr>
              <w:instrText>3</w:instrText>
            </w:r>
            <w:r w:rsidR="00C3053D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650730">
              <w:rPr>
                <w:noProof/>
              </w:rPr>
              <w:t>12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1FA5DE8" w14:textId="520DE153" w:rsidR="00DB0B7D" w:rsidRPr="00DB0B7D" w:rsidRDefault="00DB0B7D" w:rsidP="00DB0B7D">
      <w:pPr>
        <w:pStyle w:val="ListParagraph"/>
        <w:rPr>
          <w:u w:val="single"/>
        </w:rPr>
      </w:pPr>
      <w:r w:rsidRPr="001E672B">
        <w:rPr>
          <w:u w:val="single"/>
        </w:rPr>
        <w:t>Consumida</w:t>
      </w:r>
      <w:r>
        <w:rPr>
          <w:u w:val="single"/>
        </w:rPr>
        <w:t>:</w:t>
      </w:r>
      <w:r>
        <w:t xml:space="preserve"> </w:t>
      </w:r>
      <w:r w:rsidR="005D3C4A">
        <w:t>e</w:t>
      </w:r>
      <w:r w:rsidR="00DE0961">
        <w:t>nergia consumida per la instal</w:t>
      </w:r>
      <w:r w:rsidR="00DE0961">
        <w:rPr>
          <w:rFonts w:ascii="Arial" w:hAnsi="Arial" w:cs="Arial"/>
        </w:rPr>
        <w:t>·</w:t>
      </w:r>
      <w:r w:rsidR="00DE0961">
        <w:t>lació.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DE0961" w14:paraId="61AE20C2" w14:textId="77777777" w:rsidTr="009A5D4A">
        <w:trPr>
          <w:jc w:val="right"/>
        </w:trPr>
        <w:tc>
          <w:tcPr>
            <w:tcW w:w="4454" w:type="pct"/>
          </w:tcPr>
          <w:p w14:paraId="2C492698" w14:textId="7AB8280C" w:rsidR="00DE0961" w:rsidRDefault="00DE0961" w:rsidP="006F021A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eC=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pC(t)dt</m:t>
                    </m:r>
                  </m:e>
                </m:nary>
                <m:r>
                  <w:rPr>
                    <w:rFonts w:ascii="Cambria Math" w:hAnsi="Cambria Math"/>
                  </w:rPr>
                  <m:t>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∑pCi(t)= dt</m:t>
                    </m:r>
                  </m:e>
                </m:nary>
                <m:r>
                  <w:rPr>
                    <w:rFonts w:ascii="Cambria Math" w:hAnsi="Cambria Math"/>
                  </w:rPr>
                  <m:t>=∑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pCi(t)dt</m:t>
                    </m:r>
                  </m:e>
                </m:nary>
              </m:oMath>
            </m:oMathPara>
          </w:p>
        </w:tc>
        <w:tc>
          <w:tcPr>
            <w:tcW w:w="546" w:type="pct"/>
            <w:vAlign w:val="center"/>
          </w:tcPr>
          <w:p w14:paraId="0D5A7102" w14:textId="2B4CF6B0" w:rsidR="00DE0961" w:rsidRDefault="00DE0961" w:rsidP="009A5D4A">
            <w:pPr>
              <w:pStyle w:val="Equation"/>
              <w:jc w:val="center"/>
            </w:pPr>
            <w:r>
              <w:t>(</w:t>
            </w:r>
            <w:r w:rsidR="00C3053D">
              <w:fldChar w:fldCharType="begin"/>
            </w:r>
            <w:r w:rsidR="00C3053D">
              <w:instrText xml:space="preserve"> STYLEREF  "Heading 1,Títol 1" \n  \* MERGEFORMAT </w:instrText>
            </w:r>
            <w:r w:rsidR="00C3053D">
              <w:fldChar w:fldCharType="separate"/>
            </w:r>
            <w:r w:rsidR="00650730">
              <w:rPr>
                <w:noProof/>
              </w:rPr>
              <w:t>3</w:t>
            </w:r>
            <w:r w:rsidR="00C3053D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C3053D">
              <w:fldChar w:fldCharType="begin"/>
            </w:r>
            <w:r w:rsidR="00C3053D">
              <w:instrText xml:space="preserve"> STYLEREF  "Heading 1,Títol 1" \n  \* MERGEFORMAT </w:instrText>
            </w:r>
            <w:r w:rsidR="00C3053D">
              <w:fldChar w:fldCharType="separate"/>
            </w:r>
            <w:r w:rsidR="00650730">
              <w:rPr>
                <w:noProof/>
              </w:rPr>
              <w:instrText>3</w:instrText>
            </w:r>
            <w:r w:rsidR="00C3053D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650730">
              <w:rPr>
                <w:noProof/>
              </w:rPr>
              <w:t>13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5931CB7" w14:textId="5A4BB3D5" w:rsidR="006F7104" w:rsidRPr="006F7104" w:rsidRDefault="006F7104" w:rsidP="006F7104">
      <w:pPr>
        <w:pStyle w:val="ListParagraph"/>
        <w:rPr>
          <w:u w:val="single"/>
        </w:rPr>
      </w:pPr>
      <w:r w:rsidRPr="001E672B">
        <w:rPr>
          <w:u w:val="single"/>
        </w:rPr>
        <w:t>Xarxa</w:t>
      </w:r>
      <w:r>
        <w:rPr>
          <w:u w:val="single"/>
        </w:rPr>
        <w:t>:</w:t>
      </w:r>
      <w:r>
        <w:t xml:space="preserve"> </w:t>
      </w:r>
      <w:r w:rsidR="005D3C4A">
        <w:t>e</w:t>
      </w:r>
      <w:r>
        <w:t>nergia</w:t>
      </w:r>
      <w:r w:rsidR="003973F8" w:rsidRPr="003973F8">
        <w:t xml:space="preserve"> </w:t>
      </w:r>
      <w:r w:rsidR="005E4A10">
        <w:t xml:space="preserve">consumida </w:t>
      </w:r>
      <w:r w:rsidR="003973F8">
        <w:t>de la</w:t>
      </w:r>
      <w:r>
        <w:t xml:space="preserve"> xarxa.</w:t>
      </w:r>
      <w:r w:rsidR="00515C38">
        <w:t xml:space="preserve"> Si és més gran </w:t>
      </w:r>
      <w:r w:rsidR="008515AF">
        <w:t>que</w:t>
      </w:r>
      <w:r w:rsidR="00515C38">
        <w:t xml:space="preserve"> 0</w:t>
      </w:r>
      <w:r w:rsidR="008515AF">
        <w:t>,</w:t>
      </w:r>
      <w:r w:rsidR="00515C38">
        <w:t xml:space="preserve"> és que en algun moment no </w:t>
      </w:r>
      <w:r w:rsidR="00FE6A14">
        <w:t>s’ha</w:t>
      </w:r>
      <w:r w:rsidR="00515C38">
        <w:t xml:space="preserve"> produït prou com per cobrir el consum de les càrregues.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6F7104" w14:paraId="4216AC50" w14:textId="77777777" w:rsidTr="009A5D4A">
        <w:trPr>
          <w:jc w:val="right"/>
        </w:trPr>
        <w:tc>
          <w:tcPr>
            <w:tcW w:w="4454" w:type="pct"/>
          </w:tcPr>
          <w:p w14:paraId="69A99904" w14:textId="5E2E109C" w:rsidR="006F7104" w:rsidRDefault="006F7104" w:rsidP="006F021A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eX=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pX(t)dt</m:t>
                    </m:r>
                  </m:e>
                </m:nary>
              </m:oMath>
            </m:oMathPara>
          </w:p>
        </w:tc>
        <w:tc>
          <w:tcPr>
            <w:tcW w:w="546" w:type="pct"/>
            <w:vAlign w:val="center"/>
          </w:tcPr>
          <w:p w14:paraId="2A600E70" w14:textId="4A3DBF94" w:rsidR="006F7104" w:rsidRDefault="006F7104" w:rsidP="009A5D4A">
            <w:pPr>
              <w:pStyle w:val="Equation"/>
              <w:jc w:val="center"/>
            </w:pPr>
            <w:r>
              <w:t>(</w:t>
            </w:r>
            <w:r w:rsidR="00C3053D">
              <w:fldChar w:fldCharType="begin"/>
            </w:r>
            <w:r w:rsidR="00C3053D">
              <w:instrText xml:space="preserve"> STYLEREF  "Heading 1,Títol 1" \n  \* MERGEFORMAT </w:instrText>
            </w:r>
            <w:r w:rsidR="00C3053D">
              <w:fldChar w:fldCharType="separate"/>
            </w:r>
            <w:r w:rsidR="00650730">
              <w:rPr>
                <w:noProof/>
              </w:rPr>
              <w:t>3</w:t>
            </w:r>
            <w:r w:rsidR="00C3053D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C3053D">
              <w:fldChar w:fldCharType="begin"/>
            </w:r>
            <w:r w:rsidR="00C3053D">
              <w:instrText xml:space="preserve"> STYLEREF  "Heading 1,Títol 1" \n  \* MERGEFORMAT </w:instrText>
            </w:r>
            <w:r w:rsidR="00C3053D">
              <w:fldChar w:fldCharType="separate"/>
            </w:r>
            <w:r w:rsidR="00650730">
              <w:rPr>
                <w:noProof/>
              </w:rPr>
              <w:instrText>3</w:instrText>
            </w:r>
            <w:r w:rsidR="00C3053D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650730">
              <w:rPr>
                <w:noProof/>
              </w:rPr>
              <w:t>14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12E18507" w14:textId="44F3FB97" w:rsidR="006F7104" w:rsidRPr="003973F8" w:rsidRDefault="006F7104" w:rsidP="003973F8">
      <w:pPr>
        <w:pStyle w:val="ListParagraph"/>
        <w:rPr>
          <w:u w:val="single"/>
        </w:rPr>
      </w:pPr>
      <w:r w:rsidRPr="001E672B">
        <w:rPr>
          <w:u w:val="single"/>
        </w:rPr>
        <w:t xml:space="preserve">Xarxa durant </w:t>
      </w:r>
      <w:proofErr w:type="spellStart"/>
      <w:r w:rsidR="005D3C4A">
        <w:rPr>
          <w:u w:val="single"/>
        </w:rPr>
        <w:t>p</w:t>
      </w:r>
      <w:r w:rsidRPr="001E672B">
        <w:rPr>
          <w:u w:val="single"/>
        </w:rPr>
        <w:t>rod</w:t>
      </w:r>
      <w:proofErr w:type="spellEnd"/>
      <w:r w:rsidRPr="001E672B">
        <w:rPr>
          <w:u w:val="single"/>
        </w:rPr>
        <w:t>.</w:t>
      </w:r>
      <w:r>
        <w:rPr>
          <w:u w:val="single"/>
        </w:rPr>
        <w:t>:</w:t>
      </w:r>
      <w:r>
        <w:t xml:space="preserve"> </w:t>
      </w:r>
      <w:r w:rsidR="005D3C4A">
        <w:t>e</w:t>
      </w:r>
      <w:r>
        <w:t>nergia</w:t>
      </w:r>
      <w:r w:rsidR="003973F8">
        <w:t xml:space="preserve"> </w:t>
      </w:r>
      <w:r w:rsidR="005E4A10">
        <w:t xml:space="preserve">consumida </w:t>
      </w:r>
      <w:r w:rsidR="003973F8">
        <w:t>de la</w:t>
      </w:r>
      <w:r>
        <w:t xml:space="preserve"> xarxa quan s’ha estat produint energia.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6F7104" w14:paraId="4A0429F5" w14:textId="77777777" w:rsidTr="009A5D4A">
        <w:trPr>
          <w:jc w:val="right"/>
        </w:trPr>
        <w:tc>
          <w:tcPr>
            <w:tcW w:w="4454" w:type="pct"/>
          </w:tcPr>
          <w:p w14:paraId="70B91DFB" w14:textId="5DE86BBC" w:rsidR="006F7104" w:rsidRDefault="006F7104" w:rsidP="006F021A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eXP=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pXP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dt</m:t>
                    </m:r>
                  </m:e>
                </m:nary>
              </m:oMath>
            </m:oMathPara>
          </w:p>
        </w:tc>
        <w:tc>
          <w:tcPr>
            <w:tcW w:w="546" w:type="pct"/>
            <w:vAlign w:val="center"/>
          </w:tcPr>
          <w:p w14:paraId="08C0081E" w14:textId="56E50014" w:rsidR="006F7104" w:rsidRDefault="006F7104" w:rsidP="009A5D4A">
            <w:pPr>
              <w:pStyle w:val="Equation"/>
              <w:jc w:val="center"/>
            </w:pPr>
            <w:r>
              <w:t>(</w:t>
            </w:r>
            <w:r w:rsidR="00C3053D">
              <w:fldChar w:fldCharType="begin"/>
            </w:r>
            <w:r w:rsidR="00C3053D">
              <w:instrText xml:space="preserve"> STYLEREF  "Heading 1,Títol 1" \n  \* MERGEFORMAT </w:instrText>
            </w:r>
            <w:r w:rsidR="00C3053D">
              <w:fldChar w:fldCharType="separate"/>
            </w:r>
            <w:r w:rsidR="00650730">
              <w:rPr>
                <w:noProof/>
              </w:rPr>
              <w:t>3</w:t>
            </w:r>
            <w:r w:rsidR="00C3053D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C3053D">
              <w:fldChar w:fldCharType="begin"/>
            </w:r>
            <w:r w:rsidR="00C3053D">
              <w:instrText xml:space="preserve"> STYLEREF  "Heading 1,Títol 1" \n  \* MERGEFORMAT </w:instrText>
            </w:r>
            <w:r w:rsidR="00C3053D">
              <w:fldChar w:fldCharType="separate"/>
            </w:r>
            <w:r w:rsidR="00650730">
              <w:rPr>
                <w:noProof/>
              </w:rPr>
              <w:instrText>3</w:instrText>
            </w:r>
            <w:r w:rsidR="00C3053D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650730">
              <w:rPr>
                <w:noProof/>
              </w:rPr>
              <w:t>15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71405CFF" w14:textId="564526F8" w:rsidR="006F7104" w:rsidRPr="001E672B" w:rsidRDefault="006F7104" w:rsidP="006F7104">
      <w:pPr>
        <w:pStyle w:val="ListParagraph"/>
        <w:rPr>
          <w:u w:val="single"/>
        </w:rPr>
      </w:pPr>
      <w:r w:rsidRPr="001E672B">
        <w:rPr>
          <w:u w:val="single"/>
        </w:rPr>
        <w:t xml:space="preserve">Xarxa durant no </w:t>
      </w:r>
      <w:proofErr w:type="spellStart"/>
      <w:r w:rsidR="005D3C4A">
        <w:rPr>
          <w:u w:val="single"/>
        </w:rPr>
        <w:t>p</w:t>
      </w:r>
      <w:r w:rsidRPr="001E672B">
        <w:rPr>
          <w:u w:val="single"/>
        </w:rPr>
        <w:t>rod</w:t>
      </w:r>
      <w:proofErr w:type="spellEnd"/>
      <w:r w:rsidRPr="001E672B">
        <w:rPr>
          <w:u w:val="single"/>
        </w:rPr>
        <w:t>.</w:t>
      </w:r>
      <w:r>
        <w:rPr>
          <w:u w:val="single"/>
        </w:rPr>
        <w:t>:</w:t>
      </w:r>
      <w:r>
        <w:t xml:space="preserve"> </w:t>
      </w:r>
      <w:r w:rsidR="005D3C4A">
        <w:t>e</w:t>
      </w:r>
      <w:r w:rsidR="003973F8">
        <w:t xml:space="preserve">nergia </w:t>
      </w:r>
      <w:r w:rsidR="005E4A10">
        <w:t xml:space="preserve">consumida </w:t>
      </w:r>
      <w:r w:rsidR="003973F8">
        <w:t>de la xarxa quan no s’ha estat produint energia.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3973F8" w14:paraId="1918F036" w14:textId="77777777" w:rsidTr="009A5D4A">
        <w:trPr>
          <w:jc w:val="right"/>
        </w:trPr>
        <w:tc>
          <w:tcPr>
            <w:tcW w:w="4454" w:type="pct"/>
          </w:tcPr>
          <w:p w14:paraId="5CB1B320" w14:textId="6F38B6EE" w:rsidR="003973F8" w:rsidRDefault="003973F8" w:rsidP="006F021A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eXnP=eX-eXP</m:t>
                </m:r>
              </m:oMath>
            </m:oMathPara>
          </w:p>
        </w:tc>
        <w:tc>
          <w:tcPr>
            <w:tcW w:w="546" w:type="pct"/>
            <w:vAlign w:val="center"/>
          </w:tcPr>
          <w:p w14:paraId="2831C9D6" w14:textId="3C6C234F" w:rsidR="003973F8" w:rsidRDefault="003973F8" w:rsidP="009A5D4A">
            <w:pPr>
              <w:pStyle w:val="Equation"/>
              <w:jc w:val="center"/>
            </w:pPr>
            <w:r>
              <w:t>(</w:t>
            </w:r>
            <w:r w:rsidR="00C3053D">
              <w:fldChar w:fldCharType="begin"/>
            </w:r>
            <w:r w:rsidR="00C3053D">
              <w:instrText xml:space="preserve"> STYLEREF  "Heading 1,Títol 1" \n  \* MERGEFORMAT </w:instrText>
            </w:r>
            <w:r w:rsidR="00C3053D">
              <w:fldChar w:fldCharType="separate"/>
            </w:r>
            <w:r w:rsidR="00650730">
              <w:rPr>
                <w:noProof/>
              </w:rPr>
              <w:t>3</w:t>
            </w:r>
            <w:r w:rsidR="00C3053D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C3053D">
              <w:fldChar w:fldCharType="begin"/>
            </w:r>
            <w:r w:rsidR="00C3053D">
              <w:instrText xml:space="preserve"> STYLEREF  "Heading 1,Títol 1" \n  \* MERGEFORMAT </w:instrText>
            </w:r>
            <w:r w:rsidR="00C3053D">
              <w:fldChar w:fldCharType="separate"/>
            </w:r>
            <w:r w:rsidR="00650730">
              <w:rPr>
                <w:noProof/>
              </w:rPr>
              <w:instrText>3</w:instrText>
            </w:r>
            <w:r w:rsidR="00C3053D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650730">
              <w:rPr>
                <w:noProof/>
              </w:rPr>
              <w:t>16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52F9C01" w14:textId="09209480" w:rsidR="001E672B" w:rsidRPr="00515C38" w:rsidRDefault="00DB0B7D" w:rsidP="001E672B">
      <w:pPr>
        <w:pStyle w:val="ListParagraph"/>
        <w:rPr>
          <w:u w:val="single"/>
        </w:rPr>
      </w:pPr>
      <w:proofErr w:type="spellStart"/>
      <w:r w:rsidRPr="001E672B">
        <w:rPr>
          <w:u w:val="single"/>
        </w:rPr>
        <w:t>Prod</w:t>
      </w:r>
      <w:proofErr w:type="spellEnd"/>
      <w:r w:rsidRPr="001E672B">
        <w:rPr>
          <w:u w:val="single"/>
        </w:rPr>
        <w:t xml:space="preserve">. </w:t>
      </w:r>
      <w:r w:rsidR="005D3C4A">
        <w:rPr>
          <w:u w:val="single"/>
        </w:rPr>
        <w:t>c</w:t>
      </w:r>
      <w:r w:rsidRPr="001E672B">
        <w:rPr>
          <w:u w:val="single"/>
        </w:rPr>
        <w:t>onsumida</w:t>
      </w:r>
      <w:r>
        <w:rPr>
          <w:u w:val="single"/>
        </w:rPr>
        <w:t>:</w:t>
      </w:r>
      <w:r w:rsidR="003973F8" w:rsidRPr="003973F8">
        <w:t xml:space="preserve"> </w:t>
      </w:r>
      <w:r w:rsidR="005D3C4A">
        <w:t>e</w:t>
      </w:r>
      <w:r w:rsidR="003973F8">
        <w:t>nergia produïda consumida.</w:t>
      </w:r>
      <w:r w:rsidR="00515C38">
        <w:t xml:space="preserve"> Si el valor no és igual a l’energia consumida</w:t>
      </w:r>
      <w:r w:rsidR="005E4A10">
        <w:t>,</w:t>
      </w:r>
      <w:r w:rsidR="00515C38">
        <w:t xml:space="preserve"> significa que en algun moment </w:t>
      </w:r>
      <w:r w:rsidR="00257C14">
        <w:t xml:space="preserve">la producció no ha cobert </w:t>
      </w:r>
      <w:r w:rsidR="00515C38">
        <w:t>el consum</w:t>
      </w:r>
      <w:r w:rsidR="00257C14">
        <w:t>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515C38" w14:paraId="21B1E1E9" w14:textId="77777777" w:rsidTr="009A5D4A">
        <w:trPr>
          <w:jc w:val="right"/>
        </w:trPr>
        <w:tc>
          <w:tcPr>
            <w:tcW w:w="4454" w:type="pct"/>
          </w:tcPr>
          <w:p w14:paraId="55FA276F" w14:textId="5F70B99A" w:rsidR="00515C38" w:rsidRDefault="00515C38" w:rsidP="006F021A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ePC=eC-eG</m:t>
                </m:r>
              </m:oMath>
            </m:oMathPara>
          </w:p>
        </w:tc>
        <w:tc>
          <w:tcPr>
            <w:tcW w:w="546" w:type="pct"/>
            <w:vAlign w:val="center"/>
          </w:tcPr>
          <w:p w14:paraId="78C7BD30" w14:textId="62A1F534" w:rsidR="00515C38" w:rsidRDefault="00515C38" w:rsidP="009A5D4A">
            <w:pPr>
              <w:pStyle w:val="Equation"/>
              <w:jc w:val="center"/>
            </w:pPr>
            <w:r>
              <w:t>(</w:t>
            </w:r>
            <w:r w:rsidR="00C3053D">
              <w:fldChar w:fldCharType="begin"/>
            </w:r>
            <w:r w:rsidR="00C3053D">
              <w:instrText xml:space="preserve"> STYLEREF  "Heading 1,Títol 1" \n  \* MERGEFORMAT </w:instrText>
            </w:r>
            <w:r w:rsidR="00C3053D">
              <w:fldChar w:fldCharType="separate"/>
            </w:r>
            <w:r w:rsidR="00650730">
              <w:rPr>
                <w:noProof/>
              </w:rPr>
              <w:t>3</w:t>
            </w:r>
            <w:r w:rsidR="00C3053D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C3053D">
              <w:fldChar w:fldCharType="begin"/>
            </w:r>
            <w:r w:rsidR="00C3053D">
              <w:instrText xml:space="preserve"> STYLEREF  "Heading 1,Títol 1" \n  \* MERGEFORMAT </w:instrText>
            </w:r>
            <w:r w:rsidR="00C3053D">
              <w:fldChar w:fldCharType="separate"/>
            </w:r>
            <w:r w:rsidR="00650730">
              <w:rPr>
                <w:noProof/>
              </w:rPr>
              <w:instrText>3</w:instrText>
            </w:r>
            <w:r w:rsidR="00C3053D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650730"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E80A2C3" w14:textId="525D398F" w:rsidR="001E672B" w:rsidRPr="00163971" w:rsidRDefault="001E672B" w:rsidP="001E672B">
      <w:pPr>
        <w:pStyle w:val="ListParagraph"/>
        <w:rPr>
          <w:u w:val="single"/>
        </w:rPr>
      </w:pPr>
      <w:proofErr w:type="spellStart"/>
      <w:r w:rsidRPr="001E672B">
        <w:rPr>
          <w:u w:val="single"/>
        </w:rPr>
        <w:lastRenderedPageBreak/>
        <w:t>Prod</w:t>
      </w:r>
      <w:proofErr w:type="spellEnd"/>
      <w:r w:rsidRPr="001E672B">
        <w:rPr>
          <w:u w:val="single"/>
        </w:rPr>
        <w:t xml:space="preserve">. </w:t>
      </w:r>
      <w:r w:rsidR="005D3C4A">
        <w:rPr>
          <w:u w:val="single"/>
        </w:rPr>
        <w:t>s</w:t>
      </w:r>
      <w:r w:rsidR="00AF30F2">
        <w:rPr>
          <w:u w:val="single"/>
        </w:rPr>
        <w:t>obrant (no consumida)</w:t>
      </w:r>
      <w:r>
        <w:rPr>
          <w:u w:val="single"/>
        </w:rPr>
        <w:t>:</w:t>
      </w:r>
      <w:r>
        <w:t xml:space="preserve"> </w:t>
      </w:r>
      <w:r w:rsidR="005D3C4A">
        <w:t>e</w:t>
      </w:r>
      <w:r w:rsidR="00515C38">
        <w:t xml:space="preserve">nergia produïda </w:t>
      </w:r>
      <w:r w:rsidR="00606ED7">
        <w:t>no consumida</w:t>
      </w:r>
      <w:r w:rsidR="00AF30F2">
        <w:t xml:space="preserve">. </w:t>
      </w:r>
      <w:r w:rsidR="00163971" w:rsidRPr="00FD1F55">
        <w:t>A nivell d’hora, primer</w:t>
      </w:r>
      <w:r w:rsidR="00F960F9">
        <w:t xml:space="preserve"> es fa servir</w:t>
      </w:r>
      <w:r w:rsidR="00163971" w:rsidRPr="00FD1F55">
        <w:t xml:space="preserve"> </w:t>
      </w:r>
      <w:r w:rsidR="000E6892">
        <w:t xml:space="preserve">aquesta energia </w:t>
      </w:r>
      <w:r w:rsidR="00163971" w:rsidRPr="00FD1F55">
        <w:t>per compensar el deute d’energia consumida de la xarxa</w:t>
      </w:r>
      <w:r w:rsidR="00734535">
        <w:t>. L</w:t>
      </w:r>
      <w:r w:rsidR="00163971" w:rsidRPr="00FD1F55">
        <w:t xml:space="preserve">a </w:t>
      </w:r>
      <w:r w:rsidR="00056845">
        <w:t>restant</w:t>
      </w:r>
      <w:r w:rsidR="00734535">
        <w:t>,</w:t>
      </w:r>
      <w:r w:rsidR="00163971" w:rsidRPr="00FD1F55">
        <w:t xml:space="preserve"> </w:t>
      </w:r>
      <w:r w:rsidR="00F93CED">
        <w:t>és</w:t>
      </w:r>
      <w:r w:rsidR="00163971" w:rsidRPr="00FD1F55">
        <w:t xml:space="preserve"> el balanç net horari on s</w:t>
      </w:r>
      <w:r w:rsidR="00734535">
        <w:t>’</w:t>
      </w:r>
      <w:r w:rsidR="00163971" w:rsidRPr="00FD1F55">
        <w:t>aplica la compensació econòmica.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163971" w14:paraId="1A4055C0" w14:textId="77777777" w:rsidTr="009A5D4A">
        <w:trPr>
          <w:jc w:val="right"/>
        </w:trPr>
        <w:tc>
          <w:tcPr>
            <w:tcW w:w="4454" w:type="pct"/>
          </w:tcPr>
          <w:p w14:paraId="631A3F9F" w14:textId="540EF6E0" w:rsidR="00163971" w:rsidRDefault="00163971" w:rsidP="009503BC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ePnC=</m:t>
                </m:r>
                <m:nary>
                  <m:naryPr>
                    <m:limLoc m:val="subSup"/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pPnC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dt</m:t>
                    </m:r>
                  </m:e>
                </m:nary>
                <m:r>
                  <w:rPr>
                    <w:rFonts w:ascii="Cambria Math" w:hAnsi="Cambria Math"/>
                  </w:rPr>
                  <m:t>=eP-ePC=eP-eC+eG</m:t>
                </m:r>
              </m:oMath>
            </m:oMathPara>
          </w:p>
        </w:tc>
        <w:tc>
          <w:tcPr>
            <w:tcW w:w="546" w:type="pct"/>
            <w:vAlign w:val="center"/>
          </w:tcPr>
          <w:p w14:paraId="01079088" w14:textId="48CA89AB" w:rsidR="00163971" w:rsidRDefault="00163971" w:rsidP="009A5D4A">
            <w:pPr>
              <w:pStyle w:val="Equation"/>
              <w:jc w:val="center"/>
            </w:pPr>
            <w:r>
              <w:t>(</w:t>
            </w:r>
            <w:r w:rsidR="00C3053D">
              <w:fldChar w:fldCharType="begin"/>
            </w:r>
            <w:r w:rsidR="00C3053D">
              <w:instrText xml:space="preserve"> STYLEREF  "Heading 1,Títol 1" \n  \* MERGEFORMAT </w:instrText>
            </w:r>
            <w:r w:rsidR="00C3053D">
              <w:fldChar w:fldCharType="separate"/>
            </w:r>
            <w:r w:rsidR="00650730">
              <w:rPr>
                <w:noProof/>
              </w:rPr>
              <w:t>3</w:t>
            </w:r>
            <w:r w:rsidR="00C3053D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C3053D">
              <w:fldChar w:fldCharType="begin"/>
            </w:r>
            <w:r w:rsidR="00C3053D">
              <w:instrText xml:space="preserve"> STYLEREF  "Heading 1,Títol 1" \n  \* MERGEFORMAT </w:instrText>
            </w:r>
            <w:r w:rsidR="00C3053D">
              <w:fldChar w:fldCharType="separate"/>
            </w:r>
            <w:r w:rsidR="00650730">
              <w:rPr>
                <w:noProof/>
              </w:rPr>
              <w:instrText>3</w:instrText>
            </w:r>
            <w:r w:rsidR="00C3053D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650730">
              <w:rPr>
                <w:noProof/>
              </w:rPr>
              <w:t>18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7A53FB50" w14:textId="245C8086" w:rsidR="00E81F99" w:rsidRPr="00496EEB" w:rsidRDefault="00E81F99" w:rsidP="00E81F99">
      <w:pPr>
        <w:pStyle w:val="ListParagraph"/>
        <w:rPr>
          <w:u w:val="single"/>
        </w:rPr>
      </w:pPr>
      <w:r w:rsidRPr="001E672B">
        <w:rPr>
          <w:u w:val="single"/>
        </w:rPr>
        <w:t>Balanç</w:t>
      </w:r>
      <w:r>
        <w:rPr>
          <w:u w:val="single"/>
        </w:rPr>
        <w:t>:</w:t>
      </w:r>
      <w:r>
        <w:t xml:space="preserve"> </w:t>
      </w:r>
      <w:r w:rsidR="005D3C4A">
        <w:t>b</w:t>
      </w:r>
      <w:r>
        <w:t>alanç net horari</w:t>
      </w:r>
      <w:r w:rsidR="00707E51">
        <w:t>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E81F99" w14:paraId="534B00DC" w14:textId="77777777" w:rsidTr="00D81A79">
        <w:trPr>
          <w:jc w:val="right"/>
        </w:trPr>
        <w:tc>
          <w:tcPr>
            <w:tcW w:w="4454" w:type="pct"/>
            <w:vAlign w:val="center"/>
          </w:tcPr>
          <w:p w14:paraId="570F05D6" w14:textId="3959D4E5" w:rsidR="00E81F99" w:rsidRPr="00C43D39" w:rsidRDefault="00496EEB" w:rsidP="00C43D39">
            <w:pPr>
              <w:pStyle w:val="Equation"/>
              <w:spacing w:before="80" w:after="80"/>
            </w:pPr>
            <m:oMathPara>
              <m:oMath>
                <m:r>
                  <w:rPr>
                    <w:rFonts w:ascii="Cambria Math" w:hAnsi="Cambria Math"/>
                  </w:rPr>
                  <m:t>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3600</m:t>
                    </m:r>
                  </m:sup>
                  <m:e>
                    <m:r>
                      <w:rPr>
                        <w:rFonts w:ascii="Cambria Math" w:hAnsi="Cambria Math"/>
                      </w:rPr>
                      <m:t>p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dt</m:t>
                    </m:r>
                  </m:e>
                </m:nary>
                <m:r>
                  <w:rPr>
                    <w:rFonts w:ascii="Cambria Math" w:hAnsi="Cambria Math"/>
                  </w:rPr>
                  <m:t>=eB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3600</m:t>
                    </m:r>
                    <m:r>
                      <w:rPr>
                        <w:rFonts w:ascii="Cambria Math" w:hAnsi="Cambria Math"/>
                      </w:rPr>
                      <m:t>h</m:t>
                    </m:r>
                  </m:e>
                </m:d>
              </m:oMath>
            </m:oMathPara>
          </w:p>
        </w:tc>
        <w:tc>
          <w:tcPr>
            <w:tcW w:w="546" w:type="pct"/>
            <w:vAlign w:val="center"/>
          </w:tcPr>
          <w:p w14:paraId="765FC665" w14:textId="09338C30" w:rsidR="00E81F99" w:rsidRDefault="00E81F99" w:rsidP="00C43D39">
            <w:pPr>
              <w:pStyle w:val="Equation"/>
              <w:spacing w:before="80" w:after="80"/>
              <w:jc w:val="center"/>
            </w:pPr>
            <w:r>
              <w:t>(</w:t>
            </w:r>
            <w:fldSimple w:instr=" STYLEREF  &quot;Heading 1,Títol 1&quot; \n  \* MERGEFORMAT ">
              <w:r w:rsidR="00650730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650730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650730">
              <w:rPr>
                <w:noProof/>
              </w:rPr>
              <w:t>19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34F53939" w14:textId="53ACA88B" w:rsidR="00C43D39" w:rsidRDefault="00E85396" w:rsidP="00952245">
      <w:pPr>
        <w:pStyle w:val="ListParagraph"/>
        <w:numPr>
          <w:ilvl w:val="0"/>
          <w:numId w:val="0"/>
        </w:numPr>
        <w:ind w:left="851"/>
        <w:contextualSpacing w:val="0"/>
      </w:pPr>
      <w:r>
        <w:t>L</w:t>
      </w:r>
      <w:r w:rsidR="008D5FEB">
        <w:t>’algoritme el fa servir per prendre les decisions</w:t>
      </w:r>
      <w:r>
        <w:t>, per tant</w:t>
      </w:r>
      <w:r w:rsidR="000E6892">
        <w:t>,</w:t>
      </w:r>
      <w:r>
        <w:t xml:space="preserve"> </w:t>
      </w:r>
      <w:r w:rsidR="002D3E28">
        <w:t>necessitarem</w:t>
      </w:r>
      <w:r>
        <w:t xml:space="preserve"> calcular</w:t>
      </w:r>
      <w:r w:rsidR="002D3E28">
        <w:t>-lo</w:t>
      </w:r>
      <w:r>
        <w:t xml:space="preserve"> a temps real</w:t>
      </w:r>
      <w:r w:rsidR="008D5FEB">
        <w:t>. H</w:t>
      </w:r>
      <w:r w:rsidR="00952245">
        <w:t>i ha dues formes de fer-ho</w:t>
      </w:r>
      <w:r w:rsidR="0009244B">
        <w:t>.</w:t>
      </w:r>
      <w:r w:rsidR="0023717C">
        <w:t xml:space="preserve"> </w:t>
      </w:r>
    </w:p>
    <w:p w14:paraId="720D1EC5" w14:textId="3181543E" w:rsidR="00952245" w:rsidRPr="00952245" w:rsidRDefault="0009244B" w:rsidP="00952245">
      <w:pPr>
        <w:pStyle w:val="ListParagraph"/>
        <w:numPr>
          <w:ilvl w:val="0"/>
          <w:numId w:val="0"/>
        </w:numPr>
        <w:ind w:left="851"/>
        <w:contextualSpacing w:val="0"/>
      </w:pPr>
      <w:r>
        <w:t>La primera és projectant al passat</w:t>
      </w:r>
      <w:r w:rsidR="004C7110">
        <w:t>. A</w:t>
      </w:r>
      <w:r w:rsidR="0023717C">
        <w:t xml:space="preserve"> cada mostra</w:t>
      </w:r>
      <w:r>
        <w:t xml:space="preserve"> calcules l’energia que hi ha hagut entre l</w:t>
      </w:r>
      <w:r w:rsidR="0023717C">
        <w:t>’ú</w:t>
      </w:r>
      <w:r>
        <w:t xml:space="preserve">ltima </w:t>
      </w:r>
      <w:r w:rsidR="00D36DC3">
        <w:t>i l’actual.</w:t>
      </w:r>
      <w:r>
        <w:t xml:space="preserve"> </w:t>
      </w:r>
      <w:r w:rsidR="00B55DCF">
        <w:t>Al canviar</w:t>
      </w:r>
      <w:r>
        <w:t xml:space="preserve"> d’hora</w:t>
      </w:r>
      <w:r w:rsidR="004C7110">
        <w:t>,</w:t>
      </w:r>
      <w:r>
        <w:t xml:space="preserve"> l’energia en aquell instant serà 0</w:t>
      </w:r>
      <w:r w:rsidR="00D81A79">
        <w:t xml:space="preserve">, ja que </w:t>
      </w:r>
      <w:r w:rsidR="00C43D39">
        <w:t>l’energia calculada amb la mostra seria de l’hora anterior</w:t>
      </w:r>
      <w:r>
        <w:t>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952245" w14:paraId="394C2497" w14:textId="77777777" w:rsidTr="00D81A79">
        <w:trPr>
          <w:jc w:val="right"/>
        </w:trPr>
        <w:tc>
          <w:tcPr>
            <w:tcW w:w="4454" w:type="pct"/>
            <w:vAlign w:val="center"/>
          </w:tcPr>
          <w:p w14:paraId="0CEAA3F1" w14:textId="45BCC71A" w:rsidR="00952245" w:rsidRDefault="00952245" w:rsidP="00D81A79">
            <w:pPr>
              <w:pStyle w:val="Equation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eB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</w:rPr>
                  <m:t>=eB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t-1</m:t>
                    </m:r>
                  </m:e>
                </m:d>
                <m:r>
                  <w:rPr>
                    <w:rFonts w:ascii="Cambria Math" w:hAnsi="Cambria Math"/>
                  </w:rPr>
                  <m:t>+pD·∆t      on eB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3600</m:t>
                    </m:r>
                    <m:r>
                      <w:rPr>
                        <w:rFonts w:ascii="Cambria Math" w:hAnsi="Cambria Math"/>
                      </w:rPr>
                      <m:t>h</m:t>
                    </m:r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</w:tc>
        <w:tc>
          <w:tcPr>
            <w:tcW w:w="546" w:type="pct"/>
            <w:vAlign w:val="center"/>
          </w:tcPr>
          <w:p w14:paraId="20A01B83" w14:textId="05074C02" w:rsidR="00952245" w:rsidRDefault="00952245" w:rsidP="00D81A79">
            <w:pPr>
              <w:pStyle w:val="Equation"/>
              <w:jc w:val="center"/>
            </w:pPr>
            <w:r>
              <w:t>(</w:t>
            </w:r>
            <w:r w:rsidR="00C3053D">
              <w:fldChar w:fldCharType="begin"/>
            </w:r>
            <w:r w:rsidR="00C3053D">
              <w:instrText xml:space="preserve"> STYLEREF  "Heading 1,Títol 1" \n  \* MERGEFORMAT </w:instrText>
            </w:r>
            <w:r w:rsidR="00C3053D">
              <w:fldChar w:fldCharType="separate"/>
            </w:r>
            <w:r w:rsidR="00650730">
              <w:rPr>
                <w:noProof/>
              </w:rPr>
              <w:t>3</w:t>
            </w:r>
            <w:r w:rsidR="00C3053D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C3053D">
              <w:fldChar w:fldCharType="begin"/>
            </w:r>
            <w:r w:rsidR="00C3053D">
              <w:instrText xml:space="preserve"> STYLEREF  "Heading 1,Títol 1" \n  \* MERGEFORMAT </w:instrText>
            </w:r>
            <w:r w:rsidR="00C3053D">
              <w:fldChar w:fldCharType="separate"/>
            </w:r>
            <w:r w:rsidR="00650730">
              <w:rPr>
                <w:noProof/>
              </w:rPr>
              <w:instrText>3</w:instrText>
            </w:r>
            <w:r w:rsidR="00C3053D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650730">
              <w:rPr>
                <w:noProof/>
              </w:rPr>
              <w:t>20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51B91876" w14:textId="29834906" w:rsidR="00952245" w:rsidRPr="00D36DC3" w:rsidRDefault="00D36DC3" w:rsidP="0023717C">
      <w:pPr>
        <w:pStyle w:val="ListParagraph"/>
        <w:numPr>
          <w:ilvl w:val="0"/>
          <w:numId w:val="0"/>
        </w:numPr>
        <w:ind w:left="851"/>
      </w:pPr>
      <w:r w:rsidRPr="00D36DC3">
        <w:t>L’altr</w:t>
      </w:r>
      <w:r w:rsidR="004C7110">
        <w:t>a</w:t>
      </w:r>
      <w:r w:rsidRPr="00D36DC3">
        <w:t xml:space="preserve"> o</w:t>
      </w:r>
      <w:r>
        <w:t>pció és projectant al futur</w:t>
      </w:r>
      <w:r w:rsidR="004C7110">
        <w:t>. A</w:t>
      </w:r>
      <w:r w:rsidR="0023717C">
        <w:t xml:space="preserve"> cada mostra </w:t>
      </w:r>
      <w:r>
        <w:t xml:space="preserve">calcules l’energia que hi haurà entre </w:t>
      </w:r>
      <w:r w:rsidR="0023717C">
        <w:t>l’</w:t>
      </w:r>
      <w:r w:rsidR="00A552F9">
        <w:t xml:space="preserve">actual i la següent. </w:t>
      </w:r>
      <w:r w:rsidR="00217F8D">
        <w:t>A</w:t>
      </w:r>
      <w:r>
        <w:t>l canvi</w:t>
      </w:r>
      <w:r w:rsidR="00B55DCF">
        <w:t>ar</w:t>
      </w:r>
      <w:r>
        <w:t xml:space="preserve"> d’hora</w:t>
      </w:r>
      <w:r w:rsidR="004C7110">
        <w:t>,</w:t>
      </w:r>
      <w:r>
        <w:t xml:space="preserve"> l’energia en aquell instant </w:t>
      </w:r>
      <w:r w:rsidR="00DD437E">
        <w:t xml:space="preserve">serà </w:t>
      </w:r>
      <m:oMath>
        <m:r>
          <w:rPr>
            <w:rFonts w:ascii="Cambria Math" w:hAnsi="Cambria Math"/>
          </w:rPr>
          <m:t>pD·∆t</m:t>
        </m:r>
      </m:oMath>
      <w:r>
        <w:t>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09244B" w14:paraId="66FBDAF0" w14:textId="77777777" w:rsidTr="00C500F9">
        <w:trPr>
          <w:jc w:val="right"/>
        </w:trPr>
        <w:tc>
          <w:tcPr>
            <w:tcW w:w="4454" w:type="pct"/>
          </w:tcPr>
          <w:p w14:paraId="6ED4430F" w14:textId="7A304B12" w:rsidR="0009244B" w:rsidRDefault="0009244B" w:rsidP="00C500F9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eB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</m:t>
                    </m:r>
                  </m:e>
                </m:d>
                <m:r>
                  <w:rPr>
                    <w:rFonts w:ascii="Cambria Math" w:hAnsi="Cambria Math"/>
                  </w:rPr>
                  <m:t>=eB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t-1</m:t>
                    </m:r>
                  </m:e>
                </m:d>
                <m:r>
                  <w:rPr>
                    <w:rFonts w:ascii="Cambria Math" w:hAnsi="Cambria Math"/>
                  </w:rPr>
                  <m:t>+pD·∆t      on eB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3600</m:t>
                    </m:r>
                    <m:r>
                      <w:rPr>
                        <w:rFonts w:ascii="Cambria Math" w:hAnsi="Cambria Math"/>
                      </w:rPr>
                      <m:t>h</m:t>
                    </m:r>
                  </m:e>
                </m:d>
                <m:r>
                  <w:rPr>
                    <w:rFonts w:ascii="Cambria Math" w:hAnsi="Cambria Math"/>
                  </w:rPr>
                  <m:t>=pD·∆t</m:t>
                </m:r>
              </m:oMath>
            </m:oMathPara>
          </w:p>
        </w:tc>
        <w:tc>
          <w:tcPr>
            <w:tcW w:w="546" w:type="pct"/>
            <w:vAlign w:val="center"/>
          </w:tcPr>
          <w:p w14:paraId="601D8172" w14:textId="3AEDF27F" w:rsidR="0009244B" w:rsidRDefault="0009244B" w:rsidP="00C500F9">
            <w:pPr>
              <w:pStyle w:val="Equation"/>
              <w:jc w:val="center"/>
            </w:pPr>
            <w:r>
              <w:t>(</w:t>
            </w:r>
            <w:r w:rsidR="00C3053D">
              <w:fldChar w:fldCharType="begin"/>
            </w:r>
            <w:r w:rsidR="00C3053D">
              <w:instrText xml:space="preserve"> STYLEREF  "Heading 1,Títol 1" \n  \* MER</w:instrText>
            </w:r>
            <w:r w:rsidR="00C3053D">
              <w:instrText xml:space="preserve">GEFORMAT </w:instrText>
            </w:r>
            <w:r w:rsidR="00C3053D">
              <w:fldChar w:fldCharType="separate"/>
            </w:r>
            <w:r w:rsidR="00650730">
              <w:rPr>
                <w:noProof/>
              </w:rPr>
              <w:t>3</w:t>
            </w:r>
            <w:r w:rsidR="00C3053D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C3053D">
              <w:fldChar w:fldCharType="begin"/>
            </w:r>
            <w:r w:rsidR="00C3053D">
              <w:instrText xml:space="preserve"> STYLEREF  "Heading 1,Títol 1" \n  \* MERGEFORMAT </w:instrText>
            </w:r>
            <w:r w:rsidR="00C3053D">
              <w:fldChar w:fldCharType="separate"/>
            </w:r>
            <w:r w:rsidR="00650730">
              <w:rPr>
                <w:noProof/>
              </w:rPr>
              <w:instrText>3</w:instrText>
            </w:r>
            <w:r w:rsidR="00C3053D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650730">
              <w:rPr>
                <w:noProof/>
              </w:rPr>
              <w:t>21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3ED28293" w14:textId="0BCF0F3A" w:rsidR="001E181C" w:rsidRDefault="001E181C" w:rsidP="001E181C">
      <w:pPr>
        <w:pStyle w:val="ListParagraph"/>
        <w:numPr>
          <w:ilvl w:val="0"/>
          <w:numId w:val="0"/>
        </w:numPr>
        <w:ind w:left="851"/>
        <w:contextualSpacing w:val="0"/>
      </w:pPr>
      <w:r>
        <w:rPr>
          <w:noProof/>
        </w:rPr>
        <mc:AlternateContent>
          <mc:Choice Requires="wpc">
            <w:drawing>
              <wp:inline distT="0" distB="0" distL="0" distR="0" wp14:anchorId="2187E15D" wp14:editId="2B228055">
                <wp:extent cx="5224780" cy="1142365"/>
                <wp:effectExtent l="19050" t="0" r="0" b="635"/>
                <wp:docPr id="484" name="Canvas 4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385" name="Rectangle 385"/>
                        <wps:cNvSpPr/>
                        <wps:spPr>
                          <a:xfrm>
                            <a:off x="237168" y="770653"/>
                            <a:ext cx="163870" cy="144901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" name="Rectangle 353"/>
                        <wps:cNvSpPr/>
                        <wps:spPr>
                          <a:xfrm>
                            <a:off x="1868028" y="557533"/>
                            <a:ext cx="163870" cy="358021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" name="Rectangle 351"/>
                        <wps:cNvSpPr/>
                        <wps:spPr>
                          <a:xfrm>
                            <a:off x="1704340" y="632701"/>
                            <a:ext cx="163870" cy="282853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" name="Rectangle 337"/>
                        <wps:cNvSpPr/>
                        <wps:spPr>
                          <a:xfrm>
                            <a:off x="1216718" y="265363"/>
                            <a:ext cx="163870" cy="650191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" name="Rectangle 338"/>
                        <wps:cNvSpPr/>
                        <wps:spPr>
                          <a:xfrm>
                            <a:off x="1380576" y="348883"/>
                            <a:ext cx="163870" cy="566673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" name="Rectangle 349"/>
                        <wps:cNvSpPr/>
                        <wps:spPr>
                          <a:xfrm>
                            <a:off x="1540492" y="511240"/>
                            <a:ext cx="163870" cy="404316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" name="Straight Connector 352"/>
                        <wps:cNvCnPr/>
                        <wps:spPr>
                          <a:xfrm flipV="1">
                            <a:off x="1864425" y="632701"/>
                            <a:ext cx="0" cy="286070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6" name="Rectangle 356"/>
                        <wps:cNvSpPr/>
                        <wps:spPr>
                          <a:xfrm>
                            <a:off x="401074" y="686628"/>
                            <a:ext cx="163870" cy="228926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" name="Rectangle 358"/>
                        <wps:cNvSpPr/>
                        <wps:spPr>
                          <a:xfrm>
                            <a:off x="561060" y="557533"/>
                            <a:ext cx="163870" cy="358021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" name="Rectangle 368"/>
                        <wps:cNvSpPr/>
                        <wps:spPr>
                          <a:xfrm>
                            <a:off x="724837" y="440247"/>
                            <a:ext cx="163870" cy="475307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" name="Rectangle 371"/>
                        <wps:cNvSpPr/>
                        <wps:spPr>
                          <a:xfrm>
                            <a:off x="888684" y="469986"/>
                            <a:ext cx="163870" cy="445570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" name="Straight Connector 333"/>
                        <wps:cNvCnPr/>
                        <wps:spPr>
                          <a:xfrm flipV="1">
                            <a:off x="1376647" y="265363"/>
                            <a:ext cx="0" cy="650561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9" name="Straight Connector 339"/>
                        <wps:cNvCnPr/>
                        <wps:spPr>
                          <a:xfrm flipH="1" flipV="1">
                            <a:off x="1540492" y="348881"/>
                            <a:ext cx="12" cy="567043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0" name="Straight Connector 350"/>
                        <wps:cNvCnPr/>
                        <wps:spPr>
                          <a:xfrm flipV="1">
                            <a:off x="1700421" y="511239"/>
                            <a:ext cx="0" cy="408355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4" name="Straight Connector 354"/>
                        <wps:cNvCnPr/>
                        <wps:spPr>
                          <a:xfrm flipV="1">
                            <a:off x="2028283" y="557534"/>
                            <a:ext cx="0" cy="362058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5" name="Straight Connector 355"/>
                        <wps:cNvCnPr/>
                        <wps:spPr>
                          <a:xfrm flipV="1">
                            <a:off x="397028" y="766984"/>
                            <a:ext cx="0" cy="145271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7" name="Straight Connector 357"/>
                        <wps:cNvCnPr/>
                        <wps:spPr>
                          <a:xfrm flipH="1" flipV="1">
                            <a:off x="560990" y="732875"/>
                            <a:ext cx="12" cy="183050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9" name="Straight Connector 359"/>
                        <wps:cNvCnPr/>
                        <wps:spPr>
                          <a:xfrm flipV="1">
                            <a:off x="720998" y="557534"/>
                            <a:ext cx="0" cy="362058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9" name="Straight Connector 369"/>
                        <wps:cNvCnPr/>
                        <wps:spPr>
                          <a:xfrm flipV="1">
                            <a:off x="884765" y="440247"/>
                            <a:ext cx="3931" cy="479347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0" name="Straight Connector 380"/>
                        <wps:cNvCnPr/>
                        <wps:spPr>
                          <a:xfrm flipV="1">
                            <a:off x="1048612" y="469984"/>
                            <a:ext cx="0" cy="445940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6" name="Straight Connector 486"/>
                        <wps:cNvCnPr/>
                        <wps:spPr>
                          <a:xfrm flipV="1">
                            <a:off x="1216436" y="326213"/>
                            <a:ext cx="0" cy="572140"/>
                          </a:xfrm>
                          <a:prstGeom prst="line">
                            <a:avLst/>
                          </a:prstGeom>
                          <a:ln w="12700" cap="rnd">
                            <a:solidFill>
                              <a:schemeClr val="accent3"/>
                            </a:solidFill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1" name="Text Box 90"/>
                        <wps:cNvSpPr txBox="1"/>
                        <wps:spPr>
                          <a:xfrm>
                            <a:off x="95473" y="921193"/>
                            <a:ext cx="2240037" cy="22244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960C50A" w14:textId="77777777" w:rsidR="001E181C" w:rsidRDefault="001E181C" w:rsidP="00A12F13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13</w:t>
                              </w:r>
                              <w:r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1073FEA1" w14:textId="77777777" w:rsidR="001E181C" w:rsidRDefault="001E181C" w:rsidP="00A12F13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" name="Text Box 90"/>
                        <wps:cNvSpPr txBox="1"/>
                        <wps:spPr>
                          <a:xfrm>
                            <a:off x="2321468" y="785990"/>
                            <a:ext cx="204883" cy="2330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4377115" w14:textId="77777777" w:rsidR="001E181C" w:rsidRDefault="001E181C" w:rsidP="00A12F13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t</w:t>
                              </w:r>
                            </w:p>
                            <w:p w14:paraId="4DF9F863" w14:textId="77777777" w:rsidR="001E181C" w:rsidRDefault="001E181C" w:rsidP="00A12F13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  <w:p w14:paraId="09BACBEE" w14:textId="77777777" w:rsidR="001E181C" w:rsidRDefault="001E181C" w:rsidP="00A12F13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" name="Text Box 90"/>
                        <wps:cNvSpPr txBox="1"/>
                        <wps:spPr>
                          <a:xfrm>
                            <a:off x="95151" y="36336"/>
                            <a:ext cx="2283293" cy="2290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F1B4DC6" w14:textId="27BDA737" w:rsidR="001E181C" w:rsidRPr="00A12F13" w:rsidRDefault="001E181C" w:rsidP="00A12F13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ambria" w:eastAsia="Calibri" w:hAnsi="Cambria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16"/>
                                      <w:szCs w:val="16"/>
                                      <w:lang w:val="en-US"/>
                                    </w:rPr>
                                    <m:t>eB(3600</m:t>
                                  </m:r>
                                  <m:r>
                                    <w:rPr>
                                      <w:rFonts w:ascii="Cambria Math" w:eastAsia="Calibri" w:hAnsi="Cambria Math"/>
                                      <w:sz w:val="16"/>
                                      <w:szCs w:val="16"/>
                                      <w:lang w:val="en-US"/>
                                    </w:rPr>
                                    <m:t>h)=0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Straight Connector 329"/>
                        <wps:cNvCnPr/>
                        <wps:spPr>
                          <a:xfrm>
                            <a:off x="1214615" y="852444"/>
                            <a:ext cx="0" cy="12573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0" name="Straight Connector 330"/>
                        <wps:cNvCnPr/>
                        <wps:spPr>
                          <a:xfrm flipH="1" flipV="1">
                            <a:off x="42642" y="915924"/>
                            <a:ext cx="2335805" cy="798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headEnd type="triangle" w="sm" len="sm"/>
                            <a:tailEnd type="triangl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9" name="Rectangle 389"/>
                        <wps:cNvSpPr/>
                        <wps:spPr>
                          <a:xfrm>
                            <a:off x="4730015" y="557388"/>
                            <a:ext cx="163855" cy="372855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2A5C1A1" w14:textId="77777777" w:rsidR="00A12F13" w:rsidRDefault="00A12F13" w:rsidP="00A12F1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" name="Rectangle 390"/>
                        <wps:cNvSpPr/>
                        <wps:spPr>
                          <a:xfrm>
                            <a:off x="3750785" y="469862"/>
                            <a:ext cx="163855" cy="453407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" name="Rectangle 392"/>
                        <wps:cNvSpPr/>
                        <wps:spPr>
                          <a:xfrm>
                            <a:off x="4566160" y="632535"/>
                            <a:ext cx="163855" cy="282386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" name="Rectangle 395"/>
                        <wps:cNvSpPr/>
                        <wps:spPr>
                          <a:xfrm>
                            <a:off x="4402487" y="511106"/>
                            <a:ext cx="163855" cy="403815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" name="Rectangle 399"/>
                        <wps:cNvSpPr/>
                        <wps:spPr>
                          <a:xfrm>
                            <a:off x="3914910" y="325998"/>
                            <a:ext cx="163855" cy="588922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" name="Rectangle 400"/>
                        <wps:cNvSpPr/>
                        <wps:spPr>
                          <a:xfrm>
                            <a:off x="4078753" y="265294"/>
                            <a:ext cx="163855" cy="649629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" name="Rectangle 401"/>
                        <wps:cNvSpPr/>
                        <wps:spPr>
                          <a:xfrm>
                            <a:off x="4238654" y="348792"/>
                            <a:ext cx="163855" cy="566131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" name="Straight Connector 402"/>
                        <wps:cNvCnPr/>
                        <wps:spPr>
                          <a:xfrm flipV="1">
                            <a:off x="4562557" y="632434"/>
                            <a:ext cx="0" cy="285942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3" name="Rectangle 403"/>
                        <wps:cNvSpPr/>
                        <wps:spPr>
                          <a:xfrm>
                            <a:off x="3099341" y="770451"/>
                            <a:ext cx="163855" cy="144470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" name="Rectangle 404"/>
                        <wps:cNvSpPr/>
                        <wps:spPr>
                          <a:xfrm>
                            <a:off x="3259312" y="732683"/>
                            <a:ext cx="163855" cy="182238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" name="Rectangle 405"/>
                        <wps:cNvSpPr/>
                        <wps:spPr>
                          <a:xfrm>
                            <a:off x="3423074" y="557388"/>
                            <a:ext cx="163855" cy="357293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" name="Rectangle 406"/>
                        <wps:cNvSpPr/>
                        <wps:spPr>
                          <a:xfrm>
                            <a:off x="3586906" y="439951"/>
                            <a:ext cx="163855" cy="474972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" name="Straight Connector 407"/>
                        <wps:cNvCnPr/>
                        <wps:spPr>
                          <a:xfrm flipV="1">
                            <a:off x="4074824" y="265261"/>
                            <a:ext cx="0" cy="650270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8" name="Straight Connector 408"/>
                        <wps:cNvCnPr/>
                        <wps:spPr>
                          <a:xfrm flipH="1" flipV="1">
                            <a:off x="4238654" y="348741"/>
                            <a:ext cx="12" cy="566790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9" name="Straight Connector 409"/>
                        <wps:cNvCnPr/>
                        <wps:spPr>
                          <a:xfrm flipV="1">
                            <a:off x="4398568" y="511027"/>
                            <a:ext cx="0" cy="408172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0" name="Straight Connector 410"/>
                        <wps:cNvCnPr/>
                        <wps:spPr>
                          <a:xfrm flipV="1">
                            <a:off x="4726400" y="557301"/>
                            <a:ext cx="0" cy="361896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1" name="Straight Connector 411"/>
                        <wps:cNvCnPr/>
                        <wps:spPr>
                          <a:xfrm flipV="1">
                            <a:off x="3095295" y="766657"/>
                            <a:ext cx="0" cy="145206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2" name="Straight Connector 412"/>
                        <wps:cNvCnPr/>
                        <wps:spPr>
                          <a:xfrm flipH="1" flipV="1">
                            <a:off x="3259242" y="732564"/>
                            <a:ext cx="12" cy="182968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3" name="Straight Connector 413"/>
                        <wps:cNvCnPr/>
                        <wps:spPr>
                          <a:xfrm flipV="1">
                            <a:off x="3419235" y="557301"/>
                            <a:ext cx="0" cy="361896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4" name="Straight Connector 414"/>
                        <wps:cNvCnPr/>
                        <wps:spPr>
                          <a:xfrm flipV="1">
                            <a:off x="3582987" y="440066"/>
                            <a:ext cx="3931" cy="479133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5" name="Straight Connector 415"/>
                        <wps:cNvCnPr/>
                        <wps:spPr>
                          <a:xfrm flipV="1">
                            <a:off x="3746819" y="469790"/>
                            <a:ext cx="0" cy="445741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6" name="Straight Connector 416"/>
                        <wps:cNvCnPr/>
                        <wps:spPr>
                          <a:xfrm flipV="1">
                            <a:off x="3914628" y="326083"/>
                            <a:ext cx="0" cy="571884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7" name="Text Box 90"/>
                        <wps:cNvSpPr txBox="1"/>
                        <wps:spPr>
                          <a:xfrm>
                            <a:off x="2793768" y="920797"/>
                            <a:ext cx="2239830" cy="2223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DA177FB" w14:textId="77777777" w:rsidR="00A12F13" w:rsidRDefault="00A12F13" w:rsidP="00A12F13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13</w:t>
                              </w:r>
                              <w:r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6684D8E9" w14:textId="77777777" w:rsidR="00A12F13" w:rsidRDefault="00A12F13" w:rsidP="00A12F13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" name="Text Box 90"/>
                        <wps:cNvSpPr txBox="1"/>
                        <wps:spPr>
                          <a:xfrm>
                            <a:off x="5019558" y="785655"/>
                            <a:ext cx="204864" cy="23290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10ED2BD" w14:textId="77777777" w:rsidR="00A12F13" w:rsidRDefault="00A12F13" w:rsidP="00A12F13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t</w:t>
                              </w:r>
                            </w:p>
                            <w:p w14:paraId="00B75084" w14:textId="77777777" w:rsidR="00A12F13" w:rsidRDefault="00A12F13" w:rsidP="00A12F13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  <w:p w14:paraId="13987FBE" w14:textId="77777777" w:rsidR="00A12F13" w:rsidRDefault="00A12F13" w:rsidP="00A12F13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9" name="Text Box 90"/>
                        <wps:cNvSpPr txBox="1"/>
                        <wps:spPr>
                          <a:xfrm>
                            <a:off x="2793446" y="36336"/>
                            <a:ext cx="2283082" cy="228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7F8414D" w14:textId="51278BFC" w:rsidR="00A12F13" w:rsidRPr="00A12F13" w:rsidRDefault="00A12F13" w:rsidP="00A12F13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ambria Math" w:eastAsia="Calibri" w:hAnsi="Cambria Math"/>
                                  <w:i/>
                                  <w:iCs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16"/>
                                      <w:szCs w:val="16"/>
                                    </w:rPr>
                                    <m:t>eB(3600</m:t>
                                  </m:r>
                                  <m:r>
                                    <w:rPr>
                                      <w:rFonts w:ascii="Cambria Math" w:eastAsia="Calibri" w:hAnsi="Cambria Math"/>
                                      <w:sz w:val="16"/>
                                      <w:szCs w:val="16"/>
                                    </w:rPr>
                                    <m:t>h)=</m:t>
                                  </m:r>
                                  <m:r>
                                    <m:rPr>
                                      <m:sty m:val="p"/>
                                    </m:rP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pD</m:t>
                                  </m:r>
                                  <m:r>
                                    <w:rPr>
                                      <w:rFonts w:ascii="Cambria Math" w:hAnsi="Cambria Math"/>
                                      <w:sz w:val="16"/>
                                      <w:szCs w:val="16"/>
                                    </w:rPr>
                                    <m:t>·∆t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0" name="Straight Connector 420"/>
                        <wps:cNvCnPr/>
                        <wps:spPr>
                          <a:xfrm>
                            <a:off x="3912807" y="852079"/>
                            <a:ext cx="0" cy="12567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1" name="Straight Connector 421"/>
                        <wps:cNvCnPr/>
                        <wps:spPr>
                          <a:xfrm flipH="1" flipV="1">
                            <a:off x="2740942" y="915531"/>
                            <a:ext cx="2335590" cy="7981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headEnd type="triangle" w="sm" len="sm"/>
                            <a:tailEnd type="triangl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0" name="Freeform: Shape 490"/>
                        <wps:cNvSpPr/>
                        <wps:spPr>
                          <a:xfrm>
                            <a:off x="253970" y="238687"/>
                            <a:ext cx="1772463" cy="684717"/>
                          </a:xfrm>
                          <a:custGeom>
                            <a:avLst/>
                            <a:gdLst>
                              <a:gd name="connsiteX0" fmla="*/ 0 w 1772463"/>
                              <a:gd name="connsiteY0" fmla="*/ 355360 h 684717"/>
                              <a:gd name="connsiteX1" fmla="*/ 632713 w 1772463"/>
                              <a:gd name="connsiteY1" fmla="*/ 26002 h 684717"/>
                              <a:gd name="connsiteX2" fmla="*/ 819060 w 1772463"/>
                              <a:gd name="connsiteY2" fmla="*/ 0 h 684717"/>
                              <a:gd name="connsiteX3" fmla="*/ 962070 w 1772463"/>
                              <a:gd name="connsiteY3" fmla="*/ 684717 h 684717"/>
                              <a:gd name="connsiteX4" fmla="*/ 1126749 w 1772463"/>
                              <a:gd name="connsiteY4" fmla="*/ 567709 h 684717"/>
                              <a:gd name="connsiteX5" fmla="*/ 1287094 w 1772463"/>
                              <a:gd name="connsiteY5" fmla="*/ 515705 h 684717"/>
                              <a:gd name="connsiteX6" fmla="*/ 1443105 w 1772463"/>
                              <a:gd name="connsiteY6" fmla="*/ 494037 h 684717"/>
                              <a:gd name="connsiteX7" fmla="*/ 1620785 w 1772463"/>
                              <a:gd name="connsiteY7" fmla="*/ 502704 h 684717"/>
                              <a:gd name="connsiteX8" fmla="*/ 1768129 w 1772463"/>
                              <a:gd name="connsiteY8" fmla="*/ 472368 h 684717"/>
                              <a:gd name="connsiteX9" fmla="*/ 1772463 w 1772463"/>
                              <a:gd name="connsiteY9" fmla="*/ 472368 h 68471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</a:cxnLst>
                            <a:rect l="l" t="t" r="r" b="b"/>
                            <a:pathLst>
                              <a:path w="1772463" h="684717">
                                <a:moveTo>
                                  <a:pt x="0" y="355360"/>
                                </a:moveTo>
                                <a:lnTo>
                                  <a:pt x="632713" y="26002"/>
                                </a:lnTo>
                                <a:lnTo>
                                  <a:pt x="819060" y="0"/>
                                </a:lnTo>
                                <a:lnTo>
                                  <a:pt x="962070" y="684717"/>
                                </a:lnTo>
                                <a:lnTo>
                                  <a:pt x="1126749" y="567709"/>
                                </a:lnTo>
                                <a:lnTo>
                                  <a:pt x="1287094" y="515705"/>
                                </a:lnTo>
                                <a:lnTo>
                                  <a:pt x="1443105" y="494037"/>
                                </a:lnTo>
                                <a:lnTo>
                                  <a:pt x="1620785" y="502704"/>
                                </a:lnTo>
                                <a:lnTo>
                                  <a:pt x="1768129" y="472368"/>
                                </a:lnTo>
                                <a:lnTo>
                                  <a:pt x="1772463" y="472368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2" name="Freeform: Shape 422"/>
                        <wps:cNvSpPr/>
                        <wps:spPr>
                          <a:xfrm>
                            <a:off x="3095295" y="291271"/>
                            <a:ext cx="1631105" cy="496376"/>
                          </a:xfrm>
                          <a:custGeom>
                            <a:avLst/>
                            <a:gdLst>
                              <a:gd name="connsiteX0" fmla="*/ 0 w 1772463"/>
                              <a:gd name="connsiteY0" fmla="*/ 355360 h 684717"/>
                              <a:gd name="connsiteX1" fmla="*/ 632713 w 1772463"/>
                              <a:gd name="connsiteY1" fmla="*/ 26002 h 684717"/>
                              <a:gd name="connsiteX2" fmla="*/ 819060 w 1772463"/>
                              <a:gd name="connsiteY2" fmla="*/ 0 h 684717"/>
                              <a:gd name="connsiteX3" fmla="*/ 962070 w 1772463"/>
                              <a:gd name="connsiteY3" fmla="*/ 684717 h 684717"/>
                              <a:gd name="connsiteX4" fmla="*/ 1126749 w 1772463"/>
                              <a:gd name="connsiteY4" fmla="*/ 567709 h 684717"/>
                              <a:gd name="connsiteX5" fmla="*/ 1287094 w 1772463"/>
                              <a:gd name="connsiteY5" fmla="*/ 515705 h 684717"/>
                              <a:gd name="connsiteX6" fmla="*/ 1443105 w 1772463"/>
                              <a:gd name="connsiteY6" fmla="*/ 494037 h 684717"/>
                              <a:gd name="connsiteX7" fmla="*/ 1620785 w 1772463"/>
                              <a:gd name="connsiteY7" fmla="*/ 502704 h 684717"/>
                              <a:gd name="connsiteX8" fmla="*/ 1768129 w 1772463"/>
                              <a:gd name="connsiteY8" fmla="*/ 472368 h 684717"/>
                              <a:gd name="connsiteX9" fmla="*/ 1772463 w 1772463"/>
                              <a:gd name="connsiteY9" fmla="*/ 472368 h 684717"/>
                              <a:gd name="connsiteX0" fmla="*/ 0 w 1772463"/>
                              <a:gd name="connsiteY0" fmla="*/ 329358 h 658715"/>
                              <a:gd name="connsiteX1" fmla="*/ 632713 w 1772463"/>
                              <a:gd name="connsiteY1" fmla="*/ 0 h 658715"/>
                              <a:gd name="connsiteX2" fmla="*/ 849398 w 1772463"/>
                              <a:gd name="connsiteY2" fmla="*/ 136187 h 658715"/>
                              <a:gd name="connsiteX3" fmla="*/ 962070 w 1772463"/>
                              <a:gd name="connsiteY3" fmla="*/ 658715 h 658715"/>
                              <a:gd name="connsiteX4" fmla="*/ 1126749 w 1772463"/>
                              <a:gd name="connsiteY4" fmla="*/ 541707 h 658715"/>
                              <a:gd name="connsiteX5" fmla="*/ 1287094 w 1772463"/>
                              <a:gd name="connsiteY5" fmla="*/ 489703 h 658715"/>
                              <a:gd name="connsiteX6" fmla="*/ 1443105 w 1772463"/>
                              <a:gd name="connsiteY6" fmla="*/ 468035 h 658715"/>
                              <a:gd name="connsiteX7" fmla="*/ 1620785 w 1772463"/>
                              <a:gd name="connsiteY7" fmla="*/ 476702 h 658715"/>
                              <a:gd name="connsiteX8" fmla="*/ 1768129 w 1772463"/>
                              <a:gd name="connsiteY8" fmla="*/ 446366 h 658715"/>
                              <a:gd name="connsiteX9" fmla="*/ 1772463 w 1772463"/>
                              <a:gd name="connsiteY9" fmla="*/ 446366 h 658715"/>
                              <a:gd name="connsiteX0" fmla="*/ 0 w 1772463"/>
                              <a:gd name="connsiteY0" fmla="*/ 193171 h 522528"/>
                              <a:gd name="connsiteX1" fmla="*/ 667386 w 1772463"/>
                              <a:gd name="connsiteY1" fmla="*/ 83646 h 522528"/>
                              <a:gd name="connsiteX2" fmla="*/ 849398 w 1772463"/>
                              <a:gd name="connsiteY2" fmla="*/ 0 h 522528"/>
                              <a:gd name="connsiteX3" fmla="*/ 962070 w 1772463"/>
                              <a:gd name="connsiteY3" fmla="*/ 522528 h 522528"/>
                              <a:gd name="connsiteX4" fmla="*/ 1126749 w 1772463"/>
                              <a:gd name="connsiteY4" fmla="*/ 405520 h 522528"/>
                              <a:gd name="connsiteX5" fmla="*/ 1287094 w 1772463"/>
                              <a:gd name="connsiteY5" fmla="*/ 353516 h 522528"/>
                              <a:gd name="connsiteX6" fmla="*/ 1443105 w 1772463"/>
                              <a:gd name="connsiteY6" fmla="*/ 331848 h 522528"/>
                              <a:gd name="connsiteX7" fmla="*/ 1620785 w 1772463"/>
                              <a:gd name="connsiteY7" fmla="*/ 340515 h 522528"/>
                              <a:gd name="connsiteX8" fmla="*/ 1768129 w 1772463"/>
                              <a:gd name="connsiteY8" fmla="*/ 310179 h 522528"/>
                              <a:gd name="connsiteX9" fmla="*/ 1772463 w 1772463"/>
                              <a:gd name="connsiteY9" fmla="*/ 310179 h 522528"/>
                              <a:gd name="connsiteX0" fmla="*/ 0 w 1772463"/>
                              <a:gd name="connsiteY0" fmla="*/ 193171 h 522528"/>
                              <a:gd name="connsiteX1" fmla="*/ 676054 w 1772463"/>
                              <a:gd name="connsiteY1" fmla="*/ 60755 h 522528"/>
                              <a:gd name="connsiteX2" fmla="*/ 849398 w 1772463"/>
                              <a:gd name="connsiteY2" fmla="*/ 0 h 522528"/>
                              <a:gd name="connsiteX3" fmla="*/ 962070 w 1772463"/>
                              <a:gd name="connsiteY3" fmla="*/ 522528 h 522528"/>
                              <a:gd name="connsiteX4" fmla="*/ 1126749 w 1772463"/>
                              <a:gd name="connsiteY4" fmla="*/ 405520 h 522528"/>
                              <a:gd name="connsiteX5" fmla="*/ 1287094 w 1772463"/>
                              <a:gd name="connsiteY5" fmla="*/ 353516 h 522528"/>
                              <a:gd name="connsiteX6" fmla="*/ 1443105 w 1772463"/>
                              <a:gd name="connsiteY6" fmla="*/ 331848 h 522528"/>
                              <a:gd name="connsiteX7" fmla="*/ 1620785 w 1772463"/>
                              <a:gd name="connsiteY7" fmla="*/ 340515 h 522528"/>
                              <a:gd name="connsiteX8" fmla="*/ 1768129 w 1772463"/>
                              <a:gd name="connsiteY8" fmla="*/ 310179 h 522528"/>
                              <a:gd name="connsiteX9" fmla="*/ 1772463 w 1772463"/>
                              <a:gd name="connsiteY9" fmla="*/ 310179 h 522528"/>
                              <a:gd name="connsiteX0" fmla="*/ 0 w 1631269"/>
                              <a:gd name="connsiteY0" fmla="*/ 340594 h 522528"/>
                              <a:gd name="connsiteX1" fmla="*/ 534860 w 1631269"/>
                              <a:gd name="connsiteY1" fmla="*/ 60755 h 522528"/>
                              <a:gd name="connsiteX2" fmla="*/ 708204 w 1631269"/>
                              <a:gd name="connsiteY2" fmla="*/ 0 h 522528"/>
                              <a:gd name="connsiteX3" fmla="*/ 820876 w 1631269"/>
                              <a:gd name="connsiteY3" fmla="*/ 522528 h 522528"/>
                              <a:gd name="connsiteX4" fmla="*/ 985555 w 1631269"/>
                              <a:gd name="connsiteY4" fmla="*/ 405520 h 522528"/>
                              <a:gd name="connsiteX5" fmla="*/ 1145900 w 1631269"/>
                              <a:gd name="connsiteY5" fmla="*/ 353516 h 522528"/>
                              <a:gd name="connsiteX6" fmla="*/ 1301911 w 1631269"/>
                              <a:gd name="connsiteY6" fmla="*/ 331848 h 522528"/>
                              <a:gd name="connsiteX7" fmla="*/ 1479591 w 1631269"/>
                              <a:gd name="connsiteY7" fmla="*/ 340515 h 522528"/>
                              <a:gd name="connsiteX8" fmla="*/ 1626935 w 1631269"/>
                              <a:gd name="connsiteY8" fmla="*/ 310179 h 522528"/>
                              <a:gd name="connsiteX9" fmla="*/ 1631269 w 1631269"/>
                              <a:gd name="connsiteY9" fmla="*/ 310179 h 522528"/>
                              <a:gd name="connsiteX0" fmla="*/ 0 w 1631269"/>
                              <a:gd name="connsiteY0" fmla="*/ 314578 h 496512"/>
                              <a:gd name="connsiteX1" fmla="*/ 534860 w 1631269"/>
                              <a:gd name="connsiteY1" fmla="*/ 34739 h 496512"/>
                              <a:gd name="connsiteX2" fmla="*/ 729874 w 1631269"/>
                              <a:gd name="connsiteY2" fmla="*/ 0 h 496512"/>
                              <a:gd name="connsiteX3" fmla="*/ 820876 w 1631269"/>
                              <a:gd name="connsiteY3" fmla="*/ 496512 h 496512"/>
                              <a:gd name="connsiteX4" fmla="*/ 985555 w 1631269"/>
                              <a:gd name="connsiteY4" fmla="*/ 379504 h 496512"/>
                              <a:gd name="connsiteX5" fmla="*/ 1145900 w 1631269"/>
                              <a:gd name="connsiteY5" fmla="*/ 327500 h 496512"/>
                              <a:gd name="connsiteX6" fmla="*/ 1301911 w 1631269"/>
                              <a:gd name="connsiteY6" fmla="*/ 305832 h 496512"/>
                              <a:gd name="connsiteX7" fmla="*/ 1479591 w 1631269"/>
                              <a:gd name="connsiteY7" fmla="*/ 314499 h 496512"/>
                              <a:gd name="connsiteX8" fmla="*/ 1626935 w 1631269"/>
                              <a:gd name="connsiteY8" fmla="*/ 284163 h 496512"/>
                              <a:gd name="connsiteX9" fmla="*/ 1631269 w 1631269"/>
                              <a:gd name="connsiteY9" fmla="*/ 284163 h 4965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</a:cxnLst>
                            <a:rect l="l" t="t" r="r" b="b"/>
                            <a:pathLst>
                              <a:path w="1631269" h="496512">
                                <a:moveTo>
                                  <a:pt x="0" y="314578"/>
                                </a:moveTo>
                                <a:lnTo>
                                  <a:pt x="534860" y="34739"/>
                                </a:lnTo>
                                <a:lnTo>
                                  <a:pt x="729874" y="0"/>
                                </a:lnTo>
                                <a:lnTo>
                                  <a:pt x="820876" y="496512"/>
                                </a:lnTo>
                                <a:lnTo>
                                  <a:pt x="985555" y="379504"/>
                                </a:lnTo>
                                <a:lnTo>
                                  <a:pt x="1145900" y="327500"/>
                                </a:lnTo>
                                <a:lnTo>
                                  <a:pt x="1301911" y="305832"/>
                                </a:lnTo>
                                <a:lnTo>
                                  <a:pt x="1479591" y="314499"/>
                                </a:lnTo>
                                <a:lnTo>
                                  <a:pt x="1626935" y="284163"/>
                                </a:lnTo>
                                <a:lnTo>
                                  <a:pt x="1631269" y="284163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187E15D" id="Canvas 484" o:spid="_x0000_s1042" editas="canvas" style="width:411.4pt;height:89.95pt;mso-position-horizontal-relative:char;mso-position-vertical-relative:line" coordsize="52247,114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">
                <v:shape id="_x0000_s1043" type="#_x0000_t75" style="position:absolute;width:52247;height:11423;visibility:visible;mso-wrap-style:square" filled="t">
                  <v:fill o:detectmouseclick="t"/>
                  <v:path o:connecttype="none"/>
                </v:shape>
                <v:rect id="Rectangle 385" o:spid="_x0000_s1044" style="position:absolute;left:2371;top:7706;width:1639;height:14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" fillcolor="#deeaf6 [664]" stroked="f" strokeweight="1pt"/>
                <v:rect id="Rectangle 353" o:spid="_x0000_s1045" style="position:absolute;left:18680;top:5575;width:1638;height:35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" fillcolor="#deeaf6 [664]" stroked="f" strokeweight="1pt"/>
                <v:rect id="Rectangle 351" o:spid="_x0000_s1046" style="position:absolute;left:17043;top:6327;width:1639;height:28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" fillcolor="#deeaf6 [664]" stroked="f" strokeweight="1pt"/>
                <v:rect id="Rectangle 337" o:spid="_x0000_s1047" style="position:absolute;left:12167;top:2653;width:1638;height:65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" fillcolor="#deeaf6 [664]" stroked="f" strokeweight="1pt"/>
                <v:rect id="Rectangle 338" o:spid="_x0000_s1048" style="position:absolute;left:13805;top:3488;width:1639;height:5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" fillcolor="#deeaf6 [664]" stroked="f" strokeweight="1pt"/>
                <v:rect id="Rectangle 349" o:spid="_x0000_s1049" style="position:absolute;left:15404;top:5112;width:1639;height:40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" fillcolor="#deeaf6 [664]" stroked="f" strokeweight="1pt"/>
                <v:line id="Straight Connector 352" o:spid="_x0000_s1050" style="position:absolute;flip:y;visibility:visible;mso-wrap-style:square" from="18644,6327" to="18644,91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rect id="Rectangle 356" o:spid="_x0000_s1051" style="position:absolute;left:4010;top:6866;width:1639;height:22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" fillcolor="#deeaf6 [664]" stroked="f" strokeweight="1pt"/>
                <v:rect id="Rectangle 358" o:spid="_x0000_s1052" style="position:absolute;left:5610;top:5575;width:1639;height:35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" fillcolor="#deeaf6 [664]" stroked="f" strokeweight="1pt"/>
                <v:rect id="Rectangle 368" o:spid="_x0000_s1053" style="position:absolute;left:7248;top:4402;width:1639;height:47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" fillcolor="#deeaf6 [664]" stroked="f" strokeweight="1pt"/>
                <v:rect id="Rectangle 371" o:spid="_x0000_s1054" style="position:absolute;left:8886;top:4699;width:1639;height:44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" fillcolor="#deeaf6 [664]" stroked="f" strokeweight="1pt"/>
                <v:line id="Straight Connector 333" o:spid="_x0000_s1055" style="position:absolute;flip:y;visibility:visible;mso-wrap-style:square" from="13766,2653" to="13766,91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339" o:spid="_x0000_s1056" style="position:absolute;flip:x y;visibility:visible;mso-wrap-style:square" from="15404,3488" to="15405,91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" strokecolor="#4472c4 [3204]" strokeweight="1pt">
                  <v:stroke dashstyle="dash" endarrow="diamond" endarrowwidth="narrow" endarrowlength="short" joinstyle="miter" endcap="round"/>
                </v:line>
                <v:line id="Straight Connector 350" o:spid="_x0000_s1057" style="position:absolute;flip:y;visibility:visible;mso-wrap-style:square" from="17004,5112" to="17004,91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354" o:spid="_x0000_s1058" style="position:absolute;flip:y;visibility:visible;mso-wrap-style:square" from="20282,5575" to="20282,91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355" o:spid="_x0000_s1059" style="position:absolute;flip:y;visibility:visible;mso-wrap-style:square" from="3970,7669" to="3970,9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357" o:spid="_x0000_s1060" style="position:absolute;flip:x y;visibility:visible;mso-wrap-style:square" from="5609,7328" to="5610,91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" strokecolor="#4472c4 [3204]" strokeweight="1pt">
                  <v:stroke dashstyle="dash" endarrow="diamond" endarrowwidth="narrow" endarrowlength="short" joinstyle="miter" endcap="round"/>
                </v:line>
                <v:line id="Straight Connector 359" o:spid="_x0000_s1061" style="position:absolute;flip:y;visibility:visible;mso-wrap-style:square" from="7209,5575" to="7209,91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369" o:spid="_x0000_s1062" style="position:absolute;flip:y;visibility:visible;mso-wrap-style:square" from="8847,4402" to="8886,91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380" o:spid="_x0000_s1063" style="position:absolute;flip:y;visibility:visible;mso-wrap-style:square" from="10486,4699" to="10486,91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486" o:spid="_x0000_s1064" style="position:absolute;flip:y;visibility:visible;mso-wrap-style:square" from="12164,3262" to="12164,89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" strokecolor="#a5a5a5 [3206]" strokeweight="1pt">
                  <v:stroke dashstyle="dash" endarrow="diamond" endarrowwidth="narrow" endarrowlength="short" joinstyle="miter" endcap="round"/>
                </v:line>
                <v:shape id="Text Box 90" o:spid="_x0000_s1065" type="#_x0000_t202" style="position:absolute;left:954;top:9211;width:22401;height:2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" filled="f" stroked="f" strokeweight=".5pt">
                  <v:textbox>
                    <w:txbxContent>
                      <w:p w14:paraId="7960C50A" w14:textId="77777777" w:rsidR="001E181C" w:rsidRDefault="001E181C" w:rsidP="00A12F13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13</w:t>
                        </w:r>
                        <w:r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1073FEA1" w14:textId="77777777" w:rsidR="001E181C" w:rsidRDefault="001E181C" w:rsidP="00A12F13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</w:txbxContent>
                  </v:textbox>
                </v:shape>
                <v:shape id="Text Box 90" o:spid="_x0000_s1066" type="#_x0000_t202" style="position:absolute;left:23214;top:7859;width:2049;height:23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" filled="f" stroked="f" strokeweight=".5pt">
                  <v:textbox>
                    <w:txbxContent>
                      <w:p w14:paraId="34377115" w14:textId="77777777" w:rsidR="001E181C" w:rsidRDefault="001E181C" w:rsidP="00A12F13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t</w:t>
                        </w:r>
                      </w:p>
                      <w:p w14:paraId="4DF9F863" w14:textId="77777777" w:rsidR="001E181C" w:rsidRDefault="001E181C" w:rsidP="00A12F13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  <w:p w14:paraId="09BACBEE" w14:textId="77777777" w:rsidR="001E181C" w:rsidRDefault="001E181C" w:rsidP="00A12F13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</w:txbxContent>
                  </v:textbox>
                </v:shape>
                <v:shape id="Text Box 90" o:spid="_x0000_s1067" type="#_x0000_t202" style="position:absolute;left:951;top:363;width:22833;height:22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" filled="f" stroked="f" strokeweight=".5pt">
                  <v:textbox>
                    <w:txbxContent>
                      <w:p w14:paraId="7F1B4DC6" w14:textId="27BDA737" w:rsidR="001E181C" w:rsidRPr="00A12F13" w:rsidRDefault="001E181C" w:rsidP="00A12F13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ambria" w:eastAsia="Calibri" w:hAnsi="Cambria"/>
                            <w:sz w:val="16"/>
                            <w:szCs w:val="16"/>
                            <w:lang w:val="en-US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="Calibri" w:hAnsi="Cambria Math"/>
                                <w:sz w:val="16"/>
                                <w:szCs w:val="16"/>
                                <w:lang w:val="en-US"/>
                              </w:rPr>
                              <m:t>eB(3600</m:t>
                            </m:r>
                            <m:r>
                              <w:rPr>
                                <w:rFonts w:ascii="Cambria Math" w:eastAsia="Calibri" w:hAnsi="Cambria Math"/>
                                <w:sz w:val="16"/>
                                <w:szCs w:val="16"/>
                                <w:lang w:val="en-US"/>
                              </w:rPr>
                              <m:t>h)=0</m:t>
                            </m:r>
                          </m:oMath>
                        </m:oMathPara>
                      </w:p>
                    </w:txbxContent>
                  </v:textbox>
                </v:shape>
                <v:line id="Straight Connector 329" o:spid="_x0000_s1068" style="position:absolute;visibility:visible;mso-wrap-style:square" from="12146,8524" to="12146,9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" strokecolor="black [3213]" strokeweight="1pt">
                  <v:stroke joinstyle="miter"/>
                </v:line>
                <v:line id="Straight Connector 330" o:spid="_x0000_s1069" style="position:absolute;flip:x y;visibility:visible;mso-wrap-style:square" from="426,9159" to="23784,9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" strokecolor="black [3213]" strokeweight="1pt">
                  <v:stroke startarrow="block" startarrowwidth="narrow" startarrowlength="short" endarrow="block" endarrowwidth="narrow" endarrowlength="short" joinstyle="miter"/>
                </v:line>
                <v:rect id="Rectangle 389" o:spid="_x0000_s1070" style="position:absolute;left:47300;top:5573;width:1638;height:37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" fillcolor="#deeaf6 [664]" stroked="f" strokeweight="1pt">
                  <v:textbox>
                    <w:txbxContent>
                      <w:p w14:paraId="52A5C1A1" w14:textId="77777777" w:rsidR="00A12F13" w:rsidRDefault="00A12F13" w:rsidP="00A12F13">
                        <w:pPr>
                          <w:jc w:val="center"/>
                        </w:pPr>
                      </w:p>
                    </w:txbxContent>
                  </v:textbox>
                </v:rect>
                <v:rect id="Rectangle 390" o:spid="_x0000_s1071" style="position:absolute;left:37507;top:4698;width:1639;height:45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" fillcolor="#deeaf6 [664]" stroked="f" strokeweight="1pt"/>
                <v:rect id="Rectangle 392" o:spid="_x0000_s1072" style="position:absolute;left:45661;top:6325;width:1639;height:28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" fillcolor="#deeaf6 [664]" stroked="f" strokeweight="1pt"/>
                <v:rect id="Rectangle 395" o:spid="_x0000_s1073" style="position:absolute;left:44024;top:5111;width:1639;height:40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" fillcolor="#deeaf6 [664]" stroked="f" strokeweight="1pt"/>
                <v:rect id="Rectangle 399" o:spid="_x0000_s1074" style="position:absolute;left:39149;top:3259;width:1638;height:58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" fillcolor="#deeaf6 [664]" stroked="f" strokeweight="1pt"/>
                <v:rect id="Rectangle 400" o:spid="_x0000_s1075" style="position:absolute;left:40787;top:2652;width:1639;height:64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" fillcolor="#deeaf6 [664]" stroked="f" strokeweight="1pt"/>
                <v:rect id="Rectangle 401" o:spid="_x0000_s1076" style="position:absolute;left:42386;top:3487;width:1639;height:56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" fillcolor="#deeaf6 [664]" stroked="f" strokeweight="1pt"/>
                <v:line id="Straight Connector 402" o:spid="_x0000_s1077" style="position:absolute;flip:y;visibility:visible;mso-wrap-style:square" from="45625,6324" to="45625,9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" strokecolor="#4472c4 [3204]" strokeweight="1pt">
                  <v:stroke dashstyle="dash" endarrow="diamond" endarrowwidth="narrow" endarrowlength="short" joinstyle="miter" endcap="round"/>
                </v:line>
                <v:rect id="Rectangle 403" o:spid="_x0000_s1078" style="position:absolute;left:30993;top:7704;width:1638;height:1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" fillcolor="#deeaf6 [664]" stroked="f" strokeweight="1pt"/>
                <v:rect id="Rectangle 404" o:spid="_x0000_s1079" style="position:absolute;left:32593;top:7326;width:1638;height:18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" fillcolor="#deeaf6 [664]" stroked="f" strokeweight="1pt"/>
                <v:rect id="Rectangle 405" o:spid="_x0000_s1080" style="position:absolute;left:34230;top:5573;width:1639;height:35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" fillcolor="#deeaf6 [664]" stroked="f" strokeweight="1pt"/>
                <v:rect id="Rectangle 406" o:spid="_x0000_s1081" style="position:absolute;left:35869;top:4399;width:1638;height:47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" fillcolor="#deeaf6 [664]" stroked="f" strokeweight="1pt"/>
                <v:line id="Straight Connector 407" o:spid="_x0000_s1082" style="position:absolute;flip:y;visibility:visible;mso-wrap-style:square" from="40748,2652" to="40748,91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408" o:spid="_x0000_s1083" style="position:absolute;flip:x y;visibility:visible;mso-wrap-style:square" from="42386,3487" to="42386,91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409" o:spid="_x0000_s1084" style="position:absolute;flip:y;visibility:visible;mso-wrap-style:square" from="43985,5110" to="43985,9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410" o:spid="_x0000_s1085" style="position:absolute;flip:y;visibility:visible;mso-wrap-style:square" from="47264,5573" to="47264,9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" strokecolor="#4472c4 [3204]" strokeweight="1pt">
                  <v:stroke dashstyle="dash" endarrow="diamond" endarrowwidth="narrow" endarrowlength="short" joinstyle="miter" endcap="round"/>
                </v:line>
                <v:line id="Straight Connector 411" o:spid="_x0000_s1086" style="position:absolute;flip:y;visibility:visible;mso-wrap-style:square" from="30952,7666" to="30952,91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412" o:spid="_x0000_s1087" style="position:absolute;flip:x y;visibility:visible;mso-wrap-style:square" from="32592,7325" to="32592,91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413" o:spid="_x0000_s1088" style="position:absolute;flip:y;visibility:visible;mso-wrap-style:square" from="34192,5573" to="34192,9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414" o:spid="_x0000_s1089" style="position:absolute;flip:y;visibility:visible;mso-wrap-style:square" from="35829,4400" to="35869,9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" strokecolor="#4472c4 [3204]" strokeweight="1pt">
                  <v:stroke dashstyle="dash" endarrow="diamond" endarrowwidth="narrow" endarrowlength="short" joinstyle="miter" endcap="round"/>
                </v:line>
                <v:line id="Straight Connector 415" o:spid="_x0000_s1090" style="position:absolute;flip:y;visibility:visible;mso-wrap-style:square" from="37468,4697" to="37468,91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416" o:spid="_x0000_s1091" style="position:absolute;flip:y;visibility:visible;mso-wrap-style:square" from="39146,3260" to="39146,8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" strokecolor="#4472c4 [3204]" strokeweight="1pt">
                  <v:stroke dashstyle="dash" endarrow="diamond" endarrowwidth="narrow" endarrowlength="short" joinstyle="miter" endcap="round"/>
                </v:line>
                <v:shape id="Text Box 90" o:spid="_x0000_s1092" type="#_x0000_t202" style="position:absolute;left:27937;top:9207;width:22398;height:2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" filled="f" stroked="f" strokeweight=".5pt">
                  <v:textbox>
                    <w:txbxContent>
                      <w:p w14:paraId="6DA177FB" w14:textId="77777777" w:rsidR="00A12F13" w:rsidRDefault="00A12F13" w:rsidP="00A12F13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13</w:t>
                        </w:r>
                        <w:r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6684D8E9" w14:textId="77777777" w:rsidR="00A12F13" w:rsidRDefault="00A12F13" w:rsidP="00A12F13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</w:txbxContent>
                  </v:textbox>
                </v:shape>
                <v:shape id="Text Box 90" o:spid="_x0000_s1093" type="#_x0000_t202" style="position:absolute;left:50195;top:7856;width:2049;height:2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" filled="f" stroked="f" strokeweight=".5pt">
                  <v:textbox>
                    <w:txbxContent>
                      <w:p w14:paraId="110ED2BD" w14:textId="77777777" w:rsidR="00A12F13" w:rsidRDefault="00A12F13" w:rsidP="00A12F13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t</w:t>
                        </w:r>
                      </w:p>
                      <w:p w14:paraId="00B75084" w14:textId="77777777" w:rsidR="00A12F13" w:rsidRDefault="00A12F13" w:rsidP="00A12F13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  <w:p w14:paraId="13987FBE" w14:textId="77777777" w:rsidR="00A12F13" w:rsidRDefault="00A12F13" w:rsidP="00A12F13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</w:txbxContent>
                  </v:textbox>
                </v:shape>
                <v:shape id="Text Box 90" o:spid="_x0000_s1094" type="#_x0000_t202" style="position:absolute;left:27934;top:363;width:22831;height:2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" filled="f" stroked="f" strokeweight=".5pt">
                  <v:textbox>
                    <w:txbxContent>
                      <w:p w14:paraId="77F8414D" w14:textId="51278BFC" w:rsidR="00A12F13" w:rsidRPr="00A12F13" w:rsidRDefault="00A12F13" w:rsidP="00A12F13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ambria Math" w:eastAsia="Calibri" w:hAnsi="Cambria Math"/>
                            <w:i/>
                            <w:iCs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sz w:val="16"/>
                                <w:szCs w:val="16"/>
                              </w:rPr>
                              <m:t>eB(3600</m:t>
                            </m:r>
                            <m:r>
                              <w:rPr>
                                <w:rFonts w:ascii="Cambria Math" w:eastAsia="Calibri" w:hAnsi="Cambria Math"/>
                                <w:sz w:val="16"/>
                                <w:szCs w:val="16"/>
                              </w:rPr>
                              <m:t>h)=</m:t>
                            </m:r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pD</m:t>
                            </m:r>
                            <m:r>
                              <w:rPr>
                                <w:rFonts w:ascii="Cambria Math" w:hAnsi="Cambria Math"/>
                                <w:sz w:val="16"/>
                                <w:szCs w:val="16"/>
                              </w:rPr>
                              <m:t>·∆t</m:t>
                            </m:r>
                          </m:oMath>
                        </m:oMathPara>
                      </w:p>
                    </w:txbxContent>
                  </v:textbox>
                </v:shape>
                <v:line id="Straight Connector 420" o:spid="_x0000_s1095" style="position:absolute;visibility:visible;mso-wrap-style:square" from="39128,8520" to="39128,97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" strokecolor="black [3213]" strokeweight="1pt">
                  <v:stroke joinstyle="miter"/>
                </v:line>
                <v:line id="Straight Connector 421" o:spid="_x0000_s1096" style="position:absolute;flip:x y;visibility:visible;mso-wrap-style:square" from="27409,9155" to="50765,9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" strokecolor="black [3213]" strokeweight="1pt">
                  <v:stroke startarrow="block" startarrowwidth="narrow" startarrowlength="short" endarrow="block" endarrowwidth="narrow" endarrowlength="short" joinstyle="miter"/>
                </v:line>
                <v:shape id="Freeform: Shape 490" o:spid="_x0000_s1097" style="position:absolute;left:2539;top:2386;width:17725;height:6848;visibility:visible;mso-wrap-style:square;v-text-anchor:middle" coordsize="1772463,6847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" path="m,355360l632713,26002,819060,,962070,684717,1126749,567709r160345,-52004l1443105,494037r177680,8667l1768129,472368r4334,e" filled="f" strokecolor="#ed7d31 [3205]" strokeweight="1pt">
                  <v:stroke joinstyle="miter"/>
                  <v:path arrowok="t" o:connecttype="custom" o:connectlocs="0,355360;632713,26002;819060,0;962070,684717;1126749,567709;1287094,515705;1443105,494037;1620785,502704;1768129,472368;1772463,472368" o:connectangles="0,0,0,0,0,0,0,0,0,0"/>
                </v:shape>
                <v:shape id="Freeform: Shape 422" o:spid="_x0000_s1098" style="position:absolute;left:30952;top:2912;width:16312;height:4964;visibility:visible;mso-wrap-style:square;v-text-anchor:middle" coordsize="1631269,496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" path="m,314578l534860,34739,729874,r91002,496512l985555,379504r160345,-52004l1301911,305832r177680,8667l1626935,284163r4334,e" filled="f" strokecolor="#ed7d31 [3205]" strokeweight="1pt">
                  <v:stroke joinstyle="miter"/>
                  <v:path arrowok="t" o:connecttype="custom" o:connectlocs="0,314492;534806,34729;729801,0;820793,496376;985456,379400;1145785,327410;1301780,305748;1479442,314413;1626771,284085;1631105,284085" o:connectangles="0,0,0,0,0,0,0,0,0,0"/>
                </v:shape>
                <w10:anchorlock/>
              </v:group>
            </w:pict>
          </mc:Fallback>
        </mc:AlternateContent>
      </w:r>
    </w:p>
    <w:p w14:paraId="4DFC467E" w14:textId="7F96263C" w:rsidR="001E181C" w:rsidRDefault="001E181C" w:rsidP="001E181C">
      <w:pPr>
        <w:pStyle w:val="Caption"/>
        <w:ind w:left="720" w:firstLine="720"/>
      </w:pPr>
      <w:bookmarkStart w:id="96" w:name="_Toc107763315"/>
      <w:r>
        <w:t xml:space="preserve">Figura </w:t>
      </w:r>
      <w:r w:rsidR="00CB3F4E">
        <w:fldChar w:fldCharType="begin"/>
      </w:r>
      <w:r w:rsidR="00CB3F4E">
        <w:instrText xml:space="preserve"> STYLEREF 1 \s </w:instrText>
      </w:r>
      <w:r w:rsidR="00CB3F4E">
        <w:fldChar w:fldCharType="separate"/>
      </w:r>
      <w:r w:rsidR="00650730">
        <w:rPr>
          <w:noProof/>
        </w:rPr>
        <w:t>3</w:t>
      </w:r>
      <w:r w:rsidR="00CB3F4E">
        <w:fldChar w:fldCharType="end"/>
      </w:r>
      <w:r w:rsidR="00CB3F4E">
        <w:t>.</w:t>
      </w:r>
      <w:r w:rsidR="00CB3F4E">
        <w:fldChar w:fldCharType="begin"/>
      </w:r>
      <w:r w:rsidR="00CB3F4E">
        <w:instrText xml:space="preserve"> SEQ Figura \* ARABIC \s 1 </w:instrText>
      </w:r>
      <w:r w:rsidR="00CB3F4E">
        <w:fldChar w:fldCharType="separate"/>
      </w:r>
      <w:r w:rsidR="00650730">
        <w:rPr>
          <w:noProof/>
        </w:rPr>
        <w:t>8</w:t>
      </w:r>
      <w:r w:rsidR="00CB3F4E">
        <w:fldChar w:fldCharType="end"/>
      </w:r>
      <w:r>
        <w:t xml:space="preserve">. </w:t>
      </w:r>
      <w:r w:rsidR="002C76F1">
        <w:t>Formes de calcular el balanç</w:t>
      </w:r>
      <w:bookmarkEnd w:id="96"/>
    </w:p>
    <w:p w14:paraId="2E3FED06" w14:textId="77777777" w:rsidR="009503BC" w:rsidRDefault="009503BC" w:rsidP="009503BC">
      <w:pPr>
        <w:pStyle w:val="ListParagraph"/>
        <w:numPr>
          <w:ilvl w:val="0"/>
          <w:numId w:val="0"/>
        </w:numPr>
        <w:ind w:left="851"/>
      </w:pPr>
    </w:p>
    <w:p w14:paraId="5E37B0B4" w14:textId="3CD7D16E" w:rsidR="001E181C" w:rsidRPr="009166DE" w:rsidRDefault="00332A83" w:rsidP="001E181C">
      <w:pPr>
        <w:pStyle w:val="ListParagraph"/>
        <w:numPr>
          <w:ilvl w:val="0"/>
          <w:numId w:val="0"/>
        </w:numPr>
        <w:ind w:left="851"/>
        <w:contextualSpacing w:val="0"/>
      </w:pPr>
      <w:r>
        <w:t>S</w:t>
      </w:r>
      <w:r w:rsidR="009166DE">
        <w:t xml:space="preserve">’ha fet servir </w:t>
      </w:r>
      <w:r w:rsidR="00C43D39">
        <w:t>la</w:t>
      </w:r>
      <w:r w:rsidR="009166DE">
        <w:t xml:space="preserve"> sego</w:t>
      </w:r>
      <w:r w:rsidR="00C37E1C">
        <w:t>na forma</w:t>
      </w:r>
      <w:r w:rsidR="009166DE">
        <w:t xml:space="preserve"> ja que</w:t>
      </w:r>
      <w:r w:rsidR="00610852">
        <w:t xml:space="preserve"> el factor predictiu </w:t>
      </w:r>
      <w:r w:rsidR="00CE4EEE">
        <w:t>et permet anticipar-te</w:t>
      </w:r>
      <w:r w:rsidR="00610852">
        <w:t xml:space="preserve"> i millora</w:t>
      </w:r>
      <w:r w:rsidR="00CE4EEE">
        <w:t>r</w:t>
      </w:r>
      <w:r w:rsidR="00610852">
        <w:t xml:space="preserve"> funcionament</w:t>
      </w:r>
      <w:r w:rsidR="00024896">
        <w:t xml:space="preserve"> </w:t>
      </w:r>
      <w:r w:rsidR="00024896" w:rsidRPr="00024896">
        <w:t>(</w:t>
      </w:r>
      <w:r w:rsidR="005C3292">
        <w:t>a</w:t>
      </w:r>
      <w:r w:rsidR="00E342AF" w:rsidRPr="00024896">
        <w:t xml:space="preserve"> la pàgina </w:t>
      </w:r>
      <w:r w:rsidR="00E342AF" w:rsidRPr="00024896">
        <w:fldChar w:fldCharType="begin"/>
      </w:r>
      <w:r w:rsidR="00E342AF" w:rsidRPr="00024896">
        <w:instrText xml:space="preserve"> PAGEREF _Ref107673112 \h </w:instrText>
      </w:r>
      <w:r w:rsidR="00E342AF" w:rsidRPr="00024896">
        <w:fldChar w:fldCharType="separate"/>
      </w:r>
      <w:r w:rsidR="00650730">
        <w:rPr>
          <w:noProof/>
        </w:rPr>
        <w:t>26</w:t>
      </w:r>
      <w:r w:rsidR="00E342AF" w:rsidRPr="00024896">
        <w:fldChar w:fldCharType="end"/>
      </w:r>
      <w:r w:rsidR="00615EF0" w:rsidRPr="00024896">
        <w:t xml:space="preserve"> hi ha un exemple clar dels efectes </w:t>
      </w:r>
      <w:r w:rsidR="00CE308D">
        <w:t>de cada un</w:t>
      </w:r>
      <w:r w:rsidR="00024896" w:rsidRPr="00024896">
        <w:t>)</w:t>
      </w:r>
      <w:r w:rsidR="00024896">
        <w:t>.</w:t>
      </w:r>
    </w:p>
    <w:p w14:paraId="4E9C8CDD" w14:textId="30474186" w:rsidR="0035799B" w:rsidRPr="009C0451" w:rsidRDefault="00163971" w:rsidP="0035799B">
      <w:pPr>
        <w:pStyle w:val="ListParagraph"/>
        <w:rPr>
          <w:u w:val="single"/>
        </w:rPr>
      </w:pPr>
      <w:r w:rsidRPr="001E672B">
        <w:rPr>
          <w:u w:val="single"/>
        </w:rPr>
        <w:t xml:space="preserve">Deguda a la </w:t>
      </w:r>
      <w:r w:rsidR="005D3C4A">
        <w:rPr>
          <w:u w:val="single"/>
        </w:rPr>
        <w:t>x</w:t>
      </w:r>
      <w:r w:rsidRPr="001E672B">
        <w:rPr>
          <w:u w:val="single"/>
        </w:rPr>
        <w:t>arxa</w:t>
      </w:r>
      <w:r>
        <w:rPr>
          <w:u w:val="single"/>
        </w:rPr>
        <w:t>:</w:t>
      </w:r>
      <w:r>
        <w:t xml:space="preserve"> </w:t>
      </w:r>
      <w:r w:rsidR="005D3C4A">
        <w:t>p</w:t>
      </w:r>
      <w:r w:rsidR="0035799B">
        <w:t>art negativa del balan</w:t>
      </w:r>
      <w:r w:rsidR="000A4B32">
        <w:t>ç.</w:t>
      </w:r>
      <w:r w:rsidR="0035799B">
        <w:t xml:space="preserve"> </w:t>
      </w:r>
      <w:r w:rsidR="00732E0F">
        <w:t>I</w:t>
      </w:r>
      <w:r w:rsidR="0035799B">
        <w:t xml:space="preserve">gual que </w:t>
      </w:r>
      <w:r w:rsidR="00763677">
        <w:t xml:space="preserve">en </w:t>
      </w:r>
      <w:r w:rsidR="0035799B">
        <w:t>el balanç</w:t>
      </w:r>
      <w:r w:rsidR="0000579E">
        <w:t>,</w:t>
      </w:r>
      <w:r w:rsidR="0000579E" w:rsidRPr="0000579E">
        <w:t xml:space="preserve"> </w:t>
      </w:r>
      <w:r w:rsidR="0000579E">
        <w:t xml:space="preserve">és interessant </w:t>
      </w:r>
      <w:r w:rsidR="0035799B">
        <w:t>calcular-ho a temps real, a</w:t>
      </w:r>
      <w:r w:rsidR="0061665C">
        <w:t xml:space="preserve"> </w:t>
      </w:r>
      <w:r w:rsidR="0035799B">
        <w:t>part de fer el càlcul a nivell d’hora.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9C0451" w14:paraId="3BD83266" w14:textId="77777777" w:rsidTr="009A5D4A">
        <w:trPr>
          <w:jc w:val="right"/>
        </w:trPr>
        <w:tc>
          <w:tcPr>
            <w:tcW w:w="4454" w:type="pct"/>
          </w:tcPr>
          <w:p w14:paraId="044F5B72" w14:textId="19D745E7" w:rsidR="009C0451" w:rsidRDefault="009C0451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eXD(t)=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eB(t)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si eB(t)&lt;0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altrament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546" w:type="pct"/>
            <w:vAlign w:val="center"/>
          </w:tcPr>
          <w:p w14:paraId="7373C84D" w14:textId="1B23245C" w:rsidR="009C0451" w:rsidRDefault="009C0451" w:rsidP="009A5D4A">
            <w:pPr>
              <w:pStyle w:val="Equation"/>
              <w:jc w:val="center"/>
            </w:pPr>
            <w:r>
              <w:t>(</w:t>
            </w:r>
            <w:r w:rsidR="00C3053D">
              <w:fldChar w:fldCharType="begin"/>
            </w:r>
            <w:r w:rsidR="00C3053D">
              <w:instrText xml:space="preserve"> STYLEREF  "Heading 1,Títol 1" \n  \* MERGEFORMAT </w:instrText>
            </w:r>
            <w:r w:rsidR="00C3053D">
              <w:fldChar w:fldCharType="separate"/>
            </w:r>
            <w:r w:rsidR="00650730">
              <w:rPr>
                <w:noProof/>
              </w:rPr>
              <w:t>3</w:t>
            </w:r>
            <w:r w:rsidR="00C3053D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C3053D">
              <w:fldChar w:fldCharType="begin"/>
            </w:r>
            <w:r w:rsidR="00C3053D">
              <w:instrText xml:space="preserve"> STYLEREF  "Heading 1,Títol 1" \n  \* MERGEFORMAT </w:instrText>
            </w:r>
            <w:r w:rsidR="00C3053D">
              <w:fldChar w:fldCharType="separate"/>
            </w:r>
            <w:r w:rsidR="00650730">
              <w:rPr>
                <w:noProof/>
              </w:rPr>
              <w:instrText>3</w:instrText>
            </w:r>
            <w:r w:rsidR="00C3053D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650730">
              <w:rPr>
                <w:noProof/>
              </w:rPr>
              <w:t>22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  <w:tr w:rsidR="0000579E" w14:paraId="398923F4" w14:textId="77777777" w:rsidTr="009A5D4A">
        <w:trPr>
          <w:jc w:val="right"/>
        </w:trPr>
        <w:tc>
          <w:tcPr>
            <w:tcW w:w="4454" w:type="pct"/>
          </w:tcPr>
          <w:p w14:paraId="4AFE5BED" w14:textId="631A09F3" w:rsidR="0000579E" w:rsidRDefault="00027841" w:rsidP="0000579E">
            <w:pPr>
              <w:pStyle w:val="Equation"/>
              <w:rPr>
                <w:rFonts w:eastAsia="Calibri" w:cs="Times New Roman"/>
                <w:i w:val="0"/>
              </w:rPr>
            </w:pPr>
            <m:oMathPara>
              <m:oMath>
                <m:r>
                  <w:rPr>
                    <w:rFonts w:ascii="Cambria Math" w:hAnsi="Cambria Math"/>
                  </w:rPr>
                  <m:t>eXD=eXD(3600</m:t>
                </m:r>
                <m:r>
                  <w:rPr>
                    <w:rFonts w:ascii="Cambria Math" w:hAnsi="Cambria Math"/>
                  </w:rPr>
                  <m:t>h)</m:t>
                </m:r>
              </m:oMath>
            </m:oMathPara>
          </w:p>
        </w:tc>
        <w:tc>
          <w:tcPr>
            <w:tcW w:w="546" w:type="pct"/>
            <w:vAlign w:val="center"/>
          </w:tcPr>
          <w:p w14:paraId="1B196D77" w14:textId="39045050" w:rsidR="0000579E" w:rsidRDefault="0000579E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650730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650730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650730">
              <w:rPr>
                <w:noProof/>
              </w:rPr>
              <w:t>23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E55E522" w14:textId="7E9E4B31" w:rsidR="0000579E" w:rsidRPr="009C0451" w:rsidRDefault="00166E4A" w:rsidP="0000579E">
      <w:pPr>
        <w:pStyle w:val="ListParagraph"/>
        <w:rPr>
          <w:u w:val="single"/>
        </w:rPr>
      </w:pPr>
      <w:r w:rsidRPr="00166E4A">
        <w:rPr>
          <w:u w:val="single"/>
        </w:rPr>
        <w:t xml:space="preserve">Disponible </w:t>
      </w:r>
      <w:r w:rsidR="009E0B0D">
        <w:rPr>
          <w:u w:val="single"/>
        </w:rPr>
        <w:t>(</w:t>
      </w:r>
      <w:r w:rsidRPr="00166E4A">
        <w:rPr>
          <w:u w:val="single"/>
        </w:rPr>
        <w:t>del balanç</w:t>
      </w:r>
      <w:r w:rsidR="009E0B0D">
        <w:rPr>
          <w:u w:val="single"/>
        </w:rPr>
        <w:t>)</w:t>
      </w:r>
      <w:r w:rsidR="001E672B">
        <w:rPr>
          <w:u w:val="single"/>
        </w:rPr>
        <w:t>:</w:t>
      </w:r>
      <w:r w:rsidR="001E672B">
        <w:t xml:space="preserve"> </w:t>
      </w:r>
      <w:r w:rsidR="005D3C4A">
        <w:t>p</w:t>
      </w:r>
      <w:r w:rsidR="0000579E">
        <w:t>art positiva del balanç</w:t>
      </w:r>
      <w:r w:rsidR="000A4B32">
        <w:t xml:space="preserve">. </w:t>
      </w:r>
      <w:r w:rsidR="00763677">
        <w:t>I</w:t>
      </w:r>
      <w:r w:rsidR="0000579E">
        <w:t>gual que</w:t>
      </w:r>
      <w:r w:rsidR="00763677">
        <w:t xml:space="preserve"> en</w:t>
      </w:r>
      <w:r w:rsidR="0000579E">
        <w:t xml:space="preserve"> el balanç, és interessant calcular-ho a temps real, a</w:t>
      </w:r>
      <w:r w:rsidR="0061665C">
        <w:t xml:space="preserve"> </w:t>
      </w:r>
      <w:r w:rsidR="0000579E">
        <w:t>part de fer el càlcul a nivell d’hora.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00579E" w14:paraId="4260D0F2" w14:textId="77777777" w:rsidTr="009A5D4A">
        <w:trPr>
          <w:jc w:val="right"/>
        </w:trPr>
        <w:tc>
          <w:tcPr>
            <w:tcW w:w="4454" w:type="pct"/>
          </w:tcPr>
          <w:p w14:paraId="30440D8A" w14:textId="1DC0CBB5" w:rsidR="0000579E" w:rsidRDefault="005C71EF" w:rsidP="00F50C33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eBD(t)=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eB(t)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si eB(t)&gt;0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altrament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546" w:type="pct"/>
            <w:vAlign w:val="center"/>
          </w:tcPr>
          <w:p w14:paraId="3DC825D9" w14:textId="0BCECEC4" w:rsidR="0000579E" w:rsidRDefault="0000579E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650730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650730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650730">
              <w:rPr>
                <w:noProof/>
              </w:rPr>
              <w:t>24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  <w:tr w:rsidR="0000579E" w14:paraId="69782117" w14:textId="77777777" w:rsidTr="009A5D4A">
        <w:trPr>
          <w:jc w:val="right"/>
        </w:trPr>
        <w:tc>
          <w:tcPr>
            <w:tcW w:w="4454" w:type="pct"/>
          </w:tcPr>
          <w:p w14:paraId="5AEBF94B" w14:textId="0978F523" w:rsidR="0000579E" w:rsidRDefault="0000579E" w:rsidP="00C43D39">
            <w:pPr>
              <w:pStyle w:val="Equation"/>
              <w:spacing w:before="80" w:after="80"/>
            </w:pPr>
            <m:oMathPara>
              <m:oMath>
                <m:r>
                  <w:rPr>
                    <w:rFonts w:ascii="Cambria Math" w:hAnsi="Cambria Math"/>
                  </w:rPr>
                  <m:t>eBD=eBD(3600</m:t>
                </m:r>
                <m:r>
                  <w:rPr>
                    <w:rFonts w:ascii="Cambria Math" w:hAnsi="Cambria Math"/>
                  </w:rPr>
                  <m:t>h)</m:t>
                </m:r>
              </m:oMath>
            </m:oMathPara>
          </w:p>
        </w:tc>
        <w:tc>
          <w:tcPr>
            <w:tcW w:w="546" w:type="pct"/>
            <w:vAlign w:val="center"/>
          </w:tcPr>
          <w:p w14:paraId="29C79A53" w14:textId="2A9A6B9D" w:rsidR="0000579E" w:rsidRDefault="0000579E" w:rsidP="00C43D39">
            <w:pPr>
              <w:pStyle w:val="Equation"/>
              <w:spacing w:before="80" w:after="80"/>
              <w:jc w:val="center"/>
            </w:pPr>
            <w:r>
              <w:t>(</w:t>
            </w:r>
            <w:r w:rsidR="00C3053D">
              <w:fldChar w:fldCharType="begin"/>
            </w:r>
            <w:r w:rsidR="00C3053D">
              <w:instrText xml:space="preserve"> STYLEREF  "Heading 1,Títol 1" \n  \* MERGEFORMAT </w:instrText>
            </w:r>
            <w:r w:rsidR="00C3053D">
              <w:fldChar w:fldCharType="separate"/>
            </w:r>
            <w:r w:rsidR="00650730">
              <w:rPr>
                <w:noProof/>
              </w:rPr>
              <w:t>3</w:t>
            </w:r>
            <w:r w:rsidR="00C3053D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C3053D">
              <w:fldChar w:fldCharType="begin"/>
            </w:r>
            <w:r w:rsidR="00C3053D">
              <w:instrText xml:space="preserve"> STYLEREF  "Heading 1,Títol 1" \n  \* MERGEFORMAT </w:instrText>
            </w:r>
            <w:r w:rsidR="00C3053D">
              <w:fldChar w:fldCharType="separate"/>
            </w:r>
            <w:r w:rsidR="00650730">
              <w:rPr>
                <w:noProof/>
              </w:rPr>
              <w:instrText>3</w:instrText>
            </w:r>
            <w:r w:rsidR="00C3053D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650730">
              <w:rPr>
                <w:noProof/>
              </w:rPr>
              <w:t>25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6731475A" w14:textId="19AFCAB2" w:rsidR="00D672A7" w:rsidRPr="005C71EF" w:rsidRDefault="00D672A7" w:rsidP="001E672B">
      <w:pPr>
        <w:pStyle w:val="ListParagraph"/>
        <w:rPr>
          <w:u w:val="single"/>
        </w:rPr>
      </w:pPr>
      <w:r w:rsidRPr="001E672B">
        <w:rPr>
          <w:u w:val="single"/>
        </w:rPr>
        <w:t xml:space="preserve">Retornada a la </w:t>
      </w:r>
      <w:r w:rsidR="005D3C4A">
        <w:rPr>
          <w:u w:val="single"/>
        </w:rPr>
        <w:t>x</w:t>
      </w:r>
      <w:r w:rsidRPr="001E672B">
        <w:rPr>
          <w:u w:val="single"/>
        </w:rPr>
        <w:t>arxa</w:t>
      </w:r>
      <w:r>
        <w:rPr>
          <w:u w:val="single"/>
        </w:rPr>
        <w:t>:</w:t>
      </w:r>
      <w:r w:rsidR="000A4B32">
        <w:t xml:space="preserve"> </w:t>
      </w:r>
      <w:r w:rsidR="00FD1F55">
        <w:t>mai serà més gran que l’energia consumida de la xarx</w:t>
      </w:r>
      <w:r w:rsidR="005C71EF">
        <w:t>a</w:t>
      </w:r>
      <w:r w:rsidR="00FD1F55">
        <w:t>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5C71EF" w14:paraId="522949B6" w14:textId="77777777" w:rsidTr="009A5D4A">
        <w:trPr>
          <w:jc w:val="right"/>
        </w:trPr>
        <w:tc>
          <w:tcPr>
            <w:tcW w:w="4454" w:type="pct"/>
          </w:tcPr>
          <w:p w14:paraId="0142766B" w14:textId="3B446434" w:rsidR="005C71EF" w:rsidRDefault="005C71EF" w:rsidP="00C43D39">
            <w:pPr>
              <w:pStyle w:val="Equation"/>
              <w:spacing w:before="80" w:after="0"/>
            </w:pPr>
            <m:oMathPara>
              <m:oMath>
                <m:r>
                  <w:rPr>
                    <w:rFonts w:ascii="Cambria Math" w:hAnsi="Cambria Math"/>
                  </w:rPr>
                  <m:t>eGR=eG-eGD</m:t>
                </m:r>
              </m:oMath>
            </m:oMathPara>
          </w:p>
        </w:tc>
        <w:tc>
          <w:tcPr>
            <w:tcW w:w="546" w:type="pct"/>
            <w:vAlign w:val="center"/>
          </w:tcPr>
          <w:p w14:paraId="6DC5A3C9" w14:textId="7D5D2190" w:rsidR="005C71EF" w:rsidRDefault="005C71EF" w:rsidP="00C43D39">
            <w:pPr>
              <w:pStyle w:val="Equation"/>
              <w:spacing w:before="80" w:after="0"/>
              <w:jc w:val="center"/>
            </w:pPr>
            <w:r>
              <w:t>(</w:t>
            </w:r>
            <w:r w:rsidR="00C3053D">
              <w:fldChar w:fldCharType="begin"/>
            </w:r>
            <w:r w:rsidR="00C3053D">
              <w:instrText xml:space="preserve"> STYLEREF  "Heading 1,Títol 1" \n  \* MERGEFORMAT </w:instrText>
            </w:r>
            <w:r w:rsidR="00C3053D">
              <w:fldChar w:fldCharType="separate"/>
            </w:r>
            <w:r w:rsidR="00650730">
              <w:rPr>
                <w:noProof/>
              </w:rPr>
              <w:t>3</w:t>
            </w:r>
            <w:r w:rsidR="00C3053D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C3053D">
              <w:fldChar w:fldCharType="begin"/>
            </w:r>
            <w:r w:rsidR="00C3053D">
              <w:instrText xml:space="preserve"> STYLEREF  "Heading 1,Títol 1" \n  \* MERGEFORMAT </w:instrText>
            </w:r>
            <w:r w:rsidR="00C3053D">
              <w:fldChar w:fldCharType="separate"/>
            </w:r>
            <w:r w:rsidR="00650730">
              <w:rPr>
                <w:noProof/>
              </w:rPr>
              <w:instrText>3</w:instrText>
            </w:r>
            <w:r w:rsidR="00C3053D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650730">
              <w:rPr>
                <w:noProof/>
              </w:rPr>
              <w:t>26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3573963A" w14:textId="547E32F3" w:rsidR="00CA4970" w:rsidRPr="00CA4970" w:rsidRDefault="003F2618" w:rsidP="003F2618">
      <w:pPr>
        <w:pStyle w:val="ListParagraph"/>
        <w:rPr>
          <w:u w:val="single"/>
        </w:rPr>
      </w:pPr>
      <w:r w:rsidRPr="001E672B">
        <w:rPr>
          <w:u w:val="single"/>
        </w:rPr>
        <w:lastRenderedPageBreak/>
        <w:t xml:space="preserve">Consum </w:t>
      </w:r>
      <w:r w:rsidR="005D3C4A">
        <w:rPr>
          <w:u w:val="single"/>
        </w:rPr>
        <w:t>m</w:t>
      </w:r>
      <w:r w:rsidRPr="001E672B">
        <w:rPr>
          <w:u w:val="single"/>
        </w:rPr>
        <w:t>àxim</w:t>
      </w:r>
      <w:r w:rsidR="00CA4970">
        <w:rPr>
          <w:u w:val="single"/>
        </w:rPr>
        <w:t xml:space="preserve"> (ideal):</w:t>
      </w:r>
      <w:r w:rsidR="00CA4970">
        <w:t xml:space="preserve"> </w:t>
      </w:r>
      <w:r w:rsidR="005D3C4A">
        <w:t>e</w:t>
      </w:r>
      <w:r w:rsidR="00CA4970">
        <w:t>nergia consumida per la insta</w:t>
      </w:r>
      <w:r w:rsidR="00CA4970">
        <w:rPr>
          <w:rFonts w:ascii="Arial" w:hAnsi="Arial" w:cs="Arial"/>
        </w:rPr>
        <w:t>l·</w:t>
      </w:r>
      <w:r w:rsidR="00CA4970">
        <w:t>lació si aquesta consum</w:t>
      </w:r>
      <w:r w:rsidR="0061665C">
        <w:t>í</w:t>
      </w:r>
      <w:r w:rsidR="00CA4970">
        <w:t xml:space="preserve">s el màxim </w:t>
      </w:r>
      <w:r w:rsidR="00456AEA">
        <w:t>d</w:t>
      </w:r>
      <w:r w:rsidR="00CA4970">
        <w:t>’energia produïda</w:t>
      </w:r>
      <w:r w:rsidR="00734535">
        <w:t xml:space="preserve"> possible</w:t>
      </w:r>
      <w:r w:rsidR="001C7353">
        <w:t xml:space="preserve"> donades les càrregues</w:t>
      </w:r>
      <w:r w:rsidR="009E7A94">
        <w:t>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9E7A94" w14:paraId="176473F2" w14:textId="77777777" w:rsidTr="009A5D4A">
        <w:trPr>
          <w:jc w:val="right"/>
        </w:trPr>
        <w:tc>
          <w:tcPr>
            <w:tcW w:w="4454" w:type="pct"/>
          </w:tcPr>
          <w:p w14:paraId="466B130A" w14:textId="2E2E1B7B" w:rsidR="009E7A94" w:rsidRDefault="009E7A94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eCM=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pCM(t)dt</m:t>
                    </m:r>
                  </m:e>
                </m:nary>
              </m:oMath>
            </m:oMathPara>
          </w:p>
        </w:tc>
        <w:tc>
          <w:tcPr>
            <w:tcW w:w="546" w:type="pct"/>
            <w:vAlign w:val="center"/>
          </w:tcPr>
          <w:p w14:paraId="14C652D5" w14:textId="1323330B" w:rsidR="009E7A94" w:rsidRDefault="009E7A94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650730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650730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650730">
              <w:rPr>
                <w:noProof/>
              </w:rPr>
              <w:t>27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CEB1F52" w14:textId="4FA21B0D" w:rsidR="001E672B" w:rsidRPr="005C71EF" w:rsidRDefault="001E672B" w:rsidP="001E672B">
      <w:pPr>
        <w:pStyle w:val="ListParagraph"/>
        <w:rPr>
          <w:u w:val="single"/>
        </w:rPr>
      </w:pPr>
      <w:r w:rsidRPr="001E672B">
        <w:rPr>
          <w:u w:val="single"/>
        </w:rPr>
        <w:t>Sobreeixida</w:t>
      </w:r>
      <w:r>
        <w:rPr>
          <w:u w:val="single"/>
        </w:rPr>
        <w:t>:</w:t>
      </w:r>
      <w:r>
        <w:t xml:space="preserve"> </w:t>
      </w:r>
      <w:r w:rsidR="005D3C4A">
        <w:t>e</w:t>
      </w:r>
      <w:r w:rsidR="005C71EF">
        <w:t xml:space="preserve">nergia </w:t>
      </w:r>
      <w:r w:rsidR="00E7295A">
        <w:t xml:space="preserve">del balanç </w:t>
      </w:r>
      <w:r w:rsidR="005C71EF">
        <w:t xml:space="preserve">disponible que no s’hauria pogut consumir degut a la manca de càrrega. És a dir, energia </w:t>
      </w:r>
      <w:r w:rsidR="0086171E">
        <w:t xml:space="preserve">produïda </w:t>
      </w:r>
      <w:r w:rsidR="005C71EF">
        <w:t>que excedeix el consum màxim</w:t>
      </w:r>
      <w:r w:rsidR="0048007A">
        <w:t>,</w:t>
      </w:r>
      <w:r w:rsidR="005C71EF">
        <w:t xml:space="preserve"> </w:t>
      </w:r>
      <w:r w:rsidR="0086171E">
        <w:t>i que no s’ha gastat en compensar el deute amb la xarxa</w:t>
      </w:r>
      <w:r w:rsidR="005C71EF">
        <w:t>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5C71EF" w14:paraId="4080DD16" w14:textId="77777777" w:rsidTr="009A5D4A">
        <w:trPr>
          <w:jc w:val="right"/>
        </w:trPr>
        <w:tc>
          <w:tcPr>
            <w:tcW w:w="4454" w:type="pct"/>
          </w:tcPr>
          <w:p w14:paraId="6D98D9B7" w14:textId="3514ADBD" w:rsidR="005C71EF" w:rsidRDefault="005C71EF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eS=eP-eCM</m:t>
                </m:r>
              </m:oMath>
            </m:oMathPara>
          </w:p>
        </w:tc>
        <w:tc>
          <w:tcPr>
            <w:tcW w:w="546" w:type="pct"/>
            <w:vAlign w:val="center"/>
          </w:tcPr>
          <w:p w14:paraId="1BE5231D" w14:textId="2F5D4940" w:rsidR="005C71EF" w:rsidRDefault="005C71EF" w:rsidP="009A5D4A">
            <w:pPr>
              <w:pStyle w:val="Equation"/>
              <w:jc w:val="center"/>
            </w:pPr>
            <w:r>
              <w:t>(</w:t>
            </w:r>
            <w:r w:rsidR="00C3053D">
              <w:fldChar w:fldCharType="begin"/>
            </w:r>
            <w:r w:rsidR="00C3053D">
              <w:instrText xml:space="preserve"> STYLEREF  "Heading 1,Títol 1" \n  \* MERGEFORMAT </w:instrText>
            </w:r>
            <w:r w:rsidR="00C3053D">
              <w:fldChar w:fldCharType="separate"/>
            </w:r>
            <w:r w:rsidR="00650730">
              <w:rPr>
                <w:noProof/>
              </w:rPr>
              <w:t>3</w:t>
            </w:r>
            <w:r w:rsidR="00C3053D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C3053D">
              <w:fldChar w:fldCharType="begin"/>
            </w:r>
            <w:r w:rsidR="00C3053D">
              <w:instrText xml:space="preserve"> STYLEREF  "Heading 1,Títol 1" \n  \* MERGEFORMAT </w:instrText>
            </w:r>
            <w:r w:rsidR="00C3053D">
              <w:fldChar w:fldCharType="separate"/>
            </w:r>
            <w:r w:rsidR="00650730">
              <w:rPr>
                <w:noProof/>
              </w:rPr>
              <w:instrText>3</w:instrText>
            </w:r>
            <w:r w:rsidR="00C3053D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650730">
              <w:rPr>
                <w:noProof/>
              </w:rPr>
              <w:t>28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4B7D4D7B" w14:textId="6C0BAB00" w:rsidR="001E672B" w:rsidRPr="00E7295A" w:rsidRDefault="005E1687" w:rsidP="00D672A7">
      <w:pPr>
        <w:pStyle w:val="ListParagraph"/>
        <w:rPr>
          <w:u w:val="single"/>
        </w:rPr>
      </w:pPr>
      <w:r w:rsidRPr="005E1687">
        <w:rPr>
          <w:u w:val="single"/>
        </w:rPr>
        <w:t>No aprofitada</w:t>
      </w:r>
      <w:r w:rsidR="001E672B">
        <w:rPr>
          <w:u w:val="single"/>
        </w:rPr>
        <w:t>:</w:t>
      </w:r>
      <w:r w:rsidR="00D672A7" w:rsidRPr="00D672A7">
        <w:t xml:space="preserve"> </w:t>
      </w:r>
      <w:r w:rsidR="005D3C4A">
        <w:t>e</w:t>
      </w:r>
      <w:r w:rsidR="0086171E">
        <w:t xml:space="preserve">nergia </w:t>
      </w:r>
      <w:r w:rsidR="00E7295A">
        <w:t xml:space="preserve">del balanç </w:t>
      </w:r>
      <w:r w:rsidR="0086171E">
        <w:t xml:space="preserve">disponible que </w:t>
      </w:r>
      <w:r w:rsidR="00E7295A">
        <w:t xml:space="preserve">s’hauria pogut consumir. És a dir, </w:t>
      </w:r>
      <w:r w:rsidR="00BC2000">
        <w:t>energia</w:t>
      </w:r>
      <w:r w:rsidR="00E7295A">
        <w:t xml:space="preserve"> que ha faltat per arribar al consum màxim.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E7295A" w14:paraId="5A059317" w14:textId="77777777" w:rsidTr="009A5D4A">
        <w:trPr>
          <w:jc w:val="right"/>
        </w:trPr>
        <w:tc>
          <w:tcPr>
            <w:tcW w:w="4454" w:type="pct"/>
          </w:tcPr>
          <w:p w14:paraId="2F6DDE71" w14:textId="2E0C5E9F" w:rsidR="00E7295A" w:rsidRDefault="00E7295A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ePe=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eBD-eS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si ePe&gt;0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altrament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546" w:type="pct"/>
            <w:vAlign w:val="center"/>
          </w:tcPr>
          <w:p w14:paraId="24FB5C03" w14:textId="6AFD8A31" w:rsidR="00E7295A" w:rsidRDefault="00E7295A" w:rsidP="009A5D4A">
            <w:pPr>
              <w:pStyle w:val="Equation"/>
              <w:jc w:val="center"/>
            </w:pPr>
            <w:r>
              <w:t>(</w:t>
            </w:r>
            <w:r w:rsidR="00C3053D">
              <w:fldChar w:fldCharType="begin"/>
            </w:r>
            <w:r w:rsidR="00C3053D">
              <w:instrText xml:space="preserve"> STYLEREF  "Heading 1,Títol 1" \n  \* MERGEFORMAT </w:instrText>
            </w:r>
            <w:r w:rsidR="00C3053D">
              <w:fldChar w:fldCharType="separate"/>
            </w:r>
            <w:r w:rsidR="00650730">
              <w:rPr>
                <w:noProof/>
              </w:rPr>
              <w:t>3</w:t>
            </w:r>
            <w:r w:rsidR="00C3053D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C3053D">
              <w:fldChar w:fldCharType="begin"/>
            </w:r>
            <w:r w:rsidR="00C3053D">
              <w:instrText xml:space="preserve"> STYLEREF  "Heading 1,Títol 1" \n  \* MERGEFORMAT </w:instrText>
            </w:r>
            <w:r w:rsidR="00C3053D">
              <w:fldChar w:fldCharType="separate"/>
            </w:r>
            <w:r w:rsidR="00650730">
              <w:rPr>
                <w:noProof/>
              </w:rPr>
              <w:instrText>3</w:instrText>
            </w:r>
            <w:r w:rsidR="00C3053D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650730">
              <w:rPr>
                <w:noProof/>
              </w:rPr>
              <w:t>29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3FB3D4D2" w14:textId="77777777" w:rsidR="004C5CB1" w:rsidRDefault="004C5CB1" w:rsidP="005A128E"/>
    <w:p w14:paraId="40C81153" w14:textId="4BAE3EB1" w:rsidR="005A128E" w:rsidRDefault="005A128E" w:rsidP="005A128E">
      <w:r>
        <w:t>A la pràctica, treballarem en el domini discret. Això vol dir que</w:t>
      </w:r>
      <w:r w:rsidR="00664EE7">
        <w:t xml:space="preserve">, </w:t>
      </w:r>
      <w:r>
        <w:t xml:space="preserve">quan haguem de calcular qualsevol </w:t>
      </w:r>
      <w:r w:rsidR="00C43D39">
        <w:t xml:space="preserve">de les </w:t>
      </w:r>
      <w:r>
        <w:t>integral anterior</w:t>
      </w:r>
      <w:r w:rsidR="00C43D39">
        <w:t>s</w:t>
      </w:r>
      <w:r>
        <w:t>, ho farem de la següent forma: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5A128E" w14:paraId="6BE592FB" w14:textId="77777777" w:rsidTr="00010D71">
        <w:tc>
          <w:tcPr>
            <w:tcW w:w="4500" w:type="pct"/>
          </w:tcPr>
          <w:p w14:paraId="564D64B5" w14:textId="77777777" w:rsidR="005A128E" w:rsidRDefault="005A128E" w:rsidP="00010D71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eX=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pX(t)dt</m:t>
                    </m:r>
                  </m:e>
                </m:nary>
                <m:r>
                  <w:rPr>
                    <w:rFonts w:ascii="Cambria Math" w:hAnsi="Cambria Math"/>
                  </w:rPr>
                  <m:t xml:space="preserve">     →      eX=∑p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·∆t</m:t>
                </m:r>
              </m:oMath>
            </m:oMathPara>
          </w:p>
        </w:tc>
        <w:tc>
          <w:tcPr>
            <w:tcW w:w="500" w:type="pct"/>
            <w:vAlign w:val="center"/>
          </w:tcPr>
          <w:p w14:paraId="721D5F80" w14:textId="46A4D88A" w:rsidR="005A128E" w:rsidRDefault="005A128E" w:rsidP="00010D71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650730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650730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650730">
              <w:rPr>
                <w:noProof/>
              </w:rPr>
              <w:t>30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7866B3B9" w14:textId="2FF4B0BB" w:rsidR="005A128E" w:rsidRDefault="005A128E" w:rsidP="009B1159">
      <w:pPr>
        <w:pStyle w:val="Heading3"/>
      </w:pPr>
      <w:bookmarkStart w:id="97" w:name="_Toc107763269"/>
      <w:r>
        <w:t>Traduccions</w:t>
      </w:r>
      <w:bookmarkEnd w:id="97"/>
    </w:p>
    <w:p w14:paraId="7495C905" w14:textId="56077D81" w:rsidR="000C3FE3" w:rsidRDefault="00F5263D" w:rsidP="000C3FE3">
      <w:r>
        <w:t xml:space="preserve">La traducció a l’anglès dels termes </w:t>
      </w:r>
      <w:r w:rsidR="00D4705F">
        <w:t xml:space="preserve">d’energia </w:t>
      </w:r>
      <w:r>
        <w:t xml:space="preserve">definits anteriorment i els noms que </w:t>
      </w:r>
      <w:r w:rsidR="00DD2431">
        <w:t>es fan</w:t>
      </w:r>
      <w:r>
        <w:t xml:space="preserve"> servir a les equacions són: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16"/>
        <w:gridCol w:w="1815"/>
        <w:gridCol w:w="222"/>
        <w:gridCol w:w="1676"/>
        <w:gridCol w:w="2162"/>
      </w:tblGrid>
      <w:tr w:rsidR="001641D0" w14:paraId="7A554BA1" w14:textId="77777777" w:rsidTr="00793C9F">
        <w:trPr>
          <w:jc w:val="center"/>
        </w:trPr>
        <w:tc>
          <w:tcPr>
            <w:tcW w:w="0" w:type="auto"/>
            <w:gridSpan w:val="2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00A140B1" w14:textId="1070679B" w:rsidR="001641D0" w:rsidRDefault="001641D0">
            <w:pPr>
              <w:pStyle w:val="Taula"/>
            </w:pPr>
          </w:p>
        </w:tc>
        <w:tc>
          <w:tcPr>
            <w:tcW w:w="0" w:type="auto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453B7BCD" w14:textId="77777777" w:rsidR="001641D0" w:rsidRDefault="001641D0">
            <w:pPr>
              <w:pStyle w:val="Taula"/>
            </w:pPr>
          </w:p>
        </w:tc>
        <w:tc>
          <w:tcPr>
            <w:tcW w:w="0" w:type="auto"/>
            <w:gridSpan w:val="2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1609357A" w14:textId="79536C58" w:rsidR="001641D0" w:rsidRDefault="001641D0">
            <w:pPr>
              <w:pStyle w:val="Taula"/>
            </w:pPr>
          </w:p>
        </w:tc>
      </w:tr>
      <w:tr w:rsidR="00793C9F" w14:paraId="3A280C45" w14:textId="77777777" w:rsidTr="00793C9F">
        <w:trPr>
          <w:jc w:val="center"/>
        </w:trPr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8B3EFB5" w14:textId="54ECEE15" w:rsidR="00793C9F" w:rsidRDefault="00793C9F" w:rsidP="00793C9F">
            <w:pPr>
              <w:pStyle w:val="Taula"/>
            </w:pPr>
            <w:r>
              <w:t>Terme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9FFD369" w14:textId="77777777" w:rsidR="00793C9F" w:rsidRDefault="00793C9F" w:rsidP="00793C9F">
            <w:pPr>
              <w:pStyle w:val="Taula"/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65E4920" w14:textId="20767E03" w:rsidR="00793C9F" w:rsidRDefault="00793C9F" w:rsidP="00793C9F">
            <w:pPr>
              <w:pStyle w:val="Taula"/>
            </w:pPr>
            <w:r>
              <w:t>Formula</w:t>
            </w:r>
          </w:p>
        </w:tc>
      </w:tr>
      <w:tr w:rsidR="00793C9F" w14:paraId="14212A89" w14:textId="77777777" w:rsidTr="001641D0">
        <w:trPr>
          <w:jc w:val="center"/>
        </w:trPr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43562D" w14:textId="77777777" w:rsidR="00793C9F" w:rsidRDefault="00793C9F" w:rsidP="00793C9F">
            <w:pPr>
              <w:pStyle w:val="Taula"/>
            </w:pPr>
            <w:r>
              <w:t>Català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34DCB65" w14:textId="77777777" w:rsidR="00793C9F" w:rsidRDefault="00793C9F" w:rsidP="00793C9F">
            <w:pPr>
              <w:pStyle w:val="Taula"/>
            </w:pPr>
            <w:r>
              <w:t>Anglès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A80D3BC" w14:textId="77777777" w:rsidR="00793C9F" w:rsidRDefault="00793C9F" w:rsidP="00793C9F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B479876" w14:textId="77777777" w:rsidR="00793C9F" w:rsidRDefault="00793C9F" w:rsidP="00793C9F">
            <w:pPr>
              <w:pStyle w:val="Taula"/>
            </w:pPr>
            <w:r>
              <w:t>Català (document)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4B08D14" w14:textId="77777777" w:rsidR="00793C9F" w:rsidRDefault="00793C9F" w:rsidP="00793C9F">
            <w:pPr>
              <w:pStyle w:val="Taula"/>
            </w:pPr>
            <w:r>
              <w:t>Anglès (codi i simulador)</w:t>
            </w:r>
          </w:p>
        </w:tc>
      </w:tr>
      <w:tr w:rsidR="00793C9F" w14:paraId="2A3A4F1C" w14:textId="77777777" w:rsidTr="00016CA3">
        <w:trPr>
          <w:jc w:val="center"/>
        </w:trPr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7697D52" w14:textId="0DC13FFB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Sistema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4F98B6F" w14:textId="1E6AE8FB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System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466D03A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74F3609" w14:textId="5AC938C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eSI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4D8BF94" w14:textId="62D2E3A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>
              <w:rPr>
                <w:i/>
                <w:iCs/>
                <w:sz w:val="18"/>
                <w:szCs w:val="18"/>
                <w:lang w:val="en-US"/>
              </w:rPr>
              <w:t>energySY</w:t>
            </w:r>
            <w:proofErr w:type="spellEnd"/>
          </w:p>
        </w:tc>
      </w:tr>
      <w:tr w:rsidR="00793C9F" w14:paraId="35ECE8B3" w14:textId="77777777" w:rsidTr="00016CA3">
        <w:trPr>
          <w:jc w:val="center"/>
        </w:trPr>
        <w:tc>
          <w:tcPr>
            <w:tcW w:w="0" w:type="auto"/>
            <w:vAlign w:val="center"/>
            <w:hideMark/>
          </w:tcPr>
          <w:p w14:paraId="19F99D72" w14:textId="109ADD90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Produïda</w:t>
            </w:r>
          </w:p>
        </w:tc>
        <w:tc>
          <w:tcPr>
            <w:tcW w:w="0" w:type="auto"/>
            <w:vAlign w:val="center"/>
            <w:hideMark/>
          </w:tcPr>
          <w:p w14:paraId="1819E1B4" w14:textId="51D6D70C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Produced</w:t>
            </w:r>
          </w:p>
        </w:tc>
        <w:tc>
          <w:tcPr>
            <w:tcW w:w="0" w:type="auto"/>
            <w:vAlign w:val="center"/>
          </w:tcPr>
          <w:p w14:paraId="33F46E37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4334F3D2" w14:textId="2BB4E403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eP</w:t>
            </w:r>
            <w:proofErr w:type="spellEnd"/>
          </w:p>
        </w:tc>
        <w:tc>
          <w:tcPr>
            <w:tcW w:w="0" w:type="auto"/>
            <w:vAlign w:val="center"/>
          </w:tcPr>
          <w:p w14:paraId="617A8FD6" w14:textId="00EE4624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energyP</w:t>
            </w:r>
          </w:p>
        </w:tc>
      </w:tr>
      <w:tr w:rsidR="00793C9F" w14:paraId="2C2829A6" w14:textId="77777777" w:rsidTr="00016CA3">
        <w:trPr>
          <w:jc w:val="center"/>
        </w:trPr>
        <w:tc>
          <w:tcPr>
            <w:tcW w:w="0" w:type="auto"/>
            <w:vAlign w:val="center"/>
            <w:hideMark/>
          </w:tcPr>
          <w:p w14:paraId="5CA7DA57" w14:textId="43B81A3B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Prod</w:t>
            </w:r>
            <w:proofErr w:type="spellEnd"/>
            <w:r>
              <w:rPr>
                <w:sz w:val="18"/>
                <w:szCs w:val="18"/>
              </w:rPr>
              <w:t>. consumida</w:t>
            </w:r>
          </w:p>
        </w:tc>
        <w:tc>
          <w:tcPr>
            <w:tcW w:w="0" w:type="auto"/>
            <w:vAlign w:val="center"/>
            <w:hideMark/>
          </w:tcPr>
          <w:p w14:paraId="2E70281A" w14:textId="24056B01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Prod. consumed</w:t>
            </w:r>
          </w:p>
        </w:tc>
        <w:tc>
          <w:tcPr>
            <w:tcW w:w="0" w:type="auto"/>
            <w:vAlign w:val="center"/>
          </w:tcPr>
          <w:p w14:paraId="1FBF47E3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08358C29" w14:textId="4B39B4BC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ePC</w:t>
            </w:r>
            <w:proofErr w:type="spellEnd"/>
          </w:p>
        </w:tc>
        <w:tc>
          <w:tcPr>
            <w:tcW w:w="0" w:type="auto"/>
            <w:vAlign w:val="center"/>
          </w:tcPr>
          <w:p w14:paraId="094EB952" w14:textId="25215168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>
              <w:rPr>
                <w:i/>
                <w:iCs/>
                <w:sz w:val="18"/>
                <w:szCs w:val="18"/>
                <w:lang w:val="en-US"/>
              </w:rPr>
              <w:t>energyPC</w:t>
            </w:r>
            <w:proofErr w:type="spellEnd"/>
          </w:p>
        </w:tc>
      </w:tr>
      <w:tr w:rsidR="00793C9F" w14:paraId="15DF4904" w14:textId="77777777" w:rsidTr="00016CA3">
        <w:trPr>
          <w:jc w:val="center"/>
        </w:trPr>
        <w:tc>
          <w:tcPr>
            <w:tcW w:w="0" w:type="auto"/>
            <w:vAlign w:val="center"/>
            <w:hideMark/>
          </w:tcPr>
          <w:p w14:paraId="1BD29B40" w14:textId="17F549C5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Prod</w:t>
            </w:r>
            <w:proofErr w:type="spellEnd"/>
            <w:r>
              <w:rPr>
                <w:sz w:val="18"/>
                <w:szCs w:val="18"/>
              </w:rPr>
              <w:t>. no cons. o sobrant</w:t>
            </w:r>
          </w:p>
        </w:tc>
        <w:tc>
          <w:tcPr>
            <w:tcW w:w="0" w:type="auto"/>
            <w:vAlign w:val="center"/>
            <w:hideMark/>
          </w:tcPr>
          <w:p w14:paraId="799AA6D6" w14:textId="4577804B" w:rsidR="00793C9F" w:rsidRPr="001E672B" w:rsidRDefault="00793C9F" w:rsidP="00793C9F">
            <w:pPr>
              <w:spacing w:before="0" w:after="0" w:line="240" w:lineRule="auto"/>
              <w:ind w:firstLine="0"/>
              <w:jc w:val="center"/>
              <w:rPr>
                <w:lang w:val="en-US"/>
              </w:rPr>
            </w:pPr>
            <w:r w:rsidRPr="001E672B">
              <w:rPr>
                <w:sz w:val="18"/>
                <w:szCs w:val="18"/>
                <w:lang w:val="en-US"/>
              </w:rPr>
              <w:t xml:space="preserve">Prod. </w:t>
            </w:r>
            <w:r>
              <w:rPr>
                <w:sz w:val="18"/>
                <w:szCs w:val="18"/>
                <w:lang w:val="en-US"/>
              </w:rPr>
              <w:t>l</w:t>
            </w:r>
            <w:r w:rsidRPr="001E672B">
              <w:rPr>
                <w:sz w:val="18"/>
                <w:szCs w:val="18"/>
                <w:lang w:val="en-US"/>
              </w:rPr>
              <w:t>eft</w:t>
            </w:r>
          </w:p>
        </w:tc>
        <w:tc>
          <w:tcPr>
            <w:tcW w:w="0" w:type="auto"/>
            <w:vAlign w:val="center"/>
          </w:tcPr>
          <w:p w14:paraId="3CFF4F9C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299DF4DB" w14:textId="783AA203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ePnC</w:t>
            </w:r>
            <w:proofErr w:type="spellEnd"/>
            <w:r>
              <w:rPr>
                <w:i/>
                <w:iCs/>
                <w:sz w:val="18"/>
                <w:szCs w:val="18"/>
              </w:rPr>
              <w:t xml:space="preserve"> o </w:t>
            </w:r>
            <w:proofErr w:type="spellStart"/>
            <w:r>
              <w:rPr>
                <w:i/>
                <w:iCs/>
                <w:sz w:val="18"/>
                <w:szCs w:val="18"/>
              </w:rPr>
              <w:t>ePS</w:t>
            </w:r>
            <w:proofErr w:type="spellEnd"/>
          </w:p>
        </w:tc>
        <w:tc>
          <w:tcPr>
            <w:tcW w:w="0" w:type="auto"/>
            <w:vAlign w:val="center"/>
          </w:tcPr>
          <w:p w14:paraId="2BC73F97" w14:textId="0E139FE9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>
              <w:rPr>
                <w:i/>
                <w:iCs/>
                <w:sz w:val="18"/>
                <w:szCs w:val="18"/>
                <w:lang w:val="en-US"/>
              </w:rPr>
              <w:t>energyPL</w:t>
            </w:r>
            <w:proofErr w:type="spellEnd"/>
          </w:p>
        </w:tc>
      </w:tr>
      <w:tr w:rsidR="00793C9F" w14:paraId="1DDEA427" w14:textId="77777777" w:rsidTr="00016CA3">
        <w:trPr>
          <w:jc w:val="center"/>
        </w:trPr>
        <w:tc>
          <w:tcPr>
            <w:tcW w:w="0" w:type="auto"/>
            <w:vAlign w:val="center"/>
            <w:hideMark/>
          </w:tcPr>
          <w:p w14:paraId="3200EB08" w14:textId="7AAAD901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Xarxa</w:t>
            </w:r>
          </w:p>
        </w:tc>
        <w:tc>
          <w:tcPr>
            <w:tcW w:w="0" w:type="auto"/>
            <w:vAlign w:val="center"/>
            <w:hideMark/>
          </w:tcPr>
          <w:p w14:paraId="68455DCE" w14:textId="3D3FABE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Grid</w:t>
            </w:r>
          </w:p>
        </w:tc>
        <w:tc>
          <w:tcPr>
            <w:tcW w:w="0" w:type="auto"/>
            <w:vAlign w:val="center"/>
          </w:tcPr>
          <w:p w14:paraId="482CA81D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743A392C" w14:textId="41756981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eX</w:t>
            </w:r>
            <w:proofErr w:type="spellEnd"/>
          </w:p>
        </w:tc>
        <w:tc>
          <w:tcPr>
            <w:tcW w:w="0" w:type="auto"/>
            <w:vAlign w:val="center"/>
          </w:tcPr>
          <w:p w14:paraId="78B0489D" w14:textId="62C97DC6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>
              <w:rPr>
                <w:i/>
                <w:iCs/>
                <w:sz w:val="18"/>
                <w:szCs w:val="18"/>
                <w:lang w:val="en-US"/>
              </w:rPr>
              <w:t>energyG</w:t>
            </w:r>
            <w:proofErr w:type="spellEnd"/>
          </w:p>
        </w:tc>
      </w:tr>
      <w:tr w:rsidR="00793C9F" w14:paraId="34212A86" w14:textId="77777777" w:rsidTr="00016CA3">
        <w:trPr>
          <w:jc w:val="center"/>
        </w:trPr>
        <w:tc>
          <w:tcPr>
            <w:tcW w:w="0" w:type="auto"/>
            <w:vAlign w:val="center"/>
            <w:hideMark/>
          </w:tcPr>
          <w:p w14:paraId="014C1C0D" w14:textId="06221DB2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Xarxa durant </w:t>
            </w:r>
            <w:proofErr w:type="spellStart"/>
            <w:r>
              <w:rPr>
                <w:sz w:val="18"/>
                <w:szCs w:val="18"/>
              </w:rPr>
              <w:t>prod</w:t>
            </w:r>
            <w:proofErr w:type="spellEnd"/>
            <w:r>
              <w:rPr>
                <w:sz w:val="18"/>
                <w:szCs w:val="18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5FDCD4D2" w14:textId="5D9D415C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Grid while prod</w:t>
            </w:r>
            <w:r>
              <w:t>.</w:t>
            </w:r>
          </w:p>
        </w:tc>
        <w:tc>
          <w:tcPr>
            <w:tcW w:w="0" w:type="auto"/>
            <w:vAlign w:val="center"/>
          </w:tcPr>
          <w:p w14:paraId="35DD5BAD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0812C38F" w14:textId="74EDD68B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eP</w:t>
            </w:r>
            <w:proofErr w:type="spellEnd"/>
          </w:p>
        </w:tc>
        <w:tc>
          <w:tcPr>
            <w:tcW w:w="0" w:type="auto"/>
            <w:vAlign w:val="center"/>
          </w:tcPr>
          <w:p w14:paraId="52E4F1E8" w14:textId="2F2BFBF6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>
              <w:rPr>
                <w:i/>
                <w:iCs/>
                <w:sz w:val="18"/>
                <w:szCs w:val="18"/>
                <w:lang w:val="en-US"/>
              </w:rPr>
              <w:t>energyGP</w:t>
            </w:r>
            <w:proofErr w:type="spellEnd"/>
          </w:p>
        </w:tc>
      </w:tr>
      <w:tr w:rsidR="00793C9F" w14:paraId="7BDABD3D" w14:textId="77777777" w:rsidTr="00016CA3">
        <w:trPr>
          <w:jc w:val="center"/>
        </w:trPr>
        <w:tc>
          <w:tcPr>
            <w:tcW w:w="0" w:type="auto"/>
            <w:vAlign w:val="center"/>
          </w:tcPr>
          <w:p w14:paraId="776916F7" w14:textId="5069C710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Xarxa durant no </w:t>
            </w:r>
            <w:proofErr w:type="spellStart"/>
            <w:r>
              <w:rPr>
                <w:sz w:val="18"/>
                <w:szCs w:val="18"/>
              </w:rPr>
              <w:t>prod</w:t>
            </w:r>
            <w:proofErr w:type="spellEnd"/>
            <w:r>
              <w:rPr>
                <w:sz w:val="18"/>
                <w:szCs w:val="18"/>
              </w:rPr>
              <w:t>.</w:t>
            </w:r>
          </w:p>
        </w:tc>
        <w:tc>
          <w:tcPr>
            <w:tcW w:w="0" w:type="auto"/>
            <w:vAlign w:val="center"/>
          </w:tcPr>
          <w:p w14:paraId="15A2FC17" w14:textId="3772B768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Grid while not prod</w:t>
            </w:r>
            <w:r>
              <w:t>.</w:t>
            </w:r>
          </w:p>
        </w:tc>
        <w:tc>
          <w:tcPr>
            <w:tcW w:w="0" w:type="auto"/>
            <w:vAlign w:val="center"/>
          </w:tcPr>
          <w:p w14:paraId="28ADC9A9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2E1E20ED" w14:textId="27410A1F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enP</w:t>
            </w:r>
            <w:proofErr w:type="spellEnd"/>
          </w:p>
        </w:tc>
        <w:tc>
          <w:tcPr>
            <w:tcW w:w="0" w:type="auto"/>
            <w:vAlign w:val="center"/>
          </w:tcPr>
          <w:p w14:paraId="54E1F758" w14:textId="0130EEF2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>
              <w:rPr>
                <w:i/>
                <w:iCs/>
                <w:sz w:val="18"/>
                <w:szCs w:val="18"/>
                <w:lang w:val="en-US"/>
              </w:rPr>
              <w:t>energyGnP</w:t>
            </w:r>
            <w:proofErr w:type="spellEnd"/>
          </w:p>
        </w:tc>
      </w:tr>
      <w:tr w:rsidR="00793C9F" w14:paraId="36175C3E" w14:textId="77777777" w:rsidTr="00016CA3">
        <w:trPr>
          <w:jc w:val="center"/>
        </w:trPr>
        <w:tc>
          <w:tcPr>
            <w:tcW w:w="0" w:type="auto"/>
            <w:vAlign w:val="center"/>
          </w:tcPr>
          <w:p w14:paraId="4E40C651" w14:textId="3AEB8FA0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Consumida</w:t>
            </w:r>
          </w:p>
        </w:tc>
        <w:tc>
          <w:tcPr>
            <w:tcW w:w="0" w:type="auto"/>
            <w:vAlign w:val="center"/>
          </w:tcPr>
          <w:p w14:paraId="2604F5D5" w14:textId="3A4F871E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Consumed</w:t>
            </w:r>
          </w:p>
        </w:tc>
        <w:tc>
          <w:tcPr>
            <w:tcW w:w="0" w:type="auto"/>
            <w:vAlign w:val="center"/>
          </w:tcPr>
          <w:p w14:paraId="2757AF24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69E6CBD9" w14:textId="5CE14C2E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eC</w:t>
            </w:r>
            <w:proofErr w:type="spellEnd"/>
          </w:p>
        </w:tc>
        <w:tc>
          <w:tcPr>
            <w:tcW w:w="0" w:type="auto"/>
            <w:vAlign w:val="center"/>
          </w:tcPr>
          <w:p w14:paraId="56272084" w14:textId="153AF488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>
              <w:rPr>
                <w:i/>
                <w:iCs/>
                <w:sz w:val="18"/>
                <w:szCs w:val="18"/>
                <w:lang w:val="en-US"/>
              </w:rPr>
              <w:t>energyC</w:t>
            </w:r>
            <w:proofErr w:type="spellEnd"/>
          </w:p>
        </w:tc>
      </w:tr>
      <w:tr w:rsidR="00793C9F" w14:paraId="3B644227" w14:textId="77777777" w:rsidTr="00016CA3">
        <w:trPr>
          <w:jc w:val="center"/>
        </w:trPr>
        <w:tc>
          <w:tcPr>
            <w:tcW w:w="0" w:type="auto"/>
            <w:vAlign w:val="center"/>
          </w:tcPr>
          <w:p w14:paraId="2C35FF15" w14:textId="022A6F16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Càrrega base</w:t>
            </w:r>
          </w:p>
        </w:tc>
        <w:tc>
          <w:tcPr>
            <w:tcW w:w="0" w:type="auto"/>
            <w:vAlign w:val="center"/>
          </w:tcPr>
          <w:p w14:paraId="2E87962E" w14:textId="18EDD153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Base load</w:t>
            </w:r>
          </w:p>
        </w:tc>
        <w:tc>
          <w:tcPr>
            <w:tcW w:w="0" w:type="auto"/>
            <w:vAlign w:val="center"/>
          </w:tcPr>
          <w:p w14:paraId="22993C7A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6BB1DF05" w14:textId="33926134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eCB</w:t>
            </w:r>
            <w:proofErr w:type="spellEnd"/>
          </w:p>
        </w:tc>
        <w:tc>
          <w:tcPr>
            <w:tcW w:w="0" w:type="auto"/>
            <w:vAlign w:val="center"/>
          </w:tcPr>
          <w:p w14:paraId="21C5C6B1" w14:textId="5A01951B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>
              <w:rPr>
                <w:i/>
                <w:iCs/>
                <w:sz w:val="18"/>
                <w:szCs w:val="18"/>
                <w:lang w:val="en-US"/>
              </w:rPr>
              <w:t>energy</w:t>
            </w:r>
            <w:r w:rsidRPr="002F1639">
              <w:rPr>
                <w:i/>
                <w:iCs/>
                <w:sz w:val="18"/>
                <w:szCs w:val="18"/>
                <w:lang w:val="en-US"/>
              </w:rPr>
              <w:t>LB</w:t>
            </w:r>
            <w:proofErr w:type="spellEnd"/>
          </w:p>
        </w:tc>
      </w:tr>
      <w:tr w:rsidR="00793C9F" w14:paraId="6AE45898" w14:textId="77777777" w:rsidTr="00016CA3">
        <w:trPr>
          <w:jc w:val="center"/>
        </w:trPr>
        <w:tc>
          <w:tcPr>
            <w:tcW w:w="0" w:type="auto"/>
            <w:vAlign w:val="center"/>
          </w:tcPr>
          <w:p w14:paraId="3183B111" w14:textId="22DA794D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Càrrega 1</w:t>
            </w:r>
          </w:p>
        </w:tc>
        <w:tc>
          <w:tcPr>
            <w:tcW w:w="0" w:type="auto"/>
            <w:vAlign w:val="center"/>
          </w:tcPr>
          <w:p w14:paraId="242C94AC" w14:textId="326C50DF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Load 1</w:t>
            </w:r>
          </w:p>
        </w:tc>
        <w:tc>
          <w:tcPr>
            <w:tcW w:w="0" w:type="auto"/>
            <w:vAlign w:val="center"/>
          </w:tcPr>
          <w:p w14:paraId="5D504680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6BAD894B" w14:textId="25FCF9C3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eC1</w:t>
            </w:r>
          </w:p>
        </w:tc>
        <w:tc>
          <w:tcPr>
            <w:tcW w:w="0" w:type="auto"/>
            <w:vAlign w:val="center"/>
          </w:tcPr>
          <w:p w14:paraId="7B78F88E" w14:textId="6642D3FC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energy</w:t>
            </w:r>
            <w:r w:rsidRPr="002F1639">
              <w:rPr>
                <w:i/>
                <w:iCs/>
                <w:sz w:val="18"/>
                <w:szCs w:val="18"/>
                <w:lang w:val="en-US"/>
              </w:rPr>
              <w:t>L1</w:t>
            </w:r>
          </w:p>
        </w:tc>
      </w:tr>
      <w:tr w:rsidR="00793C9F" w14:paraId="3F998FA1" w14:textId="77777777" w:rsidTr="00016CA3">
        <w:trPr>
          <w:jc w:val="center"/>
        </w:trPr>
        <w:tc>
          <w:tcPr>
            <w:tcW w:w="0" w:type="auto"/>
            <w:vAlign w:val="center"/>
          </w:tcPr>
          <w:p w14:paraId="745B756E" w14:textId="0D84422D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Càrrega 2</w:t>
            </w:r>
          </w:p>
        </w:tc>
        <w:tc>
          <w:tcPr>
            <w:tcW w:w="0" w:type="auto"/>
            <w:vAlign w:val="center"/>
          </w:tcPr>
          <w:p w14:paraId="73B500AF" w14:textId="25EB61C4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Load 2</w:t>
            </w:r>
          </w:p>
        </w:tc>
        <w:tc>
          <w:tcPr>
            <w:tcW w:w="0" w:type="auto"/>
            <w:vAlign w:val="center"/>
          </w:tcPr>
          <w:p w14:paraId="01E82001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41208587" w14:textId="3A9E346E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eC2</w:t>
            </w:r>
          </w:p>
        </w:tc>
        <w:tc>
          <w:tcPr>
            <w:tcW w:w="0" w:type="auto"/>
            <w:vAlign w:val="center"/>
          </w:tcPr>
          <w:p w14:paraId="17AF6A9C" w14:textId="45FEA6C3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energy</w:t>
            </w:r>
            <w:r w:rsidRPr="002F1639">
              <w:rPr>
                <w:i/>
                <w:iCs/>
                <w:sz w:val="18"/>
                <w:szCs w:val="18"/>
                <w:lang w:val="en-US"/>
              </w:rPr>
              <w:t>L2</w:t>
            </w:r>
          </w:p>
        </w:tc>
      </w:tr>
      <w:tr w:rsidR="00793C9F" w14:paraId="6D3A09C2" w14:textId="77777777" w:rsidTr="00016CA3">
        <w:trPr>
          <w:jc w:val="center"/>
        </w:trPr>
        <w:tc>
          <w:tcPr>
            <w:tcW w:w="0" w:type="auto"/>
            <w:vAlign w:val="center"/>
          </w:tcPr>
          <w:p w14:paraId="06FEDF2B" w14:textId="5BA5A571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Consum màxim</w:t>
            </w:r>
          </w:p>
        </w:tc>
        <w:tc>
          <w:tcPr>
            <w:tcW w:w="0" w:type="auto"/>
            <w:vAlign w:val="center"/>
          </w:tcPr>
          <w:p w14:paraId="7AC41EE1" w14:textId="31AC93C5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Max. consumption</w:t>
            </w:r>
          </w:p>
        </w:tc>
        <w:tc>
          <w:tcPr>
            <w:tcW w:w="0" w:type="auto"/>
            <w:vAlign w:val="center"/>
          </w:tcPr>
          <w:p w14:paraId="50E188A9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77449D06" w14:textId="430897A6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eCM</w:t>
            </w:r>
            <w:proofErr w:type="spellEnd"/>
          </w:p>
        </w:tc>
        <w:tc>
          <w:tcPr>
            <w:tcW w:w="0" w:type="auto"/>
            <w:vAlign w:val="center"/>
          </w:tcPr>
          <w:p w14:paraId="1E48E305" w14:textId="10639F9C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 w:rsidRPr="00016CA3">
              <w:rPr>
                <w:i/>
                <w:iCs/>
                <w:sz w:val="18"/>
                <w:szCs w:val="18"/>
                <w:lang w:val="en-US"/>
              </w:rPr>
              <w:t>energy</w:t>
            </w:r>
            <w:r>
              <w:rPr>
                <w:i/>
                <w:iCs/>
                <w:sz w:val="18"/>
                <w:szCs w:val="18"/>
                <w:lang w:val="en-US"/>
              </w:rPr>
              <w:t>CM</w:t>
            </w:r>
            <w:proofErr w:type="spellEnd"/>
          </w:p>
        </w:tc>
      </w:tr>
      <w:tr w:rsidR="00793C9F" w14:paraId="65419546" w14:textId="77777777" w:rsidTr="00016CA3">
        <w:trPr>
          <w:jc w:val="center"/>
        </w:trPr>
        <w:tc>
          <w:tcPr>
            <w:tcW w:w="0" w:type="auto"/>
            <w:vAlign w:val="center"/>
          </w:tcPr>
          <w:p w14:paraId="2F6AC678" w14:textId="515ECD3C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Balanç</w:t>
            </w:r>
          </w:p>
        </w:tc>
        <w:tc>
          <w:tcPr>
            <w:tcW w:w="0" w:type="auto"/>
            <w:vAlign w:val="center"/>
          </w:tcPr>
          <w:p w14:paraId="2E4CBDBD" w14:textId="58E32F1F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Balance</w:t>
            </w:r>
          </w:p>
        </w:tc>
        <w:tc>
          <w:tcPr>
            <w:tcW w:w="0" w:type="auto"/>
            <w:vAlign w:val="center"/>
          </w:tcPr>
          <w:p w14:paraId="5117D4D3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1A4C8257" w14:textId="2D4C9130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eB</w:t>
            </w:r>
            <w:proofErr w:type="spellEnd"/>
          </w:p>
        </w:tc>
        <w:tc>
          <w:tcPr>
            <w:tcW w:w="0" w:type="auto"/>
            <w:vAlign w:val="center"/>
          </w:tcPr>
          <w:p w14:paraId="0430F55D" w14:textId="2D8151AB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>
              <w:rPr>
                <w:i/>
                <w:iCs/>
                <w:sz w:val="18"/>
                <w:szCs w:val="18"/>
                <w:lang w:val="en-US"/>
              </w:rPr>
              <w:t>energyB</w:t>
            </w:r>
            <w:proofErr w:type="spellEnd"/>
          </w:p>
        </w:tc>
      </w:tr>
      <w:tr w:rsidR="00793C9F" w14:paraId="7816ACAF" w14:textId="77777777" w:rsidTr="00016CA3">
        <w:trPr>
          <w:jc w:val="center"/>
        </w:trPr>
        <w:tc>
          <w:tcPr>
            <w:tcW w:w="0" w:type="auto"/>
            <w:vAlign w:val="center"/>
          </w:tcPr>
          <w:p w14:paraId="493525E7" w14:textId="5D9DA708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Deguda a la xarxa</w:t>
            </w:r>
          </w:p>
        </w:tc>
        <w:tc>
          <w:tcPr>
            <w:tcW w:w="0" w:type="auto"/>
            <w:vAlign w:val="center"/>
          </w:tcPr>
          <w:p w14:paraId="16FBF02D" w14:textId="2CC40085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Grid debt</w:t>
            </w:r>
          </w:p>
        </w:tc>
        <w:tc>
          <w:tcPr>
            <w:tcW w:w="0" w:type="auto"/>
            <w:vAlign w:val="center"/>
          </w:tcPr>
          <w:p w14:paraId="5A39BF58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746E7A5E" w14:textId="2C1E1D91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eXD</w:t>
            </w:r>
            <w:proofErr w:type="spellEnd"/>
          </w:p>
        </w:tc>
        <w:tc>
          <w:tcPr>
            <w:tcW w:w="0" w:type="auto"/>
            <w:vAlign w:val="center"/>
          </w:tcPr>
          <w:p w14:paraId="4D595B76" w14:textId="3DF4EDE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>
              <w:rPr>
                <w:i/>
                <w:iCs/>
                <w:sz w:val="18"/>
                <w:szCs w:val="18"/>
                <w:lang w:val="en-US"/>
              </w:rPr>
              <w:t>energyGB</w:t>
            </w:r>
            <w:proofErr w:type="spellEnd"/>
          </w:p>
        </w:tc>
      </w:tr>
      <w:tr w:rsidR="00793C9F" w14:paraId="396250F7" w14:textId="77777777" w:rsidTr="00016CA3">
        <w:trPr>
          <w:jc w:val="center"/>
        </w:trPr>
        <w:tc>
          <w:tcPr>
            <w:tcW w:w="0" w:type="auto"/>
            <w:vAlign w:val="center"/>
          </w:tcPr>
          <w:p w14:paraId="6F06D97C" w14:textId="04175292" w:rsidR="00793C9F" w:rsidRDefault="00166E4A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Disponible </w:t>
            </w:r>
            <w:r w:rsidR="009E0B0D">
              <w:rPr>
                <w:sz w:val="18"/>
                <w:szCs w:val="18"/>
              </w:rPr>
              <w:t>(</w:t>
            </w:r>
            <w:r>
              <w:rPr>
                <w:sz w:val="18"/>
                <w:szCs w:val="18"/>
              </w:rPr>
              <w:t>del b</w:t>
            </w:r>
            <w:r w:rsidR="00793C9F">
              <w:rPr>
                <w:sz w:val="18"/>
                <w:szCs w:val="18"/>
              </w:rPr>
              <w:t>alanç</w:t>
            </w:r>
            <w:r w:rsidR="009E0B0D">
              <w:rPr>
                <w:sz w:val="18"/>
                <w:szCs w:val="18"/>
              </w:rPr>
              <w:t>)</w:t>
            </w:r>
            <w:r w:rsidR="00793C9F">
              <w:rPr>
                <w:sz w:val="18"/>
                <w:szCs w:val="18"/>
              </w:rPr>
              <w:t xml:space="preserve"> </w:t>
            </w:r>
          </w:p>
        </w:tc>
        <w:tc>
          <w:tcPr>
            <w:tcW w:w="0" w:type="auto"/>
            <w:vAlign w:val="center"/>
          </w:tcPr>
          <w:p w14:paraId="74D25245" w14:textId="3E1D24FA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Available balance</w:t>
            </w:r>
          </w:p>
        </w:tc>
        <w:tc>
          <w:tcPr>
            <w:tcW w:w="0" w:type="auto"/>
            <w:vAlign w:val="center"/>
          </w:tcPr>
          <w:p w14:paraId="43AB1462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1539BC0F" w14:textId="5128BD3B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eBD</w:t>
            </w:r>
            <w:proofErr w:type="spellEnd"/>
          </w:p>
        </w:tc>
        <w:tc>
          <w:tcPr>
            <w:tcW w:w="0" w:type="auto"/>
            <w:vAlign w:val="center"/>
          </w:tcPr>
          <w:p w14:paraId="62F057B9" w14:textId="4050F556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>
              <w:rPr>
                <w:i/>
                <w:iCs/>
                <w:sz w:val="18"/>
                <w:szCs w:val="18"/>
                <w:lang w:val="en-US"/>
              </w:rPr>
              <w:t>energyAB</w:t>
            </w:r>
            <w:proofErr w:type="spellEnd"/>
          </w:p>
        </w:tc>
      </w:tr>
      <w:tr w:rsidR="00793C9F" w14:paraId="0FB57753" w14:textId="77777777" w:rsidTr="00016CA3">
        <w:trPr>
          <w:jc w:val="center"/>
        </w:trPr>
        <w:tc>
          <w:tcPr>
            <w:tcW w:w="0" w:type="auto"/>
            <w:vAlign w:val="center"/>
          </w:tcPr>
          <w:p w14:paraId="0549474E" w14:textId="212FFDD4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Sobreeixida</w:t>
            </w:r>
          </w:p>
        </w:tc>
        <w:tc>
          <w:tcPr>
            <w:tcW w:w="0" w:type="auto"/>
            <w:vAlign w:val="center"/>
          </w:tcPr>
          <w:p w14:paraId="67412AEA" w14:textId="3D77E4AE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Surplus</w:t>
            </w:r>
          </w:p>
        </w:tc>
        <w:tc>
          <w:tcPr>
            <w:tcW w:w="0" w:type="auto"/>
            <w:vAlign w:val="center"/>
          </w:tcPr>
          <w:p w14:paraId="4A1839F6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1E745BE0" w14:textId="7CF8CBBA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eS</w:t>
            </w:r>
            <w:proofErr w:type="spellEnd"/>
          </w:p>
        </w:tc>
        <w:tc>
          <w:tcPr>
            <w:tcW w:w="0" w:type="auto"/>
            <w:vAlign w:val="center"/>
          </w:tcPr>
          <w:p w14:paraId="70F55B1E" w14:textId="4394E0D0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>
              <w:rPr>
                <w:i/>
                <w:iCs/>
                <w:sz w:val="18"/>
                <w:szCs w:val="18"/>
                <w:lang w:val="en-US"/>
              </w:rPr>
              <w:t>energyS</w:t>
            </w:r>
            <w:proofErr w:type="spellEnd"/>
          </w:p>
        </w:tc>
      </w:tr>
      <w:tr w:rsidR="00793C9F" w14:paraId="7F3F1A67" w14:textId="77777777" w:rsidTr="00016CA3">
        <w:trPr>
          <w:jc w:val="center"/>
        </w:trPr>
        <w:tc>
          <w:tcPr>
            <w:tcW w:w="0" w:type="auto"/>
            <w:vAlign w:val="center"/>
          </w:tcPr>
          <w:p w14:paraId="4EEACEE9" w14:textId="6D3D979F" w:rsidR="00793C9F" w:rsidRDefault="005E1687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 aprofitada o p</w:t>
            </w:r>
            <w:r w:rsidR="00793C9F">
              <w:rPr>
                <w:sz w:val="18"/>
                <w:szCs w:val="18"/>
              </w:rPr>
              <w:t>erduda</w:t>
            </w:r>
          </w:p>
        </w:tc>
        <w:tc>
          <w:tcPr>
            <w:tcW w:w="0" w:type="auto"/>
            <w:vAlign w:val="center"/>
          </w:tcPr>
          <w:p w14:paraId="2110B323" w14:textId="73283F35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Lost</w:t>
            </w:r>
          </w:p>
        </w:tc>
        <w:tc>
          <w:tcPr>
            <w:tcW w:w="0" w:type="auto"/>
            <w:vAlign w:val="center"/>
          </w:tcPr>
          <w:p w14:paraId="18B50E2C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74ED7A42" w14:textId="3DF8354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e</w:t>
            </w:r>
            <w:r w:rsidR="005E1687">
              <w:rPr>
                <w:i/>
                <w:iCs/>
                <w:sz w:val="18"/>
                <w:szCs w:val="18"/>
              </w:rPr>
              <w:t>Pe</w:t>
            </w:r>
            <w:proofErr w:type="spellEnd"/>
          </w:p>
        </w:tc>
        <w:tc>
          <w:tcPr>
            <w:tcW w:w="0" w:type="auto"/>
            <w:vAlign w:val="center"/>
          </w:tcPr>
          <w:p w14:paraId="557832BB" w14:textId="2C769572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>
              <w:rPr>
                <w:i/>
                <w:iCs/>
                <w:sz w:val="18"/>
                <w:szCs w:val="18"/>
                <w:lang w:val="en-US"/>
              </w:rPr>
              <w:t>energyL</w:t>
            </w:r>
            <w:proofErr w:type="spellEnd"/>
          </w:p>
        </w:tc>
      </w:tr>
      <w:tr w:rsidR="00793C9F" w14:paraId="2F147861" w14:textId="77777777" w:rsidTr="00016CA3">
        <w:trPr>
          <w:jc w:val="center"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19AB7F0" w14:textId="655B8A63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Retornada a la xarxa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78F1F84" w14:textId="68517093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Returned to grid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8B90709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D4FB650" w14:textId="4A20D444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eXR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612174A" w14:textId="2FB8C80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>
              <w:rPr>
                <w:i/>
                <w:iCs/>
                <w:sz w:val="18"/>
                <w:szCs w:val="18"/>
                <w:lang w:val="en-US"/>
              </w:rPr>
              <w:t>energyGR</w:t>
            </w:r>
            <w:proofErr w:type="spellEnd"/>
          </w:p>
        </w:tc>
      </w:tr>
    </w:tbl>
    <w:p w14:paraId="36061F9F" w14:textId="131F07BD" w:rsidR="003F4712" w:rsidRDefault="001641D0" w:rsidP="00CC6351">
      <w:pPr>
        <w:pStyle w:val="Caption"/>
      </w:pPr>
      <w:bookmarkStart w:id="98" w:name="_Toc107763353"/>
      <w:r>
        <w:t xml:space="preserve">Taula </w:t>
      </w:r>
      <w:r w:rsidR="00DA72D2">
        <w:fldChar w:fldCharType="begin"/>
      </w:r>
      <w:r w:rsidR="00DA72D2">
        <w:instrText xml:space="preserve"> STYLEREF 1 \s </w:instrText>
      </w:r>
      <w:r w:rsidR="00DA72D2">
        <w:fldChar w:fldCharType="separate"/>
      </w:r>
      <w:r w:rsidR="00650730">
        <w:rPr>
          <w:noProof/>
        </w:rPr>
        <w:t>3</w:t>
      </w:r>
      <w:r w:rsidR="00DA72D2">
        <w:fldChar w:fldCharType="end"/>
      </w:r>
      <w:r w:rsidR="00DA72D2">
        <w:t>.</w:t>
      </w:r>
      <w:r w:rsidR="00DA72D2">
        <w:fldChar w:fldCharType="begin"/>
      </w:r>
      <w:r w:rsidR="00DA72D2">
        <w:instrText xml:space="preserve"> SEQ Taula \* ARABIC \s 1 </w:instrText>
      </w:r>
      <w:r w:rsidR="00DA72D2">
        <w:fldChar w:fldCharType="separate"/>
      </w:r>
      <w:r w:rsidR="00650730">
        <w:rPr>
          <w:noProof/>
        </w:rPr>
        <w:t>2</w:t>
      </w:r>
      <w:r w:rsidR="00DA72D2">
        <w:fldChar w:fldCharType="end"/>
      </w:r>
      <w:r>
        <w:t xml:space="preserve">. </w:t>
      </w:r>
      <w:r w:rsidR="00CC6351">
        <w:t>Traducci</w:t>
      </w:r>
      <w:r w:rsidR="00FF06AE">
        <w:t>ons</w:t>
      </w:r>
      <w:r w:rsidR="00CC6351">
        <w:t xml:space="preserve"> i nomenclatur</w:t>
      </w:r>
      <w:r w:rsidR="00FF06AE">
        <w:t>es</w:t>
      </w:r>
      <w:r w:rsidR="00CC6351">
        <w:t xml:space="preserve"> </w:t>
      </w:r>
      <w:r w:rsidR="00DA72D2">
        <w:t>– E</w:t>
      </w:r>
      <w:r w:rsidR="00CC6351">
        <w:t>nergies</w:t>
      </w:r>
      <w:bookmarkEnd w:id="98"/>
    </w:p>
    <w:p w14:paraId="5B448CD0" w14:textId="7317FA76" w:rsidR="00CC6351" w:rsidRDefault="005A128E" w:rsidP="009B1159">
      <w:pPr>
        <w:pStyle w:val="Heading3"/>
      </w:pPr>
      <w:bookmarkStart w:id="99" w:name="_Toc107763270"/>
      <w:r>
        <w:lastRenderedPageBreak/>
        <w:t>Segmentació visual</w:t>
      </w:r>
      <w:bookmarkEnd w:id="99"/>
    </w:p>
    <w:p w14:paraId="0CC9A25A" w14:textId="428C7407" w:rsidR="00F5263D" w:rsidRDefault="00F5263D" w:rsidP="005A128E">
      <w:r>
        <w:t xml:space="preserve">Una bona forma visual de representar aquesta classificació/segmentació és </w:t>
      </w:r>
      <w:r w:rsidR="00D25A91">
        <w:t>a través de blocs, on cada bloc té la seva segmentació a la dreta.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5"/>
        <w:gridCol w:w="924"/>
        <w:gridCol w:w="1725"/>
        <w:gridCol w:w="1079"/>
        <w:gridCol w:w="1576"/>
        <w:gridCol w:w="1284"/>
      </w:tblGrid>
      <w:tr w:rsidR="003D4A09" w14:paraId="017E2803" w14:textId="34E89D2F" w:rsidTr="00BE44BB">
        <w:trPr>
          <w:trHeight w:val="101"/>
          <w:jc w:val="center"/>
        </w:trPr>
        <w:tc>
          <w:tcPr>
            <w:tcW w:w="0" w:type="auto"/>
            <w:vMerge w:val="restart"/>
            <w:shd w:val="clear" w:color="auto" w:fill="195AA7"/>
            <w:vAlign w:val="center"/>
          </w:tcPr>
          <w:p w14:paraId="7AEA0408" w14:textId="387C1D1E" w:rsidR="003D4A09" w:rsidRPr="003D4A09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195AA7"/>
                <w:sz w:val="18"/>
                <w:szCs w:val="18"/>
              </w:rPr>
            </w:pPr>
            <w:r w:rsidRPr="00D45792">
              <w:rPr>
                <w:color w:val="FFFFFF" w:themeColor="background1"/>
                <w:sz w:val="18"/>
                <w:szCs w:val="18"/>
              </w:rPr>
              <w:t>Sistema</w:t>
            </w:r>
          </w:p>
        </w:tc>
        <w:tc>
          <w:tcPr>
            <w:tcW w:w="0" w:type="auto"/>
            <w:vMerge w:val="restart"/>
            <w:shd w:val="clear" w:color="auto" w:fill="2176DB"/>
            <w:vAlign w:val="center"/>
          </w:tcPr>
          <w:p w14:paraId="38BC6C99" w14:textId="40FB11E3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  <w:lang w:val="en-US"/>
              </w:rPr>
            </w:pPr>
            <w:r w:rsidRPr="00D45792">
              <w:rPr>
                <w:color w:val="FFFFFF" w:themeColor="background1"/>
                <w:sz w:val="18"/>
                <w:szCs w:val="18"/>
              </w:rPr>
              <w:t>Produïda</w:t>
            </w:r>
          </w:p>
        </w:tc>
        <w:tc>
          <w:tcPr>
            <w:tcW w:w="0" w:type="auto"/>
            <w:gridSpan w:val="2"/>
            <w:vMerge w:val="restart"/>
            <w:shd w:val="clear" w:color="auto" w:fill="BFBFBF" w:themeFill="background1" w:themeFillShade="BF"/>
            <w:vAlign w:val="center"/>
          </w:tcPr>
          <w:p w14:paraId="0D9E23E6" w14:textId="0B3BC2F4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 w:rsidRPr="00D45792">
              <w:rPr>
                <w:sz w:val="18"/>
                <w:szCs w:val="18"/>
              </w:rPr>
              <w:t>Prod</w:t>
            </w:r>
            <w:proofErr w:type="spellEnd"/>
            <w:r>
              <w:rPr>
                <w:sz w:val="18"/>
                <w:szCs w:val="18"/>
              </w:rPr>
              <w:t>.</w:t>
            </w:r>
            <w:r w:rsidRPr="00D45792">
              <w:rPr>
                <w:sz w:val="18"/>
                <w:szCs w:val="18"/>
              </w:rPr>
              <w:t xml:space="preserve"> no </w:t>
            </w:r>
            <w:r w:rsidR="00C6590F">
              <w:rPr>
                <w:sz w:val="18"/>
                <w:szCs w:val="18"/>
              </w:rPr>
              <w:t>c</w:t>
            </w:r>
            <w:r w:rsidRPr="00D45792">
              <w:rPr>
                <w:sz w:val="18"/>
                <w:szCs w:val="18"/>
              </w:rPr>
              <w:t>ons</w:t>
            </w:r>
            <w:r>
              <w:rPr>
                <w:sz w:val="18"/>
                <w:szCs w:val="18"/>
              </w:rPr>
              <w:t>.</w:t>
            </w:r>
          </w:p>
        </w:tc>
        <w:tc>
          <w:tcPr>
            <w:tcW w:w="0" w:type="auto"/>
            <w:vMerge w:val="restart"/>
            <w:shd w:val="clear" w:color="auto" w:fill="60B0FF"/>
            <w:vAlign w:val="center"/>
          </w:tcPr>
          <w:p w14:paraId="1ED48AF6" w14:textId="49620E96" w:rsidR="003D4A09" w:rsidRPr="00F5263D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  <w:r w:rsidRPr="003D4A09">
              <w:rPr>
                <w:sz w:val="18"/>
                <w:szCs w:val="18"/>
              </w:rPr>
              <w:t xml:space="preserve">Balanç </w:t>
            </w:r>
            <w:r w:rsidR="00C6590F">
              <w:rPr>
                <w:sz w:val="18"/>
                <w:szCs w:val="18"/>
              </w:rPr>
              <w:t>d</w:t>
            </w:r>
            <w:r w:rsidRPr="003D4A09">
              <w:rPr>
                <w:sz w:val="18"/>
                <w:szCs w:val="18"/>
              </w:rPr>
              <w:t>isponible</w:t>
            </w:r>
          </w:p>
        </w:tc>
        <w:tc>
          <w:tcPr>
            <w:tcW w:w="0" w:type="auto"/>
            <w:shd w:val="clear" w:color="auto" w:fill="7AD92B"/>
            <w:vAlign w:val="center"/>
          </w:tcPr>
          <w:p w14:paraId="68D175F6" w14:textId="31341EA8" w:rsidR="003D4A09" w:rsidRPr="003D4A09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3D4A09">
              <w:rPr>
                <w:sz w:val="18"/>
                <w:szCs w:val="18"/>
              </w:rPr>
              <w:t>Sobreeixida</w:t>
            </w:r>
          </w:p>
        </w:tc>
      </w:tr>
      <w:tr w:rsidR="003D4A09" w14:paraId="60545A59" w14:textId="77777777" w:rsidTr="00BE44BB">
        <w:trPr>
          <w:trHeight w:val="100"/>
          <w:jc w:val="center"/>
        </w:trPr>
        <w:tc>
          <w:tcPr>
            <w:tcW w:w="0" w:type="auto"/>
            <w:vMerge/>
            <w:shd w:val="clear" w:color="auto" w:fill="195AA7"/>
            <w:vAlign w:val="center"/>
          </w:tcPr>
          <w:p w14:paraId="0B81128F" w14:textId="77777777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2176DB"/>
            <w:vAlign w:val="center"/>
          </w:tcPr>
          <w:p w14:paraId="71B1BA68" w14:textId="77777777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gridSpan w:val="2"/>
            <w:vMerge/>
            <w:shd w:val="clear" w:color="auto" w:fill="BFBFBF" w:themeFill="background1" w:themeFillShade="BF"/>
            <w:vAlign w:val="center"/>
          </w:tcPr>
          <w:p w14:paraId="743958BC" w14:textId="77777777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60B0FF"/>
            <w:vAlign w:val="center"/>
          </w:tcPr>
          <w:p w14:paraId="570E2506" w14:textId="77777777" w:rsidR="003D4A09" w:rsidRPr="003D4A09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98E7E"/>
            <w:vAlign w:val="center"/>
          </w:tcPr>
          <w:p w14:paraId="54AF336A" w14:textId="103BEE9F" w:rsidR="003D4A09" w:rsidRPr="003D4A09" w:rsidRDefault="005E1687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5E1687">
              <w:rPr>
                <w:sz w:val="18"/>
                <w:szCs w:val="18"/>
              </w:rPr>
              <w:t>No aprofitada</w:t>
            </w:r>
          </w:p>
        </w:tc>
      </w:tr>
      <w:tr w:rsidR="003D4A09" w14:paraId="7516F796" w14:textId="77777777" w:rsidTr="00BE44BB">
        <w:trPr>
          <w:trHeight w:val="100"/>
          <w:jc w:val="center"/>
        </w:trPr>
        <w:tc>
          <w:tcPr>
            <w:tcW w:w="0" w:type="auto"/>
            <w:vMerge/>
            <w:shd w:val="clear" w:color="auto" w:fill="195AA7"/>
            <w:vAlign w:val="center"/>
          </w:tcPr>
          <w:p w14:paraId="4E73E3CC" w14:textId="77777777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2176DB"/>
            <w:vAlign w:val="center"/>
          </w:tcPr>
          <w:p w14:paraId="3218C931" w14:textId="7EA9AD8D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gridSpan w:val="2"/>
            <w:vMerge/>
            <w:shd w:val="clear" w:color="auto" w:fill="BFBFBF" w:themeFill="background1" w:themeFillShade="BF"/>
            <w:vAlign w:val="center"/>
          </w:tcPr>
          <w:p w14:paraId="7BEB1B5D" w14:textId="58E8BB1B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gridSpan w:val="2"/>
            <w:shd w:val="clear" w:color="auto" w:fill="9865C6"/>
            <w:vAlign w:val="center"/>
          </w:tcPr>
          <w:p w14:paraId="0585B254" w14:textId="13A31F95" w:rsidR="003D4A09" w:rsidRPr="00F5263D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  <w:r w:rsidRPr="003D4A09">
              <w:rPr>
                <w:color w:val="FFFFFF" w:themeColor="background1"/>
                <w:sz w:val="18"/>
                <w:szCs w:val="18"/>
              </w:rPr>
              <w:t xml:space="preserve">Retornada </w:t>
            </w:r>
            <w:r w:rsidR="00C6590F">
              <w:rPr>
                <w:color w:val="FFFFFF" w:themeColor="background1"/>
                <w:sz w:val="18"/>
                <w:szCs w:val="18"/>
              </w:rPr>
              <w:t>x</w:t>
            </w:r>
            <w:r w:rsidRPr="003D4A09">
              <w:rPr>
                <w:color w:val="FFFFFF" w:themeColor="background1"/>
                <w:sz w:val="18"/>
                <w:szCs w:val="18"/>
              </w:rPr>
              <w:t>arxa</w:t>
            </w:r>
          </w:p>
        </w:tc>
      </w:tr>
      <w:tr w:rsidR="003D4A09" w14:paraId="45F1668B" w14:textId="4D0AAFFC" w:rsidTr="00BE44BB">
        <w:trPr>
          <w:jc w:val="center"/>
        </w:trPr>
        <w:tc>
          <w:tcPr>
            <w:tcW w:w="0" w:type="auto"/>
            <w:vMerge/>
            <w:shd w:val="clear" w:color="auto" w:fill="195AA7"/>
            <w:vAlign w:val="center"/>
          </w:tcPr>
          <w:p w14:paraId="700B9A58" w14:textId="77777777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shd w:val="clear" w:color="auto" w:fill="2176DB"/>
            <w:vAlign w:val="center"/>
          </w:tcPr>
          <w:p w14:paraId="07F23B92" w14:textId="4EF6E066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5F9DE7"/>
            <w:vAlign w:val="center"/>
          </w:tcPr>
          <w:p w14:paraId="1C72D970" w14:textId="5AAE48A6" w:rsidR="003D4A09" w:rsidRPr="00BE44BB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proofErr w:type="spellStart"/>
            <w:r w:rsidRPr="00BE44BB">
              <w:rPr>
                <w:sz w:val="18"/>
                <w:szCs w:val="18"/>
              </w:rPr>
              <w:t>Prod</w:t>
            </w:r>
            <w:proofErr w:type="spellEnd"/>
            <w:r w:rsidRPr="00BE44BB">
              <w:rPr>
                <w:sz w:val="18"/>
                <w:szCs w:val="18"/>
              </w:rPr>
              <w:t xml:space="preserve">. </w:t>
            </w:r>
            <w:r w:rsidR="00C6590F">
              <w:rPr>
                <w:sz w:val="18"/>
                <w:szCs w:val="18"/>
              </w:rPr>
              <w:t>c</w:t>
            </w:r>
            <w:r w:rsidRPr="00BE44BB">
              <w:rPr>
                <w:sz w:val="18"/>
                <w:szCs w:val="18"/>
              </w:rPr>
              <w:t>onsumida</w:t>
            </w:r>
          </w:p>
        </w:tc>
        <w:tc>
          <w:tcPr>
            <w:tcW w:w="0" w:type="auto"/>
            <w:vMerge w:val="restart"/>
            <w:shd w:val="clear" w:color="auto" w:fill="F8A62A"/>
            <w:vAlign w:val="center"/>
          </w:tcPr>
          <w:p w14:paraId="72E40C81" w14:textId="1B581037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D45792">
              <w:rPr>
                <w:sz w:val="18"/>
                <w:szCs w:val="18"/>
              </w:rPr>
              <w:t>Consumida</w:t>
            </w:r>
          </w:p>
        </w:tc>
        <w:tc>
          <w:tcPr>
            <w:tcW w:w="0" w:type="auto"/>
            <w:gridSpan w:val="2"/>
            <w:shd w:val="clear" w:color="auto" w:fill="E7D6A9"/>
            <w:vAlign w:val="center"/>
          </w:tcPr>
          <w:p w14:paraId="1CEF83B5" w14:textId="16F04923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D45792">
              <w:rPr>
                <w:sz w:val="18"/>
                <w:szCs w:val="18"/>
              </w:rPr>
              <w:t xml:space="preserve">Càrrega </w:t>
            </w:r>
            <w:r w:rsidR="00C6590F">
              <w:rPr>
                <w:sz w:val="18"/>
                <w:szCs w:val="18"/>
              </w:rPr>
              <w:t>b</w:t>
            </w:r>
            <w:r w:rsidRPr="00D45792">
              <w:rPr>
                <w:sz w:val="18"/>
                <w:szCs w:val="18"/>
              </w:rPr>
              <w:t>ase</w:t>
            </w:r>
          </w:p>
        </w:tc>
      </w:tr>
      <w:tr w:rsidR="003D4A09" w14:paraId="49DFC7D2" w14:textId="708B8155" w:rsidTr="003D4A09">
        <w:trPr>
          <w:jc w:val="center"/>
        </w:trPr>
        <w:tc>
          <w:tcPr>
            <w:tcW w:w="0" w:type="auto"/>
            <w:vMerge/>
            <w:shd w:val="clear" w:color="auto" w:fill="195AA7"/>
            <w:vAlign w:val="center"/>
          </w:tcPr>
          <w:p w14:paraId="4473DB87" w14:textId="77777777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vMerge w:val="restart"/>
            <w:shd w:val="clear" w:color="auto" w:fill="DC604D"/>
            <w:vAlign w:val="center"/>
          </w:tcPr>
          <w:p w14:paraId="34571186" w14:textId="082D1463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</w:rPr>
            </w:pPr>
            <w:r w:rsidRPr="00D45792">
              <w:rPr>
                <w:color w:val="FFFFFF" w:themeColor="background1"/>
                <w:sz w:val="18"/>
                <w:szCs w:val="18"/>
              </w:rPr>
              <w:t>Xarxa</w:t>
            </w:r>
          </w:p>
        </w:tc>
        <w:tc>
          <w:tcPr>
            <w:tcW w:w="0" w:type="auto"/>
            <w:shd w:val="clear" w:color="auto" w:fill="BFBFBF" w:themeFill="background1" w:themeFillShade="BF"/>
            <w:vAlign w:val="center"/>
          </w:tcPr>
          <w:p w14:paraId="5C112FBF" w14:textId="5FA81D84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3D4A09">
              <w:rPr>
                <w:sz w:val="18"/>
                <w:szCs w:val="18"/>
              </w:rPr>
              <w:t xml:space="preserve">Xarxa fora </w:t>
            </w:r>
            <w:proofErr w:type="spellStart"/>
            <w:r w:rsidR="00C6590F">
              <w:rPr>
                <w:sz w:val="18"/>
                <w:szCs w:val="18"/>
              </w:rPr>
              <w:t>p</w:t>
            </w:r>
            <w:r w:rsidRPr="003D4A09">
              <w:rPr>
                <w:sz w:val="18"/>
                <w:szCs w:val="18"/>
              </w:rPr>
              <w:t>rod</w:t>
            </w:r>
            <w:proofErr w:type="spellEnd"/>
            <w:r w:rsidRPr="003D4A09">
              <w:rPr>
                <w:sz w:val="18"/>
                <w:szCs w:val="18"/>
              </w:rPr>
              <w:t>.</w:t>
            </w:r>
          </w:p>
        </w:tc>
        <w:tc>
          <w:tcPr>
            <w:tcW w:w="0" w:type="auto"/>
            <w:vMerge/>
            <w:shd w:val="clear" w:color="auto" w:fill="F8A62A"/>
            <w:vAlign w:val="center"/>
          </w:tcPr>
          <w:p w14:paraId="0B482364" w14:textId="7D0C4DCA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gridSpan w:val="2"/>
            <w:shd w:val="clear" w:color="auto" w:fill="FDC26C"/>
            <w:vAlign w:val="center"/>
          </w:tcPr>
          <w:p w14:paraId="2B538338" w14:textId="58AFBCFF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D45792">
              <w:rPr>
                <w:sz w:val="18"/>
                <w:szCs w:val="18"/>
              </w:rPr>
              <w:t>Càrrega 1</w:t>
            </w:r>
          </w:p>
        </w:tc>
      </w:tr>
      <w:tr w:rsidR="003D4A09" w14:paraId="60466764" w14:textId="607F0679" w:rsidTr="003D4A09">
        <w:trPr>
          <w:jc w:val="center"/>
        </w:trPr>
        <w:tc>
          <w:tcPr>
            <w:tcW w:w="0" w:type="auto"/>
            <w:vMerge/>
            <w:shd w:val="clear" w:color="auto" w:fill="195AA7"/>
            <w:vAlign w:val="center"/>
          </w:tcPr>
          <w:p w14:paraId="0B720B0B" w14:textId="77777777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shd w:val="clear" w:color="auto" w:fill="DC604D"/>
            <w:vAlign w:val="center"/>
          </w:tcPr>
          <w:p w14:paraId="3C5D9F06" w14:textId="2BB9A169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D03429"/>
            <w:vAlign w:val="center"/>
          </w:tcPr>
          <w:p w14:paraId="300A682B" w14:textId="240321D6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F72CF2">
              <w:rPr>
                <w:color w:val="FFFFFF" w:themeColor="background1"/>
                <w:sz w:val="18"/>
                <w:szCs w:val="18"/>
              </w:rPr>
              <w:t xml:space="preserve">Xarxa durant </w:t>
            </w:r>
            <w:proofErr w:type="spellStart"/>
            <w:r w:rsidR="00C6590F">
              <w:rPr>
                <w:color w:val="FFFFFF" w:themeColor="background1"/>
                <w:sz w:val="18"/>
                <w:szCs w:val="18"/>
              </w:rPr>
              <w:t>p</w:t>
            </w:r>
            <w:r w:rsidRPr="00F72CF2">
              <w:rPr>
                <w:color w:val="FFFFFF" w:themeColor="background1"/>
                <w:sz w:val="18"/>
                <w:szCs w:val="18"/>
              </w:rPr>
              <w:t>rod</w:t>
            </w:r>
            <w:proofErr w:type="spellEnd"/>
            <w:r w:rsidRPr="00F72CF2">
              <w:rPr>
                <w:color w:val="FFFFFF" w:themeColor="background1"/>
                <w:sz w:val="18"/>
                <w:szCs w:val="18"/>
              </w:rPr>
              <w:t>.</w:t>
            </w:r>
          </w:p>
        </w:tc>
        <w:tc>
          <w:tcPr>
            <w:tcW w:w="0" w:type="auto"/>
            <w:vMerge/>
            <w:shd w:val="clear" w:color="auto" w:fill="F8A62A"/>
            <w:vAlign w:val="center"/>
          </w:tcPr>
          <w:p w14:paraId="6EAA8C4F" w14:textId="1A61ABD9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gridSpan w:val="2"/>
            <w:shd w:val="clear" w:color="auto" w:fill="FFD463"/>
            <w:vAlign w:val="center"/>
          </w:tcPr>
          <w:p w14:paraId="7F09831E" w14:textId="2E50331E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D45792">
              <w:rPr>
                <w:sz w:val="18"/>
                <w:szCs w:val="18"/>
              </w:rPr>
              <w:t>Càrrega 2</w:t>
            </w:r>
          </w:p>
        </w:tc>
      </w:tr>
    </w:tbl>
    <w:p w14:paraId="78328C14" w14:textId="5B8FD6D3" w:rsidR="003876F1" w:rsidRDefault="00F72CF2" w:rsidP="005A128E">
      <w:pPr>
        <w:pStyle w:val="Caption"/>
      </w:pPr>
      <w:bookmarkStart w:id="100" w:name="_Toc107763316"/>
      <w:r>
        <w:t xml:space="preserve">Figura </w:t>
      </w:r>
      <w:r w:rsidR="00CB3F4E">
        <w:fldChar w:fldCharType="begin"/>
      </w:r>
      <w:r w:rsidR="00CB3F4E">
        <w:instrText xml:space="preserve"> STYLEREF 1 \s </w:instrText>
      </w:r>
      <w:r w:rsidR="00CB3F4E">
        <w:fldChar w:fldCharType="separate"/>
      </w:r>
      <w:r w:rsidR="00650730">
        <w:rPr>
          <w:noProof/>
        </w:rPr>
        <w:t>3</w:t>
      </w:r>
      <w:r w:rsidR="00CB3F4E">
        <w:fldChar w:fldCharType="end"/>
      </w:r>
      <w:r w:rsidR="00CB3F4E">
        <w:t>.</w:t>
      </w:r>
      <w:r w:rsidR="00CB3F4E">
        <w:fldChar w:fldCharType="begin"/>
      </w:r>
      <w:r w:rsidR="00CB3F4E">
        <w:instrText xml:space="preserve"> SEQ Figura \* ARABIC \s 1 </w:instrText>
      </w:r>
      <w:r w:rsidR="00CB3F4E">
        <w:fldChar w:fldCharType="separate"/>
      </w:r>
      <w:r w:rsidR="00650730">
        <w:rPr>
          <w:noProof/>
        </w:rPr>
        <w:t>9</w:t>
      </w:r>
      <w:r w:rsidR="00CB3F4E">
        <w:fldChar w:fldCharType="end"/>
      </w:r>
      <w:r>
        <w:t xml:space="preserve">. Segmentació visual de </w:t>
      </w:r>
      <w:r w:rsidR="00FF06AE">
        <w:t>l’energia</w:t>
      </w:r>
      <w:r>
        <w:t xml:space="preserve"> del sistema</w:t>
      </w:r>
      <w:bookmarkEnd w:id="100"/>
    </w:p>
    <w:p w14:paraId="0DDDBD55" w14:textId="60CAF7CC" w:rsidR="00D672A7" w:rsidRPr="0065236A" w:rsidRDefault="00D672A7" w:rsidP="009B1159">
      <w:pPr>
        <w:pStyle w:val="Heading3"/>
        <w:rPr>
          <w:bCs/>
        </w:rPr>
      </w:pPr>
      <w:bookmarkStart w:id="101" w:name="_Toc107763271"/>
      <w:r w:rsidRPr="0065236A">
        <w:t>Exemple</w:t>
      </w:r>
      <w:r w:rsidR="00A9124F" w:rsidRPr="0065236A">
        <w:t>s</w:t>
      </w:r>
      <w:bookmarkEnd w:id="101"/>
    </w:p>
    <w:p w14:paraId="3B25CDF6" w14:textId="2CE9AD17" w:rsidR="00E13194" w:rsidRDefault="00D672A7" w:rsidP="0038232A">
      <w:r>
        <w:t>Per facilitar la lectura de les gràfiques que hi ha al llarg del treball i exemplificar els conceptes anteriors, a continuació es mostren i comenten diverses gràfiques</w:t>
      </w:r>
      <w:r w:rsidR="00FE6169">
        <w:t xml:space="preserve"> generades</w:t>
      </w:r>
      <w:r>
        <w:t xml:space="preserve"> a partir de dades reals.</w:t>
      </w:r>
    </w:p>
    <w:p w14:paraId="75C15361" w14:textId="180EF67F" w:rsidR="000168CE" w:rsidRDefault="00095339" w:rsidP="000168CE">
      <w:r w:rsidRPr="0065236A">
        <w:rPr>
          <w:u w:val="single"/>
        </w:rPr>
        <w:t>C</w:t>
      </w:r>
      <w:r w:rsidR="00456AEA" w:rsidRPr="0065236A">
        <w:rPr>
          <w:u w:val="single"/>
        </w:rPr>
        <w:t xml:space="preserve">onsum </w:t>
      </w:r>
      <w:r w:rsidR="009C4C46" w:rsidRPr="0065236A">
        <w:rPr>
          <w:u w:val="single"/>
        </w:rPr>
        <w:t>m</w:t>
      </w:r>
      <w:r w:rsidR="00456AEA" w:rsidRPr="0065236A">
        <w:rPr>
          <w:u w:val="single"/>
        </w:rPr>
        <w:t>àxi</w:t>
      </w:r>
      <w:r w:rsidR="002357FA" w:rsidRPr="0065236A">
        <w:rPr>
          <w:u w:val="single"/>
        </w:rPr>
        <w:t>m</w:t>
      </w:r>
      <w:r w:rsidRPr="0065236A">
        <w:rPr>
          <w:u w:val="single"/>
        </w:rPr>
        <w:t xml:space="preserve"> d’energia</w:t>
      </w:r>
      <w:r w:rsidR="00547EBF" w:rsidRPr="0065236A">
        <w:rPr>
          <w:u w:val="single"/>
        </w:rPr>
        <w:t>:</w:t>
      </w:r>
      <w:r w:rsidR="00547EBF">
        <w:rPr>
          <w:i/>
          <w:iCs/>
        </w:rPr>
        <w:t xml:space="preserve"> </w:t>
      </w:r>
      <w:r w:rsidR="009C4C46">
        <w:t>v</w:t>
      </w:r>
      <w:r w:rsidR="00456AEA">
        <w:t xml:space="preserve">isualment queda molt clar el càlcul, és l’àrea inferior que queda al sobreposar la potència de producció i el consum </w:t>
      </w:r>
      <w:r w:rsidR="00110E86">
        <w:t>de totes</w:t>
      </w:r>
      <w:r w:rsidR="00456AEA">
        <w:t xml:space="preserve"> les cargues engegades.</w:t>
      </w:r>
    </w:p>
    <w:p w14:paraId="1FD30C44" w14:textId="4AB1F6DC" w:rsidR="0038232A" w:rsidRDefault="0038232A" w:rsidP="009B1159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28582785" wp14:editId="3B7A4283">
            <wp:extent cx="5508000" cy="2796764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000" cy="2796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F2B22" w14:textId="454FA0CE" w:rsidR="00456AEA" w:rsidRDefault="00456AEA" w:rsidP="003876F1">
      <w:pPr>
        <w:pStyle w:val="Caption"/>
        <w:spacing w:after="0"/>
      </w:pPr>
      <w:bookmarkStart w:id="102" w:name="_Toc107763317"/>
      <w:r>
        <w:t xml:space="preserve">Figura </w:t>
      </w:r>
      <w:r w:rsidR="00CB3F4E">
        <w:fldChar w:fldCharType="begin"/>
      </w:r>
      <w:r w:rsidR="00CB3F4E">
        <w:instrText xml:space="preserve"> STYLEREF 1 \s </w:instrText>
      </w:r>
      <w:r w:rsidR="00CB3F4E">
        <w:fldChar w:fldCharType="separate"/>
      </w:r>
      <w:r w:rsidR="00650730">
        <w:rPr>
          <w:noProof/>
        </w:rPr>
        <w:t>3</w:t>
      </w:r>
      <w:r w:rsidR="00CB3F4E">
        <w:fldChar w:fldCharType="end"/>
      </w:r>
      <w:r w:rsidR="00CB3F4E">
        <w:t>.</w:t>
      </w:r>
      <w:r w:rsidR="00CB3F4E">
        <w:fldChar w:fldCharType="begin"/>
      </w:r>
      <w:r w:rsidR="00CB3F4E">
        <w:instrText xml:space="preserve"> SEQ Figura \* ARABIC \s 1 </w:instrText>
      </w:r>
      <w:r w:rsidR="00CB3F4E">
        <w:fldChar w:fldCharType="separate"/>
      </w:r>
      <w:r w:rsidR="00650730">
        <w:rPr>
          <w:noProof/>
        </w:rPr>
        <w:t>10</w:t>
      </w:r>
      <w:r w:rsidR="00CB3F4E">
        <w:fldChar w:fldCharType="end"/>
      </w:r>
      <w:r>
        <w:t xml:space="preserve">. </w:t>
      </w:r>
      <w:r w:rsidR="00F73DD2">
        <w:t xml:space="preserve">Exemple </w:t>
      </w:r>
      <w:r w:rsidR="001902AD">
        <w:t>–</w:t>
      </w:r>
      <w:r w:rsidR="00F73DD2">
        <w:t xml:space="preserve"> </w:t>
      </w:r>
      <w:r w:rsidR="00166E4A">
        <w:t>C</w:t>
      </w:r>
      <w:r>
        <w:t>onsu</w:t>
      </w:r>
      <w:r w:rsidR="001902AD">
        <w:t xml:space="preserve">m </w:t>
      </w:r>
      <w:r>
        <w:t>màxim</w:t>
      </w:r>
      <w:r w:rsidR="00095339">
        <w:t xml:space="preserve"> d’energia</w:t>
      </w:r>
      <w:r w:rsidR="00547EBF">
        <w:t xml:space="preserve"> </w:t>
      </w:r>
      <w:r w:rsidR="002D0014">
        <w:t>a partir d’àrees</w:t>
      </w:r>
      <w:bookmarkEnd w:id="102"/>
    </w:p>
    <w:p w14:paraId="60268F2E" w14:textId="77777777" w:rsidR="000168CE" w:rsidRDefault="000168CE" w:rsidP="00793C9F">
      <w:pPr>
        <w:rPr>
          <w:i/>
          <w:iCs/>
        </w:rPr>
      </w:pPr>
    </w:p>
    <w:p w14:paraId="465DA630" w14:textId="4D20F8C1" w:rsidR="00793C9F" w:rsidRDefault="009C4C46" w:rsidP="00793C9F">
      <w:r w:rsidRPr="0065236A">
        <w:rPr>
          <w:u w:val="single"/>
        </w:rPr>
        <w:t>Energia s</w:t>
      </w:r>
      <w:r w:rsidR="005D3C4A" w:rsidRPr="0065236A">
        <w:rPr>
          <w:u w:val="single"/>
        </w:rPr>
        <w:t>obre</w:t>
      </w:r>
      <w:r w:rsidRPr="0065236A">
        <w:rPr>
          <w:u w:val="single"/>
        </w:rPr>
        <w:t>eixida:</w:t>
      </w:r>
      <w:r>
        <w:t xml:space="preserve"> </w:t>
      </w:r>
      <w:r w:rsidR="005B4E11">
        <w:t xml:space="preserve">Amb aquesta gràfica </w:t>
      </w:r>
      <w:r>
        <w:t>anterior també</w:t>
      </w:r>
      <w:r w:rsidR="005B4E11">
        <w:t xml:space="preserve"> podem veure fàcilment </w:t>
      </w:r>
      <w:r w:rsidR="00644660">
        <w:t>l’energia</w:t>
      </w:r>
      <w:r w:rsidR="005B4E11">
        <w:t xml:space="preserve"> que ha sobreeixit.</w:t>
      </w:r>
      <w:r>
        <w:t xml:space="preserve"> És l’àrea en blan</w:t>
      </w:r>
      <w:r w:rsidR="00644660">
        <w:t>c</w:t>
      </w:r>
      <w:r>
        <w:t xml:space="preserve"> que queda sobre </w:t>
      </w:r>
      <w:r w:rsidR="00FF1621">
        <w:t>l’àrea</w:t>
      </w:r>
      <w:r>
        <w:t xml:space="preserve"> del consum màxim.</w:t>
      </w:r>
    </w:p>
    <w:p w14:paraId="43423F15" w14:textId="77777777" w:rsidR="003876F1" w:rsidRDefault="003876F1" w:rsidP="00D672A7">
      <w:pPr>
        <w:rPr>
          <w:u w:val="single"/>
        </w:rPr>
      </w:pPr>
    </w:p>
    <w:p w14:paraId="7E76AF3F" w14:textId="77777777" w:rsidR="000A1A87" w:rsidRDefault="000A1A87">
      <w:pPr>
        <w:spacing w:before="0" w:after="160" w:line="259" w:lineRule="auto"/>
        <w:ind w:firstLine="0"/>
        <w:jc w:val="left"/>
        <w:rPr>
          <w:u w:val="single"/>
        </w:rPr>
      </w:pPr>
      <w:r>
        <w:rPr>
          <w:u w:val="single"/>
        </w:rPr>
        <w:br w:type="page"/>
      </w:r>
    </w:p>
    <w:p w14:paraId="585B2776" w14:textId="46AD99E4" w:rsidR="005D3C4A" w:rsidRPr="009C4C46" w:rsidRDefault="009C4C46" w:rsidP="00D672A7">
      <w:pPr>
        <w:rPr>
          <w:b/>
          <w:bCs/>
        </w:rPr>
      </w:pPr>
      <w:r w:rsidRPr="0065236A">
        <w:rPr>
          <w:u w:val="single"/>
        </w:rPr>
        <w:lastRenderedPageBreak/>
        <w:t>Energia perduda:</w:t>
      </w:r>
      <w:r>
        <w:rPr>
          <w:b/>
          <w:bCs/>
          <w:i/>
          <w:iCs/>
        </w:rPr>
        <w:t xml:space="preserve"> </w:t>
      </w:r>
      <w:r>
        <w:t xml:space="preserve">Si a la gràfica anterior hi sobreposem les </w:t>
      </w:r>
      <w:r w:rsidR="00886C70">
        <w:t>à</w:t>
      </w:r>
      <w:r>
        <w:t>r</w:t>
      </w:r>
      <w:r w:rsidR="00886C70">
        <w:t>e</w:t>
      </w:r>
      <w:r>
        <w:t xml:space="preserve">es de les càrregues </w:t>
      </w:r>
      <w:r w:rsidR="00192500">
        <w:t>podrem</w:t>
      </w:r>
      <w:r>
        <w:t xml:space="preserve"> veure, aproximadament, l’energia perduda (àrees grises). Diem </w:t>
      </w:r>
      <w:r w:rsidR="00886C70">
        <w:t>“</w:t>
      </w:r>
      <w:r>
        <w:t>aproximadament</w:t>
      </w:r>
      <w:r w:rsidR="00886C70">
        <w:t>”</w:t>
      </w:r>
      <w:r>
        <w:t xml:space="preserve"> perquè s’ha</w:t>
      </w:r>
      <w:r w:rsidR="00192500">
        <w:t>n</w:t>
      </w:r>
      <w:r>
        <w:t xml:space="preserve"> de </w:t>
      </w:r>
      <w:r w:rsidR="00192500">
        <w:t>considerar</w:t>
      </w:r>
      <w:r>
        <w:t xml:space="preserve"> els trossos de les àrees de les càrregues que sobrepassen la producció, ja que aquestes poden haver</w:t>
      </w:r>
      <w:r w:rsidR="00E84109">
        <w:t xml:space="preserve"> estat compensades precisament per l’energia de les àrees grises</w:t>
      </w:r>
      <w:r>
        <w:t>.</w:t>
      </w:r>
    </w:p>
    <w:p w14:paraId="07FCCD06" w14:textId="735F5D64" w:rsidR="000168CE" w:rsidRDefault="00F73DD2" w:rsidP="009B1159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425B6151" wp14:editId="523E2F38">
            <wp:extent cx="5508000" cy="2792178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000" cy="2792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82343" w14:textId="6AAAA4AF" w:rsidR="00D672A7" w:rsidRDefault="000168CE" w:rsidP="009E0B0D">
      <w:pPr>
        <w:pStyle w:val="Caption"/>
        <w:spacing w:before="0"/>
      </w:pPr>
      <w:bookmarkStart w:id="103" w:name="_Toc107763318"/>
      <w:r>
        <w:t xml:space="preserve">Figura </w:t>
      </w:r>
      <w:r w:rsidR="00CB3F4E">
        <w:fldChar w:fldCharType="begin"/>
      </w:r>
      <w:r w:rsidR="00CB3F4E">
        <w:instrText xml:space="preserve"> STYLEREF 1 \s </w:instrText>
      </w:r>
      <w:r w:rsidR="00CB3F4E">
        <w:fldChar w:fldCharType="separate"/>
      </w:r>
      <w:r w:rsidR="00650730">
        <w:rPr>
          <w:noProof/>
        </w:rPr>
        <w:t>3</w:t>
      </w:r>
      <w:r w:rsidR="00CB3F4E">
        <w:fldChar w:fldCharType="end"/>
      </w:r>
      <w:r w:rsidR="00CB3F4E">
        <w:t>.</w:t>
      </w:r>
      <w:r w:rsidR="00CB3F4E">
        <w:fldChar w:fldCharType="begin"/>
      </w:r>
      <w:r w:rsidR="00CB3F4E">
        <w:instrText xml:space="preserve"> SEQ Figura \* ARABIC \s 1 </w:instrText>
      </w:r>
      <w:r w:rsidR="00CB3F4E">
        <w:fldChar w:fldCharType="separate"/>
      </w:r>
      <w:r w:rsidR="00650730">
        <w:rPr>
          <w:noProof/>
        </w:rPr>
        <w:t>11</w:t>
      </w:r>
      <w:r w:rsidR="00CB3F4E">
        <w:fldChar w:fldCharType="end"/>
      </w:r>
      <w:r>
        <w:t>.</w:t>
      </w:r>
      <w:r w:rsidR="00F73DD2">
        <w:t xml:space="preserve"> Exemple </w:t>
      </w:r>
      <w:r w:rsidR="001902AD">
        <w:t xml:space="preserve">- </w:t>
      </w:r>
      <w:r w:rsidR="00166E4A">
        <w:t>E</w:t>
      </w:r>
      <w:r w:rsidR="00F73DD2">
        <w:t>nergia perduda a partir d’àrees</w:t>
      </w:r>
      <w:bookmarkEnd w:id="103"/>
      <w:r w:rsidR="00F73DD2">
        <w:t xml:space="preserve"> </w:t>
      </w:r>
    </w:p>
    <w:p w14:paraId="43E1E8BF" w14:textId="0B78A15F" w:rsidR="00095339" w:rsidRDefault="00166E4A" w:rsidP="00095339">
      <w:r w:rsidRPr="0065236A">
        <w:rPr>
          <w:u w:val="single"/>
        </w:rPr>
        <w:t>Energia</w:t>
      </w:r>
      <w:r w:rsidR="00095339" w:rsidRPr="0065236A">
        <w:rPr>
          <w:u w:val="single"/>
        </w:rPr>
        <w:t xml:space="preserve"> disponible i </w:t>
      </w:r>
      <w:r w:rsidRPr="0065236A">
        <w:rPr>
          <w:u w:val="single"/>
        </w:rPr>
        <w:t xml:space="preserve">energia </w:t>
      </w:r>
      <w:r w:rsidR="00095339" w:rsidRPr="0065236A">
        <w:rPr>
          <w:u w:val="single"/>
        </w:rPr>
        <w:t>deguda a la xarxa:</w:t>
      </w:r>
      <w:r w:rsidR="00095339">
        <w:t xml:space="preserve"> La millor forma de veure aquestes dades és a temps real</w:t>
      </w:r>
      <w:r>
        <w:t xml:space="preserve"> juntament amb les potències. </w:t>
      </w:r>
      <w:r w:rsidR="008536CD">
        <w:t>A més a més a</w:t>
      </w:r>
      <w:r>
        <w:t xml:space="preserve">mb aquesta vista podem </w:t>
      </w:r>
      <w:r w:rsidR="00886C70">
        <w:t xml:space="preserve">veure </w:t>
      </w:r>
      <w:r>
        <w:t>fàcilment com es comporta el sistema i comparar-ho amb el que esperaríem</w:t>
      </w:r>
      <w:r w:rsidR="0054114C">
        <w:t>.</w:t>
      </w:r>
    </w:p>
    <w:p w14:paraId="278C93A4" w14:textId="77777777" w:rsidR="00166E4A" w:rsidRDefault="00166E4A" w:rsidP="005E1687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BC53D50" wp14:editId="08CE0E24">
            <wp:extent cx="5725795" cy="2902585"/>
            <wp:effectExtent l="0" t="0" r="825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E83BA" w14:textId="2DBE74BE" w:rsidR="00166E4A" w:rsidRPr="00095339" w:rsidRDefault="00166E4A" w:rsidP="00166E4A">
      <w:pPr>
        <w:pStyle w:val="Caption"/>
      </w:pPr>
      <w:bookmarkStart w:id="104" w:name="_Toc107763319"/>
      <w:r>
        <w:t xml:space="preserve">Figura </w:t>
      </w:r>
      <w:r w:rsidR="00CB3F4E">
        <w:fldChar w:fldCharType="begin"/>
      </w:r>
      <w:r w:rsidR="00CB3F4E">
        <w:instrText xml:space="preserve"> STYLEREF 1 \s </w:instrText>
      </w:r>
      <w:r w:rsidR="00CB3F4E">
        <w:fldChar w:fldCharType="separate"/>
      </w:r>
      <w:r w:rsidR="00650730">
        <w:rPr>
          <w:noProof/>
        </w:rPr>
        <w:t>3</w:t>
      </w:r>
      <w:r w:rsidR="00CB3F4E">
        <w:fldChar w:fldCharType="end"/>
      </w:r>
      <w:r w:rsidR="00CB3F4E">
        <w:t>.</w:t>
      </w:r>
      <w:r w:rsidR="00CB3F4E">
        <w:fldChar w:fldCharType="begin"/>
      </w:r>
      <w:r w:rsidR="00CB3F4E">
        <w:instrText xml:space="preserve"> SEQ Figura \* ARABIC \s 1 </w:instrText>
      </w:r>
      <w:r w:rsidR="00CB3F4E">
        <w:fldChar w:fldCharType="separate"/>
      </w:r>
      <w:r w:rsidR="00650730">
        <w:rPr>
          <w:noProof/>
        </w:rPr>
        <w:t>12</w:t>
      </w:r>
      <w:r w:rsidR="00CB3F4E">
        <w:fldChar w:fldCharType="end"/>
      </w:r>
      <w:r>
        <w:t xml:space="preserve">. Exemple – </w:t>
      </w:r>
      <w:r w:rsidRPr="00166E4A">
        <w:t xml:space="preserve">Energia disponible del balanç i deguda a la xarxa </w:t>
      </w:r>
      <w:r>
        <w:t>– Vista comportament</w:t>
      </w:r>
      <w:bookmarkEnd w:id="104"/>
    </w:p>
    <w:p w14:paraId="4BAE12D0" w14:textId="3F5CE819" w:rsidR="00095339" w:rsidRDefault="00095339" w:rsidP="00095339"/>
    <w:p w14:paraId="669F1AC7" w14:textId="77777777" w:rsidR="000A1A87" w:rsidRDefault="000A1A87">
      <w:pPr>
        <w:spacing w:before="0" w:after="160" w:line="259" w:lineRule="auto"/>
        <w:ind w:firstLine="0"/>
        <w:jc w:val="left"/>
        <w:rPr>
          <w:u w:val="single"/>
        </w:rPr>
      </w:pPr>
      <w:r>
        <w:rPr>
          <w:u w:val="single"/>
        </w:rPr>
        <w:br w:type="page"/>
      </w:r>
    </w:p>
    <w:p w14:paraId="5294BC6E" w14:textId="34AC35EC" w:rsidR="00BB39E9" w:rsidRDefault="00BB39E9" w:rsidP="00D55899">
      <w:r w:rsidRPr="0065236A">
        <w:rPr>
          <w:u w:val="single"/>
        </w:rPr>
        <w:lastRenderedPageBreak/>
        <w:t>Representació per hores</w:t>
      </w:r>
      <w:r w:rsidR="00D4124D" w:rsidRPr="0065236A">
        <w:rPr>
          <w:u w:val="single"/>
        </w:rPr>
        <w:t>:</w:t>
      </w:r>
      <w:r w:rsidR="00970FE3">
        <w:t xml:space="preserve"> </w:t>
      </w:r>
      <w:r>
        <w:t xml:space="preserve">Al tenir tants conceptes d’energia, necessitem trobar una </w:t>
      </w:r>
      <w:r w:rsidR="00D55899">
        <w:t>forma clara i entenedora que,</w:t>
      </w:r>
      <w:r w:rsidR="00777838">
        <w:t xml:space="preserve"> </w:t>
      </w:r>
      <w:r w:rsidR="00D55899">
        <w:t xml:space="preserve">alhora, mostri el màxim d’informació. </w:t>
      </w:r>
      <w:r>
        <w:t>L</w:t>
      </w:r>
      <w:r w:rsidR="00D55899">
        <w:t>’</w:t>
      </w:r>
      <w:r>
        <w:t>opció tr</w:t>
      </w:r>
      <w:r w:rsidR="00D55899">
        <w:t>i</w:t>
      </w:r>
      <w:r>
        <w:t>ada ha estat començar representant les energies</w:t>
      </w:r>
      <w:r w:rsidR="00970FE3">
        <w:t xml:space="preserve"> </w:t>
      </w:r>
      <w:r>
        <w:t xml:space="preserve">del </w:t>
      </w:r>
      <w:r w:rsidR="00970FE3">
        <w:t xml:space="preserve">model energètic plantejat </w:t>
      </w:r>
      <w:r w:rsidR="00D4705F">
        <w:t>a l’inici</w:t>
      </w:r>
      <w:r w:rsidR="00970FE3">
        <w:t xml:space="preserve">, </w:t>
      </w:r>
      <w:r w:rsidR="00D4705F">
        <w:fldChar w:fldCharType="begin"/>
      </w:r>
      <w:r w:rsidR="00D4705F">
        <w:instrText xml:space="preserve"> REF _Ref107163809 \h </w:instrText>
      </w:r>
      <w:r w:rsidR="00D4705F">
        <w:fldChar w:fldCharType="separate"/>
      </w:r>
      <w:r w:rsidR="00650730" w:rsidRPr="003F5D14">
        <w:t>Figura</w:t>
      </w:r>
      <w:r w:rsidR="00650730">
        <w:t xml:space="preserve"> </w:t>
      </w:r>
      <w:r w:rsidR="00650730">
        <w:rPr>
          <w:noProof/>
        </w:rPr>
        <w:t>2</w:t>
      </w:r>
      <w:r w:rsidR="00650730">
        <w:t>.</w:t>
      </w:r>
      <w:r w:rsidR="00650730">
        <w:rPr>
          <w:noProof/>
        </w:rPr>
        <w:t>1</w:t>
      </w:r>
      <w:r w:rsidR="00D4705F">
        <w:fldChar w:fldCharType="end"/>
      </w:r>
      <w:r>
        <w:t>, i posteriorment anar</w:t>
      </w:r>
      <w:r w:rsidR="00C84DCE">
        <w:t>-les</w:t>
      </w:r>
      <w:r>
        <w:t xml:space="preserve"> segmentan</w:t>
      </w:r>
      <w:r w:rsidR="00C84DCE">
        <w:t>t</w:t>
      </w:r>
      <w:r>
        <w:t>.</w:t>
      </w:r>
    </w:p>
    <w:p w14:paraId="11004336" w14:textId="559BBC54" w:rsidR="00D4705F" w:rsidRPr="00970FE3" w:rsidRDefault="00D4705F" w:rsidP="005E1687">
      <w:pPr>
        <w:ind w:firstLine="0"/>
      </w:pPr>
      <w:r>
        <w:rPr>
          <w:noProof/>
        </w:rPr>
        <w:drawing>
          <wp:inline distT="0" distB="0" distL="0" distR="0" wp14:anchorId="57B130C1" wp14:editId="43A842EA">
            <wp:extent cx="5723255" cy="29038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F424F" w14:textId="14722665" w:rsidR="00095339" w:rsidRDefault="00D4705F" w:rsidP="00D4705F">
      <w:pPr>
        <w:pStyle w:val="Caption"/>
      </w:pPr>
      <w:bookmarkStart w:id="105" w:name="_Toc107763320"/>
      <w:r>
        <w:t xml:space="preserve">Figura </w:t>
      </w:r>
      <w:r w:rsidR="00CB3F4E">
        <w:fldChar w:fldCharType="begin"/>
      </w:r>
      <w:r w:rsidR="00CB3F4E">
        <w:instrText xml:space="preserve"> STYLEREF 1 \s </w:instrText>
      </w:r>
      <w:r w:rsidR="00CB3F4E">
        <w:fldChar w:fldCharType="separate"/>
      </w:r>
      <w:r w:rsidR="00650730">
        <w:rPr>
          <w:noProof/>
        </w:rPr>
        <w:t>3</w:t>
      </w:r>
      <w:r w:rsidR="00CB3F4E">
        <w:fldChar w:fldCharType="end"/>
      </w:r>
      <w:r w:rsidR="00CB3F4E">
        <w:t>.</w:t>
      </w:r>
      <w:r w:rsidR="00CB3F4E">
        <w:fldChar w:fldCharType="begin"/>
      </w:r>
      <w:r w:rsidR="00CB3F4E">
        <w:instrText xml:space="preserve"> SEQ Figura \* ARABIC \s 1 </w:instrText>
      </w:r>
      <w:r w:rsidR="00CB3F4E">
        <w:fldChar w:fldCharType="separate"/>
      </w:r>
      <w:r w:rsidR="00650730">
        <w:rPr>
          <w:noProof/>
        </w:rPr>
        <w:t>13</w:t>
      </w:r>
      <w:r w:rsidR="00CB3F4E">
        <w:fldChar w:fldCharType="end"/>
      </w:r>
      <w:r>
        <w:t xml:space="preserve">. Exemple – </w:t>
      </w:r>
      <w:r w:rsidR="00C84DCE">
        <w:t xml:space="preserve">Resultats per hores de les </w:t>
      </w:r>
      <w:r>
        <w:t>energ</w:t>
      </w:r>
      <w:r w:rsidR="00C84DCE">
        <w:t>ies (vista model)</w:t>
      </w:r>
      <w:bookmarkEnd w:id="105"/>
    </w:p>
    <w:p w14:paraId="1DD5480F" w14:textId="77777777" w:rsidR="000A1A87" w:rsidRDefault="000A1A87" w:rsidP="00D4705F">
      <w:pPr>
        <w:keepNext/>
      </w:pPr>
    </w:p>
    <w:p w14:paraId="1711483D" w14:textId="63C1D355" w:rsidR="00D4705F" w:rsidRDefault="00BB39E9" w:rsidP="00D4705F">
      <w:pPr>
        <w:keepNext/>
      </w:pPr>
      <w:r>
        <w:t>Amb la primera segmentació</w:t>
      </w:r>
      <w:r w:rsidR="00F31186">
        <w:t xml:space="preserve"> podem començar a veure coses interessants:</w:t>
      </w:r>
    </w:p>
    <w:p w14:paraId="3AEEBC9C" w14:textId="612D3C36" w:rsidR="00F31186" w:rsidRDefault="00AE1C4C" w:rsidP="00F31186">
      <w:pPr>
        <w:pStyle w:val="ListParagraph"/>
      </w:pPr>
      <w:r>
        <w:t>Quanta energia ens consumeix cada càrrega.</w:t>
      </w:r>
    </w:p>
    <w:p w14:paraId="230D57AD" w14:textId="2EB835FB" w:rsidR="00AE1C4C" w:rsidRDefault="00AE1C4C" w:rsidP="00F31186">
      <w:pPr>
        <w:pStyle w:val="ListParagraph"/>
      </w:pPr>
      <w:r>
        <w:t>Si l’energia ha esta subministrada per la producció, la xarxa o totes dues fonts.</w:t>
      </w:r>
    </w:p>
    <w:p w14:paraId="31EAAF9B" w14:textId="308B611D" w:rsidR="00AE1C4C" w:rsidRDefault="00AE1C4C" w:rsidP="00F31186">
      <w:pPr>
        <w:pStyle w:val="ListParagraph"/>
      </w:pPr>
      <w:r>
        <w:t xml:space="preserve">Si </w:t>
      </w:r>
      <w:r w:rsidR="004C7E10">
        <w:t>s’ha</w:t>
      </w:r>
      <w:r>
        <w:t xml:space="preserve"> pogut retornar tota l’energia o quanta.</w:t>
      </w:r>
    </w:p>
    <w:p w14:paraId="70DC6CDD" w14:textId="2DE3A9D0" w:rsidR="00AE1C4C" w:rsidRDefault="00AE1C4C" w:rsidP="00F31186">
      <w:pPr>
        <w:pStyle w:val="ListParagraph"/>
      </w:pPr>
      <w:r>
        <w:t>Si ens ha sobrat energia.</w:t>
      </w:r>
    </w:p>
    <w:p w14:paraId="03B2F399" w14:textId="43FE6457" w:rsidR="00AE1C4C" w:rsidRDefault="00AE1C4C" w:rsidP="00F31186">
      <w:pPr>
        <w:pStyle w:val="ListParagraph"/>
      </w:pPr>
      <w:r>
        <w:t>Si el sistema funciona correctament i retorna el màxim d’energia possible a la xarxa abans de tenir balanç disponible.</w:t>
      </w:r>
    </w:p>
    <w:p w14:paraId="64576567" w14:textId="5016D5B4" w:rsidR="00D4705F" w:rsidRDefault="00D4705F" w:rsidP="005E1687">
      <w:pPr>
        <w:keepNext/>
        <w:ind w:firstLine="0"/>
      </w:pPr>
      <w:r>
        <w:rPr>
          <w:noProof/>
        </w:rPr>
        <w:drawing>
          <wp:inline distT="0" distB="0" distL="0" distR="0" wp14:anchorId="537BD858" wp14:editId="51277EF6">
            <wp:extent cx="5721350" cy="29051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5614E" w14:textId="3E794CE4" w:rsidR="00D4705F" w:rsidRDefault="00D4705F" w:rsidP="00D4705F">
      <w:pPr>
        <w:pStyle w:val="Caption"/>
      </w:pPr>
      <w:bookmarkStart w:id="106" w:name="_Toc107763321"/>
      <w:r>
        <w:t xml:space="preserve">Figura </w:t>
      </w:r>
      <w:r w:rsidR="00CB3F4E">
        <w:fldChar w:fldCharType="begin"/>
      </w:r>
      <w:r w:rsidR="00CB3F4E">
        <w:instrText xml:space="preserve"> STYLEREF 1 \s </w:instrText>
      </w:r>
      <w:r w:rsidR="00CB3F4E">
        <w:fldChar w:fldCharType="separate"/>
      </w:r>
      <w:r w:rsidR="00650730">
        <w:rPr>
          <w:noProof/>
        </w:rPr>
        <w:t>3</w:t>
      </w:r>
      <w:r w:rsidR="00CB3F4E">
        <w:fldChar w:fldCharType="end"/>
      </w:r>
      <w:r w:rsidR="00CB3F4E">
        <w:t>.</w:t>
      </w:r>
      <w:r w:rsidR="00CB3F4E">
        <w:fldChar w:fldCharType="begin"/>
      </w:r>
      <w:r w:rsidR="00CB3F4E">
        <w:instrText xml:space="preserve"> SEQ Figura \* ARABIC \s 1 </w:instrText>
      </w:r>
      <w:r w:rsidR="00CB3F4E">
        <w:fldChar w:fldCharType="separate"/>
      </w:r>
      <w:r w:rsidR="00650730">
        <w:rPr>
          <w:noProof/>
        </w:rPr>
        <w:t>14</w:t>
      </w:r>
      <w:r w:rsidR="00CB3F4E">
        <w:fldChar w:fldCharType="end"/>
      </w:r>
      <w:r>
        <w:t xml:space="preserve">. Exemple – </w:t>
      </w:r>
      <w:r w:rsidR="00706D9A">
        <w:t>Resultats per hores de les energies</w:t>
      </w:r>
      <w:r>
        <w:t xml:space="preserve"> (</w:t>
      </w:r>
      <w:r w:rsidR="00AE1C4C">
        <w:t xml:space="preserve">1a </w:t>
      </w:r>
      <w:r>
        <w:t>segmentació)</w:t>
      </w:r>
      <w:bookmarkEnd w:id="106"/>
    </w:p>
    <w:p w14:paraId="7513832C" w14:textId="77777777" w:rsidR="00AE1C4C" w:rsidRDefault="00AE1C4C" w:rsidP="00D4705F"/>
    <w:p w14:paraId="60364BF0" w14:textId="295B722B" w:rsidR="00D4705F" w:rsidRDefault="00AE1C4C" w:rsidP="00D4705F">
      <w:r>
        <w:lastRenderedPageBreak/>
        <w:t xml:space="preserve">Finalment, </w:t>
      </w:r>
      <w:r w:rsidR="0052666E">
        <w:t>amb la</w:t>
      </w:r>
      <w:r>
        <w:t xml:space="preserve"> segona segmentació podem veure el mateix que abans i</w:t>
      </w:r>
      <w:r w:rsidR="00E93A8C">
        <w:t xml:space="preserve"> algun</w:t>
      </w:r>
      <w:r w:rsidR="00DE7A9F">
        <w:t>es</w:t>
      </w:r>
      <w:r>
        <w:t xml:space="preserve"> coses noves:</w:t>
      </w:r>
    </w:p>
    <w:p w14:paraId="176706F1" w14:textId="00C741AA" w:rsidR="00AE1C4C" w:rsidRDefault="005E1687" w:rsidP="00AE1C4C">
      <w:pPr>
        <w:pStyle w:val="ListParagraph"/>
      </w:pPr>
      <w:r>
        <w:t xml:space="preserve">Quanta energia no </w:t>
      </w:r>
      <w:r w:rsidR="0078303A">
        <w:t>s’ha</w:t>
      </w:r>
      <w:r>
        <w:t xml:space="preserve"> aprofitat.</w:t>
      </w:r>
    </w:p>
    <w:p w14:paraId="54936C71" w14:textId="1779AC6D" w:rsidR="005E1687" w:rsidRDefault="005E1687" w:rsidP="00AE1C4C">
      <w:pPr>
        <w:pStyle w:val="ListParagraph"/>
      </w:pPr>
      <w:r>
        <w:t>Quanta energia no ha sobreeixit.</w:t>
      </w:r>
    </w:p>
    <w:p w14:paraId="296FB3DB" w14:textId="5E42F30B" w:rsidR="00D63C81" w:rsidRDefault="00D63C81" w:rsidP="00D63C81">
      <w:pPr>
        <w:pStyle w:val="ListParagraph"/>
      </w:pPr>
      <w:r>
        <w:rPr>
          <w:i/>
          <w:iCs/>
        </w:rPr>
        <w:t>Com pot ser que haguem consumit més energia de la màxima?</w:t>
      </w:r>
      <w:r>
        <w:t xml:space="preserve"> En els instants de no producció la càrrega base segueix consumint. Només té sentit mirar-ho en hores de producció.</w:t>
      </w:r>
    </w:p>
    <w:p w14:paraId="46BEAFE3" w14:textId="3F63C079" w:rsidR="00AE1C4C" w:rsidRDefault="00D63C81" w:rsidP="007700DD">
      <w:pPr>
        <w:pStyle w:val="Caption"/>
        <w:spacing w:after="0"/>
      </w:pPr>
      <w:r>
        <w:rPr>
          <w:noProof/>
        </w:rPr>
        <w:drawing>
          <wp:inline distT="0" distB="0" distL="0" distR="0" wp14:anchorId="103A3912" wp14:editId="3197A827">
            <wp:extent cx="5688000" cy="2885958"/>
            <wp:effectExtent l="0" t="0" r="825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0" cy="2885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013E5" w14:textId="023CAD6D" w:rsidR="00AE1C4C" w:rsidRDefault="00AE1C4C" w:rsidP="00AE1C4C">
      <w:pPr>
        <w:pStyle w:val="Caption"/>
      </w:pPr>
      <w:bookmarkStart w:id="107" w:name="_Toc107763322"/>
      <w:r>
        <w:t xml:space="preserve">Figura </w:t>
      </w:r>
      <w:r w:rsidR="00CB3F4E">
        <w:fldChar w:fldCharType="begin"/>
      </w:r>
      <w:r w:rsidR="00CB3F4E">
        <w:instrText xml:space="preserve"> STYLEREF 1 \s </w:instrText>
      </w:r>
      <w:r w:rsidR="00CB3F4E">
        <w:fldChar w:fldCharType="separate"/>
      </w:r>
      <w:r w:rsidR="00650730">
        <w:rPr>
          <w:noProof/>
        </w:rPr>
        <w:t>3</w:t>
      </w:r>
      <w:r w:rsidR="00CB3F4E">
        <w:fldChar w:fldCharType="end"/>
      </w:r>
      <w:r w:rsidR="00CB3F4E">
        <w:t>.</w:t>
      </w:r>
      <w:r w:rsidR="00CB3F4E">
        <w:fldChar w:fldCharType="begin"/>
      </w:r>
      <w:r w:rsidR="00CB3F4E">
        <w:instrText xml:space="preserve"> SEQ Figura \* ARABIC \s 1 </w:instrText>
      </w:r>
      <w:r w:rsidR="00CB3F4E">
        <w:fldChar w:fldCharType="separate"/>
      </w:r>
      <w:r w:rsidR="00650730">
        <w:rPr>
          <w:noProof/>
        </w:rPr>
        <w:t>15</w:t>
      </w:r>
      <w:r w:rsidR="00CB3F4E">
        <w:fldChar w:fldCharType="end"/>
      </w:r>
      <w:r>
        <w:t>.</w:t>
      </w:r>
      <w:r w:rsidRPr="00AE1C4C">
        <w:t xml:space="preserve"> </w:t>
      </w:r>
      <w:r>
        <w:t xml:space="preserve">Exemple – </w:t>
      </w:r>
      <w:r w:rsidR="00F833B3">
        <w:t>Resultats per hores de les energies</w:t>
      </w:r>
      <w:r>
        <w:t xml:space="preserve"> (2a segmentació)</w:t>
      </w:r>
      <w:bookmarkEnd w:id="107"/>
    </w:p>
    <w:p w14:paraId="3E2E9C3B" w14:textId="52A3CC14" w:rsidR="005E1687" w:rsidRDefault="005E1687" w:rsidP="005E1687"/>
    <w:p w14:paraId="6D4942AC" w14:textId="15502488" w:rsidR="005E1687" w:rsidRDefault="005E1687" w:rsidP="00D4705F">
      <w:r w:rsidRPr="0065236A">
        <w:rPr>
          <w:u w:val="single"/>
        </w:rPr>
        <w:t>Representació total:</w:t>
      </w:r>
      <w:r w:rsidRPr="005E1687">
        <w:rPr>
          <w:i/>
          <w:iCs/>
        </w:rPr>
        <w:t xml:space="preserve"> </w:t>
      </w:r>
      <w:r w:rsidR="00F161FB">
        <w:t>I</w:t>
      </w:r>
      <w:r>
        <w:t xml:space="preserve">gual que </w:t>
      </w:r>
      <w:r w:rsidR="00EB7108">
        <w:t xml:space="preserve">en </w:t>
      </w:r>
      <w:r>
        <w:t>la representació per hores, també podem representar el total del dia/setmana/simulació, ...</w:t>
      </w:r>
      <w:r w:rsidR="0082066B">
        <w:t xml:space="preserve"> Ara, en aquesta </w:t>
      </w:r>
      <w:r w:rsidR="00F56538">
        <w:t>gràfica</w:t>
      </w:r>
      <w:r w:rsidR="0082066B">
        <w:t xml:space="preserve"> hem d’estar atents ja </w:t>
      </w:r>
      <w:r w:rsidR="00E02438">
        <w:t>que</w:t>
      </w:r>
      <w:r w:rsidR="00F56538">
        <w:t>,</w:t>
      </w:r>
      <w:r w:rsidR="00E02438">
        <w:t xml:space="preserve"> degut al balanç net horari</w:t>
      </w:r>
      <w:r w:rsidR="00F56538">
        <w:t>,</w:t>
      </w:r>
      <w:r w:rsidR="00E02438">
        <w:t xml:space="preserve"> hi ha </w:t>
      </w:r>
      <w:r w:rsidR="00A568D1">
        <w:t>una cosa</w:t>
      </w:r>
      <w:r w:rsidR="00E02438">
        <w:t xml:space="preserve"> que </w:t>
      </w:r>
      <w:r w:rsidR="00A568D1">
        <w:t xml:space="preserve">pot </w:t>
      </w:r>
      <w:r w:rsidR="00E02438">
        <w:t>semblar incorrecte:</w:t>
      </w:r>
    </w:p>
    <w:p w14:paraId="2760BAD7" w14:textId="5E948BB4" w:rsidR="00E02438" w:rsidRDefault="00E02438" w:rsidP="00E02438">
      <w:pPr>
        <w:pStyle w:val="ListParagraph"/>
      </w:pPr>
      <w:r w:rsidRPr="00D63C81">
        <w:rPr>
          <w:i/>
          <w:iCs/>
        </w:rPr>
        <w:t>Com pot ser que no haguem retornat tota l’energia a</w:t>
      </w:r>
      <w:r w:rsidR="00340B36">
        <w:rPr>
          <w:i/>
          <w:iCs/>
        </w:rPr>
        <w:t xml:space="preserve"> </w:t>
      </w:r>
      <w:r w:rsidRPr="00D63C81">
        <w:rPr>
          <w:i/>
          <w:iCs/>
        </w:rPr>
        <w:t>l</w:t>
      </w:r>
      <w:r w:rsidR="00340B36">
        <w:rPr>
          <w:i/>
          <w:iCs/>
        </w:rPr>
        <w:t>a</w:t>
      </w:r>
      <w:r w:rsidRPr="00D63C81">
        <w:rPr>
          <w:i/>
          <w:iCs/>
        </w:rPr>
        <w:t xml:space="preserve"> xarxa si ens n’ha sobrat</w:t>
      </w:r>
      <w:r w:rsidR="00D63C81" w:rsidRPr="00D63C81">
        <w:rPr>
          <w:i/>
          <w:iCs/>
        </w:rPr>
        <w:t>?</w:t>
      </w:r>
      <w:r w:rsidR="00D63C81">
        <w:t xml:space="preserve"> </w:t>
      </w:r>
      <w:r w:rsidR="00CB234D">
        <w:t>P</w:t>
      </w:r>
      <w:r w:rsidR="00D63C81">
        <w:t xml:space="preserve">erquè </w:t>
      </w:r>
      <w:r w:rsidR="00CB234D">
        <w:t>e</w:t>
      </w:r>
      <w:r w:rsidR="00D63C81">
        <w:t>l balanç net horari no compensa l’energia consumida entre hores.</w:t>
      </w:r>
      <w:r w:rsidR="00CB234D">
        <w:t xml:space="preserve"> És a dir, hi ha hores que no </w:t>
      </w:r>
      <w:r w:rsidR="00B00B4D">
        <w:t>s’h</w:t>
      </w:r>
      <w:r w:rsidR="00B52392">
        <w:t>a</w:t>
      </w:r>
      <w:r w:rsidR="00CB234D">
        <w:t xml:space="preserve"> pogut retornar tota i no ens n’ha sobrat, i altres que si.</w:t>
      </w:r>
    </w:p>
    <w:p w14:paraId="634C43E7" w14:textId="5AA57D32" w:rsidR="00D4705F" w:rsidRPr="007700DD" w:rsidRDefault="00D63C81" w:rsidP="007700DD">
      <w:pPr>
        <w:pStyle w:val="Caption"/>
        <w:spacing w:after="0"/>
      </w:pPr>
      <w:r>
        <w:rPr>
          <w:noProof/>
        </w:rPr>
        <w:drawing>
          <wp:inline distT="0" distB="0" distL="0" distR="0" wp14:anchorId="386CEE53" wp14:editId="06DFF922">
            <wp:extent cx="5651332" cy="3135752"/>
            <wp:effectExtent l="0" t="0" r="6985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2"/>
                    <a:stretch/>
                  </pic:blipFill>
                  <pic:spPr bwMode="auto">
                    <a:xfrm>
                      <a:off x="0" y="0"/>
                      <a:ext cx="5652000" cy="3136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2A9BB" w14:textId="12325894" w:rsidR="005E1687" w:rsidRDefault="005E1687" w:rsidP="007700DD">
      <w:pPr>
        <w:pStyle w:val="Caption"/>
        <w:spacing w:before="0"/>
      </w:pPr>
      <w:bookmarkStart w:id="108" w:name="_Toc107763323"/>
      <w:r>
        <w:t xml:space="preserve">Figura </w:t>
      </w:r>
      <w:r w:rsidR="00CB3F4E">
        <w:fldChar w:fldCharType="begin"/>
      </w:r>
      <w:r w:rsidR="00CB3F4E">
        <w:instrText xml:space="preserve"> STYLEREF 1 \s </w:instrText>
      </w:r>
      <w:r w:rsidR="00CB3F4E">
        <w:fldChar w:fldCharType="separate"/>
      </w:r>
      <w:r w:rsidR="00650730">
        <w:rPr>
          <w:noProof/>
        </w:rPr>
        <w:t>3</w:t>
      </w:r>
      <w:r w:rsidR="00CB3F4E">
        <w:fldChar w:fldCharType="end"/>
      </w:r>
      <w:r w:rsidR="00CB3F4E">
        <w:t>.</w:t>
      </w:r>
      <w:r w:rsidR="00CB3F4E">
        <w:fldChar w:fldCharType="begin"/>
      </w:r>
      <w:r w:rsidR="00CB3F4E">
        <w:instrText xml:space="preserve"> SEQ Figura \* ARABIC \s 1 </w:instrText>
      </w:r>
      <w:r w:rsidR="00CB3F4E">
        <w:fldChar w:fldCharType="separate"/>
      </w:r>
      <w:r w:rsidR="00650730">
        <w:rPr>
          <w:noProof/>
        </w:rPr>
        <w:t>16</w:t>
      </w:r>
      <w:r w:rsidR="00CB3F4E">
        <w:fldChar w:fldCharType="end"/>
      </w:r>
      <w:r>
        <w:t>.</w:t>
      </w:r>
      <w:r w:rsidRPr="00AE1C4C">
        <w:t xml:space="preserve"> </w:t>
      </w:r>
      <w:r>
        <w:t>Exemple – Model energètic per hores (2a segmentació)</w:t>
      </w:r>
      <w:bookmarkEnd w:id="108"/>
    </w:p>
    <w:p w14:paraId="72FEF2B6" w14:textId="2CD4B28C" w:rsidR="002F12D7" w:rsidRDefault="003876F1" w:rsidP="003876F1">
      <w:pPr>
        <w:pStyle w:val="Heading2"/>
      </w:pPr>
      <w:bookmarkStart w:id="109" w:name="_Toc107354299"/>
      <w:bookmarkStart w:id="110" w:name="_Ref107516131"/>
      <w:bookmarkStart w:id="111" w:name="_Toc107763272"/>
      <w:r>
        <w:lastRenderedPageBreak/>
        <w:t>Per c</w:t>
      </w:r>
      <w:r w:rsidR="00F670B4">
        <w:t>omparació</w:t>
      </w:r>
      <w:bookmarkEnd w:id="109"/>
      <w:bookmarkEnd w:id="110"/>
      <w:bookmarkEnd w:id="111"/>
    </w:p>
    <w:p w14:paraId="76D28045" w14:textId="69DD93C1" w:rsidR="003876F1" w:rsidRPr="003876F1" w:rsidRDefault="003876F1" w:rsidP="003876F1">
      <w:pPr>
        <w:pStyle w:val="Heading3"/>
        <w:spacing w:before="0"/>
      </w:pPr>
      <w:bookmarkStart w:id="112" w:name="_Toc107763273"/>
      <w:r>
        <w:t>Definicions</w:t>
      </w:r>
      <w:bookmarkEnd w:id="112"/>
    </w:p>
    <w:p w14:paraId="7C36C7E5" w14:textId="5CADC6ED" w:rsidR="00DE2F24" w:rsidRPr="00DE2F24" w:rsidRDefault="00DE2F24" w:rsidP="00DE2F24">
      <w:r>
        <w:t>Per poder compara els diversos algoritmes a partir dels objectius marcats, s’han definit els següents termes representatius</w:t>
      </w:r>
      <w:r w:rsidR="00B10160">
        <w:rPr>
          <w:rStyle w:val="FootnoteReference"/>
        </w:rPr>
        <w:footnoteReference w:id="7"/>
      </w:r>
      <w:r>
        <w:t>:</w:t>
      </w:r>
    </w:p>
    <w:p w14:paraId="079D33FC" w14:textId="34071827" w:rsidR="005939B5" w:rsidRDefault="00806B1C" w:rsidP="00B10160">
      <w:pPr>
        <w:pStyle w:val="ListParagraph"/>
      </w:pPr>
      <w:r w:rsidRPr="002134BF">
        <w:rPr>
          <w:u w:val="single"/>
        </w:rPr>
        <w:t xml:space="preserve">Eficiència </w:t>
      </w:r>
      <w:r w:rsidR="002134BF">
        <w:rPr>
          <w:u w:val="single"/>
        </w:rPr>
        <w:t>d</w:t>
      </w:r>
      <w:r w:rsidRPr="002134BF">
        <w:rPr>
          <w:u w:val="single"/>
        </w:rPr>
        <w:t>el consum</w:t>
      </w:r>
      <w:r w:rsidR="006E76BF" w:rsidRPr="002134BF">
        <w:rPr>
          <w:u w:val="single"/>
        </w:rPr>
        <w:t>:</w:t>
      </w:r>
      <w:r w:rsidR="006E76BF">
        <w:t xml:space="preserve"> </w:t>
      </w:r>
      <w:r w:rsidR="00BD544E">
        <w:t>p</w:t>
      </w:r>
      <w:r w:rsidR="002134BF">
        <w:t xml:space="preserve">ercentatge d’energia que </w:t>
      </w:r>
      <w:r w:rsidR="000629C9">
        <w:t>s’ha</w:t>
      </w:r>
      <w:r w:rsidR="002134BF">
        <w:t xml:space="preserve"> </w:t>
      </w:r>
      <w:r w:rsidR="00C85878">
        <w:t>aprofitat</w:t>
      </w:r>
      <w:r w:rsidR="002134BF">
        <w:t xml:space="preserve"> respecte e</w:t>
      </w:r>
      <w:r w:rsidR="006E76BF">
        <w:t>l consum màxim ideal</w:t>
      </w:r>
      <w:r w:rsidR="00DE2F24">
        <w:t>.</w:t>
      </w:r>
      <w:r w:rsidR="00B10160">
        <w:t xml:space="preserve"> </w:t>
      </w:r>
      <w:r w:rsidR="00C85878">
        <w:t>El percentatge restant és l’energia perduda.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2134BF" w14:paraId="45ACED92" w14:textId="77777777" w:rsidTr="00BA0BC6">
        <w:trPr>
          <w:jc w:val="right"/>
        </w:trPr>
        <w:tc>
          <w:tcPr>
            <w:tcW w:w="4454" w:type="pct"/>
          </w:tcPr>
          <w:p w14:paraId="74287B5C" w14:textId="537B660A" w:rsidR="002134BF" w:rsidRDefault="00B10160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efC=</m:t>
                </m:r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eL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eCM</m:t>
                        </m:r>
                      </m:den>
                    </m:f>
                  </m:e>
                </m:d>
                <m:r>
                  <w:rPr>
                    <w:rFonts w:ascii="Cambria Math" w:eastAsiaTheme="minorEastAsia" w:hAnsi="Cambria Math"/>
                  </w:rPr>
                  <m:t>·100=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eCP+eGR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eCM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·100</m:t>
                </m:r>
              </m:oMath>
            </m:oMathPara>
          </w:p>
        </w:tc>
        <w:tc>
          <w:tcPr>
            <w:tcW w:w="546" w:type="pct"/>
            <w:vAlign w:val="center"/>
          </w:tcPr>
          <w:p w14:paraId="5011606C" w14:textId="484E4DDD" w:rsidR="002134BF" w:rsidRDefault="002134BF" w:rsidP="00BA0BC6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650730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650730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650730">
              <w:rPr>
                <w:noProof/>
              </w:rPr>
              <w:t>31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653BE0D6" w14:textId="56703798" w:rsidR="00806B1C" w:rsidRDefault="002134BF" w:rsidP="00FC3F33">
      <w:pPr>
        <w:pStyle w:val="ListParagraph"/>
      </w:pPr>
      <w:r w:rsidRPr="002134BF">
        <w:rPr>
          <w:u w:val="single"/>
        </w:rPr>
        <w:t xml:space="preserve">Eficiència </w:t>
      </w:r>
      <w:r>
        <w:rPr>
          <w:u w:val="single"/>
        </w:rPr>
        <w:t>del</w:t>
      </w:r>
      <w:r w:rsidRPr="002134BF">
        <w:rPr>
          <w:u w:val="single"/>
        </w:rPr>
        <w:t xml:space="preserve"> retor</w:t>
      </w:r>
      <w:r>
        <w:rPr>
          <w:u w:val="single"/>
        </w:rPr>
        <w:t>n</w:t>
      </w:r>
      <w:r w:rsidRPr="002134BF">
        <w:rPr>
          <w:u w:val="single"/>
        </w:rPr>
        <w:t xml:space="preserve"> a la xarxa:</w:t>
      </w:r>
      <w:r w:rsidRPr="002134BF">
        <w:t xml:space="preserve"> </w:t>
      </w:r>
      <w:r w:rsidR="00DC00E0">
        <w:t>p</w:t>
      </w:r>
      <w:r>
        <w:t>ercentatge d’energia retornada a la xarxa respecta la consumim de la xarxa</w:t>
      </w:r>
      <w:r w:rsidR="00FC3F33">
        <w:t xml:space="preserve"> durant producció, ja que fora de producció només hi haurà consum base</w:t>
      </w:r>
      <w:r w:rsidR="00DE5065">
        <w:t>,</w:t>
      </w:r>
      <w:r w:rsidR="00FC3F33">
        <w:t xml:space="preserve"> el qual el sistema no controla</w:t>
      </w:r>
      <w:r>
        <w:t>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FC3F33" w14:paraId="0355532C" w14:textId="77777777" w:rsidTr="009A5D4A">
        <w:trPr>
          <w:jc w:val="right"/>
        </w:trPr>
        <w:tc>
          <w:tcPr>
            <w:tcW w:w="4454" w:type="pct"/>
          </w:tcPr>
          <w:p w14:paraId="2E8214A5" w14:textId="70177338" w:rsidR="00FC3F33" w:rsidRDefault="00FC3F33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efXR=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eXR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eXP</m:t>
                    </m:r>
                  </m:den>
                </m:f>
                <m:r>
                  <w:rPr>
                    <w:rFonts w:ascii="Cambria Math" w:hAnsi="Cambria Math"/>
                  </w:rPr>
                  <m:t>·100</m:t>
                </m:r>
              </m:oMath>
            </m:oMathPara>
          </w:p>
        </w:tc>
        <w:tc>
          <w:tcPr>
            <w:tcW w:w="546" w:type="pct"/>
            <w:vAlign w:val="center"/>
          </w:tcPr>
          <w:p w14:paraId="4F5ECFC3" w14:textId="4537C0B8" w:rsidR="00FC3F33" w:rsidRDefault="00FC3F33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650730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650730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650730">
              <w:rPr>
                <w:noProof/>
              </w:rPr>
              <w:t>32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0FC98FD5" w14:textId="77777777" w:rsidR="003876F1" w:rsidRPr="003876F1" w:rsidRDefault="003876F1" w:rsidP="003876F1">
      <w:pPr>
        <w:rPr>
          <w:i/>
          <w:iCs/>
        </w:rPr>
      </w:pPr>
    </w:p>
    <w:p w14:paraId="10479896" w14:textId="11E9DA14" w:rsidR="00FC3F33" w:rsidRPr="004300C8" w:rsidRDefault="00FC3F33" w:rsidP="00FC3F33">
      <w:pPr>
        <w:pStyle w:val="ListParagraph"/>
        <w:rPr>
          <w:i/>
          <w:iCs/>
        </w:rPr>
      </w:pPr>
      <w:r w:rsidRPr="00872F5F">
        <w:rPr>
          <w:u w:val="single"/>
        </w:rPr>
        <w:t xml:space="preserve">Balanç </w:t>
      </w:r>
      <w:r w:rsidR="004300C8" w:rsidRPr="00872F5F">
        <w:rPr>
          <w:u w:val="single"/>
        </w:rPr>
        <w:t>monetari:</w:t>
      </w:r>
      <w:r w:rsidR="004300C8" w:rsidRPr="004300C8">
        <w:rPr>
          <w:i/>
          <w:iCs/>
        </w:rPr>
        <w:t xml:space="preserve"> </w:t>
      </w:r>
      <w:r w:rsidR="00213F47">
        <w:t>b</w:t>
      </w:r>
      <w:r w:rsidR="004300C8">
        <w:t xml:space="preserve">alanç energètic net a nivell monetari. Quants diners </w:t>
      </w:r>
      <w:r w:rsidR="007C401E">
        <w:t>suma</w:t>
      </w:r>
      <w:r w:rsidR="004300C8">
        <w:t xml:space="preserve"> o resta aquell interval de temps a la factura.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4300C8" w14:paraId="54B3DE08" w14:textId="77777777" w:rsidTr="009A5D4A">
        <w:trPr>
          <w:jc w:val="right"/>
        </w:trPr>
        <w:tc>
          <w:tcPr>
            <w:tcW w:w="4454" w:type="pct"/>
          </w:tcPr>
          <w:p w14:paraId="14DFB3F1" w14:textId="4B1076FB" w:rsidR="004300C8" w:rsidRDefault="004300C8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balanç=∑eA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</w:rPr>
                  <m:t>·preuVenta-∑eG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</w:rPr>
                  <m:t>·preuCompr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</m:oMath>
            </m:oMathPara>
          </w:p>
        </w:tc>
        <w:tc>
          <w:tcPr>
            <w:tcW w:w="546" w:type="pct"/>
            <w:vAlign w:val="center"/>
          </w:tcPr>
          <w:p w14:paraId="6506E609" w14:textId="7E0262C1" w:rsidR="004300C8" w:rsidRDefault="004300C8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650730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650730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650730">
              <w:rPr>
                <w:noProof/>
              </w:rPr>
              <w:t>33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6FAD7DA8" w14:textId="7AE6C7FE" w:rsidR="004300C8" w:rsidRDefault="002C06C5" w:rsidP="005D365C">
      <w:pPr>
        <w:pStyle w:val="ListParagraph"/>
      </w:pPr>
      <w:r w:rsidRPr="005D365C">
        <w:rPr>
          <w:u w:val="single"/>
        </w:rPr>
        <w:t>Commutacions:</w:t>
      </w:r>
      <w:r>
        <w:t xml:space="preserve"> </w:t>
      </w:r>
      <w:r w:rsidR="002A3DF9">
        <w:t>n</w:t>
      </w:r>
      <w:r>
        <w:t>umero de vegades que la càrrega s’ha engegat i apagat.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2C06C5" w14:paraId="0440D97D" w14:textId="77777777" w:rsidTr="009A5D4A">
        <w:trPr>
          <w:jc w:val="right"/>
        </w:trPr>
        <w:tc>
          <w:tcPr>
            <w:tcW w:w="4454" w:type="pct"/>
          </w:tcPr>
          <w:p w14:paraId="40D2E4DE" w14:textId="0D41A214" w:rsidR="002C06C5" w:rsidRDefault="002C06C5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commut=nº engegat+nº apagat</m:t>
                </m:r>
              </m:oMath>
            </m:oMathPara>
          </w:p>
        </w:tc>
        <w:tc>
          <w:tcPr>
            <w:tcW w:w="546" w:type="pct"/>
            <w:vAlign w:val="center"/>
          </w:tcPr>
          <w:p w14:paraId="75A2DE8E" w14:textId="0A675832" w:rsidR="002C06C5" w:rsidRDefault="002C06C5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650730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650730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650730">
              <w:rPr>
                <w:noProof/>
              </w:rPr>
              <w:t>34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1051BD4D" w14:textId="459C924B" w:rsidR="0065236A" w:rsidRDefault="007535AB" w:rsidP="0065236A">
      <w:pPr>
        <w:pStyle w:val="ListParagraph"/>
        <w:rPr>
          <w:u w:val="single"/>
        </w:rPr>
      </w:pPr>
      <w:r>
        <w:rPr>
          <w:u w:val="single"/>
        </w:rPr>
        <w:t xml:space="preserve">Mostres </w:t>
      </w:r>
      <w:r w:rsidR="00E61721">
        <w:rPr>
          <w:u w:val="single"/>
        </w:rPr>
        <w:t xml:space="preserve">o hores </w:t>
      </w:r>
      <w:r>
        <w:rPr>
          <w:u w:val="single"/>
        </w:rPr>
        <w:t>(</w:t>
      </w:r>
      <w:r w:rsidRPr="005D365C">
        <w:rPr>
          <w:u w:val="single"/>
        </w:rPr>
        <w:t>amb la càrrega X</w:t>
      </w:r>
      <w:r>
        <w:rPr>
          <w:u w:val="single"/>
        </w:rPr>
        <w:t>)</w:t>
      </w:r>
      <w:r w:rsidRPr="005D365C">
        <w:rPr>
          <w:u w:val="single"/>
        </w:rPr>
        <w:t xml:space="preserve"> engegada</w:t>
      </w:r>
    </w:p>
    <w:p w14:paraId="22A50E0E" w14:textId="77777777" w:rsidR="00E61721" w:rsidRPr="00E61721" w:rsidRDefault="00E61721" w:rsidP="00E61721">
      <w:pPr>
        <w:pStyle w:val="ListParagraph"/>
        <w:numPr>
          <w:ilvl w:val="0"/>
          <w:numId w:val="0"/>
        </w:numPr>
        <w:ind w:left="851"/>
        <w:rPr>
          <w:u w:val="single"/>
        </w:rPr>
      </w:pPr>
    </w:p>
    <w:p w14:paraId="03203780" w14:textId="667C77ED" w:rsidR="007535AB" w:rsidRDefault="007535AB" w:rsidP="007535AB">
      <w:r>
        <w:t xml:space="preserve">Quan a algun dels termes s’hi afegeix la paraula diàries, significa </w:t>
      </w:r>
      <w:r w:rsidR="009B22E5">
        <w:t xml:space="preserve">que representa </w:t>
      </w:r>
      <w:r>
        <w:t xml:space="preserve">un interval de 24h. Si no s’indica que la dada és diària, l’interval serà el transcorregut/simulat.  </w:t>
      </w:r>
    </w:p>
    <w:p w14:paraId="07A4E210" w14:textId="1855B55F" w:rsidR="005D365C" w:rsidRDefault="0065236A" w:rsidP="005D01A6">
      <w:pPr>
        <w:pStyle w:val="TtolExemple"/>
      </w:pPr>
      <w:r>
        <w:t>Observació</w:t>
      </w:r>
    </w:p>
    <w:p w14:paraId="0B9BB2BE" w14:textId="06E628B1" w:rsidR="009A5D4A" w:rsidRDefault="009A5D4A" w:rsidP="0065236A">
      <w:r>
        <w:t xml:space="preserve">Un error habitual és </w:t>
      </w:r>
      <w:r w:rsidR="0065236A">
        <w:t xml:space="preserve">pensar que l’eficiència </w:t>
      </w:r>
      <w:r w:rsidR="002044A5">
        <w:t>total</w:t>
      </w:r>
      <w:r w:rsidR="0065236A">
        <w:t xml:space="preserve"> és pot calcular </w:t>
      </w:r>
      <w:r w:rsidR="002044A5">
        <w:t xml:space="preserve">fent </w:t>
      </w:r>
      <w:r w:rsidR="0065236A">
        <w:t xml:space="preserve">la mitjana d’eficiències de cada hora. 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9A5D4A" w14:paraId="399CA999" w14:textId="77777777" w:rsidTr="009A5D4A">
        <w:tc>
          <w:tcPr>
            <w:tcW w:w="4500" w:type="pct"/>
          </w:tcPr>
          <w:p w14:paraId="324C3BB7" w14:textId="52A4162F" w:rsidR="009A5D4A" w:rsidRDefault="009A5D4A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total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 w:val="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e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+…+e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i</m:t>
                    </m:r>
                  </m:den>
                </m:f>
              </m:oMath>
            </m:oMathPara>
          </w:p>
        </w:tc>
        <w:tc>
          <w:tcPr>
            <w:tcW w:w="500" w:type="pct"/>
            <w:vAlign w:val="center"/>
          </w:tcPr>
          <w:p w14:paraId="319B9B2C" w14:textId="6616316C" w:rsidR="009A5D4A" w:rsidRDefault="009A5D4A" w:rsidP="009A5D4A">
            <w:pPr>
              <w:pStyle w:val="Equation"/>
              <w:jc w:val="center"/>
            </w:pPr>
            <w:r>
              <w:t>(</w:t>
            </w:r>
            <w:r w:rsidR="00C3053D">
              <w:fldChar w:fldCharType="begin"/>
            </w:r>
            <w:r w:rsidR="00C3053D">
              <w:instrText xml:space="preserve"> STYLEREF  "Heading 1,Títol 1" \n  \* MERGEFORMAT </w:instrText>
            </w:r>
            <w:r w:rsidR="00C3053D">
              <w:fldChar w:fldCharType="separate"/>
            </w:r>
            <w:r w:rsidR="00650730">
              <w:rPr>
                <w:noProof/>
              </w:rPr>
              <w:t>3</w:t>
            </w:r>
            <w:r w:rsidR="00C3053D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C3053D">
              <w:fldChar w:fldCharType="begin"/>
            </w:r>
            <w:r w:rsidR="00C3053D">
              <w:instrText xml:space="preserve"> STYLEREF  "Heading 1,Títol 1" \n  \* MERGEFORMAT </w:instrText>
            </w:r>
            <w:r w:rsidR="00C3053D">
              <w:fldChar w:fldCharType="separate"/>
            </w:r>
            <w:r w:rsidR="00650730">
              <w:rPr>
                <w:noProof/>
              </w:rPr>
              <w:instrText>3</w:instrText>
            </w:r>
            <w:r w:rsidR="00C3053D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650730">
              <w:rPr>
                <w:noProof/>
              </w:rPr>
              <w:t>35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B1BCD50" w14:textId="04F21A93" w:rsidR="0065236A" w:rsidRDefault="0065236A" w:rsidP="004F6F59">
      <w:pPr>
        <w:ind w:firstLine="0"/>
      </w:pPr>
      <w:r>
        <w:t>Però no és el cas</w:t>
      </w:r>
      <w:r w:rsidR="009B22E5">
        <w:t>.</w:t>
      </w:r>
      <w:r w:rsidR="002044A5">
        <w:t xml:space="preserve"> </w:t>
      </w:r>
      <w:r w:rsidR="009B22E5">
        <w:t>E</w:t>
      </w:r>
      <w:r w:rsidR="002044A5">
        <w:t>l càlcul d’una eficiència és pot escriure com: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2044A5" w14:paraId="5B1FA914" w14:textId="77777777" w:rsidTr="00BA0BC6">
        <w:tc>
          <w:tcPr>
            <w:tcW w:w="4500" w:type="pct"/>
          </w:tcPr>
          <w:p w14:paraId="6671B904" w14:textId="5B05293A" w:rsidR="002044A5" w:rsidRDefault="002044A5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500" w:type="pct"/>
            <w:vAlign w:val="center"/>
          </w:tcPr>
          <w:p w14:paraId="33D3B04F" w14:textId="13388F23" w:rsidR="002044A5" w:rsidRDefault="002044A5" w:rsidP="00BA0BC6">
            <w:pPr>
              <w:pStyle w:val="Equation"/>
              <w:jc w:val="center"/>
            </w:pPr>
            <w:r>
              <w:t>(</w:t>
            </w:r>
            <w:r w:rsidR="00C3053D">
              <w:fldChar w:fldCharType="begin"/>
            </w:r>
            <w:r w:rsidR="00C3053D">
              <w:instrText xml:space="preserve"> STYLEREF  "Heading 1,Títol 1" \n  \* MERGEFORMAT </w:instrText>
            </w:r>
            <w:r w:rsidR="00C3053D">
              <w:fldChar w:fldCharType="separate"/>
            </w:r>
            <w:r w:rsidR="00650730">
              <w:rPr>
                <w:noProof/>
              </w:rPr>
              <w:t>3</w:t>
            </w:r>
            <w:r w:rsidR="00C3053D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C3053D">
              <w:fldChar w:fldCharType="begin"/>
            </w:r>
            <w:r w:rsidR="00C3053D">
              <w:instrText xml:space="preserve"> STYLEREF  "Heading 1,Títol 1" \n  \* MERGEFORMAT </w:instrText>
            </w:r>
            <w:r w:rsidR="00C3053D">
              <w:fldChar w:fldCharType="separate"/>
            </w:r>
            <w:r w:rsidR="00650730">
              <w:rPr>
                <w:noProof/>
              </w:rPr>
              <w:instrText>3</w:instrText>
            </w:r>
            <w:r w:rsidR="00C3053D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650730">
              <w:rPr>
                <w:noProof/>
              </w:rPr>
              <w:t>36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7B60BDBE" w14:textId="44AFD25E" w:rsidR="002044A5" w:rsidRDefault="00D02A73" w:rsidP="002044A5">
      <w:pPr>
        <w:ind w:firstLine="0"/>
      </w:pPr>
      <w:r>
        <w:t>I p</w:t>
      </w:r>
      <w:r w:rsidR="002044A5">
        <w:t>odem comprovar que no és el mateix l’eficiència total que la mitjana d’eficiències.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2044A5" w14:paraId="23B3DC98" w14:textId="77777777" w:rsidTr="00BA0BC6">
        <w:tc>
          <w:tcPr>
            <w:tcW w:w="4500" w:type="pct"/>
          </w:tcPr>
          <w:p w14:paraId="529DEFF5" w14:textId="5452CDFB" w:rsidR="002044A5" w:rsidRPr="002044A5" w:rsidRDefault="002044A5" w:rsidP="002044A5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e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total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total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total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∑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∑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+…+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+…+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≠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e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+…+e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i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</w:rPr>
                      <m:t>+…+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</m:den>
                    </m:f>
                  </m:num>
                  <m:den>
                    <m:r>
                      <w:rPr>
                        <w:rFonts w:ascii="Cambria Math" w:hAnsi="Cambria Math"/>
                      </w:rPr>
                      <m:t>i</m:t>
                    </m:r>
                  </m:den>
                </m:f>
              </m:oMath>
            </m:oMathPara>
          </w:p>
        </w:tc>
        <w:tc>
          <w:tcPr>
            <w:tcW w:w="500" w:type="pct"/>
            <w:vAlign w:val="center"/>
          </w:tcPr>
          <w:p w14:paraId="100B7C7F" w14:textId="33985A78" w:rsidR="002044A5" w:rsidRDefault="002044A5" w:rsidP="00BA0BC6">
            <w:pPr>
              <w:pStyle w:val="Equation"/>
              <w:jc w:val="center"/>
            </w:pPr>
            <w:r>
              <w:t>(</w:t>
            </w:r>
            <w:r w:rsidR="00C3053D">
              <w:fldChar w:fldCharType="begin"/>
            </w:r>
            <w:r w:rsidR="00C3053D">
              <w:instrText xml:space="preserve"> STYLEREF  "Heading 1,Títol 1" \n  \* MERGEFORMAT </w:instrText>
            </w:r>
            <w:r w:rsidR="00C3053D">
              <w:fldChar w:fldCharType="separate"/>
            </w:r>
            <w:r w:rsidR="00650730">
              <w:rPr>
                <w:noProof/>
              </w:rPr>
              <w:t>3</w:t>
            </w:r>
            <w:r w:rsidR="00C3053D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C3053D">
              <w:fldChar w:fldCharType="begin"/>
            </w:r>
            <w:r w:rsidR="00C3053D">
              <w:instrText xml:space="preserve"> STYLEREF  "Heading 1,Títol 1" \n  \* MERGEFORMAT </w:instrText>
            </w:r>
            <w:r w:rsidR="00C3053D">
              <w:fldChar w:fldCharType="separate"/>
            </w:r>
            <w:r w:rsidR="00650730">
              <w:rPr>
                <w:noProof/>
              </w:rPr>
              <w:instrText>3</w:instrText>
            </w:r>
            <w:r w:rsidR="00C3053D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650730">
              <w:rPr>
                <w:noProof/>
              </w:rPr>
              <w:t>37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14580EE" w14:textId="0339E6AF" w:rsidR="00FC3F33" w:rsidRDefault="005F6DE8" w:rsidP="003876F1">
      <w:pPr>
        <w:pStyle w:val="Heading2"/>
      </w:pPr>
      <w:bookmarkStart w:id="113" w:name="_Toc107354300"/>
      <w:bookmarkStart w:id="114" w:name="_Toc107763274"/>
      <w:r>
        <w:lastRenderedPageBreak/>
        <w:t>Traduccions</w:t>
      </w:r>
      <w:bookmarkEnd w:id="113"/>
      <w:bookmarkEnd w:id="114"/>
    </w:p>
    <w:p w14:paraId="5F537B0C" w14:textId="3015A04A" w:rsidR="005F6DE8" w:rsidRPr="005F6DE8" w:rsidRDefault="005F6DE8" w:rsidP="005F6DE8">
      <w:r>
        <w:t>La traducció a l’anglès dels termes definits anteriorment i els noms que es fan servir a les equacions són: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407"/>
        <w:gridCol w:w="2014"/>
        <w:gridCol w:w="222"/>
        <w:gridCol w:w="1676"/>
        <w:gridCol w:w="2162"/>
      </w:tblGrid>
      <w:tr w:rsidR="005F6DE8" w:rsidRPr="002F1639" w14:paraId="08883D12" w14:textId="77777777" w:rsidTr="00010D71">
        <w:trPr>
          <w:jc w:val="center"/>
        </w:trPr>
        <w:tc>
          <w:tcPr>
            <w:tcW w:w="0" w:type="auto"/>
            <w:gridSpan w:val="2"/>
            <w:tcBorders>
              <w:bottom w:val="single" w:sz="4" w:space="0" w:color="auto"/>
            </w:tcBorders>
            <w:vAlign w:val="center"/>
          </w:tcPr>
          <w:p w14:paraId="46661942" w14:textId="77777777" w:rsidR="005F6DE8" w:rsidRPr="002F1639" w:rsidRDefault="005F6DE8" w:rsidP="00010D71">
            <w:pPr>
              <w:pStyle w:val="Taula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55E3D211" w14:textId="77777777" w:rsidR="005F6DE8" w:rsidRPr="002F1639" w:rsidRDefault="005F6DE8" w:rsidP="00010D71">
            <w:pPr>
              <w:pStyle w:val="Taula"/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vAlign w:val="center"/>
          </w:tcPr>
          <w:p w14:paraId="1FFEAEE5" w14:textId="77777777" w:rsidR="005F6DE8" w:rsidRPr="002F1639" w:rsidRDefault="005F6DE8" w:rsidP="00010D71">
            <w:pPr>
              <w:pStyle w:val="Taula"/>
            </w:pPr>
          </w:p>
        </w:tc>
      </w:tr>
      <w:tr w:rsidR="005F6DE8" w:rsidRPr="002F1639" w14:paraId="6E24CCFB" w14:textId="77777777" w:rsidTr="00010D71">
        <w:trPr>
          <w:jc w:val="center"/>
        </w:trPr>
        <w:tc>
          <w:tcPr>
            <w:tcW w:w="0" w:type="auto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D9B7FA7" w14:textId="77777777" w:rsidR="005F6DE8" w:rsidRPr="002F1639" w:rsidRDefault="005F6DE8" w:rsidP="00010D71">
            <w:pPr>
              <w:pStyle w:val="Taula"/>
            </w:pPr>
            <w:r w:rsidRPr="002F1639">
              <w:t>Terme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017D18A4" w14:textId="77777777" w:rsidR="005F6DE8" w:rsidRPr="002F1639" w:rsidRDefault="005F6DE8" w:rsidP="00010D71">
            <w:pPr>
              <w:pStyle w:val="Taula"/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726FF81" w14:textId="77777777" w:rsidR="005F6DE8" w:rsidRPr="002F1639" w:rsidRDefault="005F6DE8" w:rsidP="00010D71">
            <w:pPr>
              <w:pStyle w:val="Taula"/>
            </w:pPr>
            <w:r w:rsidRPr="002F1639">
              <w:t>Formula</w:t>
            </w:r>
          </w:p>
        </w:tc>
      </w:tr>
      <w:tr w:rsidR="005F6DE8" w:rsidRPr="002F1639" w14:paraId="355475C8" w14:textId="77777777" w:rsidTr="00010D71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4D8ABAD" w14:textId="77777777" w:rsidR="005F6DE8" w:rsidRPr="002F1639" w:rsidRDefault="005F6DE8" w:rsidP="00010D71">
            <w:pPr>
              <w:pStyle w:val="Taula"/>
            </w:pPr>
            <w:r w:rsidRPr="002F1639">
              <w:t>Català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73ED44D" w14:textId="77777777" w:rsidR="005F6DE8" w:rsidRPr="002F1639" w:rsidRDefault="005F6DE8" w:rsidP="00010D71">
            <w:pPr>
              <w:pStyle w:val="Taula"/>
            </w:pPr>
            <w:r w:rsidRPr="002F1639">
              <w:t>Anglès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063809D" w14:textId="77777777" w:rsidR="005F6DE8" w:rsidRPr="002F1639" w:rsidRDefault="005F6DE8" w:rsidP="00010D71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449DD6E" w14:textId="77777777" w:rsidR="005F6DE8" w:rsidRPr="002F1639" w:rsidRDefault="005F6DE8" w:rsidP="00010D71">
            <w:pPr>
              <w:pStyle w:val="Taula"/>
            </w:pPr>
            <w:r w:rsidRPr="002F1639">
              <w:t>Català (document)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0C088FF" w14:textId="77777777" w:rsidR="005F6DE8" w:rsidRPr="002F1639" w:rsidRDefault="005F6DE8" w:rsidP="00010D71">
            <w:pPr>
              <w:pStyle w:val="Taula"/>
            </w:pPr>
            <w:r w:rsidRPr="002F1639">
              <w:t>Anglès (codi i simulador)</w:t>
            </w:r>
          </w:p>
        </w:tc>
      </w:tr>
      <w:tr w:rsidR="005F6DE8" w14:paraId="036FC68C" w14:textId="77777777" w:rsidTr="00010D71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043736A7" w14:textId="0A903ADD" w:rsidR="005F6DE8" w:rsidRPr="002219AC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Eficiència del consum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5385299" w14:textId="7F6EF8BE" w:rsidR="005F6DE8" w:rsidRPr="007535AB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 w:rsidRPr="007535AB">
              <w:rPr>
                <w:sz w:val="18"/>
                <w:szCs w:val="18"/>
                <w:lang w:val="en-US"/>
              </w:rPr>
              <w:t>Consumption efficiency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6CC59EAE" w14:textId="77777777" w:rsidR="005F6DE8" w:rsidRPr="002219AC" w:rsidRDefault="005F6DE8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74657703" w14:textId="2B3EFEE8" w:rsidR="005F6DE8" w:rsidRPr="002F1639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efC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7393AD64" w14:textId="1B1CEBE2" w:rsidR="005F6DE8" w:rsidRPr="002F1639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>
              <w:rPr>
                <w:i/>
                <w:iCs/>
                <w:sz w:val="18"/>
                <w:szCs w:val="18"/>
                <w:lang w:val="en-US"/>
              </w:rPr>
              <w:t>efficC</w:t>
            </w:r>
            <w:proofErr w:type="spellEnd"/>
          </w:p>
        </w:tc>
      </w:tr>
      <w:tr w:rsidR="005F6DE8" w14:paraId="55B3E6C3" w14:textId="77777777" w:rsidTr="00010D71">
        <w:trPr>
          <w:jc w:val="center"/>
        </w:trPr>
        <w:tc>
          <w:tcPr>
            <w:tcW w:w="0" w:type="auto"/>
            <w:vAlign w:val="center"/>
          </w:tcPr>
          <w:p w14:paraId="7220AE04" w14:textId="4BB534AC" w:rsidR="005F6DE8" w:rsidRPr="002219AC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Eficiència del retorna  xarxa</w:t>
            </w:r>
          </w:p>
        </w:tc>
        <w:tc>
          <w:tcPr>
            <w:tcW w:w="0" w:type="auto"/>
            <w:vAlign w:val="center"/>
          </w:tcPr>
          <w:p w14:paraId="6AC0C264" w14:textId="672C772D" w:rsidR="005F6DE8" w:rsidRPr="007535AB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 w:rsidRPr="007535AB">
              <w:rPr>
                <w:sz w:val="18"/>
                <w:szCs w:val="18"/>
                <w:lang w:val="en-US"/>
              </w:rPr>
              <w:t>Grid return efficiency</w:t>
            </w:r>
          </w:p>
        </w:tc>
        <w:tc>
          <w:tcPr>
            <w:tcW w:w="0" w:type="auto"/>
            <w:vAlign w:val="center"/>
          </w:tcPr>
          <w:p w14:paraId="7FEE68BD" w14:textId="77777777" w:rsidR="005F6DE8" w:rsidRPr="002219AC" w:rsidRDefault="005F6DE8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783528DF" w14:textId="1D5CDB90" w:rsidR="005F6DE8" w:rsidRPr="002F1639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efG</w:t>
            </w:r>
            <w:proofErr w:type="spellEnd"/>
          </w:p>
        </w:tc>
        <w:tc>
          <w:tcPr>
            <w:tcW w:w="0" w:type="auto"/>
            <w:vAlign w:val="center"/>
          </w:tcPr>
          <w:p w14:paraId="2A6DE9ED" w14:textId="0BA87689" w:rsidR="005F6DE8" w:rsidRPr="002F1639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>
              <w:rPr>
                <w:i/>
                <w:iCs/>
                <w:sz w:val="18"/>
                <w:szCs w:val="18"/>
                <w:lang w:val="en-US"/>
              </w:rPr>
              <w:t>efficG</w:t>
            </w:r>
            <w:proofErr w:type="spellEnd"/>
          </w:p>
        </w:tc>
      </w:tr>
      <w:tr w:rsidR="005F6DE8" w14:paraId="3E95B192" w14:textId="77777777" w:rsidTr="00010D71">
        <w:trPr>
          <w:jc w:val="center"/>
        </w:trPr>
        <w:tc>
          <w:tcPr>
            <w:tcW w:w="0" w:type="auto"/>
            <w:vAlign w:val="center"/>
          </w:tcPr>
          <w:p w14:paraId="71A8B37C" w14:textId="7A9D094B" w:rsidR="005F6DE8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Balanç monetari</w:t>
            </w:r>
          </w:p>
        </w:tc>
        <w:tc>
          <w:tcPr>
            <w:tcW w:w="0" w:type="auto"/>
            <w:vAlign w:val="center"/>
          </w:tcPr>
          <w:p w14:paraId="6FFA846B" w14:textId="409F06E2" w:rsidR="005F6DE8" w:rsidRPr="007535AB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 w:rsidRPr="007535AB">
              <w:rPr>
                <w:sz w:val="18"/>
                <w:szCs w:val="18"/>
                <w:lang w:val="en-US"/>
              </w:rPr>
              <w:t>Balance</w:t>
            </w:r>
          </w:p>
        </w:tc>
        <w:tc>
          <w:tcPr>
            <w:tcW w:w="0" w:type="auto"/>
            <w:vAlign w:val="center"/>
          </w:tcPr>
          <w:p w14:paraId="78B6FE1F" w14:textId="77777777" w:rsidR="005F6DE8" w:rsidRPr="002219AC" w:rsidRDefault="005F6DE8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1F3FD1D7" w14:textId="6A4007DF" w:rsidR="005F6DE8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balanç</w:t>
            </w:r>
          </w:p>
        </w:tc>
        <w:tc>
          <w:tcPr>
            <w:tcW w:w="0" w:type="auto"/>
            <w:vAlign w:val="center"/>
          </w:tcPr>
          <w:p w14:paraId="6E61F234" w14:textId="178EF03C" w:rsidR="005F6DE8" w:rsidRPr="002F1639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balance</w:t>
            </w:r>
          </w:p>
        </w:tc>
      </w:tr>
      <w:tr w:rsidR="005F6DE8" w14:paraId="083DF055" w14:textId="77777777" w:rsidTr="00010D71">
        <w:trPr>
          <w:jc w:val="center"/>
        </w:trPr>
        <w:tc>
          <w:tcPr>
            <w:tcW w:w="0" w:type="auto"/>
            <w:vAlign w:val="center"/>
          </w:tcPr>
          <w:p w14:paraId="0FCA1179" w14:textId="439C3C05" w:rsidR="005F6DE8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Commutacions</w:t>
            </w:r>
          </w:p>
        </w:tc>
        <w:tc>
          <w:tcPr>
            <w:tcW w:w="0" w:type="auto"/>
            <w:vAlign w:val="center"/>
          </w:tcPr>
          <w:p w14:paraId="560D03DB" w14:textId="06F5879B" w:rsidR="005F6DE8" w:rsidRPr="007535AB" w:rsidRDefault="007535AB" w:rsidP="00010D71">
            <w:pPr>
              <w:spacing w:before="0" w:after="0" w:line="240" w:lineRule="auto"/>
              <w:ind w:firstLine="0"/>
              <w:jc w:val="center"/>
              <w:rPr>
                <w:lang w:val="en-US"/>
              </w:rPr>
            </w:pPr>
            <w:r w:rsidRPr="007535AB">
              <w:rPr>
                <w:sz w:val="18"/>
                <w:szCs w:val="18"/>
                <w:lang w:val="en-US"/>
              </w:rPr>
              <w:t>Commutations</w:t>
            </w:r>
          </w:p>
        </w:tc>
        <w:tc>
          <w:tcPr>
            <w:tcW w:w="0" w:type="auto"/>
            <w:vAlign w:val="center"/>
          </w:tcPr>
          <w:p w14:paraId="4C59CB8A" w14:textId="77777777" w:rsidR="005F6DE8" w:rsidRPr="002219AC" w:rsidRDefault="005F6DE8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2BE244F3" w14:textId="628F2461" w:rsidR="005F6DE8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commut</w:t>
            </w:r>
            <w:proofErr w:type="spellEnd"/>
          </w:p>
        </w:tc>
        <w:tc>
          <w:tcPr>
            <w:tcW w:w="0" w:type="auto"/>
            <w:vAlign w:val="center"/>
          </w:tcPr>
          <w:p w14:paraId="227BF39F" w14:textId="535D457B" w:rsidR="005F6DE8" w:rsidRPr="002F1639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>
              <w:rPr>
                <w:i/>
                <w:iCs/>
                <w:sz w:val="18"/>
                <w:szCs w:val="18"/>
                <w:lang w:val="en-US"/>
              </w:rPr>
              <w:t>commut</w:t>
            </w:r>
            <w:proofErr w:type="spellEnd"/>
          </w:p>
        </w:tc>
      </w:tr>
      <w:tr w:rsidR="005F6DE8" w14:paraId="23498C3E" w14:textId="77777777" w:rsidTr="00010D71">
        <w:trPr>
          <w:jc w:val="center"/>
        </w:trPr>
        <w:tc>
          <w:tcPr>
            <w:tcW w:w="0" w:type="auto"/>
            <w:vAlign w:val="center"/>
          </w:tcPr>
          <w:p w14:paraId="4B39B0FD" w14:textId="68FEC7C3" w:rsidR="005F6DE8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Hores engegada</w:t>
            </w:r>
          </w:p>
        </w:tc>
        <w:tc>
          <w:tcPr>
            <w:tcW w:w="0" w:type="auto"/>
            <w:vAlign w:val="center"/>
          </w:tcPr>
          <w:p w14:paraId="7F47B804" w14:textId="56A1CF91" w:rsidR="005F6DE8" w:rsidRPr="007535AB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Hours on</w:t>
            </w:r>
          </w:p>
        </w:tc>
        <w:tc>
          <w:tcPr>
            <w:tcW w:w="0" w:type="auto"/>
            <w:vAlign w:val="center"/>
          </w:tcPr>
          <w:p w14:paraId="7D6B770C" w14:textId="77777777" w:rsidR="005F6DE8" w:rsidRPr="002219AC" w:rsidRDefault="005F6DE8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1EC30278" w14:textId="361CDB2A" w:rsidR="005F6DE8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horesOn</w:t>
            </w:r>
            <w:proofErr w:type="spellEnd"/>
          </w:p>
        </w:tc>
        <w:tc>
          <w:tcPr>
            <w:tcW w:w="0" w:type="auto"/>
            <w:vAlign w:val="center"/>
          </w:tcPr>
          <w:p w14:paraId="3A4279DB" w14:textId="022CF817" w:rsidR="005F6DE8" w:rsidRPr="002F1639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>
              <w:rPr>
                <w:i/>
                <w:iCs/>
                <w:sz w:val="18"/>
                <w:szCs w:val="18"/>
                <w:lang w:val="en-US"/>
              </w:rPr>
              <w:t>hoursOn</w:t>
            </w:r>
            <w:proofErr w:type="spellEnd"/>
          </w:p>
        </w:tc>
      </w:tr>
      <w:tr w:rsidR="005F6DE8" w14:paraId="3886A8A9" w14:textId="77777777" w:rsidTr="00010D71">
        <w:trPr>
          <w:jc w:val="center"/>
        </w:trPr>
        <w:tc>
          <w:tcPr>
            <w:tcW w:w="0" w:type="auto"/>
            <w:vAlign w:val="center"/>
          </w:tcPr>
          <w:p w14:paraId="5795FD84" w14:textId="3CCD1FCD" w:rsidR="005F6DE8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Commutacions </w:t>
            </w:r>
            <w:r w:rsidR="00E61721">
              <w:rPr>
                <w:sz w:val="18"/>
                <w:szCs w:val="18"/>
              </w:rPr>
              <w:t>d</w:t>
            </w:r>
            <w:r>
              <w:rPr>
                <w:sz w:val="18"/>
                <w:szCs w:val="18"/>
              </w:rPr>
              <w:t>iàries</w:t>
            </w:r>
          </w:p>
        </w:tc>
        <w:tc>
          <w:tcPr>
            <w:tcW w:w="0" w:type="auto"/>
            <w:vAlign w:val="center"/>
          </w:tcPr>
          <w:p w14:paraId="302B865F" w14:textId="5AB75CBE" w:rsidR="005F6DE8" w:rsidRPr="007535AB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Daily Commutations</w:t>
            </w:r>
          </w:p>
        </w:tc>
        <w:tc>
          <w:tcPr>
            <w:tcW w:w="0" w:type="auto"/>
            <w:vAlign w:val="center"/>
          </w:tcPr>
          <w:p w14:paraId="10CEC70D" w14:textId="77777777" w:rsidR="005F6DE8" w:rsidRPr="002219AC" w:rsidRDefault="005F6DE8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67B6FDB6" w14:textId="59D3629B" w:rsidR="005F6DE8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commutD</w:t>
            </w:r>
            <w:proofErr w:type="spellEnd"/>
          </w:p>
        </w:tc>
        <w:tc>
          <w:tcPr>
            <w:tcW w:w="0" w:type="auto"/>
            <w:vAlign w:val="center"/>
          </w:tcPr>
          <w:p w14:paraId="72300D99" w14:textId="3759D7E1" w:rsidR="005F6DE8" w:rsidRPr="002F1639" w:rsidRDefault="00E61721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commutD</w:t>
            </w:r>
            <w:proofErr w:type="spellEnd"/>
          </w:p>
        </w:tc>
      </w:tr>
      <w:tr w:rsidR="007535AB" w14:paraId="6FF065BC" w14:textId="77777777" w:rsidTr="00E61721">
        <w:trPr>
          <w:jc w:val="center"/>
        </w:trPr>
        <w:tc>
          <w:tcPr>
            <w:tcW w:w="0" w:type="auto"/>
            <w:vAlign w:val="center"/>
          </w:tcPr>
          <w:p w14:paraId="21011B76" w14:textId="70C58F6C" w:rsidR="007535AB" w:rsidRPr="002219AC" w:rsidRDefault="007535AB" w:rsidP="007535AB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Hores engegada </w:t>
            </w:r>
            <w:r w:rsidR="00E61721">
              <w:rPr>
                <w:sz w:val="18"/>
                <w:szCs w:val="18"/>
              </w:rPr>
              <w:t>d</w:t>
            </w:r>
            <w:r>
              <w:rPr>
                <w:sz w:val="18"/>
                <w:szCs w:val="18"/>
              </w:rPr>
              <w:t>iàries</w:t>
            </w:r>
          </w:p>
        </w:tc>
        <w:tc>
          <w:tcPr>
            <w:tcW w:w="0" w:type="auto"/>
            <w:vAlign w:val="center"/>
          </w:tcPr>
          <w:p w14:paraId="42873CF5" w14:textId="30C86507" w:rsidR="007535AB" w:rsidRPr="007535AB" w:rsidRDefault="007535AB" w:rsidP="007535AB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Daily hours on</w:t>
            </w:r>
          </w:p>
        </w:tc>
        <w:tc>
          <w:tcPr>
            <w:tcW w:w="0" w:type="auto"/>
            <w:vAlign w:val="center"/>
          </w:tcPr>
          <w:p w14:paraId="593A5A98" w14:textId="77777777" w:rsidR="007535AB" w:rsidRPr="002219AC" w:rsidRDefault="007535AB" w:rsidP="007535AB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2EB26006" w14:textId="0C8D0D70" w:rsidR="007535AB" w:rsidRPr="002F1639" w:rsidRDefault="007535AB" w:rsidP="007535AB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horesonOnD</w:t>
            </w:r>
            <w:proofErr w:type="spellEnd"/>
          </w:p>
        </w:tc>
        <w:tc>
          <w:tcPr>
            <w:tcW w:w="0" w:type="auto"/>
            <w:vAlign w:val="center"/>
          </w:tcPr>
          <w:p w14:paraId="0C1A81C0" w14:textId="1AAA36F9" w:rsidR="007535AB" w:rsidRPr="002F1639" w:rsidRDefault="007535AB" w:rsidP="007535AB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>
              <w:rPr>
                <w:i/>
                <w:iCs/>
                <w:sz w:val="18"/>
                <w:szCs w:val="18"/>
                <w:lang w:val="en-US"/>
              </w:rPr>
              <w:t>hoursOnD</w:t>
            </w:r>
            <w:proofErr w:type="spellEnd"/>
          </w:p>
        </w:tc>
      </w:tr>
      <w:tr w:rsidR="007535AB" w14:paraId="74311B73" w14:textId="77777777" w:rsidTr="00E61721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47BC5F8" w14:textId="3F074A0C" w:rsidR="007535AB" w:rsidRDefault="007535AB" w:rsidP="007535AB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Mostres engegada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4B66B1DB" w14:textId="175E7BEE" w:rsidR="007535AB" w:rsidRPr="007535AB" w:rsidRDefault="00E61721" w:rsidP="007535AB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Samples 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DC1F4A7" w14:textId="77777777" w:rsidR="007535AB" w:rsidRPr="002219AC" w:rsidRDefault="007535AB" w:rsidP="007535AB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54D37931" w14:textId="131AF61B" w:rsidR="007535AB" w:rsidRDefault="00E61721" w:rsidP="007535AB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mostresOn</w:t>
            </w:r>
            <w:proofErr w:type="spellEnd"/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4FDD346D" w14:textId="122CEBA4" w:rsidR="007535AB" w:rsidRPr="002F1639" w:rsidRDefault="00E61721" w:rsidP="007535AB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>
              <w:rPr>
                <w:i/>
                <w:iCs/>
                <w:sz w:val="18"/>
                <w:szCs w:val="18"/>
                <w:lang w:val="en-US"/>
              </w:rPr>
              <w:t>samplesOn</w:t>
            </w:r>
            <w:proofErr w:type="spellEnd"/>
          </w:p>
        </w:tc>
      </w:tr>
    </w:tbl>
    <w:p w14:paraId="56E9DF45" w14:textId="28C5B26E" w:rsidR="005F6DE8" w:rsidRDefault="005F6DE8" w:rsidP="005F6DE8">
      <w:pPr>
        <w:pStyle w:val="Caption"/>
      </w:pPr>
      <w:bookmarkStart w:id="115" w:name="_Toc107763354"/>
      <w:r>
        <w:t xml:space="preserve">Taula </w:t>
      </w:r>
      <w:r w:rsidR="00DA72D2">
        <w:fldChar w:fldCharType="begin"/>
      </w:r>
      <w:r w:rsidR="00DA72D2">
        <w:instrText xml:space="preserve"> STYLEREF 1 \s </w:instrText>
      </w:r>
      <w:r w:rsidR="00DA72D2">
        <w:fldChar w:fldCharType="separate"/>
      </w:r>
      <w:r w:rsidR="00650730">
        <w:rPr>
          <w:noProof/>
        </w:rPr>
        <w:t>3</w:t>
      </w:r>
      <w:r w:rsidR="00DA72D2">
        <w:fldChar w:fldCharType="end"/>
      </w:r>
      <w:r w:rsidR="00DA72D2">
        <w:t>.</w:t>
      </w:r>
      <w:r w:rsidR="00DA72D2">
        <w:fldChar w:fldCharType="begin"/>
      </w:r>
      <w:r w:rsidR="00DA72D2">
        <w:instrText xml:space="preserve"> SEQ Taula \* ARABIC \s 1 </w:instrText>
      </w:r>
      <w:r w:rsidR="00DA72D2">
        <w:fldChar w:fldCharType="separate"/>
      </w:r>
      <w:r w:rsidR="00650730">
        <w:rPr>
          <w:noProof/>
        </w:rPr>
        <w:t>3</w:t>
      </w:r>
      <w:r w:rsidR="00DA72D2">
        <w:fldChar w:fldCharType="end"/>
      </w:r>
      <w:r>
        <w:t>. Traducci</w:t>
      </w:r>
      <w:r w:rsidR="00585E41">
        <w:t>ons</w:t>
      </w:r>
      <w:r>
        <w:t xml:space="preserve"> i nomenclatur</w:t>
      </w:r>
      <w:r w:rsidR="00585E41">
        <w:t>es</w:t>
      </w:r>
      <w:r>
        <w:t xml:space="preserve"> </w:t>
      </w:r>
      <w:r w:rsidR="00DA72D2">
        <w:t>–</w:t>
      </w:r>
      <w:r w:rsidR="007535AB">
        <w:t xml:space="preserve"> </w:t>
      </w:r>
      <w:r w:rsidR="00DA72D2">
        <w:t>C</w:t>
      </w:r>
      <w:r w:rsidR="007535AB">
        <w:t>omparació</w:t>
      </w:r>
      <w:bookmarkEnd w:id="115"/>
    </w:p>
    <w:p w14:paraId="1D2AE8A9" w14:textId="77777777" w:rsidR="009A5D4A" w:rsidRPr="005F6DE8" w:rsidRDefault="009A5D4A" w:rsidP="00FC3F33">
      <w:pPr>
        <w:rPr>
          <w:b/>
          <w:bCs/>
        </w:rPr>
      </w:pPr>
    </w:p>
    <w:p w14:paraId="175F66A9" w14:textId="77777777" w:rsidR="009A5D4A" w:rsidRDefault="009A5D4A" w:rsidP="00FC3F33"/>
    <w:p w14:paraId="3935FDB5" w14:textId="3DC05A92" w:rsidR="009A5D4A" w:rsidRPr="002F12D7" w:rsidRDefault="009A5D4A" w:rsidP="00FC3F33">
      <w:pPr>
        <w:sectPr w:rsidR="009A5D4A" w:rsidRPr="002F12D7" w:rsidSect="00B93B02">
          <w:type w:val="oddPage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0F2429BF" w14:textId="20727067" w:rsidR="005965FC" w:rsidRDefault="000317C7" w:rsidP="00BC7700">
      <w:pPr>
        <w:pStyle w:val="Heading1"/>
      </w:pPr>
      <w:bookmarkStart w:id="116" w:name="_Toc107070852"/>
      <w:bookmarkStart w:id="117" w:name="_Toc107070982"/>
      <w:bookmarkStart w:id="118" w:name="_Toc107354301"/>
      <w:bookmarkStart w:id="119" w:name="_Toc107763275"/>
      <w:bookmarkStart w:id="120" w:name="_Toc107779477"/>
      <w:r>
        <w:lastRenderedPageBreak/>
        <w:t>Algoritmes</w:t>
      </w:r>
      <w:bookmarkEnd w:id="116"/>
      <w:bookmarkEnd w:id="117"/>
      <w:r w:rsidR="001611A5">
        <w:t xml:space="preserve"> de control</w:t>
      </w:r>
      <w:bookmarkEnd w:id="118"/>
      <w:bookmarkEnd w:id="119"/>
      <w:bookmarkEnd w:id="120"/>
    </w:p>
    <w:p w14:paraId="2354F842" w14:textId="2D27977E" w:rsidR="004A756D" w:rsidRPr="001611A5" w:rsidRDefault="004A756D" w:rsidP="003A380E">
      <w:pPr>
        <w:rPr>
          <w:b/>
          <w:bCs/>
        </w:rPr>
      </w:pPr>
      <w:bookmarkStart w:id="121" w:name="_Toc107070853"/>
      <w:bookmarkStart w:id="122" w:name="_Toc107070983"/>
      <w:r>
        <w:t>Partint</w:t>
      </w:r>
      <w:r w:rsidR="00E927A9">
        <w:t xml:space="preserve"> del model </w:t>
      </w:r>
      <w:r>
        <w:t xml:space="preserve">simplificat </w:t>
      </w:r>
      <w:r w:rsidR="00E927A9">
        <w:t xml:space="preserve">explicant en l’apartat </w:t>
      </w:r>
      <w:r w:rsidR="00E927A9">
        <w:fldChar w:fldCharType="begin"/>
      </w:r>
      <w:r w:rsidR="00E927A9">
        <w:instrText xml:space="preserve"> REF _Ref107175696 \r \h </w:instrText>
      </w:r>
      <w:r w:rsidR="00E927A9">
        <w:fldChar w:fldCharType="separate"/>
      </w:r>
      <w:r w:rsidR="00650730">
        <w:t>2.2</w:t>
      </w:r>
      <w:r w:rsidR="00E927A9">
        <w:fldChar w:fldCharType="end"/>
      </w:r>
      <w:r w:rsidR="00E927A9">
        <w:t>, s’han dissenyat</w:t>
      </w:r>
      <w:r w:rsidR="00422A96">
        <w:t xml:space="preserve">, </w:t>
      </w:r>
      <w:r w:rsidR="008B7594">
        <w:t xml:space="preserve">i posteriorment simulat i implementat, </w:t>
      </w:r>
      <w:r w:rsidR="00E927A9">
        <w:t xml:space="preserve">tres algoritmes </w:t>
      </w:r>
      <w:r w:rsidR="007E5164">
        <w:t xml:space="preserve">diferents </w:t>
      </w:r>
      <w:r w:rsidR="00E927A9">
        <w:t>per controlar la instal</w:t>
      </w:r>
      <w:r w:rsidR="00E927A9">
        <w:rPr>
          <w:rFonts w:ascii="Arial" w:hAnsi="Arial" w:cs="Arial"/>
        </w:rPr>
        <w:t>·</w:t>
      </w:r>
      <w:r w:rsidR="00E927A9">
        <w:t>lació</w:t>
      </w:r>
      <w:r w:rsidR="00543D38">
        <w:t>, a</w:t>
      </w:r>
      <w:r>
        <w:t>quests són</w:t>
      </w:r>
      <w:r w:rsidR="001611A5">
        <w:t>:</w:t>
      </w:r>
    </w:p>
    <w:p w14:paraId="518CB1EF" w14:textId="639B2DB6" w:rsidR="0041528A" w:rsidRPr="0041528A" w:rsidRDefault="00A05D28" w:rsidP="0041528A">
      <w:pPr>
        <w:pStyle w:val="ListParagraph"/>
      </w:pPr>
      <w:r w:rsidRPr="0041528A">
        <w:t xml:space="preserve">Control </w:t>
      </w:r>
      <w:r w:rsidR="00B13C05">
        <w:t>amb</w:t>
      </w:r>
      <w:r w:rsidRPr="0041528A">
        <w:t xml:space="preserve"> h</w:t>
      </w:r>
      <w:r w:rsidR="007A1111" w:rsidRPr="0041528A">
        <w:t>i</w:t>
      </w:r>
      <w:r w:rsidR="004A756D" w:rsidRPr="0041528A">
        <w:t>stèresi</w:t>
      </w:r>
    </w:p>
    <w:p w14:paraId="650A24C1" w14:textId="47D83CC4" w:rsidR="004A756D" w:rsidRDefault="00A05D28" w:rsidP="004A756D">
      <w:pPr>
        <w:pStyle w:val="ListParagraph"/>
      </w:pPr>
      <w:r>
        <w:t>Control a partir del t</w:t>
      </w:r>
      <w:r w:rsidR="004A756D">
        <w:t>emps mínim engega</w:t>
      </w:r>
      <w:r w:rsidR="004B654D">
        <w:t>da</w:t>
      </w:r>
    </w:p>
    <w:p w14:paraId="20318795" w14:textId="2ADC5DF1" w:rsidR="004A756D" w:rsidRDefault="00A05D28" w:rsidP="004A756D">
      <w:pPr>
        <w:pStyle w:val="ListParagraph"/>
      </w:pPr>
      <w:r>
        <w:t xml:space="preserve">Control </w:t>
      </w:r>
      <w:r w:rsidR="00422A96">
        <w:t>predictiu (</w:t>
      </w:r>
      <w:r w:rsidR="00FA2E56">
        <w:t>temps de consum</w:t>
      </w:r>
      <w:r w:rsidR="00422A96">
        <w:t>)</w:t>
      </w:r>
    </w:p>
    <w:p w14:paraId="75A82CCB" w14:textId="7341C77A" w:rsidR="00543D38" w:rsidRDefault="00543D38" w:rsidP="00543D38">
      <w:r>
        <w:t>Tots tres algoritmes prenen les decisions a temps real</w:t>
      </w:r>
      <w:r w:rsidR="00BC16A1">
        <w:t xml:space="preserve"> (a cada mostra)</w:t>
      </w:r>
      <w:r>
        <w:t xml:space="preserve"> a partir del balanç i l’estat de les càrregues (entrades) per engegar o apagar les càrregues (sortides).</w:t>
      </w:r>
    </w:p>
    <w:p w14:paraId="39DD4102" w14:textId="566649FD" w:rsidR="004B5B0B" w:rsidRDefault="004B5B0B" w:rsidP="00E23F8A">
      <w:pPr>
        <w:pStyle w:val="Heading2"/>
      </w:pPr>
      <w:bookmarkStart w:id="123" w:name="_Toc107354302"/>
      <w:bookmarkStart w:id="124" w:name="_Toc107763276"/>
      <w:r>
        <w:t>Histèresi</w:t>
      </w:r>
      <w:bookmarkEnd w:id="121"/>
      <w:bookmarkEnd w:id="122"/>
      <w:bookmarkEnd w:id="123"/>
      <w:bookmarkEnd w:id="124"/>
    </w:p>
    <w:p w14:paraId="247305AE" w14:textId="37C13A89" w:rsidR="00CB09BA" w:rsidRDefault="00CB09BA" w:rsidP="00CB09BA">
      <w:r>
        <w:t>Ha estat el primer algoritme plantejat ja que és molt senzill, és un concepte conegut en el mon tècnic i científics</w:t>
      </w:r>
      <w:sdt>
        <w:sdtPr>
          <w:id w:val="-618834505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 CITATION Hys22 \l 1033 </w:instrText>
          </w:r>
          <w:r>
            <w:fldChar w:fldCharType="separate"/>
          </w:r>
          <w:r w:rsidR="00A426CC">
            <w:rPr>
              <w:noProof/>
              <w:lang w:val="en-US"/>
            </w:rPr>
            <w:t xml:space="preserve"> </w:t>
          </w:r>
          <w:r w:rsidR="00A426CC" w:rsidRPr="00A426CC">
            <w:rPr>
              <w:noProof/>
              <w:lang w:val="en-US"/>
            </w:rPr>
            <w:t>[3]</w:t>
          </w:r>
          <w:r>
            <w:fldChar w:fldCharType="end"/>
          </w:r>
        </w:sdtContent>
      </w:sdt>
      <w:r>
        <w:t>, i es utilitzat en sistemes de control, com pot ser en termòstat.</w:t>
      </w:r>
    </w:p>
    <w:p w14:paraId="64883E68" w14:textId="4E260AA4" w:rsidR="00984AAC" w:rsidRDefault="00984AAC" w:rsidP="00B47C7C">
      <w:r w:rsidRPr="00B10160">
        <w:t xml:space="preserve">El terme histèresi descriu el comportament d’un sistema el qual depèn tant de factors externs com de l’estat anterior d’aquest. </w:t>
      </w:r>
      <w:r w:rsidR="00CB09BA">
        <w:t>Com a conseqüència, el</w:t>
      </w:r>
      <w:r w:rsidR="00C95B1C">
        <w:t xml:space="preserve"> sistema pot conservar l’estat en absència de </w:t>
      </w:r>
      <w:r w:rsidR="009A1BE5">
        <w:t>l’estímul</w:t>
      </w:r>
      <w:r w:rsidR="00C95B1C">
        <w:t>.</w:t>
      </w:r>
    </w:p>
    <w:p w14:paraId="7569E6D1" w14:textId="3C34A61F" w:rsidR="002E6B25" w:rsidRDefault="002E6B25" w:rsidP="00984AAC">
      <w:pPr>
        <w:pStyle w:val="Heading3"/>
      </w:pPr>
      <w:bookmarkStart w:id="125" w:name="_Toc107763277"/>
      <w:r>
        <w:t>Una càrrega</w:t>
      </w:r>
      <w:bookmarkEnd w:id="125"/>
    </w:p>
    <w:p w14:paraId="0DD9F283" w14:textId="5AF14827" w:rsidR="00CD7BEB" w:rsidRDefault="003876F1" w:rsidP="003876F1">
      <w:r>
        <w:t xml:space="preserve">Per </w:t>
      </w:r>
      <w:r w:rsidR="00CD7BEB">
        <w:t>començar</w:t>
      </w:r>
      <w:r w:rsidR="00543D38">
        <w:t>,</w:t>
      </w:r>
      <w:r w:rsidR="00CD7BEB">
        <w:t xml:space="preserve"> plantejarem l’algoritme per controlar una sola càrrega</w:t>
      </w:r>
      <w:r w:rsidR="00543D38">
        <w:t>, i p</w:t>
      </w:r>
      <w:r w:rsidR="00CD7BEB">
        <w:t>osteriorment l’ampliarem a dues. El seu comportament és el següent:</w:t>
      </w:r>
    </w:p>
    <w:p w14:paraId="53D6453D" w14:textId="7925422A" w:rsidR="00CD7BEB" w:rsidRDefault="00796053" w:rsidP="00CD7BEB">
      <w:pPr>
        <w:pStyle w:val="ListParagraph"/>
      </w:pPr>
      <w:r>
        <w:t>S</w:t>
      </w:r>
      <w:r w:rsidR="00CD7BEB">
        <w:t xml:space="preserve">i </w:t>
      </w:r>
      <w:r>
        <w:t>el</w:t>
      </w:r>
      <w:r w:rsidR="00CD7BEB">
        <w:t xml:space="preserve"> balanç és més gran que e</w:t>
      </w:r>
      <w:r w:rsidR="00543D38">
        <w:t>l llindar superior</w:t>
      </w:r>
      <w:r>
        <w:t>, engega la càrrega</w:t>
      </w:r>
    </w:p>
    <w:p w14:paraId="11274240" w14:textId="6AD8729E" w:rsidR="006056D4" w:rsidRPr="006056D4" w:rsidRDefault="00796053" w:rsidP="006056D4">
      <w:pPr>
        <w:pStyle w:val="ListParagraph"/>
        <w:rPr>
          <w:u w:val="single"/>
        </w:rPr>
      </w:pPr>
      <w:r>
        <w:t>S</w:t>
      </w:r>
      <w:r w:rsidR="00543D38">
        <w:t>i el balanç és més petit que el llindar inferior</w:t>
      </w:r>
      <w:r>
        <w:t>, apaga la càrrega</w:t>
      </w:r>
    </w:p>
    <w:p w14:paraId="26545620" w14:textId="7A49F4F1" w:rsidR="006056D4" w:rsidRDefault="006056D4" w:rsidP="006056D4">
      <w:pPr>
        <w:ind w:firstLine="0"/>
      </w:pPr>
      <w:r>
        <w:t xml:space="preserve">Aquest comportament es pot representar </w:t>
      </w:r>
      <w:r w:rsidR="00E35125">
        <w:t>g</w:t>
      </w:r>
      <w:r>
        <w:t>ràfica</w:t>
      </w:r>
      <w:r w:rsidR="00E35125">
        <w:t>ment</w:t>
      </w:r>
      <w:r w:rsidR="00E6571B">
        <w:t xml:space="preserve"> </w:t>
      </w:r>
      <w:r w:rsidR="00924CC9">
        <w:t xml:space="preserve">amb una </w:t>
      </w:r>
      <w:r>
        <w:t>corba d’histèresi</w:t>
      </w:r>
      <w:r w:rsidR="009C20A8">
        <w:t>:</w:t>
      </w:r>
    </w:p>
    <w:p w14:paraId="50497EFD" w14:textId="4DA6C6CE" w:rsidR="00543D38" w:rsidRPr="006056D4" w:rsidRDefault="00543D38" w:rsidP="006056D4">
      <w:pPr>
        <w:ind w:firstLine="0"/>
        <w:jc w:val="center"/>
        <w:rPr>
          <w:u w:val="single"/>
        </w:rPr>
      </w:pPr>
      <w:r>
        <w:rPr>
          <w:noProof/>
        </w:rPr>
        <mc:AlternateContent>
          <mc:Choice Requires="wpc">
            <w:drawing>
              <wp:inline distT="0" distB="0" distL="0" distR="0" wp14:anchorId="0BAA2F58" wp14:editId="450C99C0">
                <wp:extent cx="5486400" cy="2434523"/>
                <wp:effectExtent l="0" t="0" r="0" b="4445"/>
                <wp:docPr id="41" name="Canvas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48" name="Rectangle 48"/>
                        <wps:cNvSpPr/>
                        <wps:spPr>
                          <a:xfrm>
                            <a:off x="1660267" y="240191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Straight Connector 43"/>
                        <wps:cNvCnPr>
                          <a:stCxn id="48" idx="0"/>
                          <a:endCxn id="48" idx="2"/>
                        </wps:cNvCnPr>
                        <wps:spPr>
                          <a:xfrm>
                            <a:off x="2740267" y="240191"/>
                            <a:ext cx="0" cy="216000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" name="Straight Connector 47"/>
                        <wps:cNvCnPr>
                          <a:stCxn id="48" idx="1"/>
                          <a:endCxn id="48" idx="3"/>
                        </wps:cNvCnPr>
                        <wps:spPr>
                          <a:xfrm>
                            <a:off x="1660267" y="1320191"/>
                            <a:ext cx="216000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" name="Rectangle 49"/>
                        <wps:cNvSpPr/>
                        <wps:spPr>
                          <a:xfrm>
                            <a:off x="2328323" y="715568"/>
                            <a:ext cx="830995" cy="119342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Straight Connector 50"/>
                        <wps:cNvCnPr/>
                        <wps:spPr>
                          <a:xfrm>
                            <a:off x="3159318" y="715436"/>
                            <a:ext cx="660949" cy="6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Straight Connector 51"/>
                        <wps:cNvCnPr/>
                        <wps:spPr>
                          <a:xfrm flipV="1">
                            <a:off x="1660267" y="1908576"/>
                            <a:ext cx="668056" cy="207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Text Box 52"/>
                        <wps:cNvSpPr txBox="1"/>
                        <wps:spPr>
                          <a:xfrm>
                            <a:off x="3774550" y="1210710"/>
                            <a:ext cx="555790" cy="24926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33A9E9D" w14:textId="1EF11EB4" w:rsidR="005B3C4D" w:rsidRPr="005B3C4D" w:rsidRDefault="005B3C4D" w:rsidP="005B3C4D">
                              <w:pPr>
                                <w:spacing w:before="0" w:after="0"/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B3C4D">
                                <w:rPr>
                                  <w:sz w:val="18"/>
                                  <w:szCs w:val="18"/>
                                </w:rPr>
                                <w:t>Balanç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Text Box 52"/>
                        <wps:cNvSpPr txBox="1"/>
                        <wps:spPr>
                          <a:xfrm>
                            <a:off x="2281226" y="56262"/>
                            <a:ext cx="923812" cy="24319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87FCF58" w14:textId="78B073DB" w:rsidR="005B3C4D" w:rsidRPr="005B3C4D" w:rsidRDefault="005B3C4D" w:rsidP="005B3C4D">
                              <w:pPr>
                                <w:spacing w:before="0" w:after="0"/>
                                <w:ind w:firstLine="0"/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</w:pPr>
                              <w:r w:rsidRPr="005B3C4D"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  <w:t>Estat Càrrega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Text Box 52"/>
                        <wps:cNvSpPr txBox="1"/>
                        <wps:spPr>
                          <a:xfrm>
                            <a:off x="2624634" y="516038"/>
                            <a:ext cx="747463" cy="25772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17C7262" w14:textId="18DCA818" w:rsidR="005B3C4D" w:rsidRPr="005B3C4D" w:rsidRDefault="005B3C4D" w:rsidP="005B3C4D">
                              <w:pPr>
                                <w:spacing w:before="0" w:after="0"/>
                                <w:rPr>
                                  <w:rFonts w:eastAsia="Calibri"/>
                                  <w:sz w:val="16"/>
                                  <w:szCs w:val="16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16"/>
                                      <w:szCs w:val="16"/>
                                    </w:rPr>
                                    <m:t>encesa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Straight Connector 55"/>
                        <wps:cNvCnPr/>
                        <wps:spPr>
                          <a:xfrm flipV="1">
                            <a:off x="2685690" y="663216"/>
                            <a:ext cx="106335" cy="10800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" name="Straight Connector 56"/>
                        <wps:cNvCnPr/>
                        <wps:spPr>
                          <a:xfrm flipV="1">
                            <a:off x="3098993" y="1269618"/>
                            <a:ext cx="106045" cy="10795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" name="Straight Connector 57"/>
                        <wps:cNvCnPr/>
                        <wps:spPr>
                          <a:xfrm flipV="1">
                            <a:off x="2281226" y="1269378"/>
                            <a:ext cx="106045" cy="10795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" name="Straight Connector 58"/>
                        <wps:cNvCnPr/>
                        <wps:spPr>
                          <a:xfrm flipV="1">
                            <a:off x="2685980" y="1856215"/>
                            <a:ext cx="106045" cy="10795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" name="Text Box 52"/>
                        <wps:cNvSpPr txBox="1"/>
                        <wps:spPr>
                          <a:xfrm>
                            <a:off x="2072550" y="1821308"/>
                            <a:ext cx="747395" cy="34948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D0EE6EC" w14:textId="7895647A" w:rsidR="005B3C4D" w:rsidRPr="005B3C4D" w:rsidRDefault="005B3C4D" w:rsidP="005B3C4D">
                              <w:pPr>
                                <w:ind w:firstLine="173"/>
                                <w:rPr>
                                  <w:rFonts w:eastAsia="Calibri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16"/>
                                      <w:szCs w:val="16"/>
                                      <w:lang w:val="en-US"/>
                                    </w:rPr>
                                    <m:t>apagada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Text Box 52"/>
                        <wps:cNvSpPr txBox="1"/>
                        <wps:spPr>
                          <a:xfrm>
                            <a:off x="1664688" y="1266296"/>
                            <a:ext cx="747395" cy="3492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82E8584" w14:textId="4FB9AB30" w:rsidR="005B3C4D" w:rsidRPr="005B3C4D" w:rsidRDefault="005B3C4D" w:rsidP="005B3C4D">
                              <w:pPr>
                                <w:ind w:firstLine="173"/>
                                <w:rPr>
                                  <w:rFonts w:eastAsia="Calibri"/>
                                  <w:sz w:val="16"/>
                                  <w:szCs w:val="16"/>
                                  <w:vertAlign w:val="subscript"/>
                                  <w:lang w:val="en-US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16"/>
                                      <w:szCs w:val="16"/>
                                      <w:vertAlign w:val="subscript"/>
                                      <w:lang w:val="en-US"/>
                                    </w:rPr>
                                    <m:t>llinda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sz w:val="16"/>
                                          <w:szCs w:val="16"/>
                                          <w:vertAlign w:val="subscript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16"/>
                                          <w:szCs w:val="16"/>
                                          <w:vertAlign w:val="subscript"/>
                                          <w:lang w:val="en-US"/>
                                        </w:rPr>
                                        <m:t>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16"/>
                                          <w:szCs w:val="16"/>
                                          <w:vertAlign w:val="subscript"/>
                                          <w:lang w:val="en-US"/>
                                        </w:rPr>
                                        <m:t>inf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Text Box 52"/>
                        <wps:cNvSpPr txBox="1"/>
                        <wps:spPr>
                          <a:xfrm>
                            <a:off x="3061790" y="1255000"/>
                            <a:ext cx="747395" cy="3492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0E1458" w14:textId="102BA718" w:rsidR="005B3C4D" w:rsidRPr="005B3C4D" w:rsidRDefault="005B3C4D" w:rsidP="005B3C4D">
                              <w:pPr>
                                <w:ind w:firstLine="173"/>
                                <w:rPr>
                                  <w:rFonts w:ascii="Cambria Math" w:eastAsia="Calibri" w:hAnsi="Cambria Math"/>
                                  <w:i/>
                                  <w:iCs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16"/>
                                      <w:szCs w:val="16"/>
                                    </w:rPr>
                                    <m:t>llinda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16"/>
                                          <w:szCs w:val="16"/>
                                        </w:rPr>
                                        <m:t>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16"/>
                                          <w:szCs w:val="16"/>
                                        </w:rPr>
                                        <m:t>sup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Isosceles Triangle 80"/>
                        <wps:cNvSpPr/>
                        <wps:spPr>
                          <a:xfrm>
                            <a:off x="3107278" y="956116"/>
                            <a:ext cx="108000" cy="108000"/>
                          </a:xfrm>
                          <a:prstGeom prst="triangle">
                            <a:avLst/>
                          </a:prstGeom>
                          <a:solidFill>
                            <a:schemeClr val="accent5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Isosceles Triangle 81"/>
                        <wps:cNvSpPr/>
                        <wps:spPr>
                          <a:xfrm flipV="1">
                            <a:off x="2275604" y="1578275"/>
                            <a:ext cx="107950" cy="107950"/>
                          </a:xfrm>
                          <a:prstGeom prst="triangle">
                            <a:avLst/>
                          </a:prstGeom>
                          <a:solidFill>
                            <a:schemeClr val="accent5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Isosceles Triangle 82"/>
                        <wps:cNvSpPr/>
                        <wps:spPr>
                          <a:xfrm rot="5400000">
                            <a:off x="2926918" y="1855834"/>
                            <a:ext cx="107950" cy="107950"/>
                          </a:xfrm>
                          <a:prstGeom prst="triangle">
                            <a:avLst/>
                          </a:prstGeom>
                          <a:solidFill>
                            <a:schemeClr val="accent5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Isosceles Triangle 83"/>
                        <wps:cNvSpPr/>
                        <wps:spPr>
                          <a:xfrm rot="16200000" flipH="1">
                            <a:off x="2461967" y="663885"/>
                            <a:ext cx="107950" cy="107315"/>
                          </a:xfrm>
                          <a:prstGeom prst="triangle">
                            <a:avLst/>
                          </a:prstGeom>
                          <a:solidFill>
                            <a:schemeClr val="accent5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BAA2F58" id="Canvas 41" o:spid="_x0000_s1099" editas="canvas" style="width:6in;height:191.7pt;mso-position-horizontal-relative:char;mso-position-vertical-relative:line" coordsize="54864,243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">
                <v:shape id="_x0000_s1100" type="#_x0000_t75" style="position:absolute;width:54864;height:24339;visibility:visible;mso-wrap-style:square" filled="t">
                  <v:fill o:detectmouseclick="t"/>
                  <v:path o:connecttype="none"/>
                </v:shape>
                <v:rect id="Rectangle 48" o:spid="_x0000_s1101" style="position:absolute;left:16602;top:2401;width:21600;height:21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" filled="f" stroked="f" strokeweight="1pt"/>
                <v:line id="Straight Connector 43" o:spid="_x0000_s1102" style="position:absolute;visibility:visible;mso-wrap-style:square" from="27402,2401" to="27402,240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" strokecolor="black [3213]" strokeweight="1pt">
                  <v:stroke joinstyle="miter"/>
                </v:line>
                <v:line id="Straight Connector 47" o:spid="_x0000_s1103" style="position:absolute;visibility:visible;mso-wrap-style:square" from="16602,13201" to="38202,132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" strokecolor="black [3213]" strokeweight="1pt">
                  <v:stroke joinstyle="miter"/>
                </v:line>
                <v:rect id="Rectangle 49" o:spid="_x0000_s1104" style="position:absolute;left:23283;top:7155;width:8310;height:119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" filled="f" strokecolor="#5b9bd5 [3208]" strokeweight="1pt"/>
                <v:line id="Straight Connector 50" o:spid="_x0000_s1105" style="position:absolute;visibility:visible;mso-wrap-style:square" from="31593,7154" to="38202,71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" strokecolor="#5b9bd5 [3208]" strokeweight="1pt">
                  <v:stroke joinstyle="miter"/>
                </v:line>
                <v:line id="Straight Connector 51" o:spid="_x0000_s1106" style="position:absolute;flip:y;visibility:visible;mso-wrap-style:square" from="16602,19085" to="23283,19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" strokecolor="#5b9bd5 [3208]" strokeweight="1pt">
                  <v:stroke joinstyle="miter"/>
                </v:line>
                <v:shape id="Text Box 52" o:spid="_x0000_s1107" type="#_x0000_t202" style="position:absolute;left:37745;top:12107;width:5558;height:2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" filled="f" stroked="f" strokeweight=".5pt">
                  <v:textbox>
                    <w:txbxContent>
                      <w:p w14:paraId="333A9E9D" w14:textId="1EF11EB4" w:rsidR="005B3C4D" w:rsidRPr="005B3C4D" w:rsidRDefault="005B3C4D" w:rsidP="005B3C4D">
                        <w:pPr>
                          <w:spacing w:before="0" w:after="0"/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B3C4D">
                          <w:rPr>
                            <w:sz w:val="18"/>
                            <w:szCs w:val="18"/>
                          </w:rPr>
                          <w:t>Balanç</w:t>
                        </w:r>
                      </w:p>
                    </w:txbxContent>
                  </v:textbox>
                </v:shape>
                <v:shape id="Text Box 52" o:spid="_x0000_s1108" type="#_x0000_t202" style="position:absolute;left:22812;top:562;width:9238;height:2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" filled="f" stroked="f" strokeweight=".5pt">
                  <v:textbox>
                    <w:txbxContent>
                      <w:p w14:paraId="087FCF58" w14:textId="78B073DB" w:rsidR="005B3C4D" w:rsidRPr="005B3C4D" w:rsidRDefault="005B3C4D" w:rsidP="005B3C4D">
                        <w:pPr>
                          <w:spacing w:before="0" w:after="0"/>
                          <w:ind w:firstLine="0"/>
                          <w:rPr>
                            <w:rFonts w:eastAsia="Calibri"/>
                            <w:sz w:val="18"/>
                            <w:szCs w:val="18"/>
                          </w:rPr>
                        </w:pPr>
                        <w:r w:rsidRPr="005B3C4D">
                          <w:rPr>
                            <w:rFonts w:eastAsia="Calibri"/>
                            <w:sz w:val="18"/>
                            <w:szCs w:val="18"/>
                          </w:rPr>
                          <w:t>Estat Càrrega</w:t>
                        </w:r>
                      </w:p>
                    </w:txbxContent>
                  </v:textbox>
                </v:shape>
                <v:shape id="Text Box 52" o:spid="_x0000_s1109" type="#_x0000_t202" style="position:absolute;left:26246;top:5160;width:7474;height:25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" filled="f" stroked="f" strokeweight=".5pt">
                  <v:textbox>
                    <w:txbxContent>
                      <w:p w14:paraId="317C7262" w14:textId="18DCA818" w:rsidR="005B3C4D" w:rsidRPr="005B3C4D" w:rsidRDefault="005B3C4D" w:rsidP="005B3C4D">
                        <w:pPr>
                          <w:spacing w:before="0" w:after="0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="Calibri" w:hAnsi="Cambria Math"/>
                                <w:sz w:val="16"/>
                                <w:szCs w:val="16"/>
                              </w:rPr>
                              <m:t>encesa</m:t>
                            </m:r>
                          </m:oMath>
                        </m:oMathPara>
                      </w:p>
                    </w:txbxContent>
                  </v:textbox>
                </v:shape>
                <v:line id="Straight Connector 55" o:spid="_x0000_s1110" style="position:absolute;flip:y;visibility:visible;mso-wrap-style:square" from="26856,6632" to="27920,77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" strokecolor="black [3213]" strokeweight="1pt">
                  <v:stroke joinstyle="miter"/>
                </v:line>
                <v:line id="Straight Connector 56" o:spid="_x0000_s1111" style="position:absolute;flip:y;visibility:visible;mso-wrap-style:square" from="30989,12696" to="32050,137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" strokecolor="black [3213]" strokeweight="1pt">
                  <v:stroke joinstyle="miter"/>
                </v:line>
                <v:line id="Straight Connector 57" o:spid="_x0000_s1112" style="position:absolute;flip:y;visibility:visible;mso-wrap-style:square" from="22812,12693" to="23872,137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" strokecolor="black [3213]" strokeweight="1pt">
                  <v:stroke joinstyle="miter"/>
                </v:line>
                <v:line id="Straight Connector 58" o:spid="_x0000_s1113" style="position:absolute;flip:y;visibility:visible;mso-wrap-style:square" from="26859,18562" to="27920,196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" strokecolor="black [3213]" strokeweight="1pt">
                  <v:stroke joinstyle="miter"/>
                </v:line>
                <v:shape id="Text Box 52" o:spid="_x0000_s1114" type="#_x0000_t202" style="position:absolute;left:20725;top:18213;width:7474;height:34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" filled="f" stroked="f" strokeweight=".5pt">
                  <v:textbox>
                    <w:txbxContent>
                      <w:p w14:paraId="1D0EE6EC" w14:textId="7895647A" w:rsidR="005B3C4D" w:rsidRPr="005B3C4D" w:rsidRDefault="005B3C4D" w:rsidP="005B3C4D">
                        <w:pPr>
                          <w:ind w:firstLine="173"/>
                          <w:rPr>
                            <w:rFonts w:eastAsia="Calibri"/>
                            <w:sz w:val="16"/>
                            <w:szCs w:val="16"/>
                            <w:lang w:val="en-US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="Calibri" w:hAnsi="Cambria Math"/>
                                <w:sz w:val="16"/>
                                <w:szCs w:val="16"/>
                                <w:lang w:val="en-US"/>
                              </w:rPr>
                              <m:t>apagada</m:t>
                            </m:r>
                          </m:oMath>
                        </m:oMathPara>
                      </w:p>
                    </w:txbxContent>
                  </v:textbox>
                </v:shape>
                <v:shape id="Text Box 52" o:spid="_x0000_s1115" type="#_x0000_t202" style="position:absolute;left:16646;top:12662;width:7474;height:3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" filled="f" stroked="f" strokeweight=".5pt">
                  <v:textbox>
                    <w:txbxContent>
                      <w:p w14:paraId="082E8584" w14:textId="4FB9AB30" w:rsidR="005B3C4D" w:rsidRPr="005B3C4D" w:rsidRDefault="005B3C4D" w:rsidP="005B3C4D">
                        <w:pPr>
                          <w:ind w:firstLine="173"/>
                          <w:rPr>
                            <w:rFonts w:eastAsia="Calibri"/>
                            <w:sz w:val="16"/>
                            <w:szCs w:val="16"/>
                            <w:vertAlign w:val="subscript"/>
                            <w:lang w:val="en-US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="Calibri" w:hAnsi="Cambria Math"/>
                                <w:sz w:val="16"/>
                                <w:szCs w:val="16"/>
                                <w:vertAlign w:val="subscript"/>
                                <w:lang w:val="en-US"/>
                              </w:rPr>
                              <m:t>llinda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sz w:val="16"/>
                                    <w:szCs w:val="16"/>
                                    <w:vertAlign w:val="subscript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16"/>
                                    <w:szCs w:val="16"/>
                                    <w:vertAlign w:val="subscript"/>
                                    <w:lang w:val="en-US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16"/>
                                    <w:szCs w:val="16"/>
                                    <w:vertAlign w:val="subscript"/>
                                    <w:lang w:val="en-US"/>
                                  </w:rPr>
                                  <m:t>inf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Text Box 52" o:spid="_x0000_s1116" type="#_x0000_t202" style="position:absolute;left:30617;top:12550;width:7474;height:3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" filled="f" stroked="f" strokeweight=".5pt">
                  <v:textbox>
                    <w:txbxContent>
                      <w:p w14:paraId="720E1458" w14:textId="102BA718" w:rsidR="005B3C4D" w:rsidRPr="005B3C4D" w:rsidRDefault="005B3C4D" w:rsidP="005B3C4D">
                        <w:pPr>
                          <w:ind w:firstLine="173"/>
                          <w:rPr>
                            <w:rFonts w:ascii="Cambria Math" w:eastAsia="Calibri" w:hAnsi="Cambria Math"/>
                            <w:i/>
                            <w:iCs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sz w:val="16"/>
                                <w:szCs w:val="16"/>
                              </w:rPr>
                              <m:t>llinda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16"/>
                                    <w:szCs w:val="16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16"/>
                                    <w:szCs w:val="16"/>
                                  </w:rPr>
                                  <m:t>sup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type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Isosceles Triangle 80" o:spid="_x0000_s1117" type="#_x0000_t5" style="position:absolute;left:31072;top:9561;width:1080;height:10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" fillcolor="#5b9bd5 [3208]" stroked="f" strokeweight="1pt"/>
                <v:shape id="Isosceles Triangle 81" o:spid="_x0000_s1118" type="#_x0000_t5" style="position:absolute;left:22756;top:15782;width:1079;height:1080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" fillcolor="#5b9bd5 [3208]" stroked="f" strokeweight="1pt"/>
                <v:shape id="Isosceles Triangle 82" o:spid="_x0000_s1119" type="#_x0000_t5" style="position:absolute;left:29269;top:18558;width:1079;height:1079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" fillcolor="#5b9bd5 [3208]" stroked="f" strokeweight="1pt"/>
                <v:shape id="Isosceles Triangle 83" o:spid="_x0000_s1120" type="#_x0000_t5" style="position:absolute;left:24619;top:6638;width:1080;height:1073;rotation:9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" fillcolor="#5b9bd5 [3208]" stroked="f" strokeweight="1pt"/>
                <w10:anchorlock/>
              </v:group>
            </w:pict>
          </mc:Fallback>
        </mc:AlternateContent>
      </w:r>
    </w:p>
    <w:p w14:paraId="2C7D446D" w14:textId="278F1598" w:rsidR="00FE4339" w:rsidRPr="00543D38" w:rsidRDefault="00FE4339" w:rsidP="00FE4339">
      <w:pPr>
        <w:pStyle w:val="Caption"/>
      </w:pPr>
      <w:bookmarkStart w:id="126" w:name="_Toc107763324"/>
      <w:r>
        <w:t xml:space="preserve">Figura </w:t>
      </w:r>
      <w:r w:rsidR="00CB3F4E">
        <w:fldChar w:fldCharType="begin"/>
      </w:r>
      <w:r w:rsidR="00CB3F4E">
        <w:instrText xml:space="preserve"> STYLEREF 1 \s </w:instrText>
      </w:r>
      <w:r w:rsidR="00CB3F4E">
        <w:fldChar w:fldCharType="separate"/>
      </w:r>
      <w:r w:rsidR="00650730">
        <w:rPr>
          <w:noProof/>
        </w:rPr>
        <w:t>4</w:t>
      </w:r>
      <w:r w:rsidR="00CB3F4E">
        <w:fldChar w:fldCharType="end"/>
      </w:r>
      <w:r w:rsidR="00CB3F4E">
        <w:t>.</w:t>
      </w:r>
      <w:r w:rsidR="00CB3F4E">
        <w:fldChar w:fldCharType="begin"/>
      </w:r>
      <w:r w:rsidR="00CB3F4E">
        <w:instrText xml:space="preserve"> SEQ Figura \* ARABIC \s 1 </w:instrText>
      </w:r>
      <w:r w:rsidR="00CB3F4E">
        <w:fldChar w:fldCharType="separate"/>
      </w:r>
      <w:r w:rsidR="00650730">
        <w:rPr>
          <w:noProof/>
        </w:rPr>
        <w:t>1</w:t>
      </w:r>
      <w:r w:rsidR="00CB3F4E">
        <w:fldChar w:fldCharType="end"/>
      </w:r>
      <w:r w:rsidR="006056D4">
        <w:t>. Corba d’histèresi del control d’una càrrega</w:t>
      </w:r>
      <w:bookmarkEnd w:id="126"/>
    </w:p>
    <w:p w14:paraId="3ECC0648" w14:textId="77777777" w:rsidR="00422A96" w:rsidRDefault="00422A96" w:rsidP="00D705D8">
      <w:pPr>
        <w:ind w:firstLine="0"/>
      </w:pPr>
    </w:p>
    <w:p w14:paraId="5C109FC9" w14:textId="77777777" w:rsidR="00422A96" w:rsidRDefault="00422A96">
      <w:pPr>
        <w:spacing w:before="0" w:after="160" w:line="259" w:lineRule="auto"/>
        <w:ind w:firstLine="0"/>
        <w:jc w:val="left"/>
      </w:pPr>
      <w:r>
        <w:br w:type="page"/>
      </w:r>
    </w:p>
    <w:p w14:paraId="28D3F925" w14:textId="7FB713D5" w:rsidR="002E2095" w:rsidRDefault="00D705D8" w:rsidP="00D705D8">
      <w:pPr>
        <w:ind w:firstLine="0"/>
      </w:pPr>
      <w:r>
        <w:lastRenderedPageBreak/>
        <w:t>T</w:t>
      </w:r>
      <w:r w:rsidR="00787E54">
        <w:t>ambé el podem representar</w:t>
      </w:r>
      <w:r>
        <w:t xml:space="preserve"> el comportament</w:t>
      </w:r>
      <w:r w:rsidR="00787E54">
        <w:t xml:space="preserve"> </w:t>
      </w:r>
      <w:r w:rsidR="003A418E">
        <w:t>amb</w:t>
      </w:r>
      <w:r w:rsidR="00787E54">
        <w:t xml:space="preserve"> una </w:t>
      </w:r>
      <w:r w:rsidR="00F85004">
        <w:t>màquina d’estat</w:t>
      </w:r>
      <w:r w:rsidR="00C1461A">
        <w:t>s</w:t>
      </w:r>
      <w:r w:rsidR="007E2A57">
        <w:t>.</w:t>
      </w:r>
    </w:p>
    <w:p w14:paraId="7851417A" w14:textId="0E64C690" w:rsidR="00A10FE8" w:rsidRDefault="00A10FE8" w:rsidP="00AD172D">
      <w:pPr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4B224DEA" wp14:editId="4DB7030C">
                <wp:extent cx="4303199" cy="1455420"/>
                <wp:effectExtent l="0" t="0" r="2540" b="11430"/>
                <wp:docPr id="120" name="Canvas 1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112" name="Rectangle: Rounded Corners 112"/>
                        <wps:cNvSpPr/>
                        <wps:spPr>
                          <a:xfrm>
                            <a:off x="1731896" y="85425"/>
                            <a:ext cx="854440" cy="457699"/>
                          </a:xfrm>
                          <a:prstGeom prst="round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34A3B51" w14:textId="77777777" w:rsidR="00A10FE8" w:rsidRPr="009B06C6" w:rsidRDefault="00A10FE8" w:rsidP="00A10FE8">
                              <w:pPr>
                                <w:spacing w:before="0" w:after="0"/>
                                <w:ind w:firstLine="0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9B06C6">
                                <w:rPr>
                                  <w:color w:val="000000" w:themeColor="text1"/>
                                </w:rPr>
                                <w:t>Apagada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Rectangle: Rounded Corners 113"/>
                        <wps:cNvSpPr/>
                        <wps:spPr>
                          <a:xfrm>
                            <a:off x="1732261" y="998791"/>
                            <a:ext cx="854075" cy="457200"/>
                          </a:xfrm>
                          <a:prstGeom prst="round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1D24275" w14:textId="77777777" w:rsidR="00A10FE8" w:rsidRPr="00B86397" w:rsidRDefault="00A10FE8" w:rsidP="00A10FE8">
                              <w:pPr>
                                <w:ind w:firstLine="0"/>
                                <w:jc w:val="center"/>
                                <w:rPr>
                                  <w:rFonts w:eastAsia="Calibri"/>
                                  <w:color w:val="000000"/>
                                </w:rPr>
                              </w:pPr>
                              <w:r w:rsidRPr="00B86397">
                                <w:rPr>
                                  <w:rFonts w:eastAsia="Calibri"/>
                                  <w:color w:val="000000"/>
                                </w:rPr>
                                <w:t>Engegada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Connector: Elbow 114"/>
                        <wps:cNvCnPr/>
                        <wps:spPr>
                          <a:xfrm>
                            <a:off x="2586336" y="314275"/>
                            <a:ext cx="12700" cy="913116"/>
                          </a:xfrm>
                          <a:prstGeom prst="bentConnector3">
                            <a:avLst>
                              <a:gd name="adj1" fmla="val 1800000"/>
                            </a:avLst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5" name="Connector: Elbow 115"/>
                        <wps:cNvCnPr/>
                        <wps:spPr>
                          <a:xfrm rot="10800000">
                            <a:off x="1731897" y="314275"/>
                            <a:ext cx="365" cy="913116"/>
                          </a:xfrm>
                          <a:prstGeom prst="bentConnector3">
                            <a:avLst>
                              <a:gd name="adj1" fmla="val 62730137"/>
                            </a:avLst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6" name="Text Box 116"/>
                        <wps:cNvSpPr txBox="1"/>
                        <wps:spPr>
                          <a:xfrm>
                            <a:off x="2825345" y="477215"/>
                            <a:ext cx="1477854" cy="61183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27CE077" w14:textId="77777777" w:rsidR="00A10FE8" w:rsidRPr="00AD172D" w:rsidRDefault="00A10FE8" w:rsidP="00A10FE8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balanç≥llinda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sup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  <w:p w14:paraId="7BBC0207" w14:textId="77777777" w:rsidR="00A10FE8" w:rsidRPr="00E16AB2" w:rsidRDefault="00A10FE8" w:rsidP="00A10FE8">
                              <w:pPr>
                                <w:spacing w:before="0" w:after="0" w:line="288" w:lineRule="auto"/>
                                <w:jc w:val="center"/>
                              </w:pPr>
                              <w:r w:rsidRPr="00E16AB2">
                                <w:t>engegar càrrega</w:t>
                              </w:r>
                            </w:p>
                            <w:p w14:paraId="1F93A7C9" w14:textId="77777777" w:rsidR="00A10FE8" w:rsidRPr="00E16AB2" w:rsidRDefault="00A10FE8" w:rsidP="00A10FE8">
                              <w:pPr>
                                <w:spacing w:before="0" w:after="0" w:line="288" w:lineRule="auto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Text Box 76"/>
                        <wps:cNvSpPr txBox="1"/>
                        <wps:spPr>
                          <a:xfrm>
                            <a:off x="35999" y="481938"/>
                            <a:ext cx="1474572" cy="5356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5EC146F" w14:textId="05964581" w:rsidR="00A10FE8" w:rsidRPr="00AD172D" w:rsidRDefault="00A10FE8" w:rsidP="00A10FE8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balanç≤llinda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inf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  <w:p w14:paraId="2CD8CA81" w14:textId="5DC5FD51" w:rsidR="00A10FE8" w:rsidRPr="00E16AB2" w:rsidRDefault="00D059A3" w:rsidP="00A10FE8">
                              <w:pPr>
                                <w:spacing w:before="0" w:after="0" w:line="288" w:lineRule="auto"/>
                                <w:jc w:val="center"/>
                              </w:pPr>
                              <w:r>
                                <w:t>apagar</w:t>
                              </w:r>
                              <w:r w:rsidR="00A10FE8" w:rsidRPr="00E16AB2">
                                <w:t xml:space="preserve"> càrrega</w:t>
                              </w:r>
                            </w:p>
                            <w:p w14:paraId="400409E8" w14:textId="6F1DD11C" w:rsidR="00A10FE8" w:rsidRDefault="00A10FE8" w:rsidP="00A10FE8">
                              <w:pPr>
                                <w:spacing w:before="0" w:after="0" w:line="288" w:lineRule="auto"/>
                                <w:ind w:firstLine="0"/>
                                <w:jc w:val="center"/>
                                <w:rPr>
                                  <w:rFonts w:ascii="Cambria Math" w:eastAsia="Calibri" w:hAnsi="Cambria Math"/>
                                  <w:i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B224DEA" id="Canvas 120" o:spid="_x0000_s1121" editas="canvas" style="width:338.85pt;height:114.6pt;mso-position-horizontal-relative:char;mso-position-vertical-relative:line" coordsize="43027,145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">
                <v:shape id="_x0000_s1122" type="#_x0000_t75" style="position:absolute;width:43027;height:14554;visibility:visible;mso-wrap-style:square" filled="t">
                  <v:fill o:detectmouseclick="t"/>
                  <v:path o:connecttype="none"/>
                </v:shape>
                <v:roundrect id="Rectangle: Rounded Corners 112" o:spid="_x0000_s1123" style="position:absolute;left:17318;top:854;width:8545;height:457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" filled="f" strokecolor="black [3213]" strokeweight="1pt">
                  <v:stroke joinstyle="miter"/>
                  <v:textbox>
                    <w:txbxContent>
                      <w:p w14:paraId="134A3B51" w14:textId="77777777" w:rsidR="00A10FE8" w:rsidRPr="009B06C6" w:rsidRDefault="00A10FE8" w:rsidP="00A10FE8">
                        <w:pPr>
                          <w:spacing w:before="0" w:after="0"/>
                          <w:ind w:firstLine="0"/>
                          <w:jc w:val="center"/>
                          <w:rPr>
                            <w:color w:val="000000" w:themeColor="text1"/>
                          </w:rPr>
                        </w:pPr>
                        <w:r w:rsidRPr="009B06C6">
                          <w:rPr>
                            <w:color w:val="000000" w:themeColor="text1"/>
                          </w:rPr>
                          <w:t>Apagada</w:t>
                        </w:r>
                      </w:p>
                    </w:txbxContent>
                  </v:textbox>
                </v:roundrect>
                <v:roundrect id="Rectangle: Rounded Corners 113" o:spid="_x0000_s1124" style="position:absolute;left:17322;top:9987;width:8541;height:457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" filled="f" strokecolor="black [3213]" strokeweight="1pt">
                  <v:stroke joinstyle="miter"/>
                  <v:textbox>
                    <w:txbxContent>
                      <w:p w14:paraId="21D24275" w14:textId="77777777" w:rsidR="00A10FE8" w:rsidRPr="00B86397" w:rsidRDefault="00A10FE8" w:rsidP="00A10FE8">
                        <w:pPr>
                          <w:ind w:firstLine="0"/>
                          <w:jc w:val="center"/>
                          <w:rPr>
                            <w:rFonts w:eastAsia="Calibri"/>
                            <w:color w:val="000000"/>
                          </w:rPr>
                        </w:pPr>
                        <w:r w:rsidRPr="00B86397">
                          <w:rPr>
                            <w:rFonts w:eastAsia="Calibri"/>
                            <w:color w:val="000000"/>
                          </w:rPr>
                          <w:t>Engegada</w:t>
                        </w:r>
                      </w:p>
                    </w:txbxContent>
                  </v:textbox>
                </v:roundrect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Connector: Elbow 114" o:spid="_x0000_s1125" type="#_x0000_t34" style="position:absolute;left:25863;top:3142;width:127;height:9131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" adj="388800" strokecolor="black [3213]" strokeweight="1pt">
                  <v:stroke endarrow="block"/>
                </v:shape>
                <v:shape id="Connector: Elbow 115" o:spid="_x0000_s1126" type="#_x0000_t34" style="position:absolute;left:17318;top:3142;width:4;height:9131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" adj="13549710" strokecolor="black [3213]" strokeweight="1pt">
                  <v:stroke endarrow="block"/>
                </v:shape>
                <v:shape id="Text Box 116" o:spid="_x0000_s1127" type="#_x0000_t202" style="position:absolute;left:28253;top:4772;width:14778;height:61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" filled="f" stroked="f" strokeweight=".5pt">
                  <v:textbox>
                    <w:txbxContent>
                      <w:p w14:paraId="327CE077" w14:textId="77777777" w:rsidR="00A10FE8" w:rsidRPr="00AD172D" w:rsidRDefault="00A10FE8" w:rsidP="00A10FE8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balanç≥llinda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sup</m:t>
                                </m:r>
                              </m:sub>
                            </m:sSub>
                          </m:oMath>
                        </m:oMathPara>
                      </w:p>
                      <w:p w14:paraId="7BBC0207" w14:textId="77777777" w:rsidR="00A10FE8" w:rsidRPr="00E16AB2" w:rsidRDefault="00A10FE8" w:rsidP="00A10FE8">
                        <w:pPr>
                          <w:spacing w:before="0" w:after="0" w:line="288" w:lineRule="auto"/>
                          <w:jc w:val="center"/>
                        </w:pPr>
                        <w:r w:rsidRPr="00E16AB2">
                          <w:t>engegar càrrega</w:t>
                        </w:r>
                      </w:p>
                      <w:p w14:paraId="1F93A7C9" w14:textId="77777777" w:rsidR="00A10FE8" w:rsidRPr="00E16AB2" w:rsidRDefault="00A10FE8" w:rsidP="00A10FE8">
                        <w:pPr>
                          <w:spacing w:before="0" w:after="0" w:line="288" w:lineRule="auto"/>
                        </w:pPr>
                      </w:p>
                    </w:txbxContent>
                  </v:textbox>
                </v:shape>
                <v:shape id="Text Box 76" o:spid="_x0000_s1128" type="#_x0000_t202" style="position:absolute;left:359;top:4819;width:14746;height:53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" filled="f" stroked="f" strokeweight=".5pt">
                  <v:textbox>
                    <w:txbxContent>
                      <w:p w14:paraId="65EC146F" w14:textId="05964581" w:rsidR="00A10FE8" w:rsidRPr="00AD172D" w:rsidRDefault="00A10FE8" w:rsidP="00A10FE8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balanç≤llinda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inf</m:t>
                                </m:r>
                              </m:sub>
                            </m:sSub>
                          </m:oMath>
                        </m:oMathPara>
                      </w:p>
                      <w:p w14:paraId="2CD8CA81" w14:textId="5DC5FD51" w:rsidR="00A10FE8" w:rsidRPr="00E16AB2" w:rsidRDefault="00D059A3" w:rsidP="00A10FE8">
                        <w:pPr>
                          <w:spacing w:before="0" w:after="0" w:line="288" w:lineRule="auto"/>
                          <w:jc w:val="center"/>
                        </w:pPr>
                        <w:r>
                          <w:t>apagar</w:t>
                        </w:r>
                        <w:r w:rsidR="00A10FE8" w:rsidRPr="00E16AB2">
                          <w:t xml:space="preserve"> càrrega</w:t>
                        </w:r>
                      </w:p>
                      <w:p w14:paraId="400409E8" w14:textId="6F1DD11C" w:rsidR="00A10FE8" w:rsidRDefault="00A10FE8" w:rsidP="00A10FE8">
                        <w:pPr>
                          <w:spacing w:before="0" w:after="0" w:line="288" w:lineRule="auto"/>
                          <w:ind w:firstLine="0"/>
                          <w:jc w:val="center"/>
                          <w:rPr>
                            <w:rFonts w:ascii="Cambria Math" w:eastAsia="Calibri" w:hAnsi="Cambria Math"/>
                            <w:i/>
                            <w:iCs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AE87B4C" w14:textId="39D3D8C6" w:rsidR="00BF1EB5" w:rsidRPr="00BF1EB5" w:rsidRDefault="00C1461A" w:rsidP="00BF1EB5">
      <w:pPr>
        <w:pStyle w:val="Caption"/>
      </w:pPr>
      <w:bookmarkStart w:id="127" w:name="_Toc107763325"/>
      <w:r>
        <w:t xml:space="preserve">Figura </w:t>
      </w:r>
      <w:r w:rsidR="00CB3F4E">
        <w:fldChar w:fldCharType="begin"/>
      </w:r>
      <w:r w:rsidR="00CB3F4E">
        <w:instrText xml:space="preserve"> STYLEREF 1 \s </w:instrText>
      </w:r>
      <w:r w:rsidR="00CB3F4E">
        <w:fldChar w:fldCharType="separate"/>
      </w:r>
      <w:r w:rsidR="00650730">
        <w:rPr>
          <w:noProof/>
        </w:rPr>
        <w:t>4</w:t>
      </w:r>
      <w:r w:rsidR="00CB3F4E">
        <w:fldChar w:fldCharType="end"/>
      </w:r>
      <w:r w:rsidR="00CB3F4E">
        <w:t>.</w:t>
      </w:r>
      <w:r w:rsidR="00CB3F4E">
        <w:fldChar w:fldCharType="begin"/>
      </w:r>
      <w:r w:rsidR="00CB3F4E">
        <w:instrText xml:space="preserve"> SEQ Figura \* ARABIC \s 1 </w:instrText>
      </w:r>
      <w:r w:rsidR="00CB3F4E">
        <w:fldChar w:fldCharType="separate"/>
      </w:r>
      <w:r w:rsidR="00650730">
        <w:rPr>
          <w:noProof/>
        </w:rPr>
        <w:t>2</w:t>
      </w:r>
      <w:r w:rsidR="00CB3F4E">
        <w:fldChar w:fldCharType="end"/>
      </w:r>
      <w:r>
        <w:t>. Histèresi – Màquina d’estats per controlar una càrrega</w:t>
      </w:r>
      <w:bookmarkEnd w:id="127"/>
    </w:p>
    <w:p w14:paraId="40CDEAE9" w14:textId="267C720B" w:rsidR="002E6B25" w:rsidRDefault="002E6B25" w:rsidP="002E6B25">
      <w:pPr>
        <w:pStyle w:val="Heading3"/>
      </w:pPr>
      <w:bookmarkStart w:id="128" w:name="_Toc107763278"/>
      <w:r>
        <w:t>Dues càrregues</w:t>
      </w:r>
      <w:bookmarkEnd w:id="128"/>
    </w:p>
    <w:p w14:paraId="1C102F69" w14:textId="40B619F2" w:rsidR="0066737C" w:rsidRDefault="00CD5D66" w:rsidP="00C12EAE">
      <w:r>
        <w:t>Per controlar dues càrregues simplement les controlem per separat, cadascuna amb els seus llindars</w:t>
      </w:r>
      <w:r w:rsidR="004D7B1A">
        <w:t>.</w:t>
      </w:r>
    </w:p>
    <w:p w14:paraId="070C6A20" w14:textId="77777777" w:rsidR="009B06C6" w:rsidRDefault="009B06C6" w:rsidP="009E191D">
      <w:pPr>
        <w:pStyle w:val="Heading3"/>
      </w:pPr>
      <w:bookmarkStart w:id="129" w:name="_Ref107663442"/>
      <w:bookmarkStart w:id="130" w:name="_Toc107763279"/>
      <w:r>
        <w:t>Observacions</w:t>
      </w:r>
      <w:bookmarkEnd w:id="129"/>
      <w:bookmarkEnd w:id="130"/>
    </w:p>
    <w:p w14:paraId="3A642625" w14:textId="1D08D3A0" w:rsidR="009B06C6" w:rsidRDefault="00787E54" w:rsidP="009B06C6">
      <w:r>
        <w:t>S</w:t>
      </w:r>
      <w:r w:rsidR="009B06C6">
        <w:t xml:space="preserve">i volem que una càrrega que una tingui preferència, </w:t>
      </w:r>
      <w:r w:rsidR="005835F4">
        <w:t>per exemple</w:t>
      </w:r>
      <w:r w:rsidR="009B06C6">
        <w:t>, que la segona no s’encengui fins que la primera s’</w:t>
      </w:r>
      <w:r w:rsidR="005835F4">
        <w:t xml:space="preserve">hagi </w:t>
      </w:r>
      <w:r w:rsidR="003D7F15">
        <w:t>encès</w:t>
      </w:r>
      <w:r w:rsidR="009B06C6">
        <w:t xml:space="preserve">, hem de fer que els llindars de la segona </w:t>
      </w:r>
      <w:r w:rsidR="00174DD9">
        <w:t xml:space="preserve">càrrega </w:t>
      </w:r>
      <w:r w:rsidR="009B06C6">
        <w:t>siguin superiors</w:t>
      </w:r>
      <w:r w:rsidR="0076445E">
        <w:t xml:space="preserve"> als de la </w:t>
      </w:r>
      <w:r w:rsidR="00CE4254">
        <w:t>primera</w:t>
      </w:r>
      <w:r w:rsidR="009B06C6">
        <w:t>.</w:t>
      </w:r>
    </w:p>
    <w:p w14:paraId="2F18256C" w14:textId="50C3929E" w:rsidR="009B06C6" w:rsidRDefault="00251E03" w:rsidP="009B06C6">
      <w:pPr>
        <w:pStyle w:val="Taula"/>
      </w:pPr>
      <w:r>
        <w:rPr>
          <w:noProof/>
        </w:rPr>
        <w:drawing>
          <wp:inline distT="0" distB="0" distL="0" distR="0" wp14:anchorId="13020F9B" wp14:editId="359FDBE4">
            <wp:extent cx="5721985" cy="334073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05AC1" w14:textId="454726C7" w:rsidR="009B06C6" w:rsidRPr="00C151F7" w:rsidRDefault="009B06C6" w:rsidP="009B06C6">
      <w:pPr>
        <w:pStyle w:val="Caption"/>
      </w:pPr>
      <w:bookmarkStart w:id="131" w:name="_Toc107763326"/>
      <w:r>
        <w:t xml:space="preserve">Figura </w:t>
      </w:r>
      <w:r w:rsidR="00CB3F4E">
        <w:fldChar w:fldCharType="begin"/>
      </w:r>
      <w:r w:rsidR="00CB3F4E">
        <w:instrText xml:space="preserve"> STYLEREF 1 \s </w:instrText>
      </w:r>
      <w:r w:rsidR="00CB3F4E">
        <w:fldChar w:fldCharType="separate"/>
      </w:r>
      <w:r w:rsidR="00650730">
        <w:rPr>
          <w:noProof/>
        </w:rPr>
        <w:t>4</w:t>
      </w:r>
      <w:r w:rsidR="00CB3F4E">
        <w:fldChar w:fldCharType="end"/>
      </w:r>
      <w:r w:rsidR="00CB3F4E">
        <w:t>.</w:t>
      </w:r>
      <w:r w:rsidR="00CB3F4E">
        <w:fldChar w:fldCharType="begin"/>
      </w:r>
      <w:r w:rsidR="00CB3F4E">
        <w:instrText xml:space="preserve"> SEQ Figura \* ARABIC \s 1 </w:instrText>
      </w:r>
      <w:r w:rsidR="00CB3F4E">
        <w:fldChar w:fldCharType="separate"/>
      </w:r>
      <w:r w:rsidR="00650730">
        <w:rPr>
          <w:noProof/>
        </w:rPr>
        <w:t>3</w:t>
      </w:r>
      <w:r w:rsidR="00CB3F4E">
        <w:fldChar w:fldCharType="end"/>
      </w:r>
      <w:r>
        <w:t xml:space="preserve">. Histèresi – 1a càrrega </w:t>
      </w:r>
      <w:r w:rsidR="008D335B">
        <w:t>amb</w:t>
      </w:r>
      <w:r>
        <w:t xml:space="preserve"> preferència d’engegada </w:t>
      </w:r>
      <w:r w:rsidR="008D335B">
        <w:t>respecta</w:t>
      </w:r>
      <w:r>
        <w:t xml:space="preserve"> la 2a</w:t>
      </w:r>
      <w:bookmarkEnd w:id="131"/>
    </w:p>
    <w:p w14:paraId="62E71517" w14:textId="3D49FB95" w:rsidR="00787E54" w:rsidRDefault="00787E54">
      <w:pPr>
        <w:spacing w:before="0" w:after="160" w:line="259" w:lineRule="auto"/>
        <w:ind w:firstLine="0"/>
        <w:jc w:val="left"/>
      </w:pPr>
      <w:r>
        <w:br w:type="page"/>
      </w:r>
    </w:p>
    <w:p w14:paraId="59E3B266" w14:textId="7E041587" w:rsidR="00787E54" w:rsidRDefault="00787E54" w:rsidP="00787E54">
      <w:r>
        <w:lastRenderedPageBreak/>
        <w:t>En canvi, si les dues càrregues tenen el mateix llindar, és con si tinguéssim un sistema amb una sola càrrega equivalent a la suma de els dues. En les següents simulacions podem comprovar-ho.</w:t>
      </w:r>
    </w:p>
    <w:p w14:paraId="0F3FD8A9" w14:textId="04998881" w:rsidR="00787E54" w:rsidRDefault="00251E03" w:rsidP="00787E54">
      <w:pPr>
        <w:pStyle w:val="Taula"/>
        <w:keepNext/>
      </w:pPr>
      <w:r>
        <w:rPr>
          <w:noProof/>
        </w:rPr>
        <w:drawing>
          <wp:inline distT="0" distB="0" distL="0" distR="0" wp14:anchorId="11167FC7" wp14:editId="2730B0A3">
            <wp:extent cx="5721985" cy="334073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36B9B2" wp14:editId="1B5BAAE3">
            <wp:extent cx="5721985" cy="334073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B6E82" w14:textId="400C84E9" w:rsidR="00787E54" w:rsidRDefault="00787E54" w:rsidP="00787E54">
      <w:pPr>
        <w:pStyle w:val="Caption"/>
      </w:pPr>
      <w:bookmarkStart w:id="132" w:name="_Toc107763327"/>
      <w:r>
        <w:t xml:space="preserve">Figura </w:t>
      </w:r>
      <w:r w:rsidR="00CB3F4E">
        <w:fldChar w:fldCharType="begin"/>
      </w:r>
      <w:r w:rsidR="00CB3F4E">
        <w:instrText xml:space="preserve"> STYLEREF 1 \s </w:instrText>
      </w:r>
      <w:r w:rsidR="00CB3F4E">
        <w:fldChar w:fldCharType="separate"/>
      </w:r>
      <w:r w:rsidR="00650730">
        <w:rPr>
          <w:noProof/>
        </w:rPr>
        <w:t>4</w:t>
      </w:r>
      <w:r w:rsidR="00CB3F4E">
        <w:fldChar w:fldCharType="end"/>
      </w:r>
      <w:r w:rsidR="00CB3F4E">
        <w:t>.</w:t>
      </w:r>
      <w:r w:rsidR="00CB3F4E">
        <w:fldChar w:fldCharType="begin"/>
      </w:r>
      <w:r w:rsidR="00CB3F4E">
        <w:instrText xml:space="preserve"> SEQ Figura \* ARABIC \s 1 </w:instrText>
      </w:r>
      <w:r w:rsidR="00CB3F4E">
        <w:fldChar w:fldCharType="separate"/>
      </w:r>
      <w:r w:rsidR="00650730">
        <w:rPr>
          <w:noProof/>
        </w:rPr>
        <w:t>4</w:t>
      </w:r>
      <w:r w:rsidR="00CB3F4E">
        <w:fldChar w:fldCharType="end"/>
      </w:r>
      <w:r>
        <w:t xml:space="preserve">. Histèresi – 2 càrregues amb els mateixos llindars </w:t>
      </w:r>
      <w:r w:rsidR="004E2149">
        <w:t>equivalen</w:t>
      </w:r>
      <w:r>
        <w:t xml:space="preserve"> a 1</w:t>
      </w:r>
      <w:bookmarkEnd w:id="132"/>
    </w:p>
    <w:p w14:paraId="6A92F7C4" w14:textId="77777777" w:rsidR="00FB23EB" w:rsidRDefault="00FB23EB">
      <w:pPr>
        <w:spacing w:before="0" w:after="160" w:line="259" w:lineRule="auto"/>
        <w:ind w:firstLine="0"/>
        <w:jc w:val="left"/>
      </w:pPr>
      <w:bookmarkStart w:id="133" w:name="_Toc107070854"/>
      <w:bookmarkStart w:id="134" w:name="_Toc107070984"/>
      <w:r>
        <w:br w:type="page"/>
      </w:r>
    </w:p>
    <w:p w14:paraId="4B9FBBFA" w14:textId="1CC1D003" w:rsidR="005F46E8" w:rsidRDefault="00FB23EB" w:rsidP="005F46E8">
      <w:r>
        <w:lastRenderedPageBreak/>
        <w:t xml:space="preserve">A l’apartat </w:t>
      </w:r>
      <w:r>
        <w:fldChar w:fldCharType="begin"/>
      </w:r>
      <w:r>
        <w:instrText xml:space="preserve"> REF _Ref107672276 \r \h </w:instrText>
      </w:r>
      <w:r>
        <w:fldChar w:fldCharType="separate"/>
      </w:r>
      <w:r w:rsidR="00650730">
        <w:t>3.2</w:t>
      </w:r>
      <w:r>
        <w:fldChar w:fldCharType="end"/>
      </w:r>
      <w:r>
        <w:t xml:space="preserve"> s’han definit dues formes de calcular el balanç a temps real i s’ha dir que s’ha fet servir la segona. Amb una histèresis on el llindar baix és 0 podem veure clarament perquè. Si féssim servir la primera forma de calcular el balanç, a cada hora tindríem </w:t>
      </w:r>
      <w:r w:rsidR="00A45A29">
        <w:t>commutacions</w:t>
      </w:r>
      <w:r>
        <w:t xml:space="preserve"> </w:t>
      </w:r>
      <w:r w:rsidR="00A45A29">
        <w:t>degut a</w:t>
      </w:r>
      <w:r>
        <w:t xml:space="preserve"> que el càlcul donaria 0.</w:t>
      </w:r>
    </w:p>
    <w:p w14:paraId="793230E2" w14:textId="77777777" w:rsidR="0043788E" w:rsidRDefault="005F46E8" w:rsidP="0043788E">
      <w:pPr>
        <w:pStyle w:val="Caption"/>
        <w:keepNext/>
      </w:pPr>
      <w:r w:rsidRPr="005F46E8">
        <w:rPr>
          <w:noProof/>
        </w:rPr>
        <w:drawing>
          <wp:inline distT="0" distB="0" distL="0" distR="0" wp14:anchorId="700C8055" wp14:editId="43E4241B">
            <wp:extent cx="5724525" cy="2907030"/>
            <wp:effectExtent l="0" t="0" r="9525" b="762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E6683" w14:textId="6DCA119B" w:rsidR="005F46E8" w:rsidRDefault="0043788E" w:rsidP="0043788E">
      <w:pPr>
        <w:pStyle w:val="Caption"/>
      </w:pPr>
      <w:bookmarkStart w:id="135" w:name="_Ref107673112"/>
      <w:bookmarkStart w:id="136" w:name="_Toc107763328"/>
      <w:r>
        <w:t xml:space="preserve">Figura </w:t>
      </w:r>
      <w:r w:rsidR="00CB3F4E">
        <w:fldChar w:fldCharType="begin"/>
      </w:r>
      <w:r w:rsidR="00CB3F4E">
        <w:instrText xml:space="preserve"> STYLEREF 1 \s </w:instrText>
      </w:r>
      <w:r w:rsidR="00CB3F4E">
        <w:fldChar w:fldCharType="separate"/>
      </w:r>
      <w:r w:rsidR="00650730">
        <w:rPr>
          <w:noProof/>
        </w:rPr>
        <w:t>4</w:t>
      </w:r>
      <w:r w:rsidR="00CB3F4E">
        <w:fldChar w:fldCharType="end"/>
      </w:r>
      <w:r w:rsidR="00CB3F4E">
        <w:t>.</w:t>
      </w:r>
      <w:r w:rsidR="00CB3F4E">
        <w:fldChar w:fldCharType="begin"/>
      </w:r>
      <w:r w:rsidR="00CB3F4E">
        <w:instrText xml:space="preserve"> SEQ Figura \* ARABIC \s 1 </w:instrText>
      </w:r>
      <w:r w:rsidR="00CB3F4E">
        <w:fldChar w:fldCharType="separate"/>
      </w:r>
      <w:r w:rsidR="00650730">
        <w:rPr>
          <w:noProof/>
        </w:rPr>
        <w:t>5</w:t>
      </w:r>
      <w:r w:rsidR="00CB3F4E">
        <w:fldChar w:fldCharType="end"/>
      </w:r>
      <w:r>
        <w:t xml:space="preserve">. Histèresis </w:t>
      </w:r>
      <w:r w:rsidR="00972FF1">
        <w:t>–</w:t>
      </w:r>
      <w:r>
        <w:t xml:space="preserve"> </w:t>
      </w:r>
      <w:r w:rsidR="00972FF1">
        <w:t>L</w:t>
      </w:r>
      <w:r>
        <w:t>lindar</w:t>
      </w:r>
      <w:r w:rsidR="00972FF1">
        <w:t xml:space="preserve"> </w:t>
      </w:r>
      <w:r>
        <w:t>baix a 0 i càlcul de balanç projectant al passat</w:t>
      </w:r>
      <w:bookmarkEnd w:id="135"/>
      <w:bookmarkEnd w:id="136"/>
    </w:p>
    <w:p w14:paraId="7D6ED491" w14:textId="77777777" w:rsidR="00E0154C" w:rsidRDefault="00E0154C" w:rsidP="005F46E8">
      <w:pPr>
        <w:ind w:firstLine="0"/>
      </w:pPr>
    </w:p>
    <w:p w14:paraId="46CB1EB7" w14:textId="451E0476" w:rsidR="005F46E8" w:rsidRPr="005F46E8" w:rsidRDefault="005F46E8" w:rsidP="005F46E8">
      <w:pPr>
        <w:ind w:firstLine="0"/>
      </w:pPr>
      <w:r>
        <w:t xml:space="preserve">En canvi, de l’altre forma </w:t>
      </w:r>
      <w:r w:rsidR="00700061">
        <w:t xml:space="preserve">només tindrem commutacions en els canvis d’hora si preveiem que el balanç en </w:t>
      </w:r>
      <m:oMath>
        <m:r>
          <w:rPr>
            <w:rFonts w:ascii="Cambria Math" w:hAnsi="Cambria Math"/>
          </w:rPr>
          <m:t>t+∆t</m:t>
        </m:r>
      </m:oMath>
      <w:r w:rsidR="00700061">
        <w:rPr>
          <w:rFonts w:eastAsiaTheme="minorEastAsia"/>
        </w:rPr>
        <w:t xml:space="preserve"> serà 0 o negatiu.</w:t>
      </w:r>
    </w:p>
    <w:p w14:paraId="28BBB57C" w14:textId="77777777" w:rsidR="0043788E" w:rsidRDefault="005F46E8" w:rsidP="005F46E8">
      <w:pPr>
        <w:pStyle w:val="Caption"/>
      </w:pPr>
      <w:r>
        <w:rPr>
          <w:noProof/>
        </w:rPr>
        <w:drawing>
          <wp:inline distT="0" distB="0" distL="0" distR="0" wp14:anchorId="24C8F205" wp14:editId="4BF9665C">
            <wp:extent cx="5724525" cy="2907030"/>
            <wp:effectExtent l="0" t="0" r="9525" b="7620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5E8F5937" w14:textId="0CE699D1" w:rsidR="002F1FE0" w:rsidRPr="00FB23EB" w:rsidRDefault="00E0154C" w:rsidP="005F46E8">
      <w:pPr>
        <w:pStyle w:val="Caption"/>
        <w:rPr>
          <w:color w:val="auto"/>
          <w:sz w:val="22"/>
          <w:szCs w:val="22"/>
        </w:rPr>
      </w:pPr>
      <w:bookmarkStart w:id="137" w:name="_Toc107763329"/>
      <w:r>
        <w:t xml:space="preserve">Figura </w:t>
      </w:r>
      <w:r w:rsidR="00CB3F4E">
        <w:fldChar w:fldCharType="begin"/>
      </w:r>
      <w:r w:rsidR="00CB3F4E">
        <w:instrText xml:space="preserve"> STYLEREF 1 \s </w:instrText>
      </w:r>
      <w:r w:rsidR="00CB3F4E">
        <w:fldChar w:fldCharType="separate"/>
      </w:r>
      <w:r w:rsidR="00650730">
        <w:rPr>
          <w:noProof/>
        </w:rPr>
        <w:t>4</w:t>
      </w:r>
      <w:r w:rsidR="00CB3F4E">
        <w:fldChar w:fldCharType="end"/>
      </w:r>
      <w:r w:rsidR="00CB3F4E">
        <w:t>.</w:t>
      </w:r>
      <w:r w:rsidR="00CB3F4E">
        <w:fldChar w:fldCharType="begin"/>
      </w:r>
      <w:r w:rsidR="00CB3F4E">
        <w:instrText xml:space="preserve"> SEQ Figura \* ARABIC \s 1 </w:instrText>
      </w:r>
      <w:r w:rsidR="00CB3F4E">
        <w:fldChar w:fldCharType="separate"/>
      </w:r>
      <w:r w:rsidR="00650730">
        <w:rPr>
          <w:noProof/>
        </w:rPr>
        <w:t>6</w:t>
      </w:r>
      <w:r w:rsidR="00CB3F4E">
        <w:fldChar w:fldCharType="end"/>
      </w:r>
      <w:r>
        <w:t xml:space="preserve">. </w:t>
      </w:r>
      <w:r w:rsidR="0043788E">
        <w:t xml:space="preserve">Histèresis </w:t>
      </w:r>
      <w:r w:rsidR="00972FF1">
        <w:t>– L</w:t>
      </w:r>
      <w:r w:rsidR="0043788E">
        <w:t>lindar</w:t>
      </w:r>
      <w:r w:rsidR="00972FF1">
        <w:t xml:space="preserve"> </w:t>
      </w:r>
      <w:r w:rsidR="0043788E">
        <w:t>baix a 0 i càlcul de balanç projectant al futur</w:t>
      </w:r>
      <w:bookmarkEnd w:id="137"/>
      <w:r w:rsidR="0043788E">
        <w:t xml:space="preserve"> </w:t>
      </w:r>
      <w:r w:rsidR="002F1FE0">
        <w:br w:type="page"/>
      </w:r>
    </w:p>
    <w:p w14:paraId="560719E1" w14:textId="53A3AD41" w:rsidR="004B5B0B" w:rsidRDefault="004B5B0B" w:rsidP="004B5B0B">
      <w:pPr>
        <w:pStyle w:val="Heading2"/>
      </w:pPr>
      <w:bookmarkStart w:id="138" w:name="_Ref107351332"/>
      <w:bookmarkStart w:id="139" w:name="_Ref107351338"/>
      <w:bookmarkStart w:id="140" w:name="_Toc107354303"/>
      <w:bookmarkStart w:id="141" w:name="_Toc107763280"/>
      <w:r>
        <w:lastRenderedPageBreak/>
        <w:t>Temps mínim engega</w:t>
      </w:r>
      <w:bookmarkEnd w:id="133"/>
      <w:bookmarkEnd w:id="134"/>
      <w:r w:rsidR="004B654D">
        <w:t>da</w:t>
      </w:r>
      <w:bookmarkEnd w:id="138"/>
      <w:bookmarkEnd w:id="139"/>
      <w:bookmarkEnd w:id="140"/>
      <w:bookmarkEnd w:id="141"/>
    </w:p>
    <w:p w14:paraId="47AB3778" w14:textId="0F55971A" w:rsidR="000D2010" w:rsidRDefault="000D2010" w:rsidP="000D2010">
      <w:r>
        <w:t>Aquest algoritme l’ha proposat un professor del departament que l’estava utilitzant. Com que només l’havia plantejat per a una, s’ha ampliat a dues.</w:t>
      </w:r>
    </w:p>
    <w:p w14:paraId="61926A67" w14:textId="77777777" w:rsidR="00C16E73" w:rsidRDefault="00C16E73" w:rsidP="000D2010"/>
    <w:p w14:paraId="3500C5D6" w14:textId="5E7AFD11" w:rsidR="00FC3164" w:rsidRDefault="00FC3164" w:rsidP="00700DC3">
      <w:r>
        <w:t xml:space="preserve">Partim de la idea que </w:t>
      </w:r>
      <w:r w:rsidR="00B71410">
        <w:t xml:space="preserve">a </w:t>
      </w:r>
      <w:r>
        <w:t xml:space="preserve">les càrregues se’ls hi pot indicar que s’engeguin durant un certs temps, per exemple, engega’t durant 2 minuts. Si la càrrega ja està engegada, dir-li la mateixa instrucció únicament posa el temporitzador al nou valor indicat. </w:t>
      </w:r>
    </w:p>
    <w:p w14:paraId="2CAC9C23" w14:textId="00361A05" w:rsidR="002E2095" w:rsidRDefault="000D2010" w:rsidP="00F91162">
      <w:r>
        <w:t>La idea</w:t>
      </w:r>
      <w:r w:rsidR="008D6875">
        <w:t xml:space="preserve"> és</w:t>
      </w:r>
      <w:r w:rsidR="00395439">
        <w:t xml:space="preserve"> </w:t>
      </w:r>
      <w:r w:rsidR="007C310B">
        <w:t xml:space="preserve">dir-li a </w:t>
      </w:r>
      <w:r w:rsidR="00395439">
        <w:t xml:space="preserve">la càrrega/es </w:t>
      </w:r>
      <w:r w:rsidR="007C310B">
        <w:t xml:space="preserve">que s’engegui </w:t>
      </w:r>
      <w:r w:rsidR="00395439">
        <w:t>durant un temps mínim</w:t>
      </w:r>
      <w:r w:rsidR="00215754">
        <w:t>,</w:t>
      </w:r>
      <w:r w:rsidR="00395439">
        <w:t xml:space="preserve"> si </w:t>
      </w:r>
      <w:r w:rsidR="00215754">
        <w:t xml:space="preserve">el temps </w:t>
      </w:r>
      <w:r w:rsidR="00F91162">
        <w:t xml:space="preserve">en </w:t>
      </w:r>
      <w:r w:rsidR="00215754">
        <w:t>que tarda a consumir el</w:t>
      </w:r>
      <w:r w:rsidR="00395439">
        <w:t xml:space="preserve"> balanç disponible es igual o més</w:t>
      </w:r>
      <w:r w:rsidR="00215754">
        <w:t xml:space="preserve"> alt </w:t>
      </w:r>
      <w:r w:rsidR="00F01B6C">
        <w:t>a</w:t>
      </w:r>
      <w:r w:rsidR="00215754">
        <w:t xml:space="preserve"> el</w:t>
      </w:r>
      <w:r w:rsidR="00F01B6C">
        <w:t xml:space="preserve"> temps</w:t>
      </w:r>
      <w:r w:rsidR="00215754">
        <w:t xml:space="preserve"> mínim</w:t>
      </w:r>
      <w:r w:rsidR="00F91162">
        <w:t xml:space="preserve">. </w:t>
      </w:r>
      <w:r w:rsidR="00586A34">
        <w:t>El c</w:t>
      </w:r>
      <w:r w:rsidR="00F91162">
        <w:t>àlcul</w:t>
      </w:r>
      <w:r w:rsidR="00586A34">
        <w:t xml:space="preserve"> del temps </w:t>
      </w:r>
      <w:r w:rsidR="00F91162">
        <w:t xml:space="preserve">en </w:t>
      </w:r>
      <w:r w:rsidR="00586A34">
        <w:t xml:space="preserve">que és tardarà a consumir el balanç disponible dependrà de les càrregues que es </w:t>
      </w:r>
      <w:r w:rsidR="00F91162">
        <w:t>vulguin</w:t>
      </w:r>
      <w:r w:rsidR="00586A34">
        <w:t xml:space="preserve"> engegar: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586A34" w14:paraId="7FE43483" w14:textId="77777777" w:rsidTr="00586A34">
        <w:tc>
          <w:tcPr>
            <w:tcW w:w="4500" w:type="pct"/>
          </w:tcPr>
          <w:p w14:paraId="556DB266" w14:textId="5F830C61" w:rsidR="00586A34" w:rsidRDefault="00E16AB2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temp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cons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eB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∑càrreg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500" w:type="pct"/>
            <w:vAlign w:val="center"/>
          </w:tcPr>
          <w:p w14:paraId="6C61D2E3" w14:textId="594E2647" w:rsidR="00586A34" w:rsidRDefault="00586A34" w:rsidP="00586A34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650730">
                <w:rPr>
                  <w:noProof/>
                </w:rPr>
                <w:t>4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650730">
                <w:rPr>
                  <w:noProof/>
                </w:rPr>
                <w:instrText>4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650730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B25CECF" w14:textId="77E76D67" w:rsidR="00187AB7" w:rsidRDefault="00187AB7" w:rsidP="00187AB7">
      <w:r w:rsidRPr="00187AB7">
        <w:t xml:space="preserve">En el nostre cas, </w:t>
      </w:r>
      <w:r w:rsidR="00237EDD">
        <w:t>s’han</w:t>
      </w:r>
      <w:r w:rsidRPr="00187AB7">
        <w:t xml:space="preserve"> fet servir relés Shelly que ja tenen la funcionalitat. Però en el cas en que la càrrega no tingui la funcionalitat de temporització, l’algoritme haurà d’implementar-la</w:t>
      </w:r>
      <w:r w:rsidR="009C0EFD">
        <w:t>, que é</w:t>
      </w:r>
      <w:r w:rsidRPr="00187AB7">
        <w:t>s el que s’ha hagut de fer per simular-ho.</w:t>
      </w:r>
    </w:p>
    <w:p w14:paraId="27DB9BB0" w14:textId="596C4F29" w:rsidR="00C12EAE" w:rsidRDefault="00C12EAE" w:rsidP="00C12EAE">
      <w:pPr>
        <w:pStyle w:val="Heading3"/>
      </w:pPr>
      <w:bookmarkStart w:id="142" w:name="_Toc107763281"/>
      <w:r>
        <w:t>Una càrrega</w:t>
      </w:r>
      <w:bookmarkEnd w:id="142"/>
    </w:p>
    <w:p w14:paraId="5D49EC49" w14:textId="244DBA70" w:rsidR="006F3BD1" w:rsidRDefault="00AB7A1F" w:rsidP="00F91162">
      <w:r>
        <w:t>Si només controlem una</w:t>
      </w:r>
      <w:r w:rsidR="00395439">
        <w:t xml:space="preserve"> sola càrrega, </w:t>
      </w:r>
      <w:r>
        <w:t>és ben senzill</w:t>
      </w:r>
      <w:r w:rsidR="00A64D14">
        <w:t>: s</w:t>
      </w:r>
      <w:r w:rsidR="004E7555">
        <w:t xml:space="preserve">i </w:t>
      </w:r>
      <w:r w:rsidR="00586A34">
        <w:t>i el temps per consumir el balanç disponible és major o igual al temps mínim</w:t>
      </w:r>
      <w:r w:rsidR="00EA48A9">
        <w:t xml:space="preserve"> </w:t>
      </w:r>
      <w:r w:rsidR="004E7555">
        <w:t>li diem a la càrrega que s’encengui.</w:t>
      </w:r>
    </w:p>
    <w:p w14:paraId="5020C4F0" w14:textId="75B4733D" w:rsidR="00C12EAE" w:rsidRDefault="00C12EAE" w:rsidP="00C12EAE">
      <w:pPr>
        <w:pStyle w:val="Heading3"/>
      </w:pPr>
      <w:bookmarkStart w:id="143" w:name="_Toc107763282"/>
      <w:r>
        <w:t>Dues càrregues</w:t>
      </w:r>
      <w:bookmarkEnd w:id="143"/>
    </w:p>
    <w:p w14:paraId="101DE6B4" w14:textId="07ACE7EB" w:rsidR="00272D43" w:rsidRDefault="00AB7A1F" w:rsidP="00802035">
      <w:r>
        <w:t xml:space="preserve">En canvi, si controlem dues cargues </w:t>
      </w:r>
      <w:r w:rsidR="00E23F8A">
        <w:t>la cosa es complica</w:t>
      </w:r>
      <w:r w:rsidR="0084591E">
        <w:t xml:space="preserve"> i </w:t>
      </w:r>
      <w:r w:rsidR="00BE099E">
        <w:t>es</w:t>
      </w:r>
      <w:r w:rsidR="00272D43">
        <w:t xml:space="preserve"> </w:t>
      </w:r>
      <w:r w:rsidR="00BE099E">
        <w:t xml:space="preserve">pot </w:t>
      </w:r>
      <w:r w:rsidR="00272D43">
        <w:t>resoldre de múltiples maneres</w:t>
      </w:r>
      <w:r w:rsidR="00802035">
        <w:t>. L</w:t>
      </w:r>
      <w:r w:rsidR="00272D43">
        <w:t>a més simple és engegar la 2a càrrega només si la 1a està engegada</w:t>
      </w:r>
      <w:r w:rsidR="00802035">
        <w:t>, ja que ens pot interessar don</w:t>
      </w:r>
      <w:r w:rsidR="009D6501">
        <w:t>a</w:t>
      </w:r>
      <w:r w:rsidR="00802035">
        <w:t>r preferència a una de les dues.</w:t>
      </w:r>
      <w:r w:rsidR="00577AE7">
        <w:t xml:space="preserve"> L’ordre d’accions seria:</w:t>
      </w:r>
    </w:p>
    <w:p w14:paraId="2C4BA4D8" w14:textId="77777777" w:rsidR="00802035" w:rsidRPr="00802035" w:rsidRDefault="00802035" w:rsidP="00802035">
      <w:pPr>
        <w:pStyle w:val="ListParagraph"/>
        <w:numPr>
          <w:ilvl w:val="0"/>
          <w:numId w:val="25"/>
        </w:numPr>
      </w:pPr>
      <w:r w:rsidRPr="00802035">
        <w:t>Primer mirem si podem engegar les dues càrregues alhora.</w:t>
      </w:r>
    </w:p>
    <w:p w14:paraId="17B4874C" w14:textId="1F7C9D30" w:rsidR="00802035" w:rsidRDefault="00802035" w:rsidP="00802035">
      <w:pPr>
        <w:pStyle w:val="ListParagraph"/>
        <w:numPr>
          <w:ilvl w:val="0"/>
          <w:numId w:val="25"/>
        </w:numPr>
      </w:pPr>
      <w:r>
        <w:t>Si no podem engegar les dues, mirem si podem engegar la 1a.</w:t>
      </w:r>
    </w:p>
    <w:p w14:paraId="5CC5CF0C" w14:textId="77777777" w:rsidR="00802035" w:rsidRDefault="00802035" w:rsidP="00802035"/>
    <w:p w14:paraId="6F87B04D" w14:textId="7811C52A" w:rsidR="00802035" w:rsidRDefault="00802035" w:rsidP="00802035">
      <w:r>
        <w:t>Però si no ens importa la preferència, una altre solució seria</w:t>
      </w:r>
      <w:r w:rsidR="0084591E">
        <w:t xml:space="preserve"> considerar </w:t>
      </w:r>
      <w:r>
        <w:t>totes les</w:t>
      </w:r>
      <w:r w:rsidR="0084591E">
        <w:t xml:space="preserve"> situacions</w:t>
      </w:r>
      <w:r>
        <w:t xml:space="preserve"> que podem tenir</w:t>
      </w:r>
      <w:r w:rsidR="00E23F8A">
        <w:t>:</w:t>
      </w:r>
    </w:p>
    <w:p w14:paraId="1E9D4521" w14:textId="77777777" w:rsidR="00802035" w:rsidRDefault="00E23F8A" w:rsidP="00802035">
      <w:pPr>
        <w:pStyle w:val="ListParagraph"/>
        <w:numPr>
          <w:ilvl w:val="0"/>
          <w:numId w:val="26"/>
        </w:numPr>
      </w:pPr>
      <w:r>
        <w:t xml:space="preserve">Primer </w:t>
      </w:r>
      <w:r w:rsidR="00802035">
        <w:t>mirem</w:t>
      </w:r>
      <w:r>
        <w:t xml:space="preserve"> si podem engegar </w:t>
      </w:r>
      <w:r w:rsidR="00802035">
        <w:t>les</w:t>
      </w:r>
      <w:r>
        <w:t xml:space="preserve"> dues càrregues alhora.</w:t>
      </w:r>
    </w:p>
    <w:p w14:paraId="28CAF1BE" w14:textId="58C255E6" w:rsidR="00802035" w:rsidRDefault="00E23F8A" w:rsidP="00802035">
      <w:pPr>
        <w:pStyle w:val="ListParagraph"/>
        <w:numPr>
          <w:ilvl w:val="0"/>
          <w:numId w:val="26"/>
        </w:numPr>
      </w:pPr>
      <w:r>
        <w:t>Si no podem engegar les dues càrregues</w:t>
      </w:r>
      <w:r w:rsidR="00B27691">
        <w:t xml:space="preserve"> alhora però</w:t>
      </w:r>
      <w:r w:rsidR="009879B1">
        <w:t xml:space="preserve"> si</w:t>
      </w:r>
      <w:r w:rsidR="00B27691">
        <w:t xml:space="preserve"> qualsevol de les dues</w:t>
      </w:r>
      <w:r w:rsidR="003F3E77">
        <w:t>,</w:t>
      </w:r>
      <w:r w:rsidR="0084591E">
        <w:t xml:space="preserve"> si </w:t>
      </w:r>
      <w:r w:rsidR="003F3E77">
        <w:t>no engeguem l’altre, necessitarem fixar un mètode per discernir quina de les dues engegar:</w:t>
      </w:r>
    </w:p>
    <w:p w14:paraId="5379F251" w14:textId="77777777" w:rsidR="003F3E77" w:rsidRDefault="003F3E77" w:rsidP="003F3E77">
      <w:pPr>
        <w:pStyle w:val="ListParagraph"/>
        <w:numPr>
          <w:ilvl w:val="1"/>
          <w:numId w:val="26"/>
        </w:numPr>
      </w:pPr>
      <w:r>
        <w:t xml:space="preserve">Tirar la càrrega a engegar per ordre. </w:t>
      </w:r>
    </w:p>
    <w:p w14:paraId="326649B3" w14:textId="39B37968" w:rsidR="003F3E77" w:rsidRDefault="003F3E77" w:rsidP="003F3E77">
      <w:pPr>
        <w:pStyle w:val="ListParagraph"/>
        <w:numPr>
          <w:ilvl w:val="1"/>
          <w:numId w:val="26"/>
        </w:numPr>
      </w:pPr>
      <w:r>
        <w:t>La que tardi més/menys en consumir-ho, és a dir, a la càrrega més petita/gran.</w:t>
      </w:r>
    </w:p>
    <w:p w14:paraId="17075C05" w14:textId="1C89E285" w:rsidR="0084591E" w:rsidRDefault="00802035" w:rsidP="00802035">
      <w:pPr>
        <w:pStyle w:val="ListParagraph"/>
        <w:numPr>
          <w:ilvl w:val="0"/>
          <w:numId w:val="26"/>
        </w:numPr>
      </w:pPr>
      <w:r>
        <w:t>F</w:t>
      </w:r>
      <w:r w:rsidR="0084591E">
        <w:t>inalment, queda</w:t>
      </w:r>
      <w:r>
        <w:t>ria</w:t>
      </w:r>
      <w:r w:rsidR="0084591E">
        <w:t xml:space="preserve"> el cas en que només en podem engegar una.</w:t>
      </w:r>
    </w:p>
    <w:p w14:paraId="60684CEE" w14:textId="77777777" w:rsidR="00F20537" w:rsidRDefault="00F20537" w:rsidP="004E2149">
      <w:pPr>
        <w:ind w:firstLine="0"/>
      </w:pPr>
    </w:p>
    <w:p w14:paraId="298DB41C" w14:textId="080938E0" w:rsidR="004E2149" w:rsidRDefault="004E2149" w:rsidP="004E2149">
      <w:pPr>
        <w:ind w:firstLine="0"/>
      </w:pPr>
      <w:r>
        <w:t xml:space="preserve">A aquestes </w:t>
      </w:r>
      <w:r w:rsidR="00F20537">
        <w:t>dues</w:t>
      </w:r>
      <w:r>
        <w:t xml:space="preserve"> implementacions les anomenarem: simplificada</w:t>
      </w:r>
      <w:r w:rsidR="0007202C">
        <w:t xml:space="preserve"> i</w:t>
      </w:r>
      <w:r>
        <w:t xml:space="preserve"> completa</w:t>
      </w:r>
      <w:r w:rsidR="0007202C">
        <w:t>. Amb la completa tenint la variant A i B en funció del mètode de tria.</w:t>
      </w:r>
    </w:p>
    <w:p w14:paraId="43CAB50B" w14:textId="77777777" w:rsidR="0057513B" w:rsidRDefault="0057513B">
      <w:pPr>
        <w:spacing w:before="0" w:after="160" w:line="259" w:lineRule="auto"/>
        <w:ind w:firstLine="0"/>
        <w:jc w:val="left"/>
        <w:rPr>
          <w:rFonts w:ascii="CMU Sans Serif" w:hAnsi="CMU Sans Serif" w:cs="CMU Sans Serif"/>
          <w:b/>
          <w:bCs/>
          <w:sz w:val="24"/>
          <w:szCs w:val="24"/>
        </w:rPr>
      </w:pPr>
      <w:r>
        <w:br w:type="page"/>
      </w:r>
    </w:p>
    <w:p w14:paraId="1DCC435D" w14:textId="334D9E9D" w:rsidR="002B751E" w:rsidRDefault="002B751E" w:rsidP="009E191D">
      <w:pPr>
        <w:pStyle w:val="Heading3"/>
      </w:pPr>
      <w:bookmarkStart w:id="144" w:name="_Toc107763283"/>
      <w:r>
        <w:lastRenderedPageBreak/>
        <w:t>Observaci</w:t>
      </w:r>
      <w:r w:rsidR="0059733D">
        <w:t>ons</w:t>
      </w:r>
      <w:bookmarkEnd w:id="144"/>
    </w:p>
    <w:p w14:paraId="031A3286" w14:textId="5430D15A" w:rsidR="00C96A4B" w:rsidRDefault="00A57545" w:rsidP="00216796">
      <w:r>
        <w:t>Les tres possibles implementacions és solapen en comportament en funció de la combinació de càrregues.</w:t>
      </w:r>
      <w:r w:rsidR="00216796">
        <w:t xml:space="preserve"> </w:t>
      </w:r>
      <w:r w:rsidR="005A3857">
        <w:t>Si la càrrega petita és la primera, l</w:t>
      </w:r>
      <w:r w:rsidR="00A22BD4">
        <w:t>a implementació completa</w:t>
      </w:r>
      <w:r w:rsidR="005A3857">
        <w:t xml:space="preserve"> A</w:t>
      </w:r>
      <w:r w:rsidR="00A22BD4">
        <w:t xml:space="preserve"> equival a la simple</w:t>
      </w:r>
      <w:r w:rsidR="005A3857">
        <w:t>. Podem veure</w:t>
      </w:r>
      <w:r w:rsidR="00C671F0">
        <w:t>-ho</w:t>
      </w:r>
      <w:r w:rsidR="005A3857">
        <w:t xml:space="preserve"> </w:t>
      </w:r>
      <w:r w:rsidR="00C671F0">
        <w:t xml:space="preserve">en </w:t>
      </w:r>
      <w:r w:rsidR="005A3857">
        <w:t>les simulacions</w:t>
      </w:r>
      <w:r w:rsidR="00C671F0">
        <w:t xml:space="preserve">, </w:t>
      </w:r>
      <w:r w:rsidR="00C96A4B">
        <w:fldChar w:fldCharType="begin"/>
      </w:r>
      <w:r w:rsidR="00C96A4B">
        <w:instrText xml:space="preserve"> REF _Ref107332149 \h </w:instrText>
      </w:r>
      <w:r w:rsidR="00C96A4B">
        <w:fldChar w:fldCharType="separate"/>
      </w:r>
      <w:r w:rsidR="00650730">
        <w:t xml:space="preserve">Figura </w:t>
      </w:r>
      <w:r w:rsidR="00650730">
        <w:rPr>
          <w:noProof/>
        </w:rPr>
        <w:t>4</w:t>
      </w:r>
      <w:r w:rsidR="00650730">
        <w:t>.</w:t>
      </w:r>
      <w:r w:rsidR="00650730">
        <w:rPr>
          <w:noProof/>
        </w:rPr>
        <w:t>8</w:t>
      </w:r>
      <w:r w:rsidR="00C96A4B">
        <w:fldChar w:fldCharType="end"/>
      </w:r>
      <w:r w:rsidR="00C671F0">
        <w:t>. Això és degut a que: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34"/>
        <w:gridCol w:w="1009"/>
        <w:gridCol w:w="236"/>
        <w:gridCol w:w="2269"/>
        <w:gridCol w:w="1889"/>
      </w:tblGrid>
      <w:tr w:rsidR="00A57545" w14:paraId="02921A31" w14:textId="77777777" w:rsidTr="00DA72D2">
        <w:trPr>
          <w:trHeight w:val="170"/>
          <w:jc w:val="center"/>
        </w:trPr>
        <w:tc>
          <w:tcPr>
            <w:tcW w:w="834" w:type="dxa"/>
            <w:tcBorders>
              <w:bottom w:val="single" w:sz="4" w:space="0" w:color="auto"/>
            </w:tcBorders>
            <w:vAlign w:val="center"/>
          </w:tcPr>
          <w:p w14:paraId="64FBB8E9" w14:textId="77777777" w:rsidR="00BD2EF8" w:rsidRPr="002219AC" w:rsidRDefault="00BD2EF8" w:rsidP="00722497">
            <w:pPr>
              <w:pStyle w:val="Taula"/>
            </w:pPr>
          </w:p>
        </w:tc>
        <w:tc>
          <w:tcPr>
            <w:tcW w:w="1009" w:type="dxa"/>
            <w:tcBorders>
              <w:bottom w:val="single" w:sz="4" w:space="0" w:color="auto"/>
            </w:tcBorders>
            <w:vAlign w:val="center"/>
          </w:tcPr>
          <w:p w14:paraId="27F19F09" w14:textId="77777777" w:rsidR="00BD2EF8" w:rsidRDefault="00BD2EF8" w:rsidP="00722497">
            <w:pPr>
              <w:pStyle w:val="Taula"/>
            </w:pPr>
          </w:p>
        </w:tc>
        <w:tc>
          <w:tcPr>
            <w:tcW w:w="236" w:type="dxa"/>
            <w:tcBorders>
              <w:bottom w:val="single" w:sz="4" w:space="0" w:color="auto"/>
            </w:tcBorders>
            <w:vAlign w:val="center"/>
          </w:tcPr>
          <w:p w14:paraId="7B6ED9C8" w14:textId="77777777" w:rsidR="00BD2EF8" w:rsidRDefault="00BD2EF8" w:rsidP="00722497">
            <w:pPr>
              <w:pStyle w:val="Taula"/>
            </w:pPr>
          </w:p>
        </w:tc>
        <w:tc>
          <w:tcPr>
            <w:tcW w:w="4158" w:type="dxa"/>
            <w:gridSpan w:val="2"/>
            <w:tcBorders>
              <w:bottom w:val="single" w:sz="4" w:space="0" w:color="auto"/>
            </w:tcBorders>
            <w:vAlign w:val="center"/>
          </w:tcPr>
          <w:p w14:paraId="66A5D2BA" w14:textId="67AD9AEB" w:rsidR="00BD2EF8" w:rsidRDefault="00BD2EF8" w:rsidP="00722497">
            <w:pPr>
              <w:pStyle w:val="Taula"/>
            </w:pPr>
          </w:p>
        </w:tc>
      </w:tr>
      <w:tr w:rsidR="00A57545" w14:paraId="60A62F99" w14:textId="77777777" w:rsidTr="00DA72D2">
        <w:trPr>
          <w:trHeight w:val="170"/>
          <w:jc w:val="center"/>
        </w:trPr>
        <w:tc>
          <w:tcPr>
            <w:tcW w:w="834" w:type="dxa"/>
            <w:tcBorders>
              <w:top w:val="single" w:sz="4" w:space="0" w:color="auto"/>
            </w:tcBorders>
            <w:vAlign w:val="center"/>
          </w:tcPr>
          <w:p w14:paraId="3D32263E" w14:textId="77777777" w:rsidR="00A57545" w:rsidRPr="002219AC" w:rsidRDefault="00A57545" w:rsidP="00722497">
            <w:pPr>
              <w:pStyle w:val="Taula"/>
            </w:pPr>
          </w:p>
        </w:tc>
        <w:tc>
          <w:tcPr>
            <w:tcW w:w="1009" w:type="dxa"/>
            <w:vMerge w:val="restart"/>
            <w:tcBorders>
              <w:top w:val="single" w:sz="4" w:space="0" w:color="auto"/>
            </w:tcBorders>
            <w:vAlign w:val="center"/>
          </w:tcPr>
          <w:p w14:paraId="47F1EC85" w14:textId="64B13D8F" w:rsidR="00A57545" w:rsidRDefault="00A57545" w:rsidP="00722497">
            <w:pPr>
              <w:pStyle w:val="Taula"/>
            </w:pPr>
            <w:r>
              <w:t>Càrrega a engegar</w:t>
            </w:r>
          </w:p>
        </w:tc>
        <w:tc>
          <w:tcPr>
            <w:tcW w:w="236" w:type="dxa"/>
            <w:tcBorders>
              <w:top w:val="single" w:sz="4" w:space="0" w:color="auto"/>
            </w:tcBorders>
            <w:vAlign w:val="center"/>
          </w:tcPr>
          <w:p w14:paraId="270B758C" w14:textId="77777777" w:rsidR="00A57545" w:rsidRDefault="00A57545" w:rsidP="00722497">
            <w:pPr>
              <w:pStyle w:val="Taula"/>
            </w:pPr>
          </w:p>
        </w:tc>
        <w:tc>
          <w:tcPr>
            <w:tcW w:w="4158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DA93D6B" w14:textId="7BB674F1" w:rsidR="00A57545" w:rsidRDefault="00A57545" w:rsidP="00722497">
            <w:pPr>
              <w:pStyle w:val="Taula"/>
            </w:pPr>
            <w:r>
              <w:t>Implementació</w:t>
            </w:r>
          </w:p>
        </w:tc>
      </w:tr>
      <w:tr w:rsidR="00A57545" w:rsidRPr="002219AC" w14:paraId="1D900AB5" w14:textId="77777777" w:rsidTr="00DA72D2">
        <w:trPr>
          <w:trHeight w:val="170"/>
          <w:jc w:val="center"/>
        </w:trPr>
        <w:tc>
          <w:tcPr>
            <w:tcW w:w="834" w:type="dxa"/>
            <w:tcBorders>
              <w:bottom w:val="single" w:sz="4" w:space="0" w:color="auto"/>
            </w:tcBorders>
            <w:vAlign w:val="center"/>
          </w:tcPr>
          <w:p w14:paraId="3A037D81" w14:textId="77777777" w:rsidR="00A57545" w:rsidRPr="002219AC" w:rsidRDefault="00A57545" w:rsidP="00722497">
            <w:pPr>
              <w:pStyle w:val="Taula"/>
            </w:pPr>
            <w:r>
              <w:t>Situació</w:t>
            </w:r>
          </w:p>
        </w:tc>
        <w:tc>
          <w:tcPr>
            <w:tcW w:w="1009" w:type="dxa"/>
            <w:vMerge/>
            <w:tcBorders>
              <w:bottom w:val="single" w:sz="4" w:space="0" w:color="auto"/>
            </w:tcBorders>
            <w:vAlign w:val="center"/>
          </w:tcPr>
          <w:p w14:paraId="32F27E15" w14:textId="3D0CE619" w:rsidR="00A57545" w:rsidRDefault="00A57545" w:rsidP="00722497">
            <w:pPr>
              <w:pStyle w:val="Taula"/>
            </w:pPr>
          </w:p>
        </w:tc>
        <w:tc>
          <w:tcPr>
            <w:tcW w:w="236" w:type="dxa"/>
            <w:tcBorders>
              <w:bottom w:val="single" w:sz="4" w:space="0" w:color="auto"/>
            </w:tcBorders>
            <w:vAlign w:val="center"/>
          </w:tcPr>
          <w:p w14:paraId="1BDBA94C" w14:textId="77777777" w:rsidR="00A57545" w:rsidRDefault="00A57545" w:rsidP="00722497">
            <w:pPr>
              <w:pStyle w:val="Taula"/>
            </w:pPr>
          </w:p>
        </w:tc>
        <w:tc>
          <w:tcPr>
            <w:tcW w:w="226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4FA8EE4" w14:textId="77777777" w:rsidR="00A57545" w:rsidRDefault="00A57545" w:rsidP="00722497">
            <w:pPr>
              <w:pStyle w:val="Taula"/>
            </w:pPr>
            <w:r>
              <w:t>Completa A</w:t>
            </w:r>
          </w:p>
        </w:tc>
        <w:tc>
          <w:tcPr>
            <w:tcW w:w="1889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B48A934" w14:textId="77777777" w:rsidR="00A57545" w:rsidRPr="002219AC" w:rsidRDefault="00A57545" w:rsidP="00722497">
            <w:pPr>
              <w:pStyle w:val="Taula"/>
            </w:pPr>
            <w:r>
              <w:t>Simplificada</w:t>
            </w:r>
          </w:p>
        </w:tc>
      </w:tr>
      <w:tr w:rsidR="00DA72D2" w:rsidRPr="002219AC" w14:paraId="4825B0E9" w14:textId="77777777" w:rsidTr="00DA72D2">
        <w:trPr>
          <w:trHeight w:val="170"/>
          <w:jc w:val="center"/>
        </w:trPr>
        <w:tc>
          <w:tcPr>
            <w:tcW w:w="834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39F77AED" w14:textId="77777777" w:rsidR="00BD2EF8" w:rsidRPr="002219AC" w:rsidRDefault="00BD2EF8" w:rsidP="00722497">
            <w:pPr>
              <w:pStyle w:val="Taula"/>
            </w:pPr>
            <w:r>
              <w:t>1a</w:t>
            </w:r>
          </w:p>
        </w:tc>
        <w:tc>
          <w:tcPr>
            <w:tcW w:w="1009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6633A046" w14:textId="2AA0E93C" w:rsidR="00BD2EF8" w:rsidRDefault="00BD2EF8" w:rsidP="00722497">
            <w:pPr>
              <w:pStyle w:val="Taula"/>
            </w:pPr>
            <w:r>
              <w:t>1a i 2a</w:t>
            </w:r>
          </w:p>
        </w:tc>
        <w:tc>
          <w:tcPr>
            <w:tcW w:w="236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659896E3" w14:textId="77777777" w:rsidR="00BD2EF8" w:rsidRDefault="00BD2EF8" w:rsidP="00722497">
            <w:pPr>
              <w:pStyle w:val="Taula"/>
            </w:pPr>
          </w:p>
        </w:tc>
        <w:tc>
          <w:tcPr>
            <w:tcW w:w="2269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42B85C5A" w14:textId="7CB20C24" w:rsidR="00BD2EF8" w:rsidRPr="002219AC" w:rsidRDefault="00BD2EF8" w:rsidP="00722497">
            <w:pPr>
              <w:pStyle w:val="Taula"/>
            </w:pPr>
            <w:r>
              <w:t>-</w:t>
            </w:r>
          </w:p>
        </w:tc>
        <w:tc>
          <w:tcPr>
            <w:tcW w:w="1889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29E16D2A" w14:textId="46F0F157" w:rsidR="00BD2EF8" w:rsidRPr="002219AC" w:rsidRDefault="00BD2EF8" w:rsidP="00722497">
            <w:pPr>
              <w:pStyle w:val="Taula"/>
            </w:pPr>
            <w:r>
              <w:t>-</w:t>
            </w:r>
          </w:p>
        </w:tc>
      </w:tr>
      <w:tr w:rsidR="005A3857" w:rsidRPr="002219AC" w14:paraId="72AFCD80" w14:textId="77777777" w:rsidTr="00DA72D2">
        <w:trPr>
          <w:trHeight w:val="170"/>
          <w:jc w:val="center"/>
        </w:trPr>
        <w:tc>
          <w:tcPr>
            <w:tcW w:w="834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900AD83" w14:textId="77777777" w:rsidR="00BD2EF8" w:rsidRPr="002219AC" w:rsidRDefault="00BD2EF8" w:rsidP="00722497">
            <w:pPr>
              <w:pStyle w:val="Taula"/>
            </w:pPr>
            <w:r>
              <w:t>2a</w:t>
            </w:r>
          </w:p>
        </w:tc>
        <w:tc>
          <w:tcPr>
            <w:tcW w:w="1009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A0D76BF" w14:textId="75711F09" w:rsidR="00BD2EF8" w:rsidRDefault="00BD2EF8" w:rsidP="00722497">
            <w:pPr>
              <w:pStyle w:val="Taula"/>
            </w:pPr>
            <w:r>
              <w:t>1a</w:t>
            </w:r>
          </w:p>
        </w:tc>
        <w:tc>
          <w:tcPr>
            <w:tcW w:w="23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1915667" w14:textId="77777777" w:rsidR="00BD2EF8" w:rsidRDefault="00BD2EF8" w:rsidP="00722497">
            <w:pPr>
              <w:pStyle w:val="Taula"/>
            </w:pPr>
          </w:p>
        </w:tc>
        <w:tc>
          <w:tcPr>
            <w:tcW w:w="2269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FAC7F2A" w14:textId="77777777" w:rsidR="00BD2EF8" w:rsidRPr="002219AC" w:rsidRDefault="00BD2EF8" w:rsidP="00722497">
            <w:pPr>
              <w:pStyle w:val="Taula"/>
            </w:pPr>
            <w:r>
              <w:t>degut al ordre</w:t>
            </w:r>
          </w:p>
        </w:tc>
        <w:tc>
          <w:tcPr>
            <w:tcW w:w="1889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7974E9E" w14:textId="57F8E952" w:rsidR="00BD2EF8" w:rsidRPr="002219AC" w:rsidRDefault="00BD2EF8" w:rsidP="00722497">
            <w:pPr>
              <w:pStyle w:val="Taula"/>
            </w:pPr>
            <w:r>
              <w:t xml:space="preserve">la 2a no és pot </w:t>
            </w:r>
            <w:r w:rsidR="00A57545">
              <w:t>si la</w:t>
            </w:r>
            <w:r>
              <w:t xml:space="preserve"> 1a </w:t>
            </w:r>
            <w:r w:rsidR="00A57545">
              <w:t xml:space="preserve">no està </w:t>
            </w:r>
            <w:r>
              <w:t>engega</w:t>
            </w:r>
            <w:r w:rsidR="00A57545">
              <w:t>da</w:t>
            </w:r>
          </w:p>
        </w:tc>
      </w:tr>
      <w:tr w:rsidR="005A3857" w14:paraId="586F72A3" w14:textId="77777777" w:rsidTr="00DA72D2">
        <w:trPr>
          <w:trHeight w:val="170"/>
          <w:jc w:val="center"/>
        </w:trPr>
        <w:tc>
          <w:tcPr>
            <w:tcW w:w="834" w:type="dxa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5D6B99FD" w14:textId="77777777" w:rsidR="00BD2EF8" w:rsidRDefault="00BD2EF8" w:rsidP="00722497">
            <w:pPr>
              <w:pStyle w:val="Taula"/>
            </w:pPr>
            <w:r>
              <w:t>3a</w:t>
            </w:r>
          </w:p>
        </w:tc>
        <w:tc>
          <w:tcPr>
            <w:tcW w:w="1009" w:type="dxa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03FF6DBC" w14:textId="2F65386D" w:rsidR="00BD2EF8" w:rsidRDefault="00BD2EF8" w:rsidP="00722497">
            <w:pPr>
              <w:pStyle w:val="Taula"/>
            </w:pPr>
            <w:r>
              <w:t xml:space="preserve">1a </w:t>
            </w:r>
          </w:p>
        </w:tc>
        <w:tc>
          <w:tcPr>
            <w:tcW w:w="236" w:type="dxa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79216B35" w14:textId="77777777" w:rsidR="00BD2EF8" w:rsidRDefault="00BD2EF8" w:rsidP="00722497">
            <w:pPr>
              <w:pStyle w:val="Taula"/>
            </w:pPr>
          </w:p>
        </w:tc>
        <w:tc>
          <w:tcPr>
            <w:tcW w:w="2269" w:type="dxa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121ACD03" w14:textId="0E61AA56" w:rsidR="00BD2EF8" w:rsidRDefault="00BD2EF8" w:rsidP="00722497">
            <w:pPr>
              <w:pStyle w:val="Taula"/>
            </w:pPr>
            <w:r>
              <w:t xml:space="preserve">única que pot </w:t>
            </w:r>
            <w:r w:rsidR="005A3857">
              <w:t>consumir-ho en el temps mínim</w:t>
            </w:r>
          </w:p>
        </w:tc>
        <w:tc>
          <w:tcPr>
            <w:tcW w:w="1889" w:type="dxa"/>
            <w:vMerge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2937B034" w14:textId="77777777" w:rsidR="00BD2EF8" w:rsidRDefault="00BD2EF8" w:rsidP="00722497">
            <w:pPr>
              <w:pStyle w:val="Taula"/>
            </w:pPr>
          </w:p>
        </w:tc>
      </w:tr>
    </w:tbl>
    <w:p w14:paraId="671E38C6" w14:textId="44434314" w:rsidR="005A3857" w:rsidRDefault="00DA72D2" w:rsidP="00DA72D2">
      <w:pPr>
        <w:pStyle w:val="Caption"/>
      </w:pPr>
      <w:bookmarkStart w:id="145" w:name="_Toc107763355"/>
      <w:r>
        <w:t xml:space="preserve">Taula </w:t>
      </w:r>
      <w:r>
        <w:fldChar w:fldCharType="begin"/>
      </w:r>
      <w:r>
        <w:instrText xml:space="preserve"> STYLEREF 1 \s </w:instrText>
      </w:r>
      <w:r>
        <w:fldChar w:fldCharType="separate"/>
      </w:r>
      <w:r w:rsidR="00650730">
        <w:rPr>
          <w:noProof/>
        </w:rPr>
        <w:t>4</w:t>
      </w:r>
      <w:r>
        <w:fldChar w:fldCharType="end"/>
      </w:r>
      <w:r>
        <w:t>.</w:t>
      </w:r>
      <w:r>
        <w:fldChar w:fldCharType="begin"/>
      </w:r>
      <w:r>
        <w:instrText xml:space="preserve"> SEQ Taula \* ARABIC \s 1 </w:instrText>
      </w:r>
      <w:r>
        <w:fldChar w:fldCharType="separate"/>
      </w:r>
      <w:r w:rsidR="00650730">
        <w:rPr>
          <w:noProof/>
        </w:rPr>
        <w:t>1</w:t>
      </w:r>
      <w:r>
        <w:fldChar w:fldCharType="end"/>
      </w:r>
      <w:r>
        <w:t>.</w:t>
      </w:r>
      <w:r w:rsidRPr="00DA72D2">
        <w:t xml:space="preserve"> Temps mín</w:t>
      </w:r>
      <w:r w:rsidR="00216796">
        <w:t>.</w:t>
      </w:r>
      <w:r w:rsidRPr="00DA72D2">
        <w:t xml:space="preserve"> engegada</w:t>
      </w:r>
      <w:r>
        <w:t xml:space="preserve"> – </w:t>
      </w:r>
      <w:r w:rsidR="00216796">
        <w:t>Implementacions amb</w:t>
      </w:r>
      <w:r w:rsidR="008D335B">
        <w:t xml:space="preserve"> el mateix</w:t>
      </w:r>
      <w:r w:rsidR="00216796">
        <w:t xml:space="preserve"> comportaments quan C1 &lt; C2</w:t>
      </w:r>
      <w:bookmarkEnd w:id="145"/>
    </w:p>
    <w:p w14:paraId="31EA7C67" w14:textId="77777777" w:rsidR="00DA72D2" w:rsidRPr="00DA72D2" w:rsidRDefault="00DA72D2" w:rsidP="00DA72D2"/>
    <w:p w14:paraId="28BF00C7" w14:textId="6B349B6A" w:rsidR="005A3857" w:rsidRDefault="005A3857" w:rsidP="00A57545">
      <w:pPr>
        <w:ind w:firstLine="0"/>
      </w:pPr>
      <w:r>
        <w:t>Si la càrrega petita és la segona, la implementació completa A equival a la completa B. Podem veure</w:t>
      </w:r>
      <w:r w:rsidR="00C671F0">
        <w:t>-ho</w:t>
      </w:r>
      <w:r>
        <w:t xml:space="preserve"> </w:t>
      </w:r>
      <w:r w:rsidR="00C671F0">
        <w:t>en les</w:t>
      </w:r>
      <w:r>
        <w:t xml:space="preserve"> simulacions</w:t>
      </w:r>
      <w:r w:rsidR="00C671F0">
        <w:t xml:space="preserve">, </w:t>
      </w:r>
      <w:r w:rsidR="00343B2B">
        <w:fldChar w:fldCharType="begin"/>
      </w:r>
      <w:r w:rsidR="00343B2B">
        <w:instrText xml:space="preserve"> REF _Ref107437540 \h </w:instrText>
      </w:r>
      <w:r w:rsidR="00343B2B">
        <w:fldChar w:fldCharType="separate"/>
      </w:r>
      <w:r w:rsidR="00650730">
        <w:t xml:space="preserve">Figura </w:t>
      </w:r>
      <w:r w:rsidR="00650730">
        <w:rPr>
          <w:noProof/>
        </w:rPr>
        <w:t>4</w:t>
      </w:r>
      <w:r w:rsidR="00650730">
        <w:t>.</w:t>
      </w:r>
      <w:r w:rsidR="00650730">
        <w:rPr>
          <w:noProof/>
        </w:rPr>
        <w:t>9</w:t>
      </w:r>
      <w:r w:rsidR="00343B2B">
        <w:fldChar w:fldCharType="end"/>
      </w:r>
      <w:r>
        <w:t>. Això és degut a que: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34"/>
        <w:gridCol w:w="1009"/>
        <w:gridCol w:w="236"/>
        <w:gridCol w:w="1717"/>
        <w:gridCol w:w="2126"/>
      </w:tblGrid>
      <w:tr w:rsidR="00A57545" w14:paraId="5D483CE6" w14:textId="77777777" w:rsidTr="00A57545">
        <w:trPr>
          <w:trHeight w:val="170"/>
          <w:jc w:val="center"/>
        </w:trPr>
        <w:tc>
          <w:tcPr>
            <w:tcW w:w="834" w:type="dxa"/>
            <w:tcBorders>
              <w:bottom w:val="single" w:sz="4" w:space="0" w:color="auto"/>
            </w:tcBorders>
            <w:vAlign w:val="center"/>
          </w:tcPr>
          <w:p w14:paraId="608E8B73" w14:textId="77777777" w:rsidR="00A57545" w:rsidRPr="002219AC" w:rsidRDefault="00A57545" w:rsidP="00A57545">
            <w:pPr>
              <w:pStyle w:val="Taula"/>
            </w:pPr>
          </w:p>
        </w:tc>
        <w:tc>
          <w:tcPr>
            <w:tcW w:w="1009" w:type="dxa"/>
            <w:tcBorders>
              <w:bottom w:val="single" w:sz="4" w:space="0" w:color="auto"/>
            </w:tcBorders>
            <w:vAlign w:val="center"/>
          </w:tcPr>
          <w:p w14:paraId="67B1ECAF" w14:textId="77777777" w:rsidR="00A57545" w:rsidRDefault="00A57545" w:rsidP="00A57545">
            <w:pPr>
              <w:pStyle w:val="Taula"/>
            </w:pPr>
          </w:p>
        </w:tc>
        <w:tc>
          <w:tcPr>
            <w:tcW w:w="236" w:type="dxa"/>
            <w:tcBorders>
              <w:bottom w:val="single" w:sz="4" w:space="0" w:color="auto"/>
            </w:tcBorders>
            <w:vAlign w:val="center"/>
          </w:tcPr>
          <w:p w14:paraId="31D653BD" w14:textId="77777777" w:rsidR="00A57545" w:rsidRDefault="00A57545" w:rsidP="00A57545">
            <w:pPr>
              <w:pStyle w:val="Taula"/>
            </w:pPr>
          </w:p>
        </w:tc>
        <w:tc>
          <w:tcPr>
            <w:tcW w:w="3843" w:type="dxa"/>
            <w:gridSpan w:val="2"/>
            <w:tcBorders>
              <w:bottom w:val="single" w:sz="4" w:space="0" w:color="auto"/>
            </w:tcBorders>
            <w:vAlign w:val="center"/>
          </w:tcPr>
          <w:p w14:paraId="065746EA" w14:textId="77777777" w:rsidR="00A57545" w:rsidRDefault="00A57545" w:rsidP="00A57545">
            <w:pPr>
              <w:pStyle w:val="Taula"/>
            </w:pPr>
          </w:p>
        </w:tc>
      </w:tr>
      <w:tr w:rsidR="00A57545" w14:paraId="5A1415CC" w14:textId="77777777" w:rsidTr="00A57545">
        <w:trPr>
          <w:trHeight w:val="170"/>
          <w:jc w:val="center"/>
        </w:trPr>
        <w:tc>
          <w:tcPr>
            <w:tcW w:w="834" w:type="dxa"/>
            <w:tcBorders>
              <w:top w:val="single" w:sz="4" w:space="0" w:color="auto"/>
            </w:tcBorders>
            <w:vAlign w:val="center"/>
          </w:tcPr>
          <w:p w14:paraId="37551EBE" w14:textId="77777777" w:rsidR="00A57545" w:rsidRPr="002219AC" w:rsidRDefault="00A57545" w:rsidP="00A57545">
            <w:pPr>
              <w:pStyle w:val="Taula"/>
            </w:pPr>
          </w:p>
        </w:tc>
        <w:tc>
          <w:tcPr>
            <w:tcW w:w="1009" w:type="dxa"/>
            <w:vMerge w:val="restart"/>
            <w:tcBorders>
              <w:top w:val="single" w:sz="4" w:space="0" w:color="auto"/>
            </w:tcBorders>
            <w:vAlign w:val="center"/>
          </w:tcPr>
          <w:p w14:paraId="23E8AF50" w14:textId="51A692C6" w:rsidR="00A57545" w:rsidRDefault="00A57545" w:rsidP="00A57545">
            <w:pPr>
              <w:pStyle w:val="Taula"/>
            </w:pPr>
            <w:r>
              <w:t>Càrrega a engegar</w:t>
            </w:r>
          </w:p>
        </w:tc>
        <w:tc>
          <w:tcPr>
            <w:tcW w:w="236" w:type="dxa"/>
            <w:tcBorders>
              <w:top w:val="single" w:sz="4" w:space="0" w:color="auto"/>
            </w:tcBorders>
            <w:vAlign w:val="center"/>
          </w:tcPr>
          <w:p w14:paraId="46AAA435" w14:textId="77777777" w:rsidR="00A57545" w:rsidRDefault="00A57545" w:rsidP="00A57545">
            <w:pPr>
              <w:pStyle w:val="Taula"/>
            </w:pPr>
          </w:p>
        </w:tc>
        <w:tc>
          <w:tcPr>
            <w:tcW w:w="3843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B6A5A3A" w14:textId="77777777" w:rsidR="00A57545" w:rsidRDefault="00A57545" w:rsidP="00A57545">
            <w:pPr>
              <w:pStyle w:val="Taula"/>
            </w:pPr>
            <w:r>
              <w:t>Implementació</w:t>
            </w:r>
          </w:p>
        </w:tc>
      </w:tr>
      <w:tr w:rsidR="00A57545" w:rsidRPr="002219AC" w14:paraId="42077A60" w14:textId="77777777" w:rsidTr="00A57545">
        <w:trPr>
          <w:trHeight w:val="170"/>
          <w:jc w:val="center"/>
        </w:trPr>
        <w:tc>
          <w:tcPr>
            <w:tcW w:w="834" w:type="dxa"/>
            <w:tcBorders>
              <w:bottom w:val="single" w:sz="4" w:space="0" w:color="auto"/>
            </w:tcBorders>
            <w:vAlign w:val="center"/>
          </w:tcPr>
          <w:p w14:paraId="4F950BD3" w14:textId="77777777" w:rsidR="00A57545" w:rsidRPr="002219AC" w:rsidRDefault="00A57545" w:rsidP="00A57545">
            <w:pPr>
              <w:pStyle w:val="Taula"/>
            </w:pPr>
            <w:r>
              <w:t>Situació</w:t>
            </w:r>
          </w:p>
        </w:tc>
        <w:tc>
          <w:tcPr>
            <w:tcW w:w="1009" w:type="dxa"/>
            <w:vMerge/>
            <w:tcBorders>
              <w:bottom w:val="single" w:sz="4" w:space="0" w:color="auto"/>
            </w:tcBorders>
            <w:vAlign w:val="center"/>
          </w:tcPr>
          <w:p w14:paraId="2C767044" w14:textId="77777777" w:rsidR="00A57545" w:rsidRDefault="00A57545" w:rsidP="00A57545">
            <w:pPr>
              <w:pStyle w:val="Taula"/>
            </w:pPr>
          </w:p>
        </w:tc>
        <w:tc>
          <w:tcPr>
            <w:tcW w:w="236" w:type="dxa"/>
            <w:tcBorders>
              <w:bottom w:val="single" w:sz="4" w:space="0" w:color="auto"/>
            </w:tcBorders>
            <w:vAlign w:val="center"/>
          </w:tcPr>
          <w:p w14:paraId="4E97EA4E" w14:textId="77777777" w:rsidR="00A57545" w:rsidRDefault="00A57545" w:rsidP="00A57545">
            <w:pPr>
              <w:pStyle w:val="Taula"/>
            </w:pPr>
          </w:p>
        </w:tc>
        <w:tc>
          <w:tcPr>
            <w:tcW w:w="17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504A14E" w14:textId="77777777" w:rsidR="00A57545" w:rsidRDefault="00A57545" w:rsidP="00A57545">
            <w:pPr>
              <w:pStyle w:val="Taula"/>
            </w:pPr>
            <w:r>
              <w:t>Completa A</w:t>
            </w:r>
          </w:p>
        </w:tc>
        <w:tc>
          <w:tcPr>
            <w:tcW w:w="21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DAD078E" w14:textId="4D4D2441" w:rsidR="00A57545" w:rsidRPr="002219AC" w:rsidRDefault="00A57545" w:rsidP="00A57545">
            <w:pPr>
              <w:pStyle w:val="Taula"/>
            </w:pPr>
            <w:r>
              <w:t>Completa B</w:t>
            </w:r>
          </w:p>
        </w:tc>
      </w:tr>
      <w:tr w:rsidR="00A57545" w:rsidRPr="002219AC" w14:paraId="212707B7" w14:textId="77777777" w:rsidTr="00A57545">
        <w:trPr>
          <w:jc w:val="center"/>
        </w:trPr>
        <w:tc>
          <w:tcPr>
            <w:tcW w:w="834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33EE79A9" w14:textId="77777777" w:rsidR="00A57545" w:rsidRPr="002219AC" w:rsidRDefault="00A57545" w:rsidP="00A57545">
            <w:pPr>
              <w:pStyle w:val="Taula"/>
            </w:pPr>
            <w:r>
              <w:t>1a</w:t>
            </w:r>
          </w:p>
        </w:tc>
        <w:tc>
          <w:tcPr>
            <w:tcW w:w="1009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4787B9B8" w14:textId="7E599AA1" w:rsidR="00A57545" w:rsidRDefault="00A57545" w:rsidP="00A57545">
            <w:pPr>
              <w:pStyle w:val="Taula"/>
            </w:pPr>
            <w:r>
              <w:t>1a i 2a</w:t>
            </w:r>
          </w:p>
        </w:tc>
        <w:tc>
          <w:tcPr>
            <w:tcW w:w="236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3DBE7A48" w14:textId="77777777" w:rsidR="00A57545" w:rsidRDefault="00A57545" w:rsidP="00A57545">
            <w:pPr>
              <w:pStyle w:val="Taula"/>
            </w:pPr>
          </w:p>
        </w:tc>
        <w:tc>
          <w:tcPr>
            <w:tcW w:w="1717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4F65F432" w14:textId="77777777" w:rsidR="00A57545" w:rsidRPr="002219AC" w:rsidRDefault="00A57545" w:rsidP="00A57545">
            <w:pPr>
              <w:pStyle w:val="Taula"/>
            </w:pPr>
            <w:r>
              <w:t>-</w:t>
            </w:r>
          </w:p>
        </w:tc>
        <w:tc>
          <w:tcPr>
            <w:tcW w:w="2126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15560C6A" w14:textId="77777777" w:rsidR="00A57545" w:rsidRPr="002219AC" w:rsidRDefault="00A57545" w:rsidP="00A57545">
            <w:pPr>
              <w:pStyle w:val="Taula"/>
            </w:pPr>
            <w:r>
              <w:t>-</w:t>
            </w:r>
          </w:p>
        </w:tc>
      </w:tr>
      <w:tr w:rsidR="00A57545" w:rsidRPr="002219AC" w14:paraId="07AF3311" w14:textId="77777777" w:rsidTr="00A57545">
        <w:trPr>
          <w:trHeight w:val="133"/>
          <w:jc w:val="center"/>
        </w:trPr>
        <w:tc>
          <w:tcPr>
            <w:tcW w:w="834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15FBCB6" w14:textId="77777777" w:rsidR="00A57545" w:rsidRPr="002219AC" w:rsidRDefault="00A57545" w:rsidP="00A57545">
            <w:pPr>
              <w:pStyle w:val="Taula"/>
            </w:pPr>
            <w:r>
              <w:t>2a</w:t>
            </w:r>
          </w:p>
        </w:tc>
        <w:tc>
          <w:tcPr>
            <w:tcW w:w="1009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E9BB5E1" w14:textId="4E8E177C" w:rsidR="00A57545" w:rsidRDefault="00A57545" w:rsidP="00A57545">
            <w:pPr>
              <w:pStyle w:val="Taula"/>
            </w:pPr>
            <w:r>
              <w:t>1a</w:t>
            </w:r>
          </w:p>
        </w:tc>
        <w:tc>
          <w:tcPr>
            <w:tcW w:w="23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823B066" w14:textId="77777777" w:rsidR="00A57545" w:rsidRDefault="00A57545" w:rsidP="00A57545">
            <w:pPr>
              <w:pStyle w:val="Taula"/>
            </w:pPr>
          </w:p>
        </w:tc>
        <w:tc>
          <w:tcPr>
            <w:tcW w:w="17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C331A50" w14:textId="77777777" w:rsidR="00A57545" w:rsidRPr="002219AC" w:rsidRDefault="00A57545" w:rsidP="00A57545">
            <w:pPr>
              <w:pStyle w:val="Taula"/>
            </w:pPr>
            <w:r>
              <w:t>degut al ordre</w:t>
            </w:r>
          </w:p>
        </w:tc>
        <w:tc>
          <w:tcPr>
            <w:tcW w:w="212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0F854B87" w14:textId="5572051D" w:rsidR="00A57545" w:rsidRPr="002219AC" w:rsidRDefault="00A57545" w:rsidP="00A57545">
            <w:pPr>
              <w:pStyle w:val="Taula"/>
            </w:pPr>
            <w:r>
              <w:t>consumeix més ràpid</w:t>
            </w:r>
          </w:p>
        </w:tc>
      </w:tr>
      <w:tr w:rsidR="00A57545" w14:paraId="770315A9" w14:textId="77777777" w:rsidTr="00A57545">
        <w:trPr>
          <w:jc w:val="center"/>
        </w:trPr>
        <w:tc>
          <w:tcPr>
            <w:tcW w:w="834" w:type="dxa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6746CF6B" w14:textId="77777777" w:rsidR="00A57545" w:rsidRDefault="00A57545" w:rsidP="00A57545">
            <w:pPr>
              <w:pStyle w:val="Taula"/>
            </w:pPr>
            <w:r>
              <w:t>3a</w:t>
            </w:r>
          </w:p>
        </w:tc>
        <w:tc>
          <w:tcPr>
            <w:tcW w:w="1009" w:type="dxa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30AE98D0" w14:textId="3C27D9C5" w:rsidR="00A57545" w:rsidRDefault="00A57545" w:rsidP="00A57545">
            <w:pPr>
              <w:pStyle w:val="Taula"/>
            </w:pPr>
            <w:r>
              <w:t xml:space="preserve">1a </w:t>
            </w:r>
          </w:p>
        </w:tc>
        <w:tc>
          <w:tcPr>
            <w:tcW w:w="236" w:type="dxa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0CD73635" w14:textId="77777777" w:rsidR="00A57545" w:rsidRDefault="00A57545" w:rsidP="00A57545">
            <w:pPr>
              <w:pStyle w:val="Taula"/>
            </w:pPr>
          </w:p>
        </w:tc>
        <w:tc>
          <w:tcPr>
            <w:tcW w:w="3843" w:type="dxa"/>
            <w:gridSpan w:val="2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42EC1C36" w14:textId="0D731CAA" w:rsidR="00A57545" w:rsidRDefault="00A57545" w:rsidP="00A57545">
            <w:pPr>
              <w:pStyle w:val="Taula"/>
            </w:pPr>
            <w:r>
              <w:t>única que pot consumir-ho en el temps mínim</w:t>
            </w:r>
          </w:p>
        </w:tc>
      </w:tr>
    </w:tbl>
    <w:p w14:paraId="1AEA9C0A" w14:textId="33D30662" w:rsidR="00216796" w:rsidRDefault="00216796" w:rsidP="00216796">
      <w:pPr>
        <w:pStyle w:val="Caption"/>
      </w:pPr>
      <w:bookmarkStart w:id="146" w:name="_Toc107763356"/>
      <w:r>
        <w:t xml:space="preserve">Taula </w:t>
      </w:r>
      <w:r>
        <w:fldChar w:fldCharType="begin"/>
      </w:r>
      <w:r>
        <w:instrText xml:space="preserve"> STYLEREF 1 \s </w:instrText>
      </w:r>
      <w:r>
        <w:fldChar w:fldCharType="separate"/>
      </w:r>
      <w:r w:rsidR="00650730">
        <w:rPr>
          <w:noProof/>
        </w:rPr>
        <w:t>4</w:t>
      </w:r>
      <w:r>
        <w:fldChar w:fldCharType="end"/>
      </w:r>
      <w:r>
        <w:t>.</w:t>
      </w:r>
      <w:r>
        <w:fldChar w:fldCharType="begin"/>
      </w:r>
      <w:r>
        <w:instrText xml:space="preserve"> SEQ Taula \* ARABIC \s 1 </w:instrText>
      </w:r>
      <w:r>
        <w:fldChar w:fldCharType="separate"/>
      </w:r>
      <w:r w:rsidR="00650730">
        <w:rPr>
          <w:noProof/>
        </w:rPr>
        <w:t>2</w:t>
      </w:r>
      <w:r>
        <w:fldChar w:fldCharType="end"/>
      </w:r>
      <w:r>
        <w:t>.</w:t>
      </w:r>
      <w:r w:rsidRPr="00DA72D2">
        <w:t xml:space="preserve"> Temps mín</w:t>
      </w:r>
      <w:r>
        <w:t>.</w:t>
      </w:r>
      <w:r w:rsidRPr="00DA72D2">
        <w:t xml:space="preserve"> engegada</w:t>
      </w:r>
      <w:r>
        <w:t xml:space="preserve"> – Implementacions amb </w:t>
      </w:r>
      <w:r w:rsidR="008D335B">
        <w:t xml:space="preserve">el mateix </w:t>
      </w:r>
      <w:r>
        <w:t>comportaments quan C1 &gt; C2</w:t>
      </w:r>
      <w:bookmarkEnd w:id="146"/>
    </w:p>
    <w:p w14:paraId="41227B21" w14:textId="77777777" w:rsidR="00A57545" w:rsidRDefault="00A57545" w:rsidP="00A57545">
      <w:pPr>
        <w:ind w:firstLine="0"/>
      </w:pPr>
    </w:p>
    <w:p w14:paraId="74584620" w14:textId="28BD2CE6" w:rsidR="0057513B" w:rsidRDefault="00A57545" w:rsidP="00A57545">
      <w:pPr>
        <w:ind w:firstLine="0"/>
      </w:pPr>
      <w:r>
        <w:t>Finalment, si les dues càrregues són iguals, tots tres és comporten igual.</w:t>
      </w:r>
      <w:r w:rsidR="00C671F0">
        <w:t xml:space="preserve"> Això és degut a que: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35"/>
        <w:gridCol w:w="1009"/>
        <w:gridCol w:w="283"/>
        <w:gridCol w:w="1417"/>
        <w:gridCol w:w="1418"/>
        <w:gridCol w:w="1842"/>
      </w:tblGrid>
      <w:tr w:rsidR="00A57545" w14:paraId="0A0A8A0E" w14:textId="7824ACDB" w:rsidTr="00DA72D2">
        <w:trPr>
          <w:trHeight w:val="170"/>
          <w:jc w:val="center"/>
        </w:trPr>
        <w:tc>
          <w:tcPr>
            <w:tcW w:w="835" w:type="dxa"/>
            <w:tcBorders>
              <w:bottom w:val="single" w:sz="4" w:space="0" w:color="auto"/>
            </w:tcBorders>
            <w:vAlign w:val="center"/>
          </w:tcPr>
          <w:p w14:paraId="6D86FFC6" w14:textId="77777777" w:rsidR="00A57545" w:rsidRPr="002219AC" w:rsidRDefault="00A57545" w:rsidP="00722497">
            <w:pPr>
              <w:pStyle w:val="Taula"/>
            </w:pPr>
          </w:p>
        </w:tc>
        <w:tc>
          <w:tcPr>
            <w:tcW w:w="1009" w:type="dxa"/>
            <w:tcBorders>
              <w:bottom w:val="single" w:sz="4" w:space="0" w:color="auto"/>
            </w:tcBorders>
            <w:vAlign w:val="center"/>
          </w:tcPr>
          <w:p w14:paraId="6F0F3D12" w14:textId="77777777" w:rsidR="00A57545" w:rsidRDefault="00A57545" w:rsidP="00722497">
            <w:pPr>
              <w:pStyle w:val="Taula"/>
            </w:pPr>
          </w:p>
        </w:tc>
        <w:tc>
          <w:tcPr>
            <w:tcW w:w="283" w:type="dxa"/>
            <w:tcBorders>
              <w:bottom w:val="single" w:sz="4" w:space="0" w:color="auto"/>
            </w:tcBorders>
            <w:vAlign w:val="center"/>
          </w:tcPr>
          <w:p w14:paraId="36A6DC57" w14:textId="77777777" w:rsidR="00A57545" w:rsidRDefault="00A57545" w:rsidP="00722497">
            <w:pPr>
              <w:pStyle w:val="Taula"/>
            </w:pPr>
          </w:p>
        </w:tc>
        <w:tc>
          <w:tcPr>
            <w:tcW w:w="2835" w:type="dxa"/>
            <w:gridSpan w:val="2"/>
            <w:tcBorders>
              <w:bottom w:val="single" w:sz="4" w:space="0" w:color="auto"/>
            </w:tcBorders>
            <w:vAlign w:val="center"/>
          </w:tcPr>
          <w:p w14:paraId="3A5FD8BC" w14:textId="77777777" w:rsidR="00A57545" w:rsidRDefault="00A57545" w:rsidP="00722497">
            <w:pPr>
              <w:pStyle w:val="Taula"/>
            </w:pPr>
          </w:p>
        </w:tc>
        <w:tc>
          <w:tcPr>
            <w:tcW w:w="1842" w:type="dxa"/>
            <w:tcBorders>
              <w:bottom w:val="single" w:sz="4" w:space="0" w:color="auto"/>
            </w:tcBorders>
          </w:tcPr>
          <w:p w14:paraId="32084CA3" w14:textId="77777777" w:rsidR="00A57545" w:rsidRDefault="00A57545" w:rsidP="00722497">
            <w:pPr>
              <w:pStyle w:val="Taula"/>
            </w:pPr>
          </w:p>
        </w:tc>
      </w:tr>
      <w:tr w:rsidR="00A57545" w14:paraId="7401FD87" w14:textId="0370E575" w:rsidTr="00DA72D2">
        <w:trPr>
          <w:trHeight w:val="170"/>
          <w:jc w:val="center"/>
        </w:trPr>
        <w:tc>
          <w:tcPr>
            <w:tcW w:w="835" w:type="dxa"/>
            <w:tcBorders>
              <w:top w:val="single" w:sz="4" w:space="0" w:color="auto"/>
            </w:tcBorders>
            <w:vAlign w:val="center"/>
          </w:tcPr>
          <w:p w14:paraId="515EE1D3" w14:textId="77777777" w:rsidR="00A57545" w:rsidRPr="002219AC" w:rsidRDefault="00A57545" w:rsidP="00722497">
            <w:pPr>
              <w:pStyle w:val="Taula"/>
            </w:pPr>
          </w:p>
        </w:tc>
        <w:tc>
          <w:tcPr>
            <w:tcW w:w="1009" w:type="dxa"/>
            <w:vMerge w:val="restart"/>
            <w:tcBorders>
              <w:top w:val="single" w:sz="4" w:space="0" w:color="auto"/>
            </w:tcBorders>
            <w:vAlign w:val="center"/>
          </w:tcPr>
          <w:p w14:paraId="400A31F8" w14:textId="4395B91A" w:rsidR="00A57545" w:rsidRDefault="00A57545" w:rsidP="00A57545">
            <w:pPr>
              <w:pStyle w:val="Taula"/>
            </w:pPr>
            <w:r>
              <w:t>Càrrega a engegar</w:t>
            </w:r>
          </w:p>
        </w:tc>
        <w:tc>
          <w:tcPr>
            <w:tcW w:w="283" w:type="dxa"/>
            <w:tcBorders>
              <w:top w:val="single" w:sz="4" w:space="0" w:color="auto"/>
            </w:tcBorders>
            <w:vAlign w:val="center"/>
          </w:tcPr>
          <w:p w14:paraId="622BDA86" w14:textId="77777777" w:rsidR="00A57545" w:rsidRDefault="00A57545" w:rsidP="00722497">
            <w:pPr>
              <w:pStyle w:val="Taula"/>
            </w:pPr>
          </w:p>
        </w:tc>
        <w:tc>
          <w:tcPr>
            <w:tcW w:w="2835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76B21F1" w14:textId="77777777" w:rsidR="00A57545" w:rsidRDefault="00A57545" w:rsidP="00722497">
            <w:pPr>
              <w:pStyle w:val="Taula"/>
            </w:pPr>
            <w:r>
              <w:t>Implementació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</w:tcPr>
          <w:p w14:paraId="1D1F5D9F" w14:textId="77777777" w:rsidR="00A57545" w:rsidRDefault="00A57545" w:rsidP="00722497">
            <w:pPr>
              <w:pStyle w:val="Taula"/>
            </w:pPr>
          </w:p>
        </w:tc>
      </w:tr>
      <w:tr w:rsidR="00A57545" w:rsidRPr="002219AC" w14:paraId="666CB8DA" w14:textId="5757655E" w:rsidTr="00DA72D2">
        <w:trPr>
          <w:trHeight w:val="170"/>
          <w:jc w:val="center"/>
        </w:trPr>
        <w:tc>
          <w:tcPr>
            <w:tcW w:w="835" w:type="dxa"/>
            <w:tcBorders>
              <w:bottom w:val="single" w:sz="4" w:space="0" w:color="auto"/>
            </w:tcBorders>
            <w:vAlign w:val="center"/>
          </w:tcPr>
          <w:p w14:paraId="0B68223A" w14:textId="77777777" w:rsidR="00A57545" w:rsidRPr="002219AC" w:rsidRDefault="00A57545" w:rsidP="00A57545">
            <w:pPr>
              <w:pStyle w:val="Taula"/>
            </w:pPr>
            <w:r>
              <w:t>Situació</w:t>
            </w:r>
          </w:p>
        </w:tc>
        <w:tc>
          <w:tcPr>
            <w:tcW w:w="1009" w:type="dxa"/>
            <w:vMerge/>
            <w:tcBorders>
              <w:bottom w:val="single" w:sz="4" w:space="0" w:color="auto"/>
            </w:tcBorders>
            <w:vAlign w:val="center"/>
          </w:tcPr>
          <w:p w14:paraId="34F5BA0D" w14:textId="3F75FD59" w:rsidR="00A57545" w:rsidRDefault="00A57545" w:rsidP="00A57545">
            <w:pPr>
              <w:pStyle w:val="Taula"/>
            </w:pPr>
          </w:p>
        </w:tc>
        <w:tc>
          <w:tcPr>
            <w:tcW w:w="283" w:type="dxa"/>
            <w:tcBorders>
              <w:bottom w:val="single" w:sz="4" w:space="0" w:color="auto"/>
            </w:tcBorders>
            <w:vAlign w:val="center"/>
          </w:tcPr>
          <w:p w14:paraId="51EF5A4A" w14:textId="77777777" w:rsidR="00A57545" w:rsidRDefault="00A57545" w:rsidP="00A57545">
            <w:pPr>
              <w:pStyle w:val="Taula"/>
            </w:pP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667B35B" w14:textId="77777777" w:rsidR="00A57545" w:rsidRDefault="00A57545" w:rsidP="00A57545">
            <w:pPr>
              <w:pStyle w:val="Taula"/>
            </w:pPr>
            <w:r>
              <w:t>Completa A</w:t>
            </w:r>
          </w:p>
        </w:tc>
        <w:tc>
          <w:tcPr>
            <w:tcW w:w="141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358882B" w14:textId="2492B442" w:rsidR="00A57545" w:rsidRPr="002219AC" w:rsidRDefault="00A57545" w:rsidP="00A57545">
            <w:pPr>
              <w:pStyle w:val="Taula"/>
            </w:pPr>
            <w:r>
              <w:t>Completa B</w:t>
            </w:r>
          </w:p>
        </w:tc>
        <w:tc>
          <w:tcPr>
            <w:tcW w:w="1842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ED8A15D" w14:textId="052CF88A" w:rsidR="00A57545" w:rsidRDefault="00A57545" w:rsidP="00A57545">
            <w:pPr>
              <w:pStyle w:val="Taula"/>
            </w:pPr>
            <w:r>
              <w:t>Simplificada</w:t>
            </w:r>
          </w:p>
        </w:tc>
      </w:tr>
      <w:tr w:rsidR="00A57545" w:rsidRPr="002219AC" w14:paraId="63B0CA17" w14:textId="67B33AEF" w:rsidTr="00DA72D2">
        <w:trPr>
          <w:jc w:val="center"/>
        </w:trPr>
        <w:tc>
          <w:tcPr>
            <w:tcW w:w="835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73FC7E3A" w14:textId="77777777" w:rsidR="00A57545" w:rsidRPr="002219AC" w:rsidRDefault="00A57545" w:rsidP="00A57545">
            <w:pPr>
              <w:pStyle w:val="Taula"/>
            </w:pPr>
            <w:r>
              <w:t>1a</w:t>
            </w:r>
          </w:p>
        </w:tc>
        <w:tc>
          <w:tcPr>
            <w:tcW w:w="1009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38835AA7" w14:textId="06F6AA1B" w:rsidR="00A57545" w:rsidRDefault="00A57545" w:rsidP="00A57545">
            <w:pPr>
              <w:pStyle w:val="Taula"/>
            </w:pPr>
            <w:r>
              <w:t xml:space="preserve">1a i 2a </w:t>
            </w:r>
          </w:p>
        </w:tc>
        <w:tc>
          <w:tcPr>
            <w:tcW w:w="283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22397B95" w14:textId="77777777" w:rsidR="00A57545" w:rsidRDefault="00A57545" w:rsidP="00A57545">
            <w:pPr>
              <w:pStyle w:val="Taula"/>
            </w:pPr>
          </w:p>
        </w:tc>
        <w:tc>
          <w:tcPr>
            <w:tcW w:w="1417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1246BE7A" w14:textId="77777777" w:rsidR="00A57545" w:rsidRPr="002219AC" w:rsidRDefault="00A57545" w:rsidP="00A57545">
            <w:pPr>
              <w:pStyle w:val="Taula"/>
            </w:pPr>
            <w:r>
              <w:t>-</w:t>
            </w:r>
          </w:p>
        </w:tc>
        <w:tc>
          <w:tcPr>
            <w:tcW w:w="1418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3F05FC67" w14:textId="7CCCC3CB" w:rsidR="00A57545" w:rsidRPr="002219AC" w:rsidRDefault="00A57545" w:rsidP="00A57545">
            <w:pPr>
              <w:pStyle w:val="Taula"/>
            </w:pPr>
            <w:r>
              <w:t>-</w:t>
            </w:r>
          </w:p>
        </w:tc>
        <w:tc>
          <w:tcPr>
            <w:tcW w:w="1842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61E8CDF8" w14:textId="29477377" w:rsidR="00A57545" w:rsidRDefault="00A57545" w:rsidP="00A57545">
            <w:pPr>
              <w:pStyle w:val="Taula"/>
            </w:pPr>
            <w:r>
              <w:t>-</w:t>
            </w:r>
          </w:p>
        </w:tc>
      </w:tr>
      <w:tr w:rsidR="00DA72D2" w:rsidRPr="002219AC" w14:paraId="5593A4AD" w14:textId="3B32998E" w:rsidTr="00DA72D2">
        <w:trPr>
          <w:trHeight w:val="133"/>
          <w:jc w:val="center"/>
        </w:trPr>
        <w:tc>
          <w:tcPr>
            <w:tcW w:w="835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045C9EC" w14:textId="77777777" w:rsidR="00DA72D2" w:rsidRPr="002219AC" w:rsidRDefault="00DA72D2" w:rsidP="00A57545">
            <w:pPr>
              <w:pStyle w:val="Taula"/>
            </w:pPr>
            <w:r>
              <w:t>2a</w:t>
            </w:r>
          </w:p>
        </w:tc>
        <w:tc>
          <w:tcPr>
            <w:tcW w:w="1009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06015FC" w14:textId="20105280" w:rsidR="00DA72D2" w:rsidRDefault="00DA72D2" w:rsidP="00A57545">
            <w:pPr>
              <w:pStyle w:val="Taula"/>
            </w:pPr>
            <w:r>
              <w:t xml:space="preserve">1a 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13847AD" w14:textId="77777777" w:rsidR="00DA72D2" w:rsidRDefault="00DA72D2" w:rsidP="00A57545">
            <w:pPr>
              <w:pStyle w:val="Taula"/>
            </w:pPr>
          </w:p>
        </w:tc>
        <w:tc>
          <w:tcPr>
            <w:tcW w:w="1417" w:type="dxa"/>
            <w:vMerge w:val="restart"/>
            <w:tcBorders>
              <w:top w:val="dotted" w:sz="4" w:space="0" w:color="auto"/>
            </w:tcBorders>
            <w:vAlign w:val="center"/>
          </w:tcPr>
          <w:p w14:paraId="47229D9A" w14:textId="28ED72FE" w:rsidR="00DA72D2" w:rsidRPr="002219AC" w:rsidRDefault="00DA72D2" w:rsidP="00A57545">
            <w:pPr>
              <w:pStyle w:val="Taula"/>
            </w:pPr>
            <w:r>
              <w:t>degut al ordre</w:t>
            </w:r>
          </w:p>
        </w:tc>
        <w:tc>
          <w:tcPr>
            <w:tcW w:w="1418" w:type="dxa"/>
            <w:vMerge w:val="restart"/>
            <w:tcBorders>
              <w:top w:val="dotted" w:sz="4" w:space="0" w:color="auto"/>
            </w:tcBorders>
            <w:vAlign w:val="center"/>
          </w:tcPr>
          <w:p w14:paraId="1604EA0D" w14:textId="32323B49" w:rsidR="00DA72D2" w:rsidRPr="002219AC" w:rsidRDefault="00DA72D2" w:rsidP="00A57545">
            <w:pPr>
              <w:pStyle w:val="Taula"/>
            </w:pPr>
            <w:r>
              <w:t>degut al ordre de comprovació</w:t>
            </w:r>
          </w:p>
        </w:tc>
        <w:tc>
          <w:tcPr>
            <w:tcW w:w="1842" w:type="dxa"/>
            <w:vMerge w:val="restart"/>
            <w:tcBorders>
              <w:top w:val="dotted" w:sz="4" w:space="0" w:color="auto"/>
            </w:tcBorders>
            <w:vAlign w:val="center"/>
          </w:tcPr>
          <w:p w14:paraId="1F39BD19" w14:textId="613A5897" w:rsidR="00DA72D2" w:rsidRDefault="00DA72D2" w:rsidP="00A57545">
            <w:pPr>
              <w:pStyle w:val="Taula"/>
            </w:pPr>
            <w:r>
              <w:t>la 2a no és pot si la 1a no està engegada</w:t>
            </w:r>
          </w:p>
        </w:tc>
      </w:tr>
      <w:tr w:rsidR="00DA72D2" w14:paraId="0177D79F" w14:textId="051819C3" w:rsidTr="00DA72D2">
        <w:trPr>
          <w:jc w:val="center"/>
        </w:trPr>
        <w:tc>
          <w:tcPr>
            <w:tcW w:w="835" w:type="dxa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1C216448" w14:textId="77777777" w:rsidR="00DA72D2" w:rsidRDefault="00DA72D2" w:rsidP="00A57545">
            <w:pPr>
              <w:pStyle w:val="Taula"/>
            </w:pPr>
            <w:r>
              <w:t>3a</w:t>
            </w:r>
          </w:p>
        </w:tc>
        <w:tc>
          <w:tcPr>
            <w:tcW w:w="1009" w:type="dxa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4810D30E" w14:textId="5A2124DE" w:rsidR="00DA72D2" w:rsidRDefault="00DA72D2" w:rsidP="00A57545">
            <w:pPr>
              <w:pStyle w:val="Taula"/>
            </w:pPr>
            <w:r>
              <w:t xml:space="preserve">1a </w:t>
            </w:r>
          </w:p>
        </w:tc>
        <w:tc>
          <w:tcPr>
            <w:tcW w:w="283" w:type="dxa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487DA311" w14:textId="77777777" w:rsidR="00DA72D2" w:rsidRDefault="00DA72D2" w:rsidP="00A57545">
            <w:pPr>
              <w:pStyle w:val="Taula"/>
            </w:pPr>
          </w:p>
        </w:tc>
        <w:tc>
          <w:tcPr>
            <w:tcW w:w="1417" w:type="dxa"/>
            <w:vMerge/>
            <w:tcBorders>
              <w:bottom w:val="single" w:sz="4" w:space="0" w:color="000000" w:themeColor="text1"/>
            </w:tcBorders>
            <w:vAlign w:val="center"/>
          </w:tcPr>
          <w:p w14:paraId="6E1164CC" w14:textId="07F2D312" w:rsidR="00DA72D2" w:rsidRDefault="00DA72D2" w:rsidP="00A57545">
            <w:pPr>
              <w:pStyle w:val="Taula"/>
            </w:pPr>
          </w:p>
        </w:tc>
        <w:tc>
          <w:tcPr>
            <w:tcW w:w="1418" w:type="dxa"/>
            <w:vMerge/>
            <w:tcBorders>
              <w:bottom w:val="single" w:sz="4" w:space="0" w:color="000000" w:themeColor="text1"/>
            </w:tcBorders>
            <w:vAlign w:val="center"/>
          </w:tcPr>
          <w:p w14:paraId="16E59AFF" w14:textId="61434DED" w:rsidR="00DA72D2" w:rsidRDefault="00DA72D2" w:rsidP="00A57545">
            <w:pPr>
              <w:pStyle w:val="Taula"/>
            </w:pPr>
          </w:p>
        </w:tc>
        <w:tc>
          <w:tcPr>
            <w:tcW w:w="1842" w:type="dxa"/>
            <w:vMerge/>
            <w:tcBorders>
              <w:bottom w:val="single" w:sz="4" w:space="0" w:color="000000" w:themeColor="text1"/>
            </w:tcBorders>
          </w:tcPr>
          <w:p w14:paraId="08A111BB" w14:textId="77777777" w:rsidR="00DA72D2" w:rsidRDefault="00DA72D2" w:rsidP="00A57545">
            <w:pPr>
              <w:pStyle w:val="Taula"/>
            </w:pPr>
          </w:p>
        </w:tc>
      </w:tr>
    </w:tbl>
    <w:p w14:paraId="6B90502C" w14:textId="0EC2594C" w:rsidR="00216796" w:rsidRDefault="00216796" w:rsidP="00216796">
      <w:pPr>
        <w:pStyle w:val="Caption"/>
      </w:pPr>
      <w:bookmarkStart w:id="147" w:name="_Toc107763357"/>
      <w:r>
        <w:t xml:space="preserve">Taula </w:t>
      </w:r>
      <w:r>
        <w:fldChar w:fldCharType="begin"/>
      </w:r>
      <w:r>
        <w:instrText xml:space="preserve"> STYLEREF 1 \s </w:instrText>
      </w:r>
      <w:r>
        <w:fldChar w:fldCharType="separate"/>
      </w:r>
      <w:r w:rsidR="00650730">
        <w:rPr>
          <w:noProof/>
        </w:rPr>
        <w:t>4</w:t>
      </w:r>
      <w:r>
        <w:fldChar w:fldCharType="end"/>
      </w:r>
      <w:r>
        <w:t>.</w:t>
      </w:r>
      <w:r>
        <w:fldChar w:fldCharType="begin"/>
      </w:r>
      <w:r>
        <w:instrText xml:space="preserve"> SEQ Taula \* ARABIC \s 1 </w:instrText>
      </w:r>
      <w:r>
        <w:fldChar w:fldCharType="separate"/>
      </w:r>
      <w:r w:rsidR="00650730">
        <w:rPr>
          <w:noProof/>
        </w:rPr>
        <w:t>3</w:t>
      </w:r>
      <w:r>
        <w:fldChar w:fldCharType="end"/>
      </w:r>
      <w:r>
        <w:t>.</w:t>
      </w:r>
      <w:r w:rsidRPr="00DA72D2">
        <w:t xml:space="preserve"> Temps mín</w:t>
      </w:r>
      <w:r>
        <w:t>.</w:t>
      </w:r>
      <w:r w:rsidRPr="00DA72D2">
        <w:t xml:space="preserve"> engegada</w:t>
      </w:r>
      <w:r>
        <w:t xml:space="preserve"> – Implementacions amb </w:t>
      </w:r>
      <w:r w:rsidR="008D335B">
        <w:t xml:space="preserve">el mateix </w:t>
      </w:r>
      <w:r>
        <w:t>comportaments quan C1 = C2</w:t>
      </w:r>
      <w:bookmarkEnd w:id="147"/>
    </w:p>
    <w:p w14:paraId="773D4DBF" w14:textId="77777777" w:rsidR="00A57545" w:rsidRDefault="00A57545" w:rsidP="00A57545">
      <w:pPr>
        <w:ind w:firstLine="0"/>
      </w:pPr>
    </w:p>
    <w:p w14:paraId="491E8ED1" w14:textId="0A871998" w:rsidR="0057513B" w:rsidRDefault="00E5474C" w:rsidP="00A57545">
      <w:pPr>
        <w:ind w:firstLine="0"/>
      </w:pPr>
      <w:r>
        <w:t>Si representem v</w:t>
      </w:r>
      <w:r w:rsidR="00F379A4">
        <w:t xml:space="preserve">isualment </w:t>
      </w:r>
      <w:r>
        <w:t xml:space="preserve">el solapament </w:t>
      </w:r>
      <w:r w:rsidR="00F379A4">
        <w:t>queda de la següent forma:</w:t>
      </w:r>
    </w:p>
    <w:p w14:paraId="06C2397E" w14:textId="65844159" w:rsidR="00216796" w:rsidRDefault="00F379A4" w:rsidP="00216796">
      <w:pPr>
        <w:pStyle w:val="Caption"/>
      </w:pPr>
      <w:r>
        <w:rPr>
          <w:noProof/>
        </w:rPr>
        <mc:AlternateContent>
          <mc:Choice Requires="wpc">
            <w:drawing>
              <wp:inline distT="0" distB="0" distL="0" distR="0" wp14:anchorId="2C19A5B6" wp14:editId="6EC275BD">
                <wp:extent cx="4868545" cy="2085975"/>
                <wp:effectExtent l="0" t="0" r="8255" b="9525"/>
                <wp:docPr id="131" name="Canvas 1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134" name="Rectangle 134"/>
                        <wps:cNvSpPr/>
                        <wps:spPr>
                          <a:xfrm>
                            <a:off x="2217564" y="293525"/>
                            <a:ext cx="842645" cy="1757045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3325004" y="293256"/>
                            <a:ext cx="842645" cy="1757045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Rectangle 132"/>
                        <wps:cNvSpPr/>
                        <wps:spPr>
                          <a:xfrm>
                            <a:off x="1110003" y="293256"/>
                            <a:ext cx="843148" cy="1757314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Text Box 133"/>
                        <wps:cNvSpPr txBox="1"/>
                        <wps:spPr>
                          <a:xfrm>
                            <a:off x="1110003" y="0"/>
                            <a:ext cx="843148" cy="36819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20E5312" w14:textId="7A67BEA7" w:rsidR="00E45392" w:rsidRPr="00216796" w:rsidRDefault="00E45392" w:rsidP="00E45392"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C1 &lt; C2</m:t>
                                  </m:r>
                                </m:oMath>
                              </m:oMathPara>
                            </w:p>
                            <w:p w14:paraId="2EA99076" w14:textId="1A95920A" w:rsidR="00F379A4" w:rsidRPr="00216796" w:rsidRDefault="00F379A4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Text Box 133"/>
                        <wps:cNvSpPr txBox="1"/>
                        <wps:spPr>
                          <a:xfrm>
                            <a:off x="2217564" y="7857"/>
                            <a:ext cx="842645" cy="3676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EE4E025" w14:textId="4F82A2C3" w:rsidR="00E45392" w:rsidRPr="00216796" w:rsidRDefault="00E45392" w:rsidP="00E45392">
                              <w:pPr>
                                <w:ind w:firstLine="173"/>
                                <w:rPr>
                                  <w:rFonts w:ascii="Cambria Math" w:eastAsia="Calibri" w:hAnsi="Cambria Math"/>
                                  <w:i/>
                                  <w:iCs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</w:rPr>
                                    <m:t>C1 = C2</m:t>
                                  </m:r>
                                </m:oMath>
                              </m:oMathPara>
                            </w:p>
                            <w:p w14:paraId="2D77F5FC" w14:textId="77777777" w:rsidR="00E45392" w:rsidRPr="00216796" w:rsidRDefault="00E45392" w:rsidP="00E45392">
                              <w:pPr>
                                <w:ind w:firstLine="173"/>
                                <w:rPr>
                                  <w:rFonts w:eastAsia="Calibri"/>
                                </w:rPr>
                              </w:pPr>
                              <w:r w:rsidRPr="00216796"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Text Box 133"/>
                        <wps:cNvSpPr txBox="1"/>
                        <wps:spPr>
                          <a:xfrm>
                            <a:off x="3325004" y="7506"/>
                            <a:ext cx="842645" cy="3676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241AFBC" w14:textId="648E7774" w:rsidR="00413DAA" w:rsidRPr="00216796" w:rsidRDefault="00413DAA" w:rsidP="00413DAA">
                              <w:pPr>
                                <w:ind w:firstLine="173"/>
                                <w:rPr>
                                  <w:rFonts w:ascii="Cambria Math" w:eastAsia="Calibri" w:hAnsi="Cambria Math"/>
                                  <w:i/>
                                  <w:iCs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</w:rPr>
                                    <m:t>C1 &gt; C2</m:t>
                                  </m:r>
                                </m:oMath>
                              </m:oMathPara>
                            </w:p>
                            <w:p w14:paraId="1CFF9AC9" w14:textId="77777777" w:rsidR="00413DAA" w:rsidRPr="00216796" w:rsidRDefault="00413DAA" w:rsidP="00413DAA">
                              <w:pPr>
                                <w:ind w:firstLine="173"/>
                                <w:rPr>
                                  <w:rFonts w:eastAsia="Calibri"/>
                                </w:rPr>
                              </w:pPr>
                              <w:r w:rsidRPr="00216796"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Text Box 150"/>
                        <wps:cNvSpPr txBox="1"/>
                        <wps:spPr>
                          <a:xfrm>
                            <a:off x="35999" y="628120"/>
                            <a:ext cx="870489" cy="33315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FA57C80" w14:textId="2F5E0A1E" w:rsidR="00B20604" w:rsidRPr="00A50DB1" w:rsidRDefault="00B20604" w:rsidP="00216796">
                              <w:pPr>
                                <w:ind w:firstLine="0"/>
                                <w:jc w:val="right"/>
                                <w:rPr>
                                  <w:color w:val="70AD47" w:themeColor="accent6"/>
                                  <w:sz w:val="20"/>
                                  <w:szCs w:val="20"/>
                                </w:rPr>
                              </w:pPr>
                              <w:r w:rsidRPr="00A50DB1">
                                <w:rPr>
                                  <w:color w:val="70AD47" w:themeColor="accent6"/>
                                  <w:sz w:val="20"/>
                                  <w:szCs w:val="20"/>
                                </w:rPr>
                                <w:t>Completa 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Text Box 150"/>
                        <wps:cNvSpPr txBox="1"/>
                        <wps:spPr>
                          <a:xfrm>
                            <a:off x="35999" y="1338835"/>
                            <a:ext cx="870542" cy="3327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8124CB0" w14:textId="4C9422D9" w:rsidR="00B20604" w:rsidRPr="00A50DB1" w:rsidRDefault="00B20604" w:rsidP="00216796">
                              <w:pPr>
                                <w:ind w:firstLine="0"/>
                                <w:jc w:val="right"/>
                                <w:rPr>
                                  <w:rFonts w:eastAsia="Calibri"/>
                                  <w:color w:val="5B9BD5" w:themeColor="accent5"/>
                                  <w:sz w:val="20"/>
                                  <w:szCs w:val="20"/>
                                </w:rPr>
                              </w:pPr>
                              <w:r w:rsidRPr="00A50DB1">
                                <w:rPr>
                                  <w:rFonts w:eastAsia="Calibri"/>
                                  <w:color w:val="5B9BD5" w:themeColor="accent5"/>
                                  <w:sz w:val="20"/>
                                  <w:szCs w:val="20"/>
                                </w:rPr>
                                <w:t>Completa B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Text Box 150"/>
                        <wps:cNvSpPr txBox="1"/>
                        <wps:spPr>
                          <a:xfrm>
                            <a:off x="4310745" y="571185"/>
                            <a:ext cx="557972" cy="3327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F4F7C7" w14:textId="215E4D1A" w:rsidR="00216796" w:rsidRPr="00216796" w:rsidRDefault="00216796" w:rsidP="00216796">
                              <w:pPr>
                                <w:ind w:firstLine="0"/>
                                <w:rPr>
                                  <w:rFonts w:eastAsia="Calibri"/>
                                  <w:color w:val="ED7D31" w:themeColor="accent2"/>
                                  <w:sz w:val="20"/>
                                  <w:szCs w:val="20"/>
                                </w:rPr>
                              </w:pPr>
                              <w:r w:rsidRPr="00216796">
                                <w:rPr>
                                  <w:rFonts w:eastAsia="Calibri"/>
                                  <w:color w:val="ED7D31" w:themeColor="accent2"/>
                                  <w:sz w:val="20"/>
                                  <w:szCs w:val="20"/>
                                </w:rPr>
                                <w:t>Simple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" name="Picture 94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5137" y="452663"/>
                            <a:ext cx="3365608" cy="1468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C19A5B6" id="Canvas 131" o:spid="_x0000_s1129" editas="canvas" style="width:383.35pt;height:164.25pt;mso-position-horizontal-relative:char;mso-position-vertical-relative:line" coordsize="48685,208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">
                <v:shape id="_x0000_s1130" type="#_x0000_t75" style="position:absolute;width:48685;height:20859;visibility:visible;mso-wrap-style:square" filled="t">
                  <v:fill o:detectmouseclick="t"/>
                  <v:path o:connecttype="none"/>
                </v:shape>
                <v:rect id="Rectangle 134" o:spid="_x0000_s1131" style="position:absolute;left:22175;top:2935;width:8427;height:175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" fillcolor="#d8d8d8 [2732]" strokecolor="#a5a5a5 [2092]" strokeweight="1pt"/>
                <v:rect id="Rectangle 138" o:spid="_x0000_s1132" style="position:absolute;left:33250;top:2932;width:8426;height:17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" fillcolor="#d8d8d8 [2732]" strokecolor="#a5a5a5 [2092]" strokeweight="1pt"/>
                <v:rect id="Rectangle 132" o:spid="_x0000_s1133" style="position:absolute;left:11100;top:2932;width:8431;height:175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" fillcolor="#d8d8d8 [2732]" strokecolor="#a5a5a5 [2092]" strokeweight="1pt"/>
                <v:shape id="Text Box 133" o:spid="_x0000_s1134" type="#_x0000_t202" style="position:absolute;left:11100;width:8431;height:36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" filled="f" stroked="f" strokeweight=".5pt">
                  <v:textbox>
                    <w:txbxContent>
                      <w:p w14:paraId="220E5312" w14:textId="7A67BEA7" w:rsidR="00E45392" w:rsidRPr="00216796" w:rsidRDefault="00E45392" w:rsidP="00E45392"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C1 &lt; C2</m:t>
                            </m:r>
                          </m:oMath>
                        </m:oMathPara>
                      </w:p>
                      <w:p w14:paraId="2EA99076" w14:textId="1A95920A" w:rsidR="00F379A4" w:rsidRPr="00216796" w:rsidRDefault="00F379A4"/>
                    </w:txbxContent>
                  </v:textbox>
                </v:shape>
                <v:shape id="Text Box 133" o:spid="_x0000_s1135" type="#_x0000_t202" style="position:absolute;left:22175;top:78;width:8427;height:3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" filled="f" stroked="f" strokeweight=".5pt">
                  <v:textbox>
                    <w:txbxContent>
                      <w:p w14:paraId="7EE4E025" w14:textId="4F82A2C3" w:rsidR="00E45392" w:rsidRPr="00216796" w:rsidRDefault="00E45392" w:rsidP="00E45392">
                        <w:pPr>
                          <w:ind w:firstLine="173"/>
                          <w:rPr>
                            <w:rFonts w:ascii="Cambria Math" w:eastAsia="Calibri" w:hAnsi="Cambria Math"/>
                            <w:i/>
                            <w:iCs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</w:rPr>
                              <m:t>C1 = C2</m:t>
                            </m:r>
                          </m:oMath>
                        </m:oMathPara>
                      </w:p>
                      <w:p w14:paraId="2D77F5FC" w14:textId="77777777" w:rsidR="00E45392" w:rsidRPr="00216796" w:rsidRDefault="00E45392" w:rsidP="00E45392">
                        <w:pPr>
                          <w:ind w:firstLine="173"/>
                          <w:rPr>
                            <w:rFonts w:eastAsia="Calibri"/>
                          </w:rPr>
                        </w:pPr>
                        <w:r w:rsidRPr="00216796">
                          <w:rPr>
                            <w:rFonts w:eastAsia="Calibri"/>
                          </w:rPr>
                          <w:t> </w:t>
                        </w:r>
                      </w:p>
                    </w:txbxContent>
                  </v:textbox>
                </v:shape>
                <v:shape id="Text Box 133" o:spid="_x0000_s1136" type="#_x0000_t202" style="position:absolute;left:33250;top:75;width:8426;height:3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" filled="f" stroked="f" strokeweight=".5pt">
                  <v:textbox>
                    <w:txbxContent>
                      <w:p w14:paraId="3241AFBC" w14:textId="648E7774" w:rsidR="00413DAA" w:rsidRPr="00216796" w:rsidRDefault="00413DAA" w:rsidP="00413DAA">
                        <w:pPr>
                          <w:ind w:firstLine="173"/>
                          <w:rPr>
                            <w:rFonts w:ascii="Cambria Math" w:eastAsia="Calibri" w:hAnsi="Cambria Math"/>
                            <w:i/>
                            <w:iCs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</w:rPr>
                              <m:t>C1 &gt; C2</m:t>
                            </m:r>
                          </m:oMath>
                        </m:oMathPara>
                      </w:p>
                      <w:p w14:paraId="1CFF9AC9" w14:textId="77777777" w:rsidR="00413DAA" w:rsidRPr="00216796" w:rsidRDefault="00413DAA" w:rsidP="00413DAA">
                        <w:pPr>
                          <w:ind w:firstLine="173"/>
                          <w:rPr>
                            <w:rFonts w:eastAsia="Calibri"/>
                          </w:rPr>
                        </w:pPr>
                        <w:r w:rsidRPr="00216796">
                          <w:rPr>
                            <w:rFonts w:eastAsia="Calibri"/>
                          </w:rPr>
                          <w:t> </w:t>
                        </w:r>
                      </w:p>
                    </w:txbxContent>
                  </v:textbox>
                </v:shape>
                <v:shape id="Text Box 150" o:spid="_x0000_s1137" type="#_x0000_t202" style="position:absolute;left:359;top:6281;width:8705;height:33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" filled="f" stroked="f" strokeweight=".5pt">
                  <v:textbox>
                    <w:txbxContent>
                      <w:p w14:paraId="0FA57C80" w14:textId="2F5E0A1E" w:rsidR="00B20604" w:rsidRPr="00A50DB1" w:rsidRDefault="00B20604" w:rsidP="00216796">
                        <w:pPr>
                          <w:ind w:firstLine="0"/>
                          <w:jc w:val="right"/>
                          <w:rPr>
                            <w:color w:val="70AD47" w:themeColor="accent6"/>
                            <w:sz w:val="20"/>
                            <w:szCs w:val="20"/>
                          </w:rPr>
                        </w:pPr>
                        <w:r w:rsidRPr="00A50DB1">
                          <w:rPr>
                            <w:color w:val="70AD47" w:themeColor="accent6"/>
                            <w:sz w:val="20"/>
                            <w:szCs w:val="20"/>
                          </w:rPr>
                          <w:t>Completa A</w:t>
                        </w:r>
                      </w:p>
                    </w:txbxContent>
                  </v:textbox>
                </v:shape>
                <v:shape id="Text Box 150" o:spid="_x0000_s1138" type="#_x0000_t202" style="position:absolute;left:359;top:13388;width:8706;height:3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" filled="f" stroked="f" strokeweight=".5pt">
                  <v:textbox>
                    <w:txbxContent>
                      <w:p w14:paraId="28124CB0" w14:textId="4C9422D9" w:rsidR="00B20604" w:rsidRPr="00A50DB1" w:rsidRDefault="00B20604" w:rsidP="00216796">
                        <w:pPr>
                          <w:ind w:firstLine="0"/>
                          <w:jc w:val="right"/>
                          <w:rPr>
                            <w:rFonts w:eastAsia="Calibri"/>
                            <w:color w:val="5B9BD5" w:themeColor="accent5"/>
                            <w:sz w:val="20"/>
                            <w:szCs w:val="20"/>
                          </w:rPr>
                        </w:pPr>
                        <w:r w:rsidRPr="00A50DB1">
                          <w:rPr>
                            <w:rFonts w:eastAsia="Calibri"/>
                            <w:color w:val="5B9BD5" w:themeColor="accent5"/>
                            <w:sz w:val="20"/>
                            <w:szCs w:val="20"/>
                          </w:rPr>
                          <w:t>Completa B</w:t>
                        </w:r>
                      </w:p>
                    </w:txbxContent>
                  </v:textbox>
                </v:shape>
                <v:shape id="Text Box 150" o:spid="_x0000_s1139" type="#_x0000_t202" style="position:absolute;left:43107;top:5711;width:5580;height:3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" filled="f" stroked="f" strokeweight=".5pt">
                  <v:textbox>
                    <w:txbxContent>
                      <w:p w14:paraId="61F4F7C7" w14:textId="215E4D1A" w:rsidR="00216796" w:rsidRPr="00216796" w:rsidRDefault="00216796" w:rsidP="00216796">
                        <w:pPr>
                          <w:ind w:firstLine="0"/>
                          <w:rPr>
                            <w:rFonts w:eastAsia="Calibri"/>
                            <w:color w:val="ED7D31" w:themeColor="accent2"/>
                            <w:sz w:val="20"/>
                            <w:szCs w:val="20"/>
                          </w:rPr>
                        </w:pPr>
                        <w:r w:rsidRPr="00216796">
                          <w:rPr>
                            <w:rFonts w:eastAsia="Calibri"/>
                            <w:color w:val="ED7D31" w:themeColor="accent2"/>
                            <w:sz w:val="20"/>
                            <w:szCs w:val="20"/>
                          </w:rPr>
                          <w:t>Simple</w:t>
                        </w:r>
                      </w:p>
                    </w:txbxContent>
                  </v:textbox>
                </v:shape>
                <v:shape id="Picture 94" o:spid="_x0000_s1140" type="#_x0000_t75" style="position:absolute;left:9451;top:4526;width:33656;height:14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">
                  <v:imagedata r:id="rId48" o:title=""/>
                </v:shape>
                <w10:anchorlock/>
              </v:group>
            </w:pict>
          </mc:Fallback>
        </mc:AlternateContent>
      </w:r>
    </w:p>
    <w:p w14:paraId="00F97EC0" w14:textId="6802862C" w:rsidR="0057513B" w:rsidRDefault="00216796" w:rsidP="00216796">
      <w:pPr>
        <w:pStyle w:val="Caption"/>
      </w:pPr>
      <w:bookmarkStart w:id="148" w:name="_Toc107763330"/>
      <w:r>
        <w:t xml:space="preserve">Figura </w:t>
      </w:r>
      <w:r w:rsidR="00CB3F4E">
        <w:fldChar w:fldCharType="begin"/>
      </w:r>
      <w:r w:rsidR="00CB3F4E">
        <w:instrText xml:space="preserve"> STYLEREF 1 \s </w:instrText>
      </w:r>
      <w:r w:rsidR="00CB3F4E">
        <w:fldChar w:fldCharType="separate"/>
      </w:r>
      <w:r w:rsidR="00650730">
        <w:rPr>
          <w:noProof/>
        </w:rPr>
        <w:t>4</w:t>
      </w:r>
      <w:r w:rsidR="00CB3F4E">
        <w:fldChar w:fldCharType="end"/>
      </w:r>
      <w:r w:rsidR="00CB3F4E">
        <w:t>.</w:t>
      </w:r>
      <w:r w:rsidR="00CB3F4E">
        <w:fldChar w:fldCharType="begin"/>
      </w:r>
      <w:r w:rsidR="00CB3F4E">
        <w:instrText xml:space="preserve"> SEQ Figura \* ARABIC \s 1 </w:instrText>
      </w:r>
      <w:r w:rsidR="00CB3F4E">
        <w:fldChar w:fldCharType="separate"/>
      </w:r>
      <w:r w:rsidR="00650730">
        <w:rPr>
          <w:noProof/>
        </w:rPr>
        <w:t>7</w:t>
      </w:r>
      <w:r w:rsidR="00CB3F4E">
        <w:fldChar w:fldCharType="end"/>
      </w:r>
      <w:r>
        <w:t>.</w:t>
      </w:r>
      <w:r w:rsidRPr="00216796">
        <w:t xml:space="preserve"> </w:t>
      </w:r>
      <w:r w:rsidRPr="00DA72D2">
        <w:t>Temps mín</w:t>
      </w:r>
      <w:r>
        <w:t>.</w:t>
      </w:r>
      <w:r w:rsidRPr="00DA72D2">
        <w:t xml:space="preserve"> engegada</w:t>
      </w:r>
      <w:r>
        <w:t xml:space="preserve"> – Solapament de </w:t>
      </w:r>
      <w:r w:rsidR="002B0F0E">
        <w:t xml:space="preserve">comportament de </w:t>
      </w:r>
      <w:r>
        <w:t>les implementacions</w:t>
      </w:r>
      <w:bookmarkEnd w:id="148"/>
      <w:r w:rsidR="0057513B">
        <w:br w:type="page"/>
      </w:r>
    </w:p>
    <w:p w14:paraId="2AC1D0B3" w14:textId="3791E397" w:rsidR="00ED19F5" w:rsidRDefault="005E0FE3" w:rsidP="005E0FE3">
      <w:pPr>
        <w:pStyle w:val="Taula"/>
      </w:pPr>
      <w:r>
        <w:rPr>
          <w:noProof/>
        </w:rPr>
        <w:lastRenderedPageBreak/>
        <w:drawing>
          <wp:inline distT="0" distB="0" distL="0" distR="0" wp14:anchorId="728A69C4" wp14:editId="35F58452">
            <wp:extent cx="5717540" cy="33432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0FE3">
        <w:rPr>
          <w:noProof/>
        </w:rPr>
        <w:drawing>
          <wp:inline distT="0" distB="0" distL="0" distR="0" wp14:anchorId="4A09A004" wp14:editId="01AAA824">
            <wp:extent cx="5717540" cy="3343275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4F0A5" w14:textId="3CB0346C" w:rsidR="005E0FE3" w:rsidRDefault="005E0FE3" w:rsidP="005E0FE3">
      <w:pPr>
        <w:pStyle w:val="Caption"/>
      </w:pPr>
      <w:bookmarkStart w:id="149" w:name="_Ref107332149"/>
      <w:bookmarkStart w:id="150" w:name="_Toc107763331"/>
      <w:r>
        <w:t xml:space="preserve">Figura </w:t>
      </w:r>
      <w:r w:rsidR="00CB3F4E">
        <w:fldChar w:fldCharType="begin"/>
      </w:r>
      <w:r w:rsidR="00CB3F4E">
        <w:instrText xml:space="preserve"> STYLEREF 1 \s </w:instrText>
      </w:r>
      <w:r w:rsidR="00CB3F4E">
        <w:fldChar w:fldCharType="separate"/>
      </w:r>
      <w:r w:rsidR="00650730">
        <w:rPr>
          <w:noProof/>
        </w:rPr>
        <w:t>4</w:t>
      </w:r>
      <w:r w:rsidR="00CB3F4E">
        <w:fldChar w:fldCharType="end"/>
      </w:r>
      <w:r w:rsidR="00CB3F4E">
        <w:t>.</w:t>
      </w:r>
      <w:r w:rsidR="00CB3F4E">
        <w:fldChar w:fldCharType="begin"/>
      </w:r>
      <w:r w:rsidR="00CB3F4E">
        <w:instrText xml:space="preserve"> SEQ Figura \* ARABIC \s 1 </w:instrText>
      </w:r>
      <w:r w:rsidR="00CB3F4E">
        <w:fldChar w:fldCharType="separate"/>
      </w:r>
      <w:r w:rsidR="00650730">
        <w:rPr>
          <w:noProof/>
        </w:rPr>
        <w:t>8</w:t>
      </w:r>
      <w:r w:rsidR="00CB3F4E">
        <w:fldChar w:fldCharType="end"/>
      </w:r>
      <w:bookmarkEnd w:id="149"/>
      <w:r w:rsidR="006B5E03">
        <w:t>.</w:t>
      </w:r>
      <w:r w:rsidR="00216796">
        <w:t xml:space="preserve"> </w:t>
      </w:r>
      <w:r w:rsidR="00216796" w:rsidRPr="00DA72D2">
        <w:t>Temps mín</w:t>
      </w:r>
      <w:r w:rsidR="00216796">
        <w:t>.</w:t>
      </w:r>
      <w:r w:rsidR="00216796" w:rsidRPr="00DA72D2">
        <w:t xml:space="preserve"> engegada</w:t>
      </w:r>
      <w:r w:rsidR="00216796">
        <w:t xml:space="preserve"> – Implementacions amb</w:t>
      </w:r>
      <w:r w:rsidR="008D335B" w:rsidRPr="008D335B">
        <w:t xml:space="preserve"> </w:t>
      </w:r>
      <w:r w:rsidR="008D335B">
        <w:t>el mateix</w:t>
      </w:r>
      <w:r w:rsidR="00216796">
        <w:t xml:space="preserve"> comportament quan C1 &lt; C2</w:t>
      </w:r>
      <w:bookmarkEnd w:id="150"/>
    </w:p>
    <w:p w14:paraId="26A188AF" w14:textId="77777777" w:rsidR="009C3D6E" w:rsidRDefault="00216796" w:rsidP="009C3D6E">
      <w:pPr>
        <w:pStyle w:val="Taula"/>
      </w:pPr>
      <w:r>
        <w:rPr>
          <w:noProof/>
        </w:rPr>
        <w:lastRenderedPageBreak/>
        <w:drawing>
          <wp:inline distT="0" distB="0" distL="0" distR="0" wp14:anchorId="71027368" wp14:editId="65DFEC70">
            <wp:extent cx="5723255" cy="3344545"/>
            <wp:effectExtent l="0" t="0" r="0" b="825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6EAE9B" wp14:editId="1370BFA1">
            <wp:extent cx="5723255" cy="3344545"/>
            <wp:effectExtent l="0" t="0" r="0" b="825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05DFB" w14:textId="75917D3B" w:rsidR="00A22BD4" w:rsidRDefault="00AA7F6A" w:rsidP="000116A5">
      <w:pPr>
        <w:pStyle w:val="Caption"/>
      </w:pPr>
      <w:bookmarkStart w:id="151" w:name="_Ref107437540"/>
      <w:bookmarkStart w:id="152" w:name="_Toc107763332"/>
      <w:r>
        <w:t xml:space="preserve">Figura </w:t>
      </w:r>
      <w:r w:rsidR="00CB3F4E">
        <w:fldChar w:fldCharType="begin"/>
      </w:r>
      <w:r w:rsidR="00CB3F4E">
        <w:instrText xml:space="preserve"> STYLEREF 1 \s </w:instrText>
      </w:r>
      <w:r w:rsidR="00CB3F4E">
        <w:fldChar w:fldCharType="separate"/>
      </w:r>
      <w:r w:rsidR="00650730">
        <w:rPr>
          <w:noProof/>
        </w:rPr>
        <w:t>4</w:t>
      </w:r>
      <w:r w:rsidR="00CB3F4E">
        <w:fldChar w:fldCharType="end"/>
      </w:r>
      <w:r w:rsidR="00CB3F4E">
        <w:t>.</w:t>
      </w:r>
      <w:r w:rsidR="00CB3F4E">
        <w:fldChar w:fldCharType="begin"/>
      </w:r>
      <w:r w:rsidR="00CB3F4E">
        <w:instrText xml:space="preserve"> SEQ Figura \* ARABIC \s 1 </w:instrText>
      </w:r>
      <w:r w:rsidR="00CB3F4E">
        <w:fldChar w:fldCharType="separate"/>
      </w:r>
      <w:r w:rsidR="00650730">
        <w:rPr>
          <w:noProof/>
        </w:rPr>
        <w:t>9</w:t>
      </w:r>
      <w:r w:rsidR="00CB3F4E">
        <w:fldChar w:fldCharType="end"/>
      </w:r>
      <w:bookmarkEnd w:id="151"/>
      <w:r>
        <w:t>.</w:t>
      </w:r>
      <w:r w:rsidRPr="00AA7F6A">
        <w:t xml:space="preserve"> </w:t>
      </w:r>
      <w:r w:rsidRPr="00DA72D2">
        <w:t>Temps mín</w:t>
      </w:r>
      <w:r>
        <w:t>.</w:t>
      </w:r>
      <w:r w:rsidRPr="00DA72D2">
        <w:t xml:space="preserve"> engegada</w:t>
      </w:r>
      <w:r>
        <w:t xml:space="preserve"> – Implementacions amb </w:t>
      </w:r>
      <w:r w:rsidR="008D335B">
        <w:t xml:space="preserve">el mateix </w:t>
      </w:r>
      <w:r>
        <w:t>comportament</w:t>
      </w:r>
      <w:r w:rsidR="008D335B">
        <w:t xml:space="preserve"> </w:t>
      </w:r>
      <w:r>
        <w:t>quan C1 &gt; C2</w:t>
      </w:r>
      <w:bookmarkEnd w:id="152"/>
    </w:p>
    <w:p w14:paraId="3D2C4ED7" w14:textId="77777777" w:rsidR="00380CC7" w:rsidRDefault="00380CC7">
      <w:pPr>
        <w:spacing w:before="0" w:after="160" w:line="259" w:lineRule="auto"/>
        <w:ind w:firstLine="0"/>
        <w:jc w:val="left"/>
      </w:pPr>
      <w:r>
        <w:br w:type="page"/>
      </w:r>
    </w:p>
    <w:p w14:paraId="4512957F" w14:textId="58D82893" w:rsidR="00912C54" w:rsidRDefault="00912C54" w:rsidP="00912C54">
      <w:r>
        <w:lastRenderedPageBreak/>
        <w:t>Una altre característica és que e</w:t>
      </w:r>
      <w:r w:rsidR="002B751E">
        <w:t>l temps mínim és pot traduir</w:t>
      </w:r>
      <w:r w:rsidR="0005063A">
        <w:t xml:space="preserve"> a</w:t>
      </w:r>
      <w:r w:rsidR="002B751E">
        <w:t xml:space="preserve"> un llindar energètic</w:t>
      </w:r>
      <w:r w:rsidR="002E2EEE">
        <w:t>, el qual</w:t>
      </w:r>
      <w:r w:rsidR="002B751E">
        <w:t xml:space="preserve"> depèn de la càrrega. </w:t>
      </w:r>
    </w:p>
    <w:p w14:paraId="6FB28C19" w14:textId="4FD79866" w:rsidR="002B751E" w:rsidRDefault="00507288" w:rsidP="00507288">
      <w:pPr>
        <w:ind w:firstLine="0"/>
      </w:pPr>
      <w:r>
        <w:t>Q</w:t>
      </w:r>
      <w:r w:rsidR="00912C54">
        <w:t>uan fem servir l’algoritme simple, el</w:t>
      </w:r>
      <w:r w:rsidR="002B751E">
        <w:t xml:space="preserve"> comportament </w:t>
      </w:r>
      <w:r w:rsidR="00912C54">
        <w:t xml:space="preserve">que té </w:t>
      </w:r>
      <w:r w:rsidR="002B751E">
        <w:t>és com si fos una histèresi on el llindar baix i l’alt són iguals</w:t>
      </w:r>
      <w:r w:rsidR="009B45F2">
        <w:t>,</w:t>
      </w:r>
      <w:r w:rsidR="002B751E">
        <w:t xml:space="preserve"> però</w:t>
      </w:r>
      <w:r w:rsidR="009B45F2">
        <w:t>,</w:t>
      </w:r>
      <w:r w:rsidR="002B751E">
        <w:t xml:space="preserve"> un cop</w:t>
      </w:r>
      <w:r w:rsidR="009B45F2">
        <w:t xml:space="preserve"> </w:t>
      </w:r>
      <w:r w:rsidR="002B751E">
        <w:t>passa</w:t>
      </w:r>
      <w:r w:rsidR="00037FDA">
        <w:t>t</w:t>
      </w:r>
      <w:r w:rsidR="002B751E">
        <w:t xml:space="preserve"> per sota del llindar</w:t>
      </w:r>
      <w:r w:rsidR="00037FDA">
        <w:t xml:space="preserve"> inferior</w:t>
      </w:r>
      <w:r w:rsidR="00EC1EE6">
        <w:t>,</w:t>
      </w:r>
      <w:r w:rsidR="009B45F2">
        <w:t xml:space="preserve"> la càrrega es manté engegada el temps mínim</w:t>
      </w:r>
      <w:r w:rsidR="002B751E">
        <w:t>, evitant així múltiples commutacions.</w:t>
      </w:r>
    </w:p>
    <w:p w14:paraId="17A31F70" w14:textId="77777777" w:rsidR="00A22BD4" w:rsidRDefault="00474690" w:rsidP="002B751E">
      <w:pPr>
        <w:pStyle w:val="Taula"/>
      </w:pPr>
      <w:r>
        <w:rPr>
          <w:noProof/>
        </w:rPr>
        <w:drawing>
          <wp:inline distT="0" distB="0" distL="0" distR="0" wp14:anchorId="7FDD8B89" wp14:editId="753B38E5">
            <wp:extent cx="5721985" cy="334073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08F44" w14:textId="4AD63B06" w:rsidR="002B751E" w:rsidRDefault="00474690" w:rsidP="00A22BD4">
      <w:pPr>
        <w:pStyle w:val="Taula"/>
        <w:pBdr>
          <w:bottom w:val="single" w:sz="4" w:space="1" w:color="000000" w:themeColor="text1"/>
        </w:pBdr>
      </w:pPr>
      <w:r>
        <w:rPr>
          <w:noProof/>
        </w:rPr>
        <w:drawing>
          <wp:inline distT="0" distB="0" distL="0" distR="0" wp14:anchorId="2455B85D" wp14:editId="3C40FAD7">
            <wp:extent cx="5721985" cy="334073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5126A" w14:textId="11B75A08" w:rsidR="002B751E" w:rsidRDefault="002B751E" w:rsidP="002B751E">
      <w:pPr>
        <w:pStyle w:val="Caption"/>
      </w:pPr>
      <w:bookmarkStart w:id="153" w:name="_Toc107763333"/>
      <w:r>
        <w:t xml:space="preserve">Figura </w:t>
      </w:r>
      <w:r w:rsidR="00CB3F4E">
        <w:fldChar w:fldCharType="begin"/>
      </w:r>
      <w:r w:rsidR="00CB3F4E">
        <w:instrText xml:space="preserve"> STYLEREF 1 \s </w:instrText>
      </w:r>
      <w:r w:rsidR="00CB3F4E">
        <w:fldChar w:fldCharType="separate"/>
      </w:r>
      <w:r w:rsidR="00650730">
        <w:rPr>
          <w:noProof/>
        </w:rPr>
        <w:t>4</w:t>
      </w:r>
      <w:r w:rsidR="00CB3F4E">
        <w:fldChar w:fldCharType="end"/>
      </w:r>
      <w:r w:rsidR="00CB3F4E">
        <w:t>.</w:t>
      </w:r>
      <w:r w:rsidR="00CB3F4E">
        <w:fldChar w:fldCharType="begin"/>
      </w:r>
      <w:r w:rsidR="00CB3F4E">
        <w:instrText xml:space="preserve"> SEQ Figura \* ARABIC \s 1 </w:instrText>
      </w:r>
      <w:r w:rsidR="00CB3F4E">
        <w:fldChar w:fldCharType="separate"/>
      </w:r>
      <w:r w:rsidR="00650730">
        <w:rPr>
          <w:noProof/>
        </w:rPr>
        <w:t>10</w:t>
      </w:r>
      <w:r w:rsidR="00CB3F4E">
        <w:fldChar w:fldCharType="end"/>
      </w:r>
      <w:r w:rsidR="00EC6E64">
        <w:t>. Histèresi (segona part) amb mateixos llindars que Temps mínim engegat (primera part)</w:t>
      </w:r>
      <w:bookmarkEnd w:id="153"/>
    </w:p>
    <w:p w14:paraId="4AFEF098" w14:textId="601CDB3E" w:rsidR="00912C54" w:rsidRDefault="00912C54">
      <w:pPr>
        <w:spacing w:before="0" w:after="160" w:line="259" w:lineRule="auto"/>
        <w:ind w:firstLine="0"/>
        <w:jc w:val="left"/>
      </w:pPr>
      <w:r>
        <w:br w:type="page"/>
      </w:r>
    </w:p>
    <w:p w14:paraId="5B71F562" w14:textId="03964D8F" w:rsidR="002E2095" w:rsidRDefault="00422A96" w:rsidP="002F1FE0">
      <w:pPr>
        <w:pStyle w:val="Heading2"/>
      </w:pPr>
      <w:bookmarkStart w:id="154" w:name="_Toc107354304"/>
      <w:bookmarkStart w:id="155" w:name="_Toc107763284"/>
      <w:r>
        <w:lastRenderedPageBreak/>
        <w:t xml:space="preserve">Predictiu </w:t>
      </w:r>
      <w:r w:rsidR="005C3A95">
        <w:t>(</w:t>
      </w:r>
      <w:r w:rsidR="00D120C1">
        <w:t>T</w:t>
      </w:r>
      <w:r>
        <w:t>emps de consum</w:t>
      </w:r>
      <w:r w:rsidR="005C3A95">
        <w:t>)</w:t>
      </w:r>
      <w:bookmarkEnd w:id="154"/>
      <w:bookmarkEnd w:id="155"/>
    </w:p>
    <w:p w14:paraId="382A16E7" w14:textId="28D7218E" w:rsidR="00FD05EE" w:rsidRDefault="00FD05EE" w:rsidP="00D26EBD">
      <w:r>
        <w:t xml:space="preserve">Ha estat l’últim </w:t>
      </w:r>
      <w:r w:rsidR="007A2846">
        <w:t>dissenyat</w:t>
      </w:r>
      <w:r>
        <w:t xml:space="preserve"> ja que primer es volien implementar algoritmes no predictius.</w:t>
      </w:r>
      <w:r w:rsidR="000E458E">
        <w:t xml:space="preserve"> </w:t>
      </w:r>
      <w:r w:rsidR="00F0613E">
        <w:t>L’algoritme</w:t>
      </w:r>
      <w:r>
        <w:t xml:space="preserve"> </w:t>
      </w:r>
      <w:r w:rsidR="00F0613E">
        <w:t>controla les càrregues en funció d</w:t>
      </w:r>
      <w:r w:rsidR="000E458E">
        <w:t>el</w:t>
      </w:r>
      <w:r w:rsidR="00F0613E">
        <w:t xml:space="preserve"> balanç net horari </w:t>
      </w:r>
      <w:r w:rsidR="00ED6465">
        <w:t xml:space="preserve">que </w:t>
      </w:r>
      <w:r w:rsidR="00607A42">
        <w:t>preveu</w:t>
      </w:r>
      <w:r w:rsidR="00C75F7C">
        <w:t xml:space="preserve"> que hi haurà </w:t>
      </w:r>
      <w:r w:rsidR="00ED6465" w:rsidRPr="00ED6465">
        <w:t>en</w:t>
      </w:r>
      <w:r w:rsidR="00ED6465">
        <w:t xml:space="preserve"> acabar</w:t>
      </w:r>
      <w:r w:rsidR="00562223">
        <w:t xml:space="preserve"> </w:t>
      </w:r>
      <w:r w:rsidR="00F0613E" w:rsidRPr="00ED6465">
        <w:t>l’hora</w:t>
      </w:r>
      <w:r w:rsidR="0015602D">
        <w:t>,</w:t>
      </w:r>
      <w:r w:rsidR="000458E1">
        <w:t xml:space="preserve"> i del temps </w:t>
      </w:r>
      <w:r w:rsidR="00607A42">
        <w:t xml:space="preserve">que </w:t>
      </w:r>
      <w:r w:rsidR="005661EC">
        <w:t>restant</w:t>
      </w:r>
      <w:r w:rsidR="00607A42">
        <w:t xml:space="preserve"> per</w:t>
      </w:r>
      <w:r w:rsidR="000458E1">
        <w:t xml:space="preserve"> d’acabar l’hora.</w:t>
      </w:r>
    </w:p>
    <w:p w14:paraId="091A1B44" w14:textId="03689048" w:rsidR="00C75F7C" w:rsidRDefault="00C75F7C" w:rsidP="00C75F7C">
      <w:pPr>
        <w:pStyle w:val="Heading3"/>
      </w:pPr>
      <w:bookmarkStart w:id="156" w:name="_Toc107763285"/>
      <w:r>
        <w:t>Com predir el balanç final</w:t>
      </w:r>
      <w:bookmarkEnd w:id="156"/>
    </w:p>
    <w:p w14:paraId="77959D60" w14:textId="0E2B4922" w:rsidR="00935AB2" w:rsidRDefault="007A2846" w:rsidP="008507A8">
      <w:r>
        <w:t xml:space="preserve">Per predir </w:t>
      </w:r>
      <w:r w:rsidR="00C75F7C">
        <w:t>el balanç net horari</w:t>
      </w:r>
      <w:r>
        <w:t xml:space="preserve"> s’han pensat </w:t>
      </w:r>
      <w:r w:rsidR="00286CB9">
        <w:t>tres</w:t>
      </w:r>
      <w:r>
        <w:t xml:space="preserve"> formes</w:t>
      </w:r>
      <w:r w:rsidR="008F6D8C">
        <w:t>.</w:t>
      </w:r>
      <w:r w:rsidR="00C75F7C">
        <w:t xml:space="preserve"> </w:t>
      </w:r>
      <w:r w:rsidR="00B01C5B">
        <w:t>A</w:t>
      </w:r>
      <w:r w:rsidR="00935AB2">
        <w:t>questes són:</w:t>
      </w:r>
    </w:p>
    <w:p w14:paraId="6979B412" w14:textId="47A892BB" w:rsidR="00C75F7C" w:rsidRDefault="00935AB2" w:rsidP="00935AB2">
      <w:pPr>
        <w:pStyle w:val="ListParagraph"/>
        <w:numPr>
          <w:ilvl w:val="0"/>
          <w:numId w:val="29"/>
        </w:numPr>
      </w:pPr>
      <w:r>
        <w:t xml:space="preserve">No fer cap </w:t>
      </w:r>
      <w:r w:rsidR="00286CB9">
        <w:t>“</w:t>
      </w:r>
      <w:r>
        <w:t>predicció</w:t>
      </w:r>
      <w:r w:rsidR="00286CB9">
        <w:t>”</w:t>
      </w:r>
      <w:r>
        <w:t xml:space="preserve"> i c</w:t>
      </w:r>
      <w:r w:rsidR="00C75F7C">
        <w:t>onsider</w:t>
      </w:r>
      <w:r w:rsidR="006B3303">
        <w:t>ar</w:t>
      </w:r>
      <w:r w:rsidR="00C75F7C">
        <w:t xml:space="preserve"> que el balanç actual serà el balanç final horari.</w:t>
      </w:r>
    </w:p>
    <w:p w14:paraId="01253988" w14:textId="50A6FDF4" w:rsidR="006C4022" w:rsidRDefault="006C4022" w:rsidP="006C4022">
      <w:pPr>
        <w:pStyle w:val="ListParagraph"/>
        <w:numPr>
          <w:ilvl w:val="0"/>
          <w:numId w:val="29"/>
        </w:numPr>
      </w:pPr>
      <w:r>
        <w:t>Projectant la potència disponible en el que queda d’hora</w:t>
      </w:r>
      <w:r w:rsidR="00AB3A62">
        <w:t>.</w:t>
      </w:r>
    </w:p>
    <w:p w14:paraId="636E8F10" w14:textId="4E41D509" w:rsidR="00353AEB" w:rsidRDefault="00935AB2" w:rsidP="006C4022">
      <w:pPr>
        <w:pStyle w:val="ListParagraph"/>
        <w:numPr>
          <w:ilvl w:val="0"/>
          <w:numId w:val="29"/>
        </w:numPr>
      </w:pPr>
      <w:r>
        <w:t>A partir de la p</w:t>
      </w:r>
      <w:r w:rsidRPr="00935AB2">
        <w:t>otència mitjana disponible</w:t>
      </w:r>
      <w:r w:rsidR="00831C09">
        <w:t xml:space="preserve"> calcular el balanç final</w:t>
      </w:r>
      <w:r w:rsidR="00AB3A62">
        <w:t>.</w:t>
      </w:r>
    </w:p>
    <w:p w14:paraId="2020A5E4" w14:textId="16354A85" w:rsidR="002034D4" w:rsidRDefault="00626591" w:rsidP="002034D4">
      <w:pPr>
        <w:ind w:firstLine="0"/>
      </w:pPr>
      <w:r>
        <w:t>Addicionalment, si</w:t>
      </w:r>
      <w:r w:rsidR="002034D4">
        <w:t xml:space="preserve"> volem predir el balanç net horari considerant que apagu</w:t>
      </w:r>
      <w:r w:rsidR="000E58E7">
        <w:t>em</w:t>
      </w:r>
      <w:r w:rsidR="002034D4">
        <w:t xml:space="preserve"> una càrrega, simplement s’ha de sumar tota l’energia que la càrrega no consumirà al balanç net horari predit.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2034D4" w14:paraId="5FE6283F" w14:textId="77777777" w:rsidTr="00ED22D1">
        <w:tc>
          <w:tcPr>
            <w:tcW w:w="4500" w:type="pct"/>
          </w:tcPr>
          <w:p w14:paraId="1F88D97F" w14:textId="77777777" w:rsidR="002034D4" w:rsidRDefault="002034D4" w:rsidP="00ED22D1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eB1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off</m:t>
                    </m:r>
                  </m:sub>
                </m:sSub>
                <m:r>
                  <w:rPr>
                    <w:rFonts w:ascii="Cambria Math" w:hAnsi="Cambria Math"/>
                  </w:rPr>
                  <m:t>=eB1</m:t>
                </m:r>
                <m:r>
                  <w:rPr>
                    <w:rFonts w:ascii="Cambria Math" w:hAnsi="Cambria Math"/>
                  </w:rPr>
                  <m:t>h+Ci·temp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restant</m:t>
                    </m:r>
                  </m:sub>
                </m:sSub>
              </m:oMath>
            </m:oMathPara>
          </w:p>
        </w:tc>
        <w:tc>
          <w:tcPr>
            <w:tcW w:w="500" w:type="pct"/>
            <w:vAlign w:val="center"/>
          </w:tcPr>
          <w:p w14:paraId="600CA36B" w14:textId="0BCD3824" w:rsidR="002034D4" w:rsidRDefault="002034D4" w:rsidP="00ED22D1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650730">
                <w:rPr>
                  <w:noProof/>
                </w:rPr>
                <w:t>4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650730">
                <w:rPr>
                  <w:noProof/>
                </w:rPr>
                <w:instrText>4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650730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600F6852" w14:textId="77777777" w:rsidR="00CE4254" w:rsidRPr="00CE4254" w:rsidRDefault="006C4022" w:rsidP="00743754">
      <w:pPr>
        <w:pStyle w:val="TtolExemple"/>
        <w:spacing w:before="120"/>
      </w:pPr>
      <w:r w:rsidRPr="00E64C6C">
        <w:t>Projectant la potència disponible</w:t>
      </w:r>
    </w:p>
    <w:p w14:paraId="53316E97" w14:textId="4BA3A575" w:rsidR="006C4022" w:rsidRDefault="0073488F" w:rsidP="006C4022">
      <w:r>
        <w:t>E</w:t>
      </w:r>
      <w:r w:rsidR="006C4022">
        <w:t>l balanç net horari</w:t>
      </w:r>
      <w:r>
        <w:t xml:space="preserve"> </w:t>
      </w:r>
      <w:r w:rsidR="006C4022">
        <w:t>és l</w:t>
      </w:r>
      <w:r w:rsidR="00DC6BD2">
        <w:t xml:space="preserve">a </w:t>
      </w:r>
      <w:r w:rsidR="006C4022">
        <w:t>integral de la potència disponible en aquella hora, és a dir l’àrea. Simplement suposarem que la potència disponible actual seguirà constant en el que queda de temps.</w:t>
      </w:r>
      <w:r w:rsidR="00DC6BD2">
        <w:t xml:space="preserve"> En termes d’àrea afegirem un rectangle.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6C4022" w14:paraId="1A8627A3" w14:textId="77777777" w:rsidTr="00ED22D1">
        <w:trPr>
          <w:jc w:val="right"/>
        </w:trPr>
        <w:tc>
          <w:tcPr>
            <w:tcW w:w="4454" w:type="pct"/>
          </w:tcPr>
          <w:p w14:paraId="3F897547" w14:textId="77777777" w:rsidR="006C4022" w:rsidRDefault="006C4022" w:rsidP="00ED22D1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eB1</m:t>
                </m:r>
                <m:r>
                  <w:rPr>
                    <w:rFonts w:ascii="Cambria Math" w:hAnsi="Cambria Math"/>
                  </w:rPr>
                  <m:t>h=eB+temp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restant</m:t>
                    </m:r>
                  </m:sub>
                </m:sSub>
                <m:r>
                  <w:rPr>
                    <w:rFonts w:ascii="Cambria Math" w:hAnsi="Cambria Math"/>
                  </w:rPr>
                  <m:t>·pPnC</m:t>
                </m:r>
              </m:oMath>
            </m:oMathPara>
          </w:p>
        </w:tc>
        <w:tc>
          <w:tcPr>
            <w:tcW w:w="546" w:type="pct"/>
            <w:vAlign w:val="center"/>
          </w:tcPr>
          <w:p w14:paraId="17650BE6" w14:textId="31D85F0B" w:rsidR="006C4022" w:rsidRDefault="006C4022" w:rsidP="00ED22D1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650730">
                <w:rPr>
                  <w:noProof/>
                </w:rPr>
                <w:t>4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650730">
                <w:rPr>
                  <w:noProof/>
                </w:rPr>
                <w:instrText>4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650730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4DEA3197" w14:textId="77777777" w:rsidR="006C4022" w:rsidRDefault="006C4022" w:rsidP="006C4022">
      <w:pPr>
        <w:pStyle w:val="Caption"/>
      </w:pPr>
      <w:r>
        <w:rPr>
          <w:noProof/>
        </w:rPr>
        <mc:AlternateContent>
          <mc:Choice Requires="wpc">
            <w:drawing>
              <wp:inline distT="0" distB="0" distL="0" distR="0" wp14:anchorId="68A0EAAA" wp14:editId="6EC15C85">
                <wp:extent cx="3870325" cy="868373"/>
                <wp:effectExtent l="0" t="0" r="0" b="0"/>
                <wp:docPr id="104" name="Canvas 1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92" name="Freeform: Shape 92"/>
                        <wps:cNvSpPr/>
                        <wps:spPr>
                          <a:xfrm>
                            <a:off x="287260" y="70356"/>
                            <a:ext cx="3059597" cy="726448"/>
                          </a:xfrm>
                          <a:custGeom>
                            <a:avLst/>
                            <a:gdLst>
                              <a:gd name="connsiteX0" fmla="*/ 0 w 3067397"/>
                              <a:gd name="connsiteY0" fmla="*/ 764771 h 764771"/>
                              <a:gd name="connsiteX1" fmla="*/ 515389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42458"/>
                              <a:gd name="connsiteY0" fmla="*/ 764771 h 764771"/>
                              <a:gd name="connsiteX1" fmla="*/ 548640 w 3042458"/>
                              <a:gd name="connsiteY1" fmla="*/ 382385 h 764771"/>
                              <a:gd name="connsiteX2" fmla="*/ 1039091 w 3042458"/>
                              <a:gd name="connsiteY2" fmla="*/ 332509 h 764771"/>
                              <a:gd name="connsiteX3" fmla="*/ 1662546 w 3042458"/>
                              <a:gd name="connsiteY3" fmla="*/ 108065 h 764771"/>
                              <a:gd name="connsiteX4" fmla="*/ 2552008 w 3042458"/>
                              <a:gd name="connsiteY4" fmla="*/ 241069 h 764771"/>
                              <a:gd name="connsiteX5" fmla="*/ 3042458 w 3042458"/>
                              <a:gd name="connsiteY5" fmla="*/ 0 h 764771"/>
                              <a:gd name="connsiteX6" fmla="*/ 3037764 w 3042458"/>
                              <a:gd name="connsiteY6" fmla="*/ 761572 h 764771"/>
                              <a:gd name="connsiteX7" fmla="*/ 0 w 3042458"/>
                              <a:gd name="connsiteY7" fmla="*/ 764771 h 764771"/>
                              <a:gd name="connsiteX0" fmla="*/ 0 w 3042909"/>
                              <a:gd name="connsiteY0" fmla="*/ 764771 h 764771"/>
                              <a:gd name="connsiteX1" fmla="*/ 548640 w 3042909"/>
                              <a:gd name="connsiteY1" fmla="*/ 382385 h 764771"/>
                              <a:gd name="connsiteX2" fmla="*/ 1039091 w 3042909"/>
                              <a:gd name="connsiteY2" fmla="*/ 332509 h 764771"/>
                              <a:gd name="connsiteX3" fmla="*/ 1662546 w 3042909"/>
                              <a:gd name="connsiteY3" fmla="*/ 108065 h 764771"/>
                              <a:gd name="connsiteX4" fmla="*/ 2552008 w 3042909"/>
                              <a:gd name="connsiteY4" fmla="*/ 241069 h 764771"/>
                              <a:gd name="connsiteX5" fmla="*/ 3042458 w 3042909"/>
                              <a:gd name="connsiteY5" fmla="*/ 0 h 764771"/>
                              <a:gd name="connsiteX6" fmla="*/ 3042458 w 3042909"/>
                              <a:gd name="connsiteY6" fmla="*/ 761572 h 764771"/>
                              <a:gd name="connsiteX7" fmla="*/ 0 w 3042909"/>
                              <a:gd name="connsiteY7" fmla="*/ 764771 h 764771"/>
                              <a:gd name="connsiteX0" fmla="*/ 0 w 3059534"/>
                              <a:gd name="connsiteY0" fmla="*/ 761572 h 761572"/>
                              <a:gd name="connsiteX1" fmla="*/ 565265 w 3059534"/>
                              <a:gd name="connsiteY1" fmla="*/ 382385 h 761572"/>
                              <a:gd name="connsiteX2" fmla="*/ 1055716 w 3059534"/>
                              <a:gd name="connsiteY2" fmla="*/ 332509 h 761572"/>
                              <a:gd name="connsiteX3" fmla="*/ 1679171 w 3059534"/>
                              <a:gd name="connsiteY3" fmla="*/ 108065 h 761572"/>
                              <a:gd name="connsiteX4" fmla="*/ 2568633 w 3059534"/>
                              <a:gd name="connsiteY4" fmla="*/ 241069 h 761572"/>
                              <a:gd name="connsiteX5" fmla="*/ 3059083 w 3059534"/>
                              <a:gd name="connsiteY5" fmla="*/ 0 h 761572"/>
                              <a:gd name="connsiteX6" fmla="*/ 3059083 w 3059534"/>
                              <a:gd name="connsiteY6" fmla="*/ 761572 h 761572"/>
                              <a:gd name="connsiteX7" fmla="*/ 0 w 3059534"/>
                              <a:gd name="connsiteY7" fmla="*/ 761572 h 761572"/>
                              <a:gd name="connsiteX0" fmla="*/ 0 w 3059534"/>
                              <a:gd name="connsiteY0" fmla="*/ 761572 h 1022615"/>
                              <a:gd name="connsiteX1" fmla="*/ 565265 w 3059534"/>
                              <a:gd name="connsiteY1" fmla="*/ 382385 h 1022615"/>
                              <a:gd name="connsiteX2" fmla="*/ 1055716 w 3059534"/>
                              <a:gd name="connsiteY2" fmla="*/ 332509 h 1022615"/>
                              <a:gd name="connsiteX3" fmla="*/ 1605752 w 3059534"/>
                              <a:gd name="connsiteY3" fmla="*/ 1020288 h 1022615"/>
                              <a:gd name="connsiteX4" fmla="*/ 2568633 w 3059534"/>
                              <a:gd name="connsiteY4" fmla="*/ 241069 h 1022615"/>
                              <a:gd name="connsiteX5" fmla="*/ 3059083 w 3059534"/>
                              <a:gd name="connsiteY5" fmla="*/ 0 h 1022615"/>
                              <a:gd name="connsiteX6" fmla="*/ 3059083 w 3059534"/>
                              <a:gd name="connsiteY6" fmla="*/ 761572 h 1022615"/>
                              <a:gd name="connsiteX7" fmla="*/ 0 w 3059534"/>
                              <a:gd name="connsiteY7" fmla="*/ 761572 h 1022615"/>
                              <a:gd name="connsiteX0" fmla="*/ 0 w 3059534"/>
                              <a:gd name="connsiteY0" fmla="*/ 761572 h 1023656"/>
                              <a:gd name="connsiteX1" fmla="*/ 565265 w 3059534"/>
                              <a:gd name="connsiteY1" fmla="*/ 382385 h 1023656"/>
                              <a:gd name="connsiteX2" fmla="*/ 995646 w 3059534"/>
                              <a:gd name="connsiteY2" fmla="*/ 572862 h 1023656"/>
                              <a:gd name="connsiteX3" fmla="*/ 1605752 w 3059534"/>
                              <a:gd name="connsiteY3" fmla="*/ 1020288 h 1023656"/>
                              <a:gd name="connsiteX4" fmla="*/ 2568633 w 3059534"/>
                              <a:gd name="connsiteY4" fmla="*/ 241069 h 1023656"/>
                              <a:gd name="connsiteX5" fmla="*/ 3059083 w 3059534"/>
                              <a:gd name="connsiteY5" fmla="*/ 0 h 1023656"/>
                              <a:gd name="connsiteX6" fmla="*/ 3059083 w 3059534"/>
                              <a:gd name="connsiteY6" fmla="*/ 761572 h 1023656"/>
                              <a:gd name="connsiteX7" fmla="*/ 0 w 3059534"/>
                              <a:gd name="connsiteY7" fmla="*/ 761572 h 1023656"/>
                              <a:gd name="connsiteX0" fmla="*/ 0 w 3059534"/>
                              <a:gd name="connsiteY0" fmla="*/ 761572 h 1023655"/>
                              <a:gd name="connsiteX1" fmla="*/ 565265 w 3059534"/>
                              <a:gd name="connsiteY1" fmla="*/ 382385 h 1023655"/>
                              <a:gd name="connsiteX2" fmla="*/ 995646 w 3059534"/>
                              <a:gd name="connsiteY2" fmla="*/ 572862 h 1023655"/>
                              <a:gd name="connsiteX3" fmla="*/ 1525658 w 3059534"/>
                              <a:gd name="connsiteY3" fmla="*/ 1020287 h 1023655"/>
                              <a:gd name="connsiteX4" fmla="*/ 2568633 w 3059534"/>
                              <a:gd name="connsiteY4" fmla="*/ 241069 h 1023655"/>
                              <a:gd name="connsiteX5" fmla="*/ 3059083 w 3059534"/>
                              <a:gd name="connsiteY5" fmla="*/ 0 h 1023655"/>
                              <a:gd name="connsiteX6" fmla="*/ 3059083 w 3059534"/>
                              <a:gd name="connsiteY6" fmla="*/ 761572 h 1023655"/>
                              <a:gd name="connsiteX7" fmla="*/ 0 w 3059534"/>
                              <a:gd name="connsiteY7" fmla="*/ 761572 h 1023655"/>
                              <a:gd name="connsiteX0" fmla="*/ 0 w 3059534"/>
                              <a:gd name="connsiteY0" fmla="*/ 761572 h 944128"/>
                              <a:gd name="connsiteX1" fmla="*/ 565265 w 3059534"/>
                              <a:gd name="connsiteY1" fmla="*/ 382385 h 944128"/>
                              <a:gd name="connsiteX2" fmla="*/ 995646 w 3059534"/>
                              <a:gd name="connsiteY2" fmla="*/ 572862 h 944128"/>
                              <a:gd name="connsiteX3" fmla="*/ 1592403 w 3059534"/>
                              <a:gd name="connsiteY3" fmla="*/ 940170 h 944128"/>
                              <a:gd name="connsiteX4" fmla="*/ 2568633 w 3059534"/>
                              <a:gd name="connsiteY4" fmla="*/ 241069 h 944128"/>
                              <a:gd name="connsiteX5" fmla="*/ 3059083 w 3059534"/>
                              <a:gd name="connsiteY5" fmla="*/ 0 h 944128"/>
                              <a:gd name="connsiteX6" fmla="*/ 3059083 w 3059534"/>
                              <a:gd name="connsiteY6" fmla="*/ 761572 h 944128"/>
                              <a:gd name="connsiteX7" fmla="*/ 0 w 3059534"/>
                              <a:gd name="connsiteY7" fmla="*/ 761572 h 944128"/>
                              <a:gd name="connsiteX0" fmla="*/ 0 w 3059534"/>
                              <a:gd name="connsiteY0" fmla="*/ 761572 h 944128"/>
                              <a:gd name="connsiteX1" fmla="*/ 565265 w 3059534"/>
                              <a:gd name="connsiteY1" fmla="*/ 382385 h 944128"/>
                              <a:gd name="connsiteX2" fmla="*/ 995646 w 3059534"/>
                              <a:gd name="connsiteY2" fmla="*/ 572862 h 944128"/>
                              <a:gd name="connsiteX3" fmla="*/ 1592403 w 3059534"/>
                              <a:gd name="connsiteY3" fmla="*/ 940170 h 944128"/>
                              <a:gd name="connsiteX4" fmla="*/ 2475190 w 3059534"/>
                              <a:gd name="connsiteY4" fmla="*/ 354524 h 944128"/>
                              <a:gd name="connsiteX5" fmla="*/ 3059083 w 3059534"/>
                              <a:gd name="connsiteY5" fmla="*/ 0 h 944128"/>
                              <a:gd name="connsiteX6" fmla="*/ 3059083 w 3059534"/>
                              <a:gd name="connsiteY6" fmla="*/ 761572 h 944128"/>
                              <a:gd name="connsiteX7" fmla="*/ 0 w 3059534"/>
                              <a:gd name="connsiteY7" fmla="*/ 761572 h 944128"/>
                              <a:gd name="connsiteX0" fmla="*/ 0 w 3059254"/>
                              <a:gd name="connsiteY0" fmla="*/ 554602 h 737158"/>
                              <a:gd name="connsiteX1" fmla="*/ 565265 w 3059254"/>
                              <a:gd name="connsiteY1" fmla="*/ 175415 h 737158"/>
                              <a:gd name="connsiteX2" fmla="*/ 995646 w 3059254"/>
                              <a:gd name="connsiteY2" fmla="*/ 365892 h 737158"/>
                              <a:gd name="connsiteX3" fmla="*/ 1592403 w 3059254"/>
                              <a:gd name="connsiteY3" fmla="*/ 733200 h 737158"/>
                              <a:gd name="connsiteX4" fmla="*/ 2475190 w 3059254"/>
                              <a:gd name="connsiteY4" fmla="*/ 147554 h 737158"/>
                              <a:gd name="connsiteX5" fmla="*/ 3052504 w 3059254"/>
                              <a:gd name="connsiteY5" fmla="*/ 0 h 737158"/>
                              <a:gd name="connsiteX6" fmla="*/ 3059083 w 3059254"/>
                              <a:gd name="connsiteY6" fmla="*/ 554602 h 737158"/>
                              <a:gd name="connsiteX7" fmla="*/ 0 w 3059254"/>
                              <a:gd name="connsiteY7" fmla="*/ 554602 h 737158"/>
                              <a:gd name="connsiteX0" fmla="*/ 0 w 3059254"/>
                              <a:gd name="connsiteY0" fmla="*/ 554602 h 737158"/>
                              <a:gd name="connsiteX1" fmla="*/ 565265 w 3059254"/>
                              <a:gd name="connsiteY1" fmla="*/ 175415 h 737158"/>
                              <a:gd name="connsiteX2" fmla="*/ 995646 w 3059254"/>
                              <a:gd name="connsiteY2" fmla="*/ 365892 h 737158"/>
                              <a:gd name="connsiteX3" fmla="*/ 1592403 w 3059254"/>
                              <a:gd name="connsiteY3" fmla="*/ 733200 h 737158"/>
                              <a:gd name="connsiteX4" fmla="*/ 2528585 w 3059254"/>
                              <a:gd name="connsiteY4" fmla="*/ 261054 h 737158"/>
                              <a:gd name="connsiteX5" fmla="*/ 3052504 w 3059254"/>
                              <a:gd name="connsiteY5" fmla="*/ 0 h 737158"/>
                              <a:gd name="connsiteX6" fmla="*/ 3059083 w 3059254"/>
                              <a:gd name="connsiteY6" fmla="*/ 554602 h 737158"/>
                              <a:gd name="connsiteX7" fmla="*/ 0 w 3059254"/>
                              <a:gd name="connsiteY7" fmla="*/ 554602 h 737158"/>
                              <a:gd name="connsiteX0" fmla="*/ 0 w 3059555"/>
                              <a:gd name="connsiteY0" fmla="*/ 402142 h 584698"/>
                              <a:gd name="connsiteX1" fmla="*/ 565265 w 3059555"/>
                              <a:gd name="connsiteY1" fmla="*/ 22955 h 584698"/>
                              <a:gd name="connsiteX2" fmla="*/ 995646 w 3059555"/>
                              <a:gd name="connsiteY2" fmla="*/ 213432 h 584698"/>
                              <a:gd name="connsiteX3" fmla="*/ 1592403 w 3059555"/>
                              <a:gd name="connsiteY3" fmla="*/ 580740 h 584698"/>
                              <a:gd name="connsiteX4" fmla="*/ 2528585 w 3059555"/>
                              <a:gd name="connsiteY4" fmla="*/ 108594 h 584698"/>
                              <a:gd name="connsiteX5" fmla="*/ 3059254 w 3059555"/>
                              <a:gd name="connsiteY5" fmla="*/ 112280 h 584698"/>
                              <a:gd name="connsiteX6" fmla="*/ 3059083 w 3059555"/>
                              <a:gd name="connsiteY6" fmla="*/ 402142 h 584698"/>
                              <a:gd name="connsiteX7" fmla="*/ 0 w 3059555"/>
                              <a:gd name="connsiteY7" fmla="*/ 402142 h 584698"/>
                              <a:gd name="connsiteX0" fmla="*/ 0 w 3059555"/>
                              <a:gd name="connsiteY0" fmla="*/ 402142 h 584698"/>
                              <a:gd name="connsiteX1" fmla="*/ 565265 w 3059555"/>
                              <a:gd name="connsiteY1" fmla="*/ 22955 h 584698"/>
                              <a:gd name="connsiteX2" fmla="*/ 995646 w 3059555"/>
                              <a:gd name="connsiteY2" fmla="*/ 213432 h 584698"/>
                              <a:gd name="connsiteX3" fmla="*/ 1592403 w 3059555"/>
                              <a:gd name="connsiteY3" fmla="*/ 580740 h 584698"/>
                              <a:gd name="connsiteX4" fmla="*/ 2298339 w 3059555"/>
                              <a:gd name="connsiteY4" fmla="*/ 140363 h 584698"/>
                              <a:gd name="connsiteX5" fmla="*/ 3059254 w 3059555"/>
                              <a:gd name="connsiteY5" fmla="*/ 112280 h 584698"/>
                              <a:gd name="connsiteX6" fmla="*/ 3059083 w 3059555"/>
                              <a:gd name="connsiteY6" fmla="*/ 402142 h 584698"/>
                              <a:gd name="connsiteX7" fmla="*/ 0 w 3059555"/>
                              <a:gd name="connsiteY7" fmla="*/ 402142 h 584698"/>
                              <a:gd name="connsiteX0" fmla="*/ 0 w 3059555"/>
                              <a:gd name="connsiteY0" fmla="*/ 402142 h 584698"/>
                              <a:gd name="connsiteX1" fmla="*/ 565265 w 3059555"/>
                              <a:gd name="connsiteY1" fmla="*/ 22955 h 584698"/>
                              <a:gd name="connsiteX2" fmla="*/ 995646 w 3059555"/>
                              <a:gd name="connsiteY2" fmla="*/ 213432 h 584698"/>
                              <a:gd name="connsiteX3" fmla="*/ 1592403 w 3059555"/>
                              <a:gd name="connsiteY3" fmla="*/ 580740 h 584698"/>
                              <a:gd name="connsiteX4" fmla="*/ 2298339 w 3059555"/>
                              <a:gd name="connsiteY4" fmla="*/ 140363 h 584698"/>
                              <a:gd name="connsiteX5" fmla="*/ 3059254 w 3059555"/>
                              <a:gd name="connsiteY5" fmla="*/ 112280 h 584698"/>
                              <a:gd name="connsiteX6" fmla="*/ 3059083 w 3059555"/>
                              <a:gd name="connsiteY6" fmla="*/ 402142 h 584698"/>
                              <a:gd name="connsiteX7" fmla="*/ 0 w 3059555"/>
                              <a:gd name="connsiteY7" fmla="*/ 402142 h 584698"/>
                              <a:gd name="connsiteX0" fmla="*/ 0 w 3059597"/>
                              <a:gd name="connsiteY0" fmla="*/ 402142 h 584698"/>
                              <a:gd name="connsiteX1" fmla="*/ 565265 w 3059597"/>
                              <a:gd name="connsiteY1" fmla="*/ 22955 h 584698"/>
                              <a:gd name="connsiteX2" fmla="*/ 995646 w 3059597"/>
                              <a:gd name="connsiteY2" fmla="*/ 213432 h 584698"/>
                              <a:gd name="connsiteX3" fmla="*/ 1592403 w 3059597"/>
                              <a:gd name="connsiteY3" fmla="*/ 580740 h 584698"/>
                              <a:gd name="connsiteX4" fmla="*/ 2298339 w 3059597"/>
                              <a:gd name="connsiteY4" fmla="*/ 140363 h 584698"/>
                              <a:gd name="connsiteX5" fmla="*/ 3059555 w 3059597"/>
                              <a:gd name="connsiteY5" fmla="*/ 133459 h 584698"/>
                              <a:gd name="connsiteX6" fmla="*/ 3059083 w 3059597"/>
                              <a:gd name="connsiteY6" fmla="*/ 402142 h 584698"/>
                              <a:gd name="connsiteX7" fmla="*/ 0 w 3059597"/>
                              <a:gd name="connsiteY7" fmla="*/ 402142 h 584698"/>
                              <a:gd name="connsiteX0" fmla="*/ 0 w 3059597"/>
                              <a:gd name="connsiteY0" fmla="*/ 402142 h 584698"/>
                              <a:gd name="connsiteX1" fmla="*/ 565265 w 3059597"/>
                              <a:gd name="connsiteY1" fmla="*/ 22955 h 584698"/>
                              <a:gd name="connsiteX2" fmla="*/ 995646 w 3059597"/>
                              <a:gd name="connsiteY2" fmla="*/ 213432 h 584698"/>
                              <a:gd name="connsiteX3" fmla="*/ 1592403 w 3059597"/>
                              <a:gd name="connsiteY3" fmla="*/ 580740 h 584698"/>
                              <a:gd name="connsiteX4" fmla="*/ 2298339 w 3059597"/>
                              <a:gd name="connsiteY4" fmla="*/ 140363 h 584698"/>
                              <a:gd name="connsiteX5" fmla="*/ 3059555 w 3059597"/>
                              <a:gd name="connsiteY5" fmla="*/ 133459 h 584698"/>
                              <a:gd name="connsiteX6" fmla="*/ 3059083 w 3059597"/>
                              <a:gd name="connsiteY6" fmla="*/ 402142 h 584698"/>
                              <a:gd name="connsiteX7" fmla="*/ 0 w 3059597"/>
                              <a:gd name="connsiteY7" fmla="*/ 402142 h 584698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</a:cxnLst>
                            <a:rect l="l" t="t" r="r" b="b"/>
                            <a:pathLst>
                              <a:path w="3059597" h="584698">
                                <a:moveTo>
                                  <a:pt x="0" y="402142"/>
                                </a:moveTo>
                                <a:cubicBezTo>
                                  <a:pt x="182880" y="274680"/>
                                  <a:pt x="284781" y="150417"/>
                                  <a:pt x="565265" y="22955"/>
                                </a:cubicBezTo>
                                <a:cubicBezTo>
                                  <a:pt x="903409" y="-86158"/>
                                  <a:pt x="832162" y="230057"/>
                                  <a:pt x="995646" y="213432"/>
                                </a:cubicBezTo>
                                <a:cubicBezTo>
                                  <a:pt x="1311343" y="205415"/>
                                  <a:pt x="1364036" y="629864"/>
                                  <a:pt x="1592403" y="580740"/>
                                </a:cubicBezTo>
                                <a:cubicBezTo>
                                  <a:pt x="1991632" y="558278"/>
                                  <a:pt x="1991578" y="157687"/>
                                  <a:pt x="2298339" y="140363"/>
                                </a:cubicBezTo>
                                <a:cubicBezTo>
                                  <a:pt x="2503731" y="123230"/>
                                  <a:pt x="2841819" y="130977"/>
                                  <a:pt x="3059555" y="133459"/>
                                </a:cubicBezTo>
                                <a:cubicBezTo>
                                  <a:pt x="3057990" y="387316"/>
                                  <a:pt x="3060648" y="148285"/>
                                  <a:pt x="3059083" y="402142"/>
                                </a:cubicBezTo>
                                <a:lnTo>
                                  <a:pt x="0" y="4021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5">
                              <a:alpha val="50000"/>
                            </a:schemeClr>
                          </a:solidFill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6E262AB" w14:textId="77777777" w:rsidR="006C4022" w:rsidRDefault="006C4022" w:rsidP="006C4022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Rectangle 93"/>
                        <wps:cNvSpPr/>
                        <wps:spPr>
                          <a:xfrm>
                            <a:off x="3339197" y="145392"/>
                            <a:ext cx="45719" cy="650481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Straight Connector 95"/>
                        <wps:cNvCnPr/>
                        <wps:spPr>
                          <a:xfrm>
                            <a:off x="287224" y="35472"/>
                            <a:ext cx="0" cy="59320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" name="Straight Connector 96"/>
                        <wps:cNvCnPr/>
                        <wps:spPr>
                          <a:xfrm flipH="1">
                            <a:off x="51271" y="567878"/>
                            <a:ext cx="3540544" cy="1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" name="Text Box 90"/>
                        <wps:cNvSpPr txBox="1"/>
                        <wps:spPr>
                          <a:xfrm>
                            <a:off x="0" y="595677"/>
                            <a:ext cx="601345" cy="2309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F0201A" w14:textId="77777777" w:rsidR="006C4022" w:rsidRPr="00353AEB" w:rsidRDefault="006C4022" w:rsidP="006C4022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353AEB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  <w:t>13</w:t>
                              </w:r>
                              <w:r w:rsidRPr="00353AEB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  <w:t xml:space="preserve"> 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Text Box 90"/>
                        <wps:cNvSpPr txBox="1"/>
                        <wps:spPr>
                          <a:xfrm>
                            <a:off x="3062393" y="600569"/>
                            <a:ext cx="601345" cy="2321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80C4117" w14:textId="77777777" w:rsidR="006C4022" w:rsidRPr="00353AEB" w:rsidRDefault="006C4022" w:rsidP="006C4022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353AEB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  <w:t>1</w:t>
                              </w: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  <w:t>4</w:t>
                              </w:r>
                              <w:r w:rsidRPr="00353AEB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  <w:t xml:space="preserve"> 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Straight Connector 101"/>
                        <wps:cNvCnPr/>
                        <wps:spPr>
                          <a:xfrm>
                            <a:off x="3336520" y="501448"/>
                            <a:ext cx="3244" cy="12628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" name="Text Box 90"/>
                        <wps:cNvSpPr txBox="1"/>
                        <wps:spPr>
                          <a:xfrm>
                            <a:off x="3322028" y="145447"/>
                            <a:ext cx="512856" cy="2678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929D94F" w14:textId="77777777" w:rsidR="006C4022" w:rsidRPr="00353AEB" w:rsidRDefault="006C4022" w:rsidP="006C4022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i/>
                                  <w:iCs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m:oMath>
                                <m:r>
                                  <w:rPr>
                                    <w:rFonts w:ascii="Cambria Math" w:eastAsia="Calibri" w:hAnsi="Cambria Math"/>
                                    <w:color w:val="5B9BD5" w:themeColor="accent5"/>
                                    <w:sz w:val="18"/>
                                    <w:szCs w:val="18"/>
                                    <w:lang w:val="en-US"/>
                                  </w:rPr>
                                  <m:t>p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="Calibri" w:hAnsi="Cambria Math"/>
                                        <w:i/>
                                        <w:iCs/>
                                        <w:color w:val="5B9BD5" w:themeColor="accent5"/>
                                        <w:sz w:val="18"/>
                                        <w:szCs w:val="18"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Calibri" w:hAnsi="Cambria Math"/>
                                        <w:color w:val="5B9BD5" w:themeColor="accent5"/>
                                        <w:sz w:val="18"/>
                                        <w:szCs w:val="18"/>
                                        <w:lang w:val="en-US"/>
                                      </w:rPr>
                                      <m:t>D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Calibri" w:hAnsi="Cambria Math"/>
                                        <w:color w:val="5B9BD5" w:themeColor="accent5"/>
                                        <w:sz w:val="18"/>
                                        <w:szCs w:val="18"/>
                                        <w:lang w:val="en-US"/>
                                      </w:rPr>
                                      <m:t>1</m:t>
                                    </m:r>
                                    <m:r>
                                      <w:rPr>
                                        <w:rFonts w:ascii="Cambria Math" w:eastAsia="Calibri" w:hAnsi="Cambria Math"/>
                                        <w:color w:val="5B9BD5" w:themeColor="accent5"/>
                                        <w:sz w:val="18"/>
                                        <w:szCs w:val="18"/>
                                        <w:lang w:val="en-US"/>
                                      </w:rPr>
                                      <m:t>h</m:t>
                                    </m:r>
                                  </m:sub>
                                </m:sSub>
                              </m:oMath>
                              <w:r w:rsidRPr="00353AEB">
                                <w:rPr>
                                  <w:rFonts w:ascii="Cambria" w:eastAsia="Calibri" w:hAnsi="Cambria"/>
                                  <w:i/>
                                  <w:iCs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65829040" w14:textId="77777777" w:rsidR="006C4022" w:rsidRDefault="006C4022" w:rsidP="006C4022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5CE4DE4F" w14:textId="77777777" w:rsidR="006C4022" w:rsidRDefault="006C4022" w:rsidP="006C4022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Text Box 90"/>
                        <wps:cNvSpPr txBox="1"/>
                        <wps:spPr>
                          <a:xfrm>
                            <a:off x="2053582" y="572690"/>
                            <a:ext cx="1079501" cy="25390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02CF96E" w14:textId="6F99F35F" w:rsidR="006C4022" w:rsidRPr="006C4022" w:rsidRDefault="006C4022" w:rsidP="006C4022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sz w:val="14"/>
                                  <w:szCs w:val="14"/>
                                  <w:lang w:val="en-US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temp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sz w:val="18"/>
                                          <w:szCs w:val="18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18"/>
                                          <w:szCs w:val="18"/>
                                        </w:rPr>
                                        <m:t>s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18"/>
                                          <w:szCs w:val="18"/>
                                        </w:rPr>
                                        <m:t>restant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Text Box 90"/>
                        <wps:cNvSpPr txBox="1"/>
                        <wps:spPr>
                          <a:xfrm rot="16200000">
                            <a:off x="-130733" y="150803"/>
                            <a:ext cx="620753" cy="31940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10DB805" w14:textId="55E37781" w:rsidR="006C4022" w:rsidRPr="006C4022" w:rsidRDefault="006C4022" w:rsidP="006C4022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6C4022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Potència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Text Box 90"/>
                        <wps:cNvSpPr txBox="1"/>
                        <wps:spPr>
                          <a:xfrm>
                            <a:off x="3560870" y="433794"/>
                            <a:ext cx="238829" cy="22882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AC1BF59" w14:textId="7A2477A5" w:rsidR="006C4022" w:rsidRPr="006C4022" w:rsidRDefault="006C4022" w:rsidP="006C4022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  <w:t>t</w:t>
                              </w:r>
                            </w:p>
                            <w:p w14:paraId="00888C6E" w14:textId="45925B34" w:rsidR="006C4022" w:rsidRDefault="006C4022" w:rsidP="006C4022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Straight Connector 170"/>
                        <wps:cNvCnPr/>
                        <wps:spPr>
                          <a:xfrm>
                            <a:off x="2585357" y="201756"/>
                            <a:ext cx="0" cy="426919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8A0EAAA" id="Canvas 104" o:spid="_x0000_s1141" editas="canvas" style="width:304.75pt;height:68.4pt;mso-position-horizontal-relative:char;mso-position-vertical-relative:line" coordsize="38703,86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">
                <v:shape id="_x0000_s1142" type="#_x0000_t75" style="position:absolute;width:38703;height:8680;visibility:visible;mso-wrap-style:square">
                  <v:fill o:detectmouseclick="t"/>
                  <v:path o:connecttype="none"/>
                </v:shape>
                <v:shape id="Freeform: Shape 92" o:spid="_x0000_s1143" style="position:absolute;left:2872;top:703;width:30596;height:7265;visibility:visible;mso-wrap-style:square;v-text-anchor:middle" coordsize="3059597,58469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" adj="-11796480,,5400" path="m,402142c182880,274680,284781,150417,565265,22955,903409,-86158,832162,230057,995646,213432v315697,-8017,368390,416432,596757,367308c1991632,558278,1991578,157687,2298339,140363v205392,-17133,543480,-9386,761216,-6904c3057990,387316,3060648,148285,3059083,402142l,402142xe" fillcolor="#5b9bd5 [3208]" strokecolor="#5b9bd5 [3208]" strokeweight="1pt">
                  <v:fill opacity="32896f"/>
                  <v:stroke joinstyle="miter"/>
                  <v:formulas/>
                  <v:path arrowok="t" o:connecttype="custom" o:connectlocs="0,499634;565265,28520;995646,265175;1592403,721530;2298339,174392;3059555,165814;3059083,499634;0,499634" o:connectangles="0,0,0,0,0,0,0,0" textboxrect="0,0,3059597,584698"/>
                  <v:textbox>
                    <w:txbxContent>
                      <w:p w14:paraId="66E262AB" w14:textId="77777777" w:rsidR="006C4022" w:rsidRDefault="006C4022" w:rsidP="006C4022">
                        <w:pPr>
                          <w:jc w:val="center"/>
                        </w:pPr>
                      </w:p>
                    </w:txbxContent>
                  </v:textbox>
                </v:shape>
                <v:rect id="Rectangle 93" o:spid="_x0000_s1144" style="position:absolute;left:33391;top:1453;width:458;height:65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" fillcolor="white [3212]" stroked="f" strokeweight="1pt"/>
                <v:line id="Straight Connector 95" o:spid="_x0000_s1145" style="position:absolute;visibility:visible;mso-wrap-style:square" from="2872,354" to="2872,62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" strokecolor="black [3213]" strokeweight="1pt">
                  <v:stroke joinstyle="miter"/>
                </v:line>
                <v:line id="Straight Connector 96" o:spid="_x0000_s1146" style="position:absolute;flip:x;visibility:visible;mso-wrap-style:square" from="512,5678" to="35918,56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" strokecolor="black [3213]" strokeweight="1pt">
                  <v:stroke joinstyle="miter"/>
                </v:line>
                <v:shape id="Text Box 90" o:spid="_x0000_s1147" type="#_x0000_t202" style="position:absolute;top:5956;width:6013;height:2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" filled="f" stroked="f" strokeweight=".5pt">
                  <v:textbox>
                    <w:txbxContent>
                      <w:p w14:paraId="15F0201A" w14:textId="77777777" w:rsidR="006C4022" w:rsidRPr="00353AEB" w:rsidRDefault="006C4022" w:rsidP="006C4022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</w:pPr>
                        <w:r w:rsidRPr="00353AEB"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  <w:t>13</w:t>
                        </w:r>
                        <w:r w:rsidRPr="00353AEB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  <w:t xml:space="preserve"> h</w:t>
                        </w:r>
                      </w:p>
                    </w:txbxContent>
                  </v:textbox>
                </v:shape>
                <v:shape id="Text Box 90" o:spid="_x0000_s1148" type="#_x0000_t202" style="position:absolute;left:30623;top:6005;width:6014;height:2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" filled="f" stroked="f" strokeweight=".5pt">
                  <v:textbox>
                    <w:txbxContent>
                      <w:p w14:paraId="380C4117" w14:textId="77777777" w:rsidR="006C4022" w:rsidRPr="00353AEB" w:rsidRDefault="006C4022" w:rsidP="006C4022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</w:pPr>
                        <w:r w:rsidRPr="00353AEB"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  <w:t>1</w:t>
                        </w: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  <w:t>4</w:t>
                        </w:r>
                        <w:r w:rsidRPr="00353AEB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  <w:t xml:space="preserve"> h</w:t>
                        </w:r>
                      </w:p>
                    </w:txbxContent>
                  </v:textbox>
                </v:shape>
                <v:line id="Straight Connector 101" o:spid="_x0000_s1149" style="position:absolute;visibility:visible;mso-wrap-style:square" from="33365,5014" to="33397,62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" strokecolor="black [3213]" strokeweight="1pt">
                  <v:stroke joinstyle="miter"/>
                </v:line>
                <v:shape id="Text Box 90" o:spid="_x0000_s1150" type="#_x0000_t202" style="position:absolute;left:33220;top:1454;width:5128;height:26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" filled="f" stroked="f" strokeweight=".5pt">
                  <v:textbox>
                    <w:txbxContent>
                      <w:p w14:paraId="4929D94F" w14:textId="77777777" w:rsidR="006C4022" w:rsidRPr="00353AEB" w:rsidRDefault="006C4022" w:rsidP="006C4022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i/>
                            <w:iCs/>
                            <w:color w:val="5B9BD5" w:themeColor="accent5"/>
                            <w:sz w:val="18"/>
                            <w:szCs w:val="18"/>
                            <w:lang w:val="en-US"/>
                          </w:rPr>
                        </w:pPr>
                        <m:oMath>
                          <m:r>
                            <w:rPr>
                              <w:rFonts w:ascii="Cambria Math" w:eastAsia="Calibri" w:hAnsi="Cambria Math"/>
                              <w:color w:val="5B9BD5" w:themeColor="accent5"/>
                              <w:sz w:val="18"/>
                              <w:szCs w:val="18"/>
                              <w:lang w:val="en-US"/>
                            </w:rPr>
                            <m:t>p</m:t>
                          </m:r>
                          <m:sSub>
                            <m:sSubPr>
                              <m:ctrlPr>
                                <w:rPr>
                                  <w:rFonts w:ascii="Cambria Math" w:eastAsia="Calibri" w:hAnsi="Cambria Math"/>
                                  <w:i/>
                                  <w:iCs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  <m:t>1</m:t>
                              </m:r>
                              <m:r>
                                <w:rPr>
                                  <w:rFonts w:ascii="Cambria Math" w:eastAsia="Calibri" w:hAnsi="Cambria Math"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  <m:t>h</m:t>
                              </m:r>
                            </m:sub>
                          </m:sSub>
                        </m:oMath>
                        <w:r w:rsidRPr="00353AEB">
                          <w:rPr>
                            <w:rFonts w:ascii="Cambria" w:eastAsia="Calibri" w:hAnsi="Cambria"/>
                            <w:i/>
                            <w:iCs/>
                            <w:color w:val="5B9BD5" w:themeColor="accent5"/>
                            <w:sz w:val="18"/>
                            <w:szCs w:val="18"/>
                            <w:lang w:val="en-US"/>
                          </w:rPr>
                          <w:t xml:space="preserve"> </w:t>
                        </w:r>
                      </w:p>
                      <w:p w14:paraId="65829040" w14:textId="77777777" w:rsidR="006C4022" w:rsidRDefault="006C4022" w:rsidP="006C4022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5CE4DE4F" w14:textId="77777777" w:rsidR="006C4022" w:rsidRDefault="006C4022" w:rsidP="006C4022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151" type="#_x0000_t202" style="position:absolute;left:20535;top:5726;width:10795;height:25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" filled="f" stroked="f" strokeweight=".5pt">
                  <v:textbox>
                    <w:txbxContent>
                      <w:p w14:paraId="002CF96E" w14:textId="6F99F35F" w:rsidR="006C4022" w:rsidRPr="006C4022" w:rsidRDefault="006C4022" w:rsidP="006C4022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sz w:val="14"/>
                            <w:szCs w:val="14"/>
                            <w:lang w:val="en-US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temp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sz w:val="18"/>
                                    <w:szCs w:val="18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18"/>
                                    <w:szCs w:val="18"/>
                                  </w:rPr>
                                  <m:t>s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18"/>
                                    <w:szCs w:val="18"/>
                                  </w:rPr>
                                  <m:t>restant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Text Box 90" o:spid="_x0000_s1152" type="#_x0000_t202" style="position:absolute;left:-1308;top:1508;width:6207;height:3194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" filled="f" stroked="f" strokeweight=".5pt">
                  <v:textbox>
                    <w:txbxContent>
                      <w:p w14:paraId="310DB805" w14:textId="55E37781" w:rsidR="006C4022" w:rsidRPr="006C4022" w:rsidRDefault="006C4022" w:rsidP="006C4022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6C4022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Potència</w:t>
                        </w:r>
                      </w:p>
                    </w:txbxContent>
                  </v:textbox>
                </v:shape>
                <v:shape id="Text Box 90" o:spid="_x0000_s1153" type="#_x0000_t202" style="position:absolute;left:35608;top:4337;width:2388;height:2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" filled="f" stroked="f" strokeweight=".5pt">
                  <v:textbox>
                    <w:txbxContent>
                      <w:p w14:paraId="1AC1BF59" w14:textId="7A2477A5" w:rsidR="006C4022" w:rsidRPr="006C4022" w:rsidRDefault="006C4022" w:rsidP="006C4022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  <w:t>t</w:t>
                        </w:r>
                      </w:p>
                      <w:p w14:paraId="00888C6E" w14:textId="45925B34" w:rsidR="006C4022" w:rsidRDefault="006C4022" w:rsidP="006C4022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line id="Straight Connector 170" o:spid="_x0000_s1154" style="position:absolute;visibility:visible;mso-wrap-style:square" from="25853,2017" to="25853,62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" strokecolor="black [3213]" strokeweight="1pt">
                  <v:stroke dashstyle="dash" joinstyle="miter"/>
                </v:line>
                <w10:anchorlock/>
              </v:group>
            </w:pict>
          </mc:Fallback>
        </mc:AlternateContent>
      </w:r>
    </w:p>
    <w:p w14:paraId="2A6C744B" w14:textId="7367CE71" w:rsidR="006C4022" w:rsidRDefault="006C4022" w:rsidP="006C4022">
      <w:pPr>
        <w:pStyle w:val="Caption"/>
      </w:pPr>
      <w:bookmarkStart w:id="157" w:name="_Toc107763334"/>
      <w:r>
        <w:t xml:space="preserve">Figura </w:t>
      </w:r>
      <w:r w:rsidR="00CB3F4E">
        <w:fldChar w:fldCharType="begin"/>
      </w:r>
      <w:r w:rsidR="00CB3F4E">
        <w:instrText xml:space="preserve"> STYLEREF 1 \s </w:instrText>
      </w:r>
      <w:r w:rsidR="00CB3F4E">
        <w:fldChar w:fldCharType="separate"/>
      </w:r>
      <w:r w:rsidR="00650730">
        <w:rPr>
          <w:noProof/>
        </w:rPr>
        <w:t>4</w:t>
      </w:r>
      <w:r w:rsidR="00CB3F4E">
        <w:fldChar w:fldCharType="end"/>
      </w:r>
      <w:r w:rsidR="00CB3F4E">
        <w:t>.</w:t>
      </w:r>
      <w:r w:rsidR="00CB3F4E">
        <w:fldChar w:fldCharType="begin"/>
      </w:r>
      <w:r w:rsidR="00CB3F4E">
        <w:instrText xml:space="preserve"> SEQ Figura \* ARABIC \s 1 </w:instrText>
      </w:r>
      <w:r w:rsidR="00CB3F4E">
        <w:fldChar w:fldCharType="separate"/>
      </w:r>
      <w:r w:rsidR="00650730">
        <w:rPr>
          <w:noProof/>
        </w:rPr>
        <w:t>11</w:t>
      </w:r>
      <w:r w:rsidR="00CB3F4E">
        <w:fldChar w:fldCharType="end"/>
      </w:r>
      <w:r>
        <w:t>. Predictiu – Predicció projectant la potència disponible</w:t>
      </w:r>
      <w:bookmarkEnd w:id="157"/>
      <w:r>
        <w:t xml:space="preserve"> </w:t>
      </w:r>
    </w:p>
    <w:p w14:paraId="776EE545" w14:textId="2C560957" w:rsidR="00CE4254" w:rsidRPr="00CE4254" w:rsidRDefault="009A3804" w:rsidP="005D01A6">
      <w:pPr>
        <w:pStyle w:val="TtolExemple"/>
      </w:pPr>
      <w:r>
        <w:t>A partir de la p</w:t>
      </w:r>
      <w:r w:rsidR="00935AB2" w:rsidRPr="00935AB2">
        <w:t>otència mitjana disponible</w:t>
      </w:r>
    </w:p>
    <w:p w14:paraId="5E607BE7" w14:textId="4C97D262" w:rsidR="0001330C" w:rsidRDefault="00760771" w:rsidP="00E66566">
      <w:pPr>
        <w:spacing w:after="0"/>
      </w:pPr>
      <w:r>
        <w:t xml:space="preserve">Una integral és pot pensar coma a suma d’àrees positives i negatives </w:t>
      </w:r>
      <w:r w:rsidR="00DC6BD2">
        <w:t>de</w:t>
      </w:r>
      <w:r>
        <w:t>limitades per la funció. Aquestes àrees equivalen a l’àrea delimitada per la</w:t>
      </w:r>
      <w:r w:rsidR="007A2846">
        <w:t xml:space="preserve"> </w:t>
      </w:r>
      <w:r w:rsidR="0001330C">
        <w:t>mitjana de la funció. La demostració és la següent</w:t>
      </w:r>
      <w:r w:rsidR="00A20712">
        <w:t>: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01330C" w14:paraId="6BAFD36B" w14:textId="77777777" w:rsidTr="0001330C">
        <w:tc>
          <w:tcPr>
            <w:tcW w:w="4500" w:type="pct"/>
          </w:tcPr>
          <w:p w14:paraId="4549A78F" w14:textId="0F2660FA" w:rsidR="0001330C" w:rsidRPr="007F14D3" w:rsidRDefault="0001330C" w:rsidP="00E66566">
            <w:pPr>
              <w:spacing w:before="0"/>
              <w:rPr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mitjana=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b-a</m:t>
                    </m:r>
                  </m:den>
                </m:f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a</m:t>
                    </m:r>
                  </m:sub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b</m:t>
                    </m:r>
                  </m:sup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f(x)dx</m:t>
                    </m:r>
                  </m:e>
                </m:nary>
              </m:oMath>
            </m:oMathPara>
          </w:p>
        </w:tc>
        <w:tc>
          <w:tcPr>
            <w:tcW w:w="500" w:type="pct"/>
            <w:vAlign w:val="center"/>
          </w:tcPr>
          <w:p w14:paraId="35ADE826" w14:textId="090FB74A" w:rsidR="0001330C" w:rsidRDefault="0001330C" w:rsidP="0001330C">
            <w:pPr>
              <w:pStyle w:val="Equation"/>
              <w:jc w:val="center"/>
            </w:pPr>
            <w:r>
              <w:t>(</w:t>
            </w:r>
            <w:r w:rsidR="00C3053D">
              <w:fldChar w:fldCharType="begin"/>
            </w:r>
            <w:r w:rsidR="00C3053D">
              <w:instrText xml:space="preserve"> STYLEREF  "Headi</w:instrText>
            </w:r>
            <w:r w:rsidR="00C3053D">
              <w:instrText xml:space="preserve">ng 1,Títol 1" \n  \* MERGEFORMAT </w:instrText>
            </w:r>
            <w:r w:rsidR="00C3053D">
              <w:fldChar w:fldCharType="separate"/>
            </w:r>
            <w:r w:rsidR="00650730">
              <w:rPr>
                <w:noProof/>
              </w:rPr>
              <w:t>4</w:t>
            </w:r>
            <w:r w:rsidR="00C3053D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C3053D">
              <w:fldChar w:fldCharType="begin"/>
            </w:r>
            <w:r w:rsidR="00C3053D">
              <w:instrText xml:space="preserve"> STYLEREF  "Heading 1,Títol 1" \n  \* MERGEFORMAT </w:instrText>
            </w:r>
            <w:r w:rsidR="00C3053D">
              <w:fldChar w:fldCharType="separate"/>
            </w:r>
            <w:r w:rsidR="00650730">
              <w:rPr>
                <w:noProof/>
              </w:rPr>
              <w:instrText>4</w:instrText>
            </w:r>
            <w:r w:rsidR="00C3053D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650730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  <w:tr w:rsidR="0001330C" w14:paraId="5DD5F132" w14:textId="77777777" w:rsidTr="0001330C">
        <w:tc>
          <w:tcPr>
            <w:tcW w:w="4500" w:type="pct"/>
          </w:tcPr>
          <w:p w14:paraId="0705AFBE" w14:textId="52C7EFBB" w:rsidR="0001330C" w:rsidRDefault="0001330C" w:rsidP="00E66566">
            <w:pPr>
              <w:pStyle w:val="Equation"/>
              <w:spacing w:after="0"/>
            </w:pPr>
            <m:oMathPara>
              <m:oMath>
                <m:r>
                  <w:rPr>
                    <w:rFonts w:ascii="Cambria Math" w:hAnsi="Cambria Math"/>
                  </w:rPr>
                  <m:t>Are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mitjana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b-a</m:t>
                    </m:r>
                  </m:e>
                </m:d>
                <m:r>
                  <w:rPr>
                    <w:rFonts w:ascii="Cambria Math" w:hAnsi="Cambria Math"/>
                  </w:rPr>
                  <m:t>·mitjana=</m:t>
                </m:r>
                <m:f>
                  <m:fPr>
                    <m:ctrlPr>
                      <w:rPr>
                        <w:rFonts w:ascii="Cambria Math" w:hAnsi="Cambria Math"/>
                        <w:i w:val="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b-a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b-a</m:t>
                    </m:r>
                  </m:den>
                </m:f>
                <m:nary>
                  <m:naryPr>
                    <m:limLoc m:val="subSup"/>
                    <m:ctrlPr>
                      <w:rPr>
                        <w:rFonts w:ascii="Cambria Math" w:hAnsi="Cambria Math"/>
                        <w:color w:val="auto"/>
                        <w:sz w:val="22"/>
                        <w:lang w:val="ca-E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b</m:t>
                    </m:r>
                  </m:sup>
                  <m:e>
                    <m:r>
                      <w:rPr>
                        <w:rFonts w:ascii="Cambria Math" w:hAnsi="Cambria Math"/>
                      </w:rPr>
                      <m:t>f(x)dx</m:t>
                    </m:r>
                  </m:e>
                </m:nary>
                <m:r>
                  <w:rPr>
                    <w:rFonts w:ascii="Cambria Math" w:hAnsi="Cambria Math"/>
                    <w:color w:val="auto"/>
                    <w:sz w:val="22"/>
                    <w:lang w:val="ca-ES"/>
                  </w:rPr>
                  <m:t>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color w:val="auto"/>
                        <w:sz w:val="22"/>
                        <w:lang w:val="ca-E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b</m:t>
                    </m:r>
                  </m:sup>
                  <m:e>
                    <m:r>
                      <w:rPr>
                        <w:rFonts w:ascii="Cambria Math" w:hAnsi="Cambria Math"/>
                      </w:rPr>
                      <m:t>f(x)dx</m:t>
                    </m:r>
                  </m:e>
                </m:nary>
              </m:oMath>
            </m:oMathPara>
          </w:p>
        </w:tc>
        <w:tc>
          <w:tcPr>
            <w:tcW w:w="500" w:type="pct"/>
            <w:vAlign w:val="center"/>
          </w:tcPr>
          <w:p w14:paraId="0033C9EB" w14:textId="7738AEBF" w:rsidR="0001330C" w:rsidRDefault="0001330C" w:rsidP="0001330C">
            <w:pPr>
              <w:pStyle w:val="Equation"/>
              <w:jc w:val="center"/>
            </w:pPr>
            <w:r>
              <w:t>(</w:t>
            </w:r>
            <w:r w:rsidR="00C3053D">
              <w:fldChar w:fldCharType="begin"/>
            </w:r>
            <w:r w:rsidR="00C3053D">
              <w:instrText xml:space="preserve"> STYLEREF  "Heading 1,Títol 1" \n  \* MERGEFORMAT </w:instrText>
            </w:r>
            <w:r w:rsidR="00C3053D">
              <w:fldChar w:fldCharType="separate"/>
            </w:r>
            <w:r w:rsidR="00650730">
              <w:rPr>
                <w:noProof/>
              </w:rPr>
              <w:t>4</w:t>
            </w:r>
            <w:r w:rsidR="00C3053D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C3053D">
              <w:fldChar w:fldCharType="begin"/>
            </w:r>
            <w:r w:rsidR="00C3053D">
              <w:instrText xml:space="preserve"> STYLEREF  "Heading 1,Títol 1" \n  \* MERGEFORMAT </w:instrText>
            </w:r>
            <w:r w:rsidR="00C3053D">
              <w:fldChar w:fldCharType="separate"/>
            </w:r>
            <w:r w:rsidR="00650730">
              <w:rPr>
                <w:noProof/>
              </w:rPr>
              <w:instrText>4</w:instrText>
            </w:r>
            <w:r w:rsidR="00C3053D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650730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028D0902" w14:textId="797094BE" w:rsidR="008C4516" w:rsidRDefault="008507A8" w:rsidP="008C4516">
      <w:r>
        <w:t>El balanç net horari és l</w:t>
      </w:r>
      <w:r w:rsidR="00DC6BD2">
        <w:t xml:space="preserve">a </w:t>
      </w:r>
      <w:r>
        <w:t xml:space="preserve">integral de la potència disponible en aquella hora. </w:t>
      </w:r>
      <w:r w:rsidR="0001330C">
        <w:t>Així dons, podem calcular el balanç net horari a partir de la potència mitjana disponible.</w:t>
      </w:r>
    </w:p>
    <w:p w14:paraId="4DF84A7C" w14:textId="77777777" w:rsidR="008C4516" w:rsidRPr="00E66566" w:rsidRDefault="00386494" w:rsidP="00E66566">
      <w:pPr>
        <w:pStyle w:val="Caption"/>
      </w:pPr>
      <w:r>
        <w:rPr>
          <w:noProof/>
        </w:rPr>
        <mc:AlternateContent>
          <mc:Choice Requires="wpc">
            <w:drawing>
              <wp:inline distT="0" distB="0" distL="0" distR="0" wp14:anchorId="2AC79347" wp14:editId="40D854B4">
                <wp:extent cx="4677410" cy="1068700"/>
                <wp:effectExtent l="0" t="0" r="0" b="0"/>
                <wp:docPr id="78" name="Canvas 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86" name="Freeform: Shape 86"/>
                        <wps:cNvSpPr/>
                        <wps:spPr>
                          <a:xfrm>
                            <a:off x="699384" y="82862"/>
                            <a:ext cx="3059254" cy="915869"/>
                          </a:xfrm>
                          <a:custGeom>
                            <a:avLst/>
                            <a:gdLst>
                              <a:gd name="connsiteX0" fmla="*/ 0 w 3067397"/>
                              <a:gd name="connsiteY0" fmla="*/ 764771 h 764771"/>
                              <a:gd name="connsiteX1" fmla="*/ 515389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42458"/>
                              <a:gd name="connsiteY0" fmla="*/ 764771 h 764771"/>
                              <a:gd name="connsiteX1" fmla="*/ 548640 w 3042458"/>
                              <a:gd name="connsiteY1" fmla="*/ 382385 h 764771"/>
                              <a:gd name="connsiteX2" fmla="*/ 1039091 w 3042458"/>
                              <a:gd name="connsiteY2" fmla="*/ 332509 h 764771"/>
                              <a:gd name="connsiteX3" fmla="*/ 1662546 w 3042458"/>
                              <a:gd name="connsiteY3" fmla="*/ 108065 h 764771"/>
                              <a:gd name="connsiteX4" fmla="*/ 2552008 w 3042458"/>
                              <a:gd name="connsiteY4" fmla="*/ 241069 h 764771"/>
                              <a:gd name="connsiteX5" fmla="*/ 3042458 w 3042458"/>
                              <a:gd name="connsiteY5" fmla="*/ 0 h 764771"/>
                              <a:gd name="connsiteX6" fmla="*/ 3037764 w 3042458"/>
                              <a:gd name="connsiteY6" fmla="*/ 761572 h 764771"/>
                              <a:gd name="connsiteX7" fmla="*/ 0 w 3042458"/>
                              <a:gd name="connsiteY7" fmla="*/ 764771 h 764771"/>
                              <a:gd name="connsiteX0" fmla="*/ 0 w 3042909"/>
                              <a:gd name="connsiteY0" fmla="*/ 764771 h 764771"/>
                              <a:gd name="connsiteX1" fmla="*/ 548640 w 3042909"/>
                              <a:gd name="connsiteY1" fmla="*/ 382385 h 764771"/>
                              <a:gd name="connsiteX2" fmla="*/ 1039091 w 3042909"/>
                              <a:gd name="connsiteY2" fmla="*/ 332509 h 764771"/>
                              <a:gd name="connsiteX3" fmla="*/ 1662546 w 3042909"/>
                              <a:gd name="connsiteY3" fmla="*/ 108065 h 764771"/>
                              <a:gd name="connsiteX4" fmla="*/ 2552008 w 3042909"/>
                              <a:gd name="connsiteY4" fmla="*/ 241069 h 764771"/>
                              <a:gd name="connsiteX5" fmla="*/ 3042458 w 3042909"/>
                              <a:gd name="connsiteY5" fmla="*/ 0 h 764771"/>
                              <a:gd name="connsiteX6" fmla="*/ 3042458 w 3042909"/>
                              <a:gd name="connsiteY6" fmla="*/ 761572 h 764771"/>
                              <a:gd name="connsiteX7" fmla="*/ 0 w 3042909"/>
                              <a:gd name="connsiteY7" fmla="*/ 764771 h 764771"/>
                              <a:gd name="connsiteX0" fmla="*/ 0 w 3059534"/>
                              <a:gd name="connsiteY0" fmla="*/ 761572 h 761572"/>
                              <a:gd name="connsiteX1" fmla="*/ 565265 w 3059534"/>
                              <a:gd name="connsiteY1" fmla="*/ 382385 h 761572"/>
                              <a:gd name="connsiteX2" fmla="*/ 1055716 w 3059534"/>
                              <a:gd name="connsiteY2" fmla="*/ 332509 h 761572"/>
                              <a:gd name="connsiteX3" fmla="*/ 1679171 w 3059534"/>
                              <a:gd name="connsiteY3" fmla="*/ 108065 h 761572"/>
                              <a:gd name="connsiteX4" fmla="*/ 2568633 w 3059534"/>
                              <a:gd name="connsiteY4" fmla="*/ 241069 h 761572"/>
                              <a:gd name="connsiteX5" fmla="*/ 3059083 w 3059534"/>
                              <a:gd name="connsiteY5" fmla="*/ 0 h 761572"/>
                              <a:gd name="connsiteX6" fmla="*/ 3059083 w 3059534"/>
                              <a:gd name="connsiteY6" fmla="*/ 761572 h 761572"/>
                              <a:gd name="connsiteX7" fmla="*/ 0 w 3059534"/>
                              <a:gd name="connsiteY7" fmla="*/ 761572 h 761572"/>
                              <a:gd name="connsiteX0" fmla="*/ 0 w 3059534"/>
                              <a:gd name="connsiteY0" fmla="*/ 761572 h 1022615"/>
                              <a:gd name="connsiteX1" fmla="*/ 565265 w 3059534"/>
                              <a:gd name="connsiteY1" fmla="*/ 382385 h 1022615"/>
                              <a:gd name="connsiteX2" fmla="*/ 1055716 w 3059534"/>
                              <a:gd name="connsiteY2" fmla="*/ 332509 h 1022615"/>
                              <a:gd name="connsiteX3" fmla="*/ 1605752 w 3059534"/>
                              <a:gd name="connsiteY3" fmla="*/ 1020288 h 1022615"/>
                              <a:gd name="connsiteX4" fmla="*/ 2568633 w 3059534"/>
                              <a:gd name="connsiteY4" fmla="*/ 241069 h 1022615"/>
                              <a:gd name="connsiteX5" fmla="*/ 3059083 w 3059534"/>
                              <a:gd name="connsiteY5" fmla="*/ 0 h 1022615"/>
                              <a:gd name="connsiteX6" fmla="*/ 3059083 w 3059534"/>
                              <a:gd name="connsiteY6" fmla="*/ 761572 h 1022615"/>
                              <a:gd name="connsiteX7" fmla="*/ 0 w 3059534"/>
                              <a:gd name="connsiteY7" fmla="*/ 761572 h 1022615"/>
                              <a:gd name="connsiteX0" fmla="*/ 0 w 3059534"/>
                              <a:gd name="connsiteY0" fmla="*/ 761572 h 1023656"/>
                              <a:gd name="connsiteX1" fmla="*/ 565265 w 3059534"/>
                              <a:gd name="connsiteY1" fmla="*/ 382385 h 1023656"/>
                              <a:gd name="connsiteX2" fmla="*/ 995646 w 3059534"/>
                              <a:gd name="connsiteY2" fmla="*/ 572862 h 1023656"/>
                              <a:gd name="connsiteX3" fmla="*/ 1605752 w 3059534"/>
                              <a:gd name="connsiteY3" fmla="*/ 1020288 h 1023656"/>
                              <a:gd name="connsiteX4" fmla="*/ 2568633 w 3059534"/>
                              <a:gd name="connsiteY4" fmla="*/ 241069 h 1023656"/>
                              <a:gd name="connsiteX5" fmla="*/ 3059083 w 3059534"/>
                              <a:gd name="connsiteY5" fmla="*/ 0 h 1023656"/>
                              <a:gd name="connsiteX6" fmla="*/ 3059083 w 3059534"/>
                              <a:gd name="connsiteY6" fmla="*/ 761572 h 1023656"/>
                              <a:gd name="connsiteX7" fmla="*/ 0 w 3059534"/>
                              <a:gd name="connsiteY7" fmla="*/ 761572 h 1023656"/>
                              <a:gd name="connsiteX0" fmla="*/ 0 w 3059534"/>
                              <a:gd name="connsiteY0" fmla="*/ 761572 h 1023655"/>
                              <a:gd name="connsiteX1" fmla="*/ 565265 w 3059534"/>
                              <a:gd name="connsiteY1" fmla="*/ 382385 h 1023655"/>
                              <a:gd name="connsiteX2" fmla="*/ 995646 w 3059534"/>
                              <a:gd name="connsiteY2" fmla="*/ 572862 h 1023655"/>
                              <a:gd name="connsiteX3" fmla="*/ 1525658 w 3059534"/>
                              <a:gd name="connsiteY3" fmla="*/ 1020287 h 1023655"/>
                              <a:gd name="connsiteX4" fmla="*/ 2568633 w 3059534"/>
                              <a:gd name="connsiteY4" fmla="*/ 241069 h 1023655"/>
                              <a:gd name="connsiteX5" fmla="*/ 3059083 w 3059534"/>
                              <a:gd name="connsiteY5" fmla="*/ 0 h 1023655"/>
                              <a:gd name="connsiteX6" fmla="*/ 3059083 w 3059534"/>
                              <a:gd name="connsiteY6" fmla="*/ 761572 h 1023655"/>
                              <a:gd name="connsiteX7" fmla="*/ 0 w 3059534"/>
                              <a:gd name="connsiteY7" fmla="*/ 761572 h 1023655"/>
                              <a:gd name="connsiteX0" fmla="*/ 0 w 3059534"/>
                              <a:gd name="connsiteY0" fmla="*/ 761572 h 944128"/>
                              <a:gd name="connsiteX1" fmla="*/ 565265 w 3059534"/>
                              <a:gd name="connsiteY1" fmla="*/ 382385 h 944128"/>
                              <a:gd name="connsiteX2" fmla="*/ 995646 w 3059534"/>
                              <a:gd name="connsiteY2" fmla="*/ 572862 h 944128"/>
                              <a:gd name="connsiteX3" fmla="*/ 1592403 w 3059534"/>
                              <a:gd name="connsiteY3" fmla="*/ 940170 h 944128"/>
                              <a:gd name="connsiteX4" fmla="*/ 2568633 w 3059534"/>
                              <a:gd name="connsiteY4" fmla="*/ 241069 h 944128"/>
                              <a:gd name="connsiteX5" fmla="*/ 3059083 w 3059534"/>
                              <a:gd name="connsiteY5" fmla="*/ 0 h 944128"/>
                              <a:gd name="connsiteX6" fmla="*/ 3059083 w 3059534"/>
                              <a:gd name="connsiteY6" fmla="*/ 761572 h 944128"/>
                              <a:gd name="connsiteX7" fmla="*/ 0 w 3059534"/>
                              <a:gd name="connsiteY7" fmla="*/ 761572 h 944128"/>
                              <a:gd name="connsiteX0" fmla="*/ 0 w 3059534"/>
                              <a:gd name="connsiteY0" fmla="*/ 761572 h 944128"/>
                              <a:gd name="connsiteX1" fmla="*/ 565265 w 3059534"/>
                              <a:gd name="connsiteY1" fmla="*/ 382385 h 944128"/>
                              <a:gd name="connsiteX2" fmla="*/ 995646 w 3059534"/>
                              <a:gd name="connsiteY2" fmla="*/ 572862 h 944128"/>
                              <a:gd name="connsiteX3" fmla="*/ 1592403 w 3059534"/>
                              <a:gd name="connsiteY3" fmla="*/ 940170 h 944128"/>
                              <a:gd name="connsiteX4" fmla="*/ 2475190 w 3059534"/>
                              <a:gd name="connsiteY4" fmla="*/ 354524 h 944128"/>
                              <a:gd name="connsiteX5" fmla="*/ 3059083 w 3059534"/>
                              <a:gd name="connsiteY5" fmla="*/ 0 h 944128"/>
                              <a:gd name="connsiteX6" fmla="*/ 3059083 w 3059534"/>
                              <a:gd name="connsiteY6" fmla="*/ 761572 h 944128"/>
                              <a:gd name="connsiteX7" fmla="*/ 0 w 3059534"/>
                              <a:gd name="connsiteY7" fmla="*/ 761572 h 944128"/>
                              <a:gd name="connsiteX0" fmla="*/ 0 w 3059254"/>
                              <a:gd name="connsiteY0" fmla="*/ 554602 h 737158"/>
                              <a:gd name="connsiteX1" fmla="*/ 565265 w 3059254"/>
                              <a:gd name="connsiteY1" fmla="*/ 175415 h 737158"/>
                              <a:gd name="connsiteX2" fmla="*/ 995646 w 3059254"/>
                              <a:gd name="connsiteY2" fmla="*/ 365892 h 737158"/>
                              <a:gd name="connsiteX3" fmla="*/ 1592403 w 3059254"/>
                              <a:gd name="connsiteY3" fmla="*/ 733200 h 737158"/>
                              <a:gd name="connsiteX4" fmla="*/ 2475190 w 3059254"/>
                              <a:gd name="connsiteY4" fmla="*/ 147554 h 737158"/>
                              <a:gd name="connsiteX5" fmla="*/ 3052504 w 3059254"/>
                              <a:gd name="connsiteY5" fmla="*/ 0 h 737158"/>
                              <a:gd name="connsiteX6" fmla="*/ 3059083 w 3059254"/>
                              <a:gd name="connsiteY6" fmla="*/ 554602 h 737158"/>
                              <a:gd name="connsiteX7" fmla="*/ 0 w 3059254"/>
                              <a:gd name="connsiteY7" fmla="*/ 554602 h 737158"/>
                              <a:gd name="connsiteX0" fmla="*/ 0 w 3059254"/>
                              <a:gd name="connsiteY0" fmla="*/ 554602 h 737158"/>
                              <a:gd name="connsiteX1" fmla="*/ 565265 w 3059254"/>
                              <a:gd name="connsiteY1" fmla="*/ 175415 h 737158"/>
                              <a:gd name="connsiteX2" fmla="*/ 995646 w 3059254"/>
                              <a:gd name="connsiteY2" fmla="*/ 365892 h 737158"/>
                              <a:gd name="connsiteX3" fmla="*/ 1592403 w 3059254"/>
                              <a:gd name="connsiteY3" fmla="*/ 733200 h 737158"/>
                              <a:gd name="connsiteX4" fmla="*/ 2528585 w 3059254"/>
                              <a:gd name="connsiteY4" fmla="*/ 261054 h 737158"/>
                              <a:gd name="connsiteX5" fmla="*/ 3052504 w 3059254"/>
                              <a:gd name="connsiteY5" fmla="*/ 0 h 737158"/>
                              <a:gd name="connsiteX6" fmla="*/ 3059083 w 3059254"/>
                              <a:gd name="connsiteY6" fmla="*/ 554602 h 737158"/>
                              <a:gd name="connsiteX7" fmla="*/ 0 w 3059254"/>
                              <a:gd name="connsiteY7" fmla="*/ 554602 h 737158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</a:cxnLst>
                            <a:rect l="l" t="t" r="r" b="b"/>
                            <a:pathLst>
                              <a:path w="3059254" h="737158">
                                <a:moveTo>
                                  <a:pt x="0" y="554602"/>
                                </a:moveTo>
                                <a:cubicBezTo>
                                  <a:pt x="182880" y="427140"/>
                                  <a:pt x="284781" y="302877"/>
                                  <a:pt x="565265" y="175415"/>
                                </a:cubicBezTo>
                                <a:cubicBezTo>
                                  <a:pt x="903409" y="66302"/>
                                  <a:pt x="832162" y="382517"/>
                                  <a:pt x="995646" y="365892"/>
                                </a:cubicBezTo>
                                <a:cubicBezTo>
                                  <a:pt x="1311343" y="357875"/>
                                  <a:pt x="1364036" y="782324"/>
                                  <a:pt x="1592403" y="733200"/>
                                </a:cubicBezTo>
                                <a:cubicBezTo>
                                  <a:pt x="1991632" y="710738"/>
                                  <a:pt x="2221824" y="278378"/>
                                  <a:pt x="2528585" y="261054"/>
                                </a:cubicBezTo>
                                <a:cubicBezTo>
                                  <a:pt x="2753712" y="190973"/>
                                  <a:pt x="2847924" y="18697"/>
                                  <a:pt x="3052504" y="0"/>
                                </a:cubicBezTo>
                                <a:cubicBezTo>
                                  <a:pt x="3050939" y="253857"/>
                                  <a:pt x="3060648" y="300745"/>
                                  <a:pt x="3059083" y="554602"/>
                                </a:cubicBezTo>
                                <a:lnTo>
                                  <a:pt x="0" y="5546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5">
                              <a:alpha val="50000"/>
                            </a:schemeClr>
                          </a:solidFill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Rectangle 88"/>
                        <wps:cNvSpPr/>
                        <wps:spPr>
                          <a:xfrm>
                            <a:off x="3742092" y="67905"/>
                            <a:ext cx="45719" cy="842993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Straight Connector 84"/>
                        <wps:cNvCnPr/>
                        <wps:spPr>
                          <a:xfrm flipH="1">
                            <a:off x="699347" y="42819"/>
                            <a:ext cx="37" cy="78778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5" name="Straight Connector 145"/>
                        <wps:cNvCnPr/>
                        <wps:spPr>
                          <a:xfrm flipH="1">
                            <a:off x="463395" y="769806"/>
                            <a:ext cx="3540544" cy="1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" name="Rectangle 87"/>
                        <wps:cNvSpPr/>
                        <wps:spPr>
                          <a:xfrm>
                            <a:off x="699280" y="522821"/>
                            <a:ext cx="3049260" cy="244918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60000"/>
                              <a:lumOff val="40000"/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Straight Connector 89"/>
                        <wps:cNvCnPr/>
                        <wps:spPr>
                          <a:xfrm flipV="1">
                            <a:off x="699241" y="522707"/>
                            <a:ext cx="3258435" cy="11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6"/>
                            </a:solidFill>
                            <a:prstDash val="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7" name="Text Box 90"/>
                        <wps:cNvSpPr txBox="1"/>
                        <wps:spPr>
                          <a:xfrm>
                            <a:off x="412124" y="797605"/>
                            <a:ext cx="601345" cy="2309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20D2E76" w14:textId="090CF970" w:rsidR="00935AB2" w:rsidRPr="00353AEB" w:rsidRDefault="00353AEB" w:rsidP="00935AB2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353AEB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  <w:t>13</w:t>
                              </w:r>
                              <w:r w:rsidRPr="00353AEB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  <w:t xml:space="preserve"> 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Text Box 90"/>
                        <wps:cNvSpPr txBox="1"/>
                        <wps:spPr>
                          <a:xfrm>
                            <a:off x="3474517" y="802497"/>
                            <a:ext cx="601345" cy="2321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62BE872" w14:textId="428D8CFA" w:rsidR="00935AB2" w:rsidRPr="00353AEB" w:rsidRDefault="00353AEB" w:rsidP="00353AEB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353AEB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  <w:t>1</w:t>
                              </w: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  <w:t>4</w:t>
                              </w:r>
                              <w:r w:rsidRPr="00353AEB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  <w:t xml:space="preserve"> 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Straight Connector 149"/>
                        <wps:cNvCnPr/>
                        <wps:spPr>
                          <a:xfrm>
                            <a:off x="3748644" y="703376"/>
                            <a:ext cx="3244" cy="12628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3" name="Text Box 90"/>
                        <wps:cNvSpPr txBox="1"/>
                        <wps:spPr>
                          <a:xfrm>
                            <a:off x="3957314" y="379209"/>
                            <a:ext cx="684731" cy="2305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9101043" w14:textId="73773A7E" w:rsidR="00353AEB" w:rsidRPr="00353AEB" w:rsidRDefault="00E64C6C" w:rsidP="00353AEB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i/>
                                  <w:iCs/>
                                  <w:color w:val="70AD47" w:themeColor="accent6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color w:val="70AD47" w:themeColor="accent6"/>
                                      <w:sz w:val="18"/>
                                      <w:szCs w:val="18"/>
                                      <w:lang w:val="en-US"/>
                                    </w:rPr>
                                    <m:t>pDAv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color w:val="70AD47" w:themeColor="accent6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color w:val="70AD47" w:themeColor="accent6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color w:val="70AD47" w:themeColor="accent6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m:t>1</m:t>
                                      </m:r>
                                      <m:r>
                                        <w:rPr>
                                          <w:rFonts w:ascii="Cambria Math" w:eastAsia="Calibri" w:hAnsi="Cambria Math"/>
                                          <w:color w:val="70AD47" w:themeColor="accent6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m:t>h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  <w:p w14:paraId="1ED79F56" w14:textId="11327DC8" w:rsidR="00353AEB" w:rsidRDefault="00353AEB" w:rsidP="00353AEB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Text Box 90"/>
                        <wps:cNvSpPr txBox="1"/>
                        <wps:spPr>
                          <a:xfrm>
                            <a:off x="3734485" y="1945"/>
                            <a:ext cx="512856" cy="2305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DD20333" w14:textId="07D57642" w:rsidR="00353AEB" w:rsidRPr="00353AEB" w:rsidRDefault="00E64C6C" w:rsidP="00353AEB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i/>
                                  <w:iCs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m:oMath>
                                <m:r>
                                  <w:rPr>
                                    <w:rFonts w:ascii="Cambria Math" w:eastAsia="Calibri" w:hAnsi="Cambria Math"/>
                                    <w:color w:val="5B9BD5" w:themeColor="accent5"/>
                                    <w:sz w:val="18"/>
                                    <w:szCs w:val="18"/>
                                    <w:lang w:val="en-US"/>
                                  </w:rPr>
                                  <m:t>p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="Calibri" w:hAnsi="Cambria Math"/>
                                        <w:i/>
                                        <w:iCs/>
                                        <w:color w:val="5B9BD5" w:themeColor="accent5"/>
                                        <w:sz w:val="18"/>
                                        <w:szCs w:val="18"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Calibri" w:hAnsi="Cambria Math"/>
                                        <w:color w:val="5B9BD5" w:themeColor="accent5"/>
                                        <w:sz w:val="18"/>
                                        <w:szCs w:val="18"/>
                                        <w:lang w:val="en-US"/>
                                      </w:rPr>
                                      <m:t>D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Calibri" w:hAnsi="Cambria Math"/>
                                        <w:color w:val="5B9BD5" w:themeColor="accent5"/>
                                        <w:sz w:val="18"/>
                                        <w:szCs w:val="18"/>
                                        <w:lang w:val="en-US"/>
                                      </w:rPr>
                                      <m:t>1</m:t>
                                    </m:r>
                                    <m:r>
                                      <w:rPr>
                                        <w:rFonts w:ascii="Cambria Math" w:eastAsia="Calibri" w:hAnsi="Cambria Math"/>
                                        <w:color w:val="5B9BD5" w:themeColor="accent5"/>
                                        <w:sz w:val="18"/>
                                        <w:szCs w:val="18"/>
                                        <w:lang w:val="en-US"/>
                                      </w:rPr>
                                      <m:t>h</m:t>
                                    </m:r>
                                  </m:sub>
                                </m:sSub>
                              </m:oMath>
                              <w:r w:rsidR="00353AEB" w:rsidRPr="00353AEB">
                                <w:rPr>
                                  <w:rFonts w:ascii="Cambria" w:eastAsia="Calibri" w:hAnsi="Cambria"/>
                                  <w:i/>
                                  <w:iCs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0CD1909D" w14:textId="77777777" w:rsidR="00353AEB" w:rsidRDefault="00353AEB" w:rsidP="00353AEB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0E219FB1" w14:textId="238F5C3B" w:rsidR="00353AEB" w:rsidRDefault="00353AEB" w:rsidP="00353AEB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Text Box 90"/>
                        <wps:cNvSpPr txBox="1"/>
                        <wps:spPr>
                          <a:xfrm rot="16200000">
                            <a:off x="312575" y="263229"/>
                            <a:ext cx="620395" cy="3187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7D2D715" w14:textId="77777777" w:rsidR="006C4022" w:rsidRDefault="006C4022" w:rsidP="006C4022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Potència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Text Box 90"/>
                        <wps:cNvSpPr txBox="1"/>
                        <wps:spPr>
                          <a:xfrm>
                            <a:off x="4018670" y="653959"/>
                            <a:ext cx="271970" cy="2873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33EF42C" w14:textId="77777777" w:rsidR="006C4022" w:rsidRDefault="006C4022" w:rsidP="006C4022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t</w:t>
                              </w:r>
                            </w:p>
                            <w:p w14:paraId="112A100F" w14:textId="77777777" w:rsidR="006C4022" w:rsidRDefault="006C4022" w:rsidP="006C4022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AC79347" id="Canvas 78" o:spid="_x0000_s1155" editas="canvas" style="width:368.3pt;height:84.15pt;mso-position-horizontal-relative:char;mso-position-vertical-relative:line" coordsize="46774,106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">
                <v:shape id="_x0000_s1156" type="#_x0000_t75" style="position:absolute;width:46774;height:10680;visibility:visible;mso-wrap-style:square">
                  <v:fill o:detectmouseclick="t"/>
                  <v:path o:connecttype="none"/>
                </v:shape>
                <v:shape id="Freeform: Shape 86" o:spid="_x0000_s1157" style="position:absolute;left:6993;top:828;width:30593;height:9159;visibility:visible;mso-wrap-style:square;v-text-anchor:middle" coordsize="3059254,737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" path="m,554602c182880,427140,284781,302877,565265,175415,903409,66302,832162,382517,995646,365892v315697,-8017,368390,416432,596757,367308c1991632,710738,2221824,278378,2528585,261054,2753712,190973,2847924,18697,3052504,v-1565,253857,8144,300745,6579,554602l,554602xe" fillcolor="#5b9bd5 [3208]" strokecolor="#5b9bd5 [3208]" strokeweight="1pt">
                  <v:fill opacity="32896f"/>
                  <v:stroke joinstyle="miter"/>
                  <v:path arrowok="t" o:connecttype="custom" o:connectlocs="0,689056;565265,217941;995646,454596;1592403,910951;2528585,324342;3052504,0;3059083,689056;0,689056" o:connectangles="0,0,0,0,0,0,0,0"/>
                </v:shape>
                <v:rect id="Rectangle 88" o:spid="_x0000_s1158" style="position:absolute;left:37420;top:679;width:458;height:8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" fillcolor="white [3212]" stroked="f" strokeweight="1pt"/>
                <v:line id="Straight Connector 84" o:spid="_x0000_s1159" style="position:absolute;flip:x;visibility:visible;mso-wrap-style:square" from="6993,428" to="6993,83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" strokecolor="black [3213]" strokeweight="1pt">
                  <v:stroke joinstyle="miter"/>
                </v:line>
                <v:line id="Straight Connector 145" o:spid="_x0000_s1160" style="position:absolute;flip:x;visibility:visible;mso-wrap-style:square" from="4633,7698" to="40039,76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" strokecolor="black [3213]" strokeweight="1pt">
                  <v:stroke joinstyle="miter"/>
                </v:line>
                <v:rect id="Rectangle 87" o:spid="_x0000_s1161" style="position:absolute;left:6992;top:5228;width:30493;height:24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" fillcolor="#a8d08d [1945]" stroked="f" strokeweight="1pt">
                  <v:fill opacity="32896f"/>
                </v:rect>
                <v:line id="Straight Connector 89" o:spid="_x0000_s1162" style="position:absolute;flip:y;visibility:visible;mso-wrap-style:square" from="6992,5227" to="39576,52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" strokecolor="#70ad47 [3209]" strokeweight="1pt">
                  <v:stroke dashstyle="dash" joinstyle="miter"/>
                </v:line>
                <v:shape id="Text Box 90" o:spid="_x0000_s1163" type="#_x0000_t202" style="position:absolute;left:4121;top:7976;width:6013;height:2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yu3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z/GsL/M+ECOf0DAAD//wMAUEsBAi0AFAAGAAgAAAAhANvh9svuAAAAhQEAABMAAAAAAAAAAAAA&#10;AAAAAAAAAFtDb250ZW50X1R5cGVzXS54bWxQSwECLQAUAAYACAAAACEAWvQsW78AAAAVAQAACwAA&#10;AAAAAAAAAAAAAAAfAQAAX3JlbHMvLnJlbHNQSwECLQAUAAYACAAAACEAcBcrt8MAAADcAAAADwAA&#10;AAAAAAAAAAAAAAAHAgAAZHJzL2Rvd25yZXYueG1sUEsFBgAAAAADAAMAtwAAAPcCAAAAAA==&#10;" filled="f" stroked="f" strokeweight=".5pt">
                  <v:textbox>
                    <w:txbxContent>
                      <w:p w14:paraId="420D2E76" w14:textId="090CF970" w:rsidR="00935AB2" w:rsidRPr="00353AEB" w:rsidRDefault="00353AEB" w:rsidP="00935AB2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</w:pPr>
                        <w:r w:rsidRPr="00353AEB"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  <w:t>13</w:t>
                        </w:r>
                        <w:r w:rsidRPr="00353AEB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  <w:t xml:space="preserve"> h</w:t>
                        </w:r>
                      </w:p>
                    </w:txbxContent>
                  </v:textbox>
                </v:shape>
                <v:shape id="Text Box 90" o:spid="_x0000_s1164" type="#_x0000_t202" style="position:absolute;left:34745;top:8024;width:6013;height:2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" filled="f" stroked="f" strokeweight=".5pt">
                  <v:textbox>
                    <w:txbxContent>
                      <w:p w14:paraId="662BE872" w14:textId="428D8CFA" w:rsidR="00935AB2" w:rsidRPr="00353AEB" w:rsidRDefault="00353AEB" w:rsidP="00353AEB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</w:pPr>
                        <w:r w:rsidRPr="00353AEB"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  <w:t>1</w:t>
                        </w: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  <w:t>4</w:t>
                        </w:r>
                        <w:r w:rsidRPr="00353AEB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  <w:t xml:space="preserve"> h</w:t>
                        </w:r>
                      </w:p>
                    </w:txbxContent>
                  </v:textbox>
                </v:shape>
                <v:line id="Straight Connector 149" o:spid="_x0000_s1165" style="position:absolute;visibility:visible;mso-wrap-style:square" from="37486,7033" to="37518,82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" strokecolor="black [3213]" strokeweight="1pt">
                  <v:stroke joinstyle="miter"/>
                </v:line>
                <v:shape id="Text Box 90" o:spid="_x0000_s1166" type="#_x0000_t202" style="position:absolute;left:39573;top:3792;width:6847;height:2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" filled="f" stroked="f" strokeweight=".5pt">
                  <v:textbox>
                    <w:txbxContent>
                      <w:p w14:paraId="59101043" w14:textId="73773A7E" w:rsidR="00353AEB" w:rsidRPr="00353AEB" w:rsidRDefault="00E64C6C" w:rsidP="00353AEB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i/>
                            <w:iCs/>
                            <w:color w:val="70AD47" w:themeColor="accent6"/>
                            <w:sz w:val="18"/>
                            <w:szCs w:val="18"/>
                            <w:lang w:val="en-US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color w:val="70AD47" w:themeColor="accent6"/>
                                <w:sz w:val="18"/>
                                <w:szCs w:val="18"/>
                                <w:lang w:val="en-US"/>
                              </w:rPr>
                              <m:t>pDAv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color w:val="70AD47" w:themeColor="accent6"/>
                                    <w:sz w:val="18"/>
                                    <w:szCs w:val="1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color w:val="70AD47" w:themeColor="accent6"/>
                                    <w:sz w:val="18"/>
                                    <w:szCs w:val="18"/>
                                    <w:lang w:val="en-US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color w:val="70AD47" w:themeColor="accent6"/>
                                    <w:sz w:val="18"/>
                                    <w:szCs w:val="18"/>
                                    <w:lang w:val="en-US"/>
                                  </w:rPr>
                                  <m:t>1</m:t>
                                </m:r>
                                <m:r>
                                  <w:rPr>
                                    <w:rFonts w:ascii="Cambria Math" w:eastAsia="Calibri" w:hAnsi="Cambria Math"/>
                                    <w:color w:val="70AD47" w:themeColor="accent6"/>
                                    <w:sz w:val="18"/>
                                    <w:szCs w:val="18"/>
                                    <w:lang w:val="en-US"/>
                                  </w:rPr>
                                  <m:t>h</m:t>
                                </m:r>
                              </m:sub>
                            </m:sSub>
                          </m:oMath>
                        </m:oMathPara>
                      </w:p>
                      <w:p w14:paraId="1ED79F56" w14:textId="11327DC8" w:rsidR="00353AEB" w:rsidRDefault="00353AEB" w:rsidP="00353AEB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167" type="#_x0000_t202" style="position:absolute;left:37344;top:19;width:5129;height:2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" filled="f" stroked="f" strokeweight=".5pt">
                  <v:textbox>
                    <w:txbxContent>
                      <w:p w14:paraId="4DD20333" w14:textId="07D57642" w:rsidR="00353AEB" w:rsidRPr="00353AEB" w:rsidRDefault="00E64C6C" w:rsidP="00353AEB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i/>
                            <w:iCs/>
                            <w:color w:val="5B9BD5" w:themeColor="accent5"/>
                            <w:sz w:val="18"/>
                            <w:szCs w:val="18"/>
                            <w:lang w:val="en-US"/>
                          </w:rPr>
                        </w:pPr>
                        <m:oMath>
                          <m:r>
                            <w:rPr>
                              <w:rFonts w:ascii="Cambria Math" w:eastAsia="Calibri" w:hAnsi="Cambria Math"/>
                              <w:color w:val="5B9BD5" w:themeColor="accent5"/>
                              <w:sz w:val="18"/>
                              <w:szCs w:val="18"/>
                              <w:lang w:val="en-US"/>
                            </w:rPr>
                            <m:t>p</m:t>
                          </m:r>
                          <m:sSub>
                            <m:sSubPr>
                              <m:ctrlPr>
                                <w:rPr>
                                  <w:rFonts w:ascii="Cambria Math" w:eastAsia="Calibri" w:hAnsi="Cambria Math"/>
                                  <w:i/>
                                  <w:iCs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  <m:t>1</m:t>
                              </m:r>
                              <m:r>
                                <w:rPr>
                                  <w:rFonts w:ascii="Cambria Math" w:eastAsia="Calibri" w:hAnsi="Cambria Math"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  <m:t>h</m:t>
                              </m:r>
                            </m:sub>
                          </m:sSub>
                        </m:oMath>
                        <w:r w:rsidR="00353AEB" w:rsidRPr="00353AEB">
                          <w:rPr>
                            <w:rFonts w:ascii="Cambria" w:eastAsia="Calibri" w:hAnsi="Cambria"/>
                            <w:i/>
                            <w:iCs/>
                            <w:color w:val="5B9BD5" w:themeColor="accent5"/>
                            <w:sz w:val="18"/>
                            <w:szCs w:val="18"/>
                            <w:lang w:val="en-US"/>
                          </w:rPr>
                          <w:t xml:space="preserve"> </w:t>
                        </w:r>
                      </w:p>
                      <w:p w14:paraId="0CD1909D" w14:textId="77777777" w:rsidR="00353AEB" w:rsidRDefault="00353AEB" w:rsidP="00353AEB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0E219FB1" w14:textId="238F5C3B" w:rsidR="00353AEB" w:rsidRDefault="00353AEB" w:rsidP="00353AEB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168" type="#_x0000_t202" style="position:absolute;left:3125;top:2632;width:6204;height:3188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" filled="f" stroked="f" strokeweight=".5pt">
                  <v:textbox>
                    <w:txbxContent>
                      <w:p w14:paraId="07D2D715" w14:textId="77777777" w:rsidR="006C4022" w:rsidRDefault="006C4022" w:rsidP="006C4022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Potència</w:t>
                        </w:r>
                      </w:p>
                    </w:txbxContent>
                  </v:textbox>
                </v:shape>
                <v:shape id="Text Box 90" o:spid="_x0000_s1169" type="#_x0000_t202" style="position:absolute;left:40186;top:6539;width:2720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" filled="f" stroked="f" strokeweight=".5pt">
                  <v:textbox>
                    <w:txbxContent>
                      <w:p w14:paraId="333EF42C" w14:textId="77777777" w:rsidR="006C4022" w:rsidRDefault="006C4022" w:rsidP="006C4022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t</w:t>
                        </w:r>
                      </w:p>
                      <w:p w14:paraId="112A100F" w14:textId="77777777" w:rsidR="006C4022" w:rsidRDefault="006C4022" w:rsidP="006C4022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C06ADF1" w14:textId="4EBF9DB8" w:rsidR="00386494" w:rsidRDefault="00353AEB" w:rsidP="00353AEB">
      <w:pPr>
        <w:pStyle w:val="Caption"/>
        <w:rPr>
          <w:rFonts w:eastAsiaTheme="minorEastAsia"/>
        </w:rPr>
      </w:pPr>
      <w:bookmarkStart w:id="158" w:name="_Toc107763335"/>
      <w:r>
        <w:t xml:space="preserve">Figura </w:t>
      </w:r>
      <w:r w:rsidR="00CB3F4E">
        <w:fldChar w:fldCharType="begin"/>
      </w:r>
      <w:r w:rsidR="00CB3F4E">
        <w:instrText xml:space="preserve"> STYLEREF 1 \s </w:instrText>
      </w:r>
      <w:r w:rsidR="00CB3F4E">
        <w:fldChar w:fldCharType="separate"/>
      </w:r>
      <w:r w:rsidR="00650730">
        <w:rPr>
          <w:noProof/>
        </w:rPr>
        <w:t>4</w:t>
      </w:r>
      <w:r w:rsidR="00CB3F4E">
        <w:fldChar w:fldCharType="end"/>
      </w:r>
      <w:r w:rsidR="00CB3F4E">
        <w:t>.</w:t>
      </w:r>
      <w:r w:rsidR="00CB3F4E">
        <w:fldChar w:fldCharType="begin"/>
      </w:r>
      <w:r w:rsidR="00CB3F4E">
        <w:instrText xml:space="preserve"> SEQ Figura \* ARABIC \s 1 </w:instrText>
      </w:r>
      <w:r w:rsidR="00CB3F4E">
        <w:fldChar w:fldCharType="separate"/>
      </w:r>
      <w:r w:rsidR="00650730">
        <w:rPr>
          <w:noProof/>
        </w:rPr>
        <w:t>12</w:t>
      </w:r>
      <w:r w:rsidR="00CB3F4E">
        <w:fldChar w:fldCharType="end"/>
      </w:r>
      <w:r>
        <w:t xml:space="preserve">. Predictiu – </w:t>
      </w:r>
      <w:r w:rsidR="004116BA">
        <w:t>Exemplificació d</w:t>
      </w:r>
      <w:r w:rsidR="007F14D3">
        <w:t>e l’</w:t>
      </w:r>
      <w:r w:rsidR="008439E9">
        <w:t xml:space="preserve">àrea de </w:t>
      </w:r>
      <m:oMath>
        <m:r>
          <w:rPr>
            <w:rFonts w:ascii="Cambria Math" w:hAnsi="Cambria Math"/>
          </w:rPr>
          <m:t>pDAv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1</m:t>
            </m:r>
            <m:r>
              <w:rPr>
                <w:rFonts w:ascii="Cambria Math" w:hAnsi="Cambria Math"/>
              </w:rPr>
              <m:t>h</m:t>
            </m:r>
          </m:sub>
        </m:sSub>
      </m:oMath>
      <w:r w:rsidR="008439E9">
        <w:t xml:space="preserve"> equival</w:t>
      </w:r>
      <w:r w:rsidR="004116BA">
        <w:t>ent</w:t>
      </w:r>
      <w:r w:rsidR="008439E9">
        <w:t xml:space="preserve"> a l</w:t>
      </w:r>
      <w:r w:rsidR="00DC6BD2">
        <w:t xml:space="preserve">a </w:t>
      </w:r>
      <w:r w:rsidR="008439E9">
        <w:t xml:space="preserve">integral </w:t>
      </w:r>
      <m:oMath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1</m:t>
            </m:r>
            <m:r>
              <w:rPr>
                <w:rFonts w:ascii="Cambria Math" w:hAnsi="Cambria Math"/>
              </w:rPr>
              <m:t>h</m:t>
            </m:r>
          </m:sub>
        </m:sSub>
      </m:oMath>
      <w:bookmarkEnd w:id="158"/>
    </w:p>
    <w:p w14:paraId="0F114E8A" w14:textId="1A309F6D" w:rsidR="00386494" w:rsidRDefault="008507A8" w:rsidP="00935AB2">
      <w:pPr>
        <w:ind w:firstLine="0"/>
      </w:pPr>
      <w:r>
        <w:lastRenderedPageBreak/>
        <w:t>Com que,</w:t>
      </w:r>
      <w:r w:rsidR="00E64C6C">
        <w:t xml:space="preserve"> la potència</w:t>
      </w:r>
      <w:r w:rsidR="00386494">
        <w:t xml:space="preserve"> mitjana disponible d’aquella hora</w:t>
      </w:r>
      <w:r w:rsidR="00E64C6C">
        <w:t xml:space="preserve"> no la sabrem fins que acabem</w:t>
      </w:r>
      <w:r w:rsidR="00416B81">
        <w:t xml:space="preserve"> l’hora</w:t>
      </w:r>
      <w:r>
        <w:t>, l’aproximarem</w:t>
      </w:r>
      <w:r w:rsidR="00E64C6C">
        <w:t xml:space="preserve"> a </w:t>
      </w:r>
      <w:r w:rsidR="00C75F7C">
        <w:t xml:space="preserve">partir de la potència </w:t>
      </w:r>
      <w:r w:rsidR="00386494">
        <w:t xml:space="preserve">mitjana </w:t>
      </w:r>
      <w:r w:rsidR="00C75F7C">
        <w:t xml:space="preserve">disponible </w:t>
      </w:r>
      <w:r w:rsidR="00386494">
        <w:t>que portem fins el moment dins del interval horari</w:t>
      </w:r>
      <w:r w:rsidR="00C75F7C">
        <w:t xml:space="preserve">. 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935AB2" w14:paraId="4A7AE3D0" w14:textId="77777777" w:rsidTr="00E64C6C">
        <w:tc>
          <w:tcPr>
            <w:tcW w:w="4500" w:type="pct"/>
          </w:tcPr>
          <w:p w14:paraId="2E08071E" w14:textId="2C1577CB" w:rsidR="00935AB2" w:rsidRDefault="00935AB2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pDAv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</w:rPr>
                  <m:t>≈pDAv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h..h+t</m:t>
                    </m:r>
                  </m:sub>
                </m:sSub>
              </m:oMath>
            </m:oMathPara>
          </w:p>
        </w:tc>
        <w:tc>
          <w:tcPr>
            <w:tcW w:w="500" w:type="pct"/>
            <w:vAlign w:val="center"/>
          </w:tcPr>
          <w:p w14:paraId="0505CC4A" w14:textId="6FB90DF0" w:rsidR="00935AB2" w:rsidRDefault="00935AB2" w:rsidP="00E64C6C">
            <w:pPr>
              <w:pStyle w:val="Equation"/>
              <w:jc w:val="center"/>
            </w:pPr>
            <w:r>
              <w:t>(</w:t>
            </w:r>
            <w:r w:rsidR="00C3053D">
              <w:fldChar w:fldCharType="begin"/>
            </w:r>
            <w:r w:rsidR="00C3053D">
              <w:instrText xml:space="preserve"> STYLEREF  "Heading 1,Títol 1" \n  \* MERGEFORMAT </w:instrText>
            </w:r>
            <w:r w:rsidR="00C3053D">
              <w:fldChar w:fldCharType="separate"/>
            </w:r>
            <w:r w:rsidR="00650730">
              <w:rPr>
                <w:noProof/>
              </w:rPr>
              <w:t>4</w:t>
            </w:r>
            <w:r w:rsidR="00C3053D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C3053D">
              <w:fldChar w:fldCharType="begin"/>
            </w:r>
            <w:r w:rsidR="00C3053D">
              <w:instrText xml:space="preserve"> STYLEREF  "Heading 1,Títol 1" \n  \* MERGEFORMAT </w:instrText>
            </w:r>
            <w:r w:rsidR="00C3053D">
              <w:fldChar w:fldCharType="separate"/>
            </w:r>
            <w:r w:rsidR="00650730">
              <w:rPr>
                <w:noProof/>
              </w:rPr>
              <w:instrText>4</w:instrText>
            </w:r>
            <w:r w:rsidR="00C3053D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650730"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7CFDFA1E" w14:textId="12381AC3" w:rsidR="00C75F7C" w:rsidRDefault="00590E63" w:rsidP="00935AB2">
      <w:pPr>
        <w:ind w:firstLine="0"/>
      </w:pPr>
      <w:r>
        <w:t>L</w:t>
      </w:r>
      <w:r w:rsidR="00C75F7C">
        <w:t xml:space="preserve">a potència </w:t>
      </w:r>
      <w:r w:rsidR="00E64C6C">
        <w:t xml:space="preserve">mitjana </w:t>
      </w:r>
      <w:r w:rsidR="00C75F7C">
        <w:t xml:space="preserve">disponible </w:t>
      </w:r>
      <w:r w:rsidR="00E64C6C">
        <w:t xml:space="preserve">fins el moment </w:t>
      </w:r>
      <w:r w:rsidR="00C75F7C">
        <w:t>la podem calcular a partir del balanç actual.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E64C6C" w14:paraId="49B622E0" w14:textId="77777777" w:rsidTr="00E64C6C">
        <w:tc>
          <w:tcPr>
            <w:tcW w:w="4500" w:type="pct"/>
          </w:tcPr>
          <w:p w14:paraId="5BCA91A2" w14:textId="48508BED" w:rsidR="00E64C6C" w:rsidRDefault="008507A8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pDAv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h..h+t1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eB(t)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3600-temp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restant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500" w:type="pct"/>
            <w:vAlign w:val="center"/>
          </w:tcPr>
          <w:p w14:paraId="0541D5DD" w14:textId="1B380EB9" w:rsidR="00E64C6C" w:rsidRDefault="00E64C6C" w:rsidP="00E64C6C">
            <w:pPr>
              <w:pStyle w:val="Equation"/>
              <w:jc w:val="center"/>
            </w:pPr>
            <w:r>
              <w:t>(</w:t>
            </w:r>
            <w:r w:rsidR="00C3053D">
              <w:fldChar w:fldCharType="begin"/>
            </w:r>
            <w:r w:rsidR="00C3053D">
              <w:instrText xml:space="preserve"> STYLEREF  "Heading 1,Títol 1" \n  \* MERGEFORMAT </w:instrText>
            </w:r>
            <w:r w:rsidR="00C3053D">
              <w:fldChar w:fldCharType="separate"/>
            </w:r>
            <w:r w:rsidR="00650730">
              <w:rPr>
                <w:noProof/>
              </w:rPr>
              <w:t>4</w:t>
            </w:r>
            <w:r w:rsidR="00C3053D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C3053D">
              <w:fldChar w:fldCharType="begin"/>
            </w:r>
            <w:r w:rsidR="00C3053D">
              <w:instrText xml:space="preserve"> STYLEREF  "Heading 1,Títol 1" \n  \* MERGEFORMAT </w:instrText>
            </w:r>
            <w:r w:rsidR="00C3053D">
              <w:fldChar w:fldCharType="separate"/>
            </w:r>
            <w:r w:rsidR="00650730">
              <w:rPr>
                <w:noProof/>
              </w:rPr>
              <w:instrText>4</w:instrText>
            </w:r>
            <w:r w:rsidR="00C3053D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650730"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  <w:tr w:rsidR="00E64C6C" w14:paraId="73A030D7" w14:textId="77777777" w:rsidTr="00E64C6C">
        <w:tc>
          <w:tcPr>
            <w:tcW w:w="4500" w:type="pct"/>
          </w:tcPr>
          <w:p w14:paraId="150ADCB0" w14:textId="43FAEEF7" w:rsidR="00E64C6C" w:rsidRDefault="00E64C6C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eB1</m:t>
                </m:r>
                <m:r>
                  <w:rPr>
                    <w:rFonts w:ascii="Cambria Math" w:hAnsi="Cambria Math"/>
                  </w:rPr>
                  <m:t>h =p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Avg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·3600</m:t>
                </m:r>
              </m:oMath>
            </m:oMathPara>
          </w:p>
        </w:tc>
        <w:tc>
          <w:tcPr>
            <w:tcW w:w="500" w:type="pct"/>
            <w:vAlign w:val="center"/>
          </w:tcPr>
          <w:p w14:paraId="5CC10315" w14:textId="7DF82277" w:rsidR="00E64C6C" w:rsidRDefault="00E64C6C" w:rsidP="00E64C6C">
            <w:pPr>
              <w:pStyle w:val="Equation"/>
              <w:jc w:val="center"/>
            </w:pPr>
            <w:r>
              <w:t>(</w:t>
            </w:r>
            <w:r w:rsidR="00C3053D">
              <w:fldChar w:fldCharType="begin"/>
            </w:r>
            <w:r w:rsidR="00C3053D">
              <w:instrText xml:space="preserve"> STYLEREF  "Heading 1,Títol 1" \n  \* MERGEFORMAT </w:instrText>
            </w:r>
            <w:r w:rsidR="00C3053D">
              <w:fldChar w:fldCharType="separate"/>
            </w:r>
            <w:r w:rsidR="00650730">
              <w:rPr>
                <w:noProof/>
              </w:rPr>
              <w:t>4</w:t>
            </w:r>
            <w:r w:rsidR="00C3053D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C3053D">
              <w:fldChar w:fldCharType="begin"/>
            </w:r>
            <w:r w:rsidR="00C3053D">
              <w:instrText xml:space="preserve"> STYLEREF  "Heading 1,Títol 1" \n  \* MERGEFORMAT </w:instrText>
            </w:r>
            <w:r w:rsidR="00C3053D">
              <w:fldChar w:fldCharType="separate"/>
            </w:r>
            <w:r w:rsidR="00650730">
              <w:rPr>
                <w:noProof/>
              </w:rPr>
              <w:instrText>4</w:instrText>
            </w:r>
            <w:r w:rsidR="00C3053D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650730"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01F18614" w14:textId="77777777" w:rsidR="008507A8" w:rsidRDefault="008507A8" w:rsidP="008507A8">
      <w:pPr>
        <w:keepNext/>
        <w:ind w:firstLine="0"/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3CBBBA4E" wp14:editId="0F4EB146">
                <wp:extent cx="4584700" cy="1118235"/>
                <wp:effectExtent l="0" t="0" r="0" b="0"/>
                <wp:docPr id="186" name="Canvas 1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73" name="Freeform: Shape 173"/>
                        <wps:cNvSpPr/>
                        <wps:spPr>
                          <a:xfrm>
                            <a:off x="678361" y="131043"/>
                            <a:ext cx="3059254" cy="915869"/>
                          </a:xfrm>
                          <a:custGeom>
                            <a:avLst/>
                            <a:gdLst>
                              <a:gd name="connsiteX0" fmla="*/ 0 w 3067397"/>
                              <a:gd name="connsiteY0" fmla="*/ 764771 h 764771"/>
                              <a:gd name="connsiteX1" fmla="*/ 515389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42458"/>
                              <a:gd name="connsiteY0" fmla="*/ 764771 h 764771"/>
                              <a:gd name="connsiteX1" fmla="*/ 548640 w 3042458"/>
                              <a:gd name="connsiteY1" fmla="*/ 382385 h 764771"/>
                              <a:gd name="connsiteX2" fmla="*/ 1039091 w 3042458"/>
                              <a:gd name="connsiteY2" fmla="*/ 332509 h 764771"/>
                              <a:gd name="connsiteX3" fmla="*/ 1662546 w 3042458"/>
                              <a:gd name="connsiteY3" fmla="*/ 108065 h 764771"/>
                              <a:gd name="connsiteX4" fmla="*/ 2552008 w 3042458"/>
                              <a:gd name="connsiteY4" fmla="*/ 241069 h 764771"/>
                              <a:gd name="connsiteX5" fmla="*/ 3042458 w 3042458"/>
                              <a:gd name="connsiteY5" fmla="*/ 0 h 764771"/>
                              <a:gd name="connsiteX6" fmla="*/ 3037764 w 3042458"/>
                              <a:gd name="connsiteY6" fmla="*/ 761572 h 764771"/>
                              <a:gd name="connsiteX7" fmla="*/ 0 w 3042458"/>
                              <a:gd name="connsiteY7" fmla="*/ 764771 h 764771"/>
                              <a:gd name="connsiteX0" fmla="*/ 0 w 3042909"/>
                              <a:gd name="connsiteY0" fmla="*/ 764771 h 764771"/>
                              <a:gd name="connsiteX1" fmla="*/ 548640 w 3042909"/>
                              <a:gd name="connsiteY1" fmla="*/ 382385 h 764771"/>
                              <a:gd name="connsiteX2" fmla="*/ 1039091 w 3042909"/>
                              <a:gd name="connsiteY2" fmla="*/ 332509 h 764771"/>
                              <a:gd name="connsiteX3" fmla="*/ 1662546 w 3042909"/>
                              <a:gd name="connsiteY3" fmla="*/ 108065 h 764771"/>
                              <a:gd name="connsiteX4" fmla="*/ 2552008 w 3042909"/>
                              <a:gd name="connsiteY4" fmla="*/ 241069 h 764771"/>
                              <a:gd name="connsiteX5" fmla="*/ 3042458 w 3042909"/>
                              <a:gd name="connsiteY5" fmla="*/ 0 h 764771"/>
                              <a:gd name="connsiteX6" fmla="*/ 3042458 w 3042909"/>
                              <a:gd name="connsiteY6" fmla="*/ 761572 h 764771"/>
                              <a:gd name="connsiteX7" fmla="*/ 0 w 3042909"/>
                              <a:gd name="connsiteY7" fmla="*/ 764771 h 764771"/>
                              <a:gd name="connsiteX0" fmla="*/ 0 w 3059534"/>
                              <a:gd name="connsiteY0" fmla="*/ 761572 h 761572"/>
                              <a:gd name="connsiteX1" fmla="*/ 565265 w 3059534"/>
                              <a:gd name="connsiteY1" fmla="*/ 382385 h 761572"/>
                              <a:gd name="connsiteX2" fmla="*/ 1055716 w 3059534"/>
                              <a:gd name="connsiteY2" fmla="*/ 332509 h 761572"/>
                              <a:gd name="connsiteX3" fmla="*/ 1679171 w 3059534"/>
                              <a:gd name="connsiteY3" fmla="*/ 108065 h 761572"/>
                              <a:gd name="connsiteX4" fmla="*/ 2568633 w 3059534"/>
                              <a:gd name="connsiteY4" fmla="*/ 241069 h 761572"/>
                              <a:gd name="connsiteX5" fmla="*/ 3059083 w 3059534"/>
                              <a:gd name="connsiteY5" fmla="*/ 0 h 761572"/>
                              <a:gd name="connsiteX6" fmla="*/ 3059083 w 3059534"/>
                              <a:gd name="connsiteY6" fmla="*/ 761572 h 761572"/>
                              <a:gd name="connsiteX7" fmla="*/ 0 w 3059534"/>
                              <a:gd name="connsiteY7" fmla="*/ 761572 h 761572"/>
                              <a:gd name="connsiteX0" fmla="*/ 0 w 3059534"/>
                              <a:gd name="connsiteY0" fmla="*/ 761572 h 1022615"/>
                              <a:gd name="connsiteX1" fmla="*/ 565265 w 3059534"/>
                              <a:gd name="connsiteY1" fmla="*/ 382385 h 1022615"/>
                              <a:gd name="connsiteX2" fmla="*/ 1055716 w 3059534"/>
                              <a:gd name="connsiteY2" fmla="*/ 332509 h 1022615"/>
                              <a:gd name="connsiteX3" fmla="*/ 1605752 w 3059534"/>
                              <a:gd name="connsiteY3" fmla="*/ 1020288 h 1022615"/>
                              <a:gd name="connsiteX4" fmla="*/ 2568633 w 3059534"/>
                              <a:gd name="connsiteY4" fmla="*/ 241069 h 1022615"/>
                              <a:gd name="connsiteX5" fmla="*/ 3059083 w 3059534"/>
                              <a:gd name="connsiteY5" fmla="*/ 0 h 1022615"/>
                              <a:gd name="connsiteX6" fmla="*/ 3059083 w 3059534"/>
                              <a:gd name="connsiteY6" fmla="*/ 761572 h 1022615"/>
                              <a:gd name="connsiteX7" fmla="*/ 0 w 3059534"/>
                              <a:gd name="connsiteY7" fmla="*/ 761572 h 1022615"/>
                              <a:gd name="connsiteX0" fmla="*/ 0 w 3059534"/>
                              <a:gd name="connsiteY0" fmla="*/ 761572 h 1023656"/>
                              <a:gd name="connsiteX1" fmla="*/ 565265 w 3059534"/>
                              <a:gd name="connsiteY1" fmla="*/ 382385 h 1023656"/>
                              <a:gd name="connsiteX2" fmla="*/ 995646 w 3059534"/>
                              <a:gd name="connsiteY2" fmla="*/ 572862 h 1023656"/>
                              <a:gd name="connsiteX3" fmla="*/ 1605752 w 3059534"/>
                              <a:gd name="connsiteY3" fmla="*/ 1020288 h 1023656"/>
                              <a:gd name="connsiteX4" fmla="*/ 2568633 w 3059534"/>
                              <a:gd name="connsiteY4" fmla="*/ 241069 h 1023656"/>
                              <a:gd name="connsiteX5" fmla="*/ 3059083 w 3059534"/>
                              <a:gd name="connsiteY5" fmla="*/ 0 h 1023656"/>
                              <a:gd name="connsiteX6" fmla="*/ 3059083 w 3059534"/>
                              <a:gd name="connsiteY6" fmla="*/ 761572 h 1023656"/>
                              <a:gd name="connsiteX7" fmla="*/ 0 w 3059534"/>
                              <a:gd name="connsiteY7" fmla="*/ 761572 h 1023656"/>
                              <a:gd name="connsiteX0" fmla="*/ 0 w 3059534"/>
                              <a:gd name="connsiteY0" fmla="*/ 761572 h 1023655"/>
                              <a:gd name="connsiteX1" fmla="*/ 565265 w 3059534"/>
                              <a:gd name="connsiteY1" fmla="*/ 382385 h 1023655"/>
                              <a:gd name="connsiteX2" fmla="*/ 995646 w 3059534"/>
                              <a:gd name="connsiteY2" fmla="*/ 572862 h 1023655"/>
                              <a:gd name="connsiteX3" fmla="*/ 1525658 w 3059534"/>
                              <a:gd name="connsiteY3" fmla="*/ 1020287 h 1023655"/>
                              <a:gd name="connsiteX4" fmla="*/ 2568633 w 3059534"/>
                              <a:gd name="connsiteY4" fmla="*/ 241069 h 1023655"/>
                              <a:gd name="connsiteX5" fmla="*/ 3059083 w 3059534"/>
                              <a:gd name="connsiteY5" fmla="*/ 0 h 1023655"/>
                              <a:gd name="connsiteX6" fmla="*/ 3059083 w 3059534"/>
                              <a:gd name="connsiteY6" fmla="*/ 761572 h 1023655"/>
                              <a:gd name="connsiteX7" fmla="*/ 0 w 3059534"/>
                              <a:gd name="connsiteY7" fmla="*/ 761572 h 1023655"/>
                              <a:gd name="connsiteX0" fmla="*/ 0 w 3059534"/>
                              <a:gd name="connsiteY0" fmla="*/ 761572 h 944128"/>
                              <a:gd name="connsiteX1" fmla="*/ 565265 w 3059534"/>
                              <a:gd name="connsiteY1" fmla="*/ 382385 h 944128"/>
                              <a:gd name="connsiteX2" fmla="*/ 995646 w 3059534"/>
                              <a:gd name="connsiteY2" fmla="*/ 572862 h 944128"/>
                              <a:gd name="connsiteX3" fmla="*/ 1592403 w 3059534"/>
                              <a:gd name="connsiteY3" fmla="*/ 940170 h 944128"/>
                              <a:gd name="connsiteX4" fmla="*/ 2568633 w 3059534"/>
                              <a:gd name="connsiteY4" fmla="*/ 241069 h 944128"/>
                              <a:gd name="connsiteX5" fmla="*/ 3059083 w 3059534"/>
                              <a:gd name="connsiteY5" fmla="*/ 0 h 944128"/>
                              <a:gd name="connsiteX6" fmla="*/ 3059083 w 3059534"/>
                              <a:gd name="connsiteY6" fmla="*/ 761572 h 944128"/>
                              <a:gd name="connsiteX7" fmla="*/ 0 w 3059534"/>
                              <a:gd name="connsiteY7" fmla="*/ 761572 h 944128"/>
                              <a:gd name="connsiteX0" fmla="*/ 0 w 3059534"/>
                              <a:gd name="connsiteY0" fmla="*/ 761572 h 944128"/>
                              <a:gd name="connsiteX1" fmla="*/ 565265 w 3059534"/>
                              <a:gd name="connsiteY1" fmla="*/ 382385 h 944128"/>
                              <a:gd name="connsiteX2" fmla="*/ 995646 w 3059534"/>
                              <a:gd name="connsiteY2" fmla="*/ 572862 h 944128"/>
                              <a:gd name="connsiteX3" fmla="*/ 1592403 w 3059534"/>
                              <a:gd name="connsiteY3" fmla="*/ 940170 h 944128"/>
                              <a:gd name="connsiteX4" fmla="*/ 2475190 w 3059534"/>
                              <a:gd name="connsiteY4" fmla="*/ 354524 h 944128"/>
                              <a:gd name="connsiteX5" fmla="*/ 3059083 w 3059534"/>
                              <a:gd name="connsiteY5" fmla="*/ 0 h 944128"/>
                              <a:gd name="connsiteX6" fmla="*/ 3059083 w 3059534"/>
                              <a:gd name="connsiteY6" fmla="*/ 761572 h 944128"/>
                              <a:gd name="connsiteX7" fmla="*/ 0 w 3059534"/>
                              <a:gd name="connsiteY7" fmla="*/ 761572 h 944128"/>
                              <a:gd name="connsiteX0" fmla="*/ 0 w 3059254"/>
                              <a:gd name="connsiteY0" fmla="*/ 554602 h 737158"/>
                              <a:gd name="connsiteX1" fmla="*/ 565265 w 3059254"/>
                              <a:gd name="connsiteY1" fmla="*/ 175415 h 737158"/>
                              <a:gd name="connsiteX2" fmla="*/ 995646 w 3059254"/>
                              <a:gd name="connsiteY2" fmla="*/ 365892 h 737158"/>
                              <a:gd name="connsiteX3" fmla="*/ 1592403 w 3059254"/>
                              <a:gd name="connsiteY3" fmla="*/ 733200 h 737158"/>
                              <a:gd name="connsiteX4" fmla="*/ 2475190 w 3059254"/>
                              <a:gd name="connsiteY4" fmla="*/ 147554 h 737158"/>
                              <a:gd name="connsiteX5" fmla="*/ 3052504 w 3059254"/>
                              <a:gd name="connsiteY5" fmla="*/ 0 h 737158"/>
                              <a:gd name="connsiteX6" fmla="*/ 3059083 w 3059254"/>
                              <a:gd name="connsiteY6" fmla="*/ 554602 h 737158"/>
                              <a:gd name="connsiteX7" fmla="*/ 0 w 3059254"/>
                              <a:gd name="connsiteY7" fmla="*/ 554602 h 737158"/>
                              <a:gd name="connsiteX0" fmla="*/ 0 w 3059254"/>
                              <a:gd name="connsiteY0" fmla="*/ 554602 h 737158"/>
                              <a:gd name="connsiteX1" fmla="*/ 565265 w 3059254"/>
                              <a:gd name="connsiteY1" fmla="*/ 175415 h 737158"/>
                              <a:gd name="connsiteX2" fmla="*/ 995646 w 3059254"/>
                              <a:gd name="connsiteY2" fmla="*/ 365892 h 737158"/>
                              <a:gd name="connsiteX3" fmla="*/ 1592403 w 3059254"/>
                              <a:gd name="connsiteY3" fmla="*/ 733200 h 737158"/>
                              <a:gd name="connsiteX4" fmla="*/ 2528585 w 3059254"/>
                              <a:gd name="connsiteY4" fmla="*/ 261054 h 737158"/>
                              <a:gd name="connsiteX5" fmla="*/ 3052504 w 3059254"/>
                              <a:gd name="connsiteY5" fmla="*/ 0 h 737158"/>
                              <a:gd name="connsiteX6" fmla="*/ 3059083 w 3059254"/>
                              <a:gd name="connsiteY6" fmla="*/ 554602 h 737158"/>
                              <a:gd name="connsiteX7" fmla="*/ 0 w 3059254"/>
                              <a:gd name="connsiteY7" fmla="*/ 554602 h 737158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</a:cxnLst>
                            <a:rect l="l" t="t" r="r" b="b"/>
                            <a:pathLst>
                              <a:path w="3059254" h="737158">
                                <a:moveTo>
                                  <a:pt x="0" y="554602"/>
                                </a:moveTo>
                                <a:cubicBezTo>
                                  <a:pt x="182880" y="427140"/>
                                  <a:pt x="284781" y="302877"/>
                                  <a:pt x="565265" y="175415"/>
                                </a:cubicBezTo>
                                <a:cubicBezTo>
                                  <a:pt x="903409" y="66302"/>
                                  <a:pt x="832162" y="382517"/>
                                  <a:pt x="995646" y="365892"/>
                                </a:cubicBezTo>
                                <a:cubicBezTo>
                                  <a:pt x="1311343" y="357875"/>
                                  <a:pt x="1364036" y="782324"/>
                                  <a:pt x="1592403" y="733200"/>
                                </a:cubicBezTo>
                                <a:cubicBezTo>
                                  <a:pt x="1991632" y="710738"/>
                                  <a:pt x="2221824" y="278378"/>
                                  <a:pt x="2528585" y="261054"/>
                                </a:cubicBezTo>
                                <a:cubicBezTo>
                                  <a:pt x="2753712" y="190973"/>
                                  <a:pt x="2847924" y="18697"/>
                                  <a:pt x="3052504" y="0"/>
                                </a:cubicBezTo>
                                <a:cubicBezTo>
                                  <a:pt x="3050939" y="253857"/>
                                  <a:pt x="3060648" y="300745"/>
                                  <a:pt x="3059083" y="554602"/>
                                </a:cubicBezTo>
                                <a:lnTo>
                                  <a:pt x="0" y="5546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5">
                              <a:alpha val="50000"/>
                            </a:schemeClr>
                          </a:solidFill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Rectangle 174"/>
                        <wps:cNvSpPr/>
                        <wps:spPr>
                          <a:xfrm>
                            <a:off x="3052796" y="0"/>
                            <a:ext cx="720339" cy="945222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Straight Connector 176"/>
                        <wps:cNvCnPr/>
                        <wps:spPr>
                          <a:xfrm flipH="1">
                            <a:off x="442372" y="817987"/>
                            <a:ext cx="3540544" cy="1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7" name="Rectangle 177"/>
                        <wps:cNvSpPr/>
                        <wps:spPr>
                          <a:xfrm>
                            <a:off x="678179" y="657894"/>
                            <a:ext cx="2374745" cy="158025"/>
                          </a:xfrm>
                          <a:prstGeom prst="rect">
                            <a:avLst/>
                          </a:prstGeom>
                          <a:solidFill>
                            <a:srgbClr val="FFBDBD">
                              <a:alpha val="49804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Straight Connector 178"/>
                        <wps:cNvCnPr/>
                        <wps:spPr>
                          <a:xfrm flipV="1">
                            <a:off x="678218" y="570888"/>
                            <a:ext cx="3258435" cy="11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6"/>
                            </a:solidFill>
                            <a:prstDash val="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9" name="Text Box 90"/>
                        <wps:cNvSpPr txBox="1"/>
                        <wps:spPr>
                          <a:xfrm>
                            <a:off x="391101" y="845786"/>
                            <a:ext cx="601345" cy="2309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96AF7F" w14:textId="77777777" w:rsidR="008507A8" w:rsidRPr="00353AEB" w:rsidRDefault="008507A8" w:rsidP="008507A8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353AEB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  <w:t>13</w:t>
                              </w:r>
                              <w:r w:rsidRPr="00353AEB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  <w:t xml:space="preserve"> 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Text Box 90"/>
                        <wps:cNvSpPr txBox="1"/>
                        <wps:spPr>
                          <a:xfrm>
                            <a:off x="3453494" y="850678"/>
                            <a:ext cx="601345" cy="2321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BD75FB2" w14:textId="77777777" w:rsidR="008507A8" w:rsidRPr="00353AEB" w:rsidRDefault="008507A8" w:rsidP="008507A8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353AEB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  <w:t>1</w:t>
                              </w: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  <w:t>4</w:t>
                              </w:r>
                              <w:r w:rsidRPr="00353AEB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  <w:t xml:space="preserve"> 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Straight Connector 181"/>
                        <wps:cNvCnPr/>
                        <wps:spPr>
                          <a:xfrm>
                            <a:off x="3727621" y="751557"/>
                            <a:ext cx="3244" cy="12628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2" name="Text Box 90"/>
                        <wps:cNvSpPr txBox="1"/>
                        <wps:spPr>
                          <a:xfrm>
                            <a:off x="3899969" y="340497"/>
                            <a:ext cx="684731" cy="2305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7F1138" w14:textId="77777777" w:rsidR="008507A8" w:rsidRPr="00353AEB" w:rsidRDefault="008507A8" w:rsidP="008507A8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i/>
                                  <w:iCs/>
                                  <w:color w:val="70AD47" w:themeColor="accent6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color w:val="70AD47" w:themeColor="accent6"/>
                                      <w:sz w:val="18"/>
                                      <w:szCs w:val="18"/>
                                      <w:lang w:val="en-US"/>
                                    </w:rPr>
                                    <m:t>pDAv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color w:val="70AD47" w:themeColor="accent6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color w:val="70AD47" w:themeColor="accent6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color w:val="70AD47" w:themeColor="accent6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m:t>1</m:t>
                                      </m:r>
                                      <m:r>
                                        <w:rPr>
                                          <w:rFonts w:ascii="Cambria Math" w:eastAsia="Calibri" w:hAnsi="Cambria Math"/>
                                          <w:color w:val="70AD47" w:themeColor="accent6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m:t>h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  <w:p w14:paraId="55C47E37" w14:textId="77777777" w:rsidR="008507A8" w:rsidRDefault="008507A8" w:rsidP="008507A8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Text Box 90"/>
                        <wps:cNvSpPr txBox="1"/>
                        <wps:spPr>
                          <a:xfrm>
                            <a:off x="3016472" y="242846"/>
                            <a:ext cx="512856" cy="2305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E2ADAF8" w14:textId="77777777" w:rsidR="008507A8" w:rsidRPr="00353AEB" w:rsidRDefault="008507A8" w:rsidP="008507A8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i/>
                                  <w:iCs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m:oMath>
                                <m:r>
                                  <w:rPr>
                                    <w:rFonts w:ascii="Cambria Math" w:eastAsia="Calibri" w:hAnsi="Cambria Math"/>
                                    <w:color w:val="5B9BD5" w:themeColor="accent5"/>
                                    <w:sz w:val="18"/>
                                    <w:szCs w:val="18"/>
                                    <w:lang w:val="en-US"/>
                                  </w:rPr>
                                  <m:t>p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="Calibri" w:hAnsi="Cambria Math"/>
                                        <w:i/>
                                        <w:iCs/>
                                        <w:color w:val="5B9BD5" w:themeColor="accent5"/>
                                        <w:sz w:val="18"/>
                                        <w:szCs w:val="18"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Calibri" w:hAnsi="Cambria Math"/>
                                        <w:color w:val="5B9BD5" w:themeColor="accent5"/>
                                        <w:sz w:val="18"/>
                                        <w:szCs w:val="18"/>
                                        <w:lang w:val="en-US"/>
                                      </w:rPr>
                                      <m:t>D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Calibri" w:hAnsi="Cambria Math"/>
                                        <w:color w:val="5B9BD5" w:themeColor="accent5"/>
                                        <w:sz w:val="18"/>
                                        <w:szCs w:val="18"/>
                                        <w:lang w:val="en-US"/>
                                      </w:rPr>
                                      <m:t>1</m:t>
                                    </m:r>
                                    <m:r>
                                      <w:rPr>
                                        <w:rFonts w:ascii="Cambria Math" w:eastAsia="Calibri" w:hAnsi="Cambria Math"/>
                                        <w:color w:val="5B9BD5" w:themeColor="accent5"/>
                                        <w:sz w:val="18"/>
                                        <w:szCs w:val="18"/>
                                        <w:lang w:val="en-US"/>
                                      </w:rPr>
                                      <m:t>h</m:t>
                                    </m:r>
                                  </m:sub>
                                </m:sSub>
                              </m:oMath>
                              <w:r w:rsidRPr="00353AEB">
                                <w:rPr>
                                  <w:rFonts w:ascii="Cambria" w:eastAsia="Calibri" w:hAnsi="Cambria"/>
                                  <w:i/>
                                  <w:iCs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7D1F57DF" w14:textId="77777777" w:rsidR="008507A8" w:rsidRDefault="008507A8" w:rsidP="008507A8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367B08EA" w14:textId="77777777" w:rsidR="008507A8" w:rsidRDefault="008507A8" w:rsidP="008507A8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Text Box 90"/>
                        <wps:cNvSpPr txBox="1"/>
                        <wps:spPr>
                          <a:xfrm rot="16200000">
                            <a:off x="291552" y="311410"/>
                            <a:ext cx="620395" cy="3187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911B913" w14:textId="77777777" w:rsidR="008507A8" w:rsidRDefault="008507A8" w:rsidP="008507A8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Potència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Text Box 90"/>
                        <wps:cNvSpPr txBox="1"/>
                        <wps:spPr>
                          <a:xfrm>
                            <a:off x="3997647" y="702140"/>
                            <a:ext cx="271970" cy="2873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BC603DE" w14:textId="77777777" w:rsidR="008507A8" w:rsidRDefault="008507A8" w:rsidP="008507A8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t</w:t>
                              </w:r>
                            </w:p>
                            <w:p w14:paraId="168F1C17" w14:textId="77777777" w:rsidR="008507A8" w:rsidRDefault="008507A8" w:rsidP="008507A8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Straight Connector 189"/>
                        <wps:cNvCnPr/>
                        <wps:spPr>
                          <a:xfrm>
                            <a:off x="678398" y="657895"/>
                            <a:ext cx="237456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prstDash val="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5" name="Straight Connector 175"/>
                        <wps:cNvCnPr/>
                        <wps:spPr>
                          <a:xfrm flipH="1">
                            <a:off x="678324" y="91000"/>
                            <a:ext cx="37" cy="78778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0" name="Text Box 90"/>
                        <wps:cNvSpPr txBox="1"/>
                        <wps:spPr>
                          <a:xfrm>
                            <a:off x="3053130" y="534186"/>
                            <a:ext cx="684530" cy="2675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F563C52" w14:textId="1EE02AEC" w:rsidR="008507A8" w:rsidRPr="008507A8" w:rsidRDefault="008507A8" w:rsidP="008507A8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i/>
                                  <w:iCs/>
                                  <w:color w:val="FF0000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color w:val="FF0000"/>
                                      <w:sz w:val="18"/>
                                      <w:szCs w:val="18"/>
                                      <w:lang w:val="en-US"/>
                                    </w:rPr>
                                    <m:t>pDAv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color w:val="FF0000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color w:val="FF0000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color w:val="FF0000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m:t>h..h+t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  <w:p w14:paraId="1A54DD20" w14:textId="77777777" w:rsidR="008507A8" w:rsidRPr="008507A8" w:rsidRDefault="008507A8" w:rsidP="008507A8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color w:val="FF0000"/>
                                  <w:sz w:val="18"/>
                                  <w:szCs w:val="18"/>
                                </w:rPr>
                              </w:pPr>
                            </w:p>
                            <w:p w14:paraId="6324DF8D" w14:textId="3EBE8DE4" w:rsidR="008507A8" w:rsidRPr="008507A8" w:rsidRDefault="008507A8" w:rsidP="008507A8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color w:val="FF0000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CBBBA4E" id="Canvas 186" o:spid="_x0000_s1170" editas="canvas" style="width:361pt;height:88.05pt;mso-position-horizontal-relative:char;mso-position-vertical-relative:line" coordsize="45847,11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">
                <v:shape id="_x0000_s1171" type="#_x0000_t75" style="position:absolute;width:45847;height:11182;visibility:visible;mso-wrap-style:square">
                  <v:fill o:detectmouseclick="t"/>
                  <v:path o:connecttype="none"/>
                </v:shape>
                <v:shape id="Freeform: Shape 173" o:spid="_x0000_s1172" style="position:absolute;left:6783;top:1310;width:30593;height:9159;visibility:visible;mso-wrap-style:square;v-text-anchor:middle" coordsize="3059254,737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" path="m,554602c182880,427140,284781,302877,565265,175415,903409,66302,832162,382517,995646,365892v315697,-8017,368390,416432,596757,367308c1991632,710738,2221824,278378,2528585,261054,2753712,190973,2847924,18697,3052504,v-1565,253857,8144,300745,6579,554602l,554602xe" fillcolor="#5b9bd5 [3208]" strokecolor="#5b9bd5 [3208]" strokeweight="1pt">
                  <v:fill opacity="32896f"/>
                  <v:stroke joinstyle="miter"/>
                  <v:path arrowok="t" o:connecttype="custom" o:connectlocs="0,689056;565265,217941;995646,454596;1592403,910951;2528585,324342;3052504,0;3059083,689056;0,689056" o:connectangles="0,0,0,0,0,0,0,0"/>
                </v:shape>
                <v:rect id="Rectangle 174" o:spid="_x0000_s1173" style="position:absolute;left:30527;width:7204;height:94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" fillcolor="white [3212]" stroked="f" strokeweight="1pt"/>
                <v:line id="Straight Connector 176" o:spid="_x0000_s1174" style="position:absolute;flip:x;visibility:visible;mso-wrap-style:square" from="4423,8179" to="39829,81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" strokecolor="black [3213]" strokeweight="1pt">
                  <v:stroke joinstyle="miter"/>
                </v:line>
                <v:rect id="Rectangle 177" o:spid="_x0000_s1175" style="position:absolute;left:6781;top:6578;width:23748;height:15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" fillcolor="#ffbdbd" stroked="f" strokeweight="1pt">
                  <v:fill opacity="32639f"/>
                </v:rect>
                <v:line id="Straight Connector 178" o:spid="_x0000_s1176" style="position:absolute;flip:y;visibility:visible;mso-wrap-style:square" from="6782,5708" to="39366,57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" strokecolor="#70ad47 [3209]" strokeweight="1pt">
                  <v:stroke dashstyle="dash" joinstyle="miter"/>
                </v:line>
                <v:shape id="Text Box 90" o:spid="_x0000_s1177" type="#_x0000_t202" style="position:absolute;left:3911;top:8457;width:6013;height:2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" filled="f" stroked="f" strokeweight=".5pt">
                  <v:textbox>
                    <w:txbxContent>
                      <w:p w14:paraId="1C96AF7F" w14:textId="77777777" w:rsidR="008507A8" w:rsidRPr="00353AEB" w:rsidRDefault="008507A8" w:rsidP="008507A8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</w:pPr>
                        <w:r w:rsidRPr="00353AEB"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  <w:t>13</w:t>
                        </w:r>
                        <w:r w:rsidRPr="00353AEB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  <w:t xml:space="preserve"> h</w:t>
                        </w:r>
                      </w:p>
                    </w:txbxContent>
                  </v:textbox>
                </v:shape>
                <v:shape id="Text Box 90" o:spid="_x0000_s1178" type="#_x0000_t202" style="position:absolute;left:34534;top:8506;width:6014;height:2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" filled="f" stroked="f" strokeweight=".5pt">
                  <v:textbox>
                    <w:txbxContent>
                      <w:p w14:paraId="5BD75FB2" w14:textId="77777777" w:rsidR="008507A8" w:rsidRPr="00353AEB" w:rsidRDefault="008507A8" w:rsidP="008507A8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</w:pPr>
                        <w:r w:rsidRPr="00353AEB"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  <w:t>1</w:t>
                        </w: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  <w:t>4</w:t>
                        </w:r>
                        <w:r w:rsidRPr="00353AEB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  <w:t xml:space="preserve"> h</w:t>
                        </w:r>
                      </w:p>
                    </w:txbxContent>
                  </v:textbox>
                </v:shape>
                <v:line id="Straight Connector 181" o:spid="_x0000_s1179" style="position:absolute;visibility:visible;mso-wrap-style:square" from="37276,7515" to="37308,87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" strokecolor="black [3213]" strokeweight="1pt">
                  <v:stroke joinstyle="miter"/>
                </v:line>
                <v:shape id="Text Box 90" o:spid="_x0000_s1180" type="#_x0000_t202" style="position:absolute;left:38999;top:3404;width:6848;height:23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" filled="f" stroked="f" strokeweight=".5pt">
                  <v:textbox>
                    <w:txbxContent>
                      <w:p w14:paraId="707F1138" w14:textId="77777777" w:rsidR="008507A8" w:rsidRPr="00353AEB" w:rsidRDefault="008507A8" w:rsidP="008507A8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i/>
                            <w:iCs/>
                            <w:color w:val="70AD47" w:themeColor="accent6"/>
                            <w:sz w:val="18"/>
                            <w:szCs w:val="18"/>
                            <w:lang w:val="en-US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color w:val="70AD47" w:themeColor="accent6"/>
                                <w:sz w:val="18"/>
                                <w:szCs w:val="18"/>
                                <w:lang w:val="en-US"/>
                              </w:rPr>
                              <m:t>pDAv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color w:val="70AD47" w:themeColor="accent6"/>
                                    <w:sz w:val="18"/>
                                    <w:szCs w:val="1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color w:val="70AD47" w:themeColor="accent6"/>
                                    <w:sz w:val="18"/>
                                    <w:szCs w:val="18"/>
                                    <w:lang w:val="en-US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color w:val="70AD47" w:themeColor="accent6"/>
                                    <w:sz w:val="18"/>
                                    <w:szCs w:val="18"/>
                                    <w:lang w:val="en-US"/>
                                  </w:rPr>
                                  <m:t>1</m:t>
                                </m:r>
                                <m:r>
                                  <w:rPr>
                                    <w:rFonts w:ascii="Cambria Math" w:eastAsia="Calibri" w:hAnsi="Cambria Math"/>
                                    <w:color w:val="70AD47" w:themeColor="accent6"/>
                                    <w:sz w:val="18"/>
                                    <w:szCs w:val="18"/>
                                    <w:lang w:val="en-US"/>
                                  </w:rPr>
                                  <m:t>h</m:t>
                                </m:r>
                              </m:sub>
                            </m:sSub>
                          </m:oMath>
                        </m:oMathPara>
                      </w:p>
                      <w:p w14:paraId="55C47E37" w14:textId="77777777" w:rsidR="008507A8" w:rsidRDefault="008507A8" w:rsidP="008507A8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181" type="#_x0000_t202" style="position:absolute;left:30164;top:2428;width:5129;height:2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" filled="f" stroked="f" strokeweight=".5pt">
                  <v:textbox>
                    <w:txbxContent>
                      <w:p w14:paraId="6E2ADAF8" w14:textId="77777777" w:rsidR="008507A8" w:rsidRPr="00353AEB" w:rsidRDefault="008507A8" w:rsidP="008507A8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i/>
                            <w:iCs/>
                            <w:color w:val="5B9BD5" w:themeColor="accent5"/>
                            <w:sz w:val="18"/>
                            <w:szCs w:val="18"/>
                            <w:lang w:val="en-US"/>
                          </w:rPr>
                        </w:pPr>
                        <m:oMath>
                          <m:r>
                            <w:rPr>
                              <w:rFonts w:ascii="Cambria Math" w:eastAsia="Calibri" w:hAnsi="Cambria Math"/>
                              <w:color w:val="5B9BD5" w:themeColor="accent5"/>
                              <w:sz w:val="18"/>
                              <w:szCs w:val="18"/>
                              <w:lang w:val="en-US"/>
                            </w:rPr>
                            <m:t>p</m:t>
                          </m:r>
                          <m:sSub>
                            <m:sSubPr>
                              <m:ctrlPr>
                                <w:rPr>
                                  <w:rFonts w:ascii="Cambria Math" w:eastAsia="Calibri" w:hAnsi="Cambria Math"/>
                                  <w:i/>
                                  <w:iCs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  <m:t>1</m:t>
                              </m:r>
                              <m:r>
                                <w:rPr>
                                  <w:rFonts w:ascii="Cambria Math" w:eastAsia="Calibri" w:hAnsi="Cambria Math"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  <m:t>h</m:t>
                              </m:r>
                            </m:sub>
                          </m:sSub>
                        </m:oMath>
                        <w:r w:rsidRPr="00353AEB">
                          <w:rPr>
                            <w:rFonts w:ascii="Cambria" w:eastAsia="Calibri" w:hAnsi="Cambria"/>
                            <w:i/>
                            <w:iCs/>
                            <w:color w:val="5B9BD5" w:themeColor="accent5"/>
                            <w:sz w:val="18"/>
                            <w:szCs w:val="18"/>
                            <w:lang w:val="en-US"/>
                          </w:rPr>
                          <w:t xml:space="preserve"> </w:t>
                        </w:r>
                      </w:p>
                      <w:p w14:paraId="7D1F57DF" w14:textId="77777777" w:rsidR="008507A8" w:rsidRDefault="008507A8" w:rsidP="008507A8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367B08EA" w14:textId="77777777" w:rsidR="008507A8" w:rsidRDefault="008507A8" w:rsidP="008507A8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182" type="#_x0000_t202" style="position:absolute;left:2915;top:3113;width:6204;height:3188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" filled="f" stroked="f" strokeweight=".5pt">
                  <v:textbox>
                    <w:txbxContent>
                      <w:p w14:paraId="2911B913" w14:textId="77777777" w:rsidR="008507A8" w:rsidRDefault="008507A8" w:rsidP="008507A8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Potència</w:t>
                        </w:r>
                      </w:p>
                    </w:txbxContent>
                  </v:textbox>
                </v:shape>
                <v:shape id="Text Box 90" o:spid="_x0000_s1183" type="#_x0000_t202" style="position:absolute;left:39976;top:7021;width:2720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" filled="f" stroked="f" strokeweight=".5pt">
                  <v:textbox>
                    <w:txbxContent>
                      <w:p w14:paraId="1BC603DE" w14:textId="77777777" w:rsidR="008507A8" w:rsidRDefault="008507A8" w:rsidP="008507A8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t</w:t>
                        </w:r>
                      </w:p>
                      <w:p w14:paraId="168F1C17" w14:textId="77777777" w:rsidR="008507A8" w:rsidRDefault="008507A8" w:rsidP="008507A8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</w:txbxContent>
                  </v:textbox>
                </v:shape>
                <v:line id="Straight Connector 189" o:spid="_x0000_s1184" style="position:absolute;visibility:visible;mso-wrap-style:square" from="6783,6578" to="30529,65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" strokecolor="red" strokeweight="1pt">
                  <v:stroke dashstyle="dash" joinstyle="miter"/>
                </v:line>
                <v:line id="Straight Connector 175" o:spid="_x0000_s1185" style="position:absolute;flip:x;visibility:visible;mso-wrap-style:square" from="6783,910" to="6783,87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" strokecolor="black [3213]" strokeweight="1pt">
                  <v:stroke joinstyle="miter"/>
                </v:line>
                <v:shape id="Text Box 90" o:spid="_x0000_s1186" type="#_x0000_t202" style="position:absolute;left:30531;top:5341;width:6845;height:2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" filled="f" stroked="f" strokeweight=".5pt">
                  <v:textbox>
                    <w:txbxContent>
                      <w:p w14:paraId="2F563C52" w14:textId="1EE02AEC" w:rsidR="008507A8" w:rsidRPr="008507A8" w:rsidRDefault="008507A8" w:rsidP="008507A8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i/>
                            <w:iCs/>
                            <w:color w:val="FF0000"/>
                            <w:sz w:val="18"/>
                            <w:szCs w:val="18"/>
                            <w:lang w:val="en-US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color w:val="FF0000"/>
                                <w:sz w:val="18"/>
                                <w:szCs w:val="18"/>
                                <w:lang w:val="en-US"/>
                              </w:rPr>
                              <m:t>pDAv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color w:val="FF0000"/>
                                    <w:sz w:val="18"/>
                                    <w:szCs w:val="1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color w:val="FF0000"/>
                                    <w:sz w:val="18"/>
                                    <w:szCs w:val="18"/>
                                    <w:lang w:val="en-US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color w:val="FF0000"/>
                                    <w:sz w:val="18"/>
                                    <w:szCs w:val="18"/>
                                    <w:lang w:val="en-US"/>
                                  </w:rPr>
                                  <m:t>h..h+t</m:t>
                                </m:r>
                              </m:sub>
                            </m:sSub>
                          </m:oMath>
                        </m:oMathPara>
                      </w:p>
                      <w:p w14:paraId="1A54DD20" w14:textId="77777777" w:rsidR="008507A8" w:rsidRPr="008507A8" w:rsidRDefault="008507A8" w:rsidP="008507A8">
                        <w:pPr>
                          <w:ind w:firstLine="173"/>
                          <w:rPr>
                            <w:rFonts w:ascii="Cambria" w:eastAsia="Calibri" w:hAnsi="Cambria"/>
                            <w:color w:val="FF0000"/>
                            <w:sz w:val="18"/>
                            <w:szCs w:val="18"/>
                          </w:rPr>
                        </w:pPr>
                      </w:p>
                      <w:p w14:paraId="6324DF8D" w14:textId="3EBE8DE4" w:rsidR="008507A8" w:rsidRPr="008507A8" w:rsidRDefault="008507A8" w:rsidP="008507A8">
                        <w:pPr>
                          <w:ind w:firstLine="173"/>
                          <w:rPr>
                            <w:rFonts w:ascii="Cambria" w:eastAsia="Calibri" w:hAnsi="Cambria"/>
                            <w:color w:val="FF0000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9B14F82" w14:textId="179BCBD5" w:rsidR="008507A8" w:rsidRDefault="008507A8" w:rsidP="008507A8">
      <w:pPr>
        <w:pStyle w:val="Caption"/>
      </w:pPr>
      <w:bookmarkStart w:id="159" w:name="_Toc107763336"/>
      <w:r>
        <w:t xml:space="preserve">Figura </w:t>
      </w:r>
      <w:r w:rsidR="00CB3F4E">
        <w:fldChar w:fldCharType="begin"/>
      </w:r>
      <w:r w:rsidR="00CB3F4E">
        <w:instrText xml:space="preserve"> STYLEREF 1 \s </w:instrText>
      </w:r>
      <w:r w:rsidR="00CB3F4E">
        <w:fldChar w:fldCharType="separate"/>
      </w:r>
      <w:r w:rsidR="00650730">
        <w:rPr>
          <w:noProof/>
        </w:rPr>
        <w:t>4</w:t>
      </w:r>
      <w:r w:rsidR="00CB3F4E">
        <w:fldChar w:fldCharType="end"/>
      </w:r>
      <w:r w:rsidR="00CB3F4E">
        <w:t>.</w:t>
      </w:r>
      <w:r w:rsidR="00CB3F4E">
        <w:fldChar w:fldCharType="begin"/>
      </w:r>
      <w:r w:rsidR="00CB3F4E">
        <w:instrText xml:space="preserve"> SEQ Figura \* ARABIC \s 1 </w:instrText>
      </w:r>
      <w:r w:rsidR="00CB3F4E">
        <w:fldChar w:fldCharType="separate"/>
      </w:r>
      <w:r w:rsidR="00650730">
        <w:rPr>
          <w:noProof/>
        </w:rPr>
        <w:t>13</w:t>
      </w:r>
      <w:r w:rsidR="00CB3F4E">
        <w:fldChar w:fldCharType="end"/>
      </w:r>
      <w:r>
        <w:t>. Predictiu – Predicció a partir de la potència mitjana disponible</w:t>
      </w:r>
      <w:bookmarkEnd w:id="159"/>
    </w:p>
    <w:p w14:paraId="69F573B2" w14:textId="064D41A7" w:rsidR="00FD05EE" w:rsidRDefault="00FD05EE" w:rsidP="00FD05EE">
      <w:pPr>
        <w:pStyle w:val="Heading3"/>
      </w:pPr>
      <w:bookmarkStart w:id="160" w:name="_Toc107763286"/>
      <w:r>
        <w:t>Una càrrega</w:t>
      </w:r>
      <w:bookmarkEnd w:id="160"/>
    </w:p>
    <w:p w14:paraId="7E33B725" w14:textId="4419DA8B" w:rsidR="005E14CE" w:rsidRDefault="008F53CA" w:rsidP="005E14CE">
      <w:pPr>
        <w:pStyle w:val="Heading4"/>
        <w:spacing w:before="0"/>
      </w:pPr>
      <w:bookmarkStart w:id="161" w:name="_Toc107763287"/>
      <w:r>
        <w:t>Plantejament</w:t>
      </w:r>
      <w:bookmarkEnd w:id="161"/>
    </w:p>
    <w:p w14:paraId="214EF28C" w14:textId="1B294316" w:rsidR="005E14CE" w:rsidRDefault="008F53CA" w:rsidP="005E14CE">
      <w:r>
        <w:t>Partirem de</w:t>
      </w:r>
      <w:r w:rsidR="00742EA7">
        <w:t xml:space="preserve"> </w:t>
      </w:r>
      <w:r>
        <w:t>l</w:t>
      </w:r>
      <w:r w:rsidR="00742EA7">
        <w:t>’</w:t>
      </w:r>
      <w:r>
        <w:t>algoritme més senzill:</w:t>
      </w:r>
    </w:p>
    <w:p w14:paraId="6CBBB062" w14:textId="68F19FC8" w:rsidR="005E14CE" w:rsidRDefault="005E14CE" w:rsidP="005E14CE">
      <w:pPr>
        <w:pStyle w:val="ListParagraph"/>
      </w:pPr>
      <w:r>
        <w:t>Si el temps en que es tarda a consumir el balanç net horari predit és igual</w:t>
      </w:r>
      <w:r w:rsidR="008F53CA">
        <w:t xml:space="preserve"> o superior al temps restant</w:t>
      </w:r>
      <w:r w:rsidR="00102314">
        <w:t>, engeguem la càrrega.</w:t>
      </w:r>
    </w:p>
    <w:p w14:paraId="7AA9D6F0" w14:textId="2147FC4C" w:rsidR="00391583" w:rsidRDefault="005E14CE" w:rsidP="00886337">
      <w:pPr>
        <w:pStyle w:val="ListParagraph"/>
      </w:pPr>
      <w:r>
        <w:t xml:space="preserve">Si el balanç </w:t>
      </w:r>
      <w:r w:rsidR="008F53CA">
        <w:t>és 0</w:t>
      </w:r>
      <w:r w:rsidR="00102314">
        <w:t>, apaguem la càrrega</w:t>
      </w:r>
    </w:p>
    <w:p w14:paraId="61A6AFAC" w14:textId="650DC720" w:rsidR="005D01A6" w:rsidRDefault="005D01A6" w:rsidP="005D01A6">
      <w:r>
        <w:t>Idealment, el comportament seria el que mostra la següent figura:</w:t>
      </w:r>
    </w:p>
    <w:p w14:paraId="04891D34" w14:textId="77777777" w:rsidR="00C85F6E" w:rsidRPr="00A20712" w:rsidRDefault="00C85F6E" w:rsidP="00A20712">
      <w:pPr>
        <w:pStyle w:val="Caption"/>
      </w:pPr>
      <w:r>
        <w:rPr>
          <w:noProof/>
        </w:rPr>
        <mc:AlternateContent>
          <mc:Choice Requires="wpc">
            <w:drawing>
              <wp:inline distT="0" distB="0" distL="0" distR="0" wp14:anchorId="6988105C" wp14:editId="60AC5B67">
                <wp:extent cx="5739130" cy="955594"/>
                <wp:effectExtent l="0" t="0" r="0" b="0"/>
                <wp:docPr id="471" name="Canvas 4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436" name="Isosceles Triangle 436"/>
                        <wps:cNvSpPr/>
                        <wps:spPr>
                          <a:xfrm>
                            <a:off x="1835428" y="224763"/>
                            <a:ext cx="2163283" cy="465156"/>
                          </a:xfrm>
                          <a:prstGeom prst="triangle">
                            <a:avLst>
                              <a:gd name="adj" fmla="val 26693"/>
                            </a:avLst>
                          </a:pr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7" name="L-Shape 437"/>
                        <wps:cNvSpPr/>
                        <wps:spPr>
                          <a:xfrm rot="16200000">
                            <a:off x="2684974" y="-623972"/>
                            <a:ext cx="465057" cy="2162419"/>
                          </a:xfrm>
                          <a:prstGeom prst="corner">
                            <a:avLst>
                              <a:gd name="adj1" fmla="val 339285"/>
                              <a:gd name="adj2" fmla="val 1490"/>
                            </a:avLst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8" name="Straight Connector 438"/>
                        <wps:cNvCnPr/>
                        <wps:spPr>
                          <a:xfrm flipH="1">
                            <a:off x="1826080" y="175653"/>
                            <a:ext cx="36" cy="5751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9" name="Straight Connector 439"/>
                        <wps:cNvCnPr/>
                        <wps:spPr>
                          <a:xfrm flipH="1">
                            <a:off x="1590141" y="689473"/>
                            <a:ext cx="2557771" cy="1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0" name="Text Box 90"/>
                        <wps:cNvSpPr txBox="1"/>
                        <wps:spPr>
                          <a:xfrm>
                            <a:off x="1538868" y="717795"/>
                            <a:ext cx="601345" cy="2309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31D6336" w14:textId="77777777" w:rsidR="00C85F6E" w:rsidRPr="00522201" w:rsidRDefault="00C85F6E" w:rsidP="00C85F6E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13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" name="Text Box 90"/>
                        <wps:cNvSpPr txBox="1"/>
                        <wps:spPr>
                          <a:xfrm>
                            <a:off x="3748802" y="724539"/>
                            <a:ext cx="601345" cy="2321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973E994" w14:textId="77777777" w:rsidR="00C85F6E" w:rsidRPr="00522201" w:rsidRDefault="00C85F6E" w:rsidP="00C85F6E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14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" name="Straight Connector 442"/>
                        <wps:cNvCnPr/>
                        <wps:spPr>
                          <a:xfrm>
                            <a:off x="4002687" y="622393"/>
                            <a:ext cx="3244" cy="12628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3" name="Text Box 90"/>
                        <wps:cNvSpPr txBox="1"/>
                        <wps:spPr>
                          <a:xfrm>
                            <a:off x="4003437" y="380529"/>
                            <a:ext cx="512856" cy="2305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ED4C03C" w14:textId="77777777" w:rsidR="00C85F6E" w:rsidRPr="00742005" w:rsidRDefault="00C85F6E" w:rsidP="00C85F6E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color w:val="5B9BD5" w:themeColor="accent5"/>
                                  <w:sz w:val="18"/>
                                  <w:szCs w:val="18"/>
                                </w:rPr>
                              </w:pPr>
                              <w:r w:rsidRPr="00742005">
                                <w:rPr>
                                  <w:rFonts w:ascii="Cambria" w:eastAsia="Calibri" w:hAnsi="Cambria"/>
                                  <w:color w:val="5B9BD5" w:themeColor="accent5"/>
                                  <w:sz w:val="18"/>
                                  <w:szCs w:val="18"/>
                                </w:rPr>
                                <w:t>balanç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" name="Text Box 90"/>
                        <wps:cNvSpPr txBox="1"/>
                        <wps:spPr>
                          <a:xfrm>
                            <a:off x="4147912" y="568742"/>
                            <a:ext cx="271970" cy="2873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DFA619" w14:textId="77777777" w:rsidR="00C85F6E" w:rsidRPr="00522201" w:rsidRDefault="00C85F6E" w:rsidP="00C85F6E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t</w:t>
                              </w:r>
                            </w:p>
                            <w:p w14:paraId="68F3E0ED" w14:textId="77777777" w:rsidR="00C85F6E" w:rsidRPr="00522201" w:rsidRDefault="00C85F6E" w:rsidP="00C85F6E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" name="Text Box 90"/>
                        <wps:cNvSpPr txBox="1"/>
                        <wps:spPr>
                          <a:xfrm>
                            <a:off x="3992737" y="154431"/>
                            <a:ext cx="922396" cy="3036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F08C7C0" w14:textId="77777777" w:rsidR="00C85F6E" w:rsidRPr="00522201" w:rsidRDefault="00C85F6E" w:rsidP="00C85F6E">
                              <w:pPr>
                                <w:ind w:firstLine="0"/>
                                <w:rPr>
                                  <w:rFonts w:ascii="Cambria" w:eastAsia="Calibri" w:hAnsi="Cambria"/>
                                  <w:color w:val="ED7D31" w:themeColor="accent2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color w:val="ED7D31" w:themeColor="accent2"/>
                                  <w:sz w:val="18"/>
                                  <w:szCs w:val="18"/>
                                </w:rPr>
                                <w:t>càrrega encesa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988105C" id="Canvas 471" o:spid="_x0000_s1187" editas="canvas" style="width:451.9pt;height:75.25pt;mso-position-horizontal-relative:char;mso-position-vertical-relative:line" coordsize="57391,95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">
                <v:shape id="_x0000_s1188" type="#_x0000_t75" style="position:absolute;width:57391;height:9550;visibility:visible;mso-wrap-style:square">
                  <v:fill o:detectmouseclick="t"/>
                  <v:path o:connecttype="none"/>
                </v:shape>
                <v:shape id="Isosceles Triangle 436" o:spid="_x0000_s1189" type="#_x0000_t5" style="position:absolute;left:18354;top:2247;width:21633;height:46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" adj="5766" filled="f" strokecolor="#5b9bd5 [3208]" strokeweight="1pt"/>
                <v:shape id="L-Shape 437" o:spid="_x0000_s1190" style="position:absolute;left:26850;top:-6241;width:4650;height:21625;rotation:-90;visibility:visible;mso-wrap-style:square;v-text-anchor:middle" coordsize="465057,2162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" path="m,l6929,r,584550l465057,584550r,1577869l,2162419,,xe" filled="f" strokecolor="#ed7d31 [3205]" strokeweight="1pt">
                  <v:stroke joinstyle="miter"/>
                  <v:path arrowok="t" o:connecttype="custom" o:connectlocs="0,0;6929,0;6929,584550;465057,584550;465057,2162419;0,2162419;0,0" o:connectangles="0,0,0,0,0,0,0"/>
                </v:shape>
                <v:line id="Straight Connector 438" o:spid="_x0000_s1191" style="position:absolute;flip:x;visibility:visible;mso-wrap-style:square" from="18260,1756" to="18261,750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" strokecolor="black [3213]" strokeweight="1pt">
                  <v:stroke joinstyle="miter"/>
                </v:line>
                <v:line id="Straight Connector 439" o:spid="_x0000_s1192" style="position:absolute;flip:x;visibility:visible;mso-wrap-style:square" from="15901,6894" to="41479,68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" strokecolor="black [3213]" strokeweight="1pt">
                  <v:stroke joinstyle="miter"/>
                </v:line>
                <v:shape id="Text Box 90" o:spid="_x0000_s1193" type="#_x0000_t202" style="position:absolute;left:15388;top:7177;width:6014;height:2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" filled="f" stroked="f" strokeweight=".5pt">
                  <v:textbox>
                    <w:txbxContent>
                      <w:p w14:paraId="431D6336" w14:textId="77777777" w:rsidR="00C85F6E" w:rsidRPr="00522201" w:rsidRDefault="00C85F6E" w:rsidP="00C85F6E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13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</w:txbxContent>
                  </v:textbox>
                </v:shape>
                <v:shape id="Text Box 90" o:spid="_x0000_s1194" type="#_x0000_t202" style="position:absolute;left:37488;top:7245;width:6013;height:2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" filled="f" stroked="f" strokeweight=".5pt">
                  <v:textbox>
                    <w:txbxContent>
                      <w:p w14:paraId="5973E994" w14:textId="77777777" w:rsidR="00C85F6E" w:rsidRPr="00522201" w:rsidRDefault="00C85F6E" w:rsidP="00C85F6E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14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</w:txbxContent>
                  </v:textbox>
                </v:shape>
                <v:line id="Straight Connector 442" o:spid="_x0000_s1195" style="position:absolute;visibility:visible;mso-wrap-style:square" from="40026,6223" to="40059,74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" strokecolor="black [3213]" strokeweight="1pt">
                  <v:stroke joinstyle="miter"/>
                </v:line>
                <v:shape id="Text Box 90" o:spid="_x0000_s1196" type="#_x0000_t202" style="position:absolute;left:40034;top:3805;width:5128;height:2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" filled="f" stroked="f" strokeweight=".5pt">
                  <v:textbox>
                    <w:txbxContent>
                      <w:p w14:paraId="4ED4C03C" w14:textId="77777777" w:rsidR="00C85F6E" w:rsidRPr="00742005" w:rsidRDefault="00C85F6E" w:rsidP="00C85F6E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color w:val="5B9BD5" w:themeColor="accent5"/>
                            <w:sz w:val="18"/>
                            <w:szCs w:val="18"/>
                          </w:rPr>
                        </w:pPr>
                        <w:r w:rsidRPr="00742005">
                          <w:rPr>
                            <w:rFonts w:ascii="Cambria" w:eastAsia="Calibri" w:hAnsi="Cambria"/>
                            <w:color w:val="5B9BD5" w:themeColor="accent5"/>
                            <w:sz w:val="18"/>
                            <w:szCs w:val="18"/>
                          </w:rPr>
                          <w:t>balanç</w:t>
                        </w:r>
                      </w:p>
                    </w:txbxContent>
                  </v:textbox>
                </v:shape>
                <v:shape id="Text Box 90" o:spid="_x0000_s1197" type="#_x0000_t202" style="position:absolute;left:41479;top:5687;width:2719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" filled="f" stroked="f" strokeweight=".5pt">
                  <v:textbox>
                    <w:txbxContent>
                      <w:p w14:paraId="52DFA619" w14:textId="77777777" w:rsidR="00C85F6E" w:rsidRPr="00522201" w:rsidRDefault="00C85F6E" w:rsidP="00C85F6E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t</w:t>
                        </w:r>
                      </w:p>
                      <w:p w14:paraId="68F3E0ED" w14:textId="77777777" w:rsidR="00C85F6E" w:rsidRPr="00522201" w:rsidRDefault="00C85F6E" w:rsidP="00C85F6E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</w:txbxContent>
                  </v:textbox>
                </v:shape>
                <v:shape id="Text Box 90" o:spid="_x0000_s1198" type="#_x0000_t202" style="position:absolute;left:39927;top:1544;width:9224;height:30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" filled="f" stroked="f" strokeweight=".5pt">
                  <v:textbox>
                    <w:txbxContent>
                      <w:p w14:paraId="6F08C7C0" w14:textId="77777777" w:rsidR="00C85F6E" w:rsidRPr="00522201" w:rsidRDefault="00C85F6E" w:rsidP="00C85F6E">
                        <w:pPr>
                          <w:ind w:firstLine="0"/>
                          <w:rPr>
                            <w:rFonts w:ascii="Cambria" w:eastAsia="Calibri" w:hAnsi="Cambria"/>
                            <w:color w:val="ED7D31" w:themeColor="accent2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color w:val="ED7D31" w:themeColor="accent2"/>
                            <w:sz w:val="18"/>
                            <w:szCs w:val="18"/>
                          </w:rPr>
                          <w:t>càrrega encesa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B3208CB" w14:textId="2719EE4A" w:rsidR="00C85F6E" w:rsidRDefault="00C85F6E" w:rsidP="00C85F6E">
      <w:pPr>
        <w:pStyle w:val="Caption"/>
      </w:pPr>
      <w:bookmarkStart w:id="162" w:name="_Toc107763337"/>
      <w:r>
        <w:t xml:space="preserve">Figura </w:t>
      </w:r>
      <w:r w:rsidR="00CB3F4E">
        <w:fldChar w:fldCharType="begin"/>
      </w:r>
      <w:r w:rsidR="00CB3F4E">
        <w:instrText xml:space="preserve"> STYLEREF 1 \s </w:instrText>
      </w:r>
      <w:r w:rsidR="00CB3F4E">
        <w:fldChar w:fldCharType="separate"/>
      </w:r>
      <w:r w:rsidR="00650730">
        <w:rPr>
          <w:noProof/>
        </w:rPr>
        <w:t>4</w:t>
      </w:r>
      <w:r w:rsidR="00CB3F4E">
        <w:fldChar w:fldCharType="end"/>
      </w:r>
      <w:r w:rsidR="00CB3F4E">
        <w:t>.</w:t>
      </w:r>
      <w:r w:rsidR="00CB3F4E">
        <w:fldChar w:fldCharType="begin"/>
      </w:r>
      <w:r w:rsidR="00CB3F4E">
        <w:instrText xml:space="preserve"> SEQ Figura \* ARABIC \s 1 </w:instrText>
      </w:r>
      <w:r w:rsidR="00CB3F4E">
        <w:fldChar w:fldCharType="separate"/>
      </w:r>
      <w:r w:rsidR="00650730">
        <w:rPr>
          <w:noProof/>
        </w:rPr>
        <w:t>14</w:t>
      </w:r>
      <w:r w:rsidR="00CB3F4E">
        <w:fldChar w:fldCharType="end"/>
      </w:r>
      <w:r>
        <w:t>. Predictiu base – Situació ideal</w:t>
      </w:r>
      <w:bookmarkEnd w:id="162"/>
    </w:p>
    <w:p w14:paraId="2E1A0191" w14:textId="77777777" w:rsidR="000D138F" w:rsidRPr="000D138F" w:rsidRDefault="000D138F" w:rsidP="000D138F"/>
    <w:p w14:paraId="753ED6D5" w14:textId="2769D06D" w:rsidR="008F53CA" w:rsidRDefault="00DB7D88" w:rsidP="007120B9">
      <w:pPr>
        <w:ind w:firstLine="0"/>
      </w:pPr>
      <w:r>
        <w:t>Ara bé, a</w:t>
      </w:r>
      <w:r w:rsidR="00391583">
        <w:t>quest</w:t>
      </w:r>
      <w:r w:rsidR="00886337">
        <w:t xml:space="preserve"> primer plantejament</w:t>
      </w:r>
      <w:r w:rsidR="00391583">
        <w:t xml:space="preserve"> presenta dos problemes</w:t>
      </w:r>
      <w:r w:rsidR="00886337">
        <w:t xml:space="preserve"> molt </w:t>
      </w:r>
      <w:r w:rsidR="00522201">
        <w:t>importants</w:t>
      </w:r>
      <w:r w:rsidR="00742005">
        <w:t>, que es poden veure en dues situacions extremes</w:t>
      </w:r>
      <w:r w:rsidR="00391583">
        <w:t>:</w:t>
      </w:r>
    </w:p>
    <w:p w14:paraId="31672536" w14:textId="791E7654" w:rsidR="00391583" w:rsidRDefault="00391583" w:rsidP="00391583">
      <w:pPr>
        <w:pStyle w:val="ListParagraph"/>
        <w:numPr>
          <w:ilvl w:val="0"/>
          <w:numId w:val="30"/>
        </w:numPr>
      </w:pPr>
      <w:r>
        <w:t>Si la producció no supleix el consum, farem moltes commutacions</w:t>
      </w:r>
      <w:r w:rsidR="00B42F2F">
        <w:t>. Ja que</w:t>
      </w:r>
      <w:r w:rsidR="00CF7D38">
        <w:t>, s</w:t>
      </w:r>
      <w:r w:rsidR="00B42F2F">
        <w:t>í</w:t>
      </w:r>
      <w:r w:rsidR="00CF7D38">
        <w:t xml:space="preserve"> que</w:t>
      </w:r>
      <w:r>
        <w:t xml:space="preserve"> fem servir la xarxa com una bateria, on guardem energia i després la consumim, però </w:t>
      </w:r>
      <w:r w:rsidR="00CF7D38">
        <w:t xml:space="preserve">no </w:t>
      </w:r>
      <w:r>
        <w:t>la fem servir per demanar “deute”</w:t>
      </w:r>
      <w:r w:rsidR="00CF7D38">
        <w:t>.</w:t>
      </w:r>
    </w:p>
    <w:p w14:paraId="43AF9079" w14:textId="50BD961A" w:rsidR="000D138F" w:rsidRDefault="00391583" w:rsidP="00391583">
      <w:pPr>
        <w:pStyle w:val="ListParagraph"/>
        <w:numPr>
          <w:ilvl w:val="0"/>
          <w:numId w:val="30"/>
        </w:numPr>
      </w:pPr>
      <w:r>
        <w:t>Si la producció acaba sent més de la predita, pot ser que estiguem desaprofitant energia.</w:t>
      </w:r>
    </w:p>
    <w:p w14:paraId="14344B86" w14:textId="5EFFB880" w:rsidR="000D138F" w:rsidRDefault="00EF68B0">
      <w:pPr>
        <w:spacing w:before="0" w:after="160" w:line="259" w:lineRule="auto"/>
        <w:ind w:firstLine="0"/>
        <w:jc w:val="left"/>
      </w:pPr>
      <w:r>
        <w:t xml:space="preserve">En la següent figura podem veure </w:t>
      </w:r>
      <w:r w:rsidR="00256BD5">
        <w:t>les dues situacions extremes</w:t>
      </w:r>
      <w:r w:rsidR="00C320E0">
        <w:t>.</w:t>
      </w:r>
    </w:p>
    <w:p w14:paraId="71C94264" w14:textId="2CC866EB" w:rsidR="007120B9" w:rsidRPr="008C4516" w:rsidRDefault="008F53CA" w:rsidP="008C4516">
      <w:pPr>
        <w:pStyle w:val="Caption"/>
      </w:pPr>
      <w:r>
        <w:rPr>
          <w:noProof/>
        </w:rPr>
        <w:lastRenderedPageBreak/>
        <mc:AlternateContent>
          <mc:Choice Requires="wpc">
            <w:drawing>
              <wp:inline distT="0" distB="0" distL="0" distR="0" wp14:anchorId="7BFDC3D4" wp14:editId="6A738484">
                <wp:extent cx="5739130" cy="1180465"/>
                <wp:effectExtent l="0" t="0" r="0" b="635"/>
                <wp:docPr id="205" name="Canvas 2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213" name="Isosceles Triangle 213"/>
                        <wps:cNvSpPr/>
                        <wps:spPr>
                          <a:xfrm>
                            <a:off x="286824" y="447109"/>
                            <a:ext cx="540000" cy="464899"/>
                          </a:xfrm>
                          <a:prstGeom prst="triangle">
                            <a:avLst>
                              <a:gd name="adj" fmla="val 50202"/>
                            </a:avLst>
                          </a:pr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L-Shape 214"/>
                        <wps:cNvSpPr/>
                        <wps:spPr>
                          <a:xfrm rot="16200000">
                            <a:off x="324437" y="410721"/>
                            <a:ext cx="464800" cy="539975"/>
                          </a:xfrm>
                          <a:prstGeom prst="corner">
                            <a:avLst>
                              <a:gd name="adj1" fmla="val 58488"/>
                              <a:gd name="adj2" fmla="val 1490"/>
                            </a:avLst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Straight Connector 215"/>
                        <wps:cNvCnPr/>
                        <wps:spPr>
                          <a:xfrm flipH="1">
                            <a:off x="277477" y="398431"/>
                            <a:ext cx="36" cy="574822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7" name="Text Box 90"/>
                        <wps:cNvSpPr txBox="1"/>
                        <wps:spPr>
                          <a:xfrm>
                            <a:off x="0" y="940274"/>
                            <a:ext cx="601208" cy="2307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2463756" w14:textId="77777777" w:rsidR="007120B9" w:rsidRPr="00522201" w:rsidRDefault="007120B9" w:rsidP="007120B9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13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1E07568F" w14:textId="6CC37AAD" w:rsidR="007120B9" w:rsidRPr="00522201" w:rsidRDefault="007120B9" w:rsidP="007120B9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Text Box 90"/>
                        <wps:cNvSpPr txBox="1"/>
                        <wps:spPr>
                          <a:xfrm>
                            <a:off x="2199762" y="947014"/>
                            <a:ext cx="601208" cy="23202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C05E15C" w14:textId="77777777" w:rsidR="007120B9" w:rsidRPr="00522201" w:rsidRDefault="007120B9" w:rsidP="007120B9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14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518D246B" w14:textId="70DF27C7" w:rsidR="007120B9" w:rsidRPr="00522201" w:rsidRDefault="007120B9" w:rsidP="007120B9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" name="Text Box 90"/>
                        <wps:cNvSpPr txBox="1"/>
                        <wps:spPr>
                          <a:xfrm>
                            <a:off x="2598782" y="791303"/>
                            <a:ext cx="271908" cy="28716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D340630" w14:textId="77777777" w:rsidR="007120B9" w:rsidRPr="00522201" w:rsidRDefault="007120B9" w:rsidP="007120B9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t</w:t>
                              </w:r>
                            </w:p>
                            <w:p w14:paraId="6FDE3348" w14:textId="77777777" w:rsidR="007120B9" w:rsidRPr="00522201" w:rsidRDefault="007120B9" w:rsidP="007120B9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  <w:p w14:paraId="48AFAC10" w14:textId="31BF9140" w:rsidR="007120B9" w:rsidRPr="00522201" w:rsidRDefault="007120B9" w:rsidP="007120B9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" name="Text Box 90"/>
                        <wps:cNvSpPr txBox="1"/>
                        <wps:spPr>
                          <a:xfrm>
                            <a:off x="41587" y="36669"/>
                            <a:ext cx="2661590" cy="30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D7E18B6" w14:textId="33DFAAD1" w:rsidR="007120B9" w:rsidRPr="00522201" w:rsidRDefault="00522201" w:rsidP="00C85F6E">
                              <w:pPr>
                                <w:spacing w:before="0" w:after="0" w:line="240" w:lineRule="auto"/>
                                <w:jc w:val="center"/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a) </w:t>
                              </w:r>
                              <w:r w:rsidR="007120B9" w:rsidRPr="00522201"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  <w:t>Producció &lt; Consum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Isosceles Triangle 225"/>
                        <wps:cNvSpPr/>
                        <wps:spPr>
                          <a:xfrm>
                            <a:off x="3151672" y="457684"/>
                            <a:ext cx="2162792" cy="464640"/>
                          </a:xfrm>
                          <a:custGeom>
                            <a:avLst/>
                            <a:gdLst>
                              <a:gd name="connsiteX0" fmla="*/ 0 w 2162792"/>
                              <a:gd name="connsiteY0" fmla="*/ 464599 h 464599"/>
                              <a:gd name="connsiteX1" fmla="*/ 577314 w 2162792"/>
                              <a:gd name="connsiteY1" fmla="*/ 0 h 464599"/>
                              <a:gd name="connsiteX2" fmla="*/ 2162792 w 2162792"/>
                              <a:gd name="connsiteY2" fmla="*/ 464599 h 464599"/>
                              <a:gd name="connsiteX3" fmla="*/ 0 w 2162792"/>
                              <a:gd name="connsiteY3" fmla="*/ 464599 h 464599"/>
                              <a:gd name="connsiteX0" fmla="*/ 0 w 2170010"/>
                              <a:gd name="connsiteY0" fmla="*/ 464599 h 464599"/>
                              <a:gd name="connsiteX1" fmla="*/ 577314 w 2170010"/>
                              <a:gd name="connsiteY1" fmla="*/ 0 h 464599"/>
                              <a:gd name="connsiteX2" fmla="*/ 2170010 w 2170010"/>
                              <a:gd name="connsiteY2" fmla="*/ 333589 h 464599"/>
                              <a:gd name="connsiteX3" fmla="*/ 2162792 w 2170010"/>
                              <a:gd name="connsiteY3" fmla="*/ 464599 h 464599"/>
                              <a:gd name="connsiteX4" fmla="*/ 0 w 2170010"/>
                              <a:gd name="connsiteY4" fmla="*/ 464599 h 464599"/>
                              <a:gd name="connsiteX0" fmla="*/ 0 w 2170010"/>
                              <a:gd name="connsiteY0" fmla="*/ 464599 h 464599"/>
                              <a:gd name="connsiteX1" fmla="*/ 577314 w 2170010"/>
                              <a:gd name="connsiteY1" fmla="*/ 0 h 464599"/>
                              <a:gd name="connsiteX2" fmla="*/ 2170010 w 2170010"/>
                              <a:gd name="connsiteY2" fmla="*/ 333589 h 464599"/>
                              <a:gd name="connsiteX3" fmla="*/ 2162792 w 2170010"/>
                              <a:gd name="connsiteY3" fmla="*/ 464599 h 464599"/>
                              <a:gd name="connsiteX4" fmla="*/ 0 w 2170010"/>
                              <a:gd name="connsiteY4" fmla="*/ 464599 h 464599"/>
                              <a:gd name="connsiteX0" fmla="*/ 0 w 2162792"/>
                              <a:gd name="connsiteY0" fmla="*/ 464599 h 464599"/>
                              <a:gd name="connsiteX1" fmla="*/ 577314 w 2162792"/>
                              <a:gd name="connsiteY1" fmla="*/ 0 h 464599"/>
                              <a:gd name="connsiteX2" fmla="*/ 2162696 w 2162792"/>
                              <a:gd name="connsiteY2" fmla="*/ 333589 h 464599"/>
                              <a:gd name="connsiteX3" fmla="*/ 2162792 w 2162792"/>
                              <a:gd name="connsiteY3" fmla="*/ 464599 h 464599"/>
                              <a:gd name="connsiteX4" fmla="*/ 0 w 2162792"/>
                              <a:gd name="connsiteY4" fmla="*/ 464599 h 46459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2162792" h="464599">
                                <a:moveTo>
                                  <a:pt x="0" y="464599"/>
                                </a:moveTo>
                                <a:lnTo>
                                  <a:pt x="577314" y="0"/>
                                </a:lnTo>
                                <a:cubicBezTo>
                                  <a:pt x="960550" y="109555"/>
                                  <a:pt x="1762422" y="241073"/>
                                  <a:pt x="2162696" y="333589"/>
                                </a:cubicBezTo>
                                <a:lnTo>
                                  <a:pt x="2162792" y="464599"/>
                                </a:lnTo>
                                <a:lnTo>
                                  <a:pt x="0" y="46459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L-Shape 226"/>
                        <wps:cNvSpPr/>
                        <wps:spPr>
                          <a:xfrm rot="16200000">
                            <a:off x="4001230" y="-391064"/>
                            <a:ext cx="464541" cy="2161928"/>
                          </a:xfrm>
                          <a:prstGeom prst="corner">
                            <a:avLst>
                              <a:gd name="adj1" fmla="val 339285"/>
                              <a:gd name="adj2" fmla="val 1490"/>
                            </a:avLst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Straight Connector 227"/>
                        <wps:cNvCnPr/>
                        <wps:spPr>
                          <a:xfrm flipH="1">
                            <a:off x="3142326" y="408628"/>
                            <a:ext cx="36" cy="574501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8" name="Straight Connector 228"/>
                        <wps:cNvCnPr/>
                        <wps:spPr>
                          <a:xfrm flipH="1">
                            <a:off x="2906440" y="921878"/>
                            <a:ext cx="2557190" cy="1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9" name="Text Box 90"/>
                        <wps:cNvSpPr txBox="1"/>
                        <wps:spPr>
                          <a:xfrm>
                            <a:off x="2855179" y="950168"/>
                            <a:ext cx="601208" cy="23066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04D231" w14:textId="77777777" w:rsidR="007120B9" w:rsidRPr="00522201" w:rsidRDefault="007120B9" w:rsidP="007120B9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13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34007EA3" w14:textId="77777777" w:rsidR="007120B9" w:rsidRPr="00522201" w:rsidRDefault="007120B9" w:rsidP="007120B9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22722EFA" w14:textId="7B643E22" w:rsidR="007120B9" w:rsidRPr="00522201" w:rsidRDefault="007120B9" w:rsidP="007120B9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Text Box 90"/>
                        <wps:cNvSpPr txBox="1"/>
                        <wps:spPr>
                          <a:xfrm>
                            <a:off x="5064611" y="949471"/>
                            <a:ext cx="601208" cy="23189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6F9DD1" w14:textId="77777777" w:rsidR="007120B9" w:rsidRPr="00522201" w:rsidRDefault="007120B9" w:rsidP="007120B9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14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19062016" w14:textId="77777777" w:rsidR="007120B9" w:rsidRPr="00522201" w:rsidRDefault="007120B9" w:rsidP="007120B9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33AF5B18" w14:textId="4B12345D" w:rsidR="007120B9" w:rsidRPr="00522201" w:rsidRDefault="007120B9" w:rsidP="007120B9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Straight Connector 231"/>
                        <wps:cNvCnPr/>
                        <wps:spPr>
                          <a:xfrm>
                            <a:off x="5318439" y="854872"/>
                            <a:ext cx="3243" cy="12614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3" name="Text Box 90"/>
                        <wps:cNvSpPr txBox="1"/>
                        <wps:spPr>
                          <a:xfrm>
                            <a:off x="5463631" y="801281"/>
                            <a:ext cx="271908" cy="28700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B5F1D29" w14:textId="77777777" w:rsidR="007120B9" w:rsidRPr="00522201" w:rsidRDefault="007120B9" w:rsidP="007120B9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t</w:t>
                              </w:r>
                            </w:p>
                            <w:p w14:paraId="5AEE7680" w14:textId="77777777" w:rsidR="007120B9" w:rsidRPr="00522201" w:rsidRDefault="007120B9" w:rsidP="007120B9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  <w:p w14:paraId="0944E6B8" w14:textId="77777777" w:rsidR="007120B9" w:rsidRPr="00522201" w:rsidRDefault="007120B9" w:rsidP="007120B9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22AEF077" w14:textId="25175686" w:rsidR="007120B9" w:rsidRPr="00522201" w:rsidRDefault="007120B9" w:rsidP="007120B9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Text Box 90"/>
                        <wps:cNvSpPr txBox="1"/>
                        <wps:spPr>
                          <a:xfrm>
                            <a:off x="2906436" y="47068"/>
                            <a:ext cx="2661590" cy="30319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9D47002" w14:textId="1BD60E57" w:rsidR="007120B9" w:rsidRPr="00522201" w:rsidRDefault="00522201" w:rsidP="00C85F6E">
                              <w:pPr>
                                <w:spacing w:before="0" w:after="0" w:line="240" w:lineRule="auto"/>
                                <w:jc w:val="center"/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b) </w:t>
                              </w:r>
                              <w:r w:rsidR="007120B9" w:rsidRPr="00522201"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  <w:t>Producció &gt; Consum</w:t>
                              </w:r>
                            </w:p>
                            <w:p w14:paraId="6634C1C5" w14:textId="3EE59D68" w:rsidR="007120B9" w:rsidRPr="00522201" w:rsidRDefault="007120B9" w:rsidP="007120B9">
                              <w:pPr>
                                <w:ind w:firstLine="173"/>
                                <w:jc w:val="center"/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Isosceles Triangle 240"/>
                        <wps:cNvSpPr/>
                        <wps:spPr>
                          <a:xfrm>
                            <a:off x="834885" y="447903"/>
                            <a:ext cx="540000" cy="464820"/>
                          </a:xfrm>
                          <a:prstGeom prst="triangle">
                            <a:avLst>
                              <a:gd name="adj" fmla="val 50202"/>
                            </a:avLst>
                          </a:pr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" name="Isosceles Triangle 241"/>
                        <wps:cNvSpPr/>
                        <wps:spPr>
                          <a:xfrm>
                            <a:off x="1376680" y="448696"/>
                            <a:ext cx="540000" cy="464820"/>
                          </a:xfrm>
                          <a:prstGeom prst="triangle">
                            <a:avLst>
                              <a:gd name="adj" fmla="val 50202"/>
                            </a:avLst>
                          </a:pr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Isosceles Triangle 242"/>
                        <wps:cNvSpPr/>
                        <wps:spPr>
                          <a:xfrm>
                            <a:off x="1909358" y="447783"/>
                            <a:ext cx="540000" cy="464820"/>
                          </a:xfrm>
                          <a:prstGeom prst="triangle">
                            <a:avLst>
                              <a:gd name="adj" fmla="val 50202"/>
                            </a:avLst>
                          </a:pr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L-Shape 243"/>
                        <wps:cNvSpPr/>
                        <wps:spPr>
                          <a:xfrm rot="16200000">
                            <a:off x="863480" y="414344"/>
                            <a:ext cx="464185" cy="537238"/>
                          </a:xfrm>
                          <a:prstGeom prst="corner">
                            <a:avLst>
                              <a:gd name="adj1" fmla="val 58488"/>
                              <a:gd name="adj2" fmla="val 1490"/>
                            </a:avLst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L-Shape 244"/>
                        <wps:cNvSpPr/>
                        <wps:spPr>
                          <a:xfrm rot="16200000">
                            <a:off x="1403405" y="411695"/>
                            <a:ext cx="464185" cy="542611"/>
                          </a:xfrm>
                          <a:prstGeom prst="corner">
                            <a:avLst>
                              <a:gd name="adj1" fmla="val 58488"/>
                              <a:gd name="adj2" fmla="val 1490"/>
                            </a:avLst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L-Shape 245"/>
                        <wps:cNvSpPr/>
                        <wps:spPr>
                          <a:xfrm rot="16200000">
                            <a:off x="1948687" y="404905"/>
                            <a:ext cx="464185" cy="548005"/>
                          </a:xfrm>
                          <a:prstGeom prst="corner">
                            <a:avLst>
                              <a:gd name="adj1" fmla="val 58488"/>
                              <a:gd name="adj2" fmla="val 1490"/>
                            </a:avLst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Straight Connector 219"/>
                        <wps:cNvCnPr/>
                        <wps:spPr>
                          <a:xfrm>
                            <a:off x="2453590" y="844925"/>
                            <a:ext cx="3243" cy="12621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6" name="Straight Connector 216"/>
                        <wps:cNvCnPr/>
                        <wps:spPr>
                          <a:xfrm flipH="1">
                            <a:off x="41591" y="911968"/>
                            <a:ext cx="2557190" cy="1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2" name="Text Box 90"/>
                        <wps:cNvSpPr txBox="1"/>
                        <wps:spPr>
                          <a:xfrm>
                            <a:off x="3142915" y="324227"/>
                            <a:ext cx="512445" cy="2298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1B8A301" w14:textId="77777777" w:rsidR="00C85F6E" w:rsidRDefault="00C85F6E" w:rsidP="00C85F6E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color w:val="5B9BD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color w:val="5B9BD5"/>
                                  <w:sz w:val="18"/>
                                  <w:szCs w:val="18"/>
                                </w:rPr>
                                <w:t>balanç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3" name="Text Box 90"/>
                        <wps:cNvSpPr txBox="1"/>
                        <wps:spPr>
                          <a:xfrm>
                            <a:off x="4728542" y="250567"/>
                            <a:ext cx="922020" cy="3035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5FD0635" w14:textId="77777777" w:rsidR="00C85F6E" w:rsidRDefault="00C85F6E" w:rsidP="00C85F6E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color w:val="ED7D3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color w:val="ED7D31"/>
                                  <w:sz w:val="18"/>
                                  <w:szCs w:val="18"/>
                                </w:rPr>
                                <w:t>càrrega encesa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BFDC3D4" id="Canvas 205" o:spid="_x0000_s1199" editas="canvas" style="width:451.9pt;height:92.95pt;mso-position-horizontal-relative:char;mso-position-vertical-relative:line" coordsize="57391,11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">
                <v:shape id="_x0000_s1200" type="#_x0000_t75" style="position:absolute;width:57391;height:11804;visibility:visible;mso-wrap-style:square">
                  <v:fill o:detectmouseclick="t"/>
                  <v:path o:connecttype="none"/>
                </v:shape>
                <v:shape id="Isosceles Triangle 213" o:spid="_x0000_s1201" type="#_x0000_t5" style="position:absolute;left:2868;top:4471;width:5400;height:46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" adj="10844" filled="f" strokecolor="#5b9bd5 [3208]" strokeweight="1pt"/>
                <v:shape id="L-Shape 214" o:spid="_x0000_s1202" style="position:absolute;left:3244;top:4107;width:4648;height:5400;rotation:-90;visibility:visible;mso-wrap-style:square;v-text-anchor:middle" coordsize="464800,539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" path="m,l6926,r,268123l464800,268123r,271852l,539975,,xe" filled="f" strokecolor="#ed7d31 [3205]" strokeweight="1pt">
                  <v:stroke joinstyle="miter"/>
                  <v:path arrowok="t" o:connecttype="custom" o:connectlocs="0,0;6926,0;6926,268123;464800,268123;464800,539975;0,539975;0,0" o:connectangles="0,0,0,0,0,0,0"/>
                </v:shape>
                <v:line id="Straight Connector 215" o:spid="_x0000_s1203" style="position:absolute;flip:x;visibility:visible;mso-wrap-style:square" from="2774,3984" to="2775,97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" strokecolor="black [3213]" strokeweight="1pt">
                  <v:stroke joinstyle="miter"/>
                </v:line>
                <v:shape id="Text Box 90" o:spid="_x0000_s1204" type="#_x0000_t202" style="position:absolute;top:9402;width:6012;height:2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" filled="f" stroked="f" strokeweight=".5pt">
                  <v:textbox>
                    <w:txbxContent>
                      <w:p w14:paraId="22463756" w14:textId="77777777" w:rsidR="007120B9" w:rsidRPr="00522201" w:rsidRDefault="007120B9" w:rsidP="007120B9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13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1E07568F" w14:textId="6CC37AAD" w:rsidR="007120B9" w:rsidRPr="00522201" w:rsidRDefault="007120B9" w:rsidP="007120B9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05" type="#_x0000_t202" style="position:absolute;left:21997;top:9470;width:6012;height:2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" filled="f" stroked="f" strokeweight=".5pt">
                  <v:textbox>
                    <w:txbxContent>
                      <w:p w14:paraId="3C05E15C" w14:textId="77777777" w:rsidR="007120B9" w:rsidRPr="00522201" w:rsidRDefault="007120B9" w:rsidP="007120B9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14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518D246B" w14:textId="70DF27C7" w:rsidR="007120B9" w:rsidRPr="00522201" w:rsidRDefault="007120B9" w:rsidP="007120B9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06" type="#_x0000_t202" style="position:absolute;left:25987;top:7913;width:2719;height:28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" filled="f" stroked="f" strokeweight=".5pt">
                  <v:textbox>
                    <w:txbxContent>
                      <w:p w14:paraId="1D340630" w14:textId="77777777" w:rsidR="007120B9" w:rsidRPr="00522201" w:rsidRDefault="007120B9" w:rsidP="007120B9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t</w:t>
                        </w:r>
                      </w:p>
                      <w:p w14:paraId="6FDE3348" w14:textId="77777777" w:rsidR="007120B9" w:rsidRPr="00522201" w:rsidRDefault="007120B9" w:rsidP="007120B9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  <w:p w14:paraId="48AFAC10" w14:textId="31BF9140" w:rsidR="007120B9" w:rsidRPr="00522201" w:rsidRDefault="007120B9" w:rsidP="007120B9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07" type="#_x0000_t202" style="position:absolute;left:415;top:366;width:26616;height:3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qloxQAAANw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" filled="f" stroked="f" strokeweight=".5pt">
                  <v:textbox>
                    <w:txbxContent>
                      <w:p w14:paraId="6D7E18B6" w14:textId="33DFAAD1" w:rsidR="007120B9" w:rsidRPr="00522201" w:rsidRDefault="00522201" w:rsidP="00C85F6E">
                        <w:pPr>
                          <w:spacing w:before="0" w:after="0" w:line="240" w:lineRule="auto"/>
                          <w:jc w:val="center"/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  <w:t xml:space="preserve">a) </w:t>
                        </w:r>
                        <w:r w:rsidR="007120B9" w:rsidRPr="00522201"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  <w:t>Producció &lt; Consum</w:t>
                        </w:r>
                      </w:p>
                    </w:txbxContent>
                  </v:textbox>
                </v:shape>
                <v:shape id="Isosceles Triangle 225" o:spid="_x0000_s1208" style="position:absolute;left:31516;top:4576;width:21628;height:4647;visibility:visible;mso-wrap-style:square;v-text-anchor:middle" coordsize="2162792,464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" path="m,464599l577314,c960550,109555,1762422,241073,2162696,333589r96,131010l,464599xe" filled="f" strokecolor="#5b9bd5 [3208]" strokeweight="1pt">
                  <v:stroke joinstyle="miter"/>
                  <v:path arrowok="t" o:connecttype="custom" o:connectlocs="0,464640;577314,0;2162696,333618;2162792,464640;0,464640" o:connectangles="0,0,0,0,0"/>
                </v:shape>
                <v:shape id="L-Shape 226" o:spid="_x0000_s1209" style="position:absolute;left:40012;top:-3911;width:4645;height:21619;rotation:-90;visibility:visible;mso-wrap-style:square;v-text-anchor:middle" coordsize="464541,2161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" path="m,l6922,r,585810l464541,585810r,1576118l,2161928,,xe" filled="f" strokecolor="#ed7d31 [3205]" strokeweight="1pt">
                  <v:stroke joinstyle="miter"/>
                  <v:path arrowok="t" o:connecttype="custom" o:connectlocs="0,0;6922,0;6922,585810;464541,585810;464541,2161928;0,2161928;0,0" o:connectangles="0,0,0,0,0,0,0"/>
                </v:shape>
                <v:line id="Straight Connector 227" o:spid="_x0000_s1210" style="position:absolute;flip:x;visibility:visible;mso-wrap-style:square" from="31423,4086" to="31423,98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" strokecolor="black [3213]" strokeweight="1pt">
                  <v:stroke joinstyle="miter"/>
                </v:line>
                <v:line id="Straight Connector 228" o:spid="_x0000_s1211" style="position:absolute;flip:x;visibility:visible;mso-wrap-style:square" from="29064,9218" to="54636,92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" strokecolor="black [3213]" strokeweight="1pt">
                  <v:stroke joinstyle="miter"/>
                </v:line>
                <v:shape id="Text Box 90" o:spid="_x0000_s1212" type="#_x0000_t202" style="position:absolute;left:28551;top:9501;width:6012;height:2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" filled="f" stroked="f" strokeweight=".5pt">
                  <v:textbox>
                    <w:txbxContent>
                      <w:p w14:paraId="6004D231" w14:textId="77777777" w:rsidR="007120B9" w:rsidRPr="00522201" w:rsidRDefault="007120B9" w:rsidP="007120B9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13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34007EA3" w14:textId="77777777" w:rsidR="007120B9" w:rsidRPr="00522201" w:rsidRDefault="007120B9" w:rsidP="007120B9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22722EFA" w14:textId="7B643E22" w:rsidR="007120B9" w:rsidRPr="00522201" w:rsidRDefault="007120B9" w:rsidP="007120B9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13" type="#_x0000_t202" style="position:absolute;left:50646;top:9494;width:6012;height:23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" filled="f" stroked="f" strokeweight=".5pt">
                  <v:textbox>
                    <w:txbxContent>
                      <w:p w14:paraId="146F9DD1" w14:textId="77777777" w:rsidR="007120B9" w:rsidRPr="00522201" w:rsidRDefault="007120B9" w:rsidP="007120B9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14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19062016" w14:textId="77777777" w:rsidR="007120B9" w:rsidRPr="00522201" w:rsidRDefault="007120B9" w:rsidP="007120B9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33AF5B18" w14:textId="4B12345D" w:rsidR="007120B9" w:rsidRPr="00522201" w:rsidRDefault="007120B9" w:rsidP="007120B9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line id="Straight Connector 231" o:spid="_x0000_s1214" style="position:absolute;visibility:visible;mso-wrap-style:square" from="53184,8548" to="53216,98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" strokecolor="black [3213]" strokeweight="1pt">
                  <v:stroke joinstyle="miter"/>
                </v:line>
                <v:shape id="Text Box 90" o:spid="_x0000_s1215" type="#_x0000_t202" style="position:absolute;left:54636;top:8012;width:2719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" filled="f" stroked="f" strokeweight=".5pt">
                  <v:textbox>
                    <w:txbxContent>
                      <w:p w14:paraId="0B5F1D29" w14:textId="77777777" w:rsidR="007120B9" w:rsidRPr="00522201" w:rsidRDefault="007120B9" w:rsidP="007120B9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t</w:t>
                        </w:r>
                      </w:p>
                      <w:p w14:paraId="5AEE7680" w14:textId="77777777" w:rsidR="007120B9" w:rsidRPr="00522201" w:rsidRDefault="007120B9" w:rsidP="007120B9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  <w:p w14:paraId="0944E6B8" w14:textId="77777777" w:rsidR="007120B9" w:rsidRPr="00522201" w:rsidRDefault="007120B9" w:rsidP="007120B9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22AEF077" w14:textId="25175686" w:rsidR="007120B9" w:rsidRPr="00522201" w:rsidRDefault="007120B9" w:rsidP="007120B9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16" type="#_x0000_t202" style="position:absolute;left:29064;top:470;width:26616;height:3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" filled="f" stroked="f" strokeweight=".5pt">
                  <v:textbox>
                    <w:txbxContent>
                      <w:p w14:paraId="09D47002" w14:textId="1BD60E57" w:rsidR="007120B9" w:rsidRPr="00522201" w:rsidRDefault="00522201" w:rsidP="00C85F6E">
                        <w:pPr>
                          <w:spacing w:before="0" w:after="0" w:line="240" w:lineRule="auto"/>
                          <w:jc w:val="center"/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  <w:t xml:space="preserve">b) </w:t>
                        </w:r>
                        <w:r w:rsidR="007120B9" w:rsidRPr="00522201"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  <w:t>Producció &gt; Consum</w:t>
                        </w:r>
                      </w:p>
                      <w:p w14:paraId="6634C1C5" w14:textId="3EE59D68" w:rsidR="007120B9" w:rsidRPr="00522201" w:rsidRDefault="007120B9" w:rsidP="007120B9">
                        <w:pPr>
                          <w:ind w:firstLine="173"/>
                          <w:jc w:val="center"/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Isosceles Triangle 240" o:spid="_x0000_s1217" type="#_x0000_t5" style="position:absolute;left:8348;top:4479;width:5400;height:4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" adj="10844" filled="f" strokecolor="#5b9bd5 [3208]" strokeweight="1pt"/>
                <v:shape id="Isosceles Triangle 241" o:spid="_x0000_s1218" type="#_x0000_t5" style="position:absolute;left:13766;top:4486;width:5400;height:46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" adj="10844" filled="f" strokecolor="#5b9bd5 [3208]" strokeweight="1pt"/>
                <v:shape id="Isosceles Triangle 242" o:spid="_x0000_s1219" type="#_x0000_t5" style="position:absolute;left:19093;top:4477;width:5400;height:46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" adj="10844" filled="f" strokecolor="#5b9bd5 [3208]" strokeweight="1pt"/>
                <v:shape id="L-Shape 243" o:spid="_x0000_s1220" style="position:absolute;left:8634;top:4143;width:4642;height:5372;rotation:-90;visibility:visible;mso-wrap-style:square;v-text-anchor:middle" coordsize="464185,537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" path="m,l6916,r,265745l464185,265745r,271493l,537238,,xe" filled="f" strokecolor="#ed7d31 [3205]" strokeweight="1pt">
                  <v:stroke joinstyle="miter"/>
                  <v:path arrowok="t" o:connecttype="custom" o:connectlocs="0,0;6916,0;6916,265745;464185,265745;464185,537238;0,537238;0,0" o:connectangles="0,0,0,0,0,0,0"/>
                </v:shape>
                <v:shape id="L-Shape 244" o:spid="_x0000_s1221" style="position:absolute;left:14034;top:4116;width:4641;height:5427;rotation:-90;visibility:visible;mso-wrap-style:square;v-text-anchor:middle" coordsize="464185,5426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" path="m,l6916,r,271118l464185,271118r,271493l,542611,,xe" filled="f" strokecolor="#ed7d31 [3205]" strokeweight="1pt">
                  <v:stroke joinstyle="miter"/>
                  <v:path arrowok="t" o:connecttype="custom" o:connectlocs="0,0;6916,0;6916,271118;464185,271118;464185,542611;0,542611;0,0" o:connectangles="0,0,0,0,0,0,0"/>
                </v:shape>
                <v:shape id="L-Shape 245" o:spid="_x0000_s1222" style="position:absolute;left:19486;top:4049;width:4642;height:5480;rotation:-90;visibility:visible;mso-wrap-style:square;v-text-anchor:middle" coordsize="464185,548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" path="m,l6916,r,276512l464185,276512r,271493l,548005,,xe" filled="f" strokecolor="#ed7d31 [3205]" strokeweight="1pt">
                  <v:stroke joinstyle="miter"/>
                  <v:path arrowok="t" o:connecttype="custom" o:connectlocs="0,0;6916,0;6916,276512;464185,276512;464185,548005;0,548005;0,0" o:connectangles="0,0,0,0,0,0,0"/>
                </v:shape>
                <v:line id="Straight Connector 219" o:spid="_x0000_s1223" style="position:absolute;visibility:visible;mso-wrap-style:square" from="24535,8449" to="24568,97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" strokecolor="black [3213]" strokeweight="1pt">
                  <v:stroke joinstyle="miter"/>
                </v:line>
                <v:line id="Straight Connector 216" o:spid="_x0000_s1224" style="position:absolute;flip:x;visibility:visible;mso-wrap-style:square" from="415,9119" to="25987,91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" strokecolor="black [3213]" strokeweight="1pt">
                  <v:stroke joinstyle="miter"/>
                </v:line>
                <v:shape id="Text Box 90" o:spid="_x0000_s1225" type="#_x0000_t202" style="position:absolute;left:31429;top:3242;width:5124;height:22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" filled="f" stroked="f" strokeweight=".5pt">
                  <v:textbox>
                    <w:txbxContent>
                      <w:p w14:paraId="01B8A301" w14:textId="77777777" w:rsidR="00C85F6E" w:rsidRDefault="00C85F6E" w:rsidP="00C85F6E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color w:val="5B9BD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color w:val="5B9BD5"/>
                            <w:sz w:val="18"/>
                            <w:szCs w:val="18"/>
                          </w:rPr>
                          <w:t>balanç</w:t>
                        </w:r>
                      </w:p>
                    </w:txbxContent>
                  </v:textbox>
                </v:shape>
                <v:shape id="Text Box 90" o:spid="_x0000_s1226" type="#_x0000_t202" style="position:absolute;left:47285;top:2505;width:9220;height:3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" filled="f" stroked="f" strokeweight=".5pt">
                  <v:textbox>
                    <w:txbxContent>
                      <w:p w14:paraId="25FD0635" w14:textId="77777777" w:rsidR="00C85F6E" w:rsidRDefault="00C85F6E" w:rsidP="00C85F6E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color w:val="ED7D31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color w:val="ED7D31"/>
                            <w:sz w:val="18"/>
                            <w:szCs w:val="18"/>
                          </w:rPr>
                          <w:t>càrrega encesa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CD4B3AC" w14:textId="76CEFC93" w:rsidR="008F53CA" w:rsidRDefault="007120B9" w:rsidP="007120B9">
      <w:pPr>
        <w:pStyle w:val="Caption"/>
      </w:pPr>
      <w:bookmarkStart w:id="163" w:name="_Toc107763338"/>
      <w:r>
        <w:t xml:space="preserve">Figura </w:t>
      </w:r>
      <w:r w:rsidR="00CB3F4E">
        <w:fldChar w:fldCharType="begin"/>
      </w:r>
      <w:r w:rsidR="00CB3F4E">
        <w:instrText xml:space="preserve"> STYLEREF 1 \s </w:instrText>
      </w:r>
      <w:r w:rsidR="00CB3F4E">
        <w:fldChar w:fldCharType="separate"/>
      </w:r>
      <w:r w:rsidR="00650730">
        <w:rPr>
          <w:noProof/>
        </w:rPr>
        <w:t>4</w:t>
      </w:r>
      <w:r w:rsidR="00CB3F4E">
        <w:fldChar w:fldCharType="end"/>
      </w:r>
      <w:r w:rsidR="00CB3F4E">
        <w:t>.</w:t>
      </w:r>
      <w:r w:rsidR="00CB3F4E">
        <w:fldChar w:fldCharType="begin"/>
      </w:r>
      <w:r w:rsidR="00CB3F4E">
        <w:instrText xml:space="preserve"> SEQ Figura \* ARABIC \s 1 </w:instrText>
      </w:r>
      <w:r w:rsidR="00CB3F4E">
        <w:fldChar w:fldCharType="separate"/>
      </w:r>
      <w:r w:rsidR="00650730">
        <w:rPr>
          <w:noProof/>
        </w:rPr>
        <w:t>15</w:t>
      </w:r>
      <w:r w:rsidR="00CB3F4E">
        <w:fldChar w:fldCharType="end"/>
      </w:r>
      <w:r w:rsidR="00522201">
        <w:t xml:space="preserve">. Predictiu </w:t>
      </w:r>
      <w:r w:rsidR="00044ACD">
        <w:t>base</w:t>
      </w:r>
      <w:r w:rsidR="00522201">
        <w:t xml:space="preserve"> – </w:t>
      </w:r>
      <w:r w:rsidR="00742005">
        <w:t>Situacions extremes que pot tenir</w:t>
      </w:r>
      <w:bookmarkEnd w:id="163"/>
    </w:p>
    <w:p w14:paraId="5B821213" w14:textId="6A5CDD0C" w:rsidR="005D01A6" w:rsidRDefault="00E64444" w:rsidP="005D01A6">
      <w:pPr>
        <w:pStyle w:val="TtolExemple"/>
      </w:pPr>
      <w:r>
        <w:t>Solució a</w:t>
      </w:r>
      <w:r w:rsidR="002C3C71">
        <w:t xml:space="preserve"> la situació </w:t>
      </w:r>
      <w:r>
        <w:t>a</w:t>
      </w:r>
    </w:p>
    <w:p w14:paraId="645721FA" w14:textId="290FBAE8" w:rsidR="00F01326" w:rsidRDefault="00E64444" w:rsidP="00E64444">
      <w:r>
        <w:t>En</w:t>
      </w:r>
      <w:r w:rsidR="00742005">
        <w:t xml:space="preserve"> comptes d’apagar la càrrega quan el balanç arribi a 0, l’apagarem quan la predicció del balanç net horari final, contant que apaguéssim la càrrega, sigui igual o menor a 0. </w:t>
      </w:r>
    </w:p>
    <w:p w14:paraId="29A99E5D" w14:textId="1257C516" w:rsidR="00E64444" w:rsidRDefault="00E64444" w:rsidP="00F01326">
      <w:pPr>
        <w:ind w:firstLine="0"/>
      </w:pPr>
      <w:r>
        <w:t>Idealment</w:t>
      </w:r>
      <w:r w:rsidR="007046C6">
        <w:t>,</w:t>
      </w:r>
      <w:r>
        <w:t xml:space="preserve"> el que estem fent és aglutinar els múltiples consums en una sola commutació.</w:t>
      </w:r>
      <w:r w:rsidR="007046C6">
        <w:t xml:space="preserve"> </w:t>
      </w:r>
      <w:r w:rsidR="0004528B">
        <w:t>Però a la realitat és un “arriscat”, si a final d’hora tenim algun consum espontani o la predicció és imprecisa, podem acabar molt probablement amb</w:t>
      </w:r>
      <w:r w:rsidR="00250642">
        <w:t xml:space="preserve"> </w:t>
      </w:r>
      <w:r w:rsidR="0004528B">
        <w:t>deute, és a dir balanç net horari negatiu.</w:t>
      </w:r>
    </w:p>
    <w:p w14:paraId="24738DD7" w14:textId="77777777" w:rsidR="00742005" w:rsidRPr="008C4516" w:rsidRDefault="00742005" w:rsidP="008C4516">
      <w:pPr>
        <w:pStyle w:val="Caption"/>
      </w:pPr>
      <w:r>
        <w:rPr>
          <w:noProof/>
        </w:rPr>
        <mc:AlternateContent>
          <mc:Choice Requires="wpc">
            <w:drawing>
              <wp:inline distT="0" distB="0" distL="0" distR="0" wp14:anchorId="4914982D" wp14:editId="3D5535D0">
                <wp:extent cx="5727700" cy="1377950"/>
                <wp:effectExtent l="0" t="0" r="0" b="12700"/>
                <wp:docPr id="282" name="Canvas 2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314" name="Isosceles Triangle 314"/>
                        <wps:cNvSpPr/>
                        <wps:spPr>
                          <a:xfrm flipV="1">
                            <a:off x="4265417" y="888161"/>
                            <a:ext cx="1038600" cy="465456"/>
                          </a:xfrm>
                          <a:custGeom>
                            <a:avLst/>
                            <a:gdLst>
                              <a:gd name="connsiteX0" fmla="*/ 0 w 1038225"/>
                              <a:gd name="connsiteY0" fmla="*/ 464708 h 464708"/>
                              <a:gd name="connsiteX1" fmla="*/ 521210 w 1038225"/>
                              <a:gd name="connsiteY1" fmla="*/ 0 h 464708"/>
                              <a:gd name="connsiteX2" fmla="*/ 1038225 w 1038225"/>
                              <a:gd name="connsiteY2" fmla="*/ 464708 h 464708"/>
                              <a:gd name="connsiteX3" fmla="*/ 0 w 1038225"/>
                              <a:gd name="connsiteY3" fmla="*/ 464708 h 464708"/>
                              <a:gd name="connsiteX0" fmla="*/ 0 w 1038225"/>
                              <a:gd name="connsiteY0" fmla="*/ 464708 h 465344"/>
                              <a:gd name="connsiteX1" fmla="*/ 521210 w 1038225"/>
                              <a:gd name="connsiteY1" fmla="*/ 0 h 465344"/>
                              <a:gd name="connsiteX2" fmla="*/ 1038225 w 1038225"/>
                              <a:gd name="connsiteY2" fmla="*/ 465344 h 465344"/>
                              <a:gd name="connsiteX3" fmla="*/ 0 w 1038225"/>
                              <a:gd name="connsiteY3" fmla="*/ 464708 h 465344"/>
                              <a:gd name="connsiteX0" fmla="*/ 0 w 1056265"/>
                              <a:gd name="connsiteY0" fmla="*/ 464708 h 465344"/>
                              <a:gd name="connsiteX1" fmla="*/ 521210 w 1056265"/>
                              <a:gd name="connsiteY1" fmla="*/ 0 h 465344"/>
                              <a:gd name="connsiteX2" fmla="*/ 1056265 w 1056265"/>
                              <a:gd name="connsiteY2" fmla="*/ 206325 h 465344"/>
                              <a:gd name="connsiteX3" fmla="*/ 1038225 w 1056265"/>
                              <a:gd name="connsiteY3" fmla="*/ 465344 h 465344"/>
                              <a:gd name="connsiteX4" fmla="*/ 0 w 1056265"/>
                              <a:gd name="connsiteY4" fmla="*/ 464708 h 465344"/>
                              <a:gd name="connsiteX0" fmla="*/ 0 w 1056265"/>
                              <a:gd name="connsiteY0" fmla="*/ 464708 h 465344"/>
                              <a:gd name="connsiteX1" fmla="*/ 521210 w 1056265"/>
                              <a:gd name="connsiteY1" fmla="*/ 0 h 465344"/>
                              <a:gd name="connsiteX2" fmla="*/ 1056265 w 1056265"/>
                              <a:gd name="connsiteY2" fmla="*/ 206325 h 465344"/>
                              <a:gd name="connsiteX3" fmla="*/ 1038225 w 1056265"/>
                              <a:gd name="connsiteY3" fmla="*/ 465344 h 465344"/>
                              <a:gd name="connsiteX4" fmla="*/ 0 w 1056265"/>
                              <a:gd name="connsiteY4" fmla="*/ 464708 h 465344"/>
                              <a:gd name="connsiteX0" fmla="*/ 0 w 1056265"/>
                              <a:gd name="connsiteY0" fmla="*/ 464708 h 465344"/>
                              <a:gd name="connsiteX1" fmla="*/ 521210 w 1056265"/>
                              <a:gd name="connsiteY1" fmla="*/ 0 h 465344"/>
                              <a:gd name="connsiteX2" fmla="*/ 1056265 w 1056265"/>
                              <a:gd name="connsiteY2" fmla="*/ 196984 h 465344"/>
                              <a:gd name="connsiteX3" fmla="*/ 1038225 w 1056265"/>
                              <a:gd name="connsiteY3" fmla="*/ 465344 h 465344"/>
                              <a:gd name="connsiteX4" fmla="*/ 0 w 1056265"/>
                              <a:gd name="connsiteY4" fmla="*/ 464708 h 465344"/>
                              <a:gd name="connsiteX0" fmla="*/ 0 w 1056265"/>
                              <a:gd name="connsiteY0" fmla="*/ 464708 h 465344"/>
                              <a:gd name="connsiteX1" fmla="*/ 521210 w 1056265"/>
                              <a:gd name="connsiteY1" fmla="*/ 0 h 465344"/>
                              <a:gd name="connsiteX2" fmla="*/ 1056265 w 1056265"/>
                              <a:gd name="connsiteY2" fmla="*/ 196984 h 465344"/>
                              <a:gd name="connsiteX3" fmla="*/ 1038225 w 1056265"/>
                              <a:gd name="connsiteY3" fmla="*/ 465344 h 465344"/>
                              <a:gd name="connsiteX4" fmla="*/ 0 w 1056265"/>
                              <a:gd name="connsiteY4" fmla="*/ 464708 h 465344"/>
                              <a:gd name="connsiteX0" fmla="*/ 0 w 1056265"/>
                              <a:gd name="connsiteY0" fmla="*/ 464708 h 465344"/>
                              <a:gd name="connsiteX1" fmla="*/ 521210 w 1056265"/>
                              <a:gd name="connsiteY1" fmla="*/ 0 h 465344"/>
                              <a:gd name="connsiteX2" fmla="*/ 1056265 w 1056265"/>
                              <a:gd name="connsiteY2" fmla="*/ 196984 h 465344"/>
                              <a:gd name="connsiteX3" fmla="*/ 1038225 w 1056265"/>
                              <a:gd name="connsiteY3" fmla="*/ 465344 h 465344"/>
                              <a:gd name="connsiteX4" fmla="*/ 0 w 1056265"/>
                              <a:gd name="connsiteY4" fmla="*/ 464708 h 465344"/>
                              <a:gd name="connsiteX0" fmla="*/ 0 w 1056265"/>
                              <a:gd name="connsiteY0" fmla="*/ 464708 h 465344"/>
                              <a:gd name="connsiteX1" fmla="*/ 521210 w 1056265"/>
                              <a:gd name="connsiteY1" fmla="*/ 0 h 465344"/>
                              <a:gd name="connsiteX2" fmla="*/ 1056265 w 1056265"/>
                              <a:gd name="connsiteY2" fmla="*/ 196984 h 465344"/>
                              <a:gd name="connsiteX3" fmla="*/ 1038225 w 1056265"/>
                              <a:gd name="connsiteY3" fmla="*/ 465344 h 465344"/>
                              <a:gd name="connsiteX4" fmla="*/ 0 w 1056265"/>
                              <a:gd name="connsiteY4" fmla="*/ 464708 h 465344"/>
                              <a:gd name="connsiteX0" fmla="*/ 0 w 1038600"/>
                              <a:gd name="connsiteY0" fmla="*/ 464708 h 465344"/>
                              <a:gd name="connsiteX1" fmla="*/ 521210 w 1038600"/>
                              <a:gd name="connsiteY1" fmla="*/ 0 h 465344"/>
                              <a:gd name="connsiteX2" fmla="*/ 1038600 w 1038600"/>
                              <a:gd name="connsiteY2" fmla="*/ 196984 h 465344"/>
                              <a:gd name="connsiteX3" fmla="*/ 1038225 w 1038600"/>
                              <a:gd name="connsiteY3" fmla="*/ 465344 h 465344"/>
                              <a:gd name="connsiteX4" fmla="*/ 0 w 1038600"/>
                              <a:gd name="connsiteY4" fmla="*/ 464708 h 465344"/>
                              <a:gd name="connsiteX0" fmla="*/ 0 w 1038600"/>
                              <a:gd name="connsiteY0" fmla="*/ 464708 h 465344"/>
                              <a:gd name="connsiteX1" fmla="*/ 521210 w 1038600"/>
                              <a:gd name="connsiteY1" fmla="*/ 0 h 465344"/>
                              <a:gd name="connsiteX2" fmla="*/ 1038600 w 1038600"/>
                              <a:gd name="connsiteY2" fmla="*/ 196984 h 465344"/>
                              <a:gd name="connsiteX3" fmla="*/ 1038225 w 1038600"/>
                              <a:gd name="connsiteY3" fmla="*/ 465344 h 465344"/>
                              <a:gd name="connsiteX4" fmla="*/ 0 w 1038600"/>
                              <a:gd name="connsiteY4" fmla="*/ 464708 h 4653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038600" h="465344">
                                <a:moveTo>
                                  <a:pt x="0" y="464708"/>
                                </a:moveTo>
                                <a:lnTo>
                                  <a:pt x="521210" y="0"/>
                                </a:lnTo>
                                <a:cubicBezTo>
                                  <a:pt x="525339" y="2431"/>
                                  <a:pt x="1032053" y="189414"/>
                                  <a:pt x="1038600" y="196984"/>
                                </a:cubicBezTo>
                                <a:lnTo>
                                  <a:pt x="1038225" y="465344"/>
                                </a:lnTo>
                                <a:lnTo>
                                  <a:pt x="0" y="46470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" name="Rectangle 317"/>
                        <wps:cNvSpPr/>
                        <wps:spPr>
                          <a:xfrm>
                            <a:off x="5292571" y="906990"/>
                            <a:ext cx="149888" cy="4477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Isosceles Triangle 258"/>
                        <wps:cNvSpPr/>
                        <wps:spPr>
                          <a:xfrm>
                            <a:off x="322823" y="424516"/>
                            <a:ext cx="1123281" cy="464899"/>
                          </a:xfrm>
                          <a:prstGeom prst="triangle">
                            <a:avLst>
                              <a:gd name="adj" fmla="val 50202"/>
                            </a:avLst>
                          </a:pr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L-Shape 259"/>
                        <wps:cNvSpPr/>
                        <wps:spPr>
                          <a:xfrm rot="16200000">
                            <a:off x="914112" y="-165194"/>
                            <a:ext cx="464800" cy="1645938"/>
                          </a:xfrm>
                          <a:prstGeom prst="corner">
                            <a:avLst>
                              <a:gd name="adj1" fmla="val 231954"/>
                              <a:gd name="adj2" fmla="val 1490"/>
                            </a:avLst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Straight Connector 260"/>
                        <wps:cNvCnPr/>
                        <wps:spPr>
                          <a:xfrm flipH="1">
                            <a:off x="313476" y="375982"/>
                            <a:ext cx="36" cy="574822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1" name="Text Box 90"/>
                        <wps:cNvSpPr txBox="1"/>
                        <wps:spPr>
                          <a:xfrm>
                            <a:off x="35999" y="917825"/>
                            <a:ext cx="601208" cy="2307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4426D63" w14:textId="77777777" w:rsidR="00742005" w:rsidRPr="00522201" w:rsidRDefault="00742005" w:rsidP="00742005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13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336B77A3" w14:textId="77777777" w:rsidR="00742005" w:rsidRPr="00522201" w:rsidRDefault="00742005" w:rsidP="00742005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Text Box 90"/>
                        <wps:cNvSpPr txBox="1"/>
                        <wps:spPr>
                          <a:xfrm>
                            <a:off x="2235761" y="924565"/>
                            <a:ext cx="601208" cy="23202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B6B5247" w14:textId="77777777" w:rsidR="00742005" w:rsidRPr="00522201" w:rsidRDefault="00742005" w:rsidP="00742005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14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5F40665A" w14:textId="77777777" w:rsidR="00742005" w:rsidRPr="00522201" w:rsidRDefault="00742005" w:rsidP="00742005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" name="Text Box 90"/>
                        <wps:cNvSpPr txBox="1"/>
                        <wps:spPr>
                          <a:xfrm>
                            <a:off x="2634781" y="768854"/>
                            <a:ext cx="271908" cy="28716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CD5DC1C" w14:textId="77777777" w:rsidR="00742005" w:rsidRPr="00522201" w:rsidRDefault="00742005" w:rsidP="00742005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t</w:t>
                              </w:r>
                            </w:p>
                            <w:p w14:paraId="436A0ECA" w14:textId="77777777" w:rsidR="00742005" w:rsidRPr="00522201" w:rsidRDefault="00742005" w:rsidP="00742005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  <w:p w14:paraId="56C63572" w14:textId="77777777" w:rsidR="00742005" w:rsidRPr="00522201" w:rsidRDefault="00742005" w:rsidP="00742005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" name="Text Box 90"/>
                        <wps:cNvSpPr txBox="1"/>
                        <wps:spPr>
                          <a:xfrm>
                            <a:off x="77586" y="14220"/>
                            <a:ext cx="2661590" cy="30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A19A94C" w14:textId="24AB49FC" w:rsidR="00742005" w:rsidRPr="00742005" w:rsidRDefault="00742005" w:rsidP="00742005">
                              <w:pPr>
                                <w:ind w:firstLine="173"/>
                                <w:jc w:val="center"/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  <w:lang w:val="en-US"/>
                                </w:rPr>
                                <w:t>Ideal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Isosceles Triangle 276"/>
                        <wps:cNvSpPr/>
                        <wps:spPr>
                          <a:xfrm flipV="1">
                            <a:off x="1446104" y="890459"/>
                            <a:ext cx="1038901" cy="464820"/>
                          </a:xfrm>
                          <a:prstGeom prst="triangle">
                            <a:avLst>
                              <a:gd name="adj" fmla="val 50202"/>
                            </a:avLst>
                          </a:pr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" name="Straight Connector 280"/>
                        <wps:cNvCnPr/>
                        <wps:spPr>
                          <a:xfrm>
                            <a:off x="2489589" y="822476"/>
                            <a:ext cx="3243" cy="12621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1" name="Straight Connector 281"/>
                        <wps:cNvCnPr/>
                        <wps:spPr>
                          <a:xfrm flipH="1">
                            <a:off x="77590" y="889519"/>
                            <a:ext cx="2557190" cy="1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3" name="Text Box 90"/>
                        <wps:cNvSpPr txBox="1"/>
                        <wps:spPr>
                          <a:xfrm>
                            <a:off x="1196570" y="950702"/>
                            <a:ext cx="512445" cy="2982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528CCAE" w14:textId="77777777" w:rsidR="00742005" w:rsidRDefault="00742005" w:rsidP="00742005">
                              <w:pPr>
                                <w:ind w:firstLine="0"/>
                                <w:rPr>
                                  <w:rFonts w:ascii="Cambria" w:eastAsia="Calibri" w:hAnsi="Cambria"/>
                                  <w:color w:val="5B9BD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color w:val="5B9BD5"/>
                                  <w:sz w:val="18"/>
                                  <w:szCs w:val="18"/>
                                </w:rPr>
                                <w:t>balanç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" name="Text Box 90"/>
                        <wps:cNvSpPr txBox="1"/>
                        <wps:spPr>
                          <a:xfrm>
                            <a:off x="1711781" y="168439"/>
                            <a:ext cx="922020" cy="3035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0C1C170" w14:textId="77777777" w:rsidR="00742005" w:rsidRDefault="00742005" w:rsidP="00742005">
                              <w:pPr>
                                <w:ind w:firstLine="0"/>
                                <w:rPr>
                                  <w:rFonts w:ascii="Cambria" w:eastAsia="Calibri" w:hAnsi="Cambria"/>
                                  <w:color w:val="ED7D3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color w:val="ED7D31"/>
                                  <w:sz w:val="18"/>
                                  <w:szCs w:val="18"/>
                                </w:rPr>
                                <w:t>càrrega encesa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Isosceles Triangle 307"/>
                        <wps:cNvSpPr/>
                        <wps:spPr>
                          <a:xfrm>
                            <a:off x="3142102" y="423342"/>
                            <a:ext cx="1122680" cy="464820"/>
                          </a:xfrm>
                          <a:prstGeom prst="triangle">
                            <a:avLst>
                              <a:gd name="adj" fmla="val 50202"/>
                            </a:avLst>
                          </a:pr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L-Shape 308"/>
                        <wps:cNvSpPr/>
                        <wps:spPr>
                          <a:xfrm rot="16200000">
                            <a:off x="3707376" y="-140434"/>
                            <a:ext cx="464185" cy="1593309"/>
                          </a:xfrm>
                          <a:prstGeom prst="corner">
                            <a:avLst>
                              <a:gd name="adj1" fmla="val 222960"/>
                              <a:gd name="adj2" fmla="val 1490"/>
                            </a:avLst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" name="Straight Connector 309"/>
                        <wps:cNvCnPr/>
                        <wps:spPr>
                          <a:xfrm flipH="1">
                            <a:off x="3132577" y="374447"/>
                            <a:ext cx="0" cy="5746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0" name="Text Box 90"/>
                        <wps:cNvSpPr txBox="1"/>
                        <wps:spPr>
                          <a:xfrm>
                            <a:off x="2855082" y="916737"/>
                            <a:ext cx="600710" cy="2305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928F6AD" w14:textId="77777777" w:rsidR="00742005" w:rsidRPr="00522201" w:rsidRDefault="00742005" w:rsidP="00742005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13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738C2E33" w14:textId="77777777" w:rsidR="00742005" w:rsidRPr="00522201" w:rsidRDefault="00742005" w:rsidP="00742005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7CFD753C" w14:textId="3A8C731D" w:rsidR="00742005" w:rsidRDefault="00742005" w:rsidP="00742005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" name="Text Box 90"/>
                        <wps:cNvSpPr txBox="1"/>
                        <wps:spPr>
                          <a:xfrm>
                            <a:off x="5054722" y="923087"/>
                            <a:ext cx="600710" cy="231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8557C57" w14:textId="77777777" w:rsidR="00742005" w:rsidRPr="00522201" w:rsidRDefault="00742005" w:rsidP="00742005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14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628FE88D" w14:textId="77777777" w:rsidR="00742005" w:rsidRPr="00522201" w:rsidRDefault="00742005" w:rsidP="00742005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4CBB9ECB" w14:textId="03150460" w:rsidR="00742005" w:rsidRDefault="00742005" w:rsidP="00742005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Text Box 90"/>
                        <wps:cNvSpPr txBox="1"/>
                        <wps:spPr>
                          <a:xfrm>
                            <a:off x="5453502" y="767512"/>
                            <a:ext cx="271780" cy="287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C532F3E" w14:textId="77777777" w:rsidR="00742005" w:rsidRPr="00522201" w:rsidRDefault="00742005" w:rsidP="00742005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t</w:t>
                              </w:r>
                            </w:p>
                            <w:p w14:paraId="2E483A23" w14:textId="77777777" w:rsidR="00742005" w:rsidRPr="00522201" w:rsidRDefault="00742005" w:rsidP="00742005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  <w:p w14:paraId="23EB17AD" w14:textId="77777777" w:rsidR="00742005" w:rsidRPr="00522201" w:rsidRDefault="00742005" w:rsidP="00742005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14E679DB" w14:textId="627C0EDD" w:rsidR="00742005" w:rsidRDefault="00742005" w:rsidP="00742005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" name="Text Box 90"/>
                        <wps:cNvSpPr txBox="1"/>
                        <wps:spPr>
                          <a:xfrm>
                            <a:off x="2896992" y="13132"/>
                            <a:ext cx="2661285" cy="3028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1B9B80A" w14:textId="5A176FAF" w:rsidR="00B63990" w:rsidRPr="00B63990" w:rsidRDefault="00B63990" w:rsidP="00B63990">
                              <w:pPr>
                                <w:ind w:firstLine="173"/>
                                <w:jc w:val="center"/>
                              </w:pPr>
                              <w:r w:rsidRPr="00B63990"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  <w:t>Acabar amb balanç negatiu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" name="Straight Connector 315"/>
                        <wps:cNvCnPr/>
                        <wps:spPr>
                          <a:xfrm>
                            <a:off x="5303614" y="820852"/>
                            <a:ext cx="3175" cy="12573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6" name="Straight Connector 316"/>
                        <wps:cNvCnPr/>
                        <wps:spPr>
                          <a:xfrm flipH="1">
                            <a:off x="2896992" y="888162"/>
                            <a:ext cx="255651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914982D" id="Canvas 282" o:spid="_x0000_s1227" editas="canvas" style="width:451pt;height:108.5pt;mso-position-horizontal-relative:char;mso-position-vertical-relative:line" coordsize="57277,137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">
                <v:shape id="_x0000_s1228" type="#_x0000_t75" style="position:absolute;width:57277;height:13779;visibility:visible;mso-wrap-style:square">
                  <v:fill o:detectmouseclick="t"/>
                  <v:path o:connecttype="none"/>
                </v:shape>
                <v:shape id="Isosceles Triangle 314" o:spid="_x0000_s1229" style="position:absolute;left:42654;top:8881;width:10386;height:4655;flip:y;visibility:visible;mso-wrap-style:square;v-text-anchor:middle" coordsize="1038600,465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" path="m,464708l521210,v4129,2431,510843,189414,517390,196984l1038225,465344,,464708xe" filled="f" strokecolor="#5b9bd5 [3208]" strokeweight="1pt">
                  <v:stroke joinstyle="miter"/>
                  <v:path arrowok="t" o:connecttype="custom" o:connectlocs="0,464820;521210,0;1038600,197031;1038225,465456;0,464820" o:connectangles="0,0,0,0,0"/>
                </v:shape>
                <v:rect id="Rectangle 317" o:spid="_x0000_s1230" style="position:absolute;left:52925;top:9069;width:1499;height:44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" fillcolor="white [3212]" stroked="f" strokeweight="1pt"/>
                <v:shape id="Isosceles Triangle 258" o:spid="_x0000_s1231" type="#_x0000_t5" style="position:absolute;left:3228;top:4245;width:11233;height:46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" adj="10844" filled="f" strokecolor="#5b9bd5 [3208]" strokeweight="1pt"/>
                <v:shape id="L-Shape 259" o:spid="_x0000_s1232" style="position:absolute;left:9141;top:-1653;width:4648;height:16459;rotation:-90;visibility:visible;mso-wrap-style:square;v-text-anchor:middle" coordsize="464800,16459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" path="m,l6926,r,567816l464800,567816r,1078122l,1645938,,xe" filled="f" strokecolor="#ed7d31 [3205]" strokeweight="1pt">
                  <v:stroke joinstyle="miter"/>
                  <v:path arrowok="t" o:connecttype="custom" o:connectlocs="0,0;6926,0;6926,567816;464800,567816;464800,1645938;0,1645938;0,0" o:connectangles="0,0,0,0,0,0,0"/>
                </v:shape>
                <v:line id="Straight Connector 260" o:spid="_x0000_s1233" style="position:absolute;flip:x;visibility:visible;mso-wrap-style:square" from="3134,3759" to="3135,95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" strokecolor="black [3213]" strokeweight="1pt">
                  <v:stroke joinstyle="miter"/>
                </v:line>
                <v:shape id="Text Box 90" o:spid="_x0000_s1234" type="#_x0000_t202" style="position:absolute;left:359;top:9178;width:6013;height:2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" filled="f" stroked="f" strokeweight=".5pt">
                  <v:textbox>
                    <w:txbxContent>
                      <w:p w14:paraId="74426D63" w14:textId="77777777" w:rsidR="00742005" w:rsidRPr="00522201" w:rsidRDefault="00742005" w:rsidP="00742005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13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336B77A3" w14:textId="77777777" w:rsidR="00742005" w:rsidRPr="00522201" w:rsidRDefault="00742005" w:rsidP="00742005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35" type="#_x0000_t202" style="position:absolute;left:22357;top:9245;width:6012;height:2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" filled="f" stroked="f" strokeweight=".5pt">
                  <v:textbox>
                    <w:txbxContent>
                      <w:p w14:paraId="7B6B5247" w14:textId="77777777" w:rsidR="00742005" w:rsidRPr="00522201" w:rsidRDefault="00742005" w:rsidP="00742005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14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5F40665A" w14:textId="77777777" w:rsidR="00742005" w:rsidRPr="00522201" w:rsidRDefault="00742005" w:rsidP="00742005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36" type="#_x0000_t202" style="position:absolute;left:26347;top:7688;width:2719;height:28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" filled="f" stroked="f" strokeweight=".5pt">
                  <v:textbox>
                    <w:txbxContent>
                      <w:p w14:paraId="4CD5DC1C" w14:textId="77777777" w:rsidR="00742005" w:rsidRPr="00522201" w:rsidRDefault="00742005" w:rsidP="00742005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t</w:t>
                        </w:r>
                      </w:p>
                      <w:p w14:paraId="436A0ECA" w14:textId="77777777" w:rsidR="00742005" w:rsidRPr="00522201" w:rsidRDefault="00742005" w:rsidP="00742005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  <w:p w14:paraId="56C63572" w14:textId="77777777" w:rsidR="00742005" w:rsidRPr="00522201" w:rsidRDefault="00742005" w:rsidP="00742005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37" type="#_x0000_t202" style="position:absolute;left:775;top:142;width:26616;height:30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" filled="f" stroked="f" strokeweight=".5pt">
                  <v:textbox>
                    <w:txbxContent>
                      <w:p w14:paraId="6A19A94C" w14:textId="24AB49FC" w:rsidR="00742005" w:rsidRPr="00742005" w:rsidRDefault="00742005" w:rsidP="00742005">
                        <w:pPr>
                          <w:ind w:firstLine="173"/>
                          <w:jc w:val="center"/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  <w:lang w:val="en-US"/>
                          </w:rPr>
                          <w:t>Ideal</w:t>
                        </w:r>
                      </w:p>
                    </w:txbxContent>
                  </v:textbox>
                </v:shape>
                <v:shape id="Isosceles Triangle 276" o:spid="_x0000_s1238" type="#_x0000_t5" style="position:absolute;left:14461;top:8904;width:10389;height:4648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" adj="10844" filled="f" strokecolor="#5b9bd5 [3208]" strokeweight="1pt"/>
                <v:line id="Straight Connector 280" o:spid="_x0000_s1239" style="position:absolute;visibility:visible;mso-wrap-style:square" from="24895,8224" to="24928,94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" strokecolor="black [3213]" strokeweight="1pt">
                  <v:stroke joinstyle="miter"/>
                </v:line>
                <v:line id="Straight Connector 281" o:spid="_x0000_s1240" style="position:absolute;flip:x;visibility:visible;mso-wrap-style:square" from="775,8895" to="26347,88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" strokecolor="black [3213]" strokeweight="1pt">
                  <v:stroke joinstyle="miter"/>
                </v:line>
                <v:shape id="Text Box 90" o:spid="_x0000_s1241" type="#_x0000_t202" style="position:absolute;left:11965;top:9507;width:5125;height:29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" filled="f" stroked="f" strokeweight=".5pt">
                  <v:textbox>
                    <w:txbxContent>
                      <w:p w14:paraId="7528CCAE" w14:textId="77777777" w:rsidR="00742005" w:rsidRDefault="00742005" w:rsidP="00742005">
                        <w:pPr>
                          <w:ind w:firstLine="0"/>
                          <w:rPr>
                            <w:rFonts w:ascii="Cambria" w:eastAsia="Calibri" w:hAnsi="Cambria"/>
                            <w:color w:val="5B9BD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color w:val="5B9BD5"/>
                            <w:sz w:val="18"/>
                            <w:szCs w:val="18"/>
                          </w:rPr>
                          <w:t>balanç</w:t>
                        </w:r>
                      </w:p>
                    </w:txbxContent>
                  </v:textbox>
                </v:shape>
                <v:shape id="Text Box 90" o:spid="_x0000_s1242" type="#_x0000_t202" style="position:absolute;left:17117;top:1684;width:9221;height:3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" filled="f" stroked="f" strokeweight=".5pt">
                  <v:textbox>
                    <w:txbxContent>
                      <w:p w14:paraId="40C1C170" w14:textId="77777777" w:rsidR="00742005" w:rsidRDefault="00742005" w:rsidP="00742005">
                        <w:pPr>
                          <w:ind w:firstLine="0"/>
                          <w:rPr>
                            <w:rFonts w:ascii="Cambria" w:eastAsia="Calibri" w:hAnsi="Cambria"/>
                            <w:color w:val="ED7D31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color w:val="ED7D31"/>
                            <w:sz w:val="18"/>
                            <w:szCs w:val="18"/>
                          </w:rPr>
                          <w:t>càrrega encesa</w:t>
                        </w:r>
                      </w:p>
                    </w:txbxContent>
                  </v:textbox>
                </v:shape>
                <v:shape id="Isosceles Triangle 307" o:spid="_x0000_s1243" type="#_x0000_t5" style="position:absolute;left:31421;top:4233;width:11226;height:4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" adj="10844" filled="f" strokecolor="#5b9bd5 [3208]" strokeweight="1pt"/>
                <v:shape id="L-Shape 308" o:spid="_x0000_s1244" style="position:absolute;left:37074;top:-1405;width:4642;height:15933;rotation:-90;visibility:visible;mso-wrap-style:square;v-text-anchor:middle" coordsize="464185,15933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" path="m,l6916,r,558362l464185,558362r,1034947l,1593309,,xe" filled="f" strokecolor="#ed7d31 [3205]" strokeweight="1pt">
                  <v:stroke joinstyle="miter"/>
                  <v:path arrowok="t" o:connecttype="custom" o:connectlocs="0,0;6916,0;6916,558362;464185,558362;464185,1593309;0,1593309;0,0" o:connectangles="0,0,0,0,0,0,0"/>
                </v:shape>
                <v:line id="Straight Connector 309" o:spid="_x0000_s1245" style="position:absolute;flip:x;visibility:visible;mso-wrap-style:square" from="31325,3744" to="31325,94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" strokecolor="black [3213]" strokeweight="1pt">
                  <v:stroke joinstyle="miter"/>
                </v:line>
                <v:shape id="Text Box 90" o:spid="_x0000_s1246" type="#_x0000_t202" style="position:absolute;left:28550;top:9167;width:6007;height:2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" filled="f" stroked="f" strokeweight=".5pt">
                  <v:textbox>
                    <w:txbxContent>
                      <w:p w14:paraId="3928F6AD" w14:textId="77777777" w:rsidR="00742005" w:rsidRPr="00522201" w:rsidRDefault="00742005" w:rsidP="00742005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13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738C2E33" w14:textId="77777777" w:rsidR="00742005" w:rsidRPr="00522201" w:rsidRDefault="00742005" w:rsidP="00742005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7CFD753C" w14:textId="3A8C731D" w:rsidR="00742005" w:rsidRDefault="00742005" w:rsidP="00742005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47" type="#_x0000_t202" style="position:absolute;left:50547;top:9230;width:6007;height:2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" filled="f" stroked="f" strokeweight=".5pt">
                  <v:textbox>
                    <w:txbxContent>
                      <w:p w14:paraId="58557C57" w14:textId="77777777" w:rsidR="00742005" w:rsidRPr="00522201" w:rsidRDefault="00742005" w:rsidP="00742005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14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628FE88D" w14:textId="77777777" w:rsidR="00742005" w:rsidRPr="00522201" w:rsidRDefault="00742005" w:rsidP="00742005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4CBB9ECB" w14:textId="03150460" w:rsidR="00742005" w:rsidRDefault="00742005" w:rsidP="00742005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48" type="#_x0000_t202" style="position:absolute;left:54535;top:7675;width:2717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" filled="f" stroked="f" strokeweight=".5pt">
                  <v:textbox>
                    <w:txbxContent>
                      <w:p w14:paraId="4C532F3E" w14:textId="77777777" w:rsidR="00742005" w:rsidRPr="00522201" w:rsidRDefault="00742005" w:rsidP="00742005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t</w:t>
                        </w:r>
                      </w:p>
                      <w:p w14:paraId="2E483A23" w14:textId="77777777" w:rsidR="00742005" w:rsidRPr="00522201" w:rsidRDefault="00742005" w:rsidP="00742005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  <w:p w14:paraId="23EB17AD" w14:textId="77777777" w:rsidR="00742005" w:rsidRPr="00522201" w:rsidRDefault="00742005" w:rsidP="00742005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14E679DB" w14:textId="627C0EDD" w:rsidR="00742005" w:rsidRDefault="00742005" w:rsidP="00742005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49" type="#_x0000_t202" style="position:absolute;left:28969;top:131;width:26613;height:3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" filled="f" stroked="f" strokeweight=".5pt">
                  <v:textbox>
                    <w:txbxContent>
                      <w:p w14:paraId="51B9B80A" w14:textId="5A176FAF" w:rsidR="00B63990" w:rsidRPr="00B63990" w:rsidRDefault="00B63990" w:rsidP="00B63990">
                        <w:pPr>
                          <w:ind w:firstLine="173"/>
                          <w:jc w:val="center"/>
                        </w:pPr>
                        <w:r w:rsidRPr="00B63990"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  <w:t>Acabar amb balanç negatiu</w:t>
                        </w:r>
                      </w:p>
                    </w:txbxContent>
                  </v:textbox>
                </v:shape>
                <v:line id="Straight Connector 315" o:spid="_x0000_s1250" style="position:absolute;visibility:visible;mso-wrap-style:square" from="53036,8208" to="53067,94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" strokecolor="black [3213]" strokeweight="1pt">
                  <v:stroke joinstyle="miter"/>
                </v:line>
                <v:line id="Straight Connector 316" o:spid="_x0000_s1251" style="position:absolute;flip:x;visibility:visible;mso-wrap-style:square" from="28969,8881" to="54535,88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" strokecolor="black [3213]" strokeweight="1pt">
                  <v:stroke joinstyle="miter"/>
                </v:line>
                <w10:anchorlock/>
              </v:group>
            </w:pict>
          </mc:Fallback>
        </mc:AlternateContent>
      </w:r>
    </w:p>
    <w:p w14:paraId="00153811" w14:textId="300C8A46" w:rsidR="00742005" w:rsidRDefault="00742005" w:rsidP="00742005">
      <w:pPr>
        <w:pStyle w:val="Caption"/>
      </w:pPr>
      <w:bookmarkStart w:id="164" w:name="_Toc107763339"/>
      <w:r>
        <w:t xml:space="preserve">Figura </w:t>
      </w:r>
      <w:r w:rsidR="00CB3F4E">
        <w:fldChar w:fldCharType="begin"/>
      </w:r>
      <w:r w:rsidR="00CB3F4E">
        <w:instrText xml:space="preserve"> STYLEREF 1 \s </w:instrText>
      </w:r>
      <w:r w:rsidR="00CB3F4E">
        <w:fldChar w:fldCharType="separate"/>
      </w:r>
      <w:r w:rsidR="00650730">
        <w:rPr>
          <w:noProof/>
        </w:rPr>
        <w:t>4</w:t>
      </w:r>
      <w:r w:rsidR="00CB3F4E">
        <w:fldChar w:fldCharType="end"/>
      </w:r>
      <w:r w:rsidR="00CB3F4E">
        <w:t>.</w:t>
      </w:r>
      <w:r w:rsidR="00CB3F4E">
        <w:fldChar w:fldCharType="begin"/>
      </w:r>
      <w:r w:rsidR="00CB3F4E">
        <w:instrText xml:space="preserve"> SEQ Figura \* ARABIC \s 1 </w:instrText>
      </w:r>
      <w:r w:rsidR="00CB3F4E">
        <w:fldChar w:fldCharType="separate"/>
      </w:r>
      <w:r w:rsidR="00650730">
        <w:rPr>
          <w:noProof/>
        </w:rPr>
        <w:t>16</w:t>
      </w:r>
      <w:r w:rsidR="00CB3F4E">
        <w:fldChar w:fldCharType="end"/>
      </w:r>
      <w:r>
        <w:t>. Predictiu</w:t>
      </w:r>
      <w:r w:rsidR="00044ACD">
        <w:t xml:space="preserve"> </w:t>
      </w:r>
      <w:r w:rsidR="001F50CE">
        <w:t xml:space="preserve">base </w:t>
      </w:r>
      <w:r>
        <w:t xml:space="preserve">– </w:t>
      </w:r>
      <w:r w:rsidR="00044ACD">
        <w:t>Solució al problema a</w:t>
      </w:r>
      <w:r w:rsidR="00387EFA">
        <w:t>)</w:t>
      </w:r>
      <w:r w:rsidR="00044ACD">
        <w:t xml:space="preserve"> i nou problema que presenta</w:t>
      </w:r>
      <w:bookmarkEnd w:id="164"/>
    </w:p>
    <w:p w14:paraId="035E3FD8" w14:textId="77777777" w:rsidR="00796F6D" w:rsidRDefault="00796F6D" w:rsidP="00B63990"/>
    <w:p w14:paraId="4B59DA6D" w14:textId="2776E947" w:rsidR="00B63990" w:rsidRDefault="00B63990" w:rsidP="00B63990">
      <w:r>
        <w:t xml:space="preserve">Per </w:t>
      </w:r>
      <w:r w:rsidR="0004528B">
        <w:t>minimitzar els cops que acabem amb deute</w:t>
      </w:r>
      <w:r>
        <w:t xml:space="preserve">, en comptes d’apagar la càrrega quan la predicció del balanç net horari final, contant que apaguéssim la càrrega, sigui igual o menor a 0, l’apagarem quan sigui igual o menor a un llindar </w:t>
      </w:r>
      <w:r w:rsidR="00044ACD">
        <w:t>positiu</w:t>
      </w:r>
      <w:r>
        <w:t>.</w:t>
      </w:r>
    </w:p>
    <w:p w14:paraId="4CEA175B" w14:textId="0CD10254" w:rsidR="00E64444" w:rsidRDefault="00E64444" w:rsidP="00E64444">
      <w:pPr>
        <w:ind w:firstLine="0"/>
      </w:pPr>
      <w:r>
        <w:t xml:space="preserve">Al haver afegit el llindar </w:t>
      </w:r>
      <w:r w:rsidR="00322A16">
        <w:t>positiu</w:t>
      </w:r>
      <w:r>
        <w:t xml:space="preserve">, també necessitarem un llindar d’engegada que sigui igual o més gran que aquest llindar d’apagada, per evitar tenir moltes commutacions a final d’hora. </w:t>
      </w:r>
    </w:p>
    <w:p w14:paraId="24B21CAE" w14:textId="51BEC19C" w:rsidR="005D01A6" w:rsidRDefault="002C3C71" w:rsidP="005D01A6">
      <w:pPr>
        <w:pStyle w:val="TtolExemple"/>
      </w:pPr>
      <w:r>
        <w:t xml:space="preserve">Solució a la situació </w:t>
      </w:r>
      <w:r w:rsidR="00E64444">
        <w:t>b</w:t>
      </w:r>
    </w:p>
    <w:p w14:paraId="67C4D810" w14:textId="2FE2A3C9" w:rsidR="000E7616" w:rsidRDefault="00044ACD" w:rsidP="00387EFA">
      <w:r>
        <w:t>Per solucionar el segon cas, sense canviar la càrrega, el que hauria de passar és que la càrrega s’engegués abans.</w:t>
      </w:r>
    </w:p>
    <w:p w14:paraId="5AA6ECFA" w14:textId="77777777" w:rsidR="00573D4B" w:rsidRDefault="00387EFA" w:rsidP="00573D4B">
      <w:pPr>
        <w:ind w:firstLine="0"/>
      </w:pPr>
      <w:r>
        <w:t>E</w:t>
      </w:r>
      <w:r w:rsidR="00044ACD">
        <w:t>n comptes</w:t>
      </w:r>
      <w:r>
        <w:t xml:space="preserve"> d’engegar la càrrega quan</w:t>
      </w:r>
      <w:r w:rsidR="00044ACD">
        <w:t xml:space="preserve"> el temps de consum sigui igual o major a el temps restant, </w:t>
      </w:r>
      <w:r>
        <w:t>l’engegarem quan</w:t>
      </w:r>
      <w:r w:rsidR="00044ACD">
        <w:t xml:space="preserve"> sigui igual o major a un percentatge del temps restant. Això és com si </w:t>
      </w:r>
      <w:r>
        <w:t xml:space="preserve">tinguéssim un </w:t>
      </w:r>
      <w:r w:rsidRPr="00C510DB">
        <w:rPr>
          <w:i/>
          <w:iCs/>
        </w:rPr>
        <w:t>offset</w:t>
      </w:r>
      <w:r>
        <w:t xml:space="preserve"> que es va fent petit a mesura que passa el temps.</w:t>
      </w:r>
    </w:p>
    <w:p w14:paraId="2FCC7CE5" w14:textId="5C0EF997" w:rsidR="00387EFA" w:rsidRDefault="00387EFA" w:rsidP="008C4516">
      <w:pPr>
        <w:pStyle w:val="Caption"/>
      </w:pPr>
      <w:r>
        <w:rPr>
          <w:noProof/>
        </w:rPr>
        <mc:AlternateContent>
          <mc:Choice Requires="wpc">
            <w:drawing>
              <wp:inline distT="0" distB="0" distL="0" distR="0" wp14:anchorId="7C533A9B" wp14:editId="5E0EEB7E">
                <wp:extent cx="5727700" cy="1047857"/>
                <wp:effectExtent l="0" t="0" r="0" b="1270"/>
                <wp:docPr id="341" name="Canvas 3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398" name="Rectangle 398"/>
                        <wps:cNvSpPr/>
                        <wps:spPr>
                          <a:xfrm flipV="1">
                            <a:off x="890648" y="788758"/>
                            <a:ext cx="1575873" cy="68343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" name="Isosceles Triangle 391"/>
                        <wps:cNvSpPr/>
                        <wps:spPr>
                          <a:xfrm>
                            <a:off x="3114893" y="435095"/>
                            <a:ext cx="2165962" cy="348198"/>
                          </a:xfrm>
                          <a:prstGeom prst="triangle">
                            <a:avLst>
                              <a:gd name="adj" fmla="val 17995"/>
                            </a:avLst>
                          </a:pr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" name="Isosceles Triangle 225"/>
                        <wps:cNvSpPr/>
                        <wps:spPr>
                          <a:xfrm>
                            <a:off x="304360" y="324592"/>
                            <a:ext cx="2162175" cy="464185"/>
                          </a:xfrm>
                          <a:custGeom>
                            <a:avLst/>
                            <a:gdLst>
                              <a:gd name="connsiteX0" fmla="*/ 0 w 2162792"/>
                              <a:gd name="connsiteY0" fmla="*/ 464599 h 464599"/>
                              <a:gd name="connsiteX1" fmla="*/ 577314 w 2162792"/>
                              <a:gd name="connsiteY1" fmla="*/ 0 h 464599"/>
                              <a:gd name="connsiteX2" fmla="*/ 2162792 w 2162792"/>
                              <a:gd name="connsiteY2" fmla="*/ 464599 h 464599"/>
                              <a:gd name="connsiteX3" fmla="*/ 0 w 2162792"/>
                              <a:gd name="connsiteY3" fmla="*/ 464599 h 464599"/>
                              <a:gd name="connsiteX0" fmla="*/ 0 w 2170010"/>
                              <a:gd name="connsiteY0" fmla="*/ 464599 h 464599"/>
                              <a:gd name="connsiteX1" fmla="*/ 577314 w 2170010"/>
                              <a:gd name="connsiteY1" fmla="*/ 0 h 464599"/>
                              <a:gd name="connsiteX2" fmla="*/ 2170010 w 2170010"/>
                              <a:gd name="connsiteY2" fmla="*/ 333589 h 464599"/>
                              <a:gd name="connsiteX3" fmla="*/ 2162792 w 2170010"/>
                              <a:gd name="connsiteY3" fmla="*/ 464599 h 464599"/>
                              <a:gd name="connsiteX4" fmla="*/ 0 w 2170010"/>
                              <a:gd name="connsiteY4" fmla="*/ 464599 h 464599"/>
                              <a:gd name="connsiteX0" fmla="*/ 0 w 2170010"/>
                              <a:gd name="connsiteY0" fmla="*/ 464599 h 464599"/>
                              <a:gd name="connsiteX1" fmla="*/ 577314 w 2170010"/>
                              <a:gd name="connsiteY1" fmla="*/ 0 h 464599"/>
                              <a:gd name="connsiteX2" fmla="*/ 2170010 w 2170010"/>
                              <a:gd name="connsiteY2" fmla="*/ 333589 h 464599"/>
                              <a:gd name="connsiteX3" fmla="*/ 2162792 w 2170010"/>
                              <a:gd name="connsiteY3" fmla="*/ 464599 h 464599"/>
                              <a:gd name="connsiteX4" fmla="*/ 0 w 2170010"/>
                              <a:gd name="connsiteY4" fmla="*/ 464599 h 464599"/>
                              <a:gd name="connsiteX0" fmla="*/ 0 w 2162792"/>
                              <a:gd name="connsiteY0" fmla="*/ 464599 h 464599"/>
                              <a:gd name="connsiteX1" fmla="*/ 577314 w 2162792"/>
                              <a:gd name="connsiteY1" fmla="*/ 0 h 464599"/>
                              <a:gd name="connsiteX2" fmla="*/ 2162696 w 2162792"/>
                              <a:gd name="connsiteY2" fmla="*/ 333589 h 464599"/>
                              <a:gd name="connsiteX3" fmla="*/ 2162792 w 2162792"/>
                              <a:gd name="connsiteY3" fmla="*/ 464599 h 464599"/>
                              <a:gd name="connsiteX4" fmla="*/ 0 w 2162792"/>
                              <a:gd name="connsiteY4" fmla="*/ 464599 h 46459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2162792" h="464599">
                                <a:moveTo>
                                  <a:pt x="0" y="464599"/>
                                </a:moveTo>
                                <a:lnTo>
                                  <a:pt x="577314" y="0"/>
                                </a:lnTo>
                                <a:cubicBezTo>
                                  <a:pt x="960550" y="109555"/>
                                  <a:pt x="1762422" y="241073"/>
                                  <a:pt x="2162696" y="333589"/>
                                </a:cubicBezTo>
                                <a:lnTo>
                                  <a:pt x="2162792" y="464599"/>
                                </a:lnTo>
                                <a:lnTo>
                                  <a:pt x="0" y="46459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" name="L-Shape 361"/>
                        <wps:cNvSpPr/>
                        <wps:spPr>
                          <a:xfrm rot="16200000">
                            <a:off x="1153672" y="-524085"/>
                            <a:ext cx="464185" cy="2161540"/>
                          </a:xfrm>
                          <a:prstGeom prst="corner">
                            <a:avLst>
                              <a:gd name="adj1" fmla="val 339285"/>
                              <a:gd name="adj2" fmla="val 1490"/>
                            </a:avLst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" name="Straight Connector 362"/>
                        <wps:cNvCnPr/>
                        <wps:spPr>
                          <a:xfrm flipH="1">
                            <a:off x="294835" y="275062"/>
                            <a:ext cx="0" cy="5740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3" name="Straight Connector 363"/>
                        <wps:cNvCnPr/>
                        <wps:spPr>
                          <a:xfrm flipH="1">
                            <a:off x="59250" y="788777"/>
                            <a:ext cx="255714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4" name="Text Box 90"/>
                        <wps:cNvSpPr txBox="1"/>
                        <wps:spPr>
                          <a:xfrm>
                            <a:off x="7815" y="816717"/>
                            <a:ext cx="600710" cy="2305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D5B7BA" w14:textId="77777777" w:rsidR="00387EFA" w:rsidRPr="00522201" w:rsidRDefault="00387EFA" w:rsidP="00387EFA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13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7DF61037" w14:textId="77777777" w:rsidR="00387EFA" w:rsidRPr="00522201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63D91047" w14:textId="77777777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3BE0B390" w14:textId="0B06541E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" name="Text Box 90"/>
                        <wps:cNvSpPr txBox="1"/>
                        <wps:spPr>
                          <a:xfrm>
                            <a:off x="2216980" y="816082"/>
                            <a:ext cx="600710" cy="231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5C70BC" w14:textId="77777777" w:rsidR="00387EFA" w:rsidRPr="00522201" w:rsidRDefault="00387EFA" w:rsidP="00387EFA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14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325DC4D3" w14:textId="77777777" w:rsidR="00387EFA" w:rsidRPr="00522201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5254950A" w14:textId="77777777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0E25BCF8" w14:textId="7C584503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" name="Straight Connector 366"/>
                        <wps:cNvCnPr/>
                        <wps:spPr>
                          <a:xfrm>
                            <a:off x="2470980" y="721467"/>
                            <a:ext cx="3175" cy="12573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7" name="Text Box 90"/>
                        <wps:cNvSpPr txBox="1"/>
                        <wps:spPr>
                          <a:xfrm>
                            <a:off x="2616395" y="668127"/>
                            <a:ext cx="271780" cy="2863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E5628DD" w14:textId="77777777" w:rsidR="00387EFA" w:rsidRPr="00522201" w:rsidRDefault="00387EFA" w:rsidP="00387EFA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t</w:t>
                              </w:r>
                            </w:p>
                            <w:p w14:paraId="6A6A7AA7" w14:textId="77777777" w:rsidR="00387EFA" w:rsidRPr="00522201" w:rsidRDefault="00387EFA" w:rsidP="00387EFA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  <w:p w14:paraId="11F046BE" w14:textId="77777777" w:rsidR="00387EFA" w:rsidRPr="00522201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49D693FB" w14:textId="77777777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0A7488E9" w14:textId="468CB059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370" name="Group 370"/>
                        <wpg:cNvGrpSpPr/>
                        <wpg:grpSpPr>
                          <a:xfrm>
                            <a:off x="2817690" y="74924"/>
                            <a:ext cx="2880360" cy="967337"/>
                            <a:chOff x="0" y="166231"/>
                            <a:chExt cx="2880360" cy="967879"/>
                          </a:xfrm>
                        </wpg:grpSpPr>
                        <wps:wsp>
                          <wps:cNvPr id="372" name="L-Shape 372"/>
                          <wps:cNvSpPr/>
                          <wps:spPr>
                            <a:xfrm rot="16200000">
                              <a:off x="1148093" y="-440061"/>
                              <a:ext cx="464185" cy="2165962"/>
                            </a:xfrm>
                            <a:prstGeom prst="corner">
                              <a:avLst>
                                <a:gd name="adj1" fmla="val 383047"/>
                                <a:gd name="adj2" fmla="val 1490"/>
                              </a:avLst>
                            </a:prstGeom>
                            <a:noFill/>
                            <a:ln>
                              <a:solidFill>
                                <a:schemeClr val="accent2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3" name="Straight Connector 373"/>
                          <wps:cNvCnPr/>
                          <wps:spPr>
                            <a:xfrm flipH="1">
                              <a:off x="287020" y="361315"/>
                              <a:ext cx="0" cy="57404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74" name="Straight Connector 374"/>
                          <wps:cNvCnPr/>
                          <wps:spPr>
                            <a:xfrm flipH="1">
                              <a:off x="51435" y="875030"/>
                              <a:ext cx="2557145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75" name="Text Box 90"/>
                          <wps:cNvSpPr txBox="1"/>
                          <wps:spPr>
                            <a:xfrm>
                              <a:off x="0" y="902970"/>
                              <a:ext cx="600710" cy="2305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8C3AB5E" w14:textId="77777777" w:rsidR="00387EFA" w:rsidRPr="00522201" w:rsidRDefault="00387EFA" w:rsidP="00387EFA">
                                <w:pPr>
                                  <w:spacing w:before="0" w:after="0" w:line="240" w:lineRule="auto"/>
                                  <w:rPr>
                                    <w:rFonts w:ascii="Cambria" w:eastAsia="Calibri" w:hAnsi="Cambria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522201">
                                  <w:rPr>
                                    <w:rFonts w:ascii="Cambria" w:eastAsia="Calibri" w:hAnsi="Cambria"/>
                                    <w:sz w:val="18"/>
                                    <w:szCs w:val="18"/>
                                  </w:rPr>
                                  <w:t>13</w:t>
                                </w:r>
                                <w:r w:rsidRPr="00522201">
                                  <w:rPr>
                                    <w:rFonts w:ascii="Cambria" w:eastAsia="Calibri" w:hAnsi="Cambria"/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 xml:space="preserve"> h</w:t>
                                </w:r>
                              </w:p>
                              <w:p w14:paraId="65921AE6" w14:textId="77777777" w:rsidR="00387EFA" w:rsidRPr="00522201" w:rsidRDefault="00387EFA" w:rsidP="00387EFA">
                                <w:pPr>
                                  <w:ind w:firstLine="173"/>
                                  <w:rPr>
                                    <w:rFonts w:ascii="Cambria" w:eastAsia="Calibri" w:hAnsi="Cambria"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311EDD05" w14:textId="77777777" w:rsidR="00387EFA" w:rsidRDefault="00387EFA" w:rsidP="00387EFA">
                                <w:pPr>
                                  <w:ind w:firstLine="173"/>
                                  <w:rPr>
                                    <w:rFonts w:ascii="Cambria" w:eastAsia="Calibri" w:hAnsi="Cambria"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0811DF23" w14:textId="77777777" w:rsidR="00387EFA" w:rsidRDefault="00387EFA" w:rsidP="00387EFA">
                                <w:pPr>
                                  <w:ind w:firstLine="173"/>
                                  <w:rPr>
                                    <w:rFonts w:ascii="Cambria" w:eastAsia="Calibri" w:hAnsi="Cambria"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59BBB333" w14:textId="1F674B62" w:rsidR="00387EFA" w:rsidRDefault="00387EFA" w:rsidP="00387EFA">
                                <w:pPr>
                                  <w:ind w:firstLine="173"/>
                                  <w:rPr>
                                    <w:rFonts w:ascii="Cambria" w:eastAsia="Calibri" w:hAnsi="Cambria"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6" name="Text Box 90"/>
                          <wps:cNvSpPr txBox="1"/>
                          <wps:spPr>
                            <a:xfrm>
                              <a:off x="2209165" y="902335"/>
                              <a:ext cx="600710" cy="2317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794C6B7" w14:textId="77777777" w:rsidR="00387EFA" w:rsidRPr="00522201" w:rsidRDefault="00387EFA" w:rsidP="00387EFA">
                                <w:pPr>
                                  <w:spacing w:before="0" w:after="0" w:line="240" w:lineRule="auto"/>
                                  <w:rPr>
                                    <w:rFonts w:ascii="Cambria" w:eastAsia="Calibri" w:hAnsi="Cambria"/>
                                    <w:i/>
                                    <w:iCs/>
                                    <w:sz w:val="18"/>
                                    <w:szCs w:val="18"/>
                                  </w:rPr>
                                </w:pPr>
                                <w:r w:rsidRPr="00522201">
                                  <w:rPr>
                                    <w:rFonts w:ascii="Cambria" w:eastAsia="Calibri" w:hAnsi="Cambria"/>
                                    <w:sz w:val="18"/>
                                    <w:szCs w:val="18"/>
                                  </w:rPr>
                                  <w:t>14</w:t>
                                </w:r>
                                <w:r w:rsidRPr="00522201">
                                  <w:rPr>
                                    <w:rFonts w:ascii="Cambria" w:eastAsia="Calibri" w:hAnsi="Cambria"/>
                                    <w:i/>
                                    <w:iCs/>
                                    <w:sz w:val="18"/>
                                    <w:szCs w:val="18"/>
                                  </w:rPr>
                                  <w:t xml:space="preserve"> h</w:t>
                                </w:r>
                              </w:p>
                              <w:p w14:paraId="51984434" w14:textId="77777777" w:rsidR="00387EFA" w:rsidRPr="00522201" w:rsidRDefault="00387EFA" w:rsidP="00387EFA">
                                <w:pPr>
                                  <w:ind w:firstLine="173"/>
                                  <w:rPr>
                                    <w:rFonts w:ascii="Cambria" w:eastAsia="Calibri" w:hAnsi="Cambria"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597D640B" w14:textId="77777777" w:rsidR="00387EFA" w:rsidRDefault="00387EFA" w:rsidP="00387EFA">
                                <w:pPr>
                                  <w:ind w:firstLine="173"/>
                                  <w:rPr>
                                    <w:rFonts w:ascii="Cambria" w:eastAsia="Calibri" w:hAnsi="Cambria"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3A73DC14" w14:textId="77777777" w:rsidR="00387EFA" w:rsidRDefault="00387EFA" w:rsidP="00387EFA">
                                <w:pPr>
                                  <w:ind w:firstLine="173"/>
                                  <w:rPr>
                                    <w:rFonts w:ascii="Cambria" w:eastAsia="Calibri" w:hAnsi="Cambria"/>
                                    <w:sz w:val="18"/>
                                    <w:szCs w:val="18"/>
                                  </w:rPr>
                                </w:pPr>
                              </w:p>
                              <w:p w14:paraId="042A7ABA" w14:textId="7E0A2E07" w:rsidR="00387EFA" w:rsidRDefault="00387EFA" w:rsidP="00387EFA">
                                <w:pPr>
                                  <w:ind w:firstLine="173"/>
                                  <w:rPr>
                                    <w:rFonts w:ascii="Cambria" w:eastAsia="Calibri" w:hAnsi="Cambria"/>
                                    <w:sz w:val="18"/>
                                    <w:szCs w:val="18"/>
                                  </w:rPr>
                                </w:pP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7" name="Straight Connector 377"/>
                          <wps:cNvCnPr/>
                          <wps:spPr>
                            <a:xfrm>
                              <a:off x="2463165" y="807720"/>
                              <a:ext cx="3175" cy="12573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  <a:prstDash val="solid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78" name="Text Box 90"/>
                          <wps:cNvSpPr txBox="1"/>
                          <wps:spPr>
                            <a:xfrm>
                              <a:off x="2608580" y="754380"/>
                              <a:ext cx="271780" cy="28638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5DB3F65" w14:textId="77777777" w:rsidR="00387EFA" w:rsidRDefault="00387EFA" w:rsidP="00D86838">
                                <w:pPr>
                                  <w:spacing w:before="0" w:after="0" w:line="240" w:lineRule="auto"/>
                                  <w:ind w:firstLine="0"/>
                                  <w:rPr>
                                    <w:rFonts w:ascii="Cambria" w:eastAsia="Calibri" w:hAnsi="Cambria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Cambria" w:eastAsia="Calibri" w:hAnsi="Cambria"/>
                                    <w:sz w:val="18"/>
                                    <w:szCs w:val="18"/>
                                  </w:rPr>
                                  <w:t>t</w:t>
                                </w:r>
                              </w:p>
                              <w:p w14:paraId="671BC12F" w14:textId="77777777" w:rsidR="00387EFA" w:rsidRDefault="00387EFA" w:rsidP="00D86838">
                                <w:pPr>
                                  <w:spacing w:before="0" w:after="0" w:line="240" w:lineRule="auto"/>
                                  <w:ind w:firstLine="173"/>
                                  <w:rPr>
                                    <w:rFonts w:ascii="Cambria" w:eastAsia="Calibri" w:hAnsi="Cambria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Cambria" w:eastAsia="Calibri" w:hAnsi="Cambria"/>
                                    <w:sz w:val="18"/>
                                    <w:szCs w:val="18"/>
                                  </w:rPr>
                                  <w:t> </w:t>
                                </w:r>
                              </w:p>
                              <w:p w14:paraId="2ECF0A75" w14:textId="77777777" w:rsidR="00387EFA" w:rsidRDefault="00387EFA" w:rsidP="00D86838">
                                <w:pPr>
                                  <w:spacing w:before="0" w:after="0" w:line="240" w:lineRule="auto"/>
                                  <w:ind w:firstLine="173"/>
                                  <w:rPr>
                                    <w:rFonts w:ascii="Cambria" w:eastAsia="Calibri" w:hAnsi="Cambria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Cambria" w:eastAsia="Calibri" w:hAnsi="Cambria"/>
                                    <w:sz w:val="18"/>
                                    <w:szCs w:val="18"/>
                                  </w:rPr>
                                  <w:t> </w:t>
                                </w:r>
                              </w:p>
                              <w:p w14:paraId="57D0F0EF" w14:textId="77777777" w:rsidR="00387EFA" w:rsidRDefault="00387EFA" w:rsidP="00D86838">
                                <w:pPr>
                                  <w:spacing w:before="0" w:after="0" w:line="240" w:lineRule="auto"/>
                                  <w:ind w:firstLine="173"/>
                                  <w:rPr>
                                    <w:rFonts w:ascii="Cambria" w:eastAsia="Calibri" w:hAnsi="Cambria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Cambria" w:eastAsia="Calibri" w:hAnsi="Cambria"/>
                                    <w:sz w:val="18"/>
                                    <w:szCs w:val="18"/>
                                  </w:rPr>
                                  <w:t> </w:t>
                                </w:r>
                              </w:p>
                              <w:p w14:paraId="05B7F724" w14:textId="77777777" w:rsidR="00387EFA" w:rsidRDefault="00387EFA" w:rsidP="00D86838">
                                <w:pPr>
                                  <w:spacing w:before="0" w:after="0" w:line="240" w:lineRule="auto"/>
                                  <w:ind w:firstLine="173"/>
                                  <w:rPr>
                                    <w:rFonts w:ascii="Cambria" w:eastAsia="Calibri" w:hAnsi="Cambria"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Cambria" w:eastAsia="Calibri" w:hAnsi="Cambria"/>
                                    <w:sz w:val="18"/>
                                    <w:szCs w:val="18"/>
                                  </w:rPr>
                                  <w:t> 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9" name="Text Box 90"/>
                          <wps:cNvSpPr txBox="1"/>
                          <wps:spPr>
                            <a:xfrm>
                              <a:off x="51435" y="166231"/>
                              <a:ext cx="2661285" cy="2148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56AC994" w14:textId="472D237E" w:rsidR="00387EFA" w:rsidRDefault="00387EFA" w:rsidP="008C4516">
                                <w:pPr>
                                  <w:spacing w:before="0" w:after="0" w:line="240" w:lineRule="auto"/>
                                  <w:jc w:val="center"/>
                                  <w:rPr>
                                    <w:rFonts w:ascii="Cambria" w:eastAsia="Calibri" w:hAnsi="Cambria"/>
                                    <w:b/>
                                    <w:bCs/>
                                    <w:sz w:val="18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Cambria" w:eastAsia="Calibri" w:hAnsi="Cambria"/>
                                    <w:b/>
                                    <w:bCs/>
                                    <w:sz w:val="18"/>
                                    <w:szCs w:val="18"/>
                                  </w:rPr>
                                  <w:t>Amb offset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393" name="Rectangle 393"/>
                        <wps:cNvSpPr/>
                        <wps:spPr>
                          <a:xfrm flipV="1">
                            <a:off x="3508558" y="783281"/>
                            <a:ext cx="1598832" cy="73807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" name="Straight Connector 394"/>
                        <wps:cNvCnPr/>
                        <wps:spPr>
                          <a:xfrm>
                            <a:off x="5108485" y="724010"/>
                            <a:ext cx="3175" cy="12509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6" name="Straight Connector 396"/>
                        <wps:cNvCnPr/>
                        <wps:spPr>
                          <a:xfrm>
                            <a:off x="3504685" y="724637"/>
                            <a:ext cx="3175" cy="12446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7" name="Straight Connector 397"/>
                        <wps:cNvCnPr/>
                        <wps:spPr>
                          <a:xfrm>
                            <a:off x="890648" y="724637"/>
                            <a:ext cx="3175" cy="12446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C533A9B" id="Canvas 341" o:spid="_x0000_s1252" editas="canvas" style="width:451pt;height:82.5pt;mso-position-horizontal-relative:char;mso-position-vertical-relative:line" coordsize="57277,1047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">
                <v:shape id="_x0000_s1253" type="#_x0000_t75" style="position:absolute;width:57277;height:10477;visibility:visible;mso-wrap-style:square">
                  <v:fill o:detectmouseclick="t"/>
                  <v:path o:connecttype="none"/>
                </v:shape>
                <v:rect id="Rectangle 398" o:spid="_x0000_s1254" style="position:absolute;left:8906;top:7887;width:15759;height:684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" fillcolor="#fbe4d5 [661]" stroked="f" strokeweight="1pt">
                  <v:fill opacity="32896f"/>
                </v:rect>
                <v:shape id="Isosceles Triangle 391" o:spid="_x0000_s1255" type="#_x0000_t5" style="position:absolute;left:31148;top:4350;width:21660;height:34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" adj="3887" filled="f" strokecolor="#5b9bd5 [3208]" strokeweight="1pt"/>
                <v:shape id="Isosceles Triangle 225" o:spid="_x0000_s1256" style="position:absolute;left:3043;top:3245;width:21622;height:4642;visibility:visible;mso-wrap-style:square;v-text-anchor:middle" coordsize="2162792,464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" path="m,464599l577314,c960550,109555,1762422,241073,2162696,333589r96,131010l,464599xe" filled="f" strokecolor="#5b9bd5 [3208]" strokeweight="1pt">
                  <v:stroke joinstyle="miter"/>
                  <v:path arrowok="t" o:connecttype="custom" o:connectlocs="0,464185;577149,0;2162079,333292;2162175,464185;0,464185" o:connectangles="0,0,0,0,0"/>
                </v:shape>
                <v:shape id="L-Shape 361" o:spid="_x0000_s1257" style="position:absolute;left:11536;top:-5242;width:4642;height:21616;rotation:-90;visibility:visible;mso-wrap-style:square;v-text-anchor:middle" coordsize="464185,2161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" path="m,l6916,r,586630l464185,586630r,1574910l,2161540,,xe" filled="f" strokecolor="#ed7d31 [3205]" strokeweight="1pt">
                  <v:stroke joinstyle="miter"/>
                  <v:path arrowok="t" o:connecttype="custom" o:connectlocs="0,0;6916,0;6916,586630;464185,586630;464185,2161540;0,2161540;0,0" o:connectangles="0,0,0,0,0,0,0"/>
                </v:shape>
                <v:line id="Straight Connector 362" o:spid="_x0000_s1258" style="position:absolute;flip:x;visibility:visible;mso-wrap-style:square" from="2948,2750" to="2948,84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" strokecolor="black [3213]" strokeweight="1pt">
                  <v:stroke joinstyle="miter"/>
                </v:line>
                <v:line id="Straight Connector 363" o:spid="_x0000_s1259" style="position:absolute;flip:x;visibility:visible;mso-wrap-style:square" from="592,7887" to="26163,78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" strokecolor="black [3213]" strokeweight="1pt">
                  <v:stroke joinstyle="miter"/>
                </v:line>
                <v:shape id="Text Box 90" o:spid="_x0000_s1260" type="#_x0000_t202" style="position:absolute;left:78;top:8167;width:6007;height:2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" filled="f" stroked="f" strokeweight=".5pt">
                  <v:textbox>
                    <w:txbxContent>
                      <w:p w14:paraId="0CD5B7BA" w14:textId="77777777" w:rsidR="00387EFA" w:rsidRPr="00522201" w:rsidRDefault="00387EFA" w:rsidP="00387EFA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13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7DF61037" w14:textId="77777777" w:rsidR="00387EFA" w:rsidRPr="00522201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63D91047" w14:textId="77777777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3BE0B390" w14:textId="0B06541E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61" type="#_x0000_t202" style="position:absolute;left:22169;top:8160;width:6007;height:2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" filled="f" stroked="f" strokeweight=".5pt">
                  <v:textbox>
                    <w:txbxContent>
                      <w:p w14:paraId="615C70BC" w14:textId="77777777" w:rsidR="00387EFA" w:rsidRPr="00522201" w:rsidRDefault="00387EFA" w:rsidP="00387EFA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14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325DC4D3" w14:textId="77777777" w:rsidR="00387EFA" w:rsidRPr="00522201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5254950A" w14:textId="77777777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0E25BCF8" w14:textId="7C584503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line id="Straight Connector 366" o:spid="_x0000_s1262" style="position:absolute;visibility:visible;mso-wrap-style:square" from="24709,7214" to="24741,847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" strokecolor="black [3213]" strokeweight="1pt">
                  <v:stroke joinstyle="miter"/>
                </v:line>
                <v:shape id="Text Box 90" o:spid="_x0000_s1263" type="#_x0000_t202" style="position:absolute;left:26163;top:6681;width:2718;height:2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" filled="f" stroked="f" strokeweight=".5pt">
                  <v:textbox>
                    <w:txbxContent>
                      <w:p w14:paraId="1E5628DD" w14:textId="77777777" w:rsidR="00387EFA" w:rsidRPr="00522201" w:rsidRDefault="00387EFA" w:rsidP="00387EFA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t</w:t>
                        </w:r>
                      </w:p>
                      <w:p w14:paraId="6A6A7AA7" w14:textId="77777777" w:rsidR="00387EFA" w:rsidRPr="00522201" w:rsidRDefault="00387EFA" w:rsidP="00387EFA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  <w:p w14:paraId="11F046BE" w14:textId="77777777" w:rsidR="00387EFA" w:rsidRPr="00522201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49D693FB" w14:textId="77777777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0A7488E9" w14:textId="468CB059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group id="Group 370" o:spid="_x0000_s1264" style="position:absolute;left:28176;top:749;width:28804;height:9673" coordorigin=",1662" coordsize="28803,96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">
                  <v:shape id="L-Shape 372" o:spid="_x0000_s1265" style="position:absolute;left:11481;top:-4401;width:4642;height:21659;rotation:-90;visibility:visible;mso-wrap-style:square;v-text-anchor:middle" coordsize="464185,2165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" path="m,l6916,r,387915l464185,387915r,1778047l,2165962,,xe" filled="f" strokecolor="#ed7d31 [3205]" strokeweight="1pt">
                    <v:stroke joinstyle="miter"/>
                    <v:path arrowok="t" o:connecttype="custom" o:connectlocs="0,0;6916,0;6916,387915;464185,387915;464185,2165962;0,2165962;0,0" o:connectangles="0,0,0,0,0,0,0"/>
                  </v:shape>
                  <v:line id="Straight Connector 373" o:spid="_x0000_s1266" style="position:absolute;flip:x;visibility:visible;mso-wrap-style:square" from="2870,3613" to="2870,935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" strokecolor="black [3213]" strokeweight="1pt">
                    <v:stroke joinstyle="miter"/>
                  </v:line>
                  <v:line id="Straight Connector 374" o:spid="_x0000_s1267" style="position:absolute;flip:x;visibility:visible;mso-wrap-style:square" from="514,8750" to="26085,875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" strokecolor="black [3213]" strokeweight="1pt">
                    <v:stroke joinstyle="miter"/>
                  </v:line>
                  <v:shape id="Text Box 90" o:spid="_x0000_s1268" type="#_x0000_t202" style="position:absolute;top:9029;width:6007;height:2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" filled="f" stroked="f" strokeweight=".5pt">
                    <v:textbox>
                      <w:txbxContent>
                        <w:p w14:paraId="58C3AB5E" w14:textId="77777777" w:rsidR="00387EFA" w:rsidRPr="00522201" w:rsidRDefault="00387EFA" w:rsidP="00387EFA">
                          <w:pPr>
                            <w:spacing w:before="0" w:after="0" w:line="240" w:lineRule="auto"/>
                            <w:rPr>
                              <w:rFonts w:ascii="Cambria" w:eastAsia="Calibri" w:hAnsi="Cambria"/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522201">
                            <w:rPr>
                              <w:rFonts w:ascii="Cambria" w:eastAsia="Calibri" w:hAnsi="Cambria"/>
                              <w:sz w:val="18"/>
                              <w:szCs w:val="18"/>
                            </w:rPr>
                            <w:t>13</w:t>
                          </w:r>
                          <w:r w:rsidRPr="00522201">
                            <w:rPr>
                              <w:rFonts w:ascii="Cambria" w:eastAsia="Calibri" w:hAnsi="Cambria"/>
                              <w:i/>
                              <w:iCs/>
                              <w:sz w:val="18"/>
                              <w:szCs w:val="18"/>
                            </w:rPr>
                            <w:t xml:space="preserve"> h</w:t>
                          </w:r>
                        </w:p>
                        <w:p w14:paraId="65921AE6" w14:textId="77777777" w:rsidR="00387EFA" w:rsidRPr="00522201" w:rsidRDefault="00387EFA" w:rsidP="00387EFA">
                          <w:pPr>
                            <w:ind w:firstLine="173"/>
                            <w:rPr>
                              <w:rFonts w:ascii="Cambria" w:eastAsia="Calibri" w:hAnsi="Cambria"/>
                              <w:sz w:val="18"/>
                              <w:szCs w:val="18"/>
                            </w:rPr>
                          </w:pPr>
                        </w:p>
                        <w:p w14:paraId="311EDD05" w14:textId="77777777" w:rsidR="00387EFA" w:rsidRDefault="00387EFA" w:rsidP="00387EFA">
                          <w:pPr>
                            <w:ind w:firstLine="173"/>
                            <w:rPr>
                              <w:rFonts w:ascii="Cambria" w:eastAsia="Calibri" w:hAnsi="Cambria"/>
                              <w:sz w:val="18"/>
                              <w:szCs w:val="18"/>
                            </w:rPr>
                          </w:pPr>
                        </w:p>
                        <w:p w14:paraId="0811DF23" w14:textId="77777777" w:rsidR="00387EFA" w:rsidRDefault="00387EFA" w:rsidP="00387EFA">
                          <w:pPr>
                            <w:ind w:firstLine="173"/>
                            <w:rPr>
                              <w:rFonts w:ascii="Cambria" w:eastAsia="Calibri" w:hAnsi="Cambria"/>
                              <w:sz w:val="18"/>
                              <w:szCs w:val="18"/>
                            </w:rPr>
                          </w:pPr>
                        </w:p>
                        <w:p w14:paraId="59BBB333" w14:textId="1F674B62" w:rsidR="00387EFA" w:rsidRDefault="00387EFA" w:rsidP="00387EFA">
                          <w:pPr>
                            <w:ind w:firstLine="173"/>
                            <w:rPr>
                              <w:rFonts w:ascii="Cambria" w:eastAsia="Calibri" w:hAnsi="Cambria"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shape>
                  <v:shape id="Text Box 90" o:spid="_x0000_s1269" type="#_x0000_t202" style="position:absolute;left:22091;top:9023;width:6007;height:2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" filled="f" stroked="f" strokeweight=".5pt">
                    <v:textbox>
                      <w:txbxContent>
                        <w:p w14:paraId="6794C6B7" w14:textId="77777777" w:rsidR="00387EFA" w:rsidRPr="00522201" w:rsidRDefault="00387EFA" w:rsidP="00387EFA">
                          <w:pPr>
                            <w:spacing w:before="0" w:after="0" w:line="240" w:lineRule="auto"/>
                            <w:rPr>
                              <w:rFonts w:ascii="Cambria" w:eastAsia="Calibri" w:hAnsi="Cambria"/>
                              <w:i/>
                              <w:iCs/>
                              <w:sz w:val="18"/>
                              <w:szCs w:val="18"/>
                            </w:rPr>
                          </w:pPr>
                          <w:r w:rsidRPr="00522201">
                            <w:rPr>
                              <w:rFonts w:ascii="Cambria" w:eastAsia="Calibri" w:hAnsi="Cambria"/>
                              <w:sz w:val="18"/>
                              <w:szCs w:val="18"/>
                            </w:rPr>
                            <w:t>14</w:t>
                          </w:r>
                          <w:r w:rsidRPr="00522201">
                            <w:rPr>
                              <w:rFonts w:ascii="Cambria" w:eastAsia="Calibri" w:hAnsi="Cambria"/>
                              <w:i/>
                              <w:iCs/>
                              <w:sz w:val="18"/>
                              <w:szCs w:val="18"/>
                            </w:rPr>
                            <w:t xml:space="preserve"> h</w:t>
                          </w:r>
                        </w:p>
                        <w:p w14:paraId="51984434" w14:textId="77777777" w:rsidR="00387EFA" w:rsidRPr="00522201" w:rsidRDefault="00387EFA" w:rsidP="00387EFA">
                          <w:pPr>
                            <w:ind w:firstLine="173"/>
                            <w:rPr>
                              <w:rFonts w:ascii="Cambria" w:eastAsia="Calibri" w:hAnsi="Cambria"/>
                              <w:sz w:val="18"/>
                              <w:szCs w:val="18"/>
                            </w:rPr>
                          </w:pPr>
                        </w:p>
                        <w:p w14:paraId="597D640B" w14:textId="77777777" w:rsidR="00387EFA" w:rsidRDefault="00387EFA" w:rsidP="00387EFA">
                          <w:pPr>
                            <w:ind w:firstLine="173"/>
                            <w:rPr>
                              <w:rFonts w:ascii="Cambria" w:eastAsia="Calibri" w:hAnsi="Cambria"/>
                              <w:sz w:val="18"/>
                              <w:szCs w:val="18"/>
                            </w:rPr>
                          </w:pPr>
                        </w:p>
                        <w:p w14:paraId="3A73DC14" w14:textId="77777777" w:rsidR="00387EFA" w:rsidRDefault="00387EFA" w:rsidP="00387EFA">
                          <w:pPr>
                            <w:ind w:firstLine="173"/>
                            <w:rPr>
                              <w:rFonts w:ascii="Cambria" w:eastAsia="Calibri" w:hAnsi="Cambria"/>
                              <w:sz w:val="18"/>
                              <w:szCs w:val="18"/>
                            </w:rPr>
                          </w:pPr>
                        </w:p>
                        <w:p w14:paraId="042A7ABA" w14:textId="7E0A2E07" w:rsidR="00387EFA" w:rsidRDefault="00387EFA" w:rsidP="00387EFA">
                          <w:pPr>
                            <w:ind w:firstLine="173"/>
                            <w:rPr>
                              <w:rFonts w:ascii="Cambria" w:eastAsia="Calibri" w:hAnsi="Cambria"/>
                              <w:sz w:val="18"/>
                              <w:szCs w:val="18"/>
                            </w:rPr>
                          </w:pPr>
                        </w:p>
                      </w:txbxContent>
                    </v:textbox>
                  </v:shape>
                  <v:line id="Straight Connector 377" o:spid="_x0000_s1270" style="position:absolute;visibility:visible;mso-wrap-style:square" from="24631,8077" to="24663,93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" strokecolor="black [3213]" strokeweight="1pt">
                    <v:stroke joinstyle="miter"/>
                  </v:line>
                  <v:shape id="Text Box 90" o:spid="_x0000_s1271" type="#_x0000_t202" style="position:absolute;left:26085;top:7543;width:2718;height:28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" filled="f" stroked="f" strokeweight=".5pt">
                    <v:textbox>
                      <w:txbxContent>
                        <w:p w14:paraId="25DB3F65" w14:textId="77777777" w:rsidR="00387EFA" w:rsidRDefault="00387EFA" w:rsidP="00D86838">
                          <w:pPr>
                            <w:spacing w:before="0" w:after="0" w:line="240" w:lineRule="auto"/>
                            <w:ind w:firstLine="0"/>
                            <w:rPr>
                              <w:rFonts w:ascii="Cambria" w:eastAsia="Calibri" w:hAnsi="Cambria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Cambria" w:eastAsia="Calibri" w:hAnsi="Cambria"/>
                              <w:sz w:val="18"/>
                              <w:szCs w:val="18"/>
                            </w:rPr>
                            <w:t>t</w:t>
                          </w:r>
                        </w:p>
                        <w:p w14:paraId="671BC12F" w14:textId="77777777" w:rsidR="00387EFA" w:rsidRDefault="00387EFA" w:rsidP="00D86838">
                          <w:pPr>
                            <w:spacing w:before="0" w:after="0" w:line="240" w:lineRule="auto"/>
                            <w:ind w:firstLine="173"/>
                            <w:rPr>
                              <w:rFonts w:ascii="Cambria" w:eastAsia="Calibri" w:hAnsi="Cambria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Cambria" w:eastAsia="Calibri" w:hAnsi="Cambria"/>
                              <w:sz w:val="18"/>
                              <w:szCs w:val="18"/>
                            </w:rPr>
                            <w:t> </w:t>
                          </w:r>
                        </w:p>
                        <w:p w14:paraId="2ECF0A75" w14:textId="77777777" w:rsidR="00387EFA" w:rsidRDefault="00387EFA" w:rsidP="00D86838">
                          <w:pPr>
                            <w:spacing w:before="0" w:after="0" w:line="240" w:lineRule="auto"/>
                            <w:ind w:firstLine="173"/>
                            <w:rPr>
                              <w:rFonts w:ascii="Cambria" w:eastAsia="Calibri" w:hAnsi="Cambria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Cambria" w:eastAsia="Calibri" w:hAnsi="Cambria"/>
                              <w:sz w:val="18"/>
                              <w:szCs w:val="18"/>
                            </w:rPr>
                            <w:t> </w:t>
                          </w:r>
                        </w:p>
                        <w:p w14:paraId="57D0F0EF" w14:textId="77777777" w:rsidR="00387EFA" w:rsidRDefault="00387EFA" w:rsidP="00D86838">
                          <w:pPr>
                            <w:spacing w:before="0" w:after="0" w:line="240" w:lineRule="auto"/>
                            <w:ind w:firstLine="173"/>
                            <w:rPr>
                              <w:rFonts w:ascii="Cambria" w:eastAsia="Calibri" w:hAnsi="Cambria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Cambria" w:eastAsia="Calibri" w:hAnsi="Cambria"/>
                              <w:sz w:val="18"/>
                              <w:szCs w:val="18"/>
                            </w:rPr>
                            <w:t> </w:t>
                          </w:r>
                        </w:p>
                        <w:p w14:paraId="05B7F724" w14:textId="77777777" w:rsidR="00387EFA" w:rsidRDefault="00387EFA" w:rsidP="00D86838">
                          <w:pPr>
                            <w:spacing w:before="0" w:after="0" w:line="240" w:lineRule="auto"/>
                            <w:ind w:firstLine="173"/>
                            <w:rPr>
                              <w:rFonts w:ascii="Cambria" w:eastAsia="Calibri" w:hAnsi="Cambria"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Cambria" w:eastAsia="Calibri" w:hAnsi="Cambria"/>
                              <w:sz w:val="18"/>
                              <w:szCs w:val="18"/>
                            </w:rPr>
                            <w:t> </w:t>
                          </w:r>
                        </w:p>
                      </w:txbxContent>
                    </v:textbox>
                  </v:shape>
                  <v:shape id="Text Box 90" o:spid="_x0000_s1272" type="#_x0000_t202" style="position:absolute;left:514;top:1662;width:26613;height:21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" filled="f" stroked="f" strokeweight=".5pt">
                    <v:textbox>
                      <w:txbxContent>
                        <w:p w14:paraId="356AC994" w14:textId="472D237E" w:rsidR="00387EFA" w:rsidRDefault="00387EFA" w:rsidP="008C4516">
                          <w:pPr>
                            <w:spacing w:before="0" w:after="0" w:line="240" w:lineRule="auto"/>
                            <w:jc w:val="center"/>
                            <w:rPr>
                              <w:rFonts w:ascii="Cambria" w:eastAsia="Calibri" w:hAnsi="Cambria"/>
                              <w:b/>
                              <w:bCs/>
                              <w:sz w:val="18"/>
                              <w:szCs w:val="18"/>
                            </w:rPr>
                          </w:pPr>
                          <w:r>
                            <w:rPr>
                              <w:rFonts w:ascii="Cambria" w:eastAsia="Calibri" w:hAnsi="Cambria"/>
                              <w:b/>
                              <w:bCs/>
                              <w:sz w:val="18"/>
                              <w:szCs w:val="18"/>
                            </w:rPr>
                            <w:t>Amb offset</w:t>
                          </w:r>
                        </w:p>
                      </w:txbxContent>
                    </v:textbox>
                  </v:shape>
                </v:group>
                <v:rect id="Rectangle 393" o:spid="_x0000_s1273" style="position:absolute;left:35085;top:7832;width:15988;height:738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" fillcolor="#fbe4d5 [661]" stroked="f" strokeweight="1pt">
                  <v:fill opacity="32896f"/>
                </v:rect>
                <v:line id="Straight Connector 394" o:spid="_x0000_s1274" style="position:absolute;visibility:visible;mso-wrap-style:square" from="51084,7240" to="51116,84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" strokecolor="black [3213]" strokeweight="1pt">
                  <v:stroke joinstyle="miter"/>
                </v:line>
                <v:line id="Straight Connector 396" o:spid="_x0000_s1275" style="position:absolute;visibility:visible;mso-wrap-style:square" from="35046,7246" to="35078,84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" strokecolor="black [3213]" strokeweight="1pt">
                  <v:stroke joinstyle="miter"/>
                </v:line>
                <v:line id="Straight Connector 397" o:spid="_x0000_s1276" style="position:absolute;visibility:visible;mso-wrap-style:square" from="8906,7246" to="8938,84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" strokecolor="black [3213]" strokeweight="1pt">
                  <v:stroke joinstyle="miter"/>
                </v:line>
                <w10:anchorlock/>
              </v:group>
            </w:pict>
          </mc:Fallback>
        </mc:AlternateContent>
      </w:r>
    </w:p>
    <w:p w14:paraId="52E0275F" w14:textId="76EC7E88" w:rsidR="00387EFA" w:rsidRDefault="00387EFA" w:rsidP="00387EFA">
      <w:pPr>
        <w:pStyle w:val="Caption"/>
      </w:pPr>
      <w:bookmarkStart w:id="165" w:name="_Toc107763340"/>
      <w:r>
        <w:t xml:space="preserve">Figura </w:t>
      </w:r>
      <w:r w:rsidR="00CB3F4E">
        <w:fldChar w:fldCharType="begin"/>
      </w:r>
      <w:r w:rsidR="00CB3F4E">
        <w:instrText xml:space="preserve"> STYLEREF 1 \s </w:instrText>
      </w:r>
      <w:r w:rsidR="00CB3F4E">
        <w:fldChar w:fldCharType="separate"/>
      </w:r>
      <w:r w:rsidR="00650730">
        <w:rPr>
          <w:noProof/>
        </w:rPr>
        <w:t>4</w:t>
      </w:r>
      <w:r w:rsidR="00CB3F4E">
        <w:fldChar w:fldCharType="end"/>
      </w:r>
      <w:r w:rsidR="00CB3F4E">
        <w:t>.</w:t>
      </w:r>
      <w:r w:rsidR="00CB3F4E">
        <w:fldChar w:fldCharType="begin"/>
      </w:r>
      <w:r w:rsidR="00CB3F4E">
        <w:instrText xml:space="preserve"> SEQ Figura \* ARABIC \s 1 </w:instrText>
      </w:r>
      <w:r w:rsidR="00CB3F4E">
        <w:fldChar w:fldCharType="separate"/>
      </w:r>
      <w:r w:rsidR="00650730">
        <w:rPr>
          <w:noProof/>
        </w:rPr>
        <w:t>17</w:t>
      </w:r>
      <w:r w:rsidR="00CB3F4E">
        <w:fldChar w:fldCharType="end"/>
      </w:r>
      <w:r>
        <w:t xml:space="preserve">. Predictiu </w:t>
      </w:r>
      <w:r w:rsidR="001F50CE">
        <w:t xml:space="preserve">base </w:t>
      </w:r>
      <w:r>
        <w:t>– Solució al problema b) i nou problema que presenta</w:t>
      </w:r>
      <w:bookmarkEnd w:id="165"/>
    </w:p>
    <w:p w14:paraId="173E9D02" w14:textId="24CFD67E" w:rsidR="005E14CE" w:rsidRPr="005E14CE" w:rsidRDefault="005E14CE" w:rsidP="005E14CE">
      <w:pPr>
        <w:pStyle w:val="Heading4"/>
      </w:pPr>
      <w:bookmarkStart w:id="166" w:name="_Toc107763288"/>
      <w:r>
        <w:lastRenderedPageBreak/>
        <w:t>Versió final</w:t>
      </w:r>
      <w:bookmarkEnd w:id="166"/>
    </w:p>
    <w:p w14:paraId="1EF3359C" w14:textId="64B4B228" w:rsidR="009A1BE5" w:rsidRDefault="005E14CE" w:rsidP="009E191D">
      <w:r>
        <w:t>Afegint totes les punts considerats al plantejament</w:t>
      </w:r>
      <w:r w:rsidR="008F6577">
        <w:t>,</w:t>
      </w:r>
      <w:r>
        <w:t xml:space="preserve"> l</w:t>
      </w:r>
      <w:r w:rsidR="008F7848">
        <w:t>’algoritme</w:t>
      </w:r>
      <w:r w:rsidR="00D120C1">
        <w:t xml:space="preserve"> </w:t>
      </w:r>
      <w:r>
        <w:t xml:space="preserve">final queda de la </w:t>
      </w:r>
      <w:r w:rsidR="00FD05EE">
        <w:t>següent forma</w:t>
      </w:r>
      <w:r w:rsidR="00F0613E">
        <w:t>:</w:t>
      </w:r>
    </w:p>
    <w:p w14:paraId="32B8CC85" w14:textId="25B98AB8" w:rsidR="005C3A95" w:rsidRDefault="00FD05EE" w:rsidP="009A1BE5">
      <w:pPr>
        <w:pStyle w:val="ListParagraph"/>
      </w:pPr>
      <w:r>
        <w:t>S</w:t>
      </w:r>
      <w:r w:rsidR="00422A96">
        <w:t xml:space="preserve">i el </w:t>
      </w:r>
      <w:r w:rsidR="00775F3F">
        <w:t xml:space="preserve">balanç net horari predit és major a un llindar, i el </w:t>
      </w:r>
      <w:r w:rsidR="00422A96">
        <w:t>temps en que es tarda a consumir</w:t>
      </w:r>
      <w:r w:rsidR="00C75F7C">
        <w:t xml:space="preserve"> el balanç net horari predit </w:t>
      </w:r>
      <w:r w:rsidR="00422A96">
        <w:t>és igual o major</w:t>
      </w:r>
      <w:r w:rsidR="007B009B">
        <w:t xml:space="preserve"> al temps que queda d’hora</w:t>
      </w:r>
      <w:r w:rsidR="00553361">
        <w:t xml:space="preserve"> multiplicat per un factor</w:t>
      </w:r>
      <w:r w:rsidR="00775F3F">
        <w:t xml:space="preserve"> entre 1 i 0</w:t>
      </w:r>
      <w:r w:rsidR="00C92838">
        <w:t>, s’engega la càrrega.</w:t>
      </w:r>
    </w:p>
    <w:p w14:paraId="67539678" w14:textId="5CCE0BB6" w:rsidR="00553361" w:rsidRDefault="00F0613E" w:rsidP="00C42658">
      <w:pPr>
        <w:pStyle w:val="ListParagraph"/>
      </w:pPr>
      <w:r>
        <w:t xml:space="preserve">Si el balanç net horari final predit, contant que apaguéssim la càrrega, és </w:t>
      </w:r>
      <w:r w:rsidR="00BB57D9">
        <w:t>igual o menor a un llindar mínim</w:t>
      </w:r>
      <w:r w:rsidR="00C92838">
        <w:t>, s’apaga la càrrega</w:t>
      </w:r>
      <w:r w:rsidR="008840A9">
        <w:t>.</w:t>
      </w:r>
    </w:p>
    <w:p w14:paraId="4D49271D" w14:textId="0102C512" w:rsidR="00956C43" w:rsidRDefault="00956C43" w:rsidP="00876505">
      <w:pPr>
        <w:ind w:firstLine="0"/>
      </w:pPr>
      <w:r>
        <w:t>La màquina d’estat</w:t>
      </w:r>
      <w:r w:rsidR="00876505">
        <w:t>s</w:t>
      </w:r>
      <w:r>
        <w:t xml:space="preserve"> és la següent:</w:t>
      </w:r>
    </w:p>
    <w:p w14:paraId="7C23205B" w14:textId="77777777" w:rsidR="00956C43" w:rsidRDefault="00956C43" w:rsidP="007E4FA7">
      <w:pPr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2D2D3E78" wp14:editId="5BAD4D33">
                <wp:extent cx="5093200" cy="1405890"/>
                <wp:effectExtent l="0" t="0" r="0" b="22860"/>
                <wp:docPr id="65" name="Canvas 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37" name="Rectangle: Rounded Corners 37"/>
                        <wps:cNvSpPr/>
                        <wps:spPr>
                          <a:xfrm>
                            <a:off x="2058691" y="36071"/>
                            <a:ext cx="854440" cy="457699"/>
                          </a:xfrm>
                          <a:prstGeom prst="round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25D41FB" w14:textId="77777777" w:rsidR="00956C43" w:rsidRPr="009B06C6" w:rsidRDefault="00956C43" w:rsidP="00956C43">
                              <w:pPr>
                                <w:spacing w:before="0" w:after="0"/>
                                <w:ind w:firstLine="0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9B06C6">
                                <w:rPr>
                                  <w:color w:val="000000" w:themeColor="text1"/>
                                </w:rPr>
                                <w:t>Apagada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Rectangle: Rounded Corners 38"/>
                        <wps:cNvSpPr/>
                        <wps:spPr>
                          <a:xfrm>
                            <a:off x="2059056" y="949437"/>
                            <a:ext cx="854075" cy="457200"/>
                          </a:xfrm>
                          <a:prstGeom prst="round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D7E5922" w14:textId="77777777" w:rsidR="00956C43" w:rsidRPr="00B86397" w:rsidRDefault="00956C43" w:rsidP="00956C43">
                              <w:pPr>
                                <w:ind w:firstLine="0"/>
                                <w:jc w:val="center"/>
                                <w:rPr>
                                  <w:rFonts w:eastAsia="Calibri"/>
                                  <w:color w:val="000000"/>
                                </w:rPr>
                              </w:pPr>
                              <w:r w:rsidRPr="00B86397">
                                <w:rPr>
                                  <w:rFonts w:eastAsia="Calibri"/>
                                  <w:color w:val="000000"/>
                                </w:rPr>
                                <w:t>Engegada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Connector: Elbow 61"/>
                        <wps:cNvCnPr/>
                        <wps:spPr>
                          <a:xfrm>
                            <a:off x="2913131" y="264921"/>
                            <a:ext cx="12700" cy="913116"/>
                          </a:xfrm>
                          <a:prstGeom prst="bentConnector3">
                            <a:avLst>
                              <a:gd name="adj1" fmla="val 1800000"/>
                            </a:avLst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" name="Connector: Elbow 62"/>
                        <wps:cNvCnPr/>
                        <wps:spPr>
                          <a:xfrm rot="10800000">
                            <a:off x="2058692" y="264921"/>
                            <a:ext cx="365" cy="913116"/>
                          </a:xfrm>
                          <a:prstGeom prst="bentConnector3">
                            <a:avLst>
                              <a:gd name="adj1" fmla="val 62730137"/>
                            </a:avLst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Text Box 63"/>
                        <wps:cNvSpPr txBox="1"/>
                        <wps:spPr>
                          <a:xfrm>
                            <a:off x="3152139" y="264591"/>
                            <a:ext cx="1905207" cy="91289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0D467DD" w14:textId="76E1F75A" w:rsidR="00AD172D" w:rsidRPr="00AD172D" w:rsidRDefault="00AD172D" w:rsidP="00956C43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ascii="CMU Serif" w:eastAsiaTheme="minorEastAsia" w:hAnsi="CMU Serif"/>
                                  <w:noProof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eB1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>h≥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llindar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on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</m:oMath>
                              </m:oMathPara>
                            </w:p>
                            <w:p w14:paraId="339601BF" w14:textId="31E75E65" w:rsidR="00956C43" w:rsidRPr="00E16AB2" w:rsidRDefault="00956C43" w:rsidP="00956C43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eastAsiaTheme="minorEastAsia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cons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≥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restant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·factor</m:t>
                                  </m:r>
                                </m:oMath>
                              </m:oMathPara>
                            </w:p>
                            <w:p w14:paraId="6BDF6398" w14:textId="2E2B070D" w:rsidR="00956C43" w:rsidRPr="00E16AB2" w:rsidRDefault="00956C43" w:rsidP="00AD172D">
                              <w:pPr>
                                <w:spacing w:before="0" w:after="0" w:line="288" w:lineRule="auto"/>
                                <w:jc w:val="center"/>
                              </w:pPr>
                              <w:r w:rsidRPr="00E16AB2">
                                <w:t>engegar càrrega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Text Box 76"/>
                        <wps:cNvSpPr txBox="1"/>
                        <wps:spPr>
                          <a:xfrm>
                            <a:off x="11" y="265703"/>
                            <a:ext cx="1821708" cy="91233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7F5E6F" w14:textId="62575605" w:rsidR="00AD172D" w:rsidRPr="00AD172D" w:rsidRDefault="00AD172D" w:rsidP="00AD172D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ascii="CMU Serif" w:eastAsiaTheme="minorEastAsia" w:hAnsi="CMU Serif"/>
                                  <w:noProof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eB1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off</m:t>
                                      </m:r>
                                    </m:sub>
                                  </m:s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≤llindar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final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</m:oMath>
                              </m:oMathPara>
                            </w:p>
                            <w:p w14:paraId="4BC00B8E" w14:textId="5F001E18" w:rsidR="00956C43" w:rsidRPr="00AD172D" w:rsidRDefault="00956C43" w:rsidP="00AD172D">
                              <w:pPr>
                                <w:spacing w:before="0" w:after="0" w:line="288" w:lineRule="auto"/>
                                <w:jc w:val="center"/>
                              </w:pPr>
                              <w:r>
                                <w:t>apagar</w:t>
                              </w:r>
                              <w:r w:rsidRPr="00E16AB2">
                                <w:t xml:space="preserve"> càrrega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D2D3E78" id="Canvas 65" o:spid="_x0000_s1277" editas="canvas" style="width:401.05pt;height:110.7pt;mso-position-horizontal-relative:char;mso-position-vertical-relative:line" coordsize="50927,140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">
                <v:shape id="_x0000_s1278" type="#_x0000_t75" style="position:absolute;width:50927;height:14058;visibility:visible;mso-wrap-style:square" filled="t">
                  <v:fill o:detectmouseclick="t"/>
                  <v:path o:connecttype="none"/>
                </v:shape>
                <v:roundrect id="Rectangle: Rounded Corners 37" o:spid="_x0000_s1279" style="position:absolute;left:20586;top:360;width:8545;height:457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" filled="f" strokecolor="black [3213]" strokeweight="1pt">
                  <v:stroke joinstyle="miter"/>
                  <v:textbox>
                    <w:txbxContent>
                      <w:p w14:paraId="325D41FB" w14:textId="77777777" w:rsidR="00956C43" w:rsidRPr="009B06C6" w:rsidRDefault="00956C43" w:rsidP="00956C43">
                        <w:pPr>
                          <w:spacing w:before="0" w:after="0"/>
                          <w:ind w:firstLine="0"/>
                          <w:jc w:val="center"/>
                          <w:rPr>
                            <w:color w:val="000000" w:themeColor="text1"/>
                          </w:rPr>
                        </w:pPr>
                        <w:r w:rsidRPr="009B06C6">
                          <w:rPr>
                            <w:color w:val="000000" w:themeColor="text1"/>
                          </w:rPr>
                          <w:t>Apagada</w:t>
                        </w:r>
                      </w:p>
                    </w:txbxContent>
                  </v:textbox>
                </v:roundrect>
                <v:roundrect id="Rectangle: Rounded Corners 38" o:spid="_x0000_s1280" style="position:absolute;left:20590;top:9494;width:8541;height:457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" filled="f" strokecolor="black [3213]" strokeweight="1pt">
                  <v:stroke joinstyle="miter"/>
                  <v:textbox>
                    <w:txbxContent>
                      <w:p w14:paraId="5D7E5922" w14:textId="77777777" w:rsidR="00956C43" w:rsidRPr="00B86397" w:rsidRDefault="00956C43" w:rsidP="00956C43">
                        <w:pPr>
                          <w:ind w:firstLine="0"/>
                          <w:jc w:val="center"/>
                          <w:rPr>
                            <w:rFonts w:eastAsia="Calibri"/>
                            <w:color w:val="000000"/>
                          </w:rPr>
                        </w:pPr>
                        <w:r w:rsidRPr="00B86397">
                          <w:rPr>
                            <w:rFonts w:eastAsia="Calibri"/>
                            <w:color w:val="000000"/>
                          </w:rPr>
                          <w:t>Engegada</w:t>
                        </w:r>
                      </w:p>
                    </w:txbxContent>
                  </v:textbox>
                </v:roundrect>
                <v:shape id="Connector: Elbow 61" o:spid="_x0000_s1281" type="#_x0000_t34" style="position:absolute;left:29131;top:2649;width:127;height:9131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" adj="388800" strokecolor="black [3213]" strokeweight="1pt">
                  <v:stroke endarrow="block"/>
                </v:shape>
                <v:shape id="Connector: Elbow 62" o:spid="_x0000_s1282" type="#_x0000_t34" style="position:absolute;left:20586;top:2649;width:4;height:9131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" adj="13549710" strokecolor="black [3213]" strokeweight="1pt">
                  <v:stroke endarrow="block"/>
                </v:shape>
                <v:shape id="Text Box 63" o:spid="_x0000_s1283" type="#_x0000_t202" style="position:absolute;left:31521;top:2645;width:19052;height:91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" filled="f" stroked="f" strokeweight=".5pt">
                  <v:textbox>
                    <w:txbxContent>
                      <w:p w14:paraId="30D467DD" w14:textId="76E1F75A" w:rsidR="00AD172D" w:rsidRPr="00AD172D" w:rsidRDefault="00AD172D" w:rsidP="00956C43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ascii="CMU Serif" w:eastAsiaTheme="minorEastAsia" w:hAnsi="CMU Serif"/>
                            <w:noProof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eB1</m:t>
                            </m:r>
                            <m:r>
                              <w:rPr>
                                <w:rFonts w:ascii="Cambria Math" w:hAnsi="Cambria Math"/>
                              </w:rPr>
                              <m:t>h≥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llindar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on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</m:oMath>
                        </m:oMathPara>
                      </w:p>
                      <w:p w14:paraId="339601BF" w14:textId="31E75E65" w:rsidR="00956C43" w:rsidRPr="00E16AB2" w:rsidRDefault="00956C43" w:rsidP="00956C43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eastAsiaTheme="minorEastAsia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cons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≥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restant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·factor</m:t>
                            </m:r>
                          </m:oMath>
                        </m:oMathPara>
                      </w:p>
                      <w:p w14:paraId="6BDF6398" w14:textId="2E2B070D" w:rsidR="00956C43" w:rsidRPr="00E16AB2" w:rsidRDefault="00956C43" w:rsidP="00AD172D">
                        <w:pPr>
                          <w:spacing w:before="0" w:after="0" w:line="288" w:lineRule="auto"/>
                          <w:jc w:val="center"/>
                        </w:pPr>
                        <w:r w:rsidRPr="00E16AB2">
                          <w:t>engegar càrrega</w:t>
                        </w:r>
                      </w:p>
                    </w:txbxContent>
                  </v:textbox>
                </v:shape>
                <v:shape id="Text Box 76" o:spid="_x0000_s1284" type="#_x0000_t202" style="position:absolute;top:2657;width:18217;height:91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" filled="f" stroked="f" strokeweight=".5pt">
                  <v:textbox>
                    <w:txbxContent>
                      <w:p w14:paraId="157F5E6F" w14:textId="62575605" w:rsidR="00AD172D" w:rsidRPr="00AD172D" w:rsidRDefault="00AD172D" w:rsidP="00AD172D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ascii="CMU Serif" w:eastAsiaTheme="minorEastAsia" w:hAnsi="CMU Serif"/>
                            <w:noProof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eB1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off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≤llindar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final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</m:oMath>
                        </m:oMathPara>
                      </w:p>
                      <w:p w14:paraId="4BC00B8E" w14:textId="5F001E18" w:rsidR="00956C43" w:rsidRPr="00AD172D" w:rsidRDefault="00956C43" w:rsidP="00AD172D">
                        <w:pPr>
                          <w:spacing w:before="0" w:after="0" w:line="288" w:lineRule="auto"/>
                          <w:jc w:val="center"/>
                        </w:pPr>
                        <w:r>
                          <w:t>apagar</w:t>
                        </w:r>
                        <w:r w:rsidRPr="00E16AB2">
                          <w:t xml:space="preserve"> càrrega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A9D3CAA" w14:textId="072DAA74" w:rsidR="00956C43" w:rsidRPr="00422A96" w:rsidRDefault="00956C43" w:rsidP="00956C43">
      <w:pPr>
        <w:pStyle w:val="Caption"/>
      </w:pPr>
      <w:bookmarkStart w:id="167" w:name="_Toc107763341"/>
      <w:r>
        <w:t xml:space="preserve">Figura </w:t>
      </w:r>
      <w:r w:rsidR="00CB3F4E">
        <w:fldChar w:fldCharType="begin"/>
      </w:r>
      <w:r w:rsidR="00CB3F4E">
        <w:instrText xml:space="preserve"> STYLEREF 1 \s </w:instrText>
      </w:r>
      <w:r w:rsidR="00CB3F4E">
        <w:fldChar w:fldCharType="separate"/>
      </w:r>
      <w:r w:rsidR="00650730">
        <w:rPr>
          <w:noProof/>
        </w:rPr>
        <w:t>4</w:t>
      </w:r>
      <w:r w:rsidR="00CB3F4E">
        <w:fldChar w:fldCharType="end"/>
      </w:r>
      <w:r w:rsidR="00CB3F4E">
        <w:t>.</w:t>
      </w:r>
      <w:r w:rsidR="00CB3F4E">
        <w:fldChar w:fldCharType="begin"/>
      </w:r>
      <w:r w:rsidR="00CB3F4E">
        <w:instrText xml:space="preserve"> SEQ Figura \* ARABIC \s 1 </w:instrText>
      </w:r>
      <w:r w:rsidR="00CB3F4E">
        <w:fldChar w:fldCharType="separate"/>
      </w:r>
      <w:r w:rsidR="00650730">
        <w:rPr>
          <w:noProof/>
        </w:rPr>
        <w:t>18</w:t>
      </w:r>
      <w:r w:rsidR="00CB3F4E">
        <w:fldChar w:fldCharType="end"/>
      </w:r>
      <w:r>
        <w:t>. Predictiu – Màquina d’estats per controlar una càrrega</w:t>
      </w:r>
      <w:bookmarkEnd w:id="167"/>
    </w:p>
    <w:p w14:paraId="0465435A" w14:textId="007FD909" w:rsidR="00E24DD5" w:rsidRDefault="00E24DD5" w:rsidP="00E24DD5">
      <w:pPr>
        <w:pStyle w:val="Heading3"/>
      </w:pPr>
      <w:bookmarkStart w:id="168" w:name="_Toc107763289"/>
      <w:r>
        <w:t>Dues càrregues</w:t>
      </w:r>
      <w:bookmarkEnd w:id="168"/>
    </w:p>
    <w:p w14:paraId="0497E3D9" w14:textId="1F53F50E" w:rsidR="00AF3122" w:rsidRDefault="00126B9D" w:rsidP="00AF3122">
      <w:r>
        <w:t xml:space="preserve">Per controlar dues càrregues, </w:t>
      </w:r>
      <w:r w:rsidR="006B4E12">
        <w:t>podríem pensar que és pot fer el mateix que en la histèresi</w:t>
      </w:r>
      <w:r w:rsidR="00426663">
        <w:t xml:space="preserve"> i gestionar les càrregues per separat</w:t>
      </w:r>
      <w:r w:rsidR="006B4E12">
        <w:t xml:space="preserve">, </w:t>
      </w:r>
      <w:r w:rsidR="00426663">
        <w:t xml:space="preserve">però </w:t>
      </w:r>
      <w:r w:rsidR="006B4E12">
        <w:t>el fet</w:t>
      </w:r>
      <w:r w:rsidR="00426663">
        <w:t xml:space="preserve"> </w:t>
      </w:r>
      <w:r w:rsidR="006B4E12">
        <w:t>d’engegar o apagar una càrrega altera el balanç net horari final</w:t>
      </w:r>
      <w:r w:rsidR="00426663">
        <w:t xml:space="preserve">, cosa que complicaria molt el sistema. </w:t>
      </w:r>
    </w:p>
    <w:p w14:paraId="6D19FE95" w14:textId="69B03D08" w:rsidR="007E4FA7" w:rsidRDefault="00426663" w:rsidP="00426663">
      <w:pPr>
        <w:ind w:firstLine="0"/>
      </w:pPr>
      <w:r>
        <w:t xml:space="preserve">La solució adequada és </w:t>
      </w:r>
      <w:r w:rsidR="007E4FA7">
        <w:t>aplicar el comportament a la</w:t>
      </w:r>
      <w:r>
        <w:t xml:space="preserve"> 2a càrrega només si la 1a s’ha engegat. </w:t>
      </w:r>
      <w:r w:rsidR="007E4FA7">
        <w:t xml:space="preserve">I apagar la 1a càrrega només si la </w:t>
      </w:r>
      <w:r w:rsidR="007220E0">
        <w:t>2a</w:t>
      </w:r>
      <w:r w:rsidR="007E4FA7">
        <w:t xml:space="preserve"> està apagada. </w:t>
      </w:r>
      <w:r>
        <w:t xml:space="preserve">La màquina d’estat </w:t>
      </w:r>
      <w:r w:rsidR="00BD56F8">
        <w:t>queda de la següent forma</w:t>
      </w:r>
      <w:r>
        <w:t>:</w:t>
      </w:r>
    </w:p>
    <w:p w14:paraId="11FFE3CD" w14:textId="77777777" w:rsidR="00426663" w:rsidRDefault="00426663" w:rsidP="007E4FA7">
      <w:pPr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5886D159" wp14:editId="7BB3D949">
                <wp:extent cx="5141595" cy="2794440"/>
                <wp:effectExtent l="0" t="0" r="1905" b="25400"/>
                <wp:docPr id="72" name="Canvas 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67" name="Rectangle: Rounded Corners 67"/>
                        <wps:cNvSpPr/>
                        <wps:spPr>
                          <a:xfrm>
                            <a:off x="2027049" y="2126943"/>
                            <a:ext cx="975473" cy="667497"/>
                          </a:xfrm>
                          <a:prstGeom prst="round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1E22DF8" w14:textId="34C24B7C" w:rsidR="00426663" w:rsidRDefault="005E05BB" w:rsidP="005E05BB">
                              <w:pPr>
                                <w:spacing w:before="0" w:after="0"/>
                                <w:ind w:firstLine="0"/>
                                <w:jc w:val="center"/>
                                <w:rPr>
                                  <w:rFonts w:eastAsia="Calibri"/>
                                  <w:color w:val="000000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</w:rPr>
                                <w:t xml:space="preserve">1 </w:t>
                              </w:r>
                              <w:r w:rsidR="00426663" w:rsidRPr="00B86397">
                                <w:rPr>
                                  <w:rFonts w:eastAsia="Calibri"/>
                                  <w:color w:val="000000"/>
                                </w:rPr>
                                <w:t>Engegada</w:t>
                              </w:r>
                            </w:p>
                            <w:p w14:paraId="1CD69709" w14:textId="5DDFF5A9" w:rsidR="005E05BB" w:rsidRPr="00B86397" w:rsidRDefault="005E05BB" w:rsidP="005E05BB">
                              <w:pPr>
                                <w:spacing w:before="0" w:after="0"/>
                                <w:ind w:firstLine="0"/>
                                <w:jc w:val="center"/>
                                <w:rPr>
                                  <w:rFonts w:eastAsia="Calibri"/>
                                  <w:color w:val="000000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</w:rPr>
                                <w:t>2 Apagada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Text Box 70"/>
                        <wps:cNvSpPr txBox="1"/>
                        <wps:spPr>
                          <a:xfrm>
                            <a:off x="3222396" y="341722"/>
                            <a:ext cx="1841974" cy="91289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F490945" w14:textId="77777777" w:rsidR="00426663" w:rsidRPr="00AD172D" w:rsidRDefault="00426663" w:rsidP="00426663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ascii="CMU Serif" w:eastAsiaTheme="minorEastAsia" w:hAnsi="CMU Serif"/>
                                  <w:noProof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eB1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>h≥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llindar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on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</m:oMath>
                              </m:oMathPara>
                            </w:p>
                            <w:p w14:paraId="7FF5583B" w14:textId="77777777" w:rsidR="00426663" w:rsidRPr="00E16AB2" w:rsidRDefault="00426663" w:rsidP="00426663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eastAsiaTheme="minorEastAsia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cons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≥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restant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·factor</m:t>
                                  </m:r>
                                </m:oMath>
                              </m:oMathPara>
                            </w:p>
                            <w:p w14:paraId="0246CA2C" w14:textId="77777777" w:rsidR="00426663" w:rsidRPr="00E16AB2" w:rsidRDefault="00426663" w:rsidP="00426663">
                              <w:pPr>
                                <w:spacing w:before="0" w:after="0" w:line="288" w:lineRule="auto"/>
                                <w:jc w:val="center"/>
                              </w:pPr>
                              <w:r w:rsidRPr="00E16AB2">
                                <w:t>engegar càrrega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Text Box 76"/>
                        <wps:cNvSpPr txBox="1"/>
                        <wps:spPr>
                          <a:xfrm>
                            <a:off x="24" y="333105"/>
                            <a:ext cx="1806488" cy="91233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E477895" w14:textId="74D27DBC" w:rsidR="00426663" w:rsidRPr="00AD172D" w:rsidRDefault="00426663" w:rsidP="00426663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ascii="CMU Serif" w:eastAsiaTheme="minorEastAsia" w:hAnsi="CMU Serif"/>
                                  <w:noProof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eB1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off1</m:t>
                                      </m:r>
                                    </m:sub>
                                  </m:s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≤llindar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final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</m:oMath>
                              </m:oMathPara>
                            </w:p>
                            <w:p w14:paraId="66E9ADD7" w14:textId="77777777" w:rsidR="00426663" w:rsidRPr="00AD172D" w:rsidRDefault="00426663" w:rsidP="00426663">
                              <w:pPr>
                                <w:spacing w:before="0" w:after="0" w:line="288" w:lineRule="auto"/>
                                <w:jc w:val="center"/>
                              </w:pPr>
                              <w:r>
                                <w:t>apagar</w:t>
                              </w:r>
                              <w:r w:rsidRPr="00E16AB2">
                                <w:t xml:space="preserve"> càrrega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Rectangle: Rounded Corners 105"/>
                        <wps:cNvSpPr/>
                        <wps:spPr>
                          <a:xfrm>
                            <a:off x="2027049" y="1085989"/>
                            <a:ext cx="975839" cy="673624"/>
                          </a:xfrm>
                          <a:prstGeom prst="round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2D96286" w14:textId="26DF15DC" w:rsidR="00426663" w:rsidRDefault="005E05BB" w:rsidP="005E05BB">
                              <w:pPr>
                                <w:spacing w:before="0" w:after="0"/>
                                <w:ind w:firstLine="0"/>
                                <w:jc w:val="center"/>
                                <w:rPr>
                                  <w:rFonts w:eastAsia="Calibri"/>
                                  <w:color w:val="000000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</w:rPr>
                                <w:t xml:space="preserve">1 i 2 </w:t>
                              </w:r>
                              <w:r w:rsidR="00426663">
                                <w:rPr>
                                  <w:rFonts w:eastAsia="Calibri"/>
                                  <w:color w:val="000000"/>
                                </w:rPr>
                                <w:t>Engegades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Rectangle: Rounded Corners 106"/>
                        <wps:cNvSpPr/>
                        <wps:spPr>
                          <a:xfrm>
                            <a:off x="2027529" y="36000"/>
                            <a:ext cx="975360" cy="673100"/>
                          </a:xfrm>
                          <a:prstGeom prst="round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A216AAC" w14:textId="004E94FF" w:rsidR="005E05BB" w:rsidRDefault="005E05BB" w:rsidP="005E05BB">
                              <w:pPr>
                                <w:spacing w:before="0" w:after="0"/>
                                <w:ind w:firstLine="0"/>
                                <w:jc w:val="center"/>
                                <w:rPr>
                                  <w:rFonts w:eastAsia="Calibri"/>
                                  <w:color w:val="000000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</w:rPr>
                                <w:t>1 i 2 Apagades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75" name="Group 75"/>
                        <wpg:cNvGrpSpPr/>
                        <wpg:grpSpPr>
                          <a:xfrm>
                            <a:off x="3002522" y="1555648"/>
                            <a:ext cx="222850" cy="905044"/>
                            <a:chOff x="3375292" y="1534888"/>
                            <a:chExt cx="222850" cy="905044"/>
                          </a:xfrm>
                        </wpg:grpSpPr>
                        <wps:wsp>
                          <wps:cNvPr id="107" name="Connector: Elbow 107"/>
                          <wps:cNvCnPr>
                            <a:endCxn id="67" idx="3"/>
                          </wps:cNvCnPr>
                          <wps:spPr>
                            <a:xfrm rot="5400000">
                              <a:off x="3033444" y="1876736"/>
                              <a:ext cx="905044" cy="221348"/>
                            </a:xfrm>
                            <a:prstGeom prst="bentConnector2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4" name="Straight Connector 74"/>
                          <wps:cNvCnPr/>
                          <wps:spPr>
                            <a:xfrm flipH="1">
                              <a:off x="3376794" y="1534888"/>
                              <a:ext cx="221348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g:wgp>
                        <wpg:cNvPr id="111" name="Group 111"/>
                        <wpg:cNvGrpSpPr/>
                        <wpg:grpSpPr>
                          <a:xfrm>
                            <a:off x="3004024" y="354205"/>
                            <a:ext cx="222250" cy="904875"/>
                            <a:chOff x="0" y="0"/>
                            <a:chExt cx="222850" cy="905044"/>
                          </a:xfrm>
                        </wpg:grpSpPr>
                        <wps:wsp>
                          <wps:cNvPr id="118" name="Connector: Elbow 118"/>
                          <wps:cNvCnPr/>
                          <wps:spPr>
                            <a:xfrm rot="5400000">
                              <a:off x="-341848" y="341848"/>
                              <a:ext cx="905044" cy="221348"/>
                            </a:xfrm>
                            <a:prstGeom prst="bentConnector2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9" name="Straight Connector 119"/>
                          <wps:cNvCnPr/>
                          <wps:spPr>
                            <a:xfrm flipH="1">
                              <a:off x="1502" y="0"/>
                              <a:ext cx="221348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g:wgp>
                        <wpg:cNvPr id="126" name="Group 126"/>
                        <wpg:cNvGrpSpPr/>
                        <wpg:grpSpPr>
                          <a:xfrm flipH="1" flipV="1">
                            <a:off x="1803781" y="354205"/>
                            <a:ext cx="222250" cy="904875"/>
                            <a:chOff x="0" y="0"/>
                            <a:chExt cx="222850" cy="905044"/>
                          </a:xfrm>
                        </wpg:grpSpPr>
                        <wps:wsp>
                          <wps:cNvPr id="127" name="Connector: Elbow 127"/>
                          <wps:cNvCnPr/>
                          <wps:spPr>
                            <a:xfrm rot="5400000">
                              <a:off x="-341848" y="341848"/>
                              <a:ext cx="905044" cy="221348"/>
                            </a:xfrm>
                            <a:prstGeom prst="bentConnector2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8" name="Straight Connector 128"/>
                          <wps:cNvCnPr/>
                          <wps:spPr>
                            <a:xfrm flipH="1">
                              <a:off x="1502" y="0"/>
                              <a:ext cx="221348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g:wgp>
                        <wpg:cNvPr id="136" name="Group 136"/>
                        <wpg:cNvGrpSpPr/>
                        <wpg:grpSpPr>
                          <a:xfrm flipH="1" flipV="1">
                            <a:off x="1805279" y="1555816"/>
                            <a:ext cx="222250" cy="904876"/>
                            <a:chOff x="0" y="0"/>
                            <a:chExt cx="222850" cy="905045"/>
                          </a:xfrm>
                        </wpg:grpSpPr>
                        <wps:wsp>
                          <wps:cNvPr id="137" name="Connector: Elbow 137"/>
                          <wps:cNvCnPr/>
                          <wps:spPr>
                            <a:xfrm rot="5400000">
                              <a:off x="-341848" y="341849"/>
                              <a:ext cx="905044" cy="221348"/>
                            </a:xfrm>
                            <a:prstGeom prst="bentConnector2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0" name="Straight Connector 140"/>
                          <wps:cNvCnPr/>
                          <wps:spPr>
                            <a:xfrm flipH="1">
                              <a:off x="1502" y="0"/>
                              <a:ext cx="221348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s:wsp>
                        <wps:cNvPr id="143" name="Text Box 70"/>
                        <wps:cNvSpPr txBox="1"/>
                        <wps:spPr>
                          <a:xfrm>
                            <a:off x="3225674" y="1552934"/>
                            <a:ext cx="1915921" cy="9124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4C53478" w14:textId="77777777" w:rsidR="005E05BB" w:rsidRPr="00AD172D" w:rsidRDefault="005E05BB" w:rsidP="005E05BB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ascii="CMU Serif" w:eastAsiaTheme="minorEastAsia" w:hAnsi="CMU Serif"/>
                                  <w:noProof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eB1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>h≥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llindar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on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</m:oMath>
                              </m:oMathPara>
                            </w:p>
                            <w:p w14:paraId="0C7AB983" w14:textId="77777777" w:rsidR="005E05BB" w:rsidRPr="00E16AB2" w:rsidRDefault="005E05BB" w:rsidP="005E05BB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eastAsiaTheme="minorEastAsia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cons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≥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restant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·factor</m:t>
                                  </m:r>
                                </m:oMath>
                              </m:oMathPara>
                            </w:p>
                            <w:p w14:paraId="5B2B88DE" w14:textId="77777777" w:rsidR="005E05BB" w:rsidRPr="00E16AB2" w:rsidRDefault="005E05BB" w:rsidP="005E05BB">
                              <w:pPr>
                                <w:spacing w:before="0" w:after="0" w:line="288" w:lineRule="auto"/>
                                <w:jc w:val="center"/>
                              </w:pPr>
                              <w:r w:rsidRPr="00E16AB2">
                                <w:t>engegar càrrega</w:t>
                              </w:r>
                            </w:p>
                            <w:p w14:paraId="25AC2268" w14:textId="3A323FC5" w:rsidR="005E05BB" w:rsidRDefault="005E05BB" w:rsidP="005E05BB">
                              <w:pPr>
                                <w:spacing w:line="288" w:lineRule="auto"/>
                                <w:ind w:firstLine="173"/>
                                <w:jc w:val="center"/>
                                <w:rPr>
                                  <w:rFonts w:eastAsia="Calibri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Text Box 76"/>
                        <wps:cNvSpPr txBox="1"/>
                        <wps:spPr>
                          <a:xfrm>
                            <a:off x="4176" y="1552958"/>
                            <a:ext cx="1805940" cy="9118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1C18DD2" w14:textId="1E2382C6" w:rsidR="007E4FA7" w:rsidRPr="00AD172D" w:rsidRDefault="007E4FA7" w:rsidP="007E4FA7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ascii="CMU Serif" w:eastAsiaTheme="minorEastAsia" w:hAnsi="CMU Serif"/>
                                  <w:noProof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eB1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off2</m:t>
                                      </m:r>
                                    </m:sub>
                                  </m:s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≤llindar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final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</m:oMath>
                              </m:oMathPara>
                            </w:p>
                            <w:p w14:paraId="310DD0FF" w14:textId="62763530" w:rsidR="007E4FA7" w:rsidRPr="007E4FA7" w:rsidRDefault="007E4FA7" w:rsidP="007E4FA7">
                              <w:pPr>
                                <w:spacing w:before="0" w:after="0" w:line="288" w:lineRule="auto"/>
                                <w:jc w:val="center"/>
                              </w:pPr>
                              <w:r>
                                <w:t>apagar</w:t>
                              </w:r>
                              <w:r w:rsidRPr="00E16AB2">
                                <w:t xml:space="preserve"> càrrega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886D159" id="Canvas 72" o:spid="_x0000_s1285" editas="canvas" style="width:404.85pt;height:220.05pt;mso-position-horizontal-relative:char;mso-position-vertical-relative:line" coordsize="51415,27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">
                <v:shape id="_x0000_s1286" type="#_x0000_t75" style="position:absolute;width:51415;height:27940;visibility:visible;mso-wrap-style:square" filled="t">
                  <v:fill o:detectmouseclick="t"/>
                  <v:path o:connecttype="none"/>
                </v:shape>
                <v:roundrect id="Rectangle: Rounded Corners 67" o:spid="_x0000_s1287" style="position:absolute;left:20270;top:21269;width:9755;height:667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" filled="f" strokecolor="black [3213]" strokeweight="1pt">
                  <v:stroke joinstyle="miter"/>
                  <v:textbox>
                    <w:txbxContent>
                      <w:p w14:paraId="21E22DF8" w14:textId="34C24B7C" w:rsidR="00426663" w:rsidRDefault="005E05BB" w:rsidP="005E05BB">
                        <w:pPr>
                          <w:spacing w:before="0" w:after="0"/>
                          <w:ind w:firstLine="0"/>
                          <w:jc w:val="center"/>
                          <w:rPr>
                            <w:rFonts w:eastAsia="Calibri"/>
                            <w:color w:val="000000"/>
                          </w:rPr>
                        </w:pPr>
                        <w:r>
                          <w:rPr>
                            <w:rFonts w:eastAsia="Calibri"/>
                            <w:color w:val="000000"/>
                          </w:rPr>
                          <w:t xml:space="preserve">1 </w:t>
                        </w:r>
                        <w:r w:rsidR="00426663" w:rsidRPr="00B86397">
                          <w:rPr>
                            <w:rFonts w:eastAsia="Calibri"/>
                            <w:color w:val="000000"/>
                          </w:rPr>
                          <w:t>Engegada</w:t>
                        </w:r>
                      </w:p>
                      <w:p w14:paraId="1CD69709" w14:textId="5DDFF5A9" w:rsidR="005E05BB" w:rsidRPr="00B86397" w:rsidRDefault="005E05BB" w:rsidP="005E05BB">
                        <w:pPr>
                          <w:spacing w:before="0" w:after="0"/>
                          <w:ind w:firstLine="0"/>
                          <w:jc w:val="center"/>
                          <w:rPr>
                            <w:rFonts w:eastAsia="Calibri"/>
                            <w:color w:val="000000"/>
                          </w:rPr>
                        </w:pPr>
                        <w:r>
                          <w:rPr>
                            <w:rFonts w:eastAsia="Calibri"/>
                            <w:color w:val="000000"/>
                          </w:rPr>
                          <w:t>2 Apagada</w:t>
                        </w:r>
                      </w:p>
                    </w:txbxContent>
                  </v:textbox>
                </v:roundrect>
                <v:shape id="Text Box 70" o:spid="_x0000_s1288" type="#_x0000_t202" style="position:absolute;left:32223;top:3417;width:18420;height:91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" filled="f" stroked="f" strokeweight=".5pt">
                  <v:textbox>
                    <w:txbxContent>
                      <w:p w14:paraId="0F490945" w14:textId="77777777" w:rsidR="00426663" w:rsidRPr="00AD172D" w:rsidRDefault="00426663" w:rsidP="00426663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ascii="CMU Serif" w:eastAsiaTheme="minorEastAsia" w:hAnsi="CMU Serif"/>
                            <w:noProof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eB1</m:t>
                            </m:r>
                            <m:r>
                              <w:rPr>
                                <w:rFonts w:ascii="Cambria Math" w:hAnsi="Cambria Math"/>
                              </w:rPr>
                              <m:t>h≥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llindar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on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</m:oMath>
                        </m:oMathPara>
                      </w:p>
                      <w:p w14:paraId="7FF5583B" w14:textId="77777777" w:rsidR="00426663" w:rsidRPr="00E16AB2" w:rsidRDefault="00426663" w:rsidP="00426663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eastAsiaTheme="minorEastAsia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cons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≥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restant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·factor</m:t>
                            </m:r>
                          </m:oMath>
                        </m:oMathPara>
                      </w:p>
                      <w:p w14:paraId="0246CA2C" w14:textId="77777777" w:rsidR="00426663" w:rsidRPr="00E16AB2" w:rsidRDefault="00426663" w:rsidP="00426663">
                        <w:pPr>
                          <w:spacing w:before="0" w:after="0" w:line="288" w:lineRule="auto"/>
                          <w:jc w:val="center"/>
                        </w:pPr>
                        <w:r w:rsidRPr="00E16AB2">
                          <w:t>engegar càrrega</w:t>
                        </w:r>
                      </w:p>
                    </w:txbxContent>
                  </v:textbox>
                </v:shape>
                <v:shape id="Text Box 76" o:spid="_x0000_s1289" type="#_x0000_t202" style="position:absolute;top:3331;width:18065;height:91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" filled="f" stroked="f" strokeweight=".5pt">
                  <v:textbox>
                    <w:txbxContent>
                      <w:p w14:paraId="0E477895" w14:textId="74D27DBC" w:rsidR="00426663" w:rsidRPr="00AD172D" w:rsidRDefault="00426663" w:rsidP="00426663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ascii="CMU Serif" w:eastAsiaTheme="minorEastAsia" w:hAnsi="CMU Serif"/>
                            <w:noProof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eB1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off1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≤llindar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final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</m:oMath>
                        </m:oMathPara>
                      </w:p>
                      <w:p w14:paraId="66E9ADD7" w14:textId="77777777" w:rsidR="00426663" w:rsidRPr="00AD172D" w:rsidRDefault="00426663" w:rsidP="00426663">
                        <w:pPr>
                          <w:spacing w:before="0" w:after="0" w:line="288" w:lineRule="auto"/>
                          <w:jc w:val="center"/>
                        </w:pPr>
                        <w:r>
                          <w:t>apagar</w:t>
                        </w:r>
                        <w:r w:rsidRPr="00E16AB2">
                          <w:t xml:space="preserve"> càrrega</w:t>
                        </w:r>
                      </w:p>
                    </w:txbxContent>
                  </v:textbox>
                </v:shape>
                <v:roundrect id="Rectangle: Rounded Corners 105" o:spid="_x0000_s1290" style="position:absolute;left:20270;top:10859;width:9758;height:673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" filled="f" strokecolor="black [3213]" strokeweight="1pt">
                  <v:stroke joinstyle="miter"/>
                  <v:textbox>
                    <w:txbxContent>
                      <w:p w14:paraId="72D96286" w14:textId="26DF15DC" w:rsidR="00426663" w:rsidRDefault="005E05BB" w:rsidP="005E05BB">
                        <w:pPr>
                          <w:spacing w:before="0" w:after="0"/>
                          <w:ind w:firstLine="0"/>
                          <w:jc w:val="center"/>
                          <w:rPr>
                            <w:rFonts w:eastAsia="Calibri"/>
                            <w:color w:val="000000"/>
                          </w:rPr>
                        </w:pPr>
                        <w:r>
                          <w:rPr>
                            <w:rFonts w:eastAsia="Calibri"/>
                            <w:color w:val="000000"/>
                          </w:rPr>
                          <w:t xml:space="preserve">1 i 2 </w:t>
                        </w:r>
                        <w:r w:rsidR="00426663">
                          <w:rPr>
                            <w:rFonts w:eastAsia="Calibri"/>
                            <w:color w:val="000000"/>
                          </w:rPr>
                          <w:t>Engegades</w:t>
                        </w:r>
                      </w:p>
                    </w:txbxContent>
                  </v:textbox>
                </v:roundrect>
                <v:roundrect id="Rectangle: Rounded Corners 106" o:spid="_x0000_s1291" style="position:absolute;left:20275;top:360;width:9753;height:673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" filled="f" strokecolor="black [3213]" strokeweight="1pt">
                  <v:stroke joinstyle="miter"/>
                  <v:textbox>
                    <w:txbxContent>
                      <w:p w14:paraId="6A216AAC" w14:textId="004E94FF" w:rsidR="005E05BB" w:rsidRDefault="005E05BB" w:rsidP="005E05BB">
                        <w:pPr>
                          <w:spacing w:before="0" w:after="0"/>
                          <w:ind w:firstLine="0"/>
                          <w:jc w:val="center"/>
                          <w:rPr>
                            <w:rFonts w:eastAsia="Calibri"/>
                            <w:color w:val="000000"/>
                          </w:rPr>
                        </w:pPr>
                        <w:r>
                          <w:rPr>
                            <w:rFonts w:eastAsia="Calibri"/>
                            <w:color w:val="000000"/>
                          </w:rPr>
                          <w:t>1 i 2 Apagades</w:t>
                        </w:r>
                      </w:p>
                    </w:txbxContent>
                  </v:textbox>
                </v:roundrect>
                <v:group id="Group 75" o:spid="_x0000_s1292" style="position:absolute;left:30025;top:15556;width:2228;height:9050" coordorigin="33752,15348" coordsize="2228,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YQi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">
                  <v:shapetype id="_x0000_t33" coordsize="21600,21600" o:spt="33" o:oned="t" path="m,l21600,r,21600e" filled="f">
                    <v:stroke joinstyle="miter"/>
                    <v:path arrowok="t" fillok="f" o:connecttype="none"/>
                    <o:lock v:ext="edit" shapetype="t"/>
                  </v:shapetype>
                  <v:shape id="Connector: Elbow 107" o:spid="_x0000_s1293" type="#_x0000_t33" style="position:absolute;left:30333;top:18767;width:9051;height:2214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" strokecolor="black [3213]" strokeweight="1pt">
                    <v:stroke endarrow="block"/>
                  </v:shape>
                  <v:line id="Straight Connector 74" o:spid="_x0000_s1294" style="position:absolute;flip:x;visibility:visible;mso-wrap-style:square" from="33767,15348" to="35981,153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" strokecolor="black [3213]" strokeweight="1pt">
                    <v:stroke joinstyle="miter"/>
                  </v:line>
                </v:group>
                <v:group id="Group 111" o:spid="_x0000_s1295" style="position:absolute;left:30040;top:3542;width:2222;height:9048" coordsize="2228,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">
                  <v:shape id="Connector: Elbow 118" o:spid="_x0000_s1296" type="#_x0000_t33" style="position:absolute;left:-3418;top:3418;width:9050;height:2213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" strokecolor="black [3213]" strokeweight="1pt">
                    <v:stroke endarrow="block"/>
                  </v:shape>
                  <v:line id="Straight Connector 119" o:spid="_x0000_s1297" style="position:absolute;flip:x;visibility:visible;mso-wrap-style:square" from="15,0" to="222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" strokecolor="black [3213]" strokeweight="1pt">
                    <v:stroke joinstyle="miter"/>
                  </v:line>
                </v:group>
                <v:group id="Group 126" o:spid="_x0000_s1298" style="position:absolute;left:18037;top:3542;width:2223;height:9048;flip:x y" coordsize="2228,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">
                  <v:shape id="Connector: Elbow 127" o:spid="_x0000_s1299" type="#_x0000_t33" style="position:absolute;left:-3418;top:3418;width:9050;height:2213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" strokecolor="black [3213]" strokeweight="1pt">
                    <v:stroke endarrow="block"/>
                  </v:shape>
                  <v:line id="Straight Connector 128" o:spid="_x0000_s1300" style="position:absolute;flip:x;visibility:visible;mso-wrap-style:square" from="15,0" to="222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" strokecolor="black [3213]" strokeweight="1pt">
                    <v:stroke joinstyle="miter"/>
                  </v:line>
                </v:group>
                <v:group id="Group 136" o:spid="_x0000_s1301" style="position:absolute;left:18052;top:15558;width:2223;height:9048;flip:x y" coordsize="2228,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">
                  <v:shape id="Connector: Elbow 137" o:spid="_x0000_s1302" type="#_x0000_t33" style="position:absolute;left:-3418;top:3418;width:9050;height:2213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" strokecolor="black [3213]" strokeweight="1pt">
                    <v:stroke endarrow="block"/>
                  </v:shape>
                  <v:line id="Straight Connector 140" o:spid="_x0000_s1303" style="position:absolute;flip:x;visibility:visible;mso-wrap-style:square" from="15,0" to="222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" strokecolor="black [3213]" strokeweight="1pt">
                    <v:stroke joinstyle="miter"/>
                  </v:line>
                </v:group>
                <v:shape id="Text Box 70" o:spid="_x0000_s1304" type="#_x0000_t202" style="position:absolute;left:32256;top:15529;width:19159;height:9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" filled="f" stroked="f" strokeweight=".5pt">
                  <v:textbox>
                    <w:txbxContent>
                      <w:p w14:paraId="34C53478" w14:textId="77777777" w:rsidR="005E05BB" w:rsidRPr="00AD172D" w:rsidRDefault="005E05BB" w:rsidP="005E05BB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ascii="CMU Serif" w:eastAsiaTheme="minorEastAsia" w:hAnsi="CMU Serif"/>
                            <w:noProof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eB1</m:t>
                            </m:r>
                            <m:r>
                              <w:rPr>
                                <w:rFonts w:ascii="Cambria Math" w:hAnsi="Cambria Math"/>
                              </w:rPr>
                              <m:t>h≥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llindar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on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</m:oMath>
                        </m:oMathPara>
                      </w:p>
                      <w:p w14:paraId="0C7AB983" w14:textId="77777777" w:rsidR="005E05BB" w:rsidRPr="00E16AB2" w:rsidRDefault="005E05BB" w:rsidP="005E05BB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eastAsiaTheme="minorEastAsia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cons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≥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restant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·factor</m:t>
                            </m:r>
                          </m:oMath>
                        </m:oMathPara>
                      </w:p>
                      <w:p w14:paraId="5B2B88DE" w14:textId="77777777" w:rsidR="005E05BB" w:rsidRPr="00E16AB2" w:rsidRDefault="005E05BB" w:rsidP="005E05BB">
                        <w:pPr>
                          <w:spacing w:before="0" w:after="0" w:line="288" w:lineRule="auto"/>
                          <w:jc w:val="center"/>
                        </w:pPr>
                        <w:r w:rsidRPr="00E16AB2">
                          <w:t>engegar càrrega</w:t>
                        </w:r>
                      </w:p>
                      <w:p w14:paraId="25AC2268" w14:textId="3A323FC5" w:rsidR="005E05BB" w:rsidRDefault="005E05BB" w:rsidP="005E05BB">
                        <w:pPr>
                          <w:spacing w:line="288" w:lineRule="auto"/>
                          <w:ind w:firstLine="173"/>
                          <w:jc w:val="center"/>
                          <w:rPr>
                            <w:rFonts w:eastAsia="Calibri"/>
                          </w:rPr>
                        </w:pPr>
                      </w:p>
                    </w:txbxContent>
                  </v:textbox>
                </v:shape>
                <v:shape id="Text Box 76" o:spid="_x0000_s1305" type="#_x0000_t202" style="position:absolute;left:41;top:15529;width:18060;height:91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" filled="f" stroked="f" strokeweight=".5pt">
                  <v:textbox>
                    <w:txbxContent>
                      <w:p w14:paraId="21C18DD2" w14:textId="1E2382C6" w:rsidR="007E4FA7" w:rsidRPr="00AD172D" w:rsidRDefault="007E4FA7" w:rsidP="007E4FA7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ascii="CMU Serif" w:eastAsiaTheme="minorEastAsia" w:hAnsi="CMU Serif"/>
                            <w:noProof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eB1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off2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≤llindar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final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</m:oMath>
                        </m:oMathPara>
                      </w:p>
                      <w:p w14:paraId="310DD0FF" w14:textId="62763530" w:rsidR="007E4FA7" w:rsidRPr="007E4FA7" w:rsidRDefault="007E4FA7" w:rsidP="007E4FA7">
                        <w:pPr>
                          <w:spacing w:before="0" w:after="0" w:line="288" w:lineRule="auto"/>
                          <w:jc w:val="center"/>
                        </w:pPr>
                        <w:r>
                          <w:t>apagar</w:t>
                        </w:r>
                        <w:r w:rsidRPr="00E16AB2">
                          <w:t xml:space="preserve"> càrrega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0A88227" w14:textId="55053E50" w:rsidR="005965FC" w:rsidRDefault="00426663" w:rsidP="006373A2">
      <w:pPr>
        <w:pStyle w:val="Caption"/>
      </w:pPr>
      <w:bookmarkStart w:id="169" w:name="_Toc107763342"/>
      <w:r>
        <w:t xml:space="preserve">Figura </w:t>
      </w:r>
      <w:r w:rsidR="00CB3F4E">
        <w:fldChar w:fldCharType="begin"/>
      </w:r>
      <w:r w:rsidR="00CB3F4E">
        <w:instrText xml:space="preserve"> STYLEREF 1 \s </w:instrText>
      </w:r>
      <w:r w:rsidR="00CB3F4E">
        <w:fldChar w:fldCharType="separate"/>
      </w:r>
      <w:r w:rsidR="00650730">
        <w:rPr>
          <w:noProof/>
        </w:rPr>
        <w:t>4</w:t>
      </w:r>
      <w:r w:rsidR="00CB3F4E">
        <w:fldChar w:fldCharType="end"/>
      </w:r>
      <w:r w:rsidR="00CB3F4E">
        <w:t>.</w:t>
      </w:r>
      <w:r w:rsidR="00CB3F4E">
        <w:fldChar w:fldCharType="begin"/>
      </w:r>
      <w:r w:rsidR="00CB3F4E">
        <w:instrText xml:space="preserve"> SEQ Figura \* ARABIC \s 1 </w:instrText>
      </w:r>
      <w:r w:rsidR="00CB3F4E">
        <w:fldChar w:fldCharType="separate"/>
      </w:r>
      <w:r w:rsidR="00650730">
        <w:rPr>
          <w:noProof/>
        </w:rPr>
        <w:t>19</w:t>
      </w:r>
      <w:r w:rsidR="00CB3F4E">
        <w:fldChar w:fldCharType="end"/>
      </w:r>
      <w:r>
        <w:t>. Predictiu – Màquina d’estats per controlar dues càrregues</w:t>
      </w:r>
      <w:bookmarkEnd w:id="169"/>
    </w:p>
    <w:p w14:paraId="10C0FF1A" w14:textId="1472BC25" w:rsidR="000317C7" w:rsidRDefault="000317C7" w:rsidP="005965FC">
      <w:pPr>
        <w:ind w:firstLine="0"/>
        <w:sectPr w:rsidR="000317C7" w:rsidSect="00B93B02">
          <w:type w:val="oddPage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43CF2447" w14:textId="165D7250" w:rsidR="000317C7" w:rsidRDefault="000317C7" w:rsidP="00153568">
      <w:pPr>
        <w:pStyle w:val="Heading1"/>
      </w:pPr>
      <w:bookmarkStart w:id="170" w:name="_Toc107070856"/>
      <w:bookmarkStart w:id="171" w:name="_Toc107070986"/>
      <w:bookmarkStart w:id="172" w:name="_Toc107354305"/>
      <w:bookmarkStart w:id="173" w:name="_Toc107763290"/>
      <w:bookmarkStart w:id="174" w:name="_Toc107779478"/>
      <w:bookmarkStart w:id="175" w:name="_Toc106819018"/>
      <w:bookmarkStart w:id="176" w:name="_Toc106819034"/>
      <w:r>
        <w:lastRenderedPageBreak/>
        <w:t>Simulador</w:t>
      </w:r>
      <w:bookmarkEnd w:id="170"/>
      <w:bookmarkEnd w:id="171"/>
      <w:bookmarkEnd w:id="172"/>
      <w:bookmarkEnd w:id="173"/>
      <w:bookmarkEnd w:id="174"/>
    </w:p>
    <w:p w14:paraId="5C0A63E1" w14:textId="4872E285" w:rsidR="00021DBB" w:rsidRDefault="00432252" w:rsidP="00021DBB">
      <w:r>
        <w:t xml:space="preserve">Abans d’implementar els algoritmes al món real, s’ha creat un simulador per poder </w:t>
      </w:r>
      <w:r w:rsidR="000B6EDB">
        <w:t xml:space="preserve">veure </w:t>
      </w:r>
      <w:r>
        <w:t xml:space="preserve">el </w:t>
      </w:r>
      <w:r w:rsidR="00215684">
        <w:t xml:space="preserve">seu comportament </w:t>
      </w:r>
      <w:r w:rsidR="001045A4">
        <w:t>i poder</w:t>
      </w:r>
      <w:r>
        <w:t xml:space="preserve"> trobar </w:t>
      </w:r>
      <w:r w:rsidR="001045A4">
        <w:t>la configuració</w:t>
      </w:r>
      <w:r>
        <w:t xml:space="preserve"> </w:t>
      </w:r>
      <w:r w:rsidR="00DF2CDB">
        <w:t xml:space="preserve">més </w:t>
      </w:r>
      <w:r>
        <w:t>òptim</w:t>
      </w:r>
      <w:r w:rsidR="001045A4">
        <w:t>a</w:t>
      </w:r>
      <w:r w:rsidR="00260CEF">
        <w:t xml:space="preserve"> </w:t>
      </w:r>
      <w:r w:rsidR="00215684">
        <w:t>en funció de l</w:t>
      </w:r>
      <w:r w:rsidR="00845AD3">
        <w:t xml:space="preserve">a </w:t>
      </w:r>
      <w:r w:rsidR="00215684">
        <w:t>instal</w:t>
      </w:r>
      <w:r w:rsidR="00215684">
        <w:rPr>
          <w:rFonts w:ascii="Arial" w:hAnsi="Arial" w:cs="Arial"/>
        </w:rPr>
        <w:t>·</w:t>
      </w:r>
      <w:r w:rsidR="00215684">
        <w:t>lació</w:t>
      </w:r>
      <w:r>
        <w:t>.</w:t>
      </w:r>
    </w:p>
    <w:p w14:paraId="15EF91C7" w14:textId="15F8BBF2" w:rsidR="00021DBB" w:rsidRDefault="00643C56" w:rsidP="00021DBB">
      <w:pPr>
        <w:ind w:firstLine="0"/>
      </w:pPr>
      <w:r>
        <w:t>Fer e</w:t>
      </w:r>
      <w:r w:rsidR="00947F1F">
        <w:t>l simulador</w:t>
      </w:r>
      <w:r w:rsidR="000B6EDB">
        <w:t xml:space="preserve"> ha </w:t>
      </w:r>
      <w:r w:rsidR="001D6208">
        <w:t xml:space="preserve">ocupat </w:t>
      </w:r>
      <w:r w:rsidR="000B6EDB">
        <w:t xml:space="preserve">gran percentatge del projecte, </w:t>
      </w:r>
      <w:r w:rsidR="00021DBB">
        <w:t>degut a diversos factors:</w:t>
      </w:r>
    </w:p>
    <w:p w14:paraId="34EF7B92" w14:textId="3A5D8B51" w:rsidR="00665398" w:rsidRDefault="00665398" w:rsidP="00840533">
      <w:pPr>
        <w:pStyle w:val="ListParagraph"/>
      </w:pPr>
      <w:r>
        <w:t>S’han fet servir llibreries mai utilitzades anterioritat.</w:t>
      </w:r>
    </w:p>
    <w:p w14:paraId="477D4129" w14:textId="59279FA1" w:rsidR="00840533" w:rsidRDefault="00840533" w:rsidP="00840533">
      <w:pPr>
        <w:pStyle w:val="ListParagraph"/>
      </w:pPr>
      <w:r>
        <w:t xml:space="preserve">S’ha fet genèric, per poder afegir i </w:t>
      </w:r>
      <w:r w:rsidR="004106D9">
        <w:t>emular</w:t>
      </w:r>
      <w:r>
        <w:t xml:space="preserve"> qualsevol algoritme en un sol programa.</w:t>
      </w:r>
    </w:p>
    <w:p w14:paraId="24EEA816" w14:textId="7D321619" w:rsidR="00021DBB" w:rsidRDefault="00021DBB" w:rsidP="00021DBB">
      <w:pPr>
        <w:pStyle w:val="ListParagraph"/>
      </w:pPr>
      <w:r>
        <w:t>La quantitat de dades i paràmetres que havia d’incloure.</w:t>
      </w:r>
    </w:p>
    <w:p w14:paraId="469360EE" w14:textId="784D2A94" w:rsidR="00C851B0" w:rsidRDefault="00F6687F" w:rsidP="00C851B0">
      <w:pPr>
        <w:pStyle w:val="ListParagraph"/>
      </w:pPr>
      <w:r>
        <w:t xml:space="preserve">Els càlculs s’han </w:t>
      </w:r>
      <w:r w:rsidR="00C851B0">
        <w:t>optimitza</w:t>
      </w:r>
      <w:r w:rsidR="003969BE">
        <w:t>t al màxim</w:t>
      </w:r>
      <w:r w:rsidR="00C851B0">
        <w:t>, ja que</w:t>
      </w:r>
      <w:r w:rsidR="005415CE">
        <w:t>,</w:t>
      </w:r>
      <w:r w:rsidR="00C851B0">
        <w:t xml:space="preserve"> al tractar amb tantes dades</w:t>
      </w:r>
      <w:r w:rsidR="005415CE">
        <w:t>,</w:t>
      </w:r>
      <w:r w:rsidR="00C851B0">
        <w:t xml:space="preserve"> la simulació podria arribar a tardar molt, depenent de la implementació.</w:t>
      </w:r>
    </w:p>
    <w:p w14:paraId="02832DE9" w14:textId="0630F910" w:rsidR="000B359D" w:rsidRDefault="00480BE5" w:rsidP="00D057ED">
      <w:pPr>
        <w:pStyle w:val="ListParagraph"/>
      </w:pPr>
      <w:r>
        <w:t>S</w:t>
      </w:r>
      <w:r w:rsidR="00021DBB">
        <w:t>’ha fet el màxim d’accessible al usuari</w:t>
      </w:r>
      <w:r w:rsidR="000B359D">
        <w:t>,</w:t>
      </w:r>
      <w:r w:rsidR="00D057ED">
        <w:t xml:space="preserve"> i</w:t>
      </w:r>
      <w:r w:rsidR="00021DBB">
        <w:t>mplementat una interfície gràfic</w:t>
      </w:r>
      <w:r w:rsidR="007948AD">
        <w:t xml:space="preserve">a i fent </w:t>
      </w:r>
      <w:r w:rsidR="00D057ED">
        <w:t xml:space="preserve">el </w:t>
      </w:r>
      <w:r w:rsidR="007948AD">
        <w:t xml:space="preserve">programa el </w:t>
      </w:r>
      <w:r w:rsidR="00D057ED">
        <w:t>màxim de robust.</w:t>
      </w:r>
    </w:p>
    <w:p w14:paraId="30B2BADA" w14:textId="3882596C" w:rsidR="00B27DAB" w:rsidRDefault="00701553" w:rsidP="00170C68">
      <w:pPr>
        <w:pStyle w:val="ListParagraph"/>
      </w:pPr>
      <w:r>
        <w:t>S</w:t>
      </w:r>
      <w:r w:rsidR="00170C68">
        <w:t xml:space="preserve">’ha desenvolupat de forma iterativa, </w:t>
      </w:r>
      <w:r w:rsidR="000B6EDB">
        <w:t xml:space="preserve">implementant </w:t>
      </w:r>
      <w:r w:rsidR="00170C68">
        <w:t xml:space="preserve">les </w:t>
      </w:r>
      <w:r w:rsidR="000B6EDB">
        <w:t>noves funcionalitats</w:t>
      </w:r>
      <w:r w:rsidR="00170C68">
        <w:t xml:space="preserve"> i algoritmes a mesura que han anat fent falta, ja que algunes d’elles no estaven marcades a l’inici.</w:t>
      </w:r>
    </w:p>
    <w:p w14:paraId="4990C906" w14:textId="1973D6CE" w:rsidR="001D6481" w:rsidRDefault="001D6481" w:rsidP="00374DD4">
      <w:pPr>
        <w:pStyle w:val="Heading2"/>
      </w:pPr>
      <w:bookmarkStart w:id="177" w:name="_Toc107763291"/>
      <w:r>
        <w:t xml:space="preserve">Instal·lació i </w:t>
      </w:r>
      <w:r w:rsidR="00374DD4">
        <w:t>ú</w:t>
      </w:r>
      <w:r>
        <w:t>s</w:t>
      </w:r>
      <w:bookmarkEnd w:id="177"/>
    </w:p>
    <w:p w14:paraId="527CD906" w14:textId="77777777" w:rsidR="001D6481" w:rsidRDefault="001D6481" w:rsidP="001D6481">
      <w:r>
        <w:t>Per fer servir el simulador només cal instal</w:t>
      </w:r>
      <w:r>
        <w:rPr>
          <w:rFonts w:ascii="Arial" w:hAnsi="Arial" w:cs="Arial"/>
        </w:rPr>
        <w:t>·</w:t>
      </w:r>
      <w:r>
        <w:t xml:space="preserve">lar les llibreries fetes servir. Dins de la carpeta </w:t>
      </w:r>
      <w:r>
        <w:rPr>
          <w:i/>
          <w:iCs/>
        </w:rPr>
        <w:t>./</w:t>
      </w:r>
      <w:proofErr w:type="spellStart"/>
      <w:r>
        <w:rPr>
          <w:i/>
          <w:iCs/>
        </w:rPr>
        <w:t>sim</w:t>
      </w:r>
      <w:proofErr w:type="spellEnd"/>
      <w:r>
        <w:t xml:space="preserve"> hem d’executar </w:t>
      </w:r>
      <w:r w:rsidRPr="008E20BC">
        <w:rPr>
          <w:rStyle w:val="CodeChar"/>
        </w:rPr>
        <w:t>pip install -r requirements.txt</w:t>
      </w:r>
      <w:r>
        <w:t>. Un cop instal</w:t>
      </w:r>
      <w:r>
        <w:rPr>
          <w:rFonts w:ascii="Arial" w:hAnsi="Arial" w:cs="Arial"/>
        </w:rPr>
        <w:t>·</w:t>
      </w:r>
      <w:r>
        <w:t xml:space="preserve">lades ja podem iniciar el programa executant </w:t>
      </w:r>
      <w:r w:rsidRPr="008E20BC">
        <w:rPr>
          <w:i/>
          <w:iCs/>
        </w:rPr>
        <w:t>main.py</w:t>
      </w:r>
      <w:r>
        <w:t>.</w:t>
      </w:r>
    </w:p>
    <w:p w14:paraId="7BAD62DE" w14:textId="788C226C" w:rsidR="001D6481" w:rsidRDefault="001D6481" w:rsidP="008D059B">
      <w:r>
        <w:t xml:space="preserve">El simulador té una pestanya d’ajuda amb tota la informació per aprendre a fer-lo servir. També és pot llegir sense obrir el simulador obrint el fitxer </w:t>
      </w:r>
      <w:r w:rsidRPr="00E5704A">
        <w:rPr>
          <w:i/>
          <w:iCs/>
        </w:rPr>
        <w:t>Simulator Manual.html</w:t>
      </w:r>
      <w:r>
        <w:t>.</w:t>
      </w:r>
    </w:p>
    <w:p w14:paraId="33117163" w14:textId="75CCB339" w:rsidR="008D059B" w:rsidRDefault="008D059B" w:rsidP="008D059B">
      <w:r>
        <w:t>Finalment</w:t>
      </w:r>
      <w:r w:rsidR="00E80A77">
        <w:t>,</w:t>
      </w:r>
      <w:r>
        <w:t xml:space="preserve"> dir que</w:t>
      </w:r>
      <w:r w:rsidR="00772664">
        <w:t xml:space="preserve"> dins de la carpeta </w:t>
      </w:r>
      <w:r w:rsidR="00772664" w:rsidRPr="00772664">
        <w:rPr>
          <w:i/>
          <w:iCs/>
        </w:rPr>
        <w:t>./</w:t>
      </w:r>
      <w:proofErr w:type="spellStart"/>
      <w:r w:rsidR="00772664" w:rsidRPr="00772664">
        <w:rPr>
          <w:i/>
          <w:iCs/>
        </w:rPr>
        <w:t>sim</w:t>
      </w:r>
      <w:proofErr w:type="spellEnd"/>
      <w:r w:rsidR="00772664" w:rsidRPr="00772664">
        <w:rPr>
          <w:i/>
          <w:iCs/>
        </w:rPr>
        <w:t>/</w:t>
      </w:r>
      <w:proofErr w:type="spellStart"/>
      <w:r w:rsidR="00772664" w:rsidRPr="00772664">
        <w:rPr>
          <w:i/>
          <w:iCs/>
        </w:rPr>
        <w:t>db</w:t>
      </w:r>
      <w:proofErr w:type="spellEnd"/>
      <w:r>
        <w:t xml:space="preserve"> </w:t>
      </w:r>
      <w:r w:rsidR="00772664">
        <w:t xml:space="preserve">hi ha totes les dades </w:t>
      </w:r>
      <w:r>
        <w:t>del monitoratge del sistema real implementat</w:t>
      </w:r>
      <w:r w:rsidR="00772664">
        <w:t xml:space="preserve">. </w:t>
      </w:r>
      <w:r w:rsidR="00566B65">
        <w:t>Per si es vol provar el simulador sense tenir dades pròpies</w:t>
      </w:r>
      <w:r w:rsidR="00AC262C">
        <w:t>.</w:t>
      </w:r>
    </w:p>
    <w:p w14:paraId="729D5084" w14:textId="193E80A9" w:rsidR="00707626" w:rsidRDefault="00707626" w:rsidP="002D102A">
      <w:pPr>
        <w:pStyle w:val="Heading2"/>
      </w:pPr>
      <w:bookmarkStart w:id="178" w:name="_Toc107763292"/>
      <w:r>
        <w:t>Llenguatge i llibreries</w:t>
      </w:r>
      <w:bookmarkEnd w:id="178"/>
    </w:p>
    <w:p w14:paraId="774D1526" w14:textId="09BFBDE0" w:rsidR="000B6EDB" w:rsidRDefault="000B6EDB" w:rsidP="000B6EDB">
      <w:r>
        <w:t>El simulador s’ha implementat</w:t>
      </w:r>
      <w:r w:rsidR="007902EC">
        <w:t xml:space="preserve"> amb l’IDE VSCode</w:t>
      </w:r>
      <w:r>
        <w:t xml:space="preserve"> </w:t>
      </w:r>
      <w:r w:rsidR="00645AF5">
        <w:t xml:space="preserve">amb </w:t>
      </w:r>
      <w:r>
        <w:t xml:space="preserve">python 3.10, fent </w:t>
      </w:r>
      <w:r w:rsidR="00645AF5">
        <w:t xml:space="preserve">ús </w:t>
      </w:r>
      <w:r w:rsidR="00707626">
        <w:t xml:space="preserve">de múltiples </w:t>
      </w:r>
      <w:r w:rsidR="00A87167">
        <w:t>llibreries</w:t>
      </w:r>
      <w:r w:rsidR="00707626">
        <w:t>.</w:t>
      </w:r>
      <w:r>
        <w:t xml:space="preserve"> </w:t>
      </w:r>
      <w:r w:rsidR="00A87167">
        <w:t>Les</w:t>
      </w:r>
      <w:r>
        <w:t xml:space="preserve"> més rellevants són:</w:t>
      </w:r>
      <w:r w:rsidR="00C924E2">
        <w:t xml:space="preserve"> </w:t>
      </w:r>
      <w:r w:rsidR="0070009B">
        <w:t>Pandas, NumPy</w:t>
      </w:r>
      <w:r w:rsidR="00C924E2">
        <w:t>,</w:t>
      </w:r>
      <w:r w:rsidR="0070009B">
        <w:t xml:space="preserve"> MatPlotLib</w:t>
      </w:r>
      <w:r w:rsidR="00C924E2">
        <w:t xml:space="preserve"> i</w:t>
      </w:r>
      <w:r w:rsidR="00C924E2" w:rsidRPr="00C924E2">
        <w:t xml:space="preserve"> </w:t>
      </w:r>
      <w:r w:rsidR="00C924E2">
        <w:t>PySide6</w:t>
      </w:r>
      <w:r w:rsidR="003D5D6F">
        <w:t>.</w:t>
      </w:r>
    </w:p>
    <w:p w14:paraId="5C459145" w14:textId="77777777" w:rsidR="002D102A" w:rsidRDefault="00707626" w:rsidP="002D102A">
      <w:pPr>
        <w:pStyle w:val="TtolExemple"/>
      </w:pPr>
      <w:r w:rsidRPr="00707626">
        <w:t>Pandas</w:t>
      </w:r>
    </w:p>
    <w:p w14:paraId="50F79706" w14:textId="2A701E4F" w:rsidR="00C416C4" w:rsidRPr="00C416C4" w:rsidRDefault="00057A09" w:rsidP="002E0243">
      <w:r w:rsidRPr="00057A09">
        <w:t>Pandas</w:t>
      </w:r>
      <w:r>
        <w:t xml:space="preserve"> é</w:t>
      </w:r>
      <w:r w:rsidR="00CE4254">
        <w:t>s una llibreria que proporciona estructures de dades d’alt rendiment i eines d’anàlisi de dades</w:t>
      </w:r>
      <w:r w:rsidR="002D102A">
        <w:t xml:space="preserve"> fàcil</w:t>
      </w:r>
      <w:r w:rsidR="001265D4">
        <w:t>s</w:t>
      </w:r>
      <w:r w:rsidR="002D102A">
        <w:t xml:space="preserve"> d’utilitzar</w:t>
      </w:r>
      <w:sdt>
        <w:sdtPr>
          <w:id w:val="-681976670"/>
          <w:citation/>
        </w:sdtPr>
        <w:sdtEndPr/>
        <w:sdtContent>
          <w:r w:rsidR="00C97479">
            <w:fldChar w:fldCharType="begin"/>
          </w:r>
          <w:r w:rsidR="00C97479">
            <w:rPr>
              <w:lang w:val="en-US"/>
            </w:rPr>
            <w:instrText xml:space="preserve"> CITATION pan22 \l 1033 </w:instrText>
          </w:r>
          <w:r w:rsidR="00C97479">
            <w:fldChar w:fldCharType="separate"/>
          </w:r>
          <w:r w:rsidR="00A426CC">
            <w:rPr>
              <w:noProof/>
              <w:lang w:val="en-US"/>
            </w:rPr>
            <w:t xml:space="preserve"> </w:t>
          </w:r>
          <w:r w:rsidR="00A426CC" w:rsidRPr="00A426CC">
            <w:rPr>
              <w:noProof/>
              <w:lang w:val="en-US"/>
            </w:rPr>
            <w:t>[4]</w:t>
          </w:r>
          <w:r w:rsidR="00C97479">
            <w:fldChar w:fldCharType="end"/>
          </w:r>
        </w:sdtContent>
      </w:sdt>
      <w:r w:rsidR="002D102A">
        <w:t>.</w:t>
      </w:r>
      <w:r w:rsidR="002E0243">
        <w:t xml:space="preserve"> </w:t>
      </w:r>
      <w:r w:rsidR="00C924E2">
        <w:t xml:space="preserve">Pandas està creada sobre la llibreria NumPy, </w:t>
      </w:r>
      <w:r w:rsidR="00346A5D">
        <w:t xml:space="preserve">el qual fa que sigui una </w:t>
      </w:r>
      <w:r w:rsidR="00277D9A">
        <w:t>llibreria molt potent i eficient.</w:t>
      </w:r>
      <w:r w:rsidR="00AF1330">
        <w:t xml:space="preserve"> </w:t>
      </w:r>
      <w:r w:rsidR="00C416C4">
        <w:t xml:space="preserve">L’objecte fonamental de Pandas és el </w:t>
      </w:r>
      <w:r w:rsidR="00C416C4">
        <w:rPr>
          <w:i/>
          <w:iCs/>
        </w:rPr>
        <w:t>dataframe</w:t>
      </w:r>
      <w:r w:rsidR="00C416C4">
        <w:t xml:space="preserve">, </w:t>
      </w:r>
      <w:r w:rsidR="00DE3363">
        <w:t xml:space="preserve">és </w:t>
      </w:r>
      <w:r w:rsidR="00C416C4">
        <w:t>un vector bidimensional, és a dir, una taula.</w:t>
      </w:r>
    </w:p>
    <w:p w14:paraId="6774097B" w14:textId="4D36F8E7" w:rsidR="00F960D5" w:rsidRDefault="00F960D5" w:rsidP="00C416C4">
      <w:pPr>
        <w:ind w:firstLine="0"/>
      </w:pPr>
      <w:r>
        <w:t xml:space="preserve">A més a més, ofereix la funció </w:t>
      </w:r>
      <w:r w:rsidRPr="00F960D5">
        <w:rPr>
          <w:rStyle w:val="CodeChar"/>
        </w:rPr>
        <w:t>.plot</w:t>
      </w:r>
      <w:r>
        <w:rPr>
          <w:rStyle w:val="CodeChar"/>
        </w:rPr>
        <w:t>()</w:t>
      </w:r>
      <w:r>
        <w:t xml:space="preserve"> que per defecte fer servir MatPlotLib </w:t>
      </w:r>
      <w:r w:rsidR="00454842">
        <w:t xml:space="preserve">com a </w:t>
      </w:r>
      <w:r w:rsidR="00454842">
        <w:rPr>
          <w:i/>
          <w:iCs/>
        </w:rPr>
        <w:t>backend</w:t>
      </w:r>
      <w:r>
        <w:rPr>
          <w:i/>
          <w:iCs/>
        </w:rPr>
        <w:t xml:space="preserve"> </w:t>
      </w:r>
      <w:r>
        <w:t>gràfic</w:t>
      </w:r>
      <w:r w:rsidR="00454842">
        <w:t>, això vol dir que tenim tota la funcionalitat de MatPlotLib</w:t>
      </w:r>
      <w:r w:rsidR="00FB21F7">
        <w:t xml:space="preserve"> amb </w:t>
      </w:r>
      <w:r w:rsidR="00FC10C5">
        <w:t>P</w:t>
      </w:r>
      <w:r w:rsidR="00FB21F7">
        <w:t>andas.</w:t>
      </w:r>
    </w:p>
    <w:p w14:paraId="5F8C7DBC" w14:textId="7E9FA34E" w:rsidR="008C39FC" w:rsidRPr="00F960D5" w:rsidRDefault="001C038A" w:rsidP="008C39FC">
      <w:r w:rsidRPr="001C038A">
        <w:t>Pandas</w:t>
      </w:r>
      <w:r>
        <w:t xml:space="preserve"> s</w:t>
      </w:r>
      <w:r w:rsidR="008C39FC">
        <w:t>’ha fet servir per el process</w:t>
      </w:r>
      <w:r w:rsidR="00057A09">
        <w:t>ar</w:t>
      </w:r>
      <w:r w:rsidR="003A40C9">
        <w:t xml:space="preserve"> i </w:t>
      </w:r>
      <w:r w:rsidR="00332B9E">
        <w:t>calcular</w:t>
      </w:r>
      <w:r w:rsidR="003A40C9">
        <w:t xml:space="preserve"> de </w:t>
      </w:r>
      <w:r w:rsidR="008C39FC">
        <w:t>totes les dades</w:t>
      </w:r>
      <w:r w:rsidR="003A40C9">
        <w:t xml:space="preserve"> </w:t>
      </w:r>
      <w:r w:rsidR="001C416E">
        <w:t>de la</w:t>
      </w:r>
      <w:r w:rsidR="003A40C9">
        <w:t xml:space="preserve"> simula</w:t>
      </w:r>
      <w:r w:rsidR="001C416E">
        <w:t>ció</w:t>
      </w:r>
      <w:r w:rsidR="005D6AAD">
        <w:t>.</w:t>
      </w:r>
    </w:p>
    <w:p w14:paraId="4FF80ECF" w14:textId="5AF825DC" w:rsidR="00707626" w:rsidRDefault="00707626" w:rsidP="002D102A">
      <w:pPr>
        <w:pStyle w:val="TtolExemple"/>
      </w:pPr>
      <w:r>
        <w:t>Nu</w:t>
      </w:r>
      <w:r w:rsidRPr="00707626">
        <w:t>m</w:t>
      </w:r>
      <w:r>
        <w:t>P</w:t>
      </w:r>
      <w:r w:rsidRPr="00707626">
        <w:t>y</w:t>
      </w:r>
    </w:p>
    <w:p w14:paraId="7CD1490D" w14:textId="2B1C7DD8" w:rsidR="0087566F" w:rsidRPr="00707626" w:rsidRDefault="00EC12AA" w:rsidP="00DC3523">
      <w:r w:rsidRPr="00EC12AA">
        <w:t>NumPy</w:t>
      </w:r>
      <w:r>
        <w:t xml:space="preserve"> é</w:t>
      </w:r>
      <w:r w:rsidR="00163368">
        <w:t>s una llibreria</w:t>
      </w:r>
      <w:r w:rsidR="00DD0C2F">
        <w:t xml:space="preserve"> que</w:t>
      </w:r>
      <w:r w:rsidR="00163368">
        <w:t xml:space="preserve"> permet </w:t>
      </w:r>
      <w:r w:rsidR="006B4F48">
        <w:t>crear</w:t>
      </w:r>
      <w:r w:rsidR="0080019B">
        <w:t xml:space="preserve"> </w:t>
      </w:r>
      <w:r w:rsidR="00F148CD">
        <w:t>i operar</w:t>
      </w:r>
      <w:r w:rsidR="006B4F48">
        <w:t xml:space="preserve"> amb </w:t>
      </w:r>
      <w:r w:rsidR="00163368">
        <w:t>vectors</w:t>
      </w:r>
      <w:r w:rsidR="005C625F">
        <w:t xml:space="preserve"> i</w:t>
      </w:r>
      <w:r w:rsidR="00391D40">
        <w:t xml:space="preserve"> </w:t>
      </w:r>
      <w:r w:rsidR="00163368">
        <w:t>matrius</w:t>
      </w:r>
      <w:r w:rsidR="00391D40">
        <w:t xml:space="preserve"> </w:t>
      </w:r>
      <w:r w:rsidR="00163368">
        <w:t>multidimensionals</w:t>
      </w:r>
      <w:r w:rsidR="006B4F48">
        <w:t xml:space="preserve"> de forma </w:t>
      </w:r>
      <w:r w:rsidR="00277D9A">
        <w:t>eficient</w:t>
      </w:r>
      <w:r w:rsidR="008A4E43" w:rsidRPr="008A4E43">
        <w:t xml:space="preserve"> </w:t>
      </w:r>
      <w:sdt>
        <w:sdtPr>
          <w:id w:val="-512223277"/>
          <w:citation/>
        </w:sdtPr>
        <w:sdtEndPr/>
        <w:sdtContent>
          <w:r w:rsidR="008A4E43">
            <w:fldChar w:fldCharType="begin"/>
          </w:r>
          <w:r w:rsidR="008A4E43">
            <w:rPr>
              <w:lang w:val="en-US"/>
            </w:rPr>
            <w:instrText xml:space="preserve"> CITATION Num22 \l 1033 </w:instrText>
          </w:r>
          <w:r w:rsidR="008A4E43">
            <w:fldChar w:fldCharType="separate"/>
          </w:r>
          <w:r w:rsidR="00A426CC" w:rsidRPr="00A426CC">
            <w:rPr>
              <w:noProof/>
              <w:lang w:val="en-US"/>
            </w:rPr>
            <w:t>[5]</w:t>
          </w:r>
          <w:r w:rsidR="008A4E43">
            <w:fldChar w:fldCharType="end"/>
          </w:r>
        </w:sdtContent>
      </w:sdt>
      <w:r w:rsidR="00F01671">
        <w:t>.</w:t>
      </w:r>
      <w:r w:rsidR="002E0243">
        <w:t xml:space="preserve"> </w:t>
      </w:r>
      <w:r w:rsidR="00F01671">
        <w:t>Python no té renom de ser un llenguatge eficient, però gràcies a que</w:t>
      </w:r>
      <w:r w:rsidR="00277D9A">
        <w:t xml:space="preserve"> el nucli de la llibreria està escrit i optimitz</w:t>
      </w:r>
      <w:r w:rsidR="00F01671">
        <w:t>at</w:t>
      </w:r>
      <w:r w:rsidR="00277D9A">
        <w:t xml:space="preserve"> en C</w:t>
      </w:r>
      <w:r w:rsidR="00F01671">
        <w:t xml:space="preserve">, la llibreria és molt </w:t>
      </w:r>
      <w:r w:rsidR="00ED3CCA">
        <w:t>eficient</w:t>
      </w:r>
      <w:r w:rsidR="00F01671">
        <w:t>.</w:t>
      </w:r>
      <w:r w:rsidR="00D81B66">
        <w:t xml:space="preserve"> </w:t>
      </w:r>
      <w:r w:rsidR="00DC3523">
        <w:t xml:space="preserve">És tant potent que </w:t>
      </w:r>
      <w:r w:rsidR="00FF66FC">
        <w:t>actualment que</w:t>
      </w:r>
      <w:r w:rsidR="00DC3523">
        <w:t xml:space="preserve"> é</w:t>
      </w:r>
      <w:r w:rsidR="00D81B66">
        <w:t>s la llibreria de Python a utilitzar per defecte al tractar amb dades.</w:t>
      </w:r>
    </w:p>
    <w:p w14:paraId="11F0AFC3" w14:textId="56DBE06D" w:rsidR="000B6EDB" w:rsidRDefault="0070009B" w:rsidP="0087566F">
      <w:pPr>
        <w:pStyle w:val="TtolExemple"/>
      </w:pPr>
      <w:r>
        <w:lastRenderedPageBreak/>
        <w:t>MatPlotLib</w:t>
      </w:r>
    </w:p>
    <w:p w14:paraId="2FEC2579" w14:textId="04D73B44" w:rsidR="008255E7" w:rsidRDefault="00EC12AA" w:rsidP="008255E7">
      <w:r w:rsidRPr="00EC12AA">
        <w:t>MatPlotLib</w:t>
      </w:r>
      <w:r>
        <w:t xml:space="preserve"> é</w:t>
      </w:r>
      <w:r w:rsidR="008255E7">
        <w:t xml:space="preserve">s una llibreria que permet crear gràfiques estàtiques, animades, o </w:t>
      </w:r>
      <w:r w:rsidR="00E92FF2">
        <w:t>interactives</w:t>
      </w:r>
      <w:sdt>
        <w:sdtPr>
          <w:id w:val="1330558365"/>
          <w:citation/>
        </w:sdtPr>
        <w:sdtEndPr/>
        <w:sdtContent>
          <w:r w:rsidR="00C65F4B">
            <w:fldChar w:fldCharType="begin"/>
          </w:r>
          <w:r w:rsidR="00C65F4B">
            <w:rPr>
              <w:lang w:val="en-US"/>
            </w:rPr>
            <w:instrText xml:space="preserve"> CITATION The22 \l 1033 </w:instrText>
          </w:r>
          <w:r w:rsidR="00C65F4B">
            <w:fldChar w:fldCharType="separate"/>
          </w:r>
          <w:r w:rsidR="00A426CC">
            <w:rPr>
              <w:noProof/>
              <w:lang w:val="en-US"/>
            </w:rPr>
            <w:t xml:space="preserve"> </w:t>
          </w:r>
          <w:r w:rsidR="00A426CC" w:rsidRPr="00A426CC">
            <w:rPr>
              <w:noProof/>
              <w:lang w:val="en-US"/>
            </w:rPr>
            <w:t>[6]</w:t>
          </w:r>
          <w:r w:rsidR="00C65F4B">
            <w:fldChar w:fldCharType="end"/>
          </w:r>
        </w:sdtContent>
      </w:sdt>
      <w:r w:rsidR="00E92FF2">
        <w:t>. A més a més, permet treballa amb els vectors i matrius de NumPy</w:t>
      </w:r>
      <w:r w:rsidR="00A013F1">
        <w:t>.</w:t>
      </w:r>
    </w:p>
    <w:p w14:paraId="6F78A582" w14:textId="23AD6700" w:rsidR="001138A6" w:rsidRDefault="001C038A" w:rsidP="001138A6">
      <w:r w:rsidRPr="001C038A">
        <w:t>MatPlotLib</w:t>
      </w:r>
      <w:r>
        <w:t xml:space="preserve"> s</w:t>
      </w:r>
      <w:r w:rsidR="001138A6">
        <w:t>’ha fet servir per crear les gràfiques que mostra el simulador.</w:t>
      </w:r>
    </w:p>
    <w:p w14:paraId="4CA522AC" w14:textId="77777777" w:rsidR="00C924E2" w:rsidRDefault="00C924E2" w:rsidP="00C924E2">
      <w:pPr>
        <w:pStyle w:val="TtolExemple"/>
      </w:pPr>
      <w:r>
        <w:t>P</w:t>
      </w:r>
      <w:r w:rsidRPr="00707626">
        <w:t>ySide6</w:t>
      </w:r>
    </w:p>
    <w:p w14:paraId="27CBA909" w14:textId="4FA09953" w:rsidR="00C924E2" w:rsidRDefault="008A3861" w:rsidP="000E1655">
      <w:r w:rsidRPr="008A3861">
        <w:t>PySide6</w:t>
      </w:r>
      <w:r>
        <w:t xml:space="preserve"> é</w:t>
      </w:r>
      <w:r w:rsidR="00C924E2">
        <w:t xml:space="preserve">s la llibreria oficial del </w:t>
      </w:r>
      <w:r w:rsidR="00C924E2" w:rsidRPr="00707626">
        <w:rPr>
          <w:i/>
          <w:iCs/>
        </w:rPr>
        <w:t>framework</w:t>
      </w:r>
      <w:r w:rsidR="00C924E2">
        <w:t xml:space="preserve"> multi-plataforma Qt 6.0</w:t>
      </w:r>
      <w:r w:rsidR="00C924E2" w:rsidRPr="00CF7B53">
        <w:rPr>
          <w:rFonts w:asciiTheme="majorHAnsi" w:hAnsiTheme="majorHAnsi" w:cstheme="majorHAnsi"/>
        </w:rPr>
        <w:t>+</w:t>
      </w:r>
      <w:r w:rsidR="00C924E2">
        <w:t xml:space="preserve"> </w:t>
      </w:r>
      <w:sdt>
        <w:sdtPr>
          <w:id w:val="638620951"/>
          <w:citation/>
        </w:sdtPr>
        <w:sdtEndPr/>
        <w:sdtContent>
          <w:r w:rsidR="00C924E2">
            <w:fldChar w:fldCharType="begin"/>
          </w:r>
          <w:r w:rsidR="00C924E2">
            <w:rPr>
              <w:lang w:val="en-US"/>
            </w:rPr>
            <w:instrText xml:space="preserve"> CITATION Qtf21 \l 1033 </w:instrText>
          </w:r>
          <w:r w:rsidR="00C924E2">
            <w:fldChar w:fldCharType="separate"/>
          </w:r>
          <w:r w:rsidR="00A426CC" w:rsidRPr="00A426CC">
            <w:rPr>
              <w:noProof/>
              <w:lang w:val="en-US"/>
            </w:rPr>
            <w:t>[7]</w:t>
          </w:r>
          <w:r w:rsidR="00C924E2">
            <w:fldChar w:fldCharType="end"/>
          </w:r>
        </w:sdtContent>
      </w:sdt>
      <w:r w:rsidR="00C924E2">
        <w:t xml:space="preserve">. Serveix per crear programes amb interfícies gràfiques </w:t>
      </w:r>
      <w:r w:rsidR="00C924E2" w:rsidRPr="00FF66FC">
        <w:rPr>
          <w:i/>
          <w:iCs/>
          <w:lang w:val="en-US"/>
        </w:rPr>
        <w:t>(</w:t>
      </w:r>
      <w:r w:rsidR="00FF66FC" w:rsidRPr="00FF66FC">
        <w:rPr>
          <w:i/>
          <w:iCs/>
          <w:lang w:val="en-US"/>
        </w:rPr>
        <w:t>GUI,</w:t>
      </w:r>
      <w:r w:rsidR="00FF66FC">
        <w:rPr>
          <w:i/>
          <w:iCs/>
          <w:lang w:val="en-US"/>
        </w:rPr>
        <w:t xml:space="preserve"> </w:t>
      </w:r>
      <w:r w:rsidR="00C924E2" w:rsidRPr="00C712B7">
        <w:rPr>
          <w:i/>
          <w:iCs/>
          <w:lang w:val="en-US"/>
        </w:rPr>
        <w:t>Graphical User Interface)</w:t>
      </w:r>
      <w:r w:rsidR="00C924E2">
        <w:t>.</w:t>
      </w:r>
      <w:r w:rsidR="000E1655">
        <w:t xml:space="preserve"> </w:t>
      </w:r>
    </w:p>
    <w:p w14:paraId="4B20891F" w14:textId="21116F10" w:rsidR="00C924E2" w:rsidRDefault="00B87497" w:rsidP="00FF66FC">
      <w:pPr>
        <w:ind w:firstLine="0"/>
      </w:pPr>
      <w:r>
        <w:t xml:space="preserve">Les interfícies es poden programar manualment o dissenyar gràficament amb el programa Qt Designer, el qual </w:t>
      </w:r>
      <w:r w:rsidR="0060592A">
        <w:t xml:space="preserve">ve inclòs </w:t>
      </w:r>
      <w:r w:rsidR="006620F6">
        <w:t>amb</w:t>
      </w:r>
      <w:r>
        <w:t xml:space="preserve"> mòdul. En el cas de fer servir Qt Designer, un cop dissenyades només cal carregar el fitxer </w:t>
      </w:r>
      <w:r w:rsidRPr="00707626">
        <w:rPr>
          <w:i/>
          <w:iCs/>
        </w:rPr>
        <w:t>.u</w:t>
      </w:r>
      <w:r>
        <w:rPr>
          <w:i/>
          <w:iCs/>
        </w:rPr>
        <w:t>i</w:t>
      </w:r>
      <w:r>
        <w:t xml:space="preserve"> al script de python i programar les funcionalitats.</w:t>
      </w:r>
    </w:p>
    <w:p w14:paraId="02FD8228" w14:textId="17278EFE" w:rsidR="008879E4" w:rsidRPr="008879E4" w:rsidRDefault="006620F6" w:rsidP="006620F6">
      <w:r>
        <w:t xml:space="preserve">PySide6 s’ha fet servir per crear la GUI del programa. </w:t>
      </w:r>
      <w:r w:rsidR="00332B9E">
        <w:t>Tot i així, a</w:t>
      </w:r>
      <w:r w:rsidR="008879E4">
        <w:t xml:space="preserve">part de tots els components que la llibreria ofereix, s’han creat dos </w:t>
      </w:r>
      <w:r w:rsidR="00057F49" w:rsidRPr="00A96C17">
        <w:t>w</w:t>
      </w:r>
      <w:r w:rsidR="008879E4" w:rsidRPr="00A96C17">
        <w:t>idgets</w:t>
      </w:r>
      <w:r w:rsidR="00DD5758">
        <w:rPr>
          <w:rStyle w:val="FootnoteReference"/>
          <w:i/>
          <w:iCs/>
        </w:rPr>
        <w:footnoteReference w:id="8"/>
      </w:r>
      <w:r w:rsidR="008879E4">
        <w:t xml:space="preserve"> propis</w:t>
      </w:r>
      <w:r w:rsidR="002046BE">
        <w:t>: un</w:t>
      </w:r>
      <w:r w:rsidR="008879E4">
        <w:t xml:space="preserve"> per poder integrar les gràfiques de MatPlotLib</w:t>
      </w:r>
      <w:r w:rsidR="0007391C">
        <w:t xml:space="preserve"> </w:t>
      </w:r>
      <w:r w:rsidR="006B40F6">
        <w:t>la GUI</w:t>
      </w:r>
      <w:sdt>
        <w:sdtPr>
          <w:id w:val="-697233239"/>
          <w:citation/>
        </w:sdtPr>
        <w:sdtEndPr/>
        <w:sdtContent>
          <w:r w:rsidR="009976F2">
            <w:fldChar w:fldCharType="begin"/>
          </w:r>
          <w:r w:rsidR="009976F2">
            <w:rPr>
              <w:lang w:val="en-US"/>
            </w:rPr>
            <w:instrText xml:space="preserve"> CITATION Mar22 \l 1033 </w:instrText>
          </w:r>
          <w:r w:rsidR="009976F2">
            <w:fldChar w:fldCharType="separate"/>
          </w:r>
          <w:r w:rsidR="00A426CC">
            <w:rPr>
              <w:noProof/>
              <w:lang w:val="en-US"/>
            </w:rPr>
            <w:t xml:space="preserve"> </w:t>
          </w:r>
          <w:r w:rsidR="00A426CC" w:rsidRPr="00A426CC">
            <w:rPr>
              <w:noProof/>
              <w:lang w:val="en-US"/>
            </w:rPr>
            <w:t>[8]</w:t>
          </w:r>
          <w:r w:rsidR="009976F2">
            <w:fldChar w:fldCharType="end"/>
          </w:r>
        </w:sdtContent>
      </w:sdt>
      <w:r w:rsidR="009976F2">
        <w:t xml:space="preserve"> </w:t>
      </w:r>
      <w:sdt>
        <w:sdtPr>
          <w:id w:val="-757365026"/>
          <w:citation/>
        </w:sdtPr>
        <w:sdtEndPr/>
        <w:sdtContent>
          <w:r w:rsidR="009976F2">
            <w:fldChar w:fldCharType="begin"/>
          </w:r>
          <w:r w:rsidR="009976F2">
            <w:rPr>
              <w:lang w:val="en-US"/>
            </w:rPr>
            <w:instrText xml:space="preserve"> CITATION Qtf22 \l 1033 </w:instrText>
          </w:r>
          <w:r w:rsidR="009976F2">
            <w:fldChar w:fldCharType="separate"/>
          </w:r>
          <w:r w:rsidR="00A426CC" w:rsidRPr="00A426CC">
            <w:rPr>
              <w:noProof/>
              <w:lang w:val="en-US"/>
            </w:rPr>
            <w:t>[9]</w:t>
          </w:r>
          <w:r w:rsidR="009976F2">
            <w:fldChar w:fldCharType="end"/>
          </w:r>
        </w:sdtContent>
      </w:sdt>
      <w:r w:rsidR="006B40F6">
        <w:t>, i l’altre per representar les dades de Pandas com a taula</w:t>
      </w:r>
      <w:sdt>
        <w:sdtPr>
          <w:id w:val="-610741489"/>
          <w:citation/>
        </w:sdtPr>
        <w:sdtEndPr/>
        <w:sdtContent>
          <w:r w:rsidR="009976F2">
            <w:fldChar w:fldCharType="begin"/>
          </w:r>
          <w:r w:rsidR="009976F2">
            <w:rPr>
              <w:lang w:val="en-US"/>
            </w:rPr>
            <w:instrText xml:space="preserve"> CITATION Mar21 \l 1033 </w:instrText>
          </w:r>
          <w:r w:rsidR="009976F2">
            <w:fldChar w:fldCharType="separate"/>
          </w:r>
          <w:r w:rsidR="00A426CC">
            <w:rPr>
              <w:noProof/>
              <w:lang w:val="en-US"/>
            </w:rPr>
            <w:t xml:space="preserve"> </w:t>
          </w:r>
          <w:r w:rsidR="00A426CC" w:rsidRPr="00A426CC">
            <w:rPr>
              <w:noProof/>
              <w:lang w:val="en-US"/>
            </w:rPr>
            <w:t>[10]</w:t>
          </w:r>
          <w:r w:rsidR="009976F2">
            <w:fldChar w:fldCharType="end"/>
          </w:r>
        </w:sdtContent>
      </w:sdt>
      <w:sdt>
        <w:sdtPr>
          <w:id w:val="-1580213853"/>
          <w:citation/>
        </w:sdtPr>
        <w:sdtEndPr/>
        <w:sdtContent>
          <w:r w:rsidR="009976F2">
            <w:fldChar w:fldCharType="begin"/>
          </w:r>
          <w:r w:rsidR="009976F2">
            <w:rPr>
              <w:lang w:val="en-US"/>
            </w:rPr>
            <w:instrText xml:space="preserve"> CITATION Qtf221 \l 1033 </w:instrText>
          </w:r>
          <w:r w:rsidR="009976F2">
            <w:fldChar w:fldCharType="separate"/>
          </w:r>
          <w:r w:rsidR="00A426CC">
            <w:rPr>
              <w:noProof/>
              <w:lang w:val="en-US"/>
            </w:rPr>
            <w:t xml:space="preserve"> </w:t>
          </w:r>
          <w:r w:rsidR="00A426CC" w:rsidRPr="00A426CC">
            <w:rPr>
              <w:noProof/>
              <w:lang w:val="en-US"/>
            </w:rPr>
            <w:t>[11]</w:t>
          </w:r>
          <w:r w:rsidR="009976F2">
            <w:fldChar w:fldCharType="end"/>
          </w:r>
        </w:sdtContent>
      </w:sdt>
      <w:r w:rsidR="006B40F6">
        <w:t>.</w:t>
      </w:r>
    </w:p>
    <w:p w14:paraId="3513FD05" w14:textId="55725A25" w:rsidR="00537762" w:rsidRPr="00537762" w:rsidRDefault="009F4596" w:rsidP="00537762">
      <w:pPr>
        <w:pStyle w:val="Heading2"/>
      </w:pPr>
      <w:bookmarkStart w:id="179" w:name="_Toc107763293"/>
      <w:r>
        <w:t>I</w:t>
      </w:r>
      <w:r w:rsidR="005D3E8B">
        <w:t>mplementació</w:t>
      </w:r>
      <w:r w:rsidR="00B700A0">
        <w:t xml:space="preserve"> del simulador (programa)</w:t>
      </w:r>
      <w:bookmarkEnd w:id="179"/>
    </w:p>
    <w:p w14:paraId="6DCAF317" w14:textId="0D052069" w:rsidR="00364D93" w:rsidRDefault="00634CDC" w:rsidP="00364D93">
      <w:r>
        <w:t>Al in</w:t>
      </w:r>
      <w:r w:rsidR="001B4A50">
        <w:t>ici, el simulador era un sol fitxer</w:t>
      </w:r>
      <w:r w:rsidR="000565D4">
        <w:t>, el qual anava bé per començar a provar els conceptes i llibreries. Ar</w:t>
      </w:r>
      <w:r w:rsidR="00FD3253">
        <w:t>a</w:t>
      </w:r>
      <w:r w:rsidR="008B06B0">
        <w:t>,</w:t>
      </w:r>
      <w:r w:rsidR="000565D4">
        <w:t xml:space="preserve"> degut </w:t>
      </w:r>
      <w:r w:rsidR="003F1A36">
        <w:t xml:space="preserve">a la mida que ha </w:t>
      </w:r>
      <w:r w:rsidR="00176FB2">
        <w:t xml:space="preserve">anat prenent </w:t>
      </w:r>
      <w:r w:rsidR="003F1A36">
        <w:t xml:space="preserve">el </w:t>
      </w:r>
      <w:r w:rsidR="001A580F">
        <w:t>programa</w:t>
      </w:r>
      <w:r w:rsidR="004E6F1C">
        <w:t>,</w:t>
      </w:r>
      <w:r w:rsidR="003F1A36">
        <w:t xml:space="preserve"> s’ha segmentat el codi </w:t>
      </w:r>
      <w:r w:rsidR="008B06B0">
        <w:t>en</w:t>
      </w:r>
      <w:r w:rsidR="003F1A36">
        <w:t xml:space="preserve"> diferents </w:t>
      </w:r>
      <w:r w:rsidR="003F6067">
        <w:t>mòduls</w:t>
      </w:r>
      <w:r w:rsidR="00DC7DC1">
        <w:t xml:space="preserve"> bàsics</w:t>
      </w:r>
      <w:r w:rsidR="00364D93">
        <w:t xml:space="preserve">. </w:t>
      </w:r>
      <w:r w:rsidR="00B46255">
        <w:t>L’estructura</w:t>
      </w:r>
      <w:r w:rsidR="00617D38">
        <w:t xml:space="preserve"> fina</w:t>
      </w:r>
      <w:r w:rsidR="001A580F">
        <w:t xml:space="preserve">l </w:t>
      </w:r>
      <w:r w:rsidR="00B46255">
        <w:t>és la següent:</w:t>
      </w:r>
    </w:p>
    <w:p w14:paraId="74F348A9" w14:textId="479398F0" w:rsidR="00B46255" w:rsidRDefault="004345D6" w:rsidP="00811A30">
      <w:pPr>
        <w:pStyle w:val="Caption"/>
      </w:pPr>
      <w:r>
        <w:rPr>
          <w:noProof/>
        </w:rPr>
        <mc:AlternateContent>
          <mc:Choice Requires="wpc">
            <w:drawing>
              <wp:inline distT="0" distB="0" distL="0" distR="0" wp14:anchorId="48D2A0C0" wp14:editId="6D17452A">
                <wp:extent cx="4965700" cy="3063875"/>
                <wp:effectExtent l="0" t="0" r="6350" b="117475"/>
                <wp:docPr id="449" name="Canvas 4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450" name="Rectangle: Rounded Corners 450"/>
                        <wps:cNvSpPr/>
                        <wps:spPr>
                          <a:xfrm>
                            <a:off x="196414" y="267132"/>
                            <a:ext cx="1204863" cy="342000"/>
                          </a:xfrm>
                          <a:prstGeom prst="roundRect">
                            <a:avLst/>
                          </a:prstGeom>
                          <a:solidFill>
                            <a:schemeClr val="accent6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44FA331" w14:textId="24CAEE59" w:rsidR="004345D6" w:rsidRPr="006979FC" w:rsidRDefault="004345D6" w:rsidP="00CC59D4">
                              <w:pPr>
                                <w:pStyle w:val="Taula"/>
                                <w:rPr>
                                  <w:rFonts w:ascii="CMU Sans Serif" w:hAnsi="CMU Sans Serif" w:cs="CMU Sans Serif"/>
                                  <w:color w:val="000000" w:themeColor="text1"/>
                                </w:rPr>
                              </w:pPr>
                              <w:r w:rsidRPr="006979FC">
                                <w:rPr>
                                  <w:rFonts w:ascii="CMU Sans Serif" w:hAnsi="CMU Sans Serif" w:cs="CMU Sans Serif"/>
                                  <w:color w:val="000000" w:themeColor="text1"/>
                                </w:rPr>
                                <w:t>main.py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Rectangle: Rounded Corners 251"/>
                        <wps:cNvSpPr/>
                        <wps:spPr>
                          <a:xfrm>
                            <a:off x="3536438" y="750673"/>
                            <a:ext cx="1224000" cy="342000"/>
                          </a:xfrm>
                          <a:prstGeom prst="round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7103275" w14:textId="615059D3" w:rsidR="004345D6" w:rsidRPr="006979FC" w:rsidRDefault="004345D6" w:rsidP="00CC59D4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 w:rsidRPr="006979FC"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AlgorithmsConfig.py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" name="Rectangle: Rounded Corners 252"/>
                        <wps:cNvSpPr/>
                        <wps:spPr>
                          <a:xfrm>
                            <a:off x="3536438" y="2189598"/>
                            <a:ext cx="1224000" cy="342000"/>
                          </a:xfrm>
                          <a:prstGeom prst="round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7182873" w14:textId="396B5DBF" w:rsidR="004345D6" w:rsidRPr="006979FC" w:rsidRDefault="004345D6" w:rsidP="00CC59D4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/>
                                  <w:sz w:val="18"/>
                                  <w:szCs w:val="18"/>
                                </w:rPr>
                              </w:pPr>
                              <w:r w:rsidRPr="006979FC">
                                <w:rPr>
                                  <w:rFonts w:ascii="CMU Sans Serif" w:eastAsia="Calibri" w:hAnsi="CMU Sans Serif"/>
                                  <w:color w:val="000000"/>
                                  <w:sz w:val="18"/>
                                  <w:szCs w:val="18"/>
                                </w:rPr>
                                <w:t>constants.py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" name="Rectangle: Rounded Corners 253"/>
                        <wps:cNvSpPr/>
                        <wps:spPr>
                          <a:xfrm>
                            <a:off x="3536438" y="1228939"/>
                            <a:ext cx="1224000" cy="342000"/>
                          </a:xfrm>
                          <a:prstGeom prst="round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F279CAB" w14:textId="230BD2A0" w:rsidR="004345D6" w:rsidRPr="006979FC" w:rsidRDefault="004345D6" w:rsidP="00CC59D4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 w:rsidRPr="006979FC"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Dataframe.py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" name="Rectangle: Rounded Corners 254"/>
                        <wps:cNvSpPr/>
                        <wps:spPr>
                          <a:xfrm>
                            <a:off x="3536438" y="267122"/>
                            <a:ext cx="1224000" cy="342000"/>
                          </a:xfrm>
                          <a:prstGeom prst="round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B4A079A" w14:textId="277D02F4" w:rsidR="004345D6" w:rsidRPr="006979FC" w:rsidRDefault="004345D6" w:rsidP="00CC59D4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 w:rsidRPr="006979FC"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Load.py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" name="Rectangle: Rounded Corners 255"/>
                        <wps:cNvSpPr/>
                        <wps:spPr>
                          <a:xfrm>
                            <a:off x="1855925" y="2189616"/>
                            <a:ext cx="1224000" cy="342000"/>
                          </a:xfrm>
                          <a:prstGeom prst="round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6101EC8" w14:textId="3543D7CE" w:rsidR="004345D6" w:rsidRPr="006979FC" w:rsidRDefault="004345D6" w:rsidP="00CC59D4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 w:rsidRPr="006979FC"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Optimize.py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" name="Rectangle: Rounded Corners 256"/>
                        <wps:cNvSpPr/>
                        <wps:spPr>
                          <a:xfrm>
                            <a:off x="172361" y="2687810"/>
                            <a:ext cx="1224000" cy="342000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2699B85" w14:textId="065E1A51" w:rsidR="004345D6" w:rsidRPr="006979FC" w:rsidRDefault="004345D6" w:rsidP="00CC59D4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/>
                                  <w:sz w:val="18"/>
                                  <w:szCs w:val="18"/>
                                </w:rPr>
                              </w:pPr>
                              <w:r w:rsidRPr="006979FC">
                                <w:rPr>
                                  <w:rFonts w:ascii="CMU Sans Serif" w:eastAsia="Calibri" w:hAnsi="CMU Sans Serif"/>
                                  <w:color w:val="000000"/>
                                  <w:sz w:val="18"/>
                                  <w:szCs w:val="18"/>
                                </w:rPr>
                                <w:t>PlotController.py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" name="Rectangle: Rounded Corners 257"/>
                        <wps:cNvSpPr/>
                        <wps:spPr>
                          <a:xfrm>
                            <a:off x="175412" y="2186865"/>
                            <a:ext cx="1224000" cy="342000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AF4186B" w14:textId="573996C9" w:rsidR="004345D6" w:rsidRPr="006979FC" w:rsidRDefault="004345D6" w:rsidP="00CC59D4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/>
                                  <w:sz w:val="18"/>
                                  <w:szCs w:val="18"/>
                                </w:rPr>
                              </w:pPr>
                              <w:r w:rsidRPr="006979FC">
                                <w:rPr>
                                  <w:rFonts w:ascii="CMU Sans Serif" w:eastAsia="Calibri" w:hAnsi="CMU Sans Serif"/>
                                  <w:color w:val="000000"/>
                                  <w:sz w:val="18"/>
                                  <w:szCs w:val="18"/>
                                </w:rPr>
                                <w:t>QMplWidgets.py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Rectangle: Rounded Corners 265"/>
                        <wps:cNvSpPr/>
                        <wps:spPr>
                          <a:xfrm>
                            <a:off x="175412" y="1706906"/>
                            <a:ext cx="1224000" cy="342000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159A80D" w14:textId="27F04EDA" w:rsidR="004345D6" w:rsidRPr="006979FC" w:rsidRDefault="004345D6" w:rsidP="00CC59D4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/>
                                  <w:sz w:val="18"/>
                                  <w:szCs w:val="18"/>
                                </w:rPr>
                              </w:pPr>
                              <w:r w:rsidRPr="006979FC">
                                <w:rPr>
                                  <w:rFonts w:ascii="CMU Sans Serif" w:eastAsia="Calibri" w:hAnsi="CMU Sans Serif"/>
                                  <w:color w:val="000000"/>
                                  <w:sz w:val="18"/>
                                  <w:szCs w:val="18"/>
                                </w:rPr>
                                <w:t>QPandasWidgets.py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" name="Rectangle: Rounded Corners 266"/>
                        <wps:cNvSpPr/>
                        <wps:spPr>
                          <a:xfrm>
                            <a:off x="1855925" y="1706587"/>
                            <a:ext cx="1224000" cy="342000"/>
                          </a:xfrm>
                          <a:prstGeom prst="round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790B2D8" w14:textId="3E2DB12F" w:rsidR="004345D6" w:rsidRPr="006979FC" w:rsidRDefault="004345D6" w:rsidP="00CC59D4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 w:rsidRPr="006979FC"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Results.py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" name="Rectangle: Rounded Corners 267"/>
                        <wps:cNvSpPr/>
                        <wps:spPr>
                          <a:xfrm>
                            <a:off x="1855925" y="1228036"/>
                            <a:ext cx="1224000" cy="342000"/>
                          </a:xfrm>
                          <a:prstGeom prst="round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A000279" w14:textId="1F2D0EC7" w:rsidR="004345D6" w:rsidRPr="006979FC" w:rsidRDefault="00CC59D4" w:rsidP="00CC59D4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 w:rsidRPr="006979FC"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Simulator</w:t>
                              </w:r>
                              <w:r w:rsidR="004345D6" w:rsidRPr="006979FC"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" name="Straight Arrow Connector 273"/>
                        <wps:cNvCnPr>
                          <a:stCxn id="255" idx="0"/>
                          <a:endCxn id="266" idx="2"/>
                        </wps:cNvCnPr>
                        <wps:spPr>
                          <a:xfrm flipV="1">
                            <a:off x="2467925" y="2048587"/>
                            <a:ext cx="0" cy="141029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4" name="Straight Arrow Connector 274"/>
                        <wps:cNvCnPr>
                          <a:stCxn id="266" idx="3"/>
                        </wps:cNvCnPr>
                        <wps:spPr>
                          <a:xfrm flipV="1">
                            <a:off x="3079925" y="1539940"/>
                            <a:ext cx="456513" cy="337468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5" name="Straight Arrow Connector 275"/>
                        <wps:cNvCnPr>
                          <a:stCxn id="266" idx="3"/>
                          <a:endCxn id="252" idx="1"/>
                        </wps:cNvCnPr>
                        <wps:spPr>
                          <a:xfrm>
                            <a:off x="3079925" y="1877587"/>
                            <a:ext cx="456513" cy="483011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8" name="Straight Arrow Connector 278"/>
                        <wps:cNvCnPr>
                          <a:stCxn id="267" idx="3"/>
                        </wps:cNvCnPr>
                        <wps:spPr>
                          <a:xfrm flipV="1">
                            <a:off x="3079861" y="1398930"/>
                            <a:ext cx="319038" cy="106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5" name="Straight Arrow Connector 285"/>
                        <wps:cNvCnPr>
                          <a:stCxn id="253" idx="2"/>
                          <a:endCxn id="252" idx="0"/>
                        </wps:cNvCnPr>
                        <wps:spPr>
                          <a:xfrm>
                            <a:off x="4148438" y="1570939"/>
                            <a:ext cx="0" cy="618659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6" name="Connector: Elbow 456"/>
                        <wps:cNvCnPr>
                          <a:stCxn id="450" idx="3"/>
                          <a:endCxn id="256" idx="3"/>
                        </wps:cNvCnPr>
                        <wps:spPr>
                          <a:xfrm flipH="1">
                            <a:off x="1396361" y="438132"/>
                            <a:ext cx="4916" cy="2420678"/>
                          </a:xfrm>
                          <a:prstGeom prst="bentConnector3">
                            <a:avLst>
                              <a:gd name="adj1" fmla="val -4650122"/>
                            </a:avLst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0" name="Connector: Elbow 290"/>
                        <wps:cNvCnPr>
                          <a:stCxn id="450" idx="3"/>
                          <a:endCxn id="255" idx="1"/>
                        </wps:cNvCnPr>
                        <wps:spPr>
                          <a:xfrm>
                            <a:off x="1401277" y="438132"/>
                            <a:ext cx="454648" cy="1922484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1" name="Connector: Elbow 291"/>
                        <wps:cNvCnPr>
                          <a:stCxn id="450" idx="3"/>
                          <a:endCxn id="266" idx="1"/>
                        </wps:cNvCnPr>
                        <wps:spPr>
                          <a:xfrm>
                            <a:off x="1401277" y="438116"/>
                            <a:ext cx="454648" cy="1439321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2" name="Connector: Elbow 292"/>
                        <wps:cNvCnPr>
                          <a:stCxn id="450" idx="3"/>
                          <a:endCxn id="267" idx="1"/>
                        </wps:cNvCnPr>
                        <wps:spPr>
                          <a:xfrm>
                            <a:off x="1401277" y="438116"/>
                            <a:ext cx="454648" cy="960814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3" name="Connector: Elbow 293"/>
                        <wps:cNvCnPr>
                          <a:stCxn id="450" idx="3"/>
                          <a:endCxn id="265" idx="3"/>
                        </wps:cNvCnPr>
                        <wps:spPr>
                          <a:xfrm flipH="1">
                            <a:off x="1399412" y="438132"/>
                            <a:ext cx="1865" cy="1439774"/>
                          </a:xfrm>
                          <a:prstGeom prst="bentConnector3">
                            <a:avLst>
                              <a:gd name="adj1" fmla="val -12257373"/>
                            </a:avLst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4" name="Connector: Elbow 294"/>
                        <wps:cNvCnPr>
                          <a:stCxn id="450" idx="3"/>
                          <a:endCxn id="257" idx="3"/>
                        </wps:cNvCnPr>
                        <wps:spPr>
                          <a:xfrm flipH="1">
                            <a:off x="1399412" y="438132"/>
                            <a:ext cx="1865" cy="1919733"/>
                          </a:xfrm>
                          <a:prstGeom prst="bentConnector3">
                            <a:avLst>
                              <a:gd name="adj1" fmla="val -12257373"/>
                            </a:avLst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5" name="Connector: Elbow 295"/>
                        <wps:cNvCnPr>
                          <a:stCxn id="256" idx="0"/>
                          <a:endCxn id="257" idx="2"/>
                        </wps:cNvCnPr>
                        <wps:spPr>
                          <a:xfrm rot="5400000" flipH="1" flipV="1">
                            <a:off x="706414" y="2606813"/>
                            <a:ext cx="158945" cy="3051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6" name="Connector: Elbow 296"/>
                        <wps:cNvCnPr>
                          <a:stCxn id="450" idx="3"/>
                        </wps:cNvCnPr>
                        <wps:spPr>
                          <a:xfrm flipV="1">
                            <a:off x="1401250" y="438106"/>
                            <a:ext cx="1997720" cy="26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1" name="Connector: Elbow 301"/>
                        <wps:cNvCnPr>
                          <a:stCxn id="256" idx="2"/>
                          <a:endCxn id="252" idx="2"/>
                        </wps:cNvCnPr>
                        <wps:spPr>
                          <a:xfrm rot="5400000" flipH="1" flipV="1">
                            <a:off x="2217293" y="1098665"/>
                            <a:ext cx="498212" cy="3364077"/>
                          </a:xfrm>
                          <a:prstGeom prst="bentConnector3">
                            <a:avLst>
                              <a:gd name="adj1" fmla="val -25740"/>
                            </a:avLst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2" name="Connector: Elbow 302"/>
                        <wps:cNvCnPr>
                          <a:endCxn id="252" idx="2"/>
                        </wps:cNvCnPr>
                        <wps:spPr>
                          <a:xfrm flipV="1">
                            <a:off x="1598607" y="2531508"/>
                            <a:ext cx="2549831" cy="327199"/>
                          </a:xfrm>
                          <a:prstGeom prst="bentConnector2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7" name="Rectangle: Rounded Corners 457"/>
                        <wps:cNvSpPr/>
                        <wps:spPr>
                          <a:xfrm>
                            <a:off x="3398970" y="144766"/>
                            <a:ext cx="1531766" cy="156194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" name="Text Box 448"/>
                        <wps:cNvSpPr txBox="1"/>
                        <wps:spPr>
                          <a:xfrm>
                            <a:off x="420472" y="1387"/>
                            <a:ext cx="787582" cy="31904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CAB7FA0" w14:textId="2A033E4E" w:rsidR="00CE7E3D" w:rsidRPr="006979FC" w:rsidRDefault="00CE7E3D" w:rsidP="006979FC">
                              <w:pPr>
                                <w:spacing w:before="0" w:after="0" w:line="240" w:lineRule="auto"/>
                                <w:ind w:firstLine="0"/>
                                <w:rPr>
                                  <w:color w:val="70AD47" w:themeColor="accent6"/>
                                </w:rPr>
                              </w:pPr>
                              <w:r w:rsidRPr="006979FC">
                                <w:rPr>
                                  <w:color w:val="70AD47" w:themeColor="accent6"/>
                                </w:rPr>
                                <w:t>programa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" name="Text Box 448"/>
                        <wps:cNvSpPr txBox="1"/>
                        <wps:spPr>
                          <a:xfrm>
                            <a:off x="423" y="1347177"/>
                            <a:ext cx="1547446" cy="3594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E9614C0" w14:textId="43359657" w:rsidR="00CE7E3D" w:rsidRPr="006979FC" w:rsidRDefault="00CE7E3D" w:rsidP="00CE7E3D">
                              <w:pPr>
                                <w:ind w:firstLine="0"/>
                                <w:rPr>
                                  <w:rFonts w:eastAsia="Calibri"/>
                                  <w:color w:val="5B9BD5" w:themeColor="accent5"/>
                                </w:rPr>
                              </w:pPr>
                              <w:r w:rsidRPr="006979FC">
                                <w:rPr>
                                  <w:rFonts w:eastAsia="Calibri"/>
                                  <w:color w:val="5B9BD5" w:themeColor="accent5"/>
                                </w:rPr>
                                <w:t>mòduls per GUI</w:t>
                              </w:r>
                              <w:r w:rsidR="006979FC" w:rsidRPr="006979FC">
                                <w:rPr>
                                  <w:rFonts w:eastAsia="Calibri"/>
                                  <w:color w:val="5B9BD5" w:themeColor="accent5"/>
                                </w:rPr>
                                <w:t xml:space="preserve"> extres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Text Box 448"/>
                        <wps:cNvSpPr txBox="1"/>
                        <wps:spPr>
                          <a:xfrm>
                            <a:off x="1727200" y="880537"/>
                            <a:ext cx="1414584" cy="3594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C32DDE" w14:textId="06760536" w:rsidR="00CE7E3D" w:rsidRPr="006979FC" w:rsidRDefault="00CE7E3D" w:rsidP="006979FC">
                              <w:pPr>
                                <w:ind w:firstLine="0"/>
                                <w:rPr>
                                  <w:rFonts w:eastAsia="Calibri"/>
                                  <w:color w:val="ED7D31" w:themeColor="accent2"/>
                                </w:rPr>
                              </w:pPr>
                              <w:r w:rsidRPr="006979FC">
                                <w:rPr>
                                  <w:rFonts w:eastAsia="Calibri"/>
                                  <w:color w:val="ED7D31" w:themeColor="accent2"/>
                                </w:rPr>
                                <w:t>mòduls de simulació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8D2A0C0" id="Canvas 449" o:spid="_x0000_s1306" editas="canvas" style="width:391pt;height:241.25pt;mso-position-horizontal-relative:char;mso-position-vertical-relative:line" coordsize="49657,306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">
                <v:shape id="_x0000_s1307" type="#_x0000_t75" style="position:absolute;width:49657;height:30638;visibility:visible;mso-wrap-style:square" filled="t">
                  <v:fill o:detectmouseclick="t"/>
                  <v:path o:connecttype="none"/>
                </v:shape>
                <v:roundrect id="Rectangle: Rounded Corners 450" o:spid="_x0000_s1308" style="position:absolute;left:1964;top:2671;width:12048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" fillcolor="#e2efd9 [665]" strokecolor="#538135 [2409]" strokeweight="1pt">
                  <v:stroke joinstyle="miter"/>
                  <v:textbox>
                    <w:txbxContent>
                      <w:p w14:paraId="144FA331" w14:textId="24CAEE59" w:rsidR="004345D6" w:rsidRPr="006979FC" w:rsidRDefault="004345D6" w:rsidP="00CC59D4">
                        <w:pPr>
                          <w:pStyle w:val="Taula"/>
                          <w:rPr>
                            <w:rFonts w:ascii="CMU Sans Serif" w:hAnsi="CMU Sans Serif" w:cs="CMU Sans Serif"/>
                            <w:color w:val="000000" w:themeColor="text1"/>
                          </w:rPr>
                        </w:pPr>
                        <w:r w:rsidRPr="006979FC">
                          <w:rPr>
                            <w:rFonts w:ascii="CMU Sans Serif" w:hAnsi="CMU Sans Serif" w:cs="CMU Sans Serif"/>
                            <w:color w:val="000000" w:themeColor="text1"/>
                          </w:rPr>
                          <w:t>main.py</w:t>
                        </w:r>
                      </w:p>
                    </w:txbxContent>
                  </v:textbox>
                </v:roundrect>
                <v:roundrect id="Rectangle: Rounded Corners 251" o:spid="_x0000_s1309" style="position:absolute;left:35364;top:7506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" fillcolor="#fff2cc [663]" strokecolor="#bf8f00 [2407]" strokeweight="1pt">
                  <v:stroke joinstyle="miter"/>
                  <v:textbox>
                    <w:txbxContent>
                      <w:p w14:paraId="07103275" w14:textId="615059D3" w:rsidR="004345D6" w:rsidRPr="006979FC" w:rsidRDefault="004345D6" w:rsidP="00CC59D4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 w:rsidRPr="006979FC"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AlgorithmsConfig.py</w:t>
                        </w:r>
                      </w:p>
                    </w:txbxContent>
                  </v:textbox>
                </v:roundrect>
                <v:roundrect id="Rectangle: Rounded Corners 252" o:spid="_x0000_s1310" style="position:absolute;left:35364;top:21895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" filled="f" strokecolor="black [3213]" strokeweight="1pt">
                  <v:stroke joinstyle="miter"/>
                  <v:textbox>
                    <w:txbxContent>
                      <w:p w14:paraId="17182873" w14:textId="396B5DBF" w:rsidR="004345D6" w:rsidRPr="006979FC" w:rsidRDefault="004345D6" w:rsidP="00CC59D4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/>
                            <w:sz w:val="18"/>
                            <w:szCs w:val="18"/>
                          </w:rPr>
                        </w:pPr>
                        <w:r w:rsidRPr="006979FC">
                          <w:rPr>
                            <w:rFonts w:ascii="CMU Sans Serif" w:eastAsia="Calibri" w:hAnsi="CMU Sans Serif"/>
                            <w:color w:val="000000"/>
                            <w:sz w:val="18"/>
                            <w:szCs w:val="18"/>
                          </w:rPr>
                          <w:t>constants.py</w:t>
                        </w:r>
                      </w:p>
                    </w:txbxContent>
                  </v:textbox>
                </v:roundrect>
                <v:roundrect id="Rectangle: Rounded Corners 253" o:spid="_x0000_s1311" style="position:absolute;left:35364;top:12289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" fillcolor="#fff2cc [663]" strokecolor="#bf8f00 [2407]" strokeweight="1pt">
                  <v:stroke joinstyle="miter"/>
                  <v:textbox>
                    <w:txbxContent>
                      <w:p w14:paraId="2F279CAB" w14:textId="230BD2A0" w:rsidR="004345D6" w:rsidRPr="006979FC" w:rsidRDefault="004345D6" w:rsidP="00CC59D4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 w:rsidRPr="006979FC"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Dataframe.py</w:t>
                        </w:r>
                      </w:p>
                    </w:txbxContent>
                  </v:textbox>
                </v:roundrect>
                <v:roundrect id="Rectangle: Rounded Corners 254" o:spid="_x0000_s1312" style="position:absolute;left:35364;top:2671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" fillcolor="#fff2cc [663]" strokecolor="#bf8f00 [2407]" strokeweight="1pt">
                  <v:stroke joinstyle="miter"/>
                  <v:textbox>
                    <w:txbxContent>
                      <w:p w14:paraId="0B4A079A" w14:textId="277D02F4" w:rsidR="004345D6" w:rsidRPr="006979FC" w:rsidRDefault="004345D6" w:rsidP="00CC59D4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 w:rsidRPr="006979FC"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Load.py</w:t>
                        </w:r>
                      </w:p>
                    </w:txbxContent>
                  </v:textbox>
                </v:roundrect>
                <v:roundrect id="Rectangle: Rounded Corners 255" o:spid="_x0000_s1313" style="position:absolute;left:18559;top:21896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" fillcolor="#fff2cc [663]" strokecolor="#bf8f00 [2407]" strokeweight="1pt">
                  <v:stroke joinstyle="miter"/>
                  <v:textbox>
                    <w:txbxContent>
                      <w:p w14:paraId="76101EC8" w14:textId="3543D7CE" w:rsidR="004345D6" w:rsidRPr="006979FC" w:rsidRDefault="004345D6" w:rsidP="00CC59D4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 w:rsidRPr="006979FC"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Optimize.py</w:t>
                        </w:r>
                      </w:p>
                    </w:txbxContent>
                  </v:textbox>
                </v:roundrect>
                <v:roundrect id="Rectangle: Rounded Corners 256" o:spid="_x0000_s1314" style="position:absolute;left:1723;top:26878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" fillcolor="#deeaf6 [664]" strokecolor="#2f5496 [2404]" strokeweight="1pt">
                  <v:stroke joinstyle="miter"/>
                  <v:textbox>
                    <w:txbxContent>
                      <w:p w14:paraId="12699B85" w14:textId="065E1A51" w:rsidR="004345D6" w:rsidRPr="006979FC" w:rsidRDefault="004345D6" w:rsidP="00CC59D4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/>
                            <w:sz w:val="18"/>
                            <w:szCs w:val="18"/>
                          </w:rPr>
                        </w:pPr>
                        <w:r w:rsidRPr="006979FC">
                          <w:rPr>
                            <w:rFonts w:ascii="CMU Sans Serif" w:eastAsia="Calibri" w:hAnsi="CMU Sans Serif"/>
                            <w:color w:val="000000"/>
                            <w:sz w:val="18"/>
                            <w:szCs w:val="18"/>
                          </w:rPr>
                          <w:t>PlotController.py</w:t>
                        </w:r>
                      </w:p>
                    </w:txbxContent>
                  </v:textbox>
                </v:roundrect>
                <v:roundrect id="Rectangle: Rounded Corners 257" o:spid="_x0000_s1315" style="position:absolute;left:1754;top:21868;width:12240;height:342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" fillcolor="#deeaf6 [664]" strokecolor="#2f5496 [2404]" strokeweight="1pt">
                  <v:stroke joinstyle="miter"/>
                  <v:textbox>
                    <w:txbxContent>
                      <w:p w14:paraId="7AF4186B" w14:textId="573996C9" w:rsidR="004345D6" w:rsidRPr="006979FC" w:rsidRDefault="004345D6" w:rsidP="00CC59D4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/>
                            <w:sz w:val="18"/>
                            <w:szCs w:val="18"/>
                          </w:rPr>
                        </w:pPr>
                        <w:r w:rsidRPr="006979FC">
                          <w:rPr>
                            <w:rFonts w:ascii="CMU Sans Serif" w:eastAsia="Calibri" w:hAnsi="CMU Sans Serif"/>
                            <w:color w:val="000000"/>
                            <w:sz w:val="18"/>
                            <w:szCs w:val="18"/>
                          </w:rPr>
                          <w:t>QMplWidgets.py</w:t>
                        </w:r>
                      </w:p>
                    </w:txbxContent>
                  </v:textbox>
                </v:roundrect>
                <v:roundrect id="Rectangle: Rounded Corners 265" o:spid="_x0000_s1316" style="position:absolute;left:1754;top:17069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" fillcolor="#deeaf6 [664]" strokecolor="#2f5496 [2404]" strokeweight="1pt">
                  <v:stroke joinstyle="miter"/>
                  <v:textbox>
                    <w:txbxContent>
                      <w:p w14:paraId="0159A80D" w14:textId="27F04EDA" w:rsidR="004345D6" w:rsidRPr="006979FC" w:rsidRDefault="004345D6" w:rsidP="00CC59D4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/>
                            <w:sz w:val="18"/>
                            <w:szCs w:val="18"/>
                          </w:rPr>
                        </w:pPr>
                        <w:r w:rsidRPr="006979FC">
                          <w:rPr>
                            <w:rFonts w:ascii="CMU Sans Serif" w:eastAsia="Calibri" w:hAnsi="CMU Sans Serif"/>
                            <w:color w:val="000000"/>
                            <w:sz w:val="18"/>
                            <w:szCs w:val="18"/>
                          </w:rPr>
                          <w:t>QPandasWidgets.py</w:t>
                        </w:r>
                      </w:p>
                    </w:txbxContent>
                  </v:textbox>
                </v:roundrect>
                <v:roundrect id="Rectangle: Rounded Corners 266" o:spid="_x0000_s1317" style="position:absolute;left:18559;top:17065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" fillcolor="#fff2cc [663]" strokecolor="#bf8f00 [2407]" strokeweight="1pt">
                  <v:stroke joinstyle="miter"/>
                  <v:textbox>
                    <w:txbxContent>
                      <w:p w14:paraId="6790B2D8" w14:textId="3E2DB12F" w:rsidR="004345D6" w:rsidRPr="006979FC" w:rsidRDefault="004345D6" w:rsidP="00CC59D4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 w:rsidRPr="006979FC"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Results.py</w:t>
                        </w:r>
                      </w:p>
                    </w:txbxContent>
                  </v:textbox>
                </v:roundrect>
                <v:roundrect id="Rectangle: Rounded Corners 267" o:spid="_x0000_s1318" style="position:absolute;left:18559;top:12280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" fillcolor="#fff2cc [663]" strokecolor="#bf8f00 [2407]" strokeweight="1pt">
                  <v:stroke joinstyle="miter"/>
                  <v:textbox>
                    <w:txbxContent>
                      <w:p w14:paraId="4A000279" w14:textId="1F2D0EC7" w:rsidR="004345D6" w:rsidRPr="006979FC" w:rsidRDefault="00CC59D4" w:rsidP="00CC59D4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 w:rsidRPr="006979FC"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Simulator</w:t>
                        </w:r>
                        <w:r w:rsidR="004345D6" w:rsidRPr="006979FC"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.py</w:t>
                        </w:r>
                      </w:p>
                    </w:txbxContent>
                  </v:textbox>
                </v:roundrect>
                <v:shape id="Straight Arrow Connector 273" o:spid="_x0000_s1319" type="#_x0000_t32" style="position:absolute;left:24679;top:20485;width:0;height:141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" strokecolor="black [3213]">
                  <v:stroke endarrow="block" joinstyle="miter"/>
                </v:shape>
                <v:shape id="Straight Arrow Connector 274" o:spid="_x0000_s1320" type="#_x0000_t32" style="position:absolute;left:30799;top:15399;width:4565;height:337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" strokecolor="black [3213]">
                  <v:stroke endarrow="block" joinstyle="miter"/>
                </v:shape>
                <v:shape id="Straight Arrow Connector 275" o:spid="_x0000_s1321" type="#_x0000_t32" style="position:absolute;left:30799;top:18775;width:4565;height:48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" strokecolor="black [3213]">
                  <v:stroke endarrow="block" joinstyle="miter"/>
                </v:shape>
                <v:shape id="Straight Arrow Connector 278" o:spid="_x0000_s1322" type="#_x0000_t32" style="position:absolute;left:30798;top:13989;width:3190;height: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" strokecolor="black [3213]">
                  <v:stroke endarrow="block" joinstyle="miter"/>
                </v:shape>
                <v:shape id="Straight Arrow Connector 285" o:spid="_x0000_s1323" type="#_x0000_t32" style="position:absolute;left:41484;top:15709;width:0;height:618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" strokecolor="black [3213]">
                  <v:stroke endarrow="block" joinstyle="miter"/>
                </v:shape>
                <v:shape id="Connector: Elbow 456" o:spid="_x0000_s1324" type="#_x0000_t34" style="position:absolute;left:13963;top:4381;width:49;height:24207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" adj="-1004426" strokecolor="black [3213]">
                  <v:stroke endarrow="block"/>
                </v:shape>
                <v:shape id="Connector: Elbow 290" o:spid="_x0000_s1325" type="#_x0000_t34" style="position:absolute;left:14012;top:4381;width:4547;height:19225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" strokecolor="black [3213]">
                  <v:stroke endarrow="block"/>
                </v:shape>
                <v:shape id="Connector: Elbow 291" o:spid="_x0000_s1326" type="#_x0000_t34" style="position:absolute;left:14012;top:4381;width:4547;height:14393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" strokecolor="black [3213]">
                  <v:stroke endarrow="block"/>
                </v:shape>
                <v:shape id="Connector: Elbow 292" o:spid="_x0000_s1327" type="#_x0000_t34" style="position:absolute;left:14012;top:4381;width:4547;height:9608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" strokecolor="black [3213]">
                  <v:stroke endarrow="block"/>
                </v:shape>
                <v:shape id="Connector: Elbow 293" o:spid="_x0000_s1328" type="#_x0000_t34" style="position:absolute;left:13994;top:4381;width:18;height:14398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" adj="-2647593" strokecolor="black [3213]">
                  <v:stroke endarrow="block"/>
                </v:shape>
                <v:shape id="Connector: Elbow 294" o:spid="_x0000_s1329" type="#_x0000_t34" style="position:absolute;left:13994;top:4381;width:18;height:19197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" adj="-2647593" strokecolor="black [3213]">
                  <v:stroke endarrow="block"/>
                </v:shape>
                <v:shape id="Connector: Elbow 295" o:spid="_x0000_s1330" type="#_x0000_t34" style="position:absolute;left:7064;top:26067;width:1590;height:31;rotation:9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" strokecolor="black [3213]">
                  <v:stroke endarrow="block"/>
                </v:shape>
                <v:shape id="Connector: Elbow 296" o:spid="_x0000_s1331" type="#_x0000_t34" style="position:absolute;left:14012;top:4381;width:19977;height: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" strokecolor="black [3213]">
                  <v:stroke endarrow="block"/>
                </v:shape>
                <v:shape id="Connector: Elbow 301" o:spid="_x0000_s1332" type="#_x0000_t34" style="position:absolute;left:22172;top:10986;width:4983;height:33641;rotation:90;flip:x 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" adj="-5560" strokecolor="black [3213]">
                  <v:stroke endarrow="block"/>
                </v:shape>
                <v:shape id="Connector: Elbow 302" o:spid="_x0000_s1333" type="#_x0000_t33" style="position:absolute;left:15986;top:25315;width:25498;height:3272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" strokecolor="black [3213]">
                  <v:stroke endarrow="block"/>
                </v:shape>
                <v:roundrect id="Rectangle: Rounded Corners 457" o:spid="_x0000_s1334" style="position:absolute;left:33989;top:1447;width:15318;height:1562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" filled="f" strokecolor="gray [1629]" strokeweight="1pt">
                  <v:stroke dashstyle="dash" joinstyle="miter"/>
                </v:roundrect>
                <v:shape id="Text Box 448" o:spid="_x0000_s1335" type="#_x0000_t202" style="position:absolute;left:4204;top:13;width:7876;height:3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" filled="f" stroked="f" strokeweight=".5pt">
                  <v:textbox>
                    <w:txbxContent>
                      <w:p w14:paraId="4CAB7FA0" w14:textId="2A033E4E" w:rsidR="00CE7E3D" w:rsidRPr="006979FC" w:rsidRDefault="00CE7E3D" w:rsidP="006979FC">
                        <w:pPr>
                          <w:spacing w:before="0" w:after="0" w:line="240" w:lineRule="auto"/>
                          <w:ind w:firstLine="0"/>
                          <w:rPr>
                            <w:color w:val="70AD47" w:themeColor="accent6"/>
                          </w:rPr>
                        </w:pPr>
                        <w:r w:rsidRPr="006979FC">
                          <w:rPr>
                            <w:color w:val="70AD47" w:themeColor="accent6"/>
                          </w:rPr>
                          <w:t>programa</w:t>
                        </w:r>
                      </w:p>
                    </w:txbxContent>
                  </v:textbox>
                </v:shape>
                <v:shape id="Text Box 448" o:spid="_x0000_s1336" type="#_x0000_t202" style="position:absolute;left:4;top:13471;width:15474;height:3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" filled="f" stroked="f" strokeweight=".5pt">
                  <v:textbox>
                    <w:txbxContent>
                      <w:p w14:paraId="3E9614C0" w14:textId="43359657" w:rsidR="00CE7E3D" w:rsidRPr="006979FC" w:rsidRDefault="00CE7E3D" w:rsidP="00CE7E3D">
                        <w:pPr>
                          <w:ind w:firstLine="0"/>
                          <w:rPr>
                            <w:rFonts w:eastAsia="Calibri"/>
                            <w:color w:val="5B9BD5" w:themeColor="accent5"/>
                          </w:rPr>
                        </w:pPr>
                        <w:r w:rsidRPr="006979FC">
                          <w:rPr>
                            <w:rFonts w:eastAsia="Calibri"/>
                            <w:color w:val="5B9BD5" w:themeColor="accent5"/>
                          </w:rPr>
                          <w:t>mòduls per GUI</w:t>
                        </w:r>
                        <w:r w:rsidR="006979FC" w:rsidRPr="006979FC">
                          <w:rPr>
                            <w:rFonts w:eastAsia="Calibri"/>
                            <w:color w:val="5B9BD5" w:themeColor="accent5"/>
                          </w:rPr>
                          <w:t xml:space="preserve"> extres</w:t>
                        </w:r>
                      </w:p>
                    </w:txbxContent>
                  </v:textbox>
                </v:shape>
                <v:shape id="Text Box 448" o:spid="_x0000_s1337" type="#_x0000_t202" style="position:absolute;left:17272;top:8805;width:14145;height:3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" filled="f" stroked="f" strokeweight=".5pt">
                  <v:textbox>
                    <w:txbxContent>
                      <w:p w14:paraId="52C32DDE" w14:textId="06760536" w:rsidR="00CE7E3D" w:rsidRPr="006979FC" w:rsidRDefault="00CE7E3D" w:rsidP="006979FC">
                        <w:pPr>
                          <w:ind w:firstLine="0"/>
                          <w:rPr>
                            <w:rFonts w:eastAsia="Calibri"/>
                            <w:color w:val="ED7D31" w:themeColor="accent2"/>
                          </w:rPr>
                        </w:pPr>
                        <w:r w:rsidRPr="006979FC">
                          <w:rPr>
                            <w:rFonts w:eastAsia="Calibri"/>
                            <w:color w:val="ED7D31" w:themeColor="accent2"/>
                          </w:rPr>
                          <w:t>mòduls de simulació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45F037C" w14:textId="01AD2E59" w:rsidR="00811A30" w:rsidRPr="00811A30" w:rsidRDefault="00811A30" w:rsidP="00811A30">
      <w:pPr>
        <w:pStyle w:val="Caption"/>
      </w:pPr>
      <w:bookmarkStart w:id="180" w:name="_Toc107763343"/>
      <w:r>
        <w:t xml:space="preserve">Figura </w:t>
      </w:r>
      <w:r w:rsidR="00CB3F4E">
        <w:fldChar w:fldCharType="begin"/>
      </w:r>
      <w:r w:rsidR="00CB3F4E">
        <w:instrText xml:space="preserve"> STYLEREF 1 \s </w:instrText>
      </w:r>
      <w:r w:rsidR="00CB3F4E">
        <w:fldChar w:fldCharType="separate"/>
      </w:r>
      <w:r w:rsidR="00650730">
        <w:rPr>
          <w:noProof/>
        </w:rPr>
        <w:t>5</w:t>
      </w:r>
      <w:r w:rsidR="00CB3F4E">
        <w:fldChar w:fldCharType="end"/>
      </w:r>
      <w:r w:rsidR="00CB3F4E">
        <w:t>.</w:t>
      </w:r>
      <w:r w:rsidR="00CB3F4E">
        <w:fldChar w:fldCharType="begin"/>
      </w:r>
      <w:r w:rsidR="00CB3F4E">
        <w:instrText xml:space="preserve"> SEQ Figura \* ARABIC \s 1 </w:instrText>
      </w:r>
      <w:r w:rsidR="00CB3F4E">
        <w:fldChar w:fldCharType="separate"/>
      </w:r>
      <w:r w:rsidR="00650730">
        <w:rPr>
          <w:noProof/>
        </w:rPr>
        <w:t>1</w:t>
      </w:r>
      <w:r w:rsidR="00CB3F4E">
        <w:fldChar w:fldCharType="end"/>
      </w:r>
      <w:r>
        <w:t>. Simulador – Dependència entre mòduls</w:t>
      </w:r>
      <w:bookmarkEnd w:id="180"/>
    </w:p>
    <w:p w14:paraId="4D056C93" w14:textId="77777777" w:rsidR="00227CF9" w:rsidRDefault="00227CF9" w:rsidP="00E445D7"/>
    <w:p w14:paraId="6BC178E8" w14:textId="0B1F3134" w:rsidR="00B051A9" w:rsidRDefault="008D059B" w:rsidP="00E445D7">
      <w:r w:rsidRPr="008D059B">
        <w:t>De tots</w:t>
      </w:r>
      <w:r>
        <w:t xml:space="preserve"> els mòduls, </w:t>
      </w:r>
      <w:r w:rsidR="00DB4FA7">
        <w:t>només</w:t>
      </w:r>
      <w:r w:rsidR="00F82948">
        <w:t xml:space="preserve"> </w:t>
      </w:r>
      <w:r w:rsidR="00FA6C29">
        <w:t>explicarem</w:t>
      </w:r>
      <w:r w:rsidR="00B13540">
        <w:t xml:space="preserve"> </w:t>
      </w:r>
      <w:r w:rsidR="009F39DA">
        <w:t>parcialment</w:t>
      </w:r>
      <w:r w:rsidR="00F82948">
        <w:t xml:space="preserve"> com s’ha implementat</w:t>
      </w:r>
      <w:r w:rsidR="000429AB">
        <w:t xml:space="preserve"> el </w:t>
      </w:r>
      <w:r w:rsidR="00F82948" w:rsidRPr="000429AB">
        <w:rPr>
          <w:i/>
          <w:iCs/>
        </w:rPr>
        <w:t>simul</w:t>
      </w:r>
      <w:r w:rsidR="00871F16">
        <w:rPr>
          <w:i/>
          <w:iCs/>
        </w:rPr>
        <w:t>ator</w:t>
      </w:r>
      <w:r w:rsidR="000429AB" w:rsidRPr="000429AB">
        <w:rPr>
          <w:i/>
          <w:iCs/>
        </w:rPr>
        <w:t>.py</w:t>
      </w:r>
      <w:r w:rsidR="00F82948">
        <w:t xml:space="preserve">, ja que </w:t>
      </w:r>
      <w:r w:rsidR="00A92328">
        <w:t xml:space="preserve">és on </w:t>
      </w:r>
      <w:r w:rsidR="008D1418">
        <w:t>fa la</w:t>
      </w:r>
      <w:r w:rsidR="0028206F">
        <w:t xml:space="preserve"> simulaci</w:t>
      </w:r>
      <w:r w:rsidR="00A92328">
        <w:t>ó</w:t>
      </w:r>
      <w:r w:rsidR="00B0098D">
        <w:t xml:space="preserve">. </w:t>
      </w:r>
      <w:r w:rsidR="002B42A8">
        <w:t xml:space="preserve">Si expliquéssim la resta de </w:t>
      </w:r>
      <w:r w:rsidR="00103D00">
        <w:t>mòdul</w:t>
      </w:r>
      <w:r w:rsidR="002B42A8">
        <w:t xml:space="preserve">s ens hi </w:t>
      </w:r>
      <w:r w:rsidR="00103D00">
        <w:t>podríem estar molta estona</w:t>
      </w:r>
      <w:r w:rsidR="00CF59A7">
        <w:t>. P</w:t>
      </w:r>
      <w:r w:rsidR="00B051A9">
        <w:t>er veure com s’han implementat, es pot llegir el codi de cada un</w:t>
      </w:r>
      <w:r w:rsidR="009B31DE">
        <w:t xml:space="preserve">. </w:t>
      </w:r>
      <w:r w:rsidR="009B31DE">
        <w:t xml:space="preserve">El programa es troba dins la carpeta </w:t>
      </w:r>
      <w:r w:rsidR="009B31DE" w:rsidRPr="008D059B">
        <w:rPr>
          <w:i/>
          <w:iCs/>
        </w:rPr>
        <w:t>./</w:t>
      </w:r>
      <w:proofErr w:type="spellStart"/>
      <w:r w:rsidR="009B31DE" w:rsidRPr="008D059B">
        <w:rPr>
          <w:i/>
          <w:iCs/>
        </w:rPr>
        <w:t>sim</w:t>
      </w:r>
      <w:proofErr w:type="spellEnd"/>
      <w:r w:rsidR="009B31DE">
        <w:t xml:space="preserve"> i els mòduls </w:t>
      </w:r>
      <w:r w:rsidR="009B31DE">
        <w:t>dins la carpeta</w:t>
      </w:r>
      <w:r w:rsidR="009B31DE">
        <w:t xml:space="preserve"> </w:t>
      </w:r>
      <w:r w:rsidR="009B31DE" w:rsidRPr="008D059B">
        <w:rPr>
          <w:i/>
          <w:iCs/>
        </w:rPr>
        <w:t>./</w:t>
      </w:r>
      <w:proofErr w:type="spellStart"/>
      <w:r w:rsidR="009B31DE" w:rsidRPr="008D059B">
        <w:rPr>
          <w:i/>
          <w:iCs/>
        </w:rPr>
        <w:t>sim</w:t>
      </w:r>
      <w:proofErr w:type="spellEnd"/>
      <w:r w:rsidR="009B31DE">
        <w:rPr>
          <w:i/>
          <w:iCs/>
        </w:rPr>
        <w:t>/</w:t>
      </w:r>
      <w:proofErr w:type="spellStart"/>
      <w:r w:rsidR="009B31DE">
        <w:rPr>
          <w:i/>
          <w:iCs/>
        </w:rPr>
        <w:t>lib</w:t>
      </w:r>
      <w:proofErr w:type="spellEnd"/>
      <w:r w:rsidR="009B31DE">
        <w:rPr>
          <w:i/>
          <w:iCs/>
        </w:rPr>
        <w:t>.</w:t>
      </w:r>
    </w:p>
    <w:p w14:paraId="3EC4422A" w14:textId="52F6388B" w:rsidR="00E445D7" w:rsidRDefault="00820847" w:rsidP="00E445D7">
      <w:r>
        <w:lastRenderedPageBreak/>
        <w:t>El que si que</w:t>
      </w:r>
      <w:r w:rsidR="00B0098D">
        <w:t xml:space="preserve"> </w:t>
      </w:r>
      <w:r w:rsidR="00FA6C29">
        <w:t>explicarem</w:t>
      </w:r>
      <w:r w:rsidR="00F82948">
        <w:t xml:space="preserve"> </w:t>
      </w:r>
      <w:r>
        <w:t xml:space="preserve">és </w:t>
      </w:r>
      <w:r w:rsidR="00F82948">
        <w:t>què ofereix cada mòdul per contextualitzar la implementació</w:t>
      </w:r>
      <w:r w:rsidR="00EF66EE">
        <w:t xml:space="preserve"> del programa</w:t>
      </w:r>
      <w:r w:rsidR="00103D00">
        <w:t>.</w:t>
      </w:r>
    </w:p>
    <w:p w14:paraId="4AEA3649" w14:textId="626B05A4" w:rsidR="00B46255" w:rsidRDefault="00DA5EE4" w:rsidP="00E658BD">
      <w:pPr>
        <w:pStyle w:val="TtolExemple"/>
      </w:pPr>
      <w:r w:rsidRPr="00B46255">
        <w:t>main.py</w:t>
      </w:r>
      <w:r>
        <w:t xml:space="preserve"> </w:t>
      </w:r>
    </w:p>
    <w:p w14:paraId="4A975109" w14:textId="08FCFC24" w:rsidR="00DA5EE4" w:rsidRDefault="004077C7" w:rsidP="00381833">
      <w:r>
        <w:t>É</w:t>
      </w:r>
      <w:r w:rsidR="00DA5EE4">
        <w:t>s el program</w:t>
      </w:r>
      <w:r w:rsidR="00652F72">
        <w:t>a, c</w:t>
      </w:r>
      <w:r w:rsidR="00DA5EE4">
        <w:t xml:space="preserve">onté la lògica de la GUI i fa les crides necessàries </w:t>
      </w:r>
      <w:r w:rsidR="00B46255">
        <w:t>a la resta de mòduls</w:t>
      </w:r>
      <w:r w:rsidR="0049431A">
        <w:t>.</w:t>
      </w:r>
    </w:p>
    <w:p w14:paraId="3070031B" w14:textId="77777777" w:rsidR="00B46255" w:rsidRDefault="0029039B" w:rsidP="00E658BD">
      <w:pPr>
        <w:pStyle w:val="TtolExemple"/>
      </w:pPr>
      <w:r w:rsidRPr="00E1465E">
        <w:t>AlgorithmsConfig.py</w:t>
      </w:r>
      <w:r>
        <w:t xml:space="preserve"> </w:t>
      </w:r>
    </w:p>
    <w:p w14:paraId="2452039D" w14:textId="549B0ED2" w:rsidR="00661DDD" w:rsidRDefault="001D7A27" w:rsidP="00381833">
      <w:r>
        <w:t>La</w:t>
      </w:r>
      <w:r w:rsidR="0033130B">
        <w:t xml:space="preserve"> </w:t>
      </w:r>
      <w:r w:rsidR="0033130B" w:rsidRPr="00B46255">
        <w:rPr>
          <w:sz w:val="20"/>
          <w:szCs w:val="20"/>
        </w:rPr>
        <w:t xml:space="preserve">classe </w:t>
      </w:r>
      <w:r w:rsidR="00645353" w:rsidRPr="00645353">
        <w:rPr>
          <w:rStyle w:val="CodeChar"/>
        </w:rPr>
        <w:t>AlgorithmConfig</w:t>
      </w:r>
      <w:r w:rsidR="00645353" w:rsidRPr="00645353">
        <w:t xml:space="preserve"> </w:t>
      </w:r>
      <w:r w:rsidR="0033130B">
        <w:t xml:space="preserve">representa qualsevol configuració d’un algoritme. </w:t>
      </w:r>
      <w:r w:rsidR="00B35899">
        <w:t>Les t</w:t>
      </w:r>
      <w:r w:rsidR="0029039B">
        <w:t xml:space="preserve">res subclasses representen </w:t>
      </w:r>
      <w:r w:rsidR="006D2803">
        <w:t xml:space="preserve">les configuracions </w:t>
      </w:r>
      <w:r w:rsidR="0029039B">
        <w:t>de cada algoritme</w:t>
      </w:r>
      <w:r w:rsidR="0033130B">
        <w:t xml:space="preserve"> implementat</w:t>
      </w:r>
      <w:r w:rsidR="00661DDD">
        <w:t xml:space="preserve">: </w:t>
      </w:r>
      <w:r w:rsidR="00661DDD" w:rsidRPr="00661DDD">
        <w:rPr>
          <w:rStyle w:val="CodeChar"/>
        </w:rPr>
        <w:t>HysteresisConfig, MinOnTimeConfig, TimeToConsume</w:t>
      </w:r>
      <w:r w:rsidR="0029039B">
        <w:t>.</w:t>
      </w:r>
    </w:p>
    <w:p w14:paraId="32448E03" w14:textId="155EAE2D" w:rsidR="006D2803" w:rsidRPr="006D2803" w:rsidRDefault="00661DDD" w:rsidP="00381833">
      <w:pPr>
        <w:ind w:firstLine="0"/>
      </w:pPr>
      <w:r>
        <w:t>En el cas que un</w:t>
      </w:r>
      <w:r w:rsidR="006D2803">
        <w:t xml:space="preserve"> paràmetre </w:t>
      </w:r>
      <w:r w:rsidR="001F696D">
        <w:t xml:space="preserve">de la configuració </w:t>
      </w:r>
      <w:r w:rsidR="00E16DEA">
        <w:t>sigui</w:t>
      </w:r>
      <w:r w:rsidR="00F76375">
        <w:t xml:space="preserve"> un rang d’opcions</w:t>
      </w:r>
      <w:r w:rsidR="00511F6F">
        <w:t xml:space="preserve">, </w:t>
      </w:r>
      <w:r w:rsidR="006A3BE7">
        <w:t xml:space="preserve">i </w:t>
      </w:r>
      <w:r w:rsidR="00511F6F">
        <w:t>no un numero</w:t>
      </w:r>
      <w:r w:rsidR="00F76375">
        <w:t xml:space="preserve">, </w:t>
      </w:r>
      <w:r w:rsidR="00E658BD">
        <w:t>s’ha</w:t>
      </w:r>
      <w:r w:rsidR="00F76375">
        <w:t xml:space="preserve"> representa amb una </w:t>
      </w:r>
      <w:r w:rsidR="00155111">
        <w:t xml:space="preserve">enumeració, és a dir, un objecte </w:t>
      </w:r>
      <w:r w:rsidR="00155111" w:rsidRPr="00155111">
        <w:rPr>
          <w:rStyle w:val="CodeChar"/>
        </w:rPr>
        <w:t>Enum</w:t>
      </w:r>
      <w:r w:rsidR="00F76375">
        <w:t>.</w:t>
      </w:r>
    </w:p>
    <w:p w14:paraId="2E411C8F" w14:textId="4078AAB2" w:rsidR="009204C6" w:rsidRDefault="004C2CE8" w:rsidP="009204C6">
      <w:pPr>
        <w:pStyle w:val="TtolExemple"/>
      </w:pPr>
      <w:r w:rsidRPr="009204C6">
        <w:t>constants.</w:t>
      </w:r>
      <w:r w:rsidR="00C42E95" w:rsidRPr="009204C6">
        <w:t>py</w:t>
      </w:r>
      <w:r w:rsidR="00C42E95">
        <w:t xml:space="preserve"> </w:t>
      </w:r>
    </w:p>
    <w:p w14:paraId="7A9B68DC" w14:textId="3506460D" w:rsidR="006D2803" w:rsidRPr="009204C6" w:rsidRDefault="009204C6" w:rsidP="00381833">
      <w:pPr>
        <w:rPr>
          <w:i/>
          <w:iCs/>
        </w:rPr>
      </w:pPr>
      <w:r>
        <w:t>C</w:t>
      </w:r>
      <w:r w:rsidR="00C42E95">
        <w:t>onté les constants que es fan servir en múltiples mòduls.</w:t>
      </w:r>
    </w:p>
    <w:p w14:paraId="36BAD73A" w14:textId="49B8A36C" w:rsidR="009204C6" w:rsidRPr="00D64E32" w:rsidRDefault="00645353" w:rsidP="00D64E32">
      <w:pPr>
        <w:pStyle w:val="TtolExemple"/>
      </w:pPr>
      <w:r w:rsidRPr="009204C6">
        <w:t>Dataframe.py</w:t>
      </w:r>
      <w:r>
        <w:t xml:space="preserve"> </w:t>
      </w:r>
    </w:p>
    <w:p w14:paraId="0018AD7E" w14:textId="444168ED" w:rsidR="005C6A59" w:rsidRDefault="001D7A27" w:rsidP="001D7A27">
      <w:r w:rsidRPr="001D7A27">
        <w:t>La classe</w:t>
      </w:r>
      <w:r>
        <w:t xml:space="preserve"> </w:t>
      </w:r>
      <w:r w:rsidR="00164660" w:rsidRPr="00164660">
        <w:rPr>
          <w:rStyle w:val="CodeChar"/>
        </w:rPr>
        <w:t>DataFrameIn</w:t>
      </w:r>
      <w:r w:rsidR="00164660">
        <w:t xml:space="preserve"> </w:t>
      </w:r>
      <w:r w:rsidR="00D164F9">
        <w:t>representa</w:t>
      </w:r>
      <w:r w:rsidR="00164660">
        <w:t xml:space="preserve"> </w:t>
      </w:r>
      <w:r w:rsidR="008B279F">
        <w:t>un</w:t>
      </w:r>
      <w:r w:rsidR="00164660">
        <w:t xml:space="preserve"> </w:t>
      </w:r>
      <w:r w:rsidR="00164660" w:rsidRPr="00554C5B">
        <w:t>dataframe</w:t>
      </w:r>
      <w:r w:rsidR="00164660">
        <w:rPr>
          <w:i/>
          <w:iCs/>
        </w:rPr>
        <w:t xml:space="preserve"> </w:t>
      </w:r>
      <w:r w:rsidR="00164660" w:rsidRPr="00164660">
        <w:t>de Pandas</w:t>
      </w:r>
      <w:r w:rsidR="00164660">
        <w:t xml:space="preserve"> que </w:t>
      </w:r>
      <w:r w:rsidR="00934BB7">
        <w:t>es pot fer servir per simular</w:t>
      </w:r>
      <w:r w:rsidR="005F4A53">
        <w:t>,</w:t>
      </w:r>
      <w:r w:rsidR="0098537F">
        <w:t xml:space="preserve"> ja que té</w:t>
      </w:r>
      <w:r w:rsidR="005F4A53">
        <w:t xml:space="preserve"> les </w:t>
      </w:r>
      <w:r w:rsidR="00A72584">
        <w:t xml:space="preserve">columnes de dades </w:t>
      </w:r>
      <w:r w:rsidR="005F4A53">
        <w:t>necessàries</w:t>
      </w:r>
      <w:r w:rsidR="001A081B">
        <w:t>.</w:t>
      </w:r>
      <w:r w:rsidR="00D723DB">
        <w:t xml:space="preserve"> </w:t>
      </w:r>
      <w:r w:rsidR="001A081B">
        <w:t>A</w:t>
      </w:r>
      <w:r w:rsidR="00D723DB">
        <w:t xml:space="preserve">quest comprova que el </w:t>
      </w:r>
      <w:r w:rsidR="00D723DB" w:rsidRPr="00164660">
        <w:rPr>
          <w:i/>
          <w:iCs/>
        </w:rPr>
        <w:t>dataframe</w:t>
      </w:r>
      <w:r w:rsidR="00D164F9">
        <w:rPr>
          <w:i/>
          <w:iCs/>
        </w:rPr>
        <w:t>,</w:t>
      </w:r>
      <w:r w:rsidR="00D723DB">
        <w:rPr>
          <w:i/>
          <w:iCs/>
        </w:rPr>
        <w:t xml:space="preserve"> </w:t>
      </w:r>
      <w:r w:rsidR="00D723DB" w:rsidRPr="00D723DB">
        <w:t>que</w:t>
      </w:r>
      <w:r w:rsidR="00D723DB">
        <w:t xml:space="preserve"> se li </w:t>
      </w:r>
      <w:r w:rsidR="00D164F9">
        <w:t xml:space="preserve">passa al inicialitzar la classe, </w:t>
      </w:r>
      <w:r w:rsidR="00D723DB">
        <w:t>tingui les columnes necessàries. També ofereix algun</w:t>
      </w:r>
      <w:r w:rsidR="00A9039C">
        <w:t xml:space="preserve">s mètodes </w:t>
      </w:r>
      <w:r w:rsidR="00D723DB">
        <w:t>útils.</w:t>
      </w:r>
    </w:p>
    <w:p w14:paraId="7162EB44" w14:textId="09B0FC66" w:rsidR="0064378C" w:rsidRDefault="001D7A27" w:rsidP="001D7A27">
      <w:r w:rsidRPr="001D7A27">
        <w:t xml:space="preserve">La </w:t>
      </w:r>
      <w:r w:rsidR="00EC0993">
        <w:t>sub</w:t>
      </w:r>
      <w:r w:rsidRPr="001D7A27">
        <w:t xml:space="preserve">classe </w:t>
      </w:r>
      <w:r w:rsidR="00AB05F5" w:rsidRPr="00164660">
        <w:rPr>
          <w:rStyle w:val="CodeChar"/>
        </w:rPr>
        <w:t>DataFrame</w:t>
      </w:r>
      <w:r w:rsidR="00AB05F5">
        <w:rPr>
          <w:rStyle w:val="CodeChar"/>
        </w:rPr>
        <w:t>Out</w:t>
      </w:r>
      <w:r w:rsidR="00AB05F5">
        <w:t xml:space="preserve"> </w:t>
      </w:r>
      <w:r w:rsidR="00D164F9">
        <w:t xml:space="preserve">representa </w:t>
      </w:r>
      <w:r w:rsidR="008B279F">
        <w:t>un</w:t>
      </w:r>
      <w:r w:rsidR="0064378C">
        <w:t xml:space="preserve"> </w:t>
      </w:r>
      <w:r w:rsidR="0064378C" w:rsidRPr="00554C5B">
        <w:t>dataframe</w:t>
      </w:r>
      <w:r w:rsidR="0064378C">
        <w:rPr>
          <w:i/>
          <w:iCs/>
        </w:rPr>
        <w:t xml:space="preserve"> </w:t>
      </w:r>
      <w:r w:rsidR="0064378C" w:rsidRPr="00164660">
        <w:t>de Pandas</w:t>
      </w:r>
      <w:r w:rsidR="0064378C">
        <w:t xml:space="preserve"> que es pot fer servir per calcular resultats.</w:t>
      </w:r>
      <w:r w:rsidR="00141C1C">
        <w:t xml:space="preserve"> </w:t>
      </w:r>
      <w:r w:rsidR="003A3A20">
        <w:t xml:space="preserve">És </w:t>
      </w:r>
      <w:r w:rsidR="004E6420">
        <w:t>subclasse</w:t>
      </w:r>
      <w:r w:rsidR="00514D9C">
        <w:t xml:space="preserve"> de </w:t>
      </w:r>
      <w:r w:rsidR="00141C1C">
        <w:t xml:space="preserve"> </w:t>
      </w:r>
      <w:r w:rsidR="00141C1C" w:rsidRPr="00164660">
        <w:rPr>
          <w:rStyle w:val="CodeChar"/>
        </w:rPr>
        <w:t>DataFrameIn</w:t>
      </w:r>
      <w:r w:rsidR="002B4B46">
        <w:t xml:space="preserve"> i</w:t>
      </w:r>
      <w:r w:rsidR="00A24A17">
        <w:t xml:space="preserve"> també es fer servir per simular. És </w:t>
      </w:r>
      <w:r w:rsidR="00147C9F">
        <w:t xml:space="preserve">l’objecte que </w:t>
      </w:r>
      <w:r w:rsidR="002E01A6">
        <w:t>la simulació</w:t>
      </w:r>
      <w:r w:rsidR="00147C9F">
        <w:t xml:space="preserve"> retorna.</w:t>
      </w:r>
    </w:p>
    <w:p w14:paraId="144C4CFE" w14:textId="1A9A7993" w:rsidR="00160EC1" w:rsidRPr="00160EC1" w:rsidRDefault="00160EC1" w:rsidP="00606111">
      <w:pPr>
        <w:pStyle w:val="TtolExemple"/>
      </w:pPr>
      <w:r w:rsidRPr="00160EC1">
        <w:t>Load.py</w:t>
      </w:r>
    </w:p>
    <w:p w14:paraId="76A184B1" w14:textId="03EFCDBC" w:rsidR="00AB05F5" w:rsidRDefault="00E52469" w:rsidP="00D64E32">
      <w:r>
        <w:t xml:space="preserve">Emulen </w:t>
      </w:r>
      <w:r w:rsidR="00A7721D">
        <w:t xml:space="preserve">a </w:t>
      </w:r>
      <w:r w:rsidR="00160EC1">
        <w:t xml:space="preserve">una càrrega controlada </w:t>
      </w:r>
      <w:r w:rsidR="00CC7F3B">
        <w:t>pel</w:t>
      </w:r>
      <w:r w:rsidR="00160EC1">
        <w:t xml:space="preserve"> sistema</w:t>
      </w:r>
      <w:r w:rsidR="00C77A24">
        <w:t>. S</w:t>
      </w:r>
      <w:r w:rsidR="00810AE6">
        <w:t>’inicialitzen indicant la seva potència de consum</w:t>
      </w:r>
      <w:r w:rsidR="00AD591A">
        <w:t>.</w:t>
      </w:r>
      <w:r w:rsidR="000F4F96">
        <w:t xml:space="preserve"> Es poden apagar </w:t>
      </w:r>
      <w:r w:rsidR="00C77A24" w:rsidRPr="00C77A24">
        <w:t xml:space="preserve">i </w:t>
      </w:r>
      <w:r w:rsidR="00C77A24">
        <w:t xml:space="preserve">engegar </w:t>
      </w:r>
      <w:r w:rsidR="000F4F96" w:rsidRPr="00C77A24">
        <w:t>amb</w:t>
      </w:r>
      <w:r w:rsidR="000F4F96">
        <w:t xml:space="preserve"> el mètode</w:t>
      </w:r>
      <w:r w:rsidR="00755C03" w:rsidRPr="00755C03">
        <w:t xml:space="preserve"> </w:t>
      </w:r>
      <w:r w:rsidR="00755C03">
        <w:rPr>
          <w:rStyle w:val="CodeChar"/>
        </w:rPr>
        <w:t>.</w:t>
      </w:r>
      <w:r w:rsidR="00755C03" w:rsidRPr="00755C03">
        <w:rPr>
          <w:rStyle w:val="CodeChar"/>
          <w:lang w:val="en-US"/>
        </w:rPr>
        <w:t>set_status(status:bool)</w:t>
      </w:r>
      <w:r w:rsidR="000F4F96">
        <w:t xml:space="preserve">. El mètode </w:t>
      </w:r>
      <w:r w:rsidR="000F4F96" w:rsidRPr="000F4F96">
        <w:rPr>
          <w:rStyle w:val="CodeChar"/>
        </w:rPr>
        <w:t>.get_power()</w:t>
      </w:r>
      <w:r w:rsidR="000F4F96">
        <w:t xml:space="preserve"> retorna la potència que consumeix la càrrega, en funció de si està engegada o no.</w:t>
      </w:r>
    </w:p>
    <w:p w14:paraId="21B44D9C" w14:textId="5D385532" w:rsidR="002D2346" w:rsidRPr="00755C03" w:rsidRDefault="002D2346" w:rsidP="002D2346">
      <w:pPr>
        <w:ind w:firstLine="0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>
        <w:t xml:space="preserve">Gràcies a aquesta classe el simulador no ha de gestionar l’estat </w:t>
      </w:r>
      <w:r w:rsidR="009D0A87">
        <w:t xml:space="preserve">i consum </w:t>
      </w:r>
      <w:r>
        <w:t xml:space="preserve">de les </w:t>
      </w:r>
      <w:r w:rsidR="00504569">
        <w:t>càrregues.</w:t>
      </w:r>
    </w:p>
    <w:p w14:paraId="7455F8D5" w14:textId="7434627F" w:rsidR="00606111" w:rsidRDefault="00606111" w:rsidP="00606111">
      <w:pPr>
        <w:pStyle w:val="TtolExemple"/>
      </w:pPr>
      <w:r>
        <w:t>Optimize.py</w:t>
      </w:r>
    </w:p>
    <w:p w14:paraId="4FA57018" w14:textId="65E5AA89" w:rsidR="00755C03" w:rsidRDefault="009E4355" w:rsidP="00D64E32">
      <w:r>
        <w:t>La</w:t>
      </w:r>
      <w:r w:rsidR="006A6943">
        <w:t xml:space="preserve"> classe </w:t>
      </w:r>
      <w:r w:rsidR="006A6943" w:rsidRPr="006A6943">
        <w:rPr>
          <w:rStyle w:val="CodeChar"/>
        </w:rPr>
        <w:t>Optimize</w:t>
      </w:r>
      <w:r w:rsidR="006A6943">
        <w:t xml:space="preserve"> </w:t>
      </w:r>
      <w:r w:rsidR="00755C03">
        <w:t xml:space="preserve">serveix per crear un dataframe on s’hi </w:t>
      </w:r>
      <w:r w:rsidR="005F2A01">
        <w:t>guard</w:t>
      </w:r>
      <w:r w:rsidR="00755C03">
        <w:t>en</w:t>
      </w:r>
      <w:r w:rsidR="005F2A01">
        <w:t xml:space="preserve"> </w:t>
      </w:r>
      <w:r w:rsidR="00612525">
        <w:t xml:space="preserve">alguns </w:t>
      </w:r>
      <w:r w:rsidR="005F2A01">
        <w:t>resultats</w:t>
      </w:r>
      <w:r w:rsidR="001A0A25">
        <w:t xml:space="preserve"> </w:t>
      </w:r>
      <w:r w:rsidR="00755C03">
        <w:t>de cada</w:t>
      </w:r>
      <w:r w:rsidR="001A0A25">
        <w:t xml:space="preserve"> </w:t>
      </w:r>
      <w:r w:rsidR="00755C03">
        <w:t xml:space="preserve">simulació. S’afegeix amb el mètode </w:t>
      </w:r>
      <w:r w:rsidR="00755C03" w:rsidRPr="00755C03">
        <w:rPr>
          <w:rStyle w:val="CodeChar"/>
        </w:rPr>
        <w:t>.add_result(</w:t>
      </w:r>
      <w:r w:rsidR="00755C03">
        <w:rPr>
          <w:rStyle w:val="CodeChar"/>
        </w:rPr>
        <w:t>index:int, results:Results</w:t>
      </w:r>
      <w:r w:rsidR="00755C03" w:rsidRPr="00755C03">
        <w:rPr>
          <w:rStyle w:val="CodeChar"/>
        </w:rPr>
        <w:t>)</w:t>
      </w:r>
      <w:r w:rsidR="00755C03">
        <w:t>.</w:t>
      </w:r>
    </w:p>
    <w:p w14:paraId="18B3A6D6" w14:textId="36788166" w:rsidR="001D7A27" w:rsidRPr="00755250" w:rsidRDefault="00755C03" w:rsidP="00D64E32">
      <w:pPr>
        <w:ind w:firstLine="0"/>
      </w:pPr>
      <w:r>
        <w:t>El fa servir l’apartat</w:t>
      </w:r>
      <w:r w:rsidR="005F2A01">
        <w:t xml:space="preserve"> “d’optimitzar” paràmetres</w:t>
      </w:r>
      <w:r>
        <w:t>. Aquest</w:t>
      </w:r>
      <w:r w:rsidR="003A75BF">
        <w:t xml:space="preserve"> simula múltiples cop l’algoritme canviant </w:t>
      </w:r>
      <w:r>
        <w:t>el valor d’</w:t>
      </w:r>
      <w:r w:rsidR="003A75BF">
        <w:t xml:space="preserve">un paràmetre </w:t>
      </w:r>
      <w:r w:rsidR="00B43CB0">
        <w:t>de la configuració</w:t>
      </w:r>
      <w:r>
        <w:t xml:space="preserve"> dins</w:t>
      </w:r>
      <w:r w:rsidR="003A75BF">
        <w:t xml:space="preserve"> </w:t>
      </w:r>
      <w:r>
        <w:t>de</w:t>
      </w:r>
      <w:r w:rsidR="003A75BF">
        <w:t>l rang indicat</w:t>
      </w:r>
      <w:r w:rsidR="005F2A01">
        <w:t>.</w:t>
      </w:r>
    </w:p>
    <w:p w14:paraId="36D7EDBB" w14:textId="60108D6C" w:rsidR="00257F3D" w:rsidRDefault="00257F3D" w:rsidP="00257F3D">
      <w:pPr>
        <w:pStyle w:val="TtolExemple"/>
      </w:pPr>
      <w:r>
        <w:t>PlotController.py</w:t>
      </w:r>
    </w:p>
    <w:p w14:paraId="760E4EF5" w14:textId="6596AFBE" w:rsidR="00755250" w:rsidRDefault="00E506C4" w:rsidP="00755250">
      <w:r>
        <w:t xml:space="preserve">La classe </w:t>
      </w:r>
      <w:r w:rsidRPr="00B84608">
        <w:rPr>
          <w:rStyle w:val="CodeChar"/>
        </w:rPr>
        <w:t>BarPlotController</w:t>
      </w:r>
      <w:r>
        <w:t xml:space="preserve"> serveix per </w:t>
      </w:r>
      <w:r w:rsidR="0078156E">
        <w:t>dibuixar</w:t>
      </w:r>
      <w:r w:rsidR="00C8667F">
        <w:t xml:space="preserve"> </w:t>
      </w:r>
      <w:r>
        <w:t>una gràfica de barres</w:t>
      </w:r>
      <w:r w:rsidR="00C8667F">
        <w:t xml:space="preserve"> </w:t>
      </w:r>
      <w:r w:rsidR="003509ED">
        <w:t xml:space="preserve">en un </w:t>
      </w:r>
      <w:r w:rsidR="003509ED" w:rsidRPr="00554C5B">
        <w:t>widget</w:t>
      </w:r>
      <w:r w:rsidR="003509ED">
        <w:t xml:space="preserve"> </w:t>
      </w:r>
      <w:r w:rsidR="003509ED" w:rsidRPr="004106D9">
        <w:rPr>
          <w:rStyle w:val="CodeChar"/>
        </w:rPr>
        <w:t>QMplPlot</w:t>
      </w:r>
      <w:r w:rsidR="003509ED">
        <w:t xml:space="preserve"> a </w:t>
      </w:r>
      <w:r w:rsidR="00C8667F">
        <w:t xml:space="preserve">partir d’un </w:t>
      </w:r>
      <w:r w:rsidR="00C8667F" w:rsidRPr="00554C5B">
        <w:t>dataframe</w:t>
      </w:r>
      <w:r w:rsidR="00C8667F">
        <w:t xml:space="preserve"> </w:t>
      </w:r>
      <w:r w:rsidRPr="00C8667F">
        <w:t>Pandas</w:t>
      </w:r>
      <w:r w:rsidR="00C8667F">
        <w:t xml:space="preserve"> i controlar-la</w:t>
      </w:r>
      <w:r>
        <w:t>.</w:t>
      </w:r>
      <w:r w:rsidR="00B84608">
        <w:t xml:space="preserve"> S’ha creat perquè hi ha múltiples gràfiques d’aquest estil</w:t>
      </w:r>
      <w:r w:rsidR="00D92E60">
        <w:t>. A</w:t>
      </w:r>
      <w:r w:rsidR="00B84608">
        <w:t>ixí només cal crear els controladors necessaris</w:t>
      </w:r>
      <w:r w:rsidR="00D92E60">
        <w:t>,</w:t>
      </w:r>
      <w:r w:rsidR="00B84608">
        <w:t xml:space="preserve"> enllaçar </w:t>
      </w:r>
      <w:r w:rsidR="00D92E60">
        <w:t xml:space="preserve">els widgets amb els controladors i enllaçar </w:t>
      </w:r>
      <w:r w:rsidR="00B84608">
        <w:t>els controls de la GUI amb els Controladors.</w:t>
      </w:r>
    </w:p>
    <w:p w14:paraId="6248F4DC" w14:textId="5B8512B4" w:rsidR="000A5EF8" w:rsidRDefault="000A5EF8" w:rsidP="00755250">
      <w:r>
        <w:t xml:space="preserve">La subclasse </w:t>
      </w:r>
      <w:r w:rsidRPr="000A5EF8">
        <w:rPr>
          <w:rStyle w:val="CodeChar"/>
        </w:rPr>
        <w:t>EBPlotController</w:t>
      </w:r>
      <w:r>
        <w:t xml:space="preserve"> serveix per </w:t>
      </w:r>
      <w:r w:rsidR="00FB098C">
        <w:t xml:space="preserve">dibuixar i </w:t>
      </w:r>
      <w:r>
        <w:t xml:space="preserve">controlar la gràfica de barres d’energies, ja </w:t>
      </w:r>
      <w:r w:rsidR="00D473A5">
        <w:t>les dades i con és representen són diferents a</w:t>
      </w:r>
      <w:r w:rsidR="00C3146C">
        <w:t xml:space="preserve"> la classe</w:t>
      </w:r>
      <w:r>
        <w:t xml:space="preserve"> </w:t>
      </w:r>
      <w:r w:rsidRPr="00B84608">
        <w:rPr>
          <w:rStyle w:val="CodeChar"/>
        </w:rPr>
        <w:t>BarPlotController</w:t>
      </w:r>
      <w:r>
        <w:t>.</w:t>
      </w:r>
    </w:p>
    <w:p w14:paraId="131A8866" w14:textId="77777777" w:rsidR="000E0602" w:rsidRDefault="000E0602" w:rsidP="00D907B4">
      <w:pPr>
        <w:pStyle w:val="TtolExemple"/>
      </w:pPr>
    </w:p>
    <w:p w14:paraId="543B72EF" w14:textId="008BED48" w:rsidR="00A736D4" w:rsidRPr="00D907B4" w:rsidRDefault="00A736D4" w:rsidP="00D907B4">
      <w:pPr>
        <w:pStyle w:val="TtolExemple"/>
      </w:pPr>
      <w:r>
        <w:lastRenderedPageBreak/>
        <w:t>QMplWidgets</w:t>
      </w:r>
      <w:r w:rsidR="00E445D7">
        <w:t>.py</w:t>
      </w:r>
    </w:p>
    <w:p w14:paraId="153E23B6" w14:textId="66D99598" w:rsidR="00D907B4" w:rsidRDefault="00D907B4" w:rsidP="000A5EF8">
      <w:r>
        <w:t xml:space="preserve">La classe </w:t>
      </w:r>
      <w:r w:rsidRPr="00560FC9">
        <w:rPr>
          <w:rStyle w:val="CodeChar"/>
        </w:rPr>
        <w:t>QMplPlot</w:t>
      </w:r>
      <w:r>
        <w:t xml:space="preserve"> és el </w:t>
      </w:r>
      <w:r w:rsidRPr="00A96C17">
        <w:t>widget</w:t>
      </w:r>
      <w:r>
        <w:t xml:space="preserve"> </w:t>
      </w:r>
      <w:r w:rsidR="00560FC9">
        <w:t xml:space="preserve">permet </w:t>
      </w:r>
      <w:r>
        <w:t>integra</w:t>
      </w:r>
      <w:r w:rsidR="00560FC9">
        <w:t>r</w:t>
      </w:r>
      <w:r>
        <w:t xml:space="preserve"> les gràfiques </w:t>
      </w:r>
      <w:r w:rsidR="00057F49">
        <w:t>de MatPlotLib a la GUI</w:t>
      </w:r>
      <w:r>
        <w:t>.</w:t>
      </w:r>
      <w:r w:rsidR="007F6A87">
        <w:t xml:space="preserve"> </w:t>
      </w:r>
      <w:r w:rsidR="00560FC9">
        <w:t>A més a més, apart de</w:t>
      </w:r>
      <w:r w:rsidR="00423134">
        <w:t xml:space="preserve"> les</w:t>
      </w:r>
      <w:r w:rsidR="00560FC9">
        <w:t xml:space="preserve"> funcio</w:t>
      </w:r>
      <w:r w:rsidR="003B050F">
        <w:t>nalitats ja oferires per MatPlotLib</w:t>
      </w:r>
      <w:r w:rsidR="00560FC9">
        <w:t xml:space="preserve">, se </w:t>
      </w:r>
      <w:r w:rsidR="003B050F">
        <w:t>n’</w:t>
      </w:r>
      <w:r w:rsidR="00560FC9">
        <w:t>ha afegit</w:t>
      </w:r>
      <w:r w:rsidR="007F6A87">
        <w:t xml:space="preserve"> </w:t>
      </w:r>
      <w:r w:rsidR="003B050F">
        <w:t>d’</w:t>
      </w:r>
      <w:r w:rsidR="00560FC9">
        <w:t>extres:</w:t>
      </w:r>
    </w:p>
    <w:p w14:paraId="7B811CA8" w14:textId="1BE8C014" w:rsidR="00560FC9" w:rsidRDefault="00CC0D61" w:rsidP="00560FC9">
      <w:pPr>
        <w:pStyle w:val="ListParagraph"/>
      </w:pPr>
      <w:r>
        <w:t>Les línies és poden amagar clicant la línia corresponent de la llegenda.</w:t>
      </w:r>
    </w:p>
    <w:p w14:paraId="47D07DFC" w14:textId="708D76D1" w:rsidR="00CC0D61" w:rsidRDefault="00BA29F1" w:rsidP="00560FC9">
      <w:pPr>
        <w:pStyle w:val="ListParagraph"/>
      </w:pPr>
      <w:r>
        <w:t>S</w:t>
      </w:r>
      <w:r w:rsidR="008B5CCB">
        <w:t xml:space="preserve">i algun eix és </w:t>
      </w:r>
      <w:r w:rsidR="00A762BF">
        <w:t>del tipus hores</w:t>
      </w:r>
      <w:r>
        <w:t>, les coordenades del cursor que apareixen a dalt a la dreta es mostren formatjades correctament</w:t>
      </w:r>
      <w:r w:rsidR="00A762BF">
        <w:t>.</w:t>
      </w:r>
    </w:p>
    <w:p w14:paraId="664A0DED" w14:textId="3511CA6D" w:rsidR="00CC0D61" w:rsidRDefault="00CC0D61" w:rsidP="00560FC9">
      <w:pPr>
        <w:pStyle w:val="ListParagraph"/>
      </w:pPr>
      <w:r>
        <w:t xml:space="preserve">Es pot fer zoom amb la rodeta. </w:t>
      </w:r>
      <w:r w:rsidR="00D4280E">
        <w:t>També és pot fer</w:t>
      </w:r>
      <w:r>
        <w:t xml:space="preserve"> zoom en un sol eix</w:t>
      </w:r>
      <w:r w:rsidR="00D4280E">
        <w:t>,</w:t>
      </w:r>
      <w:r>
        <w:t xml:space="preserve"> només cal clicar la tecla x o y</w:t>
      </w:r>
      <w:r w:rsidR="00D4280E">
        <w:t xml:space="preserve"> menters es mou la rodeta</w:t>
      </w:r>
      <w:r>
        <w:t>.</w:t>
      </w:r>
    </w:p>
    <w:p w14:paraId="3A9E8FD8" w14:textId="3B997344" w:rsidR="00CC0D61" w:rsidRDefault="00CC0D61" w:rsidP="00560FC9">
      <w:pPr>
        <w:pStyle w:val="ListParagraph"/>
      </w:pPr>
      <w:r>
        <w:t xml:space="preserve">S’ha afegit una nova opció a la barra d’eines. Permet activar un punt de mira que es posa sobre la mostra més propera </w:t>
      </w:r>
      <w:r w:rsidR="00E03376">
        <w:t xml:space="preserve">al cursor </w:t>
      </w:r>
      <w:r w:rsidR="00C16305">
        <w:t xml:space="preserve">i </w:t>
      </w:r>
      <w:r>
        <w:t xml:space="preserve">de la línia seleccionada. Per canviar de línia </w:t>
      </w:r>
      <w:r w:rsidR="003E4229">
        <w:t xml:space="preserve">seleccionada </w:t>
      </w:r>
      <w:r>
        <w:t>simplement s’ha de clicar sobre la nova línia.</w:t>
      </w:r>
    </w:p>
    <w:p w14:paraId="4650F85F" w14:textId="77777777" w:rsidR="00504569" w:rsidRDefault="007F6A87" w:rsidP="000C0EC1">
      <w:r>
        <w:t xml:space="preserve">La subclasse </w:t>
      </w:r>
      <w:r w:rsidRPr="000C0EC1">
        <w:rPr>
          <w:rStyle w:val="CodeChar"/>
        </w:rPr>
        <w:t>QMplTwinxPlot</w:t>
      </w:r>
      <w:r w:rsidR="00497B3E">
        <w:t xml:space="preserve"> és </w:t>
      </w:r>
      <w:r w:rsidR="001013AA">
        <w:t>el</w:t>
      </w:r>
      <w:r w:rsidR="00497B3E">
        <w:t xml:space="preserve"> </w:t>
      </w:r>
      <w:r w:rsidR="00497B3E" w:rsidRPr="00A96C17">
        <w:t>widget</w:t>
      </w:r>
      <w:r w:rsidR="00497B3E">
        <w:t xml:space="preserve"> </w:t>
      </w:r>
      <w:r w:rsidR="0042068B">
        <w:t>que permet tenir</w:t>
      </w:r>
      <w:r w:rsidR="00497B3E">
        <w:t xml:space="preserve"> gràfi</w:t>
      </w:r>
      <w:r w:rsidR="00881123">
        <w:t>ques</w:t>
      </w:r>
      <w:r w:rsidR="00497B3E">
        <w:t xml:space="preserve"> amb dos eixos y. Apart de les funcionalitats anteriors, </w:t>
      </w:r>
      <w:r w:rsidR="000C0EC1">
        <w:t>é</w:t>
      </w:r>
      <w:r w:rsidR="00EF6AC5">
        <w:t>s podent alinear</w:t>
      </w:r>
      <w:r w:rsidR="00497B3E">
        <w:t xml:space="preserve"> els dos eixos </w:t>
      </w:r>
      <w:r w:rsidR="00EF6AC5">
        <w:t>y</w:t>
      </w:r>
      <w:r w:rsidR="00497B3E">
        <w:t xml:space="preserve"> </w:t>
      </w:r>
      <w:r w:rsidR="006C675A">
        <w:t>en</w:t>
      </w:r>
      <w:r w:rsidR="008221FE">
        <w:t xml:space="preserve"> el</w:t>
      </w:r>
      <w:r w:rsidR="00497B3E">
        <w:t xml:space="preserve"> 0</w:t>
      </w:r>
      <w:r w:rsidR="00EF6AC5">
        <w:t>.</w:t>
      </w:r>
    </w:p>
    <w:p w14:paraId="72888AE4" w14:textId="5541546F" w:rsidR="00EF6AC5" w:rsidRDefault="000C0EC1" w:rsidP="000C0EC1">
      <w:r>
        <w:t xml:space="preserve">La subclasse </w:t>
      </w:r>
      <w:r w:rsidRPr="000C0EC1">
        <w:rPr>
          <w:rStyle w:val="CodeChar"/>
        </w:rPr>
        <w:t>QMplPlotterWidget</w:t>
      </w:r>
      <w:r>
        <w:t xml:space="preserve"> és </w:t>
      </w:r>
      <w:r w:rsidR="005A45FD">
        <w:t>el</w:t>
      </w:r>
      <w:r>
        <w:t xml:space="preserve"> </w:t>
      </w:r>
      <w:r w:rsidRPr="00A96C17">
        <w:t>widget</w:t>
      </w:r>
      <w:r>
        <w:t xml:space="preserve"> </w:t>
      </w:r>
      <w:r w:rsidR="00C74E71">
        <w:t xml:space="preserve">que permet tenir una </w:t>
      </w:r>
      <w:r>
        <w:t xml:space="preserve">gràfica editable. Per </w:t>
      </w:r>
      <w:r w:rsidR="00BC2E1D">
        <w:t>editar la gràfica, només cal seleccionar un dels punts i moure’l en l’eix y.</w:t>
      </w:r>
      <w:r w:rsidR="008F7B1C">
        <w:t xml:space="preserve"> Externament, al canviar algun valor amb la funció </w:t>
      </w:r>
      <w:r w:rsidR="008F7B1C" w:rsidRPr="008F7B1C">
        <w:rPr>
          <w:rStyle w:val="CodeChar"/>
        </w:rPr>
        <w:t>set_value()</w:t>
      </w:r>
      <w:r w:rsidR="008F7B1C">
        <w:t>, la gràfica s’actualitza sola.</w:t>
      </w:r>
    </w:p>
    <w:p w14:paraId="7E757076" w14:textId="74E24179" w:rsidR="001E491B" w:rsidRPr="000C0EC1" w:rsidRDefault="001E491B" w:rsidP="000C0EC1">
      <w:r>
        <w:t xml:space="preserve">La classe </w:t>
      </w:r>
      <w:r w:rsidRPr="001E491B">
        <w:rPr>
          <w:rStyle w:val="CodeChar"/>
        </w:rPr>
        <w:t>QMplMovableHVLine</w:t>
      </w:r>
      <w:r>
        <w:t xml:space="preserve"> és un controlador que permet moure la línia vertical o horitzontal en l’eix x o y, respectivament.</w:t>
      </w:r>
    </w:p>
    <w:p w14:paraId="1B366118" w14:textId="6F32946C" w:rsidR="00A736D4" w:rsidRDefault="00A736D4" w:rsidP="00A736D4">
      <w:pPr>
        <w:pStyle w:val="TtolExemple"/>
      </w:pPr>
      <w:r>
        <w:t>QPandasWidgets</w:t>
      </w:r>
      <w:r w:rsidR="00E445D7">
        <w:t>.py</w:t>
      </w:r>
    </w:p>
    <w:p w14:paraId="335CFB9A" w14:textId="3D4476E8" w:rsidR="00A96C17" w:rsidRDefault="00A96C17" w:rsidP="00A96C17">
      <w:r>
        <w:t xml:space="preserve">La classe </w:t>
      </w:r>
      <w:r w:rsidRPr="00A96C17">
        <w:rPr>
          <w:rStyle w:val="CodeChar"/>
        </w:rPr>
        <w:t>QPandasModel</w:t>
      </w:r>
      <w:r>
        <w:t xml:space="preserve"> és el </w:t>
      </w:r>
      <w:r w:rsidRPr="00A96C17">
        <w:t>widget</w:t>
      </w:r>
      <w:r>
        <w:t xml:space="preserve"> model que enllaça el widget </w:t>
      </w:r>
      <w:r w:rsidRPr="003B71D3">
        <w:rPr>
          <w:rStyle w:val="CodeChar"/>
        </w:rPr>
        <w:t>QTalbeView</w:t>
      </w:r>
      <w:r>
        <w:t xml:space="preserve"> amb el </w:t>
      </w:r>
      <w:r w:rsidRPr="00554C5B">
        <w:t>dataframe</w:t>
      </w:r>
      <w:r w:rsidR="00552EBD">
        <w:rPr>
          <w:i/>
          <w:iCs/>
        </w:rPr>
        <w:t xml:space="preserve"> </w:t>
      </w:r>
      <w:r w:rsidR="00552EBD">
        <w:t>de Pandas</w:t>
      </w:r>
      <w:r>
        <w:t>.</w:t>
      </w:r>
      <w:r w:rsidR="003B71D3">
        <w:t xml:space="preserve"> Permet triar el numero de decimals a mostrar, i si algun valor és </w:t>
      </w:r>
      <w:r w:rsidR="006A0C6F">
        <w:t>del tipus</w:t>
      </w:r>
      <w:r w:rsidR="003B71D3">
        <w:t xml:space="preserve"> data, la mostra adequadament</w:t>
      </w:r>
      <w:r w:rsidR="005367FC">
        <w:t>.</w:t>
      </w:r>
    </w:p>
    <w:p w14:paraId="23D47082" w14:textId="79728103" w:rsidR="00673706" w:rsidRDefault="00673706" w:rsidP="00A96C17">
      <w:r>
        <w:t xml:space="preserve">La subclasse </w:t>
      </w:r>
      <w:r w:rsidRPr="00673706">
        <w:rPr>
          <w:rStyle w:val="CodeChar"/>
        </w:rPr>
        <w:t>QPandasModelEdit</w:t>
      </w:r>
      <w:r w:rsidRPr="00673706">
        <w:t xml:space="preserve"> </w:t>
      </w:r>
      <w:r w:rsidR="00B838A9">
        <w:t>afegeix la funcionalitat de poder editar les ce</w:t>
      </w:r>
      <w:r w:rsidR="00E749F7">
        <w:t>l</w:t>
      </w:r>
      <w:r w:rsidR="00E749F7">
        <w:rPr>
          <w:rFonts w:ascii="Arial" w:hAnsi="Arial" w:cs="Arial"/>
        </w:rPr>
        <w:t>·</w:t>
      </w:r>
      <w:r w:rsidR="00B838A9">
        <w:t>les.</w:t>
      </w:r>
    </w:p>
    <w:p w14:paraId="38CC59CF" w14:textId="0B5FA94E" w:rsidR="00DD4CC3" w:rsidRPr="00DD4CC3" w:rsidRDefault="00DD4CC3" w:rsidP="00A96C17">
      <w:r>
        <w:t xml:space="preserve">La classe </w:t>
      </w:r>
      <w:r w:rsidRPr="00DD4CC3">
        <w:rPr>
          <w:rStyle w:val="CodeChar"/>
        </w:rPr>
        <w:t>WrapHeader</w:t>
      </w:r>
      <w:r>
        <w:t xml:space="preserve"> és una </w:t>
      </w:r>
      <w:r w:rsidR="009242A4">
        <w:t>re-</w:t>
      </w:r>
      <w:r>
        <w:t xml:space="preserve">implementació de la classe </w:t>
      </w:r>
      <w:r w:rsidRPr="00DD4CC3">
        <w:rPr>
          <w:rStyle w:val="CodeChar"/>
        </w:rPr>
        <w:t>QHeaderView</w:t>
      </w:r>
      <w:r>
        <w:t xml:space="preserve"> per tal que el text de les capçaleres tinguin salt de línia automàtic </w:t>
      </w:r>
      <w:r w:rsidRPr="00DD4CC3">
        <w:rPr>
          <w:i/>
          <w:iCs/>
        </w:rPr>
        <w:t xml:space="preserve">(word </w:t>
      </w:r>
      <w:proofErr w:type="spellStart"/>
      <w:r w:rsidRPr="00DD4CC3">
        <w:rPr>
          <w:i/>
          <w:iCs/>
        </w:rPr>
        <w:t>wrap</w:t>
      </w:r>
      <w:proofErr w:type="spellEnd"/>
      <w:r w:rsidRPr="00DD4CC3">
        <w:rPr>
          <w:i/>
          <w:iCs/>
        </w:rPr>
        <w:t>)</w:t>
      </w:r>
      <w:r w:rsidRPr="00DD4CC3">
        <w:t>.</w:t>
      </w:r>
    </w:p>
    <w:p w14:paraId="0E805394" w14:textId="2199E93F" w:rsidR="008E1705" w:rsidRDefault="008E1705" w:rsidP="00A736D4">
      <w:pPr>
        <w:pStyle w:val="TtolExemple"/>
      </w:pPr>
      <w:r>
        <w:t>Results</w:t>
      </w:r>
      <w:r w:rsidR="00E445D7">
        <w:t>.py</w:t>
      </w:r>
    </w:p>
    <w:p w14:paraId="39535BEF" w14:textId="3D9BA91E" w:rsidR="00CE42A4" w:rsidRDefault="009618CC" w:rsidP="009E4355">
      <w:r>
        <w:t xml:space="preserve">La classe </w:t>
      </w:r>
      <w:r w:rsidRPr="008B279F">
        <w:rPr>
          <w:rStyle w:val="CodeChar"/>
        </w:rPr>
        <w:t>Results</w:t>
      </w:r>
      <w:r w:rsidR="008B279F">
        <w:t xml:space="preserve"> calcula els resultats </w:t>
      </w:r>
      <w:r w:rsidR="00CE42A4">
        <w:t xml:space="preserve">de la simulació </w:t>
      </w:r>
      <w:r w:rsidR="008B279F">
        <w:t xml:space="preserve">a partir d’un </w:t>
      </w:r>
      <w:r w:rsidR="008B279F" w:rsidRPr="008B279F">
        <w:rPr>
          <w:rStyle w:val="CodeChar"/>
        </w:rPr>
        <w:t>DataFrameOut</w:t>
      </w:r>
      <w:r w:rsidR="00CE42A4" w:rsidRPr="00CE42A4">
        <w:t xml:space="preserve"> </w:t>
      </w:r>
      <w:r w:rsidR="00CE42A4">
        <w:t xml:space="preserve">i els emmagatzema en tres </w:t>
      </w:r>
      <w:r w:rsidR="00CE42A4" w:rsidRPr="00554C5B">
        <w:t>dataframes</w:t>
      </w:r>
      <w:r w:rsidR="00CE42A4">
        <w:rPr>
          <w:i/>
          <w:iCs/>
        </w:rPr>
        <w:t xml:space="preserve"> </w:t>
      </w:r>
      <w:r w:rsidR="00CE42A4" w:rsidRPr="00CE42A4">
        <w:t>de Pandas</w:t>
      </w:r>
      <w:r w:rsidR="00CE42A4">
        <w:t>, aquest són:</w:t>
      </w:r>
    </w:p>
    <w:p w14:paraId="47A2DB35" w14:textId="47824F67" w:rsidR="00CE42A4" w:rsidRPr="009029AD" w:rsidRDefault="00CE42A4" w:rsidP="00CE42A4">
      <w:pPr>
        <w:pStyle w:val="ListParagraph"/>
        <w:rPr>
          <w:rFonts w:ascii="Fira Mono" w:hAnsi="Fira Mono"/>
          <w:noProof/>
          <w:color w:val="595959" w:themeColor="text1" w:themeTint="A6"/>
          <w:sz w:val="17"/>
          <w:shd w:val="clear" w:color="auto" w:fill="F2F2F2" w:themeFill="background1" w:themeFillShade="F2"/>
        </w:rPr>
      </w:pPr>
      <w:r>
        <w:rPr>
          <w:rStyle w:val="CodeChar"/>
        </w:rPr>
        <w:t>.df_hour</w:t>
      </w:r>
      <w:r w:rsidR="00311B77">
        <w:t xml:space="preserve">, </w:t>
      </w:r>
      <w:r>
        <w:t>conté les energies</w:t>
      </w:r>
      <w:r w:rsidR="005A5448">
        <w:t>, el balanç monetari</w:t>
      </w:r>
      <w:r w:rsidR="00CA0ACE">
        <w:t xml:space="preserve">, </w:t>
      </w:r>
      <w:r w:rsidR="005A5448">
        <w:t xml:space="preserve">les </w:t>
      </w:r>
      <w:r w:rsidR="00CA0ACE">
        <w:t>eficiències, les commutacions de cada hora simulada</w:t>
      </w:r>
      <w:r w:rsidR="009029AD">
        <w:t>.</w:t>
      </w:r>
    </w:p>
    <w:p w14:paraId="724DC87A" w14:textId="051568C0" w:rsidR="009029AD" w:rsidRDefault="009029AD" w:rsidP="009029AD">
      <w:pPr>
        <w:pStyle w:val="ListParagraph"/>
        <w:rPr>
          <w:rStyle w:val="CodeChar"/>
        </w:rPr>
      </w:pPr>
      <w:r>
        <w:rPr>
          <w:rStyle w:val="CodeChar"/>
        </w:rPr>
        <w:t>.df_total</w:t>
      </w:r>
      <w:r w:rsidR="00311B77">
        <w:t xml:space="preserve">, </w:t>
      </w:r>
      <w:r>
        <w:t xml:space="preserve">conte les mateixes dades que </w:t>
      </w:r>
      <w:r w:rsidRPr="009029AD">
        <w:rPr>
          <w:rStyle w:val="CodeChar"/>
        </w:rPr>
        <w:t>df_hour</w:t>
      </w:r>
      <w:r>
        <w:t xml:space="preserve"> però a nivell de simulació i a nivell diària</w:t>
      </w:r>
      <w:r w:rsidR="00C81D1F">
        <w:t>.</w:t>
      </w:r>
    </w:p>
    <w:p w14:paraId="320197BA" w14:textId="303FB9DF" w:rsidR="009029AD" w:rsidRDefault="009029AD" w:rsidP="009029AD">
      <w:pPr>
        <w:pStyle w:val="ListParagraph"/>
        <w:rPr>
          <w:rStyle w:val="CodeChar"/>
        </w:rPr>
      </w:pPr>
      <w:r>
        <w:rPr>
          <w:rStyle w:val="CodeChar"/>
        </w:rPr>
        <w:t>.df_</w:t>
      </w:r>
      <w:r w:rsidR="003E7340">
        <w:rPr>
          <w:rStyle w:val="CodeChar"/>
        </w:rPr>
        <w:t>results</w:t>
      </w:r>
      <w:r w:rsidR="00311B77">
        <w:t xml:space="preserve">, </w:t>
      </w:r>
      <w:r w:rsidR="002C373B">
        <w:t xml:space="preserve">conte les mateixes dades que </w:t>
      </w:r>
      <w:r w:rsidR="002C373B" w:rsidRPr="002C373B">
        <w:rPr>
          <w:rStyle w:val="CodeChar"/>
        </w:rPr>
        <w:t>df_</w:t>
      </w:r>
      <w:r w:rsidR="002C373B">
        <w:rPr>
          <w:rStyle w:val="CodeChar"/>
        </w:rPr>
        <w:t>total</w:t>
      </w:r>
      <w:r w:rsidR="002C373B">
        <w:t xml:space="preserve"> que </w:t>
      </w:r>
      <w:r w:rsidR="00B82885">
        <w:t xml:space="preserve">no </w:t>
      </w:r>
      <w:r w:rsidR="002C373B">
        <w:t>corresponen a energies</w:t>
      </w:r>
      <w:r w:rsidR="00474F0D">
        <w:t>,</w:t>
      </w:r>
      <w:r w:rsidR="005659D2">
        <w:t xml:space="preserve"> juntament amb les </w:t>
      </w:r>
      <w:r w:rsidR="00311B77">
        <w:t xml:space="preserve">càrregues aproximades i el numero de </w:t>
      </w:r>
      <w:r w:rsidR="005659D2">
        <w:t>mostres, hores i hores diàries que la càrrega ha estat engegada.</w:t>
      </w:r>
    </w:p>
    <w:p w14:paraId="56B172F9" w14:textId="30010114" w:rsidR="00ED1A3F" w:rsidRDefault="00ED1A3F" w:rsidP="00780D04">
      <w:pPr>
        <w:ind w:firstLine="0"/>
      </w:pPr>
      <w:r>
        <w:t>Bàsicament,</w:t>
      </w:r>
      <w:r w:rsidR="00675588">
        <w:t xml:space="preserve"> si mirem el codi</w:t>
      </w:r>
      <w:r w:rsidR="00A31AF7">
        <w:t>,</w:t>
      </w:r>
      <w:r w:rsidR="00675588">
        <w:t xml:space="preserve"> </w:t>
      </w:r>
      <w:r w:rsidR="00A31AF7">
        <w:t xml:space="preserve">veurem </w:t>
      </w:r>
      <w:r w:rsidR="00675588">
        <w:t>que</w:t>
      </w:r>
      <w:r>
        <w:t xml:space="preserve"> la classe </w:t>
      </w:r>
      <w:r w:rsidRPr="00ED1A3F">
        <w:rPr>
          <w:rStyle w:val="CodeChar"/>
        </w:rPr>
        <w:t>Results</w:t>
      </w:r>
      <w:r>
        <w:t xml:space="preserve"> fa</w:t>
      </w:r>
      <w:r w:rsidR="009B5143">
        <w:t xml:space="preserve"> quasi</w:t>
      </w:r>
      <w:r>
        <w:t xml:space="preserve"> tots els càlculs definits a l’apartat </w:t>
      </w:r>
      <w:r>
        <w:fldChar w:fldCharType="begin"/>
      </w:r>
      <w:r>
        <w:instrText xml:space="preserve"> REF _Ref107516124 \r \h </w:instrText>
      </w:r>
      <w:r>
        <w:fldChar w:fldCharType="separate"/>
      </w:r>
      <w:r w:rsidR="00650730">
        <w:t>3.2</w:t>
      </w:r>
      <w:r>
        <w:fldChar w:fldCharType="end"/>
      </w:r>
      <w:r>
        <w:t xml:space="preserve"> i </w:t>
      </w:r>
      <w:r>
        <w:fldChar w:fldCharType="begin"/>
      </w:r>
      <w:r>
        <w:instrText xml:space="preserve"> REF _Ref107516131 \r \h </w:instrText>
      </w:r>
      <w:r>
        <w:fldChar w:fldCharType="separate"/>
      </w:r>
      <w:r w:rsidR="00650730">
        <w:t>3.3</w:t>
      </w:r>
      <w:r>
        <w:fldChar w:fldCharType="end"/>
      </w:r>
      <w:r>
        <w:t>.</w:t>
      </w:r>
    </w:p>
    <w:p w14:paraId="55F98636" w14:textId="160B00CF" w:rsidR="008E1705" w:rsidRDefault="008E1705" w:rsidP="008E1705">
      <w:pPr>
        <w:pStyle w:val="TtolExemple"/>
      </w:pPr>
      <w:r>
        <w:t>Simulator</w:t>
      </w:r>
      <w:r w:rsidR="00623688">
        <w:t>.py</w:t>
      </w:r>
    </w:p>
    <w:p w14:paraId="78FD67CE" w14:textId="211682F8" w:rsidR="00547C2A" w:rsidRDefault="007B6E21" w:rsidP="003E1E4B">
      <w:r>
        <w:t>Conté la</w:t>
      </w:r>
      <w:r w:rsidR="003E1E4B">
        <w:t xml:space="preserve"> funció </w:t>
      </w:r>
      <w:r w:rsidR="003E1E4B" w:rsidRPr="003E1E4B">
        <w:rPr>
          <w:rStyle w:val="CodeChar"/>
        </w:rPr>
        <w:t>simulate()</w:t>
      </w:r>
      <w:r w:rsidR="003E1E4B">
        <w:t xml:space="preserve"> </w:t>
      </w:r>
      <w:r w:rsidR="003062F4">
        <w:t xml:space="preserve">que </w:t>
      </w:r>
      <w:r w:rsidR="003E1E4B">
        <w:t xml:space="preserve">serveix per simular el sistema a partir de </w:t>
      </w:r>
      <w:r w:rsidR="00BB1B04">
        <w:t xml:space="preserve">les </w:t>
      </w:r>
      <w:r w:rsidR="00FE24F7">
        <w:t>dades</w:t>
      </w:r>
      <w:r w:rsidR="002C5F63">
        <w:t xml:space="preserve"> d’entrada,</w:t>
      </w:r>
      <w:r w:rsidR="00FE24F7">
        <w:t xml:space="preserve"> </w:t>
      </w:r>
      <w:r w:rsidR="002C5F63">
        <w:t xml:space="preserve"> la seva configuració</w:t>
      </w:r>
      <w:r w:rsidR="00036804">
        <w:t xml:space="preserve"> de algoritme</w:t>
      </w:r>
      <w:r w:rsidR="002C5F63">
        <w:t>,</w:t>
      </w:r>
      <w:r w:rsidR="00FE24F7">
        <w:t xml:space="preserve"> </w:t>
      </w:r>
      <w:r w:rsidR="002C5F63">
        <w:t>l</w:t>
      </w:r>
      <w:r w:rsidR="004763C5">
        <w:t>a</w:t>
      </w:r>
      <w:r w:rsidR="002C5F63">
        <w:t xml:space="preserve"> càrreg</w:t>
      </w:r>
      <w:r w:rsidR="004763C5">
        <w:t>a</w:t>
      </w:r>
      <w:r w:rsidR="002C5F63">
        <w:t xml:space="preserve"> 1</w:t>
      </w:r>
      <w:r w:rsidR="004763C5">
        <w:t>, la càrrega</w:t>
      </w:r>
      <w:r w:rsidR="002C5F63">
        <w:t xml:space="preserve"> 2, i la càrrega base</w:t>
      </w:r>
      <w:r w:rsidR="00036804">
        <w:t>. Aquests paràmetres és corresponen</w:t>
      </w:r>
      <w:r w:rsidR="002C5F63">
        <w:t xml:space="preserve"> a les classes </w:t>
      </w:r>
      <w:r w:rsidR="002C5F63" w:rsidRPr="00164660">
        <w:rPr>
          <w:rStyle w:val="CodeChar"/>
        </w:rPr>
        <w:t>DataFrameIn</w:t>
      </w:r>
      <w:r w:rsidR="002C5F63">
        <w:rPr>
          <w:rStyle w:val="CodeChar"/>
        </w:rPr>
        <w:t xml:space="preserve">, </w:t>
      </w:r>
      <w:r w:rsidR="002C5F63" w:rsidRPr="00645353">
        <w:rPr>
          <w:rStyle w:val="CodeChar"/>
        </w:rPr>
        <w:t>AlgorithmConfig</w:t>
      </w:r>
      <w:r w:rsidR="002C5F63">
        <w:rPr>
          <w:rStyle w:val="CodeChar"/>
        </w:rPr>
        <w:t>,</w:t>
      </w:r>
      <w:r w:rsidR="002C5F63" w:rsidRPr="002C5F63">
        <w:rPr>
          <w:rStyle w:val="CodeChar"/>
        </w:rPr>
        <w:t xml:space="preserve"> Load</w:t>
      </w:r>
      <w:r w:rsidR="002C5F63">
        <w:rPr>
          <w:rStyle w:val="CodeChar"/>
        </w:rPr>
        <w:t xml:space="preserve">, </w:t>
      </w:r>
      <w:r w:rsidR="002C5F63" w:rsidRPr="002C5F63">
        <w:rPr>
          <w:rStyle w:val="CodeChar"/>
        </w:rPr>
        <w:t>Load</w:t>
      </w:r>
      <w:r w:rsidR="002C5F63">
        <w:rPr>
          <w:rStyle w:val="CodeChar"/>
        </w:rPr>
        <w:t xml:space="preserve"> i float</w:t>
      </w:r>
      <w:r w:rsidR="002C5F63" w:rsidRPr="00547C2A">
        <w:t>.</w:t>
      </w:r>
      <w:r w:rsidR="00547C2A">
        <w:t xml:space="preserve"> </w:t>
      </w:r>
    </w:p>
    <w:p w14:paraId="7F4FD354" w14:textId="73ADF962" w:rsidR="002C5F63" w:rsidRDefault="00547C2A" w:rsidP="00AB0816">
      <w:pPr>
        <w:ind w:firstLine="0"/>
      </w:pPr>
      <w:r>
        <w:t>A més a més, si</w:t>
      </w:r>
      <w:r w:rsidR="006C071F">
        <w:t xml:space="preserve"> la càrrega base val </w:t>
      </w:r>
      <w:r w:rsidR="006C071F" w:rsidRPr="00547C2A">
        <w:rPr>
          <w:rStyle w:val="CodeChar"/>
        </w:rPr>
        <w:t>None</w:t>
      </w:r>
      <w:r>
        <w:t xml:space="preserve"> </w:t>
      </w:r>
      <w:r w:rsidR="006C071F">
        <w:t xml:space="preserve">i </w:t>
      </w:r>
      <w:r>
        <w:t xml:space="preserve">les dades d’entrada són del tipus </w:t>
      </w:r>
      <w:r w:rsidRPr="00547C2A">
        <w:rPr>
          <w:rStyle w:val="CodeChar"/>
        </w:rPr>
        <w:t>DataFrameOut</w:t>
      </w:r>
      <w:r>
        <w:t>, és fan servir les dades reals de al càrrega base</w:t>
      </w:r>
      <w:r w:rsidR="006C071F">
        <w:t>,</w:t>
      </w:r>
      <w:r w:rsidR="005E5B66">
        <w:t xml:space="preserve"> en comptes d’un valor constant.</w:t>
      </w:r>
    </w:p>
    <w:p w14:paraId="552443CA" w14:textId="0530834C" w:rsidR="001F23BE" w:rsidRDefault="00B700A0" w:rsidP="00B005BB">
      <w:pPr>
        <w:pStyle w:val="Heading2"/>
      </w:pPr>
      <w:bookmarkStart w:id="181" w:name="_Toc107763294"/>
      <w:r w:rsidRPr="00B005BB">
        <w:lastRenderedPageBreak/>
        <w:t>Implementació</w:t>
      </w:r>
      <w:r>
        <w:t xml:space="preserve"> de la simulació (simulator.py)</w:t>
      </w:r>
      <w:bookmarkEnd w:id="181"/>
    </w:p>
    <w:p w14:paraId="3129A6E5" w14:textId="5EF6F33E" w:rsidR="00927B97" w:rsidRPr="00B005BB" w:rsidRDefault="00927B97" w:rsidP="00712CB7">
      <w:pPr>
        <w:pStyle w:val="TtolExemple"/>
      </w:pPr>
      <w:r>
        <w:t>Estructura</w:t>
      </w:r>
    </w:p>
    <w:p w14:paraId="7998B0C7" w14:textId="41F76EEC" w:rsidR="00253D0C" w:rsidRDefault="001C01EB" w:rsidP="007C784E">
      <w:r>
        <w:t>L’</w:t>
      </w:r>
      <w:r w:rsidR="00D20E5E">
        <w:t>emula</w:t>
      </w:r>
      <w:r w:rsidR="00C641F8">
        <w:t>ció</w:t>
      </w:r>
      <w:r w:rsidR="007C784E">
        <w:t xml:space="preserve"> </w:t>
      </w:r>
      <w:r w:rsidR="000056A8">
        <w:t>d</w:t>
      </w:r>
      <w:r w:rsidR="007C784E">
        <w:t>el sistema i algoritme</w:t>
      </w:r>
      <w:r>
        <w:t xml:space="preserve"> </w:t>
      </w:r>
      <w:r w:rsidR="007C784E">
        <w:t>és pot resumir en els següent passos</w:t>
      </w:r>
      <w:r w:rsidR="0048707F">
        <w:t>:</w:t>
      </w:r>
    </w:p>
    <w:p w14:paraId="65070281" w14:textId="72065ACA" w:rsidR="00D20E5E" w:rsidRDefault="00B46784" w:rsidP="001C01EB">
      <w:pPr>
        <w:pStyle w:val="ListParagraph"/>
        <w:numPr>
          <w:ilvl w:val="0"/>
          <w:numId w:val="32"/>
        </w:numPr>
      </w:pPr>
      <w:r>
        <w:t xml:space="preserve">Obtenir </w:t>
      </w:r>
      <w:r w:rsidR="001C01EB">
        <w:t xml:space="preserve">els paràmetres i dades del sistema → </w:t>
      </w:r>
      <w:r w:rsidR="001C01EB" w:rsidRPr="0089250C">
        <w:rPr>
          <w:i/>
          <w:iCs/>
        </w:rPr>
        <w:t>Són els arguments de la funció. El programa les obté de l’usuari a través de la GUI.</w:t>
      </w:r>
      <w:r w:rsidR="001C01EB">
        <w:t xml:space="preserve"> </w:t>
      </w:r>
    </w:p>
    <w:p w14:paraId="3A84E72A" w14:textId="2E4E3249" w:rsidR="00B46784" w:rsidRDefault="00B46784" w:rsidP="001C01EB">
      <w:pPr>
        <w:pStyle w:val="ListParagraph"/>
        <w:numPr>
          <w:ilvl w:val="0"/>
          <w:numId w:val="32"/>
        </w:numPr>
      </w:pPr>
      <w:r>
        <w:t>Inicialitzar les variables que puguem necessitar.</w:t>
      </w:r>
    </w:p>
    <w:p w14:paraId="402924AD" w14:textId="4F005D85" w:rsidR="001C01EB" w:rsidRDefault="0048485F" w:rsidP="001C01EB">
      <w:pPr>
        <w:pStyle w:val="ListParagraph"/>
        <w:numPr>
          <w:ilvl w:val="0"/>
          <w:numId w:val="32"/>
        </w:numPr>
      </w:pPr>
      <w:r>
        <w:t xml:space="preserve">Iterar sobre cada fila </w:t>
      </w:r>
      <w:r w:rsidR="00C05891">
        <w:t>del dataframe</w:t>
      </w:r>
      <w:r>
        <w:t>, per simular cada instant de temps</w:t>
      </w:r>
      <w:r w:rsidR="00927B97">
        <w:t xml:space="preserve"> → </w:t>
      </w:r>
      <w:r w:rsidR="00927B97" w:rsidRPr="0089250C">
        <w:rPr>
          <w:i/>
          <w:iCs/>
        </w:rPr>
        <w:t xml:space="preserve">Emula el </w:t>
      </w:r>
      <w:r w:rsidR="00E77C40" w:rsidRPr="0089250C">
        <w:rPr>
          <w:i/>
          <w:iCs/>
        </w:rPr>
        <w:t>bucle</w:t>
      </w:r>
      <w:r w:rsidR="00927B97" w:rsidRPr="0089250C">
        <w:rPr>
          <w:i/>
          <w:iCs/>
        </w:rPr>
        <w:t xml:space="preserve"> infinit que faria el controlador real</w:t>
      </w:r>
      <w:r w:rsidR="00E77C40" w:rsidRPr="0089250C">
        <w:rPr>
          <w:i/>
          <w:iCs/>
        </w:rPr>
        <w:t>, sense tenir temps d’espera entre mostres</w:t>
      </w:r>
      <w:r w:rsidR="00E77C40">
        <w:t>.</w:t>
      </w:r>
    </w:p>
    <w:p w14:paraId="5195EEC8" w14:textId="3C1D6100" w:rsidR="00D45316" w:rsidRDefault="00D66AE5" w:rsidP="00D45316">
      <w:pPr>
        <w:pStyle w:val="ListParagraph"/>
        <w:numPr>
          <w:ilvl w:val="1"/>
          <w:numId w:val="32"/>
        </w:numPr>
      </w:pPr>
      <w:r>
        <w:t>Obtenir o calcular les potències i balanç</w:t>
      </w:r>
      <w:r w:rsidR="004C7C01">
        <w:t>.</w:t>
      </w:r>
    </w:p>
    <w:p w14:paraId="1D252B2F" w14:textId="7FBBD94E" w:rsidR="00091152" w:rsidRDefault="00091152" w:rsidP="00D45316">
      <w:pPr>
        <w:pStyle w:val="ListParagraph"/>
        <w:numPr>
          <w:ilvl w:val="1"/>
          <w:numId w:val="32"/>
        </w:numPr>
      </w:pPr>
      <w:r>
        <w:t>Aplicar l’algoritme, és a dir, engegar o apagar les càrregues.</w:t>
      </w:r>
    </w:p>
    <w:p w14:paraId="2C1564EA" w14:textId="1138A8CD" w:rsidR="00091152" w:rsidRDefault="00091152" w:rsidP="00D45316">
      <w:pPr>
        <w:pStyle w:val="ListParagraph"/>
        <w:numPr>
          <w:ilvl w:val="1"/>
          <w:numId w:val="32"/>
        </w:numPr>
      </w:pPr>
      <w:r>
        <w:t>Guardar les dades simulades rellevants</w:t>
      </w:r>
      <w:r w:rsidR="004C7C01">
        <w:t>.</w:t>
      </w:r>
    </w:p>
    <w:p w14:paraId="6AE5D81C" w14:textId="44CF94CE" w:rsidR="0048485F" w:rsidRDefault="0048485F" w:rsidP="001C01EB">
      <w:pPr>
        <w:pStyle w:val="ListParagraph"/>
        <w:numPr>
          <w:ilvl w:val="0"/>
          <w:numId w:val="32"/>
        </w:numPr>
      </w:pPr>
      <w:r>
        <w:t>Guardar els resultats de la simulació en un nou dataframe</w:t>
      </w:r>
      <w:r w:rsidR="004C7C01">
        <w:t>.</w:t>
      </w:r>
    </w:p>
    <w:p w14:paraId="7E2A89A0" w14:textId="711E48ED" w:rsidR="0048485F" w:rsidRDefault="0048485F" w:rsidP="001C01EB">
      <w:pPr>
        <w:pStyle w:val="ListParagraph"/>
        <w:numPr>
          <w:ilvl w:val="0"/>
          <w:numId w:val="32"/>
        </w:numPr>
      </w:pPr>
      <w:r>
        <w:t>Calcular la resta de dades de simulació que es poden calcular a partir de les columnes. Això és fa així perquè és més eficient que fer el càlcul en cada iteració.</w:t>
      </w:r>
    </w:p>
    <w:p w14:paraId="2BA3FBB3" w14:textId="77777777" w:rsidR="001C01EB" w:rsidRDefault="001C01EB" w:rsidP="009A62CD"/>
    <w:p w14:paraId="366D31A8" w14:textId="5B53D1B0" w:rsidR="00C371AD" w:rsidRDefault="000056A8" w:rsidP="00FD7C5D">
      <w:pPr>
        <w:ind w:firstLine="0"/>
      </w:pPr>
      <w:r>
        <w:t>Si mirem el codi, podem veure</w:t>
      </w:r>
      <w:r w:rsidR="00FD655B">
        <w:t xml:space="preserve"> que</w:t>
      </w:r>
      <w:r>
        <w:t xml:space="preserve"> els codi </w:t>
      </w:r>
      <w:r w:rsidR="00FD655B">
        <w:t>està agrupat per blocs</w:t>
      </w:r>
      <w:r w:rsidR="00424991">
        <w:rPr>
          <w:rStyle w:val="FootnoteReference"/>
        </w:rPr>
        <w:footnoteReference w:id="9"/>
      </w:r>
      <w:r w:rsidR="00FD655B">
        <w:t>, cada un corresponent a un pas.</w:t>
      </w:r>
    </w:p>
    <w:p w14:paraId="6B80110A" w14:textId="4A41C8EF" w:rsidR="007C784E" w:rsidRPr="007C784E" w:rsidRDefault="007C784E" w:rsidP="007C784E">
      <w:pPr>
        <w:pStyle w:val="Code"/>
      </w:pPr>
      <w:r w:rsidRPr="007C784E">
        <w:rPr>
          <w:color w:val="0000FF"/>
        </w:rPr>
        <w:t>def</w:t>
      </w:r>
      <w:r w:rsidRPr="007C784E">
        <w:t xml:space="preserve"> </w:t>
      </w:r>
      <w:r w:rsidRPr="009C46BF">
        <w:rPr>
          <w:color w:val="92712E"/>
        </w:rPr>
        <w:t>simulate</w:t>
      </w:r>
      <w:r w:rsidRPr="007C784E">
        <w:t>(</w:t>
      </w:r>
      <w:r w:rsidRPr="007C784E">
        <w:rPr>
          <w:color w:val="001080"/>
        </w:rPr>
        <w:t>df_in</w:t>
      </w:r>
      <w:r w:rsidRPr="007C784E">
        <w:t xml:space="preserve">:DataFrameIn, </w:t>
      </w:r>
      <w:r w:rsidRPr="007C784E">
        <w:rPr>
          <w:color w:val="001080"/>
        </w:rPr>
        <w:t>algorithm</w:t>
      </w:r>
      <w:r w:rsidRPr="007C784E">
        <w:t xml:space="preserve">:AlgorithmConfig, </w:t>
      </w:r>
      <w:r w:rsidRPr="007C784E">
        <w:rPr>
          <w:color w:val="001080"/>
        </w:rPr>
        <w:t>load1</w:t>
      </w:r>
      <w:r w:rsidRPr="007C784E">
        <w:t>:</w:t>
      </w:r>
      <w:r w:rsidR="00B46784" w:rsidRPr="00B46784">
        <w:t xml:space="preserve"> </w:t>
      </w:r>
      <w:r w:rsidR="00B46784" w:rsidRPr="007C784E">
        <w:t>Load</w:t>
      </w:r>
      <w:r w:rsidRPr="007C784E">
        <w:t xml:space="preserve">, </w:t>
      </w:r>
      <w:r w:rsidRPr="007C784E">
        <w:rPr>
          <w:color w:val="001080"/>
        </w:rPr>
        <w:t>load2</w:t>
      </w:r>
      <w:r w:rsidRPr="007C784E">
        <w:t xml:space="preserve">:Load, </w:t>
      </w:r>
      <w:r w:rsidRPr="007C784E">
        <w:rPr>
          <w:color w:val="001080"/>
        </w:rPr>
        <w:t>baseload</w:t>
      </w:r>
      <w:r w:rsidRPr="007C784E">
        <w:t>:</w:t>
      </w:r>
      <w:r w:rsidRPr="007C784E">
        <w:rPr>
          <w:color w:val="267F99"/>
        </w:rPr>
        <w:t>float</w:t>
      </w:r>
      <w:r w:rsidRPr="007C784E">
        <w:t>|</w:t>
      </w:r>
      <w:r w:rsidRPr="007C784E">
        <w:rPr>
          <w:color w:val="267F99"/>
        </w:rPr>
        <w:t>int</w:t>
      </w:r>
      <w:r w:rsidRPr="007C784E">
        <w:t>|</w:t>
      </w:r>
      <w:r w:rsidRPr="007C784E">
        <w:rPr>
          <w:color w:val="0000FF"/>
        </w:rPr>
        <w:t>None</w:t>
      </w:r>
      <w:r w:rsidRPr="007C784E">
        <w:t>=</w:t>
      </w:r>
      <w:r w:rsidRPr="007C784E">
        <w:rPr>
          <w:color w:val="098658"/>
        </w:rPr>
        <w:t>0</w:t>
      </w:r>
      <w:r w:rsidRPr="007C784E">
        <w:t>):</w:t>
      </w:r>
      <w:r w:rsidR="001C01EB">
        <w:t xml:space="preserve"> </w:t>
      </w:r>
      <w:r w:rsidR="001C01EB">
        <w:rPr>
          <w:color w:val="008000"/>
        </w:rPr>
        <w:t># (1)</w:t>
      </w:r>
    </w:p>
    <w:p w14:paraId="25420BA7" w14:textId="50DAFABB" w:rsidR="007C784E" w:rsidRDefault="00650482" w:rsidP="007C784E">
      <w:pPr>
        <w:pStyle w:val="Code"/>
        <w:rPr>
          <w:color w:val="008000"/>
        </w:rPr>
      </w:pPr>
      <w:r>
        <w:rPr>
          <w:color w:val="008000"/>
        </w:rPr>
        <w:tab/>
      </w:r>
      <w:r w:rsidR="007C784E" w:rsidRPr="007C784E">
        <w:rPr>
          <w:color w:val="008000"/>
        </w:rPr>
        <w:t>#region -&gt; Init</w:t>
      </w:r>
      <w:r w:rsidR="001C01EB">
        <w:rPr>
          <w:color w:val="008000"/>
        </w:rPr>
        <w:t xml:space="preserve"> (2)</w:t>
      </w:r>
    </w:p>
    <w:p w14:paraId="278C75D7" w14:textId="3C10E097" w:rsidR="007C784E" w:rsidRPr="007C784E" w:rsidRDefault="00650482" w:rsidP="007C784E">
      <w:pPr>
        <w:pStyle w:val="Code"/>
      </w:pPr>
      <w:r>
        <w:tab/>
      </w:r>
      <w:r w:rsidR="007C784E" w:rsidRPr="007C784E">
        <w:rPr>
          <w:color w:val="AF00DB"/>
        </w:rPr>
        <w:t>for</w:t>
      </w:r>
      <w:r w:rsidR="007C784E" w:rsidRPr="007C784E">
        <w:t xml:space="preserve"> </w:t>
      </w:r>
      <w:r w:rsidR="007C784E" w:rsidRPr="007C784E">
        <w:rPr>
          <w:color w:val="001080"/>
        </w:rPr>
        <w:t>row</w:t>
      </w:r>
      <w:r w:rsidR="007C784E" w:rsidRPr="007C784E">
        <w:t xml:space="preserve"> </w:t>
      </w:r>
      <w:r w:rsidR="007C784E" w:rsidRPr="007C784E">
        <w:rPr>
          <w:color w:val="AF00DB"/>
        </w:rPr>
        <w:t>in</w:t>
      </w:r>
      <w:r w:rsidR="007C784E" w:rsidRPr="007C784E">
        <w:t xml:space="preserve"> </w:t>
      </w:r>
      <w:r w:rsidR="007C784E" w:rsidRPr="007C784E">
        <w:rPr>
          <w:color w:val="001080"/>
        </w:rPr>
        <w:t>df_in</w:t>
      </w:r>
      <w:r w:rsidR="007C784E" w:rsidRPr="009C46BF">
        <w:t>.df.to_</w:t>
      </w:r>
      <w:bookmarkStart w:id="182" w:name="_Hlk107587310"/>
      <w:r w:rsidR="007C784E" w:rsidRPr="009C46BF">
        <w:t>dict</w:t>
      </w:r>
      <w:bookmarkEnd w:id="182"/>
      <w:r w:rsidR="007C784E" w:rsidRPr="009C46BF">
        <w:t>(</w:t>
      </w:r>
      <w:r w:rsidR="007C784E" w:rsidRPr="007C784E">
        <w:rPr>
          <w:color w:val="A31515"/>
        </w:rPr>
        <w:t>'records'</w:t>
      </w:r>
      <w:r w:rsidR="007C784E" w:rsidRPr="009C46BF">
        <w:t>):</w:t>
      </w:r>
    </w:p>
    <w:p w14:paraId="1C06837D" w14:textId="1078E48A" w:rsidR="007C784E" w:rsidRDefault="00650482" w:rsidP="007C784E">
      <w:pPr>
        <w:pStyle w:val="Code"/>
        <w:rPr>
          <w:color w:val="008000"/>
        </w:rPr>
      </w:pPr>
      <w:r>
        <w:tab/>
      </w:r>
      <w:r>
        <w:tab/>
      </w:r>
      <w:r w:rsidR="007C784E" w:rsidRPr="007C784E">
        <w:rPr>
          <w:color w:val="008000"/>
        </w:rPr>
        <w:t>#region -&gt; Calc/Get Powers/Energies</w:t>
      </w:r>
      <w:r w:rsidR="001C01EB">
        <w:rPr>
          <w:color w:val="008000"/>
        </w:rPr>
        <w:t xml:space="preserve"> (3.1)</w:t>
      </w:r>
    </w:p>
    <w:p w14:paraId="640843D3" w14:textId="2AE86294" w:rsidR="007C784E" w:rsidRPr="007C784E" w:rsidRDefault="00650482" w:rsidP="007C784E">
      <w:pPr>
        <w:pStyle w:val="Code"/>
      </w:pPr>
      <w:r>
        <w:tab/>
      </w:r>
      <w:r>
        <w:tab/>
      </w:r>
      <w:r w:rsidR="007C784E" w:rsidRPr="007C784E">
        <w:rPr>
          <w:color w:val="008000"/>
        </w:rPr>
        <w:t>#region -&gt; Algorithm</w:t>
      </w:r>
      <w:r w:rsidR="001C01EB">
        <w:rPr>
          <w:color w:val="008000"/>
        </w:rPr>
        <w:t xml:space="preserve"> (3.2)</w:t>
      </w:r>
    </w:p>
    <w:p w14:paraId="169E6243" w14:textId="37EF9B48" w:rsidR="007C784E" w:rsidRPr="007C784E" w:rsidRDefault="00650482" w:rsidP="007C784E">
      <w:pPr>
        <w:pStyle w:val="Code"/>
      </w:pPr>
      <w:r>
        <w:tab/>
      </w:r>
      <w:r>
        <w:tab/>
      </w:r>
      <w:r w:rsidR="007C784E" w:rsidRPr="007C784E">
        <w:rPr>
          <w:color w:val="008000"/>
        </w:rPr>
        <w:t xml:space="preserve">#region -&gt; [Simulation] Calc/Save other energys for data avaluation </w:t>
      </w:r>
      <w:r w:rsidR="001C01EB">
        <w:rPr>
          <w:color w:val="008000"/>
        </w:rPr>
        <w:t>(3.3)</w:t>
      </w:r>
    </w:p>
    <w:p w14:paraId="06C9CD16" w14:textId="5694DC1E" w:rsidR="007C784E" w:rsidRDefault="00650482" w:rsidP="007C784E">
      <w:pPr>
        <w:pStyle w:val="Code"/>
        <w:rPr>
          <w:color w:val="008000"/>
        </w:rPr>
      </w:pPr>
      <w:r>
        <w:rPr>
          <w:color w:val="008000"/>
        </w:rPr>
        <w:tab/>
      </w:r>
      <w:r w:rsidR="007C784E" w:rsidRPr="007C784E">
        <w:rPr>
          <w:color w:val="008000"/>
        </w:rPr>
        <w:t>#region -&gt; [Simulation] Store data to pandas dataframe</w:t>
      </w:r>
      <w:r w:rsidR="001C01EB">
        <w:rPr>
          <w:color w:val="008000"/>
        </w:rPr>
        <w:t xml:space="preserve"> (4)</w:t>
      </w:r>
    </w:p>
    <w:p w14:paraId="0ECC6593" w14:textId="063D7F9D" w:rsidR="007C784E" w:rsidRPr="007C784E" w:rsidRDefault="00650482" w:rsidP="007C784E">
      <w:pPr>
        <w:pStyle w:val="Code"/>
      </w:pPr>
      <w:r>
        <w:rPr>
          <w:color w:val="008000"/>
        </w:rPr>
        <w:tab/>
      </w:r>
      <w:r w:rsidR="007C784E" w:rsidRPr="007C784E">
        <w:rPr>
          <w:color w:val="008000"/>
        </w:rPr>
        <w:t>#region -&gt; [Simulation] Calc extra sim data</w:t>
      </w:r>
      <w:r w:rsidR="001C01EB">
        <w:rPr>
          <w:color w:val="008000"/>
        </w:rPr>
        <w:t xml:space="preserve"> (5)</w:t>
      </w:r>
    </w:p>
    <w:p w14:paraId="3D79D5F6" w14:textId="0E6AD762" w:rsidR="00CF1305" w:rsidRDefault="00CB5887" w:rsidP="00712CB7">
      <w:pPr>
        <w:pStyle w:val="TtolExemple"/>
      </w:pPr>
      <w:r>
        <w:t>P</w:t>
      </w:r>
      <w:r w:rsidR="00CF1305">
        <w:t xml:space="preserve">otències i </w:t>
      </w:r>
      <w:r>
        <w:t>energies</w:t>
      </w:r>
    </w:p>
    <w:p w14:paraId="03480677" w14:textId="774A7E95" w:rsidR="009C46BF" w:rsidRDefault="005B1E8E" w:rsidP="009C46BF">
      <w:r>
        <w:t>Per poder prendre decisions, l’algoritme necessita</w:t>
      </w:r>
      <w:r w:rsidR="009C46BF">
        <w:t xml:space="preserve"> el balanç energètic en aquell instant</w:t>
      </w:r>
      <w:r w:rsidR="001545ED">
        <w:t xml:space="preserve"> de temps (mostra)</w:t>
      </w:r>
      <w:r w:rsidR="002F57B7">
        <w:t xml:space="preserve">. </w:t>
      </w:r>
      <w:r w:rsidR="000C77BA">
        <w:t xml:space="preserve">El càlcul discret el tenim en la formula </w:t>
      </w:r>
      <w:r w:rsidR="005E0852">
        <w:t>3.19</w:t>
      </w:r>
      <w:r w:rsidR="0084115D">
        <w:t xml:space="preserve"> de </w:t>
      </w:r>
      <w:r w:rsidR="005E0852">
        <w:t>l’apartat</w:t>
      </w:r>
      <w:r w:rsidR="00E13BC1">
        <w:t xml:space="preserve"> de definicions</w:t>
      </w:r>
      <w:r w:rsidR="005E0852">
        <w:t xml:space="preserve"> </w:t>
      </w:r>
      <w:r w:rsidR="005E0852">
        <w:fldChar w:fldCharType="begin"/>
      </w:r>
      <w:r w:rsidR="005E0852">
        <w:instrText xml:space="preserve"> REF _Ref107655315 \r \h </w:instrText>
      </w:r>
      <w:r w:rsidR="005E0852">
        <w:fldChar w:fldCharType="separate"/>
      </w:r>
      <w:r w:rsidR="00650730">
        <w:t>3.2</w:t>
      </w:r>
      <w:r w:rsidR="005E0852">
        <w:fldChar w:fldCharType="end"/>
      </w:r>
      <w:r w:rsidR="002F57B7">
        <w:t>.</w:t>
      </w:r>
    </w:p>
    <w:p w14:paraId="2743C2A2" w14:textId="77777777" w:rsidR="002F57B7" w:rsidRDefault="002F57B7" w:rsidP="00867A53">
      <w:pPr>
        <w:ind w:firstLine="0"/>
      </w:pPr>
      <w:r>
        <w:t xml:space="preserve">Primer obtenim les potències que hi ha en aquell moment. </w:t>
      </w:r>
    </w:p>
    <w:p w14:paraId="42E0F5AA" w14:textId="454739A6" w:rsidR="002F57B7" w:rsidRDefault="002F57B7" w:rsidP="002F57B7">
      <w:pPr>
        <w:pStyle w:val="ListParagraph"/>
      </w:pPr>
      <w:r>
        <w:t>La potència de producció l’obtenim de dataframe de dades reals que l’usuari ha proporcionat.</w:t>
      </w:r>
    </w:p>
    <w:p w14:paraId="587B7D02" w14:textId="55284EFE" w:rsidR="002F57B7" w:rsidRDefault="002F57B7" w:rsidP="002F57B7">
      <w:pPr>
        <w:pStyle w:val="ListParagraph"/>
      </w:pPr>
      <w:r>
        <w:t>Si a la funció se li ha indicat un valor de càrrega base, la potència de consum base serà el valor. Si en comptes d</w:t>
      </w:r>
      <w:r w:rsidR="00E70EC1">
        <w:t>’</w:t>
      </w:r>
      <w:r>
        <w:t xml:space="preserve">un valor s’ha passat </w:t>
      </w:r>
      <w:r w:rsidRPr="002F57B7">
        <w:rPr>
          <w:rStyle w:val="CodeChar"/>
        </w:rPr>
        <w:t>None</w:t>
      </w:r>
      <w:r>
        <w:t xml:space="preserve"> i </w:t>
      </w:r>
      <w:r w:rsidR="00E70EC1">
        <w:t>el dataframe</w:t>
      </w:r>
      <w:r>
        <w:t xml:space="preserve"> contenen la potència base, obtindrem el valor</w:t>
      </w:r>
      <w:r w:rsidR="00D94A23">
        <w:t xml:space="preserve"> a través </w:t>
      </w:r>
      <w:r>
        <w:t>de les dades</w:t>
      </w:r>
      <w:r w:rsidR="007E6F34">
        <w:t xml:space="preserve"> reals.</w:t>
      </w:r>
    </w:p>
    <w:p w14:paraId="066B4E94" w14:textId="7CA1AEE0" w:rsidR="00E52469" w:rsidRDefault="00E52469" w:rsidP="002F57B7">
      <w:pPr>
        <w:pStyle w:val="ListParagraph"/>
      </w:pPr>
      <w:r>
        <w:t xml:space="preserve">Per calcular la potència consumida, </w:t>
      </w:r>
      <w:r w:rsidR="00D64E32">
        <w:t xml:space="preserve">sumem les potències de consumides de cada càrrega. </w:t>
      </w:r>
      <w:r w:rsidR="009D0A87">
        <w:t xml:space="preserve">La potència de cada càrrega controlada l’obtenim dels objectes </w:t>
      </w:r>
      <w:r w:rsidR="009D0A87" w:rsidRPr="009D0A87">
        <w:rPr>
          <w:rStyle w:val="CodeChar"/>
        </w:rPr>
        <w:t>Load</w:t>
      </w:r>
      <w:r w:rsidR="009D0A87">
        <w:t>.</w:t>
      </w:r>
    </w:p>
    <w:p w14:paraId="61BEBCC9" w14:textId="68627680" w:rsidR="00A804EB" w:rsidRDefault="00A804EB" w:rsidP="002F57B7">
      <w:pPr>
        <w:pStyle w:val="ListParagraph"/>
      </w:pPr>
      <w:r>
        <w:t>Finalment calculem la potència disponible que ens queda.</w:t>
      </w:r>
    </w:p>
    <w:p w14:paraId="145F7545" w14:textId="77777777" w:rsidR="005A63D2" w:rsidRDefault="00A804EB" w:rsidP="00A804EB">
      <w:pPr>
        <w:ind w:firstLine="0"/>
      </w:pPr>
      <w:r>
        <w:t>El següent pas és determinar si hi ha hagut canvi d’hora. Per fer-ho</w:t>
      </w:r>
      <w:r w:rsidR="00890374">
        <w:t>,</w:t>
      </w:r>
      <w:r>
        <w:t xml:space="preserve"> obtenim l’instant de temps del dataframe i comparem si l’hora anterior</w:t>
      </w:r>
      <w:r w:rsidR="00B83F74">
        <w:t xml:space="preserve"> </w:t>
      </w:r>
      <w:r>
        <w:t>és</w:t>
      </w:r>
      <w:r w:rsidR="00890374">
        <w:t xml:space="preserve"> diferent.</w:t>
      </w:r>
      <w:r w:rsidR="005A63D2">
        <w:t xml:space="preserve"> </w:t>
      </w:r>
    </w:p>
    <w:p w14:paraId="2468EC2F" w14:textId="71603F0B" w:rsidR="00A804EB" w:rsidRDefault="00A804EB" w:rsidP="00A804EB">
      <w:pPr>
        <w:ind w:firstLine="0"/>
      </w:pPr>
      <w:r>
        <w:t>Si hi ha hagut canvi d’hora haurem de posar a 0 el balanç</w:t>
      </w:r>
      <w:r w:rsidR="002111E3">
        <w:t xml:space="preserve"> i guardar la nova hora</w:t>
      </w:r>
      <w:r>
        <w:t>. Com que també volem obtenir l’energia produïda per analitzar la simulació, també l’haurem de posar a 0.</w:t>
      </w:r>
    </w:p>
    <w:p w14:paraId="68345841" w14:textId="4F926026" w:rsidR="00504569" w:rsidRDefault="00504569" w:rsidP="00867A53">
      <w:pPr>
        <w:ind w:firstLine="0"/>
      </w:pPr>
      <w:r>
        <w:lastRenderedPageBreak/>
        <w:t>Finalment</w:t>
      </w:r>
      <w:r w:rsidR="00D076CE">
        <w:t xml:space="preserve">, calculem el balanç en aquell instant de </w:t>
      </w:r>
      <w:r w:rsidR="005B1E8E">
        <w:t>temps</w:t>
      </w:r>
      <w:r w:rsidR="005A63D2">
        <w:rPr>
          <w:rStyle w:val="FootnoteReference"/>
        </w:rPr>
        <w:footnoteReference w:id="10"/>
      </w:r>
      <w:r w:rsidR="004239BC">
        <w:t>.</w:t>
      </w:r>
    </w:p>
    <w:p w14:paraId="788C825A" w14:textId="4D6381C8" w:rsidR="00B51046" w:rsidRDefault="00B51046" w:rsidP="009C46BF">
      <w:pPr>
        <w:pStyle w:val="Code"/>
        <w:rPr>
          <w:color w:val="008000"/>
        </w:rPr>
      </w:pPr>
      <w:r w:rsidRPr="007C784E">
        <w:rPr>
          <w:color w:val="AF00DB"/>
        </w:rPr>
        <w:t>for</w:t>
      </w:r>
      <w:r w:rsidRPr="007C784E">
        <w:t xml:space="preserve"> </w:t>
      </w:r>
      <w:r w:rsidRPr="007C784E">
        <w:rPr>
          <w:color w:val="001080"/>
        </w:rPr>
        <w:t>row</w:t>
      </w:r>
      <w:r w:rsidRPr="007C784E">
        <w:t xml:space="preserve"> </w:t>
      </w:r>
      <w:r w:rsidRPr="007C784E">
        <w:rPr>
          <w:color w:val="AF00DB"/>
        </w:rPr>
        <w:t>in</w:t>
      </w:r>
      <w:r w:rsidRPr="007C784E">
        <w:t xml:space="preserve"> </w:t>
      </w:r>
      <w:r w:rsidRPr="007C784E">
        <w:rPr>
          <w:color w:val="001080"/>
        </w:rPr>
        <w:t>df_in</w:t>
      </w:r>
      <w:r w:rsidRPr="009C46BF">
        <w:t>.df.to_dict(</w:t>
      </w:r>
      <w:r w:rsidRPr="007C784E">
        <w:rPr>
          <w:color w:val="A31515"/>
        </w:rPr>
        <w:t>'records'</w:t>
      </w:r>
      <w:r w:rsidRPr="009C46BF">
        <w:t>):</w:t>
      </w:r>
    </w:p>
    <w:p w14:paraId="7272FCD4" w14:textId="1AE1472B" w:rsidR="009C46BF" w:rsidRPr="009C46BF" w:rsidRDefault="00B51046" w:rsidP="009C46BF">
      <w:pPr>
        <w:pStyle w:val="Code"/>
        <w:rPr>
          <w:color w:val="000000"/>
        </w:rPr>
      </w:pPr>
      <w:r>
        <w:rPr>
          <w:color w:val="008000"/>
        </w:rPr>
        <w:tab/>
      </w:r>
      <w:r w:rsidR="009C46BF" w:rsidRPr="009C46BF">
        <w:rPr>
          <w:color w:val="008000"/>
        </w:rPr>
        <w:t>#region -&gt; Calc/Get Powers/Energies</w:t>
      </w:r>
    </w:p>
    <w:p w14:paraId="405A43CE" w14:textId="462A948F" w:rsidR="009C46BF" w:rsidRPr="009C46BF" w:rsidRDefault="00B51046" w:rsidP="009C46BF">
      <w:pPr>
        <w:pStyle w:val="Code"/>
        <w:rPr>
          <w:color w:val="000000"/>
        </w:rPr>
      </w:pPr>
      <w:r>
        <w:rPr>
          <w:color w:val="001080"/>
        </w:rPr>
        <w:tab/>
      </w:r>
      <w:r w:rsidR="009C46BF" w:rsidRPr="009C46BF">
        <w:rPr>
          <w:color w:val="001080"/>
        </w:rPr>
        <w:t>power_lb</w:t>
      </w:r>
      <w:r w:rsidR="009C46BF" w:rsidRPr="009C46BF">
        <w:rPr>
          <w:color w:val="000000"/>
        </w:rPr>
        <w:t xml:space="preserve"> = </w:t>
      </w:r>
      <w:r w:rsidR="009C46BF" w:rsidRPr="009C46BF">
        <w:rPr>
          <w:color w:val="001080"/>
        </w:rPr>
        <w:t>row</w:t>
      </w:r>
      <w:r w:rsidR="009C46BF" w:rsidRPr="009C46BF">
        <w:rPr>
          <w:color w:val="000000"/>
        </w:rPr>
        <w:t>[</w:t>
      </w:r>
      <w:r w:rsidR="009C46BF" w:rsidRPr="009C46BF">
        <w:rPr>
          <w:color w:val="A31515"/>
        </w:rPr>
        <w:t>'powerLB'</w:t>
      </w:r>
      <w:r w:rsidR="009C46BF" w:rsidRPr="009C46BF">
        <w:rPr>
          <w:color w:val="000000"/>
        </w:rPr>
        <w:t xml:space="preserve">] </w:t>
      </w:r>
      <w:r w:rsidR="009C46BF" w:rsidRPr="009C46BF">
        <w:rPr>
          <w:color w:val="AF00DB"/>
        </w:rPr>
        <w:t>if</w:t>
      </w:r>
      <w:r w:rsidR="009C46BF" w:rsidRPr="009C46BF">
        <w:rPr>
          <w:color w:val="000000"/>
        </w:rPr>
        <w:t xml:space="preserve"> </w:t>
      </w:r>
      <w:r w:rsidR="009C46BF" w:rsidRPr="009C46BF">
        <w:rPr>
          <w:color w:val="001080"/>
        </w:rPr>
        <w:t>use_df_bl</w:t>
      </w:r>
      <w:r w:rsidR="009C46BF" w:rsidRPr="009C46BF">
        <w:rPr>
          <w:color w:val="000000"/>
        </w:rPr>
        <w:t xml:space="preserve"> </w:t>
      </w:r>
      <w:r w:rsidR="009C46BF" w:rsidRPr="009C46BF">
        <w:rPr>
          <w:color w:val="AF00DB"/>
        </w:rPr>
        <w:t>else</w:t>
      </w:r>
      <w:r w:rsidR="009C46BF" w:rsidRPr="009C46BF">
        <w:rPr>
          <w:color w:val="000000"/>
        </w:rPr>
        <w:t xml:space="preserve"> </w:t>
      </w:r>
      <w:r w:rsidR="009C46BF" w:rsidRPr="009C46BF">
        <w:rPr>
          <w:color w:val="001080"/>
        </w:rPr>
        <w:t>baseload</w:t>
      </w:r>
      <w:r w:rsidR="009C46BF" w:rsidRPr="009C46BF">
        <w:rPr>
          <w:color w:val="000000"/>
        </w:rPr>
        <w:t xml:space="preserve"> </w:t>
      </w:r>
      <w:r w:rsidR="009C46BF" w:rsidRPr="009C46BF">
        <w:rPr>
          <w:color w:val="008000"/>
        </w:rPr>
        <w:t># [Simulation]</w:t>
      </w:r>
    </w:p>
    <w:p w14:paraId="61E81A2A" w14:textId="74AF5388" w:rsidR="009C46BF" w:rsidRPr="009C46BF" w:rsidRDefault="00B51046" w:rsidP="009C46BF">
      <w:pPr>
        <w:pStyle w:val="Code"/>
        <w:rPr>
          <w:color w:val="000000"/>
        </w:rPr>
      </w:pPr>
      <w:r>
        <w:rPr>
          <w:color w:val="001080"/>
        </w:rPr>
        <w:tab/>
      </w:r>
      <w:r w:rsidR="009C46BF" w:rsidRPr="009C46BF">
        <w:rPr>
          <w:color w:val="001080"/>
        </w:rPr>
        <w:t>timestamp</w:t>
      </w:r>
      <w:r w:rsidR="009C46BF" w:rsidRPr="009C46BF">
        <w:rPr>
          <w:color w:val="000000"/>
        </w:rPr>
        <w:t xml:space="preserve"> = </w:t>
      </w:r>
      <w:r w:rsidR="009C46BF" w:rsidRPr="009C46BF">
        <w:rPr>
          <w:color w:val="001080"/>
        </w:rPr>
        <w:t>row</w:t>
      </w:r>
      <w:r w:rsidR="009C46BF" w:rsidRPr="009C46BF">
        <w:rPr>
          <w:color w:val="000000"/>
        </w:rPr>
        <w:t>[</w:t>
      </w:r>
      <w:r w:rsidR="009C46BF" w:rsidRPr="009C46BF">
        <w:rPr>
          <w:color w:val="A31515"/>
        </w:rPr>
        <w:t>'timestamp'</w:t>
      </w:r>
      <w:r w:rsidR="009C46BF" w:rsidRPr="009C46BF">
        <w:rPr>
          <w:color w:val="000000"/>
        </w:rPr>
        <w:t>]</w:t>
      </w:r>
    </w:p>
    <w:p w14:paraId="20409F6B" w14:textId="7E0DB558" w:rsidR="009C46BF" w:rsidRPr="009C46BF" w:rsidRDefault="00B51046" w:rsidP="009C46BF">
      <w:pPr>
        <w:pStyle w:val="Code"/>
        <w:rPr>
          <w:color w:val="000000"/>
        </w:rPr>
      </w:pPr>
      <w:r>
        <w:rPr>
          <w:color w:val="001080"/>
        </w:rPr>
        <w:tab/>
      </w:r>
      <w:r w:rsidR="009C46BF" w:rsidRPr="009C46BF">
        <w:rPr>
          <w:color w:val="001080"/>
        </w:rPr>
        <w:t>power_</w:t>
      </w:r>
      <w:r w:rsidR="002F57B7">
        <w:rPr>
          <w:color w:val="001080"/>
        </w:rPr>
        <w:t>p</w:t>
      </w:r>
      <w:r w:rsidR="009C46BF" w:rsidRPr="009C46BF">
        <w:rPr>
          <w:color w:val="000000"/>
        </w:rPr>
        <w:t xml:space="preserve"> = </w:t>
      </w:r>
      <w:r w:rsidR="009C46BF" w:rsidRPr="009C46BF">
        <w:rPr>
          <w:color w:val="001080"/>
        </w:rPr>
        <w:t>row</w:t>
      </w:r>
      <w:r w:rsidR="009C46BF" w:rsidRPr="009C46BF">
        <w:rPr>
          <w:color w:val="000000"/>
        </w:rPr>
        <w:t>[</w:t>
      </w:r>
      <w:r w:rsidR="009C46BF" w:rsidRPr="009C46BF">
        <w:rPr>
          <w:color w:val="A31515"/>
        </w:rPr>
        <w:t>'powerP'</w:t>
      </w:r>
      <w:r w:rsidR="009C46BF" w:rsidRPr="009C46BF">
        <w:rPr>
          <w:color w:val="000000"/>
        </w:rPr>
        <w:t>]</w:t>
      </w:r>
    </w:p>
    <w:p w14:paraId="6A307D65" w14:textId="3437A4F3" w:rsidR="009C46BF" w:rsidRPr="009C46BF" w:rsidRDefault="00B51046" w:rsidP="009C46BF">
      <w:pPr>
        <w:pStyle w:val="Code"/>
        <w:rPr>
          <w:color w:val="000000"/>
        </w:rPr>
      </w:pPr>
      <w:r>
        <w:rPr>
          <w:color w:val="001080"/>
        </w:rPr>
        <w:tab/>
      </w:r>
      <w:r w:rsidR="009C46BF" w:rsidRPr="009C46BF">
        <w:rPr>
          <w:color w:val="001080"/>
        </w:rPr>
        <w:t>power_c</w:t>
      </w:r>
      <w:r w:rsidR="009C46BF" w:rsidRPr="009C46BF">
        <w:rPr>
          <w:color w:val="000000"/>
        </w:rPr>
        <w:t xml:space="preserve"> = </w:t>
      </w:r>
      <w:r w:rsidR="009C46BF" w:rsidRPr="009C46BF">
        <w:rPr>
          <w:color w:val="001080"/>
        </w:rPr>
        <w:t>power_lb</w:t>
      </w:r>
      <w:r w:rsidR="009C46BF" w:rsidRPr="009C46BF">
        <w:rPr>
          <w:color w:val="000000"/>
        </w:rPr>
        <w:t xml:space="preserve"> + </w:t>
      </w:r>
      <w:r w:rsidR="009C46BF" w:rsidRPr="009C46BF">
        <w:rPr>
          <w:color w:val="001080"/>
        </w:rPr>
        <w:t>load1</w:t>
      </w:r>
      <w:r w:rsidR="009C46BF" w:rsidRPr="009C46BF">
        <w:rPr>
          <w:color w:val="000000"/>
        </w:rPr>
        <w:t xml:space="preserve">.get_power() + </w:t>
      </w:r>
      <w:r w:rsidR="009C46BF" w:rsidRPr="009C46BF">
        <w:rPr>
          <w:color w:val="001080"/>
        </w:rPr>
        <w:t>load2</w:t>
      </w:r>
      <w:r w:rsidR="009C46BF" w:rsidRPr="009C46BF">
        <w:rPr>
          <w:color w:val="000000"/>
        </w:rPr>
        <w:t>.get_power()</w:t>
      </w:r>
    </w:p>
    <w:p w14:paraId="61478E5D" w14:textId="694CD33A" w:rsidR="009C46BF" w:rsidRPr="009C46BF" w:rsidRDefault="00B51046" w:rsidP="009C46BF">
      <w:pPr>
        <w:pStyle w:val="Code"/>
        <w:rPr>
          <w:color w:val="000000"/>
        </w:rPr>
      </w:pPr>
      <w:r>
        <w:rPr>
          <w:color w:val="001080"/>
        </w:rPr>
        <w:tab/>
      </w:r>
      <w:r w:rsidR="009C46BF" w:rsidRPr="009C46BF">
        <w:rPr>
          <w:color w:val="001080"/>
        </w:rPr>
        <w:t>power_a</w:t>
      </w:r>
      <w:r w:rsidR="009C46BF" w:rsidRPr="009C46BF">
        <w:rPr>
          <w:color w:val="000000"/>
        </w:rPr>
        <w:t xml:space="preserve"> = </w:t>
      </w:r>
      <w:r w:rsidR="009C46BF" w:rsidRPr="009C46BF">
        <w:rPr>
          <w:color w:val="001080"/>
        </w:rPr>
        <w:t>power_</w:t>
      </w:r>
      <w:r w:rsidR="002F57B7">
        <w:rPr>
          <w:color w:val="001080"/>
        </w:rPr>
        <w:t>p</w:t>
      </w:r>
      <w:r w:rsidR="009C46BF" w:rsidRPr="009C46BF">
        <w:rPr>
          <w:color w:val="000000"/>
        </w:rPr>
        <w:t xml:space="preserve"> - </w:t>
      </w:r>
      <w:r w:rsidR="009C46BF" w:rsidRPr="009C46BF">
        <w:rPr>
          <w:color w:val="001080"/>
        </w:rPr>
        <w:t>power_c</w:t>
      </w:r>
    </w:p>
    <w:p w14:paraId="112D7D99" w14:textId="77777777" w:rsidR="009C46BF" w:rsidRPr="009C46BF" w:rsidRDefault="009C46BF" w:rsidP="009C46BF">
      <w:pPr>
        <w:pStyle w:val="Code"/>
        <w:rPr>
          <w:color w:val="000000"/>
        </w:rPr>
      </w:pPr>
    </w:p>
    <w:p w14:paraId="19381B12" w14:textId="07B6036E" w:rsidR="009C46BF" w:rsidRPr="009C46BF" w:rsidRDefault="00B51046" w:rsidP="009C46BF">
      <w:pPr>
        <w:pStyle w:val="Code"/>
        <w:rPr>
          <w:color w:val="000000"/>
        </w:rPr>
      </w:pPr>
      <w:r>
        <w:rPr>
          <w:color w:val="008000"/>
        </w:rPr>
        <w:tab/>
      </w:r>
      <w:r w:rsidR="009C46BF" w:rsidRPr="009C46BF">
        <w:rPr>
          <w:color w:val="008000"/>
        </w:rPr>
        <w:t>#region -&gt; If hour has passed reset powers</w:t>
      </w:r>
    </w:p>
    <w:p w14:paraId="187335C4" w14:textId="317844BA" w:rsidR="009C46BF" w:rsidRPr="009C46BF" w:rsidRDefault="00B51046" w:rsidP="009C46BF">
      <w:pPr>
        <w:pStyle w:val="Code"/>
        <w:rPr>
          <w:color w:val="000000"/>
        </w:rPr>
      </w:pPr>
      <w:r>
        <w:rPr>
          <w:color w:val="AF00DB"/>
        </w:rPr>
        <w:tab/>
      </w:r>
      <w:r w:rsidR="009C46BF" w:rsidRPr="009C46BF">
        <w:rPr>
          <w:color w:val="AF00DB"/>
        </w:rPr>
        <w:t>if</w:t>
      </w:r>
      <w:r w:rsidR="009C46BF" w:rsidRPr="009C46BF">
        <w:rPr>
          <w:color w:val="000000"/>
        </w:rPr>
        <w:t xml:space="preserve"> </w:t>
      </w:r>
      <w:r w:rsidR="009C46BF" w:rsidRPr="009C46BF">
        <w:rPr>
          <w:color w:val="001080"/>
        </w:rPr>
        <w:t>current_hour</w:t>
      </w:r>
      <w:r w:rsidR="009C46BF" w:rsidRPr="009C46BF">
        <w:rPr>
          <w:color w:val="000000"/>
        </w:rPr>
        <w:t xml:space="preserve"> != </w:t>
      </w:r>
      <w:r w:rsidR="009C46BF" w:rsidRPr="009C46BF">
        <w:rPr>
          <w:color w:val="001080"/>
        </w:rPr>
        <w:t>timestamp</w:t>
      </w:r>
      <w:r w:rsidR="009C46BF" w:rsidRPr="009C46BF">
        <w:rPr>
          <w:color w:val="000000"/>
        </w:rPr>
        <w:t>.hour:</w:t>
      </w:r>
    </w:p>
    <w:p w14:paraId="16E26AD6" w14:textId="5208E305" w:rsidR="009C46BF" w:rsidRPr="009C46BF" w:rsidRDefault="009C46BF" w:rsidP="009C46BF">
      <w:pPr>
        <w:pStyle w:val="Code"/>
        <w:rPr>
          <w:color w:val="000000"/>
        </w:rPr>
      </w:pPr>
      <w:r>
        <w:rPr>
          <w:color w:val="001080"/>
        </w:rPr>
        <w:tab/>
      </w:r>
      <w:r w:rsidR="00B51046">
        <w:rPr>
          <w:color w:val="001080"/>
        </w:rPr>
        <w:tab/>
      </w:r>
      <w:r w:rsidRPr="009C46BF">
        <w:rPr>
          <w:color w:val="001080"/>
        </w:rPr>
        <w:t>energy_b</w:t>
      </w:r>
      <w:r w:rsidRPr="009C46BF">
        <w:rPr>
          <w:color w:val="000000"/>
        </w:rPr>
        <w:t xml:space="preserve"> = </w:t>
      </w:r>
      <w:r w:rsidRPr="009C46BF">
        <w:rPr>
          <w:color w:val="001080"/>
        </w:rPr>
        <w:t>energy_p</w:t>
      </w:r>
      <w:r w:rsidRPr="009C46BF">
        <w:rPr>
          <w:color w:val="000000"/>
        </w:rPr>
        <w:t xml:space="preserve"> =  </w:t>
      </w:r>
      <w:r w:rsidRPr="009C46BF">
        <w:rPr>
          <w:color w:val="098658"/>
        </w:rPr>
        <w:t>0</w:t>
      </w:r>
      <w:r w:rsidRPr="009C46BF">
        <w:rPr>
          <w:color w:val="000000"/>
        </w:rPr>
        <w:t xml:space="preserve"> </w:t>
      </w:r>
      <w:r w:rsidRPr="009C46BF">
        <w:rPr>
          <w:color w:val="008000"/>
        </w:rPr>
        <w:t># [Simulation] energy_p</w:t>
      </w:r>
    </w:p>
    <w:p w14:paraId="072943ED" w14:textId="72D9A641" w:rsidR="009C46BF" w:rsidRPr="009C46BF" w:rsidRDefault="009C46BF" w:rsidP="009C46BF">
      <w:pPr>
        <w:pStyle w:val="Code"/>
        <w:rPr>
          <w:color w:val="000000"/>
        </w:rPr>
      </w:pPr>
      <w:r>
        <w:rPr>
          <w:color w:val="001080"/>
        </w:rPr>
        <w:tab/>
      </w:r>
      <w:r w:rsidR="00B51046">
        <w:rPr>
          <w:color w:val="001080"/>
        </w:rPr>
        <w:tab/>
      </w:r>
      <w:r w:rsidRPr="009C46BF">
        <w:rPr>
          <w:color w:val="001080"/>
        </w:rPr>
        <w:t>current_hour</w:t>
      </w:r>
      <w:r w:rsidRPr="009C46BF">
        <w:rPr>
          <w:color w:val="000000"/>
        </w:rPr>
        <w:t xml:space="preserve"> = </w:t>
      </w:r>
      <w:r w:rsidRPr="009C46BF">
        <w:rPr>
          <w:color w:val="001080"/>
        </w:rPr>
        <w:t>timestamp</w:t>
      </w:r>
      <w:r w:rsidRPr="009C46BF">
        <w:rPr>
          <w:color w:val="000000"/>
        </w:rPr>
        <w:t>.hour</w:t>
      </w:r>
    </w:p>
    <w:p w14:paraId="551F86B4" w14:textId="5CDB4F81" w:rsidR="009C46BF" w:rsidRPr="009C46BF" w:rsidRDefault="009C46BF" w:rsidP="009C46BF">
      <w:pPr>
        <w:pStyle w:val="Code"/>
        <w:rPr>
          <w:color w:val="000000"/>
        </w:rPr>
      </w:pPr>
      <w:r>
        <w:rPr>
          <w:color w:val="001080"/>
        </w:rPr>
        <w:tab/>
      </w:r>
      <w:r w:rsidR="00B51046">
        <w:rPr>
          <w:color w:val="001080"/>
        </w:rPr>
        <w:tab/>
      </w:r>
      <w:r w:rsidRPr="009C46BF">
        <w:rPr>
          <w:color w:val="001080"/>
        </w:rPr>
        <w:t>next_hour</w:t>
      </w:r>
      <w:r w:rsidRPr="009C46BF">
        <w:rPr>
          <w:color w:val="000000"/>
        </w:rPr>
        <w:t xml:space="preserve"> = </w:t>
      </w:r>
      <w:r w:rsidRPr="009C46BF">
        <w:rPr>
          <w:color w:val="001080"/>
        </w:rPr>
        <w:t>timestamp</w:t>
      </w:r>
      <w:r w:rsidRPr="009C46BF">
        <w:rPr>
          <w:color w:val="000000"/>
        </w:rPr>
        <w:t>.replace(</w:t>
      </w:r>
      <w:r w:rsidRPr="009C46BF">
        <w:rPr>
          <w:color w:val="001080"/>
        </w:rPr>
        <w:t>second</w:t>
      </w:r>
      <w:r w:rsidRPr="009C46BF">
        <w:rPr>
          <w:color w:val="000000"/>
        </w:rPr>
        <w:t>=</w:t>
      </w:r>
      <w:r w:rsidRPr="009C46BF">
        <w:rPr>
          <w:color w:val="098658"/>
        </w:rPr>
        <w:t>0</w:t>
      </w:r>
      <w:r w:rsidRPr="009C46BF">
        <w:rPr>
          <w:color w:val="000000"/>
        </w:rPr>
        <w:t xml:space="preserve">, </w:t>
      </w:r>
      <w:r w:rsidRPr="009C46BF">
        <w:rPr>
          <w:color w:val="001080"/>
        </w:rPr>
        <w:t>microsecond</w:t>
      </w:r>
      <w:r w:rsidRPr="009C46BF">
        <w:rPr>
          <w:color w:val="000000"/>
        </w:rPr>
        <w:t>=</w:t>
      </w:r>
      <w:r w:rsidRPr="009C46BF">
        <w:rPr>
          <w:color w:val="098658"/>
        </w:rPr>
        <w:t>0</w:t>
      </w:r>
      <w:r w:rsidRPr="009C46BF">
        <w:rPr>
          <w:color w:val="000000"/>
        </w:rPr>
        <w:t xml:space="preserve">, </w:t>
      </w:r>
      <w:r w:rsidRPr="009C46BF">
        <w:rPr>
          <w:color w:val="001080"/>
        </w:rPr>
        <w:t>minute</w:t>
      </w:r>
      <w:r w:rsidRPr="009C46BF">
        <w:rPr>
          <w:color w:val="000000"/>
        </w:rPr>
        <w:t>=</w:t>
      </w:r>
      <w:r w:rsidRPr="009C46BF">
        <w:rPr>
          <w:color w:val="098658"/>
        </w:rPr>
        <w:t>0</w:t>
      </w:r>
      <w:r w:rsidRPr="009C46BF">
        <w:rPr>
          <w:color w:val="000000"/>
        </w:rPr>
        <w:t>) + dt.timedelta(</w:t>
      </w:r>
      <w:r w:rsidRPr="009C46BF">
        <w:rPr>
          <w:color w:val="001080"/>
        </w:rPr>
        <w:t>hours</w:t>
      </w:r>
      <w:r w:rsidRPr="009C46BF">
        <w:rPr>
          <w:color w:val="000000"/>
        </w:rPr>
        <w:t>=</w:t>
      </w:r>
      <w:r w:rsidRPr="009C46BF">
        <w:rPr>
          <w:color w:val="098658"/>
        </w:rPr>
        <w:t>1</w:t>
      </w:r>
      <w:r w:rsidRPr="009C46BF">
        <w:rPr>
          <w:color w:val="000000"/>
        </w:rPr>
        <w:t>)</w:t>
      </w:r>
    </w:p>
    <w:p w14:paraId="357F9CA8" w14:textId="4C205CAB" w:rsidR="009C46BF" w:rsidRPr="009C46BF" w:rsidRDefault="00B51046" w:rsidP="009C46BF">
      <w:pPr>
        <w:pStyle w:val="Code"/>
        <w:rPr>
          <w:color w:val="000000"/>
        </w:rPr>
      </w:pPr>
      <w:r>
        <w:rPr>
          <w:color w:val="008000"/>
        </w:rPr>
        <w:tab/>
      </w:r>
      <w:r w:rsidR="009C46BF" w:rsidRPr="009C46BF">
        <w:rPr>
          <w:color w:val="008000"/>
        </w:rPr>
        <w:t>#endregion</w:t>
      </w:r>
    </w:p>
    <w:p w14:paraId="7BA996C5" w14:textId="77777777" w:rsidR="009C46BF" w:rsidRPr="009C46BF" w:rsidRDefault="009C46BF" w:rsidP="009C46BF">
      <w:pPr>
        <w:pStyle w:val="Code"/>
        <w:rPr>
          <w:color w:val="000000"/>
        </w:rPr>
      </w:pPr>
    </w:p>
    <w:p w14:paraId="3409F72F" w14:textId="107E97CE" w:rsidR="009C46BF" w:rsidRPr="009C46BF" w:rsidRDefault="00B51046" w:rsidP="009C46BF">
      <w:pPr>
        <w:pStyle w:val="Code"/>
        <w:rPr>
          <w:color w:val="000000"/>
        </w:rPr>
      </w:pPr>
      <w:r>
        <w:rPr>
          <w:color w:val="008000"/>
        </w:rPr>
        <w:tab/>
      </w:r>
      <w:r w:rsidR="009C46BF" w:rsidRPr="009C46BF">
        <w:rPr>
          <w:color w:val="008000"/>
        </w:rPr>
        <w:t># Calc Available Energy [Wh]</w:t>
      </w:r>
    </w:p>
    <w:p w14:paraId="7D5C8409" w14:textId="3ADBD2CB" w:rsidR="009C46BF" w:rsidRPr="009C46BF" w:rsidRDefault="00B51046" w:rsidP="009C46BF">
      <w:pPr>
        <w:pStyle w:val="Code"/>
        <w:rPr>
          <w:color w:val="000000"/>
        </w:rPr>
      </w:pPr>
      <w:r>
        <w:rPr>
          <w:color w:val="001080"/>
        </w:rPr>
        <w:tab/>
      </w:r>
      <w:r w:rsidR="009C46BF" w:rsidRPr="009C46BF">
        <w:rPr>
          <w:color w:val="001080"/>
        </w:rPr>
        <w:t>energy_b</w:t>
      </w:r>
      <w:r w:rsidR="009C46BF" w:rsidRPr="009C46BF">
        <w:rPr>
          <w:color w:val="000000"/>
        </w:rPr>
        <w:t xml:space="preserve"> = (</w:t>
      </w:r>
      <w:r w:rsidR="009C46BF" w:rsidRPr="009C46BF">
        <w:rPr>
          <w:color w:val="001080"/>
        </w:rPr>
        <w:t>power_a</w:t>
      </w:r>
      <w:r w:rsidR="009C46BF" w:rsidRPr="009C46BF">
        <w:rPr>
          <w:color w:val="000000"/>
        </w:rPr>
        <w:t xml:space="preserve">) * </w:t>
      </w:r>
      <w:r w:rsidR="009C46BF" w:rsidRPr="009C46BF">
        <w:rPr>
          <w:color w:val="001080"/>
        </w:rPr>
        <w:t>df_in</w:t>
      </w:r>
      <w:r w:rsidR="009C46BF" w:rsidRPr="009C46BF">
        <w:rPr>
          <w:color w:val="000000"/>
        </w:rPr>
        <w:t xml:space="preserve">.Ts / </w:t>
      </w:r>
      <w:r w:rsidR="009C46BF" w:rsidRPr="009C46BF">
        <w:rPr>
          <w:color w:val="098658"/>
        </w:rPr>
        <w:t>3600</w:t>
      </w:r>
      <w:r w:rsidR="009C46BF" w:rsidRPr="009C46BF">
        <w:rPr>
          <w:color w:val="000000"/>
        </w:rPr>
        <w:t xml:space="preserve"> + </w:t>
      </w:r>
      <w:r w:rsidR="009C46BF" w:rsidRPr="009C46BF">
        <w:rPr>
          <w:color w:val="001080"/>
        </w:rPr>
        <w:t>energy_b</w:t>
      </w:r>
    </w:p>
    <w:p w14:paraId="66425968" w14:textId="77777777" w:rsidR="00B51046" w:rsidRDefault="00B51046" w:rsidP="00867A53">
      <w:pPr>
        <w:pStyle w:val="Code"/>
        <w:rPr>
          <w:color w:val="008000"/>
        </w:rPr>
      </w:pPr>
      <w:r>
        <w:rPr>
          <w:color w:val="008000"/>
        </w:rPr>
        <w:tab/>
      </w:r>
      <w:r w:rsidR="009C46BF" w:rsidRPr="009C46BF">
        <w:rPr>
          <w:color w:val="008000"/>
        </w:rPr>
        <w:t>#endregion</w:t>
      </w:r>
    </w:p>
    <w:p w14:paraId="7DA9EB0D" w14:textId="66ADC58D" w:rsidR="00952245" w:rsidRPr="00867A53" w:rsidRDefault="00B51046" w:rsidP="00867A53">
      <w:pPr>
        <w:pStyle w:val="Code"/>
      </w:pPr>
      <w:r>
        <w:rPr>
          <w:color w:val="008000"/>
        </w:rPr>
        <w:tab/>
        <w:t>...</w:t>
      </w:r>
    </w:p>
    <w:p w14:paraId="1F722D2C" w14:textId="1558FFAB" w:rsidR="00CF1305" w:rsidRDefault="00CF1305" w:rsidP="00712CB7">
      <w:pPr>
        <w:pStyle w:val="TtolExemple"/>
      </w:pPr>
      <w:r>
        <w:t>A</w:t>
      </w:r>
      <w:r w:rsidR="00CB5887">
        <w:t>lgoritmes</w:t>
      </w:r>
    </w:p>
    <w:p w14:paraId="6B5B6968" w14:textId="39209B5A" w:rsidR="002A3FBA" w:rsidRDefault="002A3FBA" w:rsidP="002A3FBA">
      <w:r>
        <w:t>Un cop tenim l’instant de temps i el balanç actual calculat, apliquem l’algoritme per controlar les dues càrregues.</w:t>
      </w:r>
    </w:p>
    <w:p w14:paraId="0498367C" w14:textId="1FBF42A8" w:rsidR="0003097B" w:rsidRPr="0003097B" w:rsidRDefault="0003097B" w:rsidP="0003097B">
      <w:pPr>
        <w:pStyle w:val="Code"/>
        <w:rPr>
          <w:rFonts w:eastAsia="Times New Roman" w:cs="Times New Roman"/>
          <w:color w:val="000000"/>
          <w:szCs w:val="16"/>
        </w:rPr>
      </w:pPr>
      <w:r w:rsidRPr="0003097B">
        <w:rPr>
          <w:rFonts w:eastAsia="Times New Roman" w:cs="Times New Roman"/>
          <w:color w:val="008000"/>
          <w:szCs w:val="16"/>
        </w:rPr>
        <w:t>#region -&gt; Algorithm</w:t>
      </w:r>
    </w:p>
    <w:p w14:paraId="18296104" w14:textId="3D362CD9" w:rsidR="0003097B" w:rsidRPr="0003097B" w:rsidRDefault="0003097B" w:rsidP="0003097B">
      <w:pPr>
        <w:pStyle w:val="Code"/>
        <w:rPr>
          <w:rFonts w:eastAsia="Times New Roman" w:cs="Times New Roman"/>
          <w:color w:val="000000"/>
          <w:szCs w:val="16"/>
        </w:rPr>
      </w:pPr>
      <w:r w:rsidRPr="0003097B">
        <w:rPr>
          <w:rFonts w:eastAsia="Times New Roman" w:cs="Times New Roman"/>
          <w:color w:val="AF00DB"/>
          <w:szCs w:val="16"/>
        </w:rPr>
        <w:t>match</w:t>
      </w:r>
      <w:r w:rsidRPr="0003097B">
        <w:rPr>
          <w:rFonts w:eastAsia="Times New Roman" w:cs="Times New Roman"/>
          <w:color w:val="000000"/>
          <w:szCs w:val="16"/>
        </w:rPr>
        <w:t xml:space="preserve"> </w:t>
      </w:r>
      <w:r w:rsidRPr="0003097B">
        <w:rPr>
          <w:rFonts w:eastAsia="Times New Roman" w:cs="Times New Roman"/>
          <w:color w:val="001080"/>
          <w:szCs w:val="16"/>
        </w:rPr>
        <w:t>algorithm</w:t>
      </w:r>
      <w:r w:rsidRPr="0003097B">
        <w:rPr>
          <w:rFonts w:eastAsia="Times New Roman" w:cs="Times New Roman"/>
          <w:color w:val="000000"/>
          <w:szCs w:val="16"/>
        </w:rPr>
        <w:t>.type:</w:t>
      </w:r>
    </w:p>
    <w:p w14:paraId="067B9180" w14:textId="13115E39" w:rsidR="0003097B" w:rsidRPr="0003097B" w:rsidRDefault="0003097B" w:rsidP="0003097B">
      <w:pPr>
        <w:pStyle w:val="Code"/>
        <w:rPr>
          <w:rFonts w:eastAsia="Times New Roman" w:cs="Times New Roman"/>
          <w:color w:val="000000"/>
          <w:szCs w:val="16"/>
        </w:rPr>
      </w:pPr>
      <w:r w:rsidRPr="0003097B">
        <w:rPr>
          <w:rFonts w:eastAsia="Times New Roman" w:cs="Times New Roman"/>
          <w:color w:val="000000"/>
          <w:szCs w:val="16"/>
        </w:rPr>
        <w:tab/>
      </w:r>
      <w:r w:rsidRPr="0003097B">
        <w:rPr>
          <w:rFonts w:eastAsia="Times New Roman" w:cs="Times New Roman"/>
          <w:color w:val="AF00DB"/>
          <w:szCs w:val="16"/>
        </w:rPr>
        <w:t>case</w:t>
      </w:r>
      <w:r w:rsidRPr="0003097B">
        <w:rPr>
          <w:rFonts w:eastAsia="Times New Roman" w:cs="Times New Roman"/>
          <w:color w:val="000000"/>
          <w:szCs w:val="16"/>
        </w:rPr>
        <w:t xml:space="preserve"> AlgorithmType.hysteresis:</w:t>
      </w:r>
    </w:p>
    <w:p w14:paraId="1C5874E5" w14:textId="4E8B47D2" w:rsidR="0003097B" w:rsidRPr="0003097B" w:rsidRDefault="0003097B" w:rsidP="0003097B">
      <w:pPr>
        <w:pStyle w:val="Code"/>
        <w:rPr>
          <w:rFonts w:eastAsia="Times New Roman" w:cs="Times New Roman"/>
          <w:color w:val="000000"/>
          <w:szCs w:val="16"/>
        </w:rPr>
      </w:pPr>
      <w:r w:rsidRPr="0003097B">
        <w:rPr>
          <w:rFonts w:eastAsia="Times New Roman" w:cs="Times New Roman"/>
          <w:color w:val="000000"/>
          <w:szCs w:val="16"/>
        </w:rPr>
        <w:tab/>
      </w:r>
      <w:r w:rsidRPr="0003097B">
        <w:rPr>
          <w:rFonts w:eastAsia="Times New Roman" w:cs="Times New Roman"/>
          <w:color w:val="000000"/>
          <w:szCs w:val="16"/>
        </w:rPr>
        <w:tab/>
        <w:t>...</w:t>
      </w:r>
    </w:p>
    <w:p w14:paraId="7A459784" w14:textId="4071822A" w:rsidR="0003097B" w:rsidRPr="0003097B" w:rsidRDefault="0003097B" w:rsidP="0003097B">
      <w:pPr>
        <w:pStyle w:val="Code"/>
        <w:rPr>
          <w:rFonts w:eastAsia="Times New Roman" w:cs="Times New Roman"/>
          <w:color w:val="000000"/>
          <w:szCs w:val="16"/>
        </w:rPr>
      </w:pPr>
      <w:r w:rsidRPr="0003097B">
        <w:rPr>
          <w:rFonts w:eastAsia="Times New Roman" w:cs="Times New Roman"/>
          <w:color w:val="AF00DB"/>
          <w:szCs w:val="16"/>
        </w:rPr>
        <w:tab/>
        <w:t>case</w:t>
      </w:r>
      <w:r w:rsidRPr="0003097B">
        <w:rPr>
          <w:rFonts w:eastAsia="Times New Roman" w:cs="Times New Roman"/>
          <w:color w:val="000000"/>
          <w:szCs w:val="16"/>
        </w:rPr>
        <w:t xml:space="preserve"> AlgorithmType.min_on_time:</w:t>
      </w:r>
    </w:p>
    <w:p w14:paraId="5D9B4B17" w14:textId="3639D7EF" w:rsidR="0003097B" w:rsidRPr="0003097B" w:rsidRDefault="0003097B" w:rsidP="0003097B">
      <w:pPr>
        <w:pStyle w:val="Code"/>
        <w:rPr>
          <w:rFonts w:eastAsia="Times New Roman" w:cs="Times New Roman"/>
          <w:color w:val="000000"/>
          <w:szCs w:val="16"/>
        </w:rPr>
      </w:pPr>
      <w:r w:rsidRPr="0003097B">
        <w:rPr>
          <w:rFonts w:eastAsia="Times New Roman" w:cs="Times New Roman"/>
          <w:color w:val="000000"/>
          <w:szCs w:val="16"/>
        </w:rPr>
        <w:tab/>
      </w:r>
      <w:r w:rsidRPr="0003097B">
        <w:rPr>
          <w:rFonts w:eastAsia="Times New Roman" w:cs="Times New Roman"/>
          <w:color w:val="000000"/>
          <w:szCs w:val="16"/>
        </w:rPr>
        <w:tab/>
        <w:t>...</w:t>
      </w:r>
    </w:p>
    <w:p w14:paraId="23189EB1" w14:textId="770F4A11" w:rsidR="0003097B" w:rsidRPr="0003097B" w:rsidRDefault="0003097B" w:rsidP="0003097B">
      <w:pPr>
        <w:pStyle w:val="Code"/>
        <w:rPr>
          <w:rFonts w:eastAsia="Times New Roman" w:cs="Times New Roman"/>
          <w:color w:val="000000"/>
          <w:szCs w:val="16"/>
        </w:rPr>
      </w:pPr>
      <w:r w:rsidRPr="0003097B">
        <w:rPr>
          <w:rFonts w:eastAsia="Times New Roman" w:cs="Times New Roman"/>
          <w:color w:val="AF00DB"/>
          <w:szCs w:val="16"/>
        </w:rPr>
        <w:tab/>
        <w:t>case</w:t>
      </w:r>
      <w:r w:rsidRPr="0003097B">
        <w:rPr>
          <w:rFonts w:eastAsia="Times New Roman" w:cs="Times New Roman"/>
          <w:color w:val="000000"/>
          <w:szCs w:val="16"/>
        </w:rPr>
        <w:t xml:space="preserve"> AlgorithmType.time_to_consume:</w:t>
      </w:r>
    </w:p>
    <w:p w14:paraId="2099646A" w14:textId="2F37221F" w:rsidR="0003097B" w:rsidRPr="0003097B" w:rsidRDefault="0003097B" w:rsidP="0003097B">
      <w:pPr>
        <w:pStyle w:val="Code"/>
        <w:rPr>
          <w:rFonts w:eastAsia="Times New Roman" w:cs="Times New Roman"/>
          <w:color w:val="000000"/>
          <w:szCs w:val="16"/>
        </w:rPr>
      </w:pPr>
      <w:r w:rsidRPr="0003097B">
        <w:rPr>
          <w:rFonts w:eastAsia="Times New Roman" w:cs="Times New Roman"/>
          <w:color w:val="000000"/>
          <w:szCs w:val="16"/>
        </w:rPr>
        <w:tab/>
      </w:r>
      <w:r w:rsidRPr="0003097B">
        <w:rPr>
          <w:rFonts w:eastAsia="Times New Roman" w:cs="Times New Roman"/>
          <w:color w:val="000000"/>
          <w:szCs w:val="16"/>
        </w:rPr>
        <w:tab/>
        <w:t>...</w:t>
      </w:r>
    </w:p>
    <w:p w14:paraId="32C2F6C5" w14:textId="2B6FEBAF" w:rsidR="0003097B" w:rsidRPr="0003097B" w:rsidRDefault="0003097B" w:rsidP="0003097B">
      <w:pPr>
        <w:pStyle w:val="Code"/>
        <w:rPr>
          <w:rFonts w:eastAsia="Times New Roman" w:cs="Times New Roman"/>
          <w:color w:val="000000"/>
          <w:szCs w:val="16"/>
        </w:rPr>
      </w:pPr>
      <w:r w:rsidRPr="0003097B">
        <w:rPr>
          <w:rFonts w:eastAsia="Times New Roman" w:cs="Times New Roman"/>
          <w:color w:val="008000"/>
          <w:szCs w:val="16"/>
        </w:rPr>
        <w:t>#endregion</w:t>
      </w:r>
    </w:p>
    <w:p w14:paraId="089E8639" w14:textId="6501C436" w:rsidR="00D466CF" w:rsidRDefault="00777857" w:rsidP="00D466CF">
      <w:r>
        <w:t>Pel c</w:t>
      </w:r>
      <w:r w:rsidRPr="00777857">
        <w:t>ontrol a partir del temps mínim engegada</w:t>
      </w:r>
      <w:r>
        <w:t xml:space="preserve"> s’ha hagut d’implementar l’apagada automàtica de la càrrega, ja que l’objecte </w:t>
      </w:r>
      <w:r w:rsidRPr="00777857">
        <w:rPr>
          <w:rStyle w:val="CodeChar"/>
        </w:rPr>
        <w:t>Load</w:t>
      </w:r>
      <w:r>
        <w:t xml:space="preserve"> no té aquesta funcionalitat. Per fer-ho, cada cop que s’engega una càrrega és </w:t>
      </w:r>
      <w:r w:rsidR="00D466CF">
        <w:t xml:space="preserve">calcula i </w:t>
      </w:r>
      <w:r>
        <w:t xml:space="preserve">guarda </w:t>
      </w:r>
      <w:r w:rsidR="00D466CF">
        <w:t xml:space="preserve">l’instant de temps en que s’apagarà. </w:t>
      </w:r>
    </w:p>
    <w:p w14:paraId="626F8271" w14:textId="4C8FC1B4" w:rsidR="00777857" w:rsidRDefault="00D466CF" w:rsidP="00D466CF">
      <w:pPr>
        <w:ind w:firstLine="0"/>
      </w:pPr>
      <w:r>
        <w:t>Al final d’aplicar l’algoritme, si l’instant de temps que s’està simulant és igual o major al guardat, la càrrega s’apaga.</w:t>
      </w:r>
    </w:p>
    <w:p w14:paraId="3CA26DAD" w14:textId="77777777" w:rsidR="00551CD8" w:rsidRPr="00551CD8" w:rsidRDefault="00551CD8" w:rsidP="00551CD8">
      <w:pPr>
        <w:pStyle w:val="Code"/>
      </w:pPr>
      <w:r w:rsidRPr="00551CD8">
        <w:rPr>
          <w:color w:val="AF00DB"/>
        </w:rPr>
        <w:t>case</w:t>
      </w:r>
      <w:r w:rsidRPr="00551CD8">
        <w:t xml:space="preserve"> AlgorithmType.min_on_time:</w:t>
      </w:r>
    </w:p>
    <w:p w14:paraId="3E564BD5" w14:textId="05F15905" w:rsidR="00551CD8" w:rsidRPr="00551CD8" w:rsidRDefault="00551CD8" w:rsidP="00551CD8">
      <w:pPr>
        <w:pStyle w:val="Code"/>
      </w:pPr>
      <w:r>
        <w:tab/>
      </w:r>
      <w:r w:rsidRPr="00551CD8">
        <w:rPr>
          <w:color w:val="AF00DB"/>
        </w:rPr>
        <w:t>if</w:t>
      </w:r>
      <w:r w:rsidRPr="00551CD8">
        <w:t xml:space="preserve"> </w:t>
      </w:r>
      <w:r w:rsidRPr="00551CD8">
        <w:rPr>
          <w:color w:val="001080"/>
        </w:rPr>
        <w:t>two_load_system</w:t>
      </w:r>
      <w:r w:rsidRPr="00551CD8">
        <w:t>:</w:t>
      </w:r>
    </w:p>
    <w:p w14:paraId="054667FE" w14:textId="5E994AE2" w:rsidR="00551CD8" w:rsidRPr="00551CD8" w:rsidRDefault="00551CD8" w:rsidP="00551CD8">
      <w:pPr>
        <w:pStyle w:val="Code"/>
      </w:pPr>
      <w:r>
        <w:tab/>
      </w:r>
      <w:r>
        <w:tab/>
      </w:r>
      <w:r>
        <w:rPr>
          <w:color w:val="001080"/>
        </w:rPr>
        <w:t>...</w:t>
      </w:r>
    </w:p>
    <w:p w14:paraId="79103C3C" w14:textId="1DE2035F" w:rsidR="00551CD8" w:rsidRPr="00551CD8" w:rsidRDefault="00551CD8" w:rsidP="00551CD8">
      <w:pPr>
        <w:pStyle w:val="Code"/>
      </w:pPr>
      <w:r>
        <w:tab/>
      </w:r>
      <w:r w:rsidRPr="00551CD8">
        <w:rPr>
          <w:color w:val="AF00DB"/>
        </w:rPr>
        <w:t>else</w:t>
      </w:r>
      <w:r w:rsidRPr="00551CD8">
        <w:t>:</w:t>
      </w:r>
    </w:p>
    <w:p w14:paraId="7EE3B624" w14:textId="05ACE4B0" w:rsidR="00551CD8" w:rsidRPr="00551CD8" w:rsidRDefault="00551CD8" w:rsidP="00551CD8">
      <w:pPr>
        <w:pStyle w:val="Code"/>
      </w:pPr>
      <w:r>
        <w:tab/>
      </w:r>
      <w:r>
        <w:tab/>
      </w:r>
      <w:r w:rsidRPr="00551CD8">
        <w:rPr>
          <w:color w:val="001080"/>
        </w:rPr>
        <w:t>time_to_use</w:t>
      </w:r>
      <w:r w:rsidRPr="00551CD8">
        <w:t xml:space="preserve"> = </w:t>
      </w:r>
      <w:r w:rsidRPr="00551CD8">
        <w:rPr>
          <w:color w:val="001080"/>
        </w:rPr>
        <w:t>energy_b</w:t>
      </w:r>
      <w:r w:rsidRPr="00551CD8">
        <w:t>/</w:t>
      </w:r>
      <w:r w:rsidRPr="00551CD8">
        <w:rPr>
          <w:color w:val="001080"/>
        </w:rPr>
        <w:t>load1</w:t>
      </w:r>
      <w:r w:rsidRPr="00551CD8">
        <w:t xml:space="preserve">.value * </w:t>
      </w:r>
      <w:r w:rsidRPr="00551CD8">
        <w:rPr>
          <w:color w:val="098658"/>
        </w:rPr>
        <w:t>3600</w:t>
      </w:r>
    </w:p>
    <w:p w14:paraId="00CF7619" w14:textId="337DE7E6" w:rsidR="00551CD8" w:rsidRPr="00551CD8" w:rsidRDefault="00551CD8" w:rsidP="00551CD8">
      <w:pPr>
        <w:pStyle w:val="Code"/>
      </w:pPr>
      <w:r>
        <w:tab/>
      </w:r>
      <w:r>
        <w:tab/>
      </w:r>
      <w:r w:rsidRPr="00551CD8">
        <w:rPr>
          <w:color w:val="AF00DB"/>
        </w:rPr>
        <w:t>if</w:t>
      </w:r>
      <w:r w:rsidRPr="00551CD8">
        <w:t xml:space="preserve"> </w:t>
      </w:r>
      <w:r w:rsidRPr="00551CD8">
        <w:rPr>
          <w:color w:val="001080"/>
        </w:rPr>
        <w:t>time_to_use</w:t>
      </w:r>
      <w:r w:rsidRPr="00551CD8">
        <w:t xml:space="preserve"> &gt;= </w:t>
      </w:r>
      <w:r w:rsidRPr="00551CD8">
        <w:rPr>
          <w:color w:val="001080"/>
        </w:rPr>
        <w:t>algorithm</w:t>
      </w:r>
      <w:r w:rsidRPr="00551CD8">
        <w:t>.time_limit:</w:t>
      </w:r>
    </w:p>
    <w:p w14:paraId="31F249AA" w14:textId="03683D96" w:rsidR="00551CD8" w:rsidRPr="00551CD8" w:rsidRDefault="00551CD8" w:rsidP="00551CD8">
      <w:pPr>
        <w:pStyle w:val="Code"/>
      </w:pPr>
      <w:r>
        <w:tab/>
      </w:r>
      <w:r>
        <w:tab/>
      </w:r>
      <w:r>
        <w:tab/>
      </w:r>
      <w:r w:rsidRPr="00551CD8">
        <w:rPr>
          <w:color w:val="001080"/>
        </w:rPr>
        <w:t>off_timestamps</w:t>
      </w:r>
      <w:r w:rsidRPr="00551CD8">
        <w:t>[</w:t>
      </w:r>
      <w:r w:rsidRPr="00551CD8">
        <w:rPr>
          <w:color w:val="098658"/>
        </w:rPr>
        <w:t>0</w:t>
      </w:r>
      <w:r w:rsidRPr="00551CD8">
        <w:t xml:space="preserve">] = </w:t>
      </w:r>
      <w:r w:rsidRPr="00551CD8">
        <w:rPr>
          <w:color w:val="001080"/>
        </w:rPr>
        <w:t>timestamp</w:t>
      </w:r>
      <w:r w:rsidRPr="00551CD8">
        <w:t xml:space="preserve"> + dt.timedelta(</w:t>
      </w:r>
      <w:r w:rsidRPr="00551CD8">
        <w:rPr>
          <w:color w:val="001080"/>
        </w:rPr>
        <w:t>seconds</w:t>
      </w:r>
      <w:r w:rsidRPr="00551CD8">
        <w:t>=</w:t>
      </w:r>
      <w:r w:rsidRPr="00551CD8">
        <w:rPr>
          <w:color w:val="001080"/>
        </w:rPr>
        <w:t>algorithm</w:t>
      </w:r>
      <w:r w:rsidRPr="00551CD8">
        <w:t>.time_limit)</w:t>
      </w:r>
    </w:p>
    <w:p w14:paraId="2246A238" w14:textId="4BAD1638" w:rsidR="00551CD8" w:rsidRDefault="00551CD8" w:rsidP="00551CD8">
      <w:pPr>
        <w:pStyle w:val="Code"/>
        <w:rPr>
          <w:szCs w:val="16"/>
        </w:rPr>
      </w:pPr>
      <w:r w:rsidRPr="00551CD8">
        <w:rPr>
          <w:szCs w:val="16"/>
        </w:rPr>
        <w:tab/>
      </w:r>
      <w:r w:rsidRPr="00551CD8">
        <w:rPr>
          <w:szCs w:val="16"/>
        </w:rPr>
        <w:tab/>
      </w:r>
      <w:r w:rsidRPr="00551CD8">
        <w:rPr>
          <w:szCs w:val="16"/>
        </w:rPr>
        <w:tab/>
      </w:r>
      <w:r w:rsidRPr="00551CD8">
        <w:rPr>
          <w:color w:val="001080"/>
          <w:szCs w:val="16"/>
        </w:rPr>
        <w:t>on_offL1</w:t>
      </w:r>
      <w:r w:rsidRPr="00551CD8">
        <w:rPr>
          <w:szCs w:val="16"/>
        </w:rPr>
        <w:t xml:space="preserve"> = </w:t>
      </w:r>
      <w:r w:rsidRPr="00551CD8">
        <w:rPr>
          <w:color w:val="001080"/>
          <w:szCs w:val="16"/>
        </w:rPr>
        <w:t>load1</w:t>
      </w:r>
      <w:r w:rsidRPr="00551CD8">
        <w:rPr>
          <w:szCs w:val="16"/>
        </w:rPr>
        <w:t>.set_status(</w:t>
      </w:r>
      <w:r w:rsidRPr="00551CD8">
        <w:rPr>
          <w:color w:val="0000FF"/>
          <w:szCs w:val="16"/>
        </w:rPr>
        <w:t>True</w:t>
      </w:r>
      <w:r w:rsidRPr="00551CD8">
        <w:rPr>
          <w:szCs w:val="16"/>
        </w:rPr>
        <w:t>)</w:t>
      </w:r>
    </w:p>
    <w:p w14:paraId="4A3A4207" w14:textId="77777777" w:rsidR="00551CD8" w:rsidRDefault="00551CD8" w:rsidP="00551CD8">
      <w:pPr>
        <w:pStyle w:val="Code"/>
        <w:rPr>
          <w:szCs w:val="16"/>
        </w:rPr>
      </w:pPr>
    </w:p>
    <w:p w14:paraId="4B2A70E9" w14:textId="4F55ADF9" w:rsidR="00551CD8" w:rsidRPr="00551CD8" w:rsidRDefault="00551CD8" w:rsidP="00551CD8">
      <w:pPr>
        <w:pStyle w:val="Code"/>
        <w:rPr>
          <w:szCs w:val="16"/>
        </w:rPr>
      </w:pPr>
      <w:r>
        <w:rPr>
          <w:szCs w:val="16"/>
        </w:rPr>
        <w:tab/>
      </w:r>
      <w:r w:rsidRPr="00551CD8">
        <w:rPr>
          <w:color w:val="008000"/>
        </w:rPr>
        <w:t xml:space="preserve"># </w:t>
      </w:r>
      <w:r w:rsidR="0028727D">
        <w:rPr>
          <w:color w:val="008000"/>
        </w:rPr>
        <w:t>Simulaicó del timer de la càrrega</w:t>
      </w:r>
    </w:p>
    <w:p w14:paraId="2A20FE23" w14:textId="201E971E" w:rsidR="00551CD8" w:rsidRPr="00551CD8" w:rsidRDefault="00551CD8" w:rsidP="00551CD8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AF00DB"/>
          <w:szCs w:val="16"/>
        </w:rPr>
        <w:tab/>
        <w:t>i</w:t>
      </w:r>
      <w:r w:rsidRPr="00551CD8">
        <w:rPr>
          <w:rFonts w:eastAsia="Times New Roman" w:cs="Times New Roman"/>
          <w:color w:val="AF00DB"/>
          <w:szCs w:val="16"/>
        </w:rPr>
        <w:t>f</w:t>
      </w:r>
      <w:r w:rsidRPr="00551CD8">
        <w:rPr>
          <w:rFonts w:eastAsia="Times New Roman" w:cs="Times New Roman"/>
          <w:color w:val="000000"/>
          <w:szCs w:val="16"/>
        </w:rPr>
        <w:t xml:space="preserve"> </w:t>
      </w:r>
      <w:r w:rsidRPr="00551CD8">
        <w:rPr>
          <w:rFonts w:eastAsia="Times New Roman" w:cs="Times New Roman"/>
          <w:color w:val="001080"/>
          <w:szCs w:val="16"/>
        </w:rPr>
        <w:t>timestamp</w:t>
      </w:r>
      <w:r w:rsidRPr="00551CD8">
        <w:rPr>
          <w:rFonts w:eastAsia="Times New Roman" w:cs="Times New Roman"/>
          <w:color w:val="000000"/>
          <w:szCs w:val="16"/>
        </w:rPr>
        <w:t xml:space="preserve"> &gt;= </w:t>
      </w:r>
      <w:r w:rsidRPr="00551CD8">
        <w:rPr>
          <w:rFonts w:eastAsia="Times New Roman" w:cs="Times New Roman"/>
          <w:color w:val="001080"/>
          <w:szCs w:val="16"/>
        </w:rPr>
        <w:t>off_timestamps</w:t>
      </w:r>
      <w:r w:rsidRPr="00551CD8">
        <w:rPr>
          <w:rFonts w:eastAsia="Times New Roman" w:cs="Times New Roman"/>
          <w:color w:val="000000"/>
          <w:szCs w:val="16"/>
        </w:rPr>
        <w:t>[</w:t>
      </w:r>
      <w:r w:rsidRPr="00551CD8">
        <w:rPr>
          <w:rFonts w:eastAsia="Times New Roman" w:cs="Times New Roman"/>
          <w:color w:val="098658"/>
          <w:szCs w:val="16"/>
        </w:rPr>
        <w:t>0</w:t>
      </w:r>
      <w:r w:rsidRPr="00551CD8">
        <w:rPr>
          <w:rFonts w:eastAsia="Times New Roman" w:cs="Times New Roman"/>
          <w:color w:val="000000"/>
          <w:szCs w:val="16"/>
        </w:rPr>
        <w:t>]:</w:t>
      </w:r>
    </w:p>
    <w:p w14:paraId="4EC23BA3" w14:textId="14425924" w:rsidR="00551CD8" w:rsidRPr="00551CD8" w:rsidRDefault="00551CD8" w:rsidP="00551CD8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>
        <w:rPr>
          <w:rFonts w:eastAsia="Times New Roman" w:cs="Times New Roman"/>
          <w:color w:val="000000"/>
          <w:szCs w:val="16"/>
        </w:rPr>
        <w:tab/>
      </w:r>
      <w:r w:rsidRPr="00551CD8">
        <w:rPr>
          <w:rFonts w:eastAsia="Times New Roman" w:cs="Times New Roman"/>
          <w:color w:val="001080"/>
          <w:szCs w:val="16"/>
        </w:rPr>
        <w:t>on_offL1</w:t>
      </w:r>
      <w:r w:rsidRPr="00551CD8">
        <w:rPr>
          <w:rFonts w:eastAsia="Times New Roman" w:cs="Times New Roman"/>
          <w:color w:val="000000"/>
          <w:szCs w:val="16"/>
        </w:rPr>
        <w:t xml:space="preserve"> = </w:t>
      </w:r>
      <w:r w:rsidRPr="00551CD8">
        <w:rPr>
          <w:rFonts w:eastAsia="Times New Roman" w:cs="Times New Roman"/>
          <w:color w:val="001080"/>
          <w:szCs w:val="16"/>
        </w:rPr>
        <w:t>load1</w:t>
      </w:r>
      <w:r w:rsidRPr="00551CD8">
        <w:rPr>
          <w:rFonts w:eastAsia="Times New Roman" w:cs="Times New Roman"/>
          <w:color w:val="000000"/>
          <w:szCs w:val="16"/>
        </w:rPr>
        <w:t>.set_status(</w:t>
      </w:r>
      <w:r w:rsidRPr="00551CD8">
        <w:rPr>
          <w:rFonts w:eastAsia="Times New Roman" w:cs="Times New Roman"/>
          <w:color w:val="0000FF"/>
          <w:szCs w:val="16"/>
        </w:rPr>
        <w:t>False</w:t>
      </w:r>
      <w:r w:rsidRPr="00551CD8">
        <w:rPr>
          <w:rFonts w:eastAsia="Times New Roman" w:cs="Times New Roman"/>
          <w:color w:val="000000"/>
          <w:szCs w:val="16"/>
        </w:rPr>
        <w:t>)</w:t>
      </w:r>
    </w:p>
    <w:p w14:paraId="0C76BB87" w14:textId="58A9C3B1" w:rsidR="00551CD8" w:rsidRPr="00551CD8" w:rsidRDefault="00551CD8" w:rsidP="00551CD8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 w:rsidRPr="00551CD8">
        <w:rPr>
          <w:rFonts w:eastAsia="Times New Roman" w:cs="Times New Roman"/>
          <w:color w:val="AF00DB"/>
          <w:szCs w:val="16"/>
        </w:rPr>
        <w:t>if</w:t>
      </w:r>
      <w:r w:rsidRPr="00551CD8">
        <w:rPr>
          <w:rFonts w:eastAsia="Times New Roman" w:cs="Times New Roman"/>
          <w:color w:val="000000"/>
          <w:szCs w:val="16"/>
        </w:rPr>
        <w:t xml:space="preserve"> </w:t>
      </w:r>
      <w:r w:rsidRPr="00551CD8">
        <w:rPr>
          <w:rFonts w:eastAsia="Times New Roman" w:cs="Times New Roman"/>
          <w:color w:val="001080"/>
          <w:szCs w:val="16"/>
        </w:rPr>
        <w:t>timestamp</w:t>
      </w:r>
      <w:r w:rsidRPr="00551CD8">
        <w:rPr>
          <w:rFonts w:eastAsia="Times New Roman" w:cs="Times New Roman"/>
          <w:color w:val="000000"/>
          <w:szCs w:val="16"/>
        </w:rPr>
        <w:t xml:space="preserve"> &gt;= </w:t>
      </w:r>
      <w:r w:rsidRPr="00551CD8">
        <w:rPr>
          <w:rFonts w:eastAsia="Times New Roman" w:cs="Times New Roman"/>
          <w:color w:val="001080"/>
          <w:szCs w:val="16"/>
        </w:rPr>
        <w:t>off_timestamps</w:t>
      </w:r>
      <w:r w:rsidRPr="00551CD8">
        <w:rPr>
          <w:rFonts w:eastAsia="Times New Roman" w:cs="Times New Roman"/>
          <w:color w:val="000000"/>
          <w:szCs w:val="16"/>
        </w:rPr>
        <w:t>[</w:t>
      </w:r>
      <w:r w:rsidRPr="00551CD8">
        <w:rPr>
          <w:rFonts w:eastAsia="Times New Roman" w:cs="Times New Roman"/>
          <w:color w:val="098658"/>
          <w:szCs w:val="16"/>
        </w:rPr>
        <w:t>1</w:t>
      </w:r>
      <w:r w:rsidRPr="00551CD8">
        <w:rPr>
          <w:rFonts w:eastAsia="Times New Roman" w:cs="Times New Roman"/>
          <w:color w:val="000000"/>
          <w:szCs w:val="16"/>
        </w:rPr>
        <w:t>]:</w:t>
      </w:r>
    </w:p>
    <w:p w14:paraId="000F2820" w14:textId="2D9FCDD1" w:rsidR="00551CD8" w:rsidRPr="00551CD8" w:rsidRDefault="00551CD8" w:rsidP="00551CD8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>
        <w:rPr>
          <w:rFonts w:eastAsia="Times New Roman" w:cs="Times New Roman"/>
          <w:color w:val="000000"/>
          <w:szCs w:val="16"/>
        </w:rPr>
        <w:tab/>
      </w:r>
      <w:r w:rsidRPr="00551CD8">
        <w:rPr>
          <w:rFonts w:eastAsia="Times New Roman" w:cs="Times New Roman"/>
          <w:color w:val="001080"/>
          <w:szCs w:val="16"/>
        </w:rPr>
        <w:t>on_offL2</w:t>
      </w:r>
      <w:r w:rsidRPr="00551CD8">
        <w:rPr>
          <w:rFonts w:eastAsia="Times New Roman" w:cs="Times New Roman"/>
          <w:color w:val="000000"/>
          <w:szCs w:val="16"/>
        </w:rPr>
        <w:t xml:space="preserve"> = </w:t>
      </w:r>
      <w:r w:rsidRPr="00551CD8">
        <w:rPr>
          <w:rFonts w:eastAsia="Times New Roman" w:cs="Times New Roman"/>
          <w:color w:val="001080"/>
          <w:szCs w:val="16"/>
        </w:rPr>
        <w:t>load2</w:t>
      </w:r>
      <w:r w:rsidRPr="00551CD8">
        <w:rPr>
          <w:rFonts w:eastAsia="Times New Roman" w:cs="Times New Roman"/>
          <w:color w:val="000000"/>
          <w:szCs w:val="16"/>
        </w:rPr>
        <w:t>.set_status(</w:t>
      </w:r>
      <w:r w:rsidRPr="00551CD8">
        <w:rPr>
          <w:rFonts w:eastAsia="Times New Roman" w:cs="Times New Roman"/>
          <w:color w:val="0000FF"/>
          <w:szCs w:val="16"/>
        </w:rPr>
        <w:t>False</w:t>
      </w:r>
      <w:r w:rsidRPr="00551CD8">
        <w:rPr>
          <w:rFonts w:eastAsia="Times New Roman" w:cs="Times New Roman"/>
          <w:color w:val="000000"/>
          <w:szCs w:val="16"/>
        </w:rPr>
        <w:t>)</w:t>
      </w:r>
    </w:p>
    <w:p w14:paraId="7BA4FBC1" w14:textId="77777777" w:rsidR="005A63D2" w:rsidRDefault="005A63D2" w:rsidP="000125BF">
      <w:pPr>
        <w:pStyle w:val="TtolExemple"/>
      </w:pPr>
    </w:p>
    <w:p w14:paraId="07BEEB49" w14:textId="67993577" w:rsidR="00611B9F" w:rsidRDefault="00CF1305" w:rsidP="000125BF">
      <w:pPr>
        <w:pStyle w:val="TtolExemple"/>
      </w:pPr>
      <w:r>
        <w:lastRenderedPageBreak/>
        <w:t>Optimitzacions</w:t>
      </w:r>
    </w:p>
    <w:p w14:paraId="6AE6F9A2" w14:textId="5B29B18D" w:rsidR="00AA685E" w:rsidRDefault="00300ECC" w:rsidP="00E265F2">
      <w:r>
        <w:t xml:space="preserve">És molt important implementar el simulador de forma que sigui el màxim de ràpid. </w:t>
      </w:r>
      <w:r w:rsidR="00AA685E">
        <w:t xml:space="preserve">Un punt del codi que pot afectar </w:t>
      </w:r>
      <w:r>
        <w:t xml:space="preserve">considerablement </w:t>
      </w:r>
      <w:r w:rsidR="00AA685E">
        <w:t>a nivell d’eficiència és com iterem sobre les files del dataframe.</w:t>
      </w:r>
    </w:p>
    <w:p w14:paraId="0138D103" w14:textId="2994DB17" w:rsidR="00E265F2" w:rsidRDefault="00AA685E" w:rsidP="00AA685E">
      <w:pPr>
        <w:ind w:firstLine="0"/>
      </w:pPr>
      <w:r>
        <w:t>Si busquem per internet com fer-ho, podem pensar que la</w:t>
      </w:r>
      <w:r w:rsidR="00226535">
        <w:t xml:space="preserve"> funció</w:t>
      </w:r>
      <w:r>
        <w:t xml:space="preserve"> </w:t>
      </w:r>
      <w:proofErr w:type="spellStart"/>
      <w:r w:rsidRPr="00AA685E">
        <w:rPr>
          <w:i/>
          <w:iCs/>
        </w:rPr>
        <w:t>builtin</w:t>
      </w:r>
      <w:proofErr w:type="spellEnd"/>
      <w:r>
        <w:t xml:space="preserve"> de </w:t>
      </w:r>
      <w:r w:rsidR="00E265F2">
        <w:t xml:space="preserve">Pandas </w:t>
      </w:r>
      <w:r w:rsidR="00444E4C">
        <w:rPr>
          <w:rStyle w:val="CodeChar"/>
        </w:rPr>
        <w:t>.i</w:t>
      </w:r>
      <w:r w:rsidR="00E265F2" w:rsidRPr="00AA685E">
        <w:rPr>
          <w:rStyle w:val="CodeChar"/>
        </w:rPr>
        <w:t>terrows()</w:t>
      </w:r>
      <w:r w:rsidRPr="00AA685E">
        <w:t xml:space="preserve"> </w:t>
      </w:r>
      <w:r>
        <w:t>és suficient. Però no ho és,</w:t>
      </w:r>
      <w:r w:rsidR="005A37A9">
        <w:t xml:space="preserve"> ja que </w:t>
      </w:r>
      <w:r>
        <w:t xml:space="preserve">encapsula les dades en una objecte </w:t>
      </w:r>
      <w:r w:rsidRPr="00AA685E">
        <w:rPr>
          <w:rStyle w:val="CodeChar"/>
        </w:rPr>
        <w:t>Series</w:t>
      </w:r>
      <w:r>
        <w:t xml:space="preserve"> de Pandas</w:t>
      </w:r>
      <w:r w:rsidR="005A37A9">
        <w:t xml:space="preserve"> </w:t>
      </w:r>
      <w:sdt>
        <w:sdtPr>
          <w:id w:val="737372289"/>
          <w:citation/>
        </w:sdtPr>
        <w:sdtEndPr/>
        <w:sdtContent>
          <w:r w:rsidR="005A37A9">
            <w:fldChar w:fldCharType="begin"/>
          </w:r>
          <w:r w:rsidR="005A37A9">
            <w:rPr>
              <w:lang w:val="en-US"/>
            </w:rPr>
            <w:instrText xml:space="preserve"> CITATION Jef19 \l 1033 </w:instrText>
          </w:r>
          <w:r w:rsidR="005A37A9">
            <w:fldChar w:fldCharType="separate"/>
          </w:r>
          <w:r w:rsidR="00A426CC" w:rsidRPr="00A426CC">
            <w:rPr>
              <w:noProof/>
              <w:lang w:val="en-US"/>
            </w:rPr>
            <w:t>[12]</w:t>
          </w:r>
          <w:r w:rsidR="005A37A9">
            <w:fldChar w:fldCharType="end"/>
          </w:r>
        </w:sdtContent>
      </w:sdt>
      <w:r>
        <w:t xml:space="preserve">, afegint temps de càlcul </w:t>
      </w:r>
      <w:r w:rsidR="00A946E6">
        <w:t xml:space="preserve">que augmenta amb el numero de mostres del </w:t>
      </w:r>
      <w:r>
        <w:t>dataframe</w:t>
      </w:r>
      <w:r w:rsidR="005A37A9" w:rsidRPr="005A37A9">
        <w:t xml:space="preserve"> </w:t>
      </w:r>
      <w:sdt>
        <w:sdtPr>
          <w:id w:val="1352535981"/>
          <w:citation/>
        </w:sdtPr>
        <w:sdtEndPr/>
        <w:sdtContent>
          <w:r w:rsidR="005A37A9">
            <w:fldChar w:fldCharType="begin"/>
          </w:r>
          <w:r w:rsidR="005A37A9">
            <w:rPr>
              <w:lang w:val="en-US"/>
            </w:rPr>
            <w:instrText xml:space="preserve"> CITATION Sat21 \l 1033 </w:instrText>
          </w:r>
          <w:r w:rsidR="005A37A9">
            <w:fldChar w:fldCharType="separate"/>
          </w:r>
          <w:r w:rsidR="00A426CC" w:rsidRPr="00A426CC">
            <w:rPr>
              <w:noProof/>
              <w:lang w:val="en-US"/>
            </w:rPr>
            <w:t>[13]</w:t>
          </w:r>
          <w:r w:rsidR="005A37A9">
            <w:fldChar w:fldCharType="end"/>
          </w:r>
        </w:sdtContent>
      </w:sdt>
      <w:r w:rsidR="005A37A9">
        <w:t>.</w:t>
      </w:r>
    </w:p>
    <w:p w14:paraId="428BB1A9" w14:textId="4A068C44" w:rsidR="00AA685E" w:rsidRPr="00727E80" w:rsidRDefault="00AA685E" w:rsidP="00AA685E">
      <w:pPr>
        <w:ind w:firstLine="0"/>
        <w:rPr>
          <w:b/>
          <w:bCs/>
        </w:rPr>
      </w:pPr>
      <w:r>
        <w:t>Si l’únic que volem és iterar, hem de fer servir la funció</w:t>
      </w:r>
      <w:r w:rsidR="00444E4C">
        <w:t xml:space="preserve"> </w:t>
      </w:r>
      <w:r w:rsidR="00444E4C">
        <w:rPr>
          <w:rStyle w:val="CodeChar"/>
        </w:rPr>
        <w:t>.t</w:t>
      </w:r>
      <w:r w:rsidRPr="00AA685E">
        <w:rPr>
          <w:rStyle w:val="CodeChar"/>
        </w:rPr>
        <w:t>o_dict(‘records’)</w:t>
      </w:r>
      <w:r>
        <w:t>. Gràcies a aquest canvi</w:t>
      </w:r>
      <w:r w:rsidR="00727E80">
        <w:t xml:space="preserve"> s’ha reduït el temps d’execució per un factor d’entre 5 i 10</w:t>
      </w:r>
      <w:r w:rsidR="00972D82">
        <w:t>.</w:t>
      </w:r>
    </w:p>
    <w:p w14:paraId="5454C63F" w14:textId="768D270E" w:rsidR="008E20BC" w:rsidRPr="008E20BC" w:rsidRDefault="00CC6F37" w:rsidP="00CC3292">
      <w:pPr>
        <w:sectPr w:rsidR="008E20BC" w:rsidRPr="008E20BC" w:rsidSect="00B93B02">
          <w:type w:val="oddPage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  <w:r>
        <w:t>Un altre canv</w:t>
      </w:r>
      <w:r w:rsidR="003D7CE1">
        <w:t>i</w:t>
      </w:r>
      <w:r>
        <w:t xml:space="preserve"> que </w:t>
      </w:r>
      <w:r w:rsidR="00EB1E82">
        <w:t xml:space="preserve">també </w:t>
      </w:r>
      <w:r>
        <w:t xml:space="preserve">ha reduït el temps </w:t>
      </w:r>
      <w:r w:rsidR="00444E4C">
        <w:t xml:space="preserve">d’execució per un factor de 2 </w:t>
      </w:r>
      <w:r>
        <w:t xml:space="preserve">ha estat passar </w:t>
      </w:r>
      <w:r w:rsidR="003D7CE1">
        <w:t>el</w:t>
      </w:r>
      <w:r>
        <w:t xml:space="preserve"> dataframe amb només les columnes necessàries (</w:t>
      </w:r>
      <w:proofErr w:type="spellStart"/>
      <w:r>
        <w:t>timestamp</w:t>
      </w:r>
      <w:proofErr w:type="spellEnd"/>
      <w:r>
        <w:t xml:space="preserve">, </w:t>
      </w:r>
      <w:proofErr w:type="spellStart"/>
      <w:r>
        <w:t>powerC</w:t>
      </w:r>
      <w:proofErr w:type="spellEnd"/>
      <w:r>
        <w:t xml:space="preserve"> i </w:t>
      </w:r>
      <w:proofErr w:type="spellStart"/>
      <w:r>
        <w:t>powerLB</w:t>
      </w:r>
      <w:proofErr w:type="spellEnd"/>
      <w:r>
        <w:t>)</w:t>
      </w:r>
      <w:r w:rsidR="00903451">
        <w:t>, ja que sinó, al transformar-ho en diccionari, estaríem processant dades que no faríem servir.</w:t>
      </w:r>
    </w:p>
    <w:p w14:paraId="2331B3CE" w14:textId="7E611896" w:rsidR="000317C7" w:rsidRDefault="000317C7" w:rsidP="000317C7">
      <w:pPr>
        <w:pStyle w:val="Heading1"/>
      </w:pPr>
      <w:bookmarkStart w:id="183" w:name="_Toc107070857"/>
      <w:bookmarkStart w:id="184" w:name="_Toc107070987"/>
      <w:bookmarkStart w:id="185" w:name="_Toc107354306"/>
      <w:bookmarkStart w:id="186" w:name="_Toc107763295"/>
      <w:bookmarkStart w:id="187" w:name="_Toc107779479"/>
      <w:r>
        <w:lastRenderedPageBreak/>
        <w:t>Implementació real</w:t>
      </w:r>
      <w:bookmarkEnd w:id="183"/>
      <w:bookmarkEnd w:id="184"/>
      <w:bookmarkEnd w:id="185"/>
      <w:bookmarkEnd w:id="186"/>
      <w:bookmarkEnd w:id="187"/>
    </w:p>
    <w:p w14:paraId="6DF93D7B" w14:textId="3EE13331" w:rsidR="00820144" w:rsidRPr="00762628" w:rsidRDefault="00820144" w:rsidP="00820144">
      <w:pPr>
        <w:rPr>
          <w:b/>
          <w:bCs/>
        </w:rPr>
      </w:pPr>
      <w:r>
        <w:t>L</w:t>
      </w:r>
      <w:r w:rsidR="00C84328">
        <w:t>’</w:t>
      </w:r>
      <w:r>
        <w:t xml:space="preserve">objectiu principal del projecte ha estat portar al món real els sistemes de control dissenyats. </w:t>
      </w:r>
      <w:r w:rsidR="00BC2293">
        <w:t xml:space="preserve">El codirector </w:t>
      </w:r>
      <w:r w:rsidR="00827947">
        <w:t xml:space="preserve">del TFG </w:t>
      </w:r>
      <w:r w:rsidR="00BC2293">
        <w:t>Jordi Bonet ha ofert la seva insta</w:t>
      </w:r>
      <w:r w:rsidR="00BC2293">
        <w:rPr>
          <w:rFonts w:ascii="Arial" w:hAnsi="Arial" w:cs="Arial"/>
        </w:rPr>
        <w:t>l</w:t>
      </w:r>
      <w:r w:rsidR="00827947">
        <w:rPr>
          <w:rFonts w:ascii="Arial" w:hAnsi="Arial" w:cs="Arial"/>
        </w:rPr>
        <w:t>·</w:t>
      </w:r>
      <w:r w:rsidR="00BC2293">
        <w:t xml:space="preserve">lació solar d’autoconsum </w:t>
      </w:r>
      <w:r w:rsidR="009A3F4E">
        <w:t xml:space="preserve">de casa </w:t>
      </w:r>
      <w:r w:rsidR="00D24E0C">
        <w:t xml:space="preserve">i ha aportat tots els recursos necessaris </w:t>
      </w:r>
      <w:r w:rsidR="00BC2293">
        <w:t>per muntar-hi el sistema</w:t>
      </w:r>
      <w:r w:rsidR="00D24E0C">
        <w:t>.</w:t>
      </w:r>
    </w:p>
    <w:p w14:paraId="0909BB1E" w14:textId="241A9A04" w:rsidR="00434306" w:rsidRDefault="00187B95" w:rsidP="00820144">
      <w:pPr>
        <w:pStyle w:val="Heading2"/>
      </w:pPr>
      <w:bookmarkStart w:id="188" w:name="_Toc107763296"/>
      <w:r>
        <w:t>Descripció de la instal·lació</w:t>
      </w:r>
      <w:bookmarkEnd w:id="188"/>
    </w:p>
    <w:p w14:paraId="14737B67" w14:textId="77777777" w:rsidR="00067E06" w:rsidRDefault="00553C30" w:rsidP="00067E06">
      <w:pPr>
        <w:pStyle w:val="TtolExemple"/>
      </w:pPr>
      <w:r>
        <w:t>Font</w:t>
      </w:r>
      <w:r w:rsidR="00187B95" w:rsidRPr="00553C30">
        <w:t xml:space="preserve"> d’energia renovable</w:t>
      </w:r>
    </w:p>
    <w:p w14:paraId="6C1FFCCF" w14:textId="2448B5CF" w:rsidR="00187B95" w:rsidRDefault="009777DD" w:rsidP="00187B95">
      <w:r>
        <w:t>La producció</w:t>
      </w:r>
      <w:r w:rsidR="00187B95">
        <w:t xml:space="preserve"> </w:t>
      </w:r>
      <w:r w:rsidR="00F558C8">
        <w:t xml:space="preserve">d’energia renovable </w:t>
      </w:r>
      <w:r w:rsidR="00187B95">
        <w:t>prové d’un</w:t>
      </w:r>
      <w:r w:rsidR="005F51F7">
        <w:t xml:space="preserve"> conjuntament</w:t>
      </w:r>
      <w:r w:rsidR="00187B95">
        <w:t xml:space="preserve"> plaques solar</w:t>
      </w:r>
      <w:r w:rsidR="0003796C">
        <w:t>s que, e</w:t>
      </w:r>
      <w:r w:rsidR="00187B95">
        <w:t>n les millors condicions,</w:t>
      </w:r>
      <w:r w:rsidR="00216E3E">
        <w:t xml:space="preserve"> produeix entre 2 i 2,5 kW de potència.</w:t>
      </w:r>
    </w:p>
    <w:p w14:paraId="24EFF8A5" w14:textId="747970C1" w:rsidR="00067E06" w:rsidRDefault="00067E06" w:rsidP="00067E06">
      <w:pPr>
        <w:pStyle w:val="TtolExemple"/>
      </w:pPr>
      <w:r>
        <w:t>Càrregues</w:t>
      </w:r>
      <w:r w:rsidR="004F3FE4">
        <w:t xml:space="preserve"> i </w:t>
      </w:r>
      <w:r w:rsidR="00FA11D9">
        <w:t>control remot</w:t>
      </w:r>
    </w:p>
    <w:p w14:paraId="7E104118" w14:textId="1F0DA059" w:rsidR="00827947" w:rsidRDefault="00827947" w:rsidP="00187B95">
      <w:r>
        <w:t xml:space="preserve">Les càrregues </w:t>
      </w:r>
      <w:r w:rsidR="00187B95">
        <w:t>que es volen</w:t>
      </w:r>
      <w:r>
        <w:t xml:space="preserve"> controla</w:t>
      </w:r>
      <w:r w:rsidR="00187B95">
        <w:t>r</w:t>
      </w:r>
      <w:r>
        <w:t xml:space="preserve"> són dues bombes de calor, una </w:t>
      </w:r>
      <w:r w:rsidR="00187B95">
        <w:t>de</w:t>
      </w:r>
      <w:r>
        <w:t xml:space="preserve"> 700</w:t>
      </w:r>
      <w:r w:rsidR="00187B95">
        <w:t xml:space="preserve"> </w:t>
      </w:r>
      <w:r>
        <w:t>W i l’altre</w:t>
      </w:r>
      <w:r w:rsidR="00187B95">
        <w:t xml:space="preserve"> 1 kW</w:t>
      </w:r>
      <w:r>
        <w:t>. Per po</w:t>
      </w:r>
      <w:r w:rsidR="00187B95">
        <w:t>der engegar</w:t>
      </w:r>
      <w:r w:rsidR="00947C23">
        <w:t>,</w:t>
      </w:r>
      <w:r w:rsidR="00187B95">
        <w:t xml:space="preserve"> apagar</w:t>
      </w:r>
      <w:r w:rsidR="00947C23">
        <w:t xml:space="preserve"> i monitoritzar la potència de les càrregues</w:t>
      </w:r>
      <w:r w:rsidR="00187B95">
        <w:t xml:space="preserve"> remotament s’han instal</w:t>
      </w:r>
      <w:r w:rsidR="00187B95">
        <w:rPr>
          <w:rFonts w:ascii="Arial" w:hAnsi="Arial" w:cs="Arial"/>
        </w:rPr>
        <w:t>·</w:t>
      </w:r>
      <w:r w:rsidR="00187B95">
        <w:t>lat d</w:t>
      </w:r>
      <w:r w:rsidR="00D660E1">
        <w:t>os interruptors remotes</w:t>
      </w:r>
      <w:r w:rsidR="00187B95">
        <w:t xml:space="preserve"> Shelly, una per cada alimentació</w:t>
      </w:r>
      <w:r w:rsidR="00D660E1">
        <w:t>.</w:t>
      </w:r>
    </w:p>
    <w:p w14:paraId="545A639E" w14:textId="02E3E62B" w:rsidR="00D660E1" w:rsidRDefault="00D660E1" w:rsidP="00187B95">
      <w:r>
        <w:t>L’interruptor Shelly és un relé intel</w:t>
      </w:r>
      <w:r>
        <w:rPr>
          <w:rFonts w:ascii="Arial" w:hAnsi="Arial" w:cs="Arial"/>
        </w:rPr>
        <w:t>·</w:t>
      </w:r>
      <w:r>
        <w:t>ligent el qual es pot controlar</w:t>
      </w:r>
      <w:r w:rsidR="000D118F">
        <w:t xml:space="preserve"> i </w:t>
      </w:r>
      <w:r w:rsidR="00947C23">
        <w:t>monitoritzar</w:t>
      </w:r>
      <w:r>
        <w:t xml:space="preserve"> </w:t>
      </w:r>
      <w:r w:rsidR="003313B4">
        <w:t>per WiFi</w:t>
      </w:r>
      <w:r w:rsidR="000550B1">
        <w:t xml:space="preserve">. </w:t>
      </w:r>
      <w:r w:rsidR="00974F9E">
        <w:t>El model utilitzat és el Shelly1L</w:t>
      </w:r>
      <w:r w:rsidR="00A426CC">
        <w:t xml:space="preserve">, </w:t>
      </w:r>
      <w:r w:rsidR="00A426CC">
        <w:fldChar w:fldCharType="begin"/>
      </w:r>
      <w:r w:rsidR="00A426CC">
        <w:instrText xml:space="preserve"> REF _Ref107763221 \h </w:instrText>
      </w:r>
      <w:r w:rsidR="00A426CC">
        <w:fldChar w:fldCharType="separate"/>
      </w:r>
      <w:r w:rsidR="00650730">
        <w:t xml:space="preserve">Figura </w:t>
      </w:r>
      <w:r w:rsidR="00650730">
        <w:rPr>
          <w:noProof/>
        </w:rPr>
        <w:t>6</w:t>
      </w:r>
      <w:r w:rsidR="00650730">
        <w:t>.</w:t>
      </w:r>
      <w:r w:rsidR="00650730">
        <w:rPr>
          <w:noProof/>
        </w:rPr>
        <w:t>1</w:t>
      </w:r>
      <w:r w:rsidR="00A426CC">
        <w:fldChar w:fldCharType="end"/>
      </w:r>
      <w:r w:rsidR="000D118F">
        <w:t>,</w:t>
      </w:r>
      <w:r w:rsidR="00974F9E">
        <w:t xml:space="preserve"> que o</w:t>
      </w:r>
      <w:r w:rsidR="000550B1">
        <w:t>fereix diferents formes d’interacció</w:t>
      </w:r>
      <w:r w:rsidR="003309FA">
        <w:t xml:space="preserve"> </w:t>
      </w:r>
      <w:sdt>
        <w:sdtPr>
          <w:id w:val="35246107"/>
          <w:citation/>
        </w:sdtPr>
        <w:sdtEndPr/>
        <w:sdtContent>
          <w:r w:rsidR="003309FA">
            <w:fldChar w:fldCharType="begin"/>
          </w:r>
          <w:r w:rsidR="003309FA">
            <w:rPr>
              <w:lang w:val="en-US"/>
            </w:rPr>
            <w:instrText xml:space="preserve">CITATION She22 \l 1033 </w:instrText>
          </w:r>
          <w:r w:rsidR="003309FA">
            <w:fldChar w:fldCharType="separate"/>
          </w:r>
          <w:r w:rsidR="00A426CC" w:rsidRPr="00A426CC">
            <w:rPr>
              <w:noProof/>
              <w:lang w:val="en-US"/>
            </w:rPr>
            <w:t>[14]</w:t>
          </w:r>
          <w:r w:rsidR="003309FA">
            <w:fldChar w:fldCharType="end"/>
          </w:r>
        </w:sdtContent>
      </w:sdt>
      <w:r w:rsidR="000550B1">
        <w:t>:</w:t>
      </w:r>
    </w:p>
    <w:p w14:paraId="141AC90B" w14:textId="6D561560" w:rsidR="000550B1" w:rsidRDefault="000550B1" w:rsidP="000550B1">
      <w:pPr>
        <w:pStyle w:val="ListParagraph"/>
      </w:pPr>
      <w:r>
        <w:t>Amb un botó físic</w:t>
      </w:r>
      <w:r w:rsidR="001513DD">
        <w:t>.</w:t>
      </w:r>
    </w:p>
    <w:p w14:paraId="4C509162" w14:textId="0CDE68FD" w:rsidR="000550B1" w:rsidRDefault="007B431E" w:rsidP="000550B1">
      <w:pPr>
        <w:pStyle w:val="ListParagraph"/>
      </w:pPr>
      <w:r>
        <w:t>Atacant</w:t>
      </w:r>
      <w:r w:rsidR="008602A8">
        <w:t xml:space="preserve"> </w:t>
      </w:r>
      <w:r>
        <w:t>a</w:t>
      </w:r>
      <w:r w:rsidR="003309FA">
        <w:t xml:space="preserve"> l’API rest, fent</w:t>
      </w:r>
      <w:r w:rsidR="004A5409">
        <w:t xml:space="preserve"> </w:t>
      </w:r>
      <w:r w:rsidR="000550B1">
        <w:t xml:space="preserve">peticions HTTP </w:t>
      </w:r>
      <w:r w:rsidR="003309FA">
        <w:t>a</w:t>
      </w:r>
      <w:r w:rsidR="000550B1">
        <w:t xml:space="preserve"> través de la xarxa local</w:t>
      </w:r>
      <w:r w:rsidR="001513DD">
        <w:t>.</w:t>
      </w:r>
    </w:p>
    <w:p w14:paraId="4C5A8B4B" w14:textId="6AF266E1" w:rsidR="000550B1" w:rsidRDefault="000550B1" w:rsidP="000550B1">
      <w:pPr>
        <w:pStyle w:val="ListParagraph"/>
      </w:pPr>
      <w:r>
        <w:t>Enviant la instrucció a través del núvol o MQTT</w:t>
      </w:r>
      <w:r w:rsidR="001513DD">
        <w:t>.</w:t>
      </w:r>
    </w:p>
    <w:p w14:paraId="1112CCBA" w14:textId="2DA3409C" w:rsidR="000550B1" w:rsidRDefault="000550B1" w:rsidP="000550B1">
      <w:pPr>
        <w:pStyle w:val="ListParagraph"/>
      </w:pPr>
      <w:r>
        <w:t>Amb un horari setmanal configurat</w:t>
      </w:r>
      <w:r w:rsidR="001513DD">
        <w:t>.</w:t>
      </w:r>
    </w:p>
    <w:p w14:paraId="4FBB591F" w14:textId="4EBC6CB5" w:rsidR="000550B1" w:rsidRDefault="000550B1" w:rsidP="000550B1">
      <w:pPr>
        <w:pStyle w:val="ListParagraph"/>
      </w:pPr>
      <w:r>
        <w:t>A partir d’</w:t>
      </w:r>
      <w:r w:rsidRPr="000550B1">
        <w:t>un esdeveniment generat per la sortida/la posta de sol</w:t>
      </w:r>
      <w:r w:rsidR="001513DD">
        <w:t>.</w:t>
      </w:r>
    </w:p>
    <w:p w14:paraId="5123713F" w14:textId="2853E25D" w:rsidR="00CB3F4E" w:rsidRDefault="000550B1" w:rsidP="00CB3F4E">
      <w:pPr>
        <w:pStyle w:val="ListParagraph"/>
      </w:pPr>
      <w:r>
        <w:t>Una sobrecàrrega de potència apagarà el relé</w:t>
      </w:r>
      <w:r w:rsidR="001513DD">
        <w:t>.</w:t>
      </w:r>
    </w:p>
    <w:p w14:paraId="211D9647" w14:textId="736578AD" w:rsidR="00132FD7" w:rsidRDefault="009B07C4" w:rsidP="000C312B">
      <w:pPr>
        <w:pStyle w:val="TtolExemple"/>
      </w:pPr>
      <w:r>
        <w:t>Mesurador de producció i consum</w:t>
      </w:r>
    </w:p>
    <w:p w14:paraId="7746726B" w14:textId="6294A601" w:rsidR="00132FD7" w:rsidRDefault="009B07C4" w:rsidP="005E5147">
      <w:r>
        <w:t xml:space="preserve">El sistema té </w:t>
      </w:r>
      <w:r w:rsidR="005E5147">
        <w:t>instal</w:t>
      </w:r>
      <w:r w:rsidR="005E5147">
        <w:rPr>
          <w:rFonts w:ascii="Arial" w:hAnsi="Arial" w:cs="Arial"/>
        </w:rPr>
        <w:t>·</w:t>
      </w:r>
      <w:r w:rsidR="005E5147">
        <w:t xml:space="preserve">lat </w:t>
      </w:r>
      <w:r w:rsidR="00AB26C6">
        <w:t>el</w:t>
      </w:r>
      <w:r w:rsidR="005E5147">
        <w:t xml:space="preserve"> </w:t>
      </w:r>
      <w:proofErr w:type="spellStart"/>
      <w:r w:rsidR="005E5147" w:rsidRPr="005E5147">
        <w:t>Enphase</w:t>
      </w:r>
      <w:proofErr w:type="spellEnd"/>
      <w:r w:rsidR="005E5147" w:rsidRPr="005E5147">
        <w:t xml:space="preserve"> </w:t>
      </w:r>
      <w:proofErr w:type="spellStart"/>
      <w:r w:rsidR="005E5147" w:rsidRPr="005E5147">
        <w:t>Envoy</w:t>
      </w:r>
      <w:proofErr w:type="spellEnd"/>
      <w:r w:rsidR="005E5147" w:rsidRPr="005E5147">
        <w:t xml:space="preserve">-S </w:t>
      </w:r>
      <w:proofErr w:type="spellStart"/>
      <w:r w:rsidR="005E5147" w:rsidRPr="005E5147">
        <w:t>Metered</w:t>
      </w:r>
      <w:proofErr w:type="spellEnd"/>
      <w:r w:rsidR="00A426CC">
        <w:t xml:space="preserve">, </w:t>
      </w:r>
      <w:r w:rsidR="00A426CC">
        <w:fldChar w:fldCharType="begin"/>
      </w:r>
      <w:r w:rsidR="00A426CC">
        <w:instrText xml:space="preserve"> REF _Ref107763230 \h </w:instrText>
      </w:r>
      <w:r w:rsidR="00A426CC">
        <w:fldChar w:fldCharType="separate"/>
      </w:r>
      <w:r w:rsidR="00650730">
        <w:t xml:space="preserve">Figura </w:t>
      </w:r>
      <w:r w:rsidR="00650730">
        <w:rPr>
          <w:noProof/>
        </w:rPr>
        <w:t>6</w:t>
      </w:r>
      <w:r w:rsidR="00650730">
        <w:t>.</w:t>
      </w:r>
      <w:r w:rsidR="00650730">
        <w:rPr>
          <w:noProof/>
        </w:rPr>
        <w:t>2</w:t>
      </w:r>
      <w:r w:rsidR="00A426CC">
        <w:fldChar w:fldCharType="end"/>
      </w:r>
      <w:r w:rsidR="00662FFD">
        <w:t>. É</w:t>
      </w:r>
      <w:r w:rsidR="00AB26C6">
        <w:t xml:space="preserve">s </w:t>
      </w:r>
      <w:r>
        <w:t>un me</w:t>
      </w:r>
      <w:r w:rsidR="005E5147">
        <w:t>surador de producció i consum que</w:t>
      </w:r>
      <w:r w:rsidR="00626885">
        <w:t>, apart d’altres coses,</w:t>
      </w:r>
      <w:r w:rsidR="005E5147">
        <w:t xml:space="preserve"> </w:t>
      </w:r>
      <w:r w:rsidR="00132FD7">
        <w:t>permet obtenir la informació a través de peticions HTTP.</w:t>
      </w:r>
    </w:p>
    <w:p w14:paraId="4F7C8804" w14:textId="57ED826F" w:rsidR="009A3F4E" w:rsidRDefault="000C312B" w:rsidP="000C312B">
      <w:pPr>
        <w:pStyle w:val="TtolExemple"/>
      </w:pPr>
      <w:r>
        <w:t>Control</w:t>
      </w:r>
      <w:r w:rsidR="009E19DA">
        <w:t xml:space="preserve"> - Servidor</w:t>
      </w:r>
    </w:p>
    <w:p w14:paraId="07ACDE87" w14:textId="779DDFB4" w:rsidR="00CB3F4E" w:rsidRDefault="00132FD7" w:rsidP="00A426CC">
      <w:r>
        <w:t>Per poder controlar tot el sistema, s’ha fet servir una Raspberry Pi</w:t>
      </w:r>
      <w:r w:rsidR="00786D9F">
        <w:rPr>
          <w:rStyle w:val="FootnoteReference"/>
        </w:rPr>
        <w:footnoteReference w:id="11"/>
      </w:r>
      <w:r w:rsidR="00A426CC">
        <w:t xml:space="preserve">, </w:t>
      </w:r>
      <w:r w:rsidR="00A426CC">
        <w:fldChar w:fldCharType="begin"/>
      </w:r>
      <w:r w:rsidR="00A426CC">
        <w:instrText xml:space="preserve"> REF _Ref107763246 \h </w:instrText>
      </w:r>
      <w:r w:rsidR="00A426CC">
        <w:fldChar w:fldCharType="separate"/>
      </w:r>
      <w:r w:rsidR="00650730">
        <w:t xml:space="preserve">Figura </w:t>
      </w:r>
      <w:r w:rsidR="00650730">
        <w:rPr>
          <w:noProof/>
        </w:rPr>
        <w:t>6</w:t>
      </w:r>
      <w:r w:rsidR="00650730">
        <w:t>.</w:t>
      </w:r>
      <w:r w:rsidR="00650730">
        <w:rPr>
          <w:noProof/>
        </w:rPr>
        <w:t>3</w:t>
      </w:r>
      <w:r w:rsidR="00A426CC">
        <w:fldChar w:fldCharType="end"/>
      </w:r>
      <w:r w:rsidR="00A426CC">
        <w:t>,</w:t>
      </w:r>
      <w:r w:rsidR="00786D9F">
        <w:t xml:space="preserve"> </w:t>
      </w:r>
      <w:r>
        <w:t>connectada a la xarxa local</w:t>
      </w:r>
      <w:r w:rsidR="0079287E">
        <w:t>, que és el canal que tots els dispositius fan servir per comunicar-se</w:t>
      </w:r>
      <w:r>
        <w:t>.</w:t>
      </w:r>
    </w:p>
    <w:p w14:paraId="31073459" w14:textId="4D4EC960" w:rsidR="0073068F" w:rsidRDefault="0073068F" w:rsidP="00A426CC">
      <w:r>
        <w:t xml:space="preserve">Per poder programar la Raspberry remotament s’ha fet servir la VPN (Virtual </w:t>
      </w:r>
      <w:proofErr w:type="spellStart"/>
      <w:r>
        <w:t>Private</w:t>
      </w:r>
      <w:proofErr w:type="spellEnd"/>
      <w:r>
        <w:t xml:space="preserve"> Network) </w:t>
      </w:r>
      <w:proofErr w:type="spellStart"/>
      <w:r>
        <w:t>OpenVPN</w:t>
      </w:r>
      <w:proofErr w:type="spellEnd"/>
      <w:r>
        <w:t>.</w:t>
      </w:r>
    </w:p>
    <w:p w14:paraId="057D1707" w14:textId="77777777" w:rsidR="00A426CC" w:rsidRDefault="00A426CC" w:rsidP="00A426CC">
      <w:pPr>
        <w:pStyle w:val="TtolExemple"/>
      </w:pPr>
      <w:r>
        <w:t>Base de dades i visualització</w:t>
      </w:r>
    </w:p>
    <w:p w14:paraId="2AE915C6" w14:textId="77777777" w:rsidR="00A426CC" w:rsidRDefault="00A426CC" w:rsidP="00A426CC">
      <w:r>
        <w:t>Per poder veure el comportament del sistema a temps real i comprovar que tot funciona, totes les dades monitoritzades s’han guardat a una base de dades de InfluxDB</w:t>
      </w:r>
      <w:sdt>
        <w:sdtPr>
          <w:id w:val="1147869990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 CITATION Inf221 \l 1033 </w:instrText>
          </w:r>
          <w:r>
            <w:fldChar w:fldCharType="separate"/>
          </w:r>
          <w:r>
            <w:rPr>
              <w:noProof/>
              <w:lang w:val="en-US"/>
            </w:rPr>
            <w:t xml:space="preserve"> </w:t>
          </w:r>
          <w:r w:rsidRPr="00A426CC">
            <w:rPr>
              <w:noProof/>
              <w:lang w:val="en-US"/>
            </w:rPr>
            <w:t>[15]</w:t>
          </w:r>
          <w:r>
            <w:fldChar w:fldCharType="end"/>
          </w:r>
        </w:sdtContent>
      </w:sdt>
      <w:r>
        <w:t xml:space="preserve">, amb la qual és pot interaccionar remotament a través d’una API Rest </w:t>
      </w:r>
      <w:sdt>
        <w:sdtPr>
          <w:id w:val="-1159081460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 CITATION Inf22 \l 1033 </w:instrText>
          </w:r>
          <w:r>
            <w:fldChar w:fldCharType="separate"/>
          </w:r>
          <w:r w:rsidRPr="00A426CC">
            <w:rPr>
              <w:noProof/>
              <w:lang w:val="en-US"/>
            </w:rPr>
            <w:t>[16]</w:t>
          </w:r>
          <w:r>
            <w:fldChar w:fldCharType="end"/>
          </w:r>
        </w:sdtContent>
      </w:sdt>
      <w:r>
        <w:t>.</w:t>
      </w:r>
    </w:p>
    <w:p w14:paraId="1560CDB4" w14:textId="6E64CCC2" w:rsidR="00A426CC" w:rsidRDefault="00A426CC" w:rsidP="00A426CC">
      <w:r>
        <w:t>Per visualitzar les dades guardades</w:t>
      </w:r>
      <w:r w:rsidRPr="00762628">
        <w:t xml:space="preserve"> </w:t>
      </w:r>
      <w:r>
        <w:t xml:space="preserve">a temps real, s’ha fet servir l’aplicació web </w:t>
      </w:r>
      <w:proofErr w:type="spellStart"/>
      <w:r>
        <w:t>Grafana</w:t>
      </w:r>
      <w:proofErr w:type="spellEnd"/>
      <w:r>
        <w:t xml:space="preserve"> </w:t>
      </w:r>
      <w:sdt>
        <w:sdtPr>
          <w:id w:val="-758902917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 CITATION Gra22 \l 1033 </w:instrText>
          </w:r>
          <w:r>
            <w:fldChar w:fldCharType="separate"/>
          </w:r>
          <w:r w:rsidRPr="00A426CC">
            <w:rPr>
              <w:noProof/>
              <w:lang w:val="en-US"/>
            </w:rPr>
            <w:t>[17]</w:t>
          </w:r>
          <w:r>
            <w:fldChar w:fldCharType="end"/>
          </w:r>
        </w:sdtContent>
      </w:sdt>
      <w:r>
        <w:t xml:space="preserve">. El </w:t>
      </w:r>
      <w:proofErr w:type="spellStart"/>
      <w:r w:rsidRPr="003F69D8">
        <w:rPr>
          <w:i/>
          <w:iCs/>
        </w:rPr>
        <w:t>dashboard</w:t>
      </w:r>
      <w:proofErr w:type="spellEnd"/>
      <w:r>
        <w:t xml:space="preserve"> l’ha creat el Jordi Bonet, </w:t>
      </w:r>
      <w:r>
        <w:fldChar w:fldCharType="begin"/>
      </w:r>
      <w:r>
        <w:instrText xml:space="preserve"> REF _Ref107763358 \h </w:instrText>
      </w:r>
      <w:r>
        <w:fldChar w:fldCharType="separate"/>
      </w:r>
      <w:r w:rsidR="00650730">
        <w:t xml:space="preserve">Figura </w:t>
      </w:r>
      <w:r w:rsidR="00650730">
        <w:rPr>
          <w:noProof/>
        </w:rPr>
        <w:t>6</w:t>
      </w:r>
      <w:r w:rsidR="00650730">
        <w:t>.</w:t>
      </w:r>
      <w:r w:rsidR="00650730">
        <w:rPr>
          <w:noProof/>
        </w:rPr>
        <w:t>4</w:t>
      </w:r>
      <w:r>
        <w:fldChar w:fldCharType="end"/>
      </w:r>
      <w:r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63"/>
        <w:gridCol w:w="4653"/>
      </w:tblGrid>
      <w:tr w:rsidR="00C26B6F" w14:paraId="7F0378DE" w14:textId="77777777" w:rsidTr="00A426CC">
        <w:tc>
          <w:tcPr>
            <w:tcW w:w="4363" w:type="dxa"/>
          </w:tcPr>
          <w:p w14:paraId="2DF7C336" w14:textId="77777777" w:rsidR="00C26B6F" w:rsidRDefault="00C26B6F" w:rsidP="00704221">
            <w:pPr>
              <w:pStyle w:val="Caption"/>
              <w:keepNext/>
            </w:pPr>
            <w:r>
              <w:rPr>
                <w:noProof/>
              </w:rPr>
              <w:lastRenderedPageBreak/>
              <w:drawing>
                <wp:inline distT="0" distB="0" distL="0" distR="0" wp14:anchorId="08A0D47D" wp14:editId="50F1436D">
                  <wp:extent cx="1359160" cy="1080000"/>
                  <wp:effectExtent l="0" t="0" r="0" b="6350"/>
                  <wp:docPr id="451" name="Picture 451" descr="Shelly1L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helly1L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17492" t="23648" r="15371" b="23005"/>
                          <a:stretch/>
                        </pic:blipFill>
                        <pic:spPr bwMode="auto">
                          <a:xfrm>
                            <a:off x="0" y="0"/>
                            <a:ext cx="1359160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  <w:r>
              <w:t xml:space="preserve">  </w:t>
            </w:r>
          </w:p>
          <w:p w14:paraId="27B06EBA" w14:textId="39AAE40A" w:rsidR="00C26B6F" w:rsidRDefault="00C26B6F" w:rsidP="00704221">
            <w:pPr>
              <w:pStyle w:val="Caption"/>
            </w:pPr>
            <w:bookmarkStart w:id="189" w:name="_Ref107763221"/>
            <w:bookmarkStart w:id="190" w:name="_Toc107763344"/>
            <w:r>
              <w:t xml:space="preserve">Figura </w:t>
            </w: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r w:rsidR="00650730">
              <w:rPr>
                <w:noProof/>
              </w:rPr>
              <w:t>6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Figura \* ARABIC \s 1 </w:instrText>
            </w:r>
            <w:r>
              <w:fldChar w:fldCharType="separate"/>
            </w:r>
            <w:r w:rsidR="00650730">
              <w:rPr>
                <w:noProof/>
              </w:rPr>
              <w:t>1</w:t>
            </w:r>
            <w:r>
              <w:fldChar w:fldCharType="end"/>
            </w:r>
            <w:bookmarkEnd w:id="189"/>
            <w:r>
              <w:t>. Shelly1L</w:t>
            </w:r>
            <w:bookmarkEnd w:id="190"/>
          </w:p>
        </w:tc>
        <w:tc>
          <w:tcPr>
            <w:tcW w:w="4653" w:type="dxa"/>
          </w:tcPr>
          <w:p w14:paraId="6B5C66F6" w14:textId="7EC226A8" w:rsidR="00C26B6F" w:rsidRDefault="00A426CC" w:rsidP="00704221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23BD731C" wp14:editId="66099FE8">
                  <wp:extent cx="1809677" cy="1080000"/>
                  <wp:effectExtent l="0" t="0" r="635" b="6350"/>
                  <wp:docPr id="76" name="Picture 76" descr="Enphase plug-and-play solar energy storage system to begin pilot progra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Enphase plug-and-play solar energy storage system to begin pilot program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774" b="4702"/>
                          <a:stretch/>
                        </pic:blipFill>
                        <pic:spPr bwMode="auto">
                          <a:xfrm>
                            <a:off x="0" y="0"/>
                            <a:ext cx="1809677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94A179" w14:textId="5A52DDF7" w:rsidR="00C26B6F" w:rsidRDefault="00C26B6F" w:rsidP="00704221">
            <w:pPr>
              <w:pStyle w:val="Caption"/>
            </w:pPr>
            <w:bookmarkStart w:id="191" w:name="_Ref107763230"/>
            <w:bookmarkStart w:id="192" w:name="_Toc107763345"/>
            <w:r>
              <w:t xml:space="preserve">Figura </w:t>
            </w: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r w:rsidR="00650730">
              <w:rPr>
                <w:noProof/>
              </w:rPr>
              <w:t>6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Figura \* ARABIC \s 1 </w:instrText>
            </w:r>
            <w:r>
              <w:fldChar w:fldCharType="separate"/>
            </w:r>
            <w:r w:rsidR="00650730">
              <w:rPr>
                <w:noProof/>
              </w:rPr>
              <w:t>2</w:t>
            </w:r>
            <w:r>
              <w:fldChar w:fldCharType="end"/>
            </w:r>
            <w:bookmarkEnd w:id="191"/>
            <w:r>
              <w:t xml:space="preserve">. </w:t>
            </w:r>
            <w:proofErr w:type="spellStart"/>
            <w:r w:rsidRPr="00CB3F4E">
              <w:t>Enphase</w:t>
            </w:r>
            <w:proofErr w:type="spellEnd"/>
            <w:r w:rsidRPr="00CB3F4E">
              <w:t xml:space="preserve"> </w:t>
            </w:r>
            <w:proofErr w:type="spellStart"/>
            <w:r w:rsidRPr="00CB3F4E">
              <w:t>Envoy</w:t>
            </w:r>
            <w:proofErr w:type="spellEnd"/>
            <w:r w:rsidRPr="00CB3F4E">
              <w:t xml:space="preserve">-S </w:t>
            </w:r>
            <w:proofErr w:type="spellStart"/>
            <w:r w:rsidRPr="00CB3F4E">
              <w:t>Metered</w:t>
            </w:r>
            <w:bookmarkEnd w:id="192"/>
            <w:proofErr w:type="spellEnd"/>
          </w:p>
        </w:tc>
      </w:tr>
      <w:tr w:rsidR="00A426CC" w14:paraId="2B1127A9" w14:textId="77777777" w:rsidTr="0053669E">
        <w:trPr>
          <w:trHeight w:val="2300"/>
        </w:trPr>
        <w:tc>
          <w:tcPr>
            <w:tcW w:w="9016" w:type="dxa"/>
            <w:gridSpan w:val="2"/>
          </w:tcPr>
          <w:p w14:paraId="1F3CD1BA" w14:textId="77777777" w:rsidR="00A426CC" w:rsidRDefault="00A426CC" w:rsidP="00704221">
            <w:pPr>
              <w:pStyle w:val="Caption"/>
              <w:keepNext/>
            </w:pPr>
            <w:r>
              <w:rPr>
                <w:noProof/>
              </w:rPr>
              <w:drawing>
                <wp:inline distT="0" distB="0" distL="0" distR="0" wp14:anchorId="5B7A14B8" wp14:editId="7C404C6A">
                  <wp:extent cx="1752668" cy="1080000"/>
                  <wp:effectExtent l="0" t="0" r="0" b="6350"/>
                  <wp:docPr id="69" name="Picture 69" descr="Raspberry Pi - Viquipèdia, l'enciclopèdia lli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Raspberry Pi - Viquipèdia, l'enciclopèdia lliur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"/>
                          <a:stretch/>
                        </pic:blipFill>
                        <pic:spPr bwMode="auto">
                          <a:xfrm>
                            <a:off x="0" y="0"/>
                            <a:ext cx="1752668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A376B03" w14:textId="398B39D6" w:rsidR="00704221" w:rsidRPr="00704221" w:rsidRDefault="00A426CC" w:rsidP="0053669E">
            <w:pPr>
              <w:pStyle w:val="Caption"/>
            </w:pPr>
            <w:bookmarkStart w:id="193" w:name="_Ref107763246"/>
            <w:bookmarkStart w:id="194" w:name="_Toc107763346"/>
            <w:r>
              <w:t xml:space="preserve">Figura </w:t>
            </w:r>
            <w:r>
              <w:fldChar w:fldCharType="begin"/>
            </w:r>
            <w:r>
              <w:instrText xml:space="preserve"> STYLEREF 1 \s </w:instrText>
            </w:r>
            <w:r>
              <w:fldChar w:fldCharType="separate"/>
            </w:r>
            <w:r w:rsidR="00650730">
              <w:rPr>
                <w:noProof/>
              </w:rPr>
              <w:t>6</w:t>
            </w:r>
            <w: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Figura \* ARABIC \s 1 </w:instrText>
            </w:r>
            <w:r>
              <w:fldChar w:fldCharType="separate"/>
            </w:r>
            <w:r w:rsidR="00650730">
              <w:rPr>
                <w:noProof/>
              </w:rPr>
              <w:t>3</w:t>
            </w:r>
            <w:r>
              <w:fldChar w:fldCharType="end"/>
            </w:r>
            <w:bookmarkEnd w:id="193"/>
            <w:r>
              <w:t>. Raspberry Pi Model B</w:t>
            </w:r>
            <w:bookmarkEnd w:id="194"/>
          </w:p>
        </w:tc>
      </w:tr>
    </w:tbl>
    <w:p w14:paraId="48A38768" w14:textId="77B6C8EB" w:rsidR="00317F3D" w:rsidRPr="00317F3D" w:rsidRDefault="00112343" w:rsidP="00317F3D">
      <w:pPr>
        <w:pStyle w:val="Caption"/>
        <w:spacing w:line="240" w:lineRule="auto"/>
      </w:pPr>
      <w:r>
        <w:rPr>
          <w:noProof/>
        </w:rPr>
        <w:drawing>
          <wp:inline distT="0" distB="0" distL="0" distR="0" wp14:anchorId="5174AB59" wp14:editId="7F853651">
            <wp:extent cx="5722663" cy="2917596"/>
            <wp:effectExtent l="0" t="0" r="0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8" t="-1" b="50138"/>
                    <a:stretch/>
                  </pic:blipFill>
                  <pic:spPr bwMode="auto">
                    <a:xfrm>
                      <a:off x="0" y="0"/>
                      <a:ext cx="5724000" cy="2918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17F3D">
        <w:rPr>
          <w:noProof/>
        </w:rPr>
        <w:drawing>
          <wp:inline distT="0" distB="0" distL="0" distR="0" wp14:anchorId="5AB5225F" wp14:editId="4EAEA7E4">
            <wp:extent cx="5721611" cy="2688363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8" t="54046"/>
                    <a:stretch/>
                  </pic:blipFill>
                  <pic:spPr bwMode="auto">
                    <a:xfrm>
                      <a:off x="0" y="0"/>
                      <a:ext cx="5724000" cy="2689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7788C" w14:textId="59D91BCE" w:rsidR="00CF4003" w:rsidRPr="00281C6D" w:rsidRDefault="00283456" w:rsidP="00281C6D">
      <w:pPr>
        <w:pStyle w:val="Caption"/>
      </w:pPr>
      <w:bookmarkStart w:id="195" w:name="_Ref107763358"/>
      <w:bookmarkStart w:id="196" w:name="_Toc107763347"/>
      <w:r>
        <w:t xml:space="preserve">Figura </w:t>
      </w:r>
      <w:r w:rsidR="00CB3F4E">
        <w:fldChar w:fldCharType="begin"/>
      </w:r>
      <w:r w:rsidR="00CB3F4E">
        <w:instrText xml:space="preserve"> STYLEREF 1 \s </w:instrText>
      </w:r>
      <w:r w:rsidR="00CB3F4E">
        <w:fldChar w:fldCharType="separate"/>
      </w:r>
      <w:r w:rsidR="00650730">
        <w:rPr>
          <w:noProof/>
        </w:rPr>
        <w:t>6</w:t>
      </w:r>
      <w:r w:rsidR="00CB3F4E">
        <w:fldChar w:fldCharType="end"/>
      </w:r>
      <w:r w:rsidR="00CB3F4E">
        <w:t>.</w:t>
      </w:r>
      <w:r w:rsidR="00CB3F4E">
        <w:fldChar w:fldCharType="begin"/>
      </w:r>
      <w:r w:rsidR="00CB3F4E">
        <w:instrText xml:space="preserve"> SEQ Figura \* ARABIC \s 1 </w:instrText>
      </w:r>
      <w:r w:rsidR="00CB3F4E">
        <w:fldChar w:fldCharType="separate"/>
      </w:r>
      <w:r w:rsidR="00650730">
        <w:rPr>
          <w:noProof/>
        </w:rPr>
        <w:t>4</w:t>
      </w:r>
      <w:r w:rsidR="00CB3F4E">
        <w:fldChar w:fldCharType="end"/>
      </w:r>
      <w:bookmarkEnd w:id="195"/>
      <w:r>
        <w:t xml:space="preserve">. Dashboard creat en </w:t>
      </w:r>
      <w:proofErr w:type="spellStart"/>
      <w:r>
        <w:t>Grafana</w:t>
      </w:r>
      <w:proofErr w:type="spellEnd"/>
      <w:r w:rsidR="00876F86">
        <w:t xml:space="preserve"> que mostra les </w:t>
      </w:r>
      <w:r>
        <w:t>dades del sistema a temps real</w:t>
      </w:r>
      <w:bookmarkEnd w:id="196"/>
      <w:r w:rsidR="00CF4003">
        <w:br w:type="page"/>
      </w:r>
    </w:p>
    <w:p w14:paraId="6D8ED5C5" w14:textId="1F5612F0" w:rsidR="00434306" w:rsidRDefault="0082742F" w:rsidP="00434306">
      <w:pPr>
        <w:pStyle w:val="Heading2"/>
      </w:pPr>
      <w:bookmarkStart w:id="197" w:name="_Toc107763297"/>
      <w:r>
        <w:lastRenderedPageBreak/>
        <w:t>Implementació del s</w:t>
      </w:r>
      <w:r w:rsidR="00434306">
        <w:t>oftware</w:t>
      </w:r>
      <w:bookmarkEnd w:id="197"/>
    </w:p>
    <w:p w14:paraId="4B5500C5" w14:textId="19264720" w:rsidR="00AE3704" w:rsidRPr="009845BA" w:rsidRDefault="00AE3704" w:rsidP="00DF4E77">
      <w:pPr>
        <w:rPr>
          <w:i/>
          <w:iCs/>
        </w:rPr>
      </w:pPr>
      <w:r>
        <w:t xml:space="preserve">A l’inici, </w:t>
      </w:r>
      <w:r w:rsidR="00DC3E9C">
        <w:t>s’ha</w:t>
      </w:r>
      <w:r w:rsidR="00CA5A2A">
        <w:t>via</w:t>
      </w:r>
      <w:r>
        <w:t xml:space="preserve"> implementat la solució </w:t>
      </w:r>
      <w:r w:rsidR="00A13274">
        <w:t xml:space="preserve">amb </w:t>
      </w:r>
      <w:r>
        <w:t>un sol codi</w:t>
      </w:r>
      <w:r w:rsidR="00BE0012">
        <w:t xml:space="preserve"> i</w:t>
      </w:r>
      <w:r>
        <w:t xml:space="preserve"> </w:t>
      </w:r>
      <w:r w:rsidR="00DF4E77">
        <w:t xml:space="preserve">era </w:t>
      </w:r>
      <w:r>
        <w:t>específic</w:t>
      </w:r>
      <w:r w:rsidR="00DF4E77">
        <w:t>a</w:t>
      </w:r>
      <w:r>
        <w:t xml:space="preserve"> per la inst</w:t>
      </w:r>
      <w:r w:rsidR="00DE3940">
        <w:t>a</w:t>
      </w:r>
      <w:r>
        <w:t>l</w:t>
      </w:r>
      <w:r>
        <w:rPr>
          <w:rFonts w:ascii="Arial" w:hAnsi="Arial" w:cs="Arial"/>
        </w:rPr>
        <w:t>·</w:t>
      </w:r>
      <w:r>
        <w:t>lació</w:t>
      </w:r>
      <w:r w:rsidR="00DC3E9C">
        <w:t xml:space="preserve"> que teníem</w:t>
      </w:r>
      <w:r>
        <w:t>. Però tenia un problema, no era portable entre instal</w:t>
      </w:r>
      <w:r>
        <w:rPr>
          <w:rFonts w:ascii="Arial" w:hAnsi="Arial" w:cs="Arial"/>
        </w:rPr>
        <w:t>·</w:t>
      </w:r>
      <w:r>
        <w:t>lacions</w:t>
      </w:r>
      <w:r w:rsidR="00DC3E9C">
        <w:t xml:space="preserve">. Així dons, un </w:t>
      </w:r>
      <w:r w:rsidR="00DF4E77">
        <w:t>s’ha</w:t>
      </w:r>
      <w:r w:rsidR="00DC3E9C">
        <w:t xml:space="preserve"> aconseguit que funciones per el cas específic, s’ha </w:t>
      </w:r>
      <w:r w:rsidR="00350D1E">
        <w:t>refet tot el codi</w:t>
      </w:r>
      <w:r w:rsidR="00DC3E9C">
        <w:t xml:space="preserve"> per fer-lo portable</w:t>
      </w:r>
      <w:r w:rsidR="00350D1E">
        <w:t xml:space="preserve"> i senzill </w:t>
      </w:r>
      <w:r w:rsidR="005559A5">
        <w:t>d’utilitzar</w:t>
      </w:r>
      <w:r w:rsidR="00DC3E9C">
        <w:t>.</w:t>
      </w:r>
      <w:r w:rsidR="009845BA">
        <w:t xml:space="preserve"> Aquest es troba en la carpeta .</w:t>
      </w:r>
      <w:r w:rsidR="009845BA">
        <w:rPr>
          <w:i/>
          <w:iCs/>
        </w:rPr>
        <w:t>/</w:t>
      </w:r>
      <w:proofErr w:type="spellStart"/>
      <w:r w:rsidR="009845BA">
        <w:rPr>
          <w:i/>
          <w:iCs/>
        </w:rPr>
        <w:t>src</w:t>
      </w:r>
      <w:proofErr w:type="spellEnd"/>
      <w:r w:rsidR="009845BA">
        <w:rPr>
          <w:i/>
          <w:iCs/>
        </w:rPr>
        <w:t xml:space="preserve"> </w:t>
      </w:r>
      <w:r w:rsidR="009845BA" w:rsidRPr="009845BA">
        <w:t>i s’ha fet en</w:t>
      </w:r>
      <w:r w:rsidR="009845BA">
        <w:rPr>
          <w:i/>
          <w:iCs/>
        </w:rPr>
        <w:t xml:space="preserve"> </w:t>
      </w:r>
      <w:r w:rsidR="009845BA">
        <w:t>Python 3.7</w:t>
      </w:r>
      <w:r w:rsidR="009845BA" w:rsidRPr="009845BA">
        <w:t>.</w:t>
      </w:r>
    </w:p>
    <w:p w14:paraId="424C3491" w14:textId="42970116" w:rsidR="00E24BD0" w:rsidRDefault="007F369B" w:rsidP="00C35328">
      <w:pPr>
        <w:ind w:firstLine="0"/>
      </w:pPr>
      <w:r>
        <w:t>El primer pas ha estat definir</w:t>
      </w:r>
      <w:r w:rsidR="00DF4E77">
        <w:t xml:space="preserve"> </w:t>
      </w:r>
      <w:r w:rsidR="000D6C2E">
        <w:t>l’estàndard d</w:t>
      </w:r>
      <w:r w:rsidR="00DF4E77">
        <w:t>els controladors</w:t>
      </w:r>
      <w:r w:rsidR="00246578">
        <w:rPr>
          <w:rStyle w:val="FootnoteReference"/>
        </w:rPr>
        <w:footnoteReference w:id="12"/>
      </w:r>
      <w:r w:rsidR="00DF4E77">
        <w:t xml:space="preserve"> </w:t>
      </w:r>
      <w:r w:rsidR="00DF4E77" w:rsidRPr="00DF4E77">
        <w:rPr>
          <w:i/>
          <w:iCs/>
        </w:rPr>
        <w:t>(drivers)</w:t>
      </w:r>
      <w:r w:rsidR="00DF4E77">
        <w:t xml:space="preserve"> de cada </w:t>
      </w:r>
      <w:r w:rsidR="006E42B9">
        <w:t xml:space="preserve">tipus </w:t>
      </w:r>
      <w:r w:rsidR="00DF4E77">
        <w:t>perifèric</w:t>
      </w:r>
      <w:r w:rsidR="00FE3CEE">
        <w:t xml:space="preserve"> diferent</w:t>
      </w:r>
      <w:r w:rsidR="00E24BD0">
        <w:t>, així l’únic que cal canviar entre instal</w:t>
      </w:r>
      <w:r w:rsidR="00E24BD0">
        <w:rPr>
          <w:rFonts w:ascii="Arial" w:hAnsi="Arial" w:cs="Arial"/>
        </w:rPr>
        <w:t>·</w:t>
      </w:r>
      <w:r w:rsidR="00E24BD0">
        <w:t xml:space="preserve">lacions </w:t>
      </w:r>
      <w:r w:rsidR="00752312">
        <w:t>són</w:t>
      </w:r>
      <w:r w:rsidR="00E24BD0">
        <w:t xml:space="preserve"> </w:t>
      </w:r>
      <w:r w:rsidR="005513AB">
        <w:t>les configuracions dels dispositius</w:t>
      </w:r>
      <w:r w:rsidR="00752312">
        <w:t xml:space="preserve"> i els divers dels dispositius diferents</w:t>
      </w:r>
      <w:r w:rsidR="00E24BD0">
        <w:t xml:space="preserve">. Els perifèrics </w:t>
      </w:r>
      <w:r w:rsidR="006E42B9">
        <w:t xml:space="preserve">són: </w:t>
      </w:r>
    </w:p>
    <w:p w14:paraId="188F291B" w14:textId="3992C86E" w:rsidR="00E24BD0" w:rsidRDefault="00E24BD0" w:rsidP="00E24BD0">
      <w:pPr>
        <w:pStyle w:val="ListParagraph"/>
      </w:pPr>
      <w:r>
        <w:t>L</w:t>
      </w:r>
      <w:r w:rsidR="006E42B9">
        <w:t>a base de dades</w:t>
      </w:r>
      <w:r w:rsidR="007D124C">
        <w:t>.</w:t>
      </w:r>
    </w:p>
    <w:p w14:paraId="13B11EBC" w14:textId="2D7EAA90" w:rsidR="00E24BD0" w:rsidRDefault="008D1A07" w:rsidP="00E24BD0">
      <w:pPr>
        <w:pStyle w:val="ListParagraph"/>
      </w:pPr>
      <w:r>
        <w:t>Mesurador de producció i consum</w:t>
      </w:r>
      <w:r w:rsidR="007D124C">
        <w:t>.</w:t>
      </w:r>
    </w:p>
    <w:p w14:paraId="15CBA985" w14:textId="56B3B1D4" w:rsidR="006E42B9" w:rsidRPr="006E42B9" w:rsidRDefault="00E24BD0" w:rsidP="00E24BD0">
      <w:pPr>
        <w:pStyle w:val="ListParagraph"/>
      </w:pPr>
      <w:r>
        <w:t>E</w:t>
      </w:r>
      <w:r w:rsidR="006E42B9">
        <w:t>l</w:t>
      </w:r>
      <w:r w:rsidR="00BF0319">
        <w:t>s</w:t>
      </w:r>
      <w:r w:rsidR="006E42B9">
        <w:t xml:space="preserve"> dispositiu</w:t>
      </w:r>
      <w:r>
        <w:t>s</w:t>
      </w:r>
      <w:r w:rsidR="006E42B9">
        <w:t xml:space="preserve"> per controlar l</w:t>
      </w:r>
      <w:r>
        <w:t>a</w:t>
      </w:r>
      <w:r w:rsidR="006E42B9">
        <w:t xml:space="preserve"> càrreg</w:t>
      </w:r>
      <w:r w:rsidR="00BF0319">
        <w:t>ues</w:t>
      </w:r>
      <w:r>
        <w:t>.</w:t>
      </w:r>
    </w:p>
    <w:p w14:paraId="1E80FD8A" w14:textId="16859483" w:rsidR="0031081F" w:rsidRDefault="0031081F" w:rsidP="00C35328">
      <w:pPr>
        <w:ind w:firstLine="0"/>
      </w:pPr>
      <w:r>
        <w:t>L’altre canvi que s’ha fet ha estat separar el programa en dos</w:t>
      </w:r>
      <w:r w:rsidR="009845BA">
        <w:t xml:space="preserve">: </w:t>
      </w:r>
      <w:r w:rsidR="009845BA">
        <w:rPr>
          <w:i/>
          <w:iCs/>
        </w:rPr>
        <w:t xml:space="preserve">managing.py </w:t>
      </w:r>
      <w:r w:rsidR="009845BA">
        <w:t>i</w:t>
      </w:r>
      <w:r w:rsidR="009845BA">
        <w:rPr>
          <w:i/>
          <w:iCs/>
        </w:rPr>
        <w:t xml:space="preserve"> monitoring.py</w:t>
      </w:r>
      <w:r>
        <w:t>, ja que les dues funcionalitats que implementava, gestió i monitorització, són independents</w:t>
      </w:r>
      <w:r w:rsidR="009845BA">
        <w:t>.</w:t>
      </w:r>
    </w:p>
    <w:p w14:paraId="4AA6BFE6" w14:textId="2F35125F" w:rsidR="009845BA" w:rsidRDefault="00646DDF" w:rsidP="002442AC">
      <w:r>
        <w:t xml:space="preserve">Com </w:t>
      </w:r>
      <w:r w:rsidR="000629C9">
        <w:t>que el sistema operatiu de la Raspberry és una distribució</w:t>
      </w:r>
      <w:r w:rsidR="002442AC">
        <w:t xml:space="preserve"> </w:t>
      </w:r>
      <w:r w:rsidR="000629C9">
        <w:t xml:space="preserve">Linux, s’ha fet servir </w:t>
      </w:r>
      <w:r w:rsidR="000629C9">
        <w:rPr>
          <w:i/>
          <w:iCs/>
        </w:rPr>
        <w:t>systemd</w:t>
      </w:r>
      <w:r w:rsidR="000629C9">
        <w:t xml:space="preserve"> per crear els serveis, coneguts com a </w:t>
      </w:r>
      <w:proofErr w:type="spellStart"/>
      <w:r w:rsidR="000629C9">
        <w:rPr>
          <w:i/>
          <w:iCs/>
        </w:rPr>
        <w:t>daemons</w:t>
      </w:r>
      <w:proofErr w:type="spellEnd"/>
      <w:r>
        <w:t xml:space="preserve">, per tenir els dos programes funcionant contínuament </w:t>
      </w:r>
      <w:r w:rsidR="00662D1E">
        <w:t xml:space="preserve">i </w:t>
      </w:r>
      <w:r>
        <w:t>de fons.</w:t>
      </w:r>
      <w:r w:rsidR="009E19DA">
        <w:t xml:space="preserve"> Aquest es troben a la carpeta </w:t>
      </w:r>
      <w:r w:rsidR="009E19DA">
        <w:rPr>
          <w:i/>
          <w:iCs/>
        </w:rPr>
        <w:t>./</w:t>
      </w:r>
      <w:proofErr w:type="spellStart"/>
      <w:r w:rsidR="009E19DA">
        <w:rPr>
          <w:i/>
          <w:iCs/>
        </w:rPr>
        <w:t>src</w:t>
      </w:r>
      <w:proofErr w:type="spellEnd"/>
      <w:r w:rsidR="009E19DA">
        <w:rPr>
          <w:i/>
          <w:iCs/>
        </w:rPr>
        <w:t>/</w:t>
      </w:r>
      <w:proofErr w:type="spellStart"/>
      <w:r w:rsidR="009E19DA">
        <w:rPr>
          <w:i/>
          <w:iCs/>
        </w:rPr>
        <w:t>daemons</w:t>
      </w:r>
      <w:proofErr w:type="spellEnd"/>
      <w:r w:rsidR="009E19DA">
        <w:t xml:space="preserve"> </w:t>
      </w:r>
    </w:p>
    <w:p w14:paraId="20A4191C" w14:textId="1B22E7BD" w:rsidR="00007011" w:rsidRDefault="00007011" w:rsidP="0055772F">
      <w:pPr>
        <w:pStyle w:val="TtolExemple"/>
      </w:pPr>
      <w:bookmarkStart w:id="198" w:name="_Toc107763298"/>
      <w:r>
        <w:t>Drivers</w:t>
      </w:r>
      <w:bookmarkEnd w:id="198"/>
    </w:p>
    <w:p w14:paraId="56E334F4" w14:textId="19DD0F0F" w:rsidR="00B33D12" w:rsidRDefault="00B33D12" w:rsidP="00E24BD0">
      <w:r>
        <w:t xml:space="preserve">La </w:t>
      </w:r>
      <w:r w:rsidR="00027E93">
        <w:t>programació</w:t>
      </w:r>
      <w:r>
        <w:t xml:space="preserve"> dels drivers s’ha fet </w:t>
      </w:r>
      <w:r w:rsidR="00027E93">
        <w:t>orientada a objectes, és a dir, s’han creat una classe per cada driver. D’aquesta manera podem controlar dos perifèrics igual amb dues instàncies de la mateixa classe.</w:t>
      </w:r>
    </w:p>
    <w:p w14:paraId="0CD080D5" w14:textId="5162AE0C" w:rsidR="00E24BD0" w:rsidRDefault="00B33D12" w:rsidP="00651C14">
      <w:r>
        <w:t xml:space="preserve">Per tal d’estandarditzar </w:t>
      </w:r>
      <w:r w:rsidR="00550A3F">
        <w:t>els</w:t>
      </w:r>
      <w:r>
        <w:t xml:space="preserve"> driver</w:t>
      </w:r>
      <w:r w:rsidR="00550A3F">
        <w:t>s</w:t>
      </w:r>
      <w:r w:rsidR="00297B2F">
        <w:t>,</w:t>
      </w:r>
      <w:r>
        <w:t xml:space="preserve"> </w:t>
      </w:r>
      <w:r w:rsidR="00E24BD0">
        <w:t>s’ha</w:t>
      </w:r>
      <w:r>
        <w:t>n</w:t>
      </w:r>
      <w:r w:rsidR="00E24BD0">
        <w:t xml:space="preserve"> definit</w:t>
      </w:r>
      <w:r>
        <w:t xml:space="preserve"> </w:t>
      </w:r>
      <w:r w:rsidR="00AF4446">
        <w:t>uns drivers base sense cap funcionalitat</w:t>
      </w:r>
      <w:r w:rsidR="00651C14">
        <w:t>. S</w:t>
      </w:r>
      <w:r w:rsidR="00AF4446">
        <w:t xml:space="preserve">implement són </w:t>
      </w:r>
      <w:r w:rsidR="00E24BD0">
        <w:t>una classe abstracta que defineix els mètodes</w:t>
      </w:r>
      <w:r w:rsidR="00651C14">
        <w:t xml:space="preserve"> del driver</w:t>
      </w:r>
      <w:r w:rsidR="00883746">
        <w:t>.</w:t>
      </w:r>
    </w:p>
    <w:p w14:paraId="2E690519" w14:textId="23F81FDF" w:rsidR="007F3744" w:rsidRDefault="00D75A51" w:rsidP="00910AD8">
      <w:r>
        <w:t xml:space="preserve">Si és vol veure l’estàndard definit per a </w:t>
      </w:r>
      <w:r w:rsidR="00622C9A">
        <w:t>cada</w:t>
      </w:r>
      <w:r>
        <w:t xml:space="preserve"> </w:t>
      </w:r>
      <w:r>
        <w:t>driver</w:t>
      </w:r>
      <w:r w:rsidR="00CF5DD0">
        <w:t xml:space="preserve"> o com s’han implementat els drivers per </w:t>
      </w:r>
      <w:r w:rsidR="00E25373">
        <w:t xml:space="preserve">els dispositius d’aquesta </w:t>
      </w:r>
      <w:r w:rsidR="00CF5DD0">
        <w:t>instal</w:t>
      </w:r>
      <w:r w:rsidR="00CF5DD0">
        <w:rPr>
          <w:rFonts w:ascii="Arial" w:hAnsi="Arial" w:cs="Arial"/>
        </w:rPr>
        <w:t>·</w:t>
      </w:r>
      <w:r w:rsidR="00CF5DD0">
        <w:t xml:space="preserve">lació, </w:t>
      </w:r>
      <w:r w:rsidR="00024EF6">
        <w:t xml:space="preserve">els drivers </w:t>
      </w:r>
      <w:r w:rsidR="007565C4">
        <w:t>es</w:t>
      </w:r>
      <w:r w:rsidR="00353D4F">
        <w:t xml:space="preserve"> troben en </w:t>
      </w:r>
      <w:r w:rsidR="007F3744">
        <w:t xml:space="preserve">la carpeta </w:t>
      </w:r>
      <w:r w:rsidR="007F3744" w:rsidRPr="007F3744">
        <w:rPr>
          <w:i/>
          <w:iCs/>
        </w:rPr>
        <w:t>./</w:t>
      </w:r>
      <w:proofErr w:type="spellStart"/>
      <w:r w:rsidR="007F3744" w:rsidRPr="007F3744">
        <w:rPr>
          <w:i/>
          <w:iCs/>
        </w:rPr>
        <w:t>s</w:t>
      </w:r>
      <w:r w:rsidR="009E19DA">
        <w:rPr>
          <w:i/>
          <w:iCs/>
        </w:rPr>
        <w:t>rc</w:t>
      </w:r>
      <w:proofErr w:type="spellEnd"/>
      <w:r w:rsidR="007F3744" w:rsidRPr="007F3744">
        <w:rPr>
          <w:i/>
          <w:iCs/>
        </w:rPr>
        <w:t>/drivers</w:t>
      </w:r>
      <w:r w:rsidR="00353D4F">
        <w:t xml:space="preserve">, on cada subcarpeta </w:t>
      </w:r>
      <w:r w:rsidR="00EF3D47">
        <w:t>corresp</w:t>
      </w:r>
      <w:r w:rsidR="00B550B7">
        <w:t>on</w:t>
      </w:r>
      <w:r w:rsidR="00EF3D47">
        <w:t xml:space="preserve"> a </w:t>
      </w:r>
      <w:r w:rsidR="00353D4F">
        <w:t xml:space="preserve">un perifèric. Cada subcarpeta </w:t>
      </w:r>
      <w:r w:rsidR="007F3744">
        <w:t xml:space="preserve">conté el driver base i </w:t>
      </w:r>
      <w:r w:rsidR="0046239D">
        <w:t xml:space="preserve">les seves implementacions </w:t>
      </w:r>
      <w:r w:rsidR="00EB206F">
        <w:t>específiques</w:t>
      </w:r>
      <w:r w:rsidR="00651C14">
        <w:t>.</w:t>
      </w:r>
    </w:p>
    <w:p w14:paraId="2903273F" w14:textId="685B82C8" w:rsidR="00EB206F" w:rsidRDefault="00EB206F" w:rsidP="000C58E3">
      <w:pPr>
        <w:pStyle w:val="Caption"/>
      </w:pPr>
      <w:r>
        <w:rPr>
          <w:noProof/>
        </w:rPr>
        <mc:AlternateContent>
          <mc:Choice Requires="wpc">
            <w:drawing>
              <wp:inline distT="0" distB="0" distL="0" distR="0" wp14:anchorId="5082DAA7" wp14:editId="35770112">
                <wp:extent cx="4965700" cy="2054919"/>
                <wp:effectExtent l="0" t="0" r="6350" b="2540"/>
                <wp:docPr id="66" name="Canvas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rgbClr val="FFFFFF"/>
                        </a:solidFill>
                      </wpc:bg>
                      <wpc:whole/>
                      <wps:wsp>
                        <wps:cNvPr id="495" name="Rectangle: Rounded Corners 454"/>
                        <wps:cNvSpPr>
                          <a:spLocks noChangeArrowheads="1"/>
                        </wps:cNvSpPr>
                        <wps:spPr bwMode="auto">
                          <a:xfrm>
                            <a:off x="196400" y="579541"/>
                            <a:ext cx="1204800" cy="3420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6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02E037" w14:textId="77777777" w:rsidR="00EB206F" w:rsidRDefault="00EB206F" w:rsidP="00EB206F">
                              <w:pPr>
                                <w:pStyle w:val="Taula"/>
                                <w:rPr>
                                  <w:rFonts w:ascii="CMU Sans Serif" w:hAnsi="CMU Sans Serif" w:cs="CMU Sans Serif"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CMU Sans Serif" w:hAnsi="CMU Sans Serif" w:cs="CMU Sans Serif"/>
                                  <w:color w:val="000000" w:themeColor="text1"/>
                                </w:rPr>
                                <w:t>managin.py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6" name="Rectangle: Rounded Corners 455"/>
                        <wps:cNvSpPr>
                          <a:spLocks noChangeArrowheads="1"/>
                        </wps:cNvSpPr>
                        <wps:spPr bwMode="auto">
                          <a:xfrm>
                            <a:off x="3536400" y="1057861"/>
                            <a:ext cx="1224000" cy="3420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5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6046D2" w14:textId="33FDDAFA" w:rsidR="00EB206F" w:rsidRDefault="00C8490E" w:rsidP="00EB206F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PowerMeter</w:t>
                              </w:r>
                              <w:r w:rsidR="00EB206F"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.py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7" name="Rectangle: Rounded Corners 459"/>
                        <wps:cNvSpPr>
                          <a:spLocks noChangeArrowheads="1"/>
                        </wps:cNvSpPr>
                        <wps:spPr bwMode="auto">
                          <a:xfrm>
                            <a:off x="3536400" y="1541382"/>
                            <a:ext cx="1224000" cy="3420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5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89998A" w14:textId="77777777" w:rsidR="00EB206F" w:rsidRDefault="00EB206F" w:rsidP="00EB206F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DataBaseBase.py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8" name="Rectangle: Rounded Corners 460"/>
                        <wps:cNvSpPr>
                          <a:spLocks noChangeArrowheads="1"/>
                        </wps:cNvSpPr>
                        <wps:spPr bwMode="auto">
                          <a:xfrm>
                            <a:off x="3536400" y="579441"/>
                            <a:ext cx="1224000" cy="3420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5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D42643" w14:textId="77777777" w:rsidR="00EB206F" w:rsidRDefault="00EB206F" w:rsidP="00EB206F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LoadBase.py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9" name="Rectangle: Rounded Corners 461"/>
                        <wps:cNvSpPr>
                          <a:spLocks noChangeArrowheads="1"/>
                        </wps:cNvSpPr>
                        <wps:spPr bwMode="auto">
                          <a:xfrm>
                            <a:off x="1855900" y="1541182"/>
                            <a:ext cx="1224000" cy="3420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4">
                                <a:lumMod val="7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CCBE17" w14:textId="77777777" w:rsidR="00EB206F" w:rsidRDefault="00EB206F" w:rsidP="00EB206F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InfluxDB.py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0" name="Rectangle: Rounded Corners 465"/>
                        <wps:cNvSpPr>
                          <a:spLocks noChangeArrowheads="1"/>
                        </wps:cNvSpPr>
                        <wps:spPr bwMode="auto">
                          <a:xfrm>
                            <a:off x="1855900" y="1058161"/>
                            <a:ext cx="1224000" cy="3420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4">
                                <a:lumMod val="7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2A56BF9" w14:textId="63C3D6EA" w:rsidR="00EB206F" w:rsidRDefault="00657D92" w:rsidP="00EB206F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EnvoyS</w:t>
                              </w:r>
                              <w:r w:rsidR="00EB206F"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.py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1" name="Rectangle: Rounded Corners 466"/>
                        <wps:cNvSpPr>
                          <a:spLocks noChangeArrowheads="1"/>
                        </wps:cNvSpPr>
                        <wps:spPr bwMode="auto">
                          <a:xfrm>
                            <a:off x="1855900" y="579641"/>
                            <a:ext cx="1224000" cy="3420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4">
                                <a:lumMod val="7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F2BED6D" w14:textId="77777777" w:rsidR="00EB206F" w:rsidRDefault="00EB206F" w:rsidP="00EB206F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Shelly.py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2" name="Straight Arrow Connector 474"/>
                        <wps:cNvCnPr>
                          <a:cxnSpLocks noChangeShapeType="1"/>
                          <a:stCxn id="495" idx="3"/>
                        </wps:cNvCnPr>
                        <wps:spPr bwMode="auto">
                          <a:xfrm>
                            <a:off x="1401200" y="750548"/>
                            <a:ext cx="305600" cy="1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3" name="Rectangle: Rounded Corners 487"/>
                        <wps:cNvSpPr>
                          <a:spLocks noChangeArrowheads="1"/>
                        </wps:cNvSpPr>
                        <wps:spPr bwMode="auto">
                          <a:xfrm>
                            <a:off x="1706800" y="457135"/>
                            <a:ext cx="1531800" cy="1561968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  <a:prstDash val="dash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04" name="Text Box 488"/>
                        <wps:cNvSpPr txBox="1">
                          <a:spLocks noChangeArrowheads="1"/>
                        </wps:cNvSpPr>
                        <wps:spPr bwMode="auto">
                          <a:xfrm>
                            <a:off x="202800" y="138022"/>
                            <a:ext cx="1198400" cy="319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402A64" w14:textId="69E6E419" w:rsidR="00EB206F" w:rsidRDefault="00EB206F" w:rsidP="00EB206F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color w:val="70AD47" w:themeColor="accent6"/>
                                </w:rPr>
                              </w:pPr>
                              <w:r>
                                <w:rPr>
                                  <w:color w:val="70AD47" w:themeColor="accent6"/>
                                </w:rPr>
                                <w:t>Programes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5" name="Rectangle: Rounded Corners 384"/>
                        <wps:cNvSpPr>
                          <a:spLocks noChangeArrowheads="1"/>
                        </wps:cNvSpPr>
                        <wps:spPr bwMode="auto">
                          <a:xfrm>
                            <a:off x="196400" y="1540982"/>
                            <a:ext cx="1204800" cy="3420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6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A71637" w14:textId="77777777" w:rsidR="00EB206F" w:rsidRDefault="00EB206F" w:rsidP="00EB206F">
                              <w:pPr>
                                <w:pStyle w:val="Taula"/>
                                <w:rPr>
                                  <w:rFonts w:ascii="CMU Sans Serif" w:hAnsi="CMU Sans Serif" w:cs="CMU Sans Serif"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CMU Sans Serif" w:hAnsi="CMU Sans Serif" w:cs="CMU Sans Serif"/>
                                  <w:color w:val="000000" w:themeColor="text1"/>
                                </w:rPr>
                                <w:t>managin.py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6" name="Straight Arrow Connector 386"/>
                        <wps:cNvCnPr>
                          <a:cxnSpLocks noChangeShapeType="1"/>
                          <a:stCxn id="505" idx="3"/>
                        </wps:cNvCnPr>
                        <wps:spPr bwMode="auto">
                          <a:xfrm>
                            <a:off x="1401200" y="1711990"/>
                            <a:ext cx="305600" cy="2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7" name="Text Box 423"/>
                        <wps:cNvSpPr txBox="1">
                          <a:spLocks noChangeArrowheads="1"/>
                        </wps:cNvSpPr>
                        <wps:spPr bwMode="auto">
                          <a:xfrm>
                            <a:off x="1856200" y="138022"/>
                            <a:ext cx="1274458" cy="319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0C3EA7" w14:textId="2F39F2D9" w:rsidR="00EB206F" w:rsidRPr="00EB206F" w:rsidRDefault="00EB206F" w:rsidP="00EB206F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color w:val="ED7D31" w:themeColor="accent2"/>
                                </w:rPr>
                              </w:pPr>
                              <w:r w:rsidRPr="00EB206F">
                                <w:rPr>
                                  <w:color w:val="ED7D31" w:themeColor="accent2"/>
                                </w:rPr>
                                <w:t xml:space="preserve">Drivers </w:t>
                              </w:r>
                              <w:r w:rsidR="00A55F1A" w:rsidRPr="00EB206F">
                                <w:rPr>
                                  <w:color w:val="ED7D31" w:themeColor="accent2"/>
                                </w:rPr>
                                <w:t>específics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8" name="Text Box 425"/>
                        <wps:cNvSpPr txBox="1">
                          <a:spLocks noChangeArrowheads="1"/>
                        </wps:cNvSpPr>
                        <wps:spPr bwMode="auto">
                          <a:xfrm>
                            <a:off x="3560900" y="138022"/>
                            <a:ext cx="1198400" cy="319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CC847B" w14:textId="284A26B4" w:rsidR="00EB206F" w:rsidRPr="0064121C" w:rsidRDefault="00EB206F" w:rsidP="00EB206F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color w:val="5B9BD5" w:themeColor="accent5"/>
                                </w:rPr>
                              </w:pPr>
                              <w:r w:rsidRPr="0064121C">
                                <w:rPr>
                                  <w:color w:val="5B9BD5" w:themeColor="accent5"/>
                                </w:rPr>
                                <w:t>Drivers base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9" name="Straight Arrow Connector 426"/>
                        <wps:cNvCnPr>
                          <a:cxnSpLocks noChangeShapeType="1"/>
                          <a:stCxn id="501" idx="3"/>
                          <a:endCxn id="498" idx="1"/>
                        </wps:cNvCnPr>
                        <wps:spPr bwMode="auto">
                          <a:xfrm flipV="1">
                            <a:off x="3079900" y="750448"/>
                            <a:ext cx="456500" cy="1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0" name="Straight Arrow Connector 427"/>
                        <wps:cNvCnPr>
                          <a:cxnSpLocks noChangeShapeType="1"/>
                          <a:stCxn id="500" idx="3"/>
                          <a:endCxn id="496" idx="1"/>
                        </wps:cNvCnPr>
                        <wps:spPr bwMode="auto">
                          <a:xfrm flipV="1">
                            <a:off x="3079900" y="1228869"/>
                            <a:ext cx="456500" cy="3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1" name="Straight Arrow Connector 428"/>
                        <wps:cNvCnPr>
                          <a:cxnSpLocks noChangeShapeType="1"/>
                          <a:stCxn id="499" idx="3"/>
                          <a:endCxn id="497" idx="1"/>
                        </wps:cNvCnPr>
                        <wps:spPr bwMode="auto">
                          <a:xfrm>
                            <a:off x="3079900" y="1712190"/>
                            <a:ext cx="456500" cy="2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082DAA7" id="Canvas 66" o:spid="_x0000_s1338" editas="canvas" style="width:391pt;height:161.8pt;mso-position-horizontal-relative:char;mso-position-vertical-relative:line" coordsize="49657,2054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">
                <v:shape id="_x0000_s1339" type="#_x0000_t75" style="position:absolute;width:49657;height:20548;visibility:visible;mso-wrap-style:square" filled="t">
                  <v:fill o:detectmouseclick="t"/>
                  <v:path o:connecttype="none"/>
                </v:shape>
                <v:roundrect id="Rectangle: Rounded Corners 454" o:spid="_x0000_s1340" style="position:absolute;left:1964;top:5795;width:12048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" fillcolor="#e2efd9 [665]" strokecolor="#538135 [2409]" strokeweight="1pt">
                  <v:stroke joinstyle="miter"/>
                  <v:textbox>
                    <w:txbxContent>
                      <w:p w14:paraId="0E02E037" w14:textId="77777777" w:rsidR="00EB206F" w:rsidRDefault="00EB206F" w:rsidP="00EB206F">
                        <w:pPr>
                          <w:pStyle w:val="Taula"/>
                          <w:rPr>
                            <w:rFonts w:ascii="CMU Sans Serif" w:hAnsi="CMU Sans Serif" w:cs="CMU Sans Serif"/>
                            <w:color w:val="000000" w:themeColor="text1"/>
                          </w:rPr>
                        </w:pPr>
                        <w:r>
                          <w:rPr>
                            <w:rFonts w:ascii="CMU Sans Serif" w:hAnsi="CMU Sans Serif" w:cs="CMU Sans Serif"/>
                            <w:color w:val="000000" w:themeColor="text1"/>
                          </w:rPr>
                          <w:t>managin.py</w:t>
                        </w:r>
                      </w:p>
                    </w:txbxContent>
                  </v:textbox>
                </v:roundrect>
                <v:roundrect id="Rectangle: Rounded Corners 455" o:spid="_x0000_s1341" style="position:absolute;left:35364;top:10578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" fillcolor="#deeaf6 [664]" strokecolor="#5b9bd5 [3208]" strokeweight="1pt">
                  <v:stroke joinstyle="miter"/>
                  <v:textbox>
                    <w:txbxContent>
                      <w:p w14:paraId="1F6046D2" w14:textId="33FDDAFA" w:rsidR="00EB206F" w:rsidRDefault="00C8490E" w:rsidP="00EB206F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PowerMeter</w:t>
                        </w:r>
                        <w:r w:rsidR="00EB206F"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.py</w:t>
                        </w:r>
                      </w:p>
                    </w:txbxContent>
                  </v:textbox>
                </v:roundrect>
                <v:roundrect id="Rectangle: Rounded Corners 459" o:spid="_x0000_s1342" style="position:absolute;left:35364;top:15413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" fillcolor="#deeaf6 [664]" strokecolor="#5b9bd5 [3208]" strokeweight="1pt">
                  <v:stroke joinstyle="miter"/>
                  <v:textbox>
                    <w:txbxContent>
                      <w:p w14:paraId="4B89998A" w14:textId="77777777" w:rsidR="00EB206F" w:rsidRDefault="00EB206F" w:rsidP="00EB206F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DataBaseBase.py</w:t>
                        </w:r>
                      </w:p>
                    </w:txbxContent>
                  </v:textbox>
                </v:roundrect>
                <v:roundrect id="Rectangle: Rounded Corners 460" o:spid="_x0000_s1343" style="position:absolute;left:35364;top:5794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" fillcolor="#deeaf6 [664]" strokecolor="#5b9bd5 [3208]" strokeweight="1pt">
                  <v:stroke joinstyle="miter"/>
                  <v:textbox>
                    <w:txbxContent>
                      <w:p w14:paraId="78D42643" w14:textId="77777777" w:rsidR="00EB206F" w:rsidRDefault="00EB206F" w:rsidP="00EB206F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LoadBase.py</w:t>
                        </w:r>
                      </w:p>
                    </w:txbxContent>
                  </v:textbox>
                </v:roundrect>
                <v:roundrect id="Rectangle: Rounded Corners 461" o:spid="_x0000_s1344" style="position:absolute;left:18559;top:15411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" fillcolor="#fff2cc [663]" strokecolor="#bf8f00 [2407]" strokeweight="1pt">
                  <v:stroke joinstyle="miter"/>
                  <v:textbox>
                    <w:txbxContent>
                      <w:p w14:paraId="7DCCBE17" w14:textId="77777777" w:rsidR="00EB206F" w:rsidRDefault="00EB206F" w:rsidP="00EB206F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InfluxDB.py</w:t>
                        </w:r>
                      </w:p>
                    </w:txbxContent>
                  </v:textbox>
                </v:roundrect>
                <v:roundrect id="Rectangle: Rounded Corners 465" o:spid="_x0000_s1345" style="position:absolute;left:18559;top:10581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" fillcolor="#fff2cc [663]" strokecolor="#bf8f00 [2407]" strokeweight="1pt">
                  <v:stroke joinstyle="miter"/>
                  <v:textbox>
                    <w:txbxContent>
                      <w:p w14:paraId="32A56BF9" w14:textId="63C3D6EA" w:rsidR="00EB206F" w:rsidRDefault="00657D92" w:rsidP="00EB206F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EnvoyS</w:t>
                        </w:r>
                        <w:r w:rsidR="00EB206F"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.py</w:t>
                        </w:r>
                      </w:p>
                    </w:txbxContent>
                  </v:textbox>
                </v:roundrect>
                <v:roundrect id="Rectangle: Rounded Corners 466" o:spid="_x0000_s1346" style="position:absolute;left:18559;top:5796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" fillcolor="#fff2cc [663]" strokecolor="#bf8f00 [2407]" strokeweight="1pt">
                  <v:stroke joinstyle="miter"/>
                  <v:textbox>
                    <w:txbxContent>
                      <w:p w14:paraId="0F2BED6D" w14:textId="77777777" w:rsidR="00EB206F" w:rsidRDefault="00EB206F" w:rsidP="00EB206F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Shelly.py</w:t>
                        </w:r>
                      </w:p>
                    </w:txbxContent>
                  </v:textbox>
                </v:roundrect>
                <v:shape id="Straight Arrow Connector 474" o:spid="_x0000_s1347" type="#_x0000_t32" style="position:absolute;left:14012;top:7505;width:3056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" strokecolor="black [3213]">
                  <v:stroke endarrow="block" joinstyle="miter"/>
                </v:shape>
                <v:roundrect id="Rectangle: Rounded Corners 487" o:spid="_x0000_s1348" style="position:absolute;left:17068;top:4571;width:15318;height:1562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" filled="f" strokecolor="gray [1629]" strokeweight="1pt">
                  <v:stroke dashstyle="dash" joinstyle="miter"/>
                </v:roundrect>
                <v:shape id="Text Box 488" o:spid="_x0000_s1349" type="#_x0000_t202" style="position:absolute;left:2028;top:1380;width:11984;height:3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" filled="f" stroked="f" strokeweight=".5pt">
                  <v:textbox>
                    <w:txbxContent>
                      <w:p w14:paraId="23402A64" w14:textId="69E6E419" w:rsidR="00EB206F" w:rsidRDefault="00EB206F" w:rsidP="00EB206F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color w:val="70AD47" w:themeColor="accent6"/>
                          </w:rPr>
                        </w:pPr>
                        <w:r>
                          <w:rPr>
                            <w:color w:val="70AD47" w:themeColor="accent6"/>
                          </w:rPr>
                          <w:t>Programes</w:t>
                        </w:r>
                      </w:p>
                    </w:txbxContent>
                  </v:textbox>
                </v:shape>
                <v:roundrect id="Rectangle: Rounded Corners 384" o:spid="_x0000_s1350" style="position:absolute;left:1964;top:15409;width:12048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" fillcolor="#e2efd9 [665]" strokecolor="#538135 [2409]" strokeweight="1pt">
                  <v:stroke joinstyle="miter"/>
                  <v:textbox>
                    <w:txbxContent>
                      <w:p w14:paraId="6FA71637" w14:textId="77777777" w:rsidR="00EB206F" w:rsidRDefault="00EB206F" w:rsidP="00EB206F">
                        <w:pPr>
                          <w:pStyle w:val="Taula"/>
                          <w:rPr>
                            <w:rFonts w:ascii="CMU Sans Serif" w:hAnsi="CMU Sans Serif" w:cs="CMU Sans Serif"/>
                            <w:color w:val="000000" w:themeColor="text1"/>
                          </w:rPr>
                        </w:pPr>
                        <w:r>
                          <w:rPr>
                            <w:rFonts w:ascii="CMU Sans Serif" w:hAnsi="CMU Sans Serif" w:cs="CMU Sans Serif"/>
                            <w:color w:val="000000" w:themeColor="text1"/>
                          </w:rPr>
                          <w:t>managin.py</w:t>
                        </w:r>
                      </w:p>
                    </w:txbxContent>
                  </v:textbox>
                </v:roundrect>
                <v:shape id="Straight Arrow Connector 386" o:spid="_x0000_s1351" type="#_x0000_t32" style="position:absolute;left:14012;top:17119;width:3056;height: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" strokecolor="black [3213]">
                  <v:stroke endarrow="block" joinstyle="miter"/>
                </v:shape>
                <v:shape id="Text Box 423" o:spid="_x0000_s1352" type="#_x0000_t202" style="position:absolute;left:18562;top:1380;width:12744;height:3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" filled="f" stroked="f" strokeweight=".5pt">
                  <v:textbox>
                    <w:txbxContent>
                      <w:p w14:paraId="780C3EA7" w14:textId="2F39F2D9" w:rsidR="00EB206F" w:rsidRPr="00EB206F" w:rsidRDefault="00EB206F" w:rsidP="00EB206F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color w:val="ED7D31" w:themeColor="accent2"/>
                          </w:rPr>
                        </w:pPr>
                        <w:r w:rsidRPr="00EB206F">
                          <w:rPr>
                            <w:color w:val="ED7D31" w:themeColor="accent2"/>
                          </w:rPr>
                          <w:t xml:space="preserve">Drivers </w:t>
                        </w:r>
                        <w:r w:rsidR="00A55F1A" w:rsidRPr="00EB206F">
                          <w:rPr>
                            <w:color w:val="ED7D31" w:themeColor="accent2"/>
                          </w:rPr>
                          <w:t>específics</w:t>
                        </w:r>
                      </w:p>
                    </w:txbxContent>
                  </v:textbox>
                </v:shape>
                <v:shape id="Text Box 425" o:spid="_x0000_s1353" type="#_x0000_t202" style="position:absolute;left:35609;top:1380;width:11984;height:3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" filled="f" stroked="f" strokeweight=".5pt">
                  <v:textbox>
                    <w:txbxContent>
                      <w:p w14:paraId="08CC847B" w14:textId="284A26B4" w:rsidR="00EB206F" w:rsidRPr="0064121C" w:rsidRDefault="00EB206F" w:rsidP="00EB206F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color w:val="5B9BD5" w:themeColor="accent5"/>
                          </w:rPr>
                        </w:pPr>
                        <w:r w:rsidRPr="0064121C">
                          <w:rPr>
                            <w:color w:val="5B9BD5" w:themeColor="accent5"/>
                          </w:rPr>
                          <w:t>Drivers base</w:t>
                        </w:r>
                      </w:p>
                    </w:txbxContent>
                  </v:textbox>
                </v:shape>
                <v:shape id="Straight Arrow Connector 426" o:spid="_x0000_s1354" type="#_x0000_t32" style="position:absolute;left:30799;top:7504;width:4565;height: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" strokecolor="black [3213]">
                  <v:stroke endarrow="block" joinstyle="miter"/>
                </v:shape>
                <v:shape id="Straight Arrow Connector 427" o:spid="_x0000_s1355" type="#_x0000_t32" style="position:absolute;left:30799;top:12288;width:4565;height: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" strokecolor="black [3213]">
                  <v:stroke endarrow="block" joinstyle="miter"/>
                </v:shape>
                <v:shape id="Straight Arrow Connector 428" o:spid="_x0000_s1356" type="#_x0000_t32" style="position:absolute;left:30799;top:17121;width:4565;height: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" strokecolor="black [3213]">
                  <v:stroke endarrow="block" joinstyle="miter"/>
                </v:shape>
                <w10:anchorlock/>
              </v:group>
            </w:pict>
          </mc:Fallback>
        </mc:AlternateContent>
      </w:r>
    </w:p>
    <w:p w14:paraId="79055714" w14:textId="75CE5EA1" w:rsidR="00EB206F" w:rsidRDefault="00EB206F" w:rsidP="00EB206F">
      <w:pPr>
        <w:pStyle w:val="Caption"/>
      </w:pPr>
      <w:bookmarkStart w:id="199" w:name="_Toc107763348"/>
      <w:r>
        <w:t xml:space="preserve">Figura </w:t>
      </w:r>
      <w:r w:rsidR="00CB3F4E">
        <w:fldChar w:fldCharType="begin"/>
      </w:r>
      <w:r w:rsidR="00CB3F4E">
        <w:instrText xml:space="preserve"> STYLEREF 1 \s </w:instrText>
      </w:r>
      <w:r w:rsidR="00CB3F4E">
        <w:fldChar w:fldCharType="separate"/>
      </w:r>
      <w:r w:rsidR="00650730">
        <w:rPr>
          <w:noProof/>
        </w:rPr>
        <w:t>6</w:t>
      </w:r>
      <w:r w:rsidR="00CB3F4E">
        <w:fldChar w:fldCharType="end"/>
      </w:r>
      <w:r w:rsidR="00CB3F4E">
        <w:t>.</w:t>
      </w:r>
      <w:r w:rsidR="00CB3F4E">
        <w:fldChar w:fldCharType="begin"/>
      </w:r>
      <w:r w:rsidR="00CB3F4E">
        <w:instrText xml:space="preserve"> SEQ Figura \* ARABIC \s 1 </w:instrText>
      </w:r>
      <w:r w:rsidR="00CB3F4E">
        <w:fldChar w:fldCharType="separate"/>
      </w:r>
      <w:r w:rsidR="00650730">
        <w:rPr>
          <w:noProof/>
        </w:rPr>
        <w:t>5</w:t>
      </w:r>
      <w:r w:rsidR="00CB3F4E">
        <w:fldChar w:fldCharType="end"/>
      </w:r>
      <w:r>
        <w:t>. Relació programa-driver</w:t>
      </w:r>
      <w:bookmarkEnd w:id="199"/>
    </w:p>
    <w:p w14:paraId="65347A36" w14:textId="77777777" w:rsidR="001444F6" w:rsidRDefault="001444F6">
      <w:pPr>
        <w:spacing w:before="0" w:after="160" w:line="259" w:lineRule="auto"/>
        <w:ind w:firstLine="0"/>
        <w:jc w:val="left"/>
      </w:pPr>
      <w:r>
        <w:br w:type="page"/>
      </w:r>
    </w:p>
    <w:p w14:paraId="23049B8E" w14:textId="75B96A6B" w:rsidR="00E84C26" w:rsidRPr="00E84C26" w:rsidRDefault="00ED09E5" w:rsidP="00E84C26">
      <w:pPr>
        <w:rPr>
          <w:sz w:val="20"/>
          <w:szCs w:val="20"/>
        </w:rPr>
      </w:pPr>
      <w:r>
        <w:lastRenderedPageBreak/>
        <w:t xml:space="preserve">Per implementar el </w:t>
      </w:r>
      <w:r w:rsidR="00850300">
        <w:t xml:space="preserve">driver d’InfluxDB, </w:t>
      </w:r>
      <w:r w:rsidR="00277F15">
        <w:t xml:space="preserve">simplement </w:t>
      </w:r>
      <w:r>
        <w:t>s’</w:t>
      </w:r>
      <w:r w:rsidR="00277F15">
        <w:t>ha</w:t>
      </w:r>
      <w:r>
        <w:t>n</w:t>
      </w:r>
      <w:r w:rsidR="00277F15">
        <w:t xml:space="preserve"> </w:t>
      </w:r>
      <w:r w:rsidR="0090220B">
        <w:t>embolcalla</w:t>
      </w:r>
      <w:r>
        <w:t>t</w:t>
      </w:r>
      <w:r w:rsidR="00277F15">
        <w:t xml:space="preserve"> certes funcionalitats de la llibreria oficial </w:t>
      </w:r>
      <w:r w:rsidR="00A814CE">
        <w:t>d’InfluxDB</w:t>
      </w:r>
      <w:r w:rsidR="00704221">
        <w:t xml:space="preserve"> </w:t>
      </w:r>
      <w:sdt>
        <w:sdtPr>
          <w:id w:val="-610747345"/>
          <w:citation/>
        </w:sdtPr>
        <w:sdtEndPr/>
        <w:sdtContent>
          <w:r w:rsidR="00704221">
            <w:fldChar w:fldCharType="begin"/>
          </w:r>
          <w:r w:rsidR="00704221">
            <w:rPr>
              <w:lang w:val="en-US"/>
            </w:rPr>
            <w:instrText xml:space="preserve"> CITATION Pyt22 \l 1033 </w:instrText>
          </w:r>
          <w:r w:rsidR="00704221">
            <w:fldChar w:fldCharType="separate"/>
          </w:r>
          <w:r w:rsidR="00704221" w:rsidRPr="00704221">
            <w:rPr>
              <w:noProof/>
              <w:lang w:val="en-US"/>
            </w:rPr>
            <w:t>[18]</w:t>
          </w:r>
          <w:r w:rsidR="00704221">
            <w:fldChar w:fldCharType="end"/>
          </w:r>
        </w:sdtContent>
      </w:sdt>
      <w:r w:rsidR="00277F15">
        <w:t>.</w:t>
      </w:r>
      <w:r w:rsidR="00DE4467">
        <w:t xml:space="preserve"> La</w:t>
      </w:r>
      <w:r>
        <w:t xml:space="preserve"> </w:t>
      </w:r>
      <w:r w:rsidR="00DE4467">
        <w:t>implementació</w:t>
      </w:r>
      <w:r>
        <w:t xml:space="preserve"> el </w:t>
      </w:r>
      <w:r w:rsidR="00E84C26">
        <w:t xml:space="preserve">driver Shelly, </w:t>
      </w:r>
      <w:r w:rsidR="00DE4467">
        <w:t>també ha consistit en</w:t>
      </w:r>
      <w:r w:rsidR="00E84C26">
        <w:t xml:space="preserve"> embolcalla</w:t>
      </w:r>
      <w:r>
        <w:t>t</w:t>
      </w:r>
      <w:r w:rsidR="00E84C26">
        <w:t xml:space="preserve"> certes funcionalitats de la llibreria </w:t>
      </w:r>
      <w:proofErr w:type="spellStart"/>
      <w:r w:rsidR="00A814CE" w:rsidRPr="00A814CE">
        <w:t>ShellyPy</w:t>
      </w:r>
      <w:proofErr w:type="spellEnd"/>
      <w:r>
        <w:t xml:space="preserve"> </w:t>
      </w:r>
      <w:sdt>
        <w:sdtPr>
          <w:id w:val="-945382820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 CITATION She221 \l 1033 </w:instrText>
          </w:r>
          <w:r>
            <w:fldChar w:fldCharType="separate"/>
          </w:r>
          <w:r w:rsidRPr="00ED09E5">
            <w:rPr>
              <w:noProof/>
              <w:lang w:val="en-US"/>
            </w:rPr>
            <w:t>[19]</w:t>
          </w:r>
          <w:r>
            <w:fldChar w:fldCharType="end"/>
          </w:r>
        </w:sdtContent>
      </w:sdt>
      <w:r w:rsidR="00E84C26">
        <w:t>.</w:t>
      </w:r>
      <w:r w:rsidR="00DE4467">
        <w:t xml:space="preserve"> En canvi, per implementar el driver </w:t>
      </w:r>
      <w:proofErr w:type="spellStart"/>
      <w:r w:rsidR="00DE4467" w:rsidRPr="00DE4467">
        <w:t>EnvoyS</w:t>
      </w:r>
      <w:proofErr w:type="spellEnd"/>
      <w:r w:rsidR="00DE4467">
        <w:t xml:space="preserve"> no s’ha trobat cap llibreria, per tant s’ha fet les peticions HTTP amb el mòdul requests.</w:t>
      </w:r>
    </w:p>
    <w:p w14:paraId="093E9A54" w14:textId="77777777" w:rsidR="00916A78" w:rsidRDefault="00916A78" w:rsidP="0055772F">
      <w:pPr>
        <w:pStyle w:val="TtolExemple"/>
      </w:pPr>
      <w:bookmarkStart w:id="200" w:name="_Toc107763300"/>
      <w:bookmarkStart w:id="201" w:name="_Toc107763299"/>
      <w:r>
        <w:t>Monitorització (monitoring.py)</w:t>
      </w:r>
      <w:bookmarkEnd w:id="200"/>
    </w:p>
    <w:p w14:paraId="796E3000" w14:textId="33575219" w:rsidR="00916A78" w:rsidRDefault="0055772F" w:rsidP="00916A78">
      <w:r>
        <w:t>El passos per monitoritzar són:</w:t>
      </w:r>
    </w:p>
    <w:p w14:paraId="13346557" w14:textId="5810C952" w:rsidR="00916A78" w:rsidRDefault="004C7C01" w:rsidP="00916A78">
      <w:pPr>
        <w:pStyle w:val="ListParagraph"/>
        <w:numPr>
          <w:ilvl w:val="0"/>
          <w:numId w:val="33"/>
        </w:numPr>
      </w:pPr>
      <w:r>
        <w:t>Inicialitzar els drivers</w:t>
      </w:r>
      <w:r w:rsidR="00916A78" w:rsidRPr="0089250C">
        <w:rPr>
          <w:i/>
          <w:iCs/>
        </w:rPr>
        <w:t>.</w:t>
      </w:r>
    </w:p>
    <w:p w14:paraId="170845A1" w14:textId="66D89AF1" w:rsidR="00BC7E27" w:rsidRDefault="00837F49" w:rsidP="00BC7E27">
      <w:pPr>
        <w:pStyle w:val="ListParagraph"/>
        <w:numPr>
          <w:ilvl w:val="0"/>
          <w:numId w:val="33"/>
        </w:numPr>
      </w:pPr>
      <w:r>
        <w:t>Inicialitzar les variables necessàries.</w:t>
      </w:r>
    </w:p>
    <w:p w14:paraId="65C6CF4C" w14:textId="329251EF" w:rsidR="00916A78" w:rsidRDefault="004C7C01" w:rsidP="00916A78">
      <w:pPr>
        <w:pStyle w:val="ListParagraph"/>
        <w:numPr>
          <w:ilvl w:val="0"/>
          <w:numId w:val="33"/>
        </w:numPr>
      </w:pPr>
      <w:r>
        <w:t>De forma indefinida</w:t>
      </w:r>
      <w:r w:rsidR="00915FC0">
        <w:t>:</w:t>
      </w:r>
    </w:p>
    <w:p w14:paraId="170B7300" w14:textId="641F6C18" w:rsidR="00916A78" w:rsidRDefault="00916A78" w:rsidP="00916A78">
      <w:pPr>
        <w:pStyle w:val="ListParagraph"/>
        <w:numPr>
          <w:ilvl w:val="1"/>
          <w:numId w:val="33"/>
        </w:numPr>
      </w:pPr>
      <w:r>
        <w:t>Obtenir o calcular les potències i balanç</w:t>
      </w:r>
      <w:r w:rsidR="00BC7E27">
        <w:t>.</w:t>
      </w:r>
    </w:p>
    <w:p w14:paraId="2D47790E" w14:textId="4B33F6F8" w:rsidR="00916A78" w:rsidRDefault="004C7C01" w:rsidP="00916A78">
      <w:pPr>
        <w:pStyle w:val="ListParagraph"/>
        <w:numPr>
          <w:ilvl w:val="1"/>
          <w:numId w:val="33"/>
        </w:numPr>
      </w:pPr>
      <w:r>
        <w:t>Obtenir la informació de les càrregues</w:t>
      </w:r>
      <w:r w:rsidR="00BC7E27">
        <w:t>.</w:t>
      </w:r>
    </w:p>
    <w:p w14:paraId="29FBCE73" w14:textId="6AA8B03E" w:rsidR="00916A78" w:rsidRDefault="00916A78" w:rsidP="00916A78">
      <w:pPr>
        <w:pStyle w:val="ListParagraph"/>
        <w:numPr>
          <w:ilvl w:val="1"/>
          <w:numId w:val="33"/>
        </w:numPr>
      </w:pPr>
      <w:r>
        <w:t xml:space="preserve">Guardar les dades </w:t>
      </w:r>
      <w:r w:rsidR="004C7C01">
        <w:t>a la base de dades.</w:t>
      </w:r>
    </w:p>
    <w:p w14:paraId="647E333B" w14:textId="5C4174C6" w:rsidR="004C7C01" w:rsidRPr="003D6741" w:rsidRDefault="004C7C01" w:rsidP="00916A78">
      <w:pPr>
        <w:pStyle w:val="ListParagraph"/>
        <w:numPr>
          <w:ilvl w:val="1"/>
          <w:numId w:val="33"/>
        </w:numPr>
      </w:pPr>
      <w:r>
        <w:t xml:space="preserve">Esperar </w:t>
      </w:r>
      <m:oMath>
        <m:r>
          <w:rPr>
            <w:rFonts w:ascii="Cambria Math" w:hAnsi="Cambria Math"/>
          </w:rPr>
          <m:t>Ts-temp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execucció</m:t>
            </m:r>
          </m:sub>
        </m:sSub>
      </m:oMath>
      <w:r>
        <w:rPr>
          <w:rFonts w:eastAsiaTheme="minorEastAsia"/>
        </w:rPr>
        <w:t>.</w:t>
      </w:r>
      <w:r w:rsidR="0055772F">
        <w:rPr>
          <w:rFonts w:eastAsiaTheme="minorEastAsia"/>
        </w:rPr>
        <w:t xml:space="preserve"> On </w:t>
      </w:r>
      <m:oMath>
        <m:r>
          <w:rPr>
            <w:rFonts w:ascii="Cambria Math" w:eastAsiaTheme="minorEastAsia" w:hAnsi="Cambria Math"/>
          </w:rPr>
          <m:t>Ts</m:t>
        </m:r>
      </m:oMath>
      <w:r w:rsidR="0055772F">
        <w:rPr>
          <w:rFonts w:eastAsiaTheme="minorEastAsia"/>
        </w:rPr>
        <w:t xml:space="preserve"> és el període de mostreig</w:t>
      </w:r>
      <w:r w:rsidR="00BC7E27">
        <w:rPr>
          <w:rFonts w:eastAsiaTheme="minorEastAsia"/>
        </w:rPr>
        <w:t>.</w:t>
      </w:r>
    </w:p>
    <w:p w14:paraId="24A0C0EA" w14:textId="3599D542" w:rsidR="00EE6B4D" w:rsidRDefault="00EE6B4D" w:rsidP="00EE6B4D">
      <w:r>
        <w:t xml:space="preserve">La raó perquè el temps d’espera és </w:t>
      </w:r>
      <m:oMath>
        <m:r>
          <w:rPr>
            <w:rFonts w:ascii="Cambria Math" w:hAnsi="Cambria Math"/>
          </w:rPr>
          <m:t>Ts-temp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execucció</m:t>
            </m:r>
          </m:sub>
        </m:sSub>
      </m:oMath>
      <w:r w:rsidRPr="00EE6B4D">
        <w:rPr>
          <w:rFonts w:eastAsiaTheme="minorEastAsia"/>
        </w:rPr>
        <w:t xml:space="preserve">, i no </w:t>
      </w:r>
      <m:oMath>
        <m:r>
          <w:rPr>
            <w:rFonts w:ascii="Cambria Math" w:eastAsiaTheme="minorEastAsia" w:hAnsi="Cambria Math"/>
          </w:rPr>
          <m:t>Ts</m:t>
        </m:r>
      </m:oMath>
      <w:r w:rsidRPr="00EE6B4D">
        <w:rPr>
          <w:rFonts w:eastAsiaTheme="minorEastAsia"/>
        </w:rPr>
        <w:t xml:space="preserve">, és perquè executar el codi tarda un segons a executar-se. Si no ho factoritzéssim a l’espera, estaríem mostrejant cada </w:t>
      </w:r>
      <m:oMath>
        <m:r>
          <w:rPr>
            <w:rFonts w:ascii="Cambria Math" w:hAnsi="Cambria Math"/>
          </w:rPr>
          <m:t>Ts+temp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execucció</m:t>
            </m:r>
          </m:sub>
        </m:sSub>
      </m:oMath>
      <w:r w:rsidRPr="00EE6B4D">
        <w:rPr>
          <w:rFonts w:eastAsiaTheme="minorEastAsia"/>
        </w:rPr>
        <w:t>.</w:t>
      </w:r>
    </w:p>
    <w:p w14:paraId="00B6F289" w14:textId="1B709670" w:rsidR="00EE6B4D" w:rsidRDefault="00EE6B4D" w:rsidP="002F383E">
      <w:pPr>
        <w:ind w:firstLine="0"/>
      </w:pPr>
      <w:r>
        <w:t>Apart dels passos anteriors, s’han implementat certes funcionalitats extres:</w:t>
      </w:r>
    </w:p>
    <w:p w14:paraId="180382BC" w14:textId="2815F6B1" w:rsidR="00BC7E27" w:rsidRDefault="00BC7E27" w:rsidP="00EE6B4D">
      <w:pPr>
        <w:pStyle w:val="ListParagraph"/>
      </w:pPr>
      <w:r>
        <w:t>En la inicialització de variables</w:t>
      </w:r>
      <w:r w:rsidR="007F0B9C">
        <w:t xml:space="preserve">, s’ha fet que el programa recuperi </w:t>
      </w:r>
      <w:r w:rsidR="00042445">
        <w:t>els valors de l’ultima mostra</w:t>
      </w:r>
      <w:r w:rsidR="00D03C5E">
        <w:t xml:space="preserve"> si aquesta està</w:t>
      </w:r>
      <w:r w:rsidR="00042445">
        <w:t xml:space="preserve"> dins de l’hora en que es troba</w:t>
      </w:r>
      <w:r w:rsidR="00D03C5E">
        <w:t>, s</w:t>
      </w:r>
      <w:r w:rsidR="00042445">
        <w:t xml:space="preserve">i no </w:t>
      </w:r>
      <w:r w:rsidR="00D03C5E">
        <w:t xml:space="preserve">els valors </w:t>
      </w:r>
      <w:r w:rsidR="00042445">
        <w:t>comencen des de 0.</w:t>
      </w:r>
      <w:r w:rsidR="00BF7986">
        <w:t xml:space="preserve"> Això permet reiniciar el monitoratge en qualsevol moment i no perdre l’estat anterior</w:t>
      </w:r>
      <w:r w:rsidR="00F1695E">
        <w:t xml:space="preserve"> el balanç i energia produïda fins el moment i l’estat de les càrregues)</w:t>
      </w:r>
      <w:r w:rsidR="00A82980">
        <w:t>.</w:t>
      </w:r>
    </w:p>
    <w:p w14:paraId="7B1D7AEA" w14:textId="569B2053" w:rsidR="00007011" w:rsidRDefault="00007011" w:rsidP="0055772F">
      <w:pPr>
        <w:pStyle w:val="TtolExemple"/>
      </w:pPr>
      <w:r>
        <w:t>Gest</w:t>
      </w:r>
      <w:r w:rsidR="0031081F">
        <w:t>ió</w:t>
      </w:r>
      <w:r>
        <w:t xml:space="preserve"> (managing.py)</w:t>
      </w:r>
      <w:bookmarkEnd w:id="201"/>
    </w:p>
    <w:p w14:paraId="1A6AE9A3" w14:textId="579EEB43" w:rsidR="0055772F" w:rsidRDefault="0055772F" w:rsidP="0055772F">
      <w:r>
        <w:t>El passos per controlar les càrregues són:</w:t>
      </w:r>
    </w:p>
    <w:p w14:paraId="407FD5FE" w14:textId="77777777" w:rsidR="0055772F" w:rsidRDefault="0055772F" w:rsidP="0055772F">
      <w:pPr>
        <w:pStyle w:val="ListParagraph"/>
        <w:numPr>
          <w:ilvl w:val="0"/>
          <w:numId w:val="34"/>
        </w:numPr>
      </w:pPr>
      <w:r>
        <w:t>Inicialitzar els drivers</w:t>
      </w:r>
      <w:r w:rsidRPr="0089250C">
        <w:rPr>
          <w:i/>
          <w:iCs/>
        </w:rPr>
        <w:t>.</w:t>
      </w:r>
      <w:r>
        <w:t xml:space="preserve"> </w:t>
      </w:r>
    </w:p>
    <w:p w14:paraId="173E40C0" w14:textId="30C71B10" w:rsidR="0055772F" w:rsidRDefault="0055772F" w:rsidP="0055772F">
      <w:pPr>
        <w:pStyle w:val="ListParagraph"/>
        <w:numPr>
          <w:ilvl w:val="0"/>
          <w:numId w:val="34"/>
        </w:numPr>
      </w:pPr>
      <w:r>
        <w:t xml:space="preserve">Inicialitzar les </w:t>
      </w:r>
      <w:r w:rsidR="004D2F4F">
        <w:t>variables necessàries</w:t>
      </w:r>
      <w:r w:rsidR="003C6F53">
        <w:t xml:space="preserve"> i posar les càrregues a 0.</w:t>
      </w:r>
    </w:p>
    <w:p w14:paraId="17F5F79D" w14:textId="3830AC1B" w:rsidR="0055772F" w:rsidRDefault="0055772F" w:rsidP="0055772F">
      <w:pPr>
        <w:pStyle w:val="ListParagraph"/>
        <w:numPr>
          <w:ilvl w:val="0"/>
          <w:numId w:val="34"/>
        </w:numPr>
      </w:pPr>
      <w:r>
        <w:t>De forma indefinida</w:t>
      </w:r>
      <w:r w:rsidR="00915FC0">
        <w:t>:</w:t>
      </w:r>
    </w:p>
    <w:p w14:paraId="1A3929D6" w14:textId="77777777" w:rsidR="0055772F" w:rsidRDefault="0055772F" w:rsidP="0055772F">
      <w:pPr>
        <w:pStyle w:val="ListParagraph"/>
        <w:numPr>
          <w:ilvl w:val="1"/>
          <w:numId w:val="34"/>
        </w:numPr>
      </w:pPr>
      <w:r>
        <w:t>Obtenir o calcular les potències i balanç.</w:t>
      </w:r>
    </w:p>
    <w:p w14:paraId="1E06A49A" w14:textId="19D0073F" w:rsidR="0055772F" w:rsidRDefault="0055772F" w:rsidP="0055772F">
      <w:pPr>
        <w:pStyle w:val="ListParagraph"/>
        <w:numPr>
          <w:ilvl w:val="1"/>
          <w:numId w:val="34"/>
        </w:numPr>
      </w:pPr>
      <w:r>
        <w:t>Aplicar l’algoritme, és a dir, engegar o apagar les càrregues</w:t>
      </w:r>
      <w:r w:rsidR="00530EFD">
        <w:t>, només si estem en hores de treball</w:t>
      </w:r>
      <w:r w:rsidR="000B3035">
        <w:t>.</w:t>
      </w:r>
    </w:p>
    <w:p w14:paraId="7DB2FD43" w14:textId="394B30EA" w:rsidR="0055772F" w:rsidRPr="0055772F" w:rsidRDefault="0055772F" w:rsidP="0055772F">
      <w:pPr>
        <w:pStyle w:val="ListParagraph"/>
        <w:numPr>
          <w:ilvl w:val="1"/>
          <w:numId w:val="34"/>
        </w:numPr>
      </w:pPr>
      <w:r>
        <w:t xml:space="preserve">Esperar </w:t>
      </w:r>
      <m:oMath>
        <m:r>
          <w:rPr>
            <w:rFonts w:ascii="Cambria Math" w:hAnsi="Cambria Math"/>
          </w:rPr>
          <m:t>Ts-temp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execucció</m:t>
            </m:r>
          </m:sub>
        </m:sSub>
      </m:oMath>
      <w:r>
        <w:rPr>
          <w:rFonts w:eastAsiaTheme="minorEastAsia"/>
        </w:rPr>
        <w:t xml:space="preserve">. On </w:t>
      </w:r>
      <m:oMath>
        <m:r>
          <w:rPr>
            <w:rFonts w:ascii="Cambria Math" w:eastAsiaTheme="minorEastAsia" w:hAnsi="Cambria Math"/>
          </w:rPr>
          <m:t>Ts</m:t>
        </m:r>
      </m:oMath>
      <w:r>
        <w:rPr>
          <w:rFonts w:eastAsiaTheme="minorEastAsia"/>
        </w:rPr>
        <w:t xml:space="preserve"> és el període de mostreig.</w:t>
      </w:r>
    </w:p>
    <w:p w14:paraId="4CF76AF4" w14:textId="70A90904" w:rsidR="00DC075C" w:rsidRPr="00DC075C" w:rsidRDefault="00DC075C" w:rsidP="00DC075C">
      <w:pPr>
        <w:ind w:firstLine="0"/>
        <w:rPr>
          <w:rFonts w:eastAsiaTheme="minorEastAsia"/>
        </w:rPr>
      </w:pPr>
      <w:r>
        <w:t xml:space="preserve">També hem d’esperar </w:t>
      </w:r>
      <m:oMath>
        <m:r>
          <w:rPr>
            <w:rFonts w:ascii="Cambria Math" w:hAnsi="Cambria Math"/>
          </w:rPr>
          <m:t>Ts-temp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execucció</m:t>
            </m:r>
          </m:sub>
        </m:sSub>
      </m:oMath>
      <w:r w:rsidRPr="00DC075C">
        <w:rPr>
          <w:rFonts w:eastAsiaTheme="minorEastAsia"/>
        </w:rPr>
        <w:t xml:space="preserve"> per la mateixa raó que en la monitorització.</w:t>
      </w:r>
    </w:p>
    <w:p w14:paraId="4B37293E" w14:textId="2A2D563C" w:rsidR="00DC075C" w:rsidRDefault="00DC075C" w:rsidP="002F383E">
      <w:pPr>
        <w:ind w:firstLine="0"/>
      </w:pPr>
      <w:r>
        <w:t>Apart dels passos anteriors, s’han implementat certes funcionalitats extres:</w:t>
      </w:r>
    </w:p>
    <w:p w14:paraId="16E78865" w14:textId="5B7C50DE" w:rsidR="003C6F53" w:rsidRDefault="003C6F53" w:rsidP="00DC075C">
      <w:pPr>
        <w:pStyle w:val="ListParagraph"/>
      </w:pPr>
      <w:r>
        <w:t xml:space="preserve">En la inicialització de variables, s’ha fet que el programa recuperi el balanç de l’ultima mostra </w:t>
      </w:r>
      <w:r w:rsidR="00D03C5E">
        <w:t xml:space="preserve">de la base de dades de monitoratge </w:t>
      </w:r>
      <w:r>
        <w:t xml:space="preserve">dins de l’hora en que es troba. Si no hi ha valors, </w:t>
      </w:r>
      <w:r w:rsidR="00D03C5E">
        <w:t>comença a 0.</w:t>
      </w:r>
      <w:r w:rsidR="00D0660E">
        <w:t xml:space="preserve"> Això permet reiniciar el gestor sense perdre el balanç que s’havia calculat fins el moment.</w:t>
      </w:r>
    </w:p>
    <w:p w14:paraId="03A846C0" w14:textId="3C3A22FD" w:rsidR="000B3035" w:rsidRDefault="00DC075C" w:rsidP="00DC075C">
      <w:pPr>
        <w:pStyle w:val="ListParagraph"/>
      </w:pPr>
      <w:r>
        <w:t xml:space="preserve">El gestor </w:t>
      </w:r>
      <w:r w:rsidR="000B3035">
        <w:t xml:space="preserve">només </w:t>
      </w:r>
      <w:r>
        <w:t>controla les càrregues l’hora d’inici i l’hora final indicada</w:t>
      </w:r>
      <w:r w:rsidR="000B3035">
        <w:t>. Així</w:t>
      </w:r>
      <w:r w:rsidR="00075D9C">
        <w:t xml:space="preserve">, durant la </w:t>
      </w:r>
      <w:r w:rsidR="000B3035">
        <w:t>nit</w:t>
      </w:r>
      <w:r w:rsidR="00075D9C">
        <w:t>,</w:t>
      </w:r>
      <w:r w:rsidR="003D6741">
        <w:t xml:space="preserve"> per exemple,</w:t>
      </w:r>
      <w:r w:rsidR="000B3035">
        <w:t xml:space="preserve"> podem engegar les càrregues si fes falta (ja que el gestor les apagaria al instant)</w:t>
      </w:r>
      <w:r w:rsidR="005A56DE">
        <w:t>.</w:t>
      </w:r>
    </w:p>
    <w:p w14:paraId="1D5D168F" w14:textId="5C5F21B5" w:rsidR="00EE6B4D" w:rsidRDefault="00EE6B4D" w:rsidP="00DC075C">
      <w:pPr>
        <w:pStyle w:val="ListParagraph"/>
      </w:pPr>
      <w:r>
        <w:t>Quan s’engega una càrrega, se l’indica que ho faci durant 3630</w:t>
      </w:r>
      <w:r w:rsidR="00CB414D">
        <w:t xml:space="preserve"> segons</w:t>
      </w:r>
      <w:r>
        <w:t xml:space="preserve">, per evitar que si els control peta o queda </w:t>
      </w:r>
      <w:r w:rsidR="00CB414D" w:rsidRPr="0073068F">
        <w:rPr>
          <w:i/>
          <w:iCs/>
          <w:lang w:val="en-US"/>
        </w:rPr>
        <w:t>offline</w:t>
      </w:r>
      <w:r>
        <w:t>, la càrrega s’apagui i no consumeixi indefinidament</w:t>
      </w:r>
      <w:r w:rsidR="00CB414D">
        <w:t xml:space="preserve">. </w:t>
      </w:r>
      <w:r w:rsidR="00D443DA">
        <w:t>Ara bé,</w:t>
      </w:r>
      <w:r w:rsidR="00CB414D">
        <w:t xml:space="preserve"> els algoritmes que no indiquen el temps que ha d’estar engegada esperarien que </w:t>
      </w:r>
      <w:r w:rsidR="00F5727F">
        <w:t xml:space="preserve">mai </w:t>
      </w:r>
      <w:r w:rsidR="00BD700B">
        <w:t>s’apagués</w:t>
      </w:r>
      <w:r w:rsidR="00633676">
        <w:t>.</w:t>
      </w:r>
      <w:r w:rsidR="00BD700B">
        <w:t xml:space="preserve"> </w:t>
      </w:r>
      <w:r w:rsidR="000C426C">
        <w:t xml:space="preserve">Fent que s’apagui al cap de </w:t>
      </w:r>
      <w:r w:rsidR="00D443DA">
        <w:t>3630</w:t>
      </w:r>
      <w:r w:rsidR="00621258">
        <w:t xml:space="preserve"> segons permet refrescar l’estat durant una hora més al fer canvi d’hora.</w:t>
      </w:r>
    </w:p>
    <w:p w14:paraId="50A1C96A" w14:textId="77777777" w:rsidR="00650730" w:rsidRDefault="00650730">
      <w:pPr>
        <w:spacing w:before="0" w:after="160" w:line="259" w:lineRule="auto"/>
        <w:ind w:firstLine="0"/>
        <w:jc w:val="left"/>
        <w:rPr>
          <w:rFonts w:ascii="CMU Sans Serif" w:eastAsiaTheme="majorEastAsia" w:hAnsi="CMU Sans Serif" w:cstheme="majorBidi"/>
          <w:b/>
          <w:color w:val="000000" w:themeColor="text1"/>
          <w:sz w:val="28"/>
          <w:szCs w:val="26"/>
        </w:rPr>
      </w:pPr>
      <w:bookmarkStart w:id="202" w:name="_Toc107763301"/>
      <w:r>
        <w:br w:type="page"/>
      </w:r>
    </w:p>
    <w:p w14:paraId="5F5CFFA3" w14:textId="099C6A2C" w:rsidR="00E91B26" w:rsidRPr="00E91B26" w:rsidRDefault="00E91B26" w:rsidP="00E91B26">
      <w:pPr>
        <w:pStyle w:val="Heading2"/>
      </w:pPr>
      <w:r>
        <w:lastRenderedPageBreak/>
        <w:t>Instal·lació i ús</w:t>
      </w:r>
      <w:bookmarkEnd w:id="202"/>
    </w:p>
    <w:p w14:paraId="469A4433" w14:textId="6851BD96" w:rsidR="00017324" w:rsidRDefault="00017324" w:rsidP="005559A5">
      <w:r>
        <w:t>A l’hora</w:t>
      </w:r>
      <w:r w:rsidR="004830DE">
        <w:t xml:space="preserve"> d’</w:t>
      </w:r>
      <w:r>
        <w:t>instal</w:t>
      </w:r>
      <w:r>
        <w:rPr>
          <w:rFonts w:ascii="Arial" w:hAnsi="Arial" w:cs="Arial"/>
        </w:rPr>
        <w:t>·</w:t>
      </w:r>
      <w:r>
        <w:t>lar aquesta implementació en qualsevol instal</w:t>
      </w:r>
      <w:r>
        <w:rPr>
          <w:rFonts w:ascii="Arial" w:hAnsi="Arial" w:cs="Arial"/>
        </w:rPr>
        <w:t>·</w:t>
      </w:r>
      <w:r>
        <w:t>lació elèctrica similar</w:t>
      </w:r>
      <w:r w:rsidR="00211CF4">
        <w:t xml:space="preserve"> s’han de seguir els següents passos:</w:t>
      </w:r>
    </w:p>
    <w:p w14:paraId="22E31F93" w14:textId="67ADA5D2" w:rsidR="009E19DA" w:rsidRPr="009E19DA" w:rsidRDefault="009E19DA" w:rsidP="009E19DA">
      <w:pPr>
        <w:pStyle w:val="ListParagraph"/>
        <w:numPr>
          <w:ilvl w:val="0"/>
          <w:numId w:val="35"/>
        </w:numPr>
      </w:pPr>
      <w:r>
        <w:t xml:space="preserve">Copiar la capeta </w:t>
      </w:r>
      <w:r>
        <w:rPr>
          <w:i/>
          <w:iCs/>
        </w:rPr>
        <w:t>./</w:t>
      </w:r>
      <w:proofErr w:type="spellStart"/>
      <w:r>
        <w:rPr>
          <w:i/>
          <w:iCs/>
        </w:rPr>
        <w:t>src</w:t>
      </w:r>
      <w:proofErr w:type="spellEnd"/>
      <w:r>
        <w:rPr>
          <w:i/>
          <w:iCs/>
        </w:rPr>
        <w:t xml:space="preserve"> </w:t>
      </w:r>
      <w:r>
        <w:t>al servidor</w:t>
      </w:r>
      <w:r w:rsidR="00A35716">
        <w:t>.</w:t>
      </w:r>
    </w:p>
    <w:p w14:paraId="70EF48B9" w14:textId="438447EA" w:rsidR="009E19DA" w:rsidRPr="009E19DA" w:rsidRDefault="009E19DA" w:rsidP="009E19DA">
      <w:pPr>
        <w:pStyle w:val="ListParagraph"/>
        <w:numPr>
          <w:ilvl w:val="0"/>
          <w:numId w:val="35"/>
        </w:numPr>
        <w:rPr>
          <w:rStyle w:val="CodeChar"/>
          <w:rFonts w:ascii="LM Roman 12" w:hAnsi="LM Roman 12"/>
          <w:noProof w:val="0"/>
          <w:sz w:val="22"/>
          <w:shd w:val="clear" w:color="auto" w:fill="auto"/>
        </w:rPr>
      </w:pPr>
      <w:r>
        <w:t xml:space="preserve">Dins de la carpeta </w:t>
      </w:r>
      <w:r w:rsidRPr="009E19DA">
        <w:rPr>
          <w:i/>
          <w:iCs/>
        </w:rPr>
        <w:t>./</w:t>
      </w:r>
      <w:proofErr w:type="spellStart"/>
      <w:r w:rsidRPr="009E19DA">
        <w:rPr>
          <w:i/>
          <w:iCs/>
        </w:rPr>
        <w:t>src</w:t>
      </w:r>
      <w:proofErr w:type="spellEnd"/>
      <w:r>
        <w:t xml:space="preserve"> executar </w:t>
      </w:r>
      <w:r w:rsidRPr="009E19DA">
        <w:rPr>
          <w:rStyle w:val="CodeChar"/>
        </w:rPr>
        <w:t>`pip install -r requirements.txt`</w:t>
      </w:r>
      <w:r w:rsidR="00A35716">
        <w:rPr>
          <w:rStyle w:val="CodeChar"/>
        </w:rPr>
        <w:t>.</w:t>
      </w:r>
    </w:p>
    <w:p w14:paraId="14DFCC8F" w14:textId="54D22564" w:rsidR="009E19DA" w:rsidRPr="00981717" w:rsidRDefault="009E19DA" w:rsidP="009E19DA">
      <w:pPr>
        <w:pStyle w:val="ListParagraph"/>
        <w:numPr>
          <w:ilvl w:val="0"/>
          <w:numId w:val="35"/>
        </w:numPr>
      </w:pPr>
      <w:r>
        <w:t xml:space="preserve">Copiar els </w:t>
      </w:r>
      <w:proofErr w:type="spellStart"/>
      <w:r>
        <w:rPr>
          <w:i/>
          <w:iCs/>
        </w:rPr>
        <w:t>daemons</w:t>
      </w:r>
      <w:proofErr w:type="spellEnd"/>
      <w:r w:rsidR="00A35716">
        <w:t xml:space="preserve"> a la carpeta </w:t>
      </w:r>
      <w:r w:rsidR="00A35716" w:rsidRPr="00A35716">
        <w:rPr>
          <w:i/>
          <w:iCs/>
        </w:rPr>
        <w:t>/etc/systemd/</w:t>
      </w:r>
      <w:proofErr w:type="spellStart"/>
      <w:r w:rsidR="00A35716" w:rsidRPr="00A35716">
        <w:rPr>
          <w:i/>
          <w:iCs/>
        </w:rPr>
        <w:t>system</w:t>
      </w:r>
      <w:proofErr w:type="spellEnd"/>
      <w:r w:rsidR="00A35716">
        <w:rPr>
          <w:i/>
          <w:iCs/>
        </w:rPr>
        <w:t>.</w:t>
      </w:r>
    </w:p>
    <w:p w14:paraId="1CF162D1" w14:textId="3CE9137C" w:rsidR="00981717" w:rsidRDefault="00981717" w:rsidP="009E19DA">
      <w:pPr>
        <w:pStyle w:val="ListParagraph"/>
        <w:numPr>
          <w:ilvl w:val="0"/>
          <w:numId w:val="35"/>
        </w:numPr>
      </w:pPr>
      <w:r>
        <w:t>Crear la base de dades.</w:t>
      </w:r>
    </w:p>
    <w:p w14:paraId="0A747C74" w14:textId="3A54B564" w:rsidR="00A35716" w:rsidRDefault="00A35716" w:rsidP="009E19DA">
      <w:pPr>
        <w:pStyle w:val="ListParagraph"/>
        <w:numPr>
          <w:ilvl w:val="0"/>
          <w:numId w:val="35"/>
        </w:numPr>
      </w:pPr>
      <w:r>
        <w:t>Crear drivers necessaris.</w:t>
      </w:r>
    </w:p>
    <w:p w14:paraId="0332B6DB" w14:textId="7EB29323" w:rsidR="00A35716" w:rsidRPr="00A35716" w:rsidRDefault="00A35716" w:rsidP="00A35716">
      <w:pPr>
        <w:pStyle w:val="ListParagraph"/>
        <w:numPr>
          <w:ilvl w:val="0"/>
          <w:numId w:val="35"/>
        </w:numPr>
      </w:pPr>
      <w:r>
        <w:t xml:space="preserve">Configurar els dos programes. La configuració es troba en la secció de </w:t>
      </w:r>
      <w:r>
        <w:rPr>
          <w:i/>
          <w:iCs/>
        </w:rPr>
        <w:t>Settings.</w:t>
      </w:r>
    </w:p>
    <w:p w14:paraId="019FA521" w14:textId="77777777" w:rsidR="000317C7" w:rsidRPr="00125F7B" w:rsidRDefault="00A35716" w:rsidP="0004308C">
      <w:pPr>
        <w:pStyle w:val="ListParagraph"/>
        <w:numPr>
          <w:ilvl w:val="0"/>
          <w:numId w:val="35"/>
        </w:numPr>
      </w:pPr>
      <w:r>
        <w:t xml:space="preserve">Indicar els </w:t>
      </w:r>
      <w:proofErr w:type="spellStart"/>
      <w:r w:rsidRPr="00A35716">
        <w:rPr>
          <w:i/>
          <w:iCs/>
        </w:rPr>
        <w:t>daemons</w:t>
      </w:r>
      <w:proofErr w:type="spellEnd"/>
      <w:r w:rsidR="00981717">
        <w:rPr>
          <w:i/>
          <w:iCs/>
        </w:rPr>
        <w:t>.</w:t>
      </w:r>
    </w:p>
    <w:p w14:paraId="4291C4F2" w14:textId="667409FC" w:rsidR="00125F7B" w:rsidRDefault="00125F7B" w:rsidP="00125F7B">
      <w:pPr>
        <w:ind w:firstLine="0"/>
      </w:pPr>
    </w:p>
    <w:p w14:paraId="0CAFF8CB" w14:textId="77777777" w:rsidR="00125F7B" w:rsidRDefault="00125F7B" w:rsidP="00125F7B">
      <w:pPr>
        <w:ind w:firstLine="0"/>
      </w:pPr>
    </w:p>
    <w:p w14:paraId="44CFA05A" w14:textId="7E920333" w:rsidR="00125F7B" w:rsidRDefault="00125F7B" w:rsidP="00125F7B">
      <w:pPr>
        <w:ind w:firstLine="0"/>
        <w:sectPr w:rsidR="00125F7B" w:rsidSect="00B93B02">
          <w:type w:val="oddPage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21CC19B5" w14:textId="6A1D72B3" w:rsidR="000317C7" w:rsidRDefault="003D10C1" w:rsidP="000317C7">
      <w:pPr>
        <w:pStyle w:val="Heading1"/>
      </w:pPr>
      <w:bookmarkStart w:id="203" w:name="_Toc107070858"/>
      <w:bookmarkStart w:id="204" w:name="_Toc107070988"/>
      <w:bookmarkStart w:id="205" w:name="_Toc107354307"/>
      <w:bookmarkStart w:id="206" w:name="_Toc107763302"/>
      <w:bookmarkStart w:id="207" w:name="_Toc107779480"/>
      <w:r>
        <w:lastRenderedPageBreak/>
        <w:t>Anàlisi</w:t>
      </w:r>
      <w:bookmarkEnd w:id="203"/>
      <w:bookmarkEnd w:id="204"/>
      <w:bookmarkEnd w:id="205"/>
      <w:bookmarkEnd w:id="206"/>
      <w:bookmarkEnd w:id="207"/>
    </w:p>
    <w:p w14:paraId="06C620B0" w14:textId="4112DD20" w:rsidR="008D059B" w:rsidRDefault="008D059B" w:rsidP="008D059B">
      <w:r>
        <w:t xml:space="preserve">A partir de </w:t>
      </w:r>
      <w:r w:rsidR="00057261">
        <w:t>les dades reals</w:t>
      </w:r>
      <w:r w:rsidR="003723A3">
        <w:t xml:space="preserve"> del sistema a </w:t>
      </w:r>
      <w:r w:rsidR="00AB58EE">
        <w:t>implementat</w:t>
      </w:r>
      <w:r>
        <w:t xml:space="preserve"> obtingudes </w:t>
      </w:r>
      <w:r w:rsidR="0027606C">
        <w:t>a través del monitoratge</w:t>
      </w:r>
      <w:r w:rsidR="00057261">
        <w:t xml:space="preserve">, les qual es poden trobar a la carpeta </w:t>
      </w:r>
      <w:r w:rsidR="00057261">
        <w:rPr>
          <w:i/>
          <w:iCs/>
        </w:rPr>
        <w:t>./</w:t>
      </w:r>
      <w:proofErr w:type="spellStart"/>
      <w:r w:rsidR="00057261">
        <w:rPr>
          <w:i/>
          <w:iCs/>
        </w:rPr>
        <w:t>sim</w:t>
      </w:r>
      <w:proofErr w:type="spellEnd"/>
      <w:r w:rsidR="00057261">
        <w:rPr>
          <w:i/>
          <w:iCs/>
        </w:rPr>
        <w:t>/</w:t>
      </w:r>
      <w:proofErr w:type="spellStart"/>
      <w:r w:rsidR="00057261">
        <w:rPr>
          <w:i/>
          <w:iCs/>
        </w:rPr>
        <w:t>db</w:t>
      </w:r>
      <w:proofErr w:type="spellEnd"/>
      <w:r w:rsidR="00057261">
        <w:t xml:space="preserve">, s’ha pogut simular </w:t>
      </w:r>
      <w:r w:rsidR="00EE4962">
        <w:t>els diversos algoritmes en les mateixes condicions.</w:t>
      </w:r>
    </w:p>
    <w:p w14:paraId="0BB9F4D6" w14:textId="669A88F3" w:rsidR="00424888" w:rsidRDefault="00424888" w:rsidP="00424888">
      <w:pPr>
        <w:pStyle w:val="Heading2"/>
      </w:pPr>
      <w:r>
        <w:t>Precisió del simulador</w:t>
      </w:r>
    </w:p>
    <w:p w14:paraId="5184D062" w14:textId="77777777" w:rsidR="00D36B5C" w:rsidRPr="00D36B5C" w:rsidRDefault="00D36B5C" w:rsidP="00B34F60"/>
    <w:p w14:paraId="6AD77E87" w14:textId="0A42D42F" w:rsidR="009E191D" w:rsidRDefault="009E191D" w:rsidP="009E191D">
      <w:pPr>
        <w:pStyle w:val="Heading2"/>
      </w:pPr>
      <w:bookmarkStart w:id="208" w:name="_Toc107354310"/>
      <w:bookmarkStart w:id="209" w:name="_Toc107763303"/>
      <w:r>
        <w:t xml:space="preserve">Histèresi </w:t>
      </w:r>
      <w:proofErr w:type="spellStart"/>
      <w:r>
        <w:t>vs</w:t>
      </w:r>
      <w:proofErr w:type="spellEnd"/>
      <w:r>
        <w:t xml:space="preserve"> Temps mínim engegada</w:t>
      </w:r>
      <w:bookmarkEnd w:id="208"/>
      <w:bookmarkEnd w:id="209"/>
    </w:p>
    <w:p w14:paraId="3A310C07" w14:textId="2052EC5A" w:rsidR="009E191D" w:rsidRPr="009E191D" w:rsidRDefault="009E191D" w:rsidP="009E191D">
      <w:r>
        <w:t>Histèresi és millor 100%</w:t>
      </w:r>
    </w:p>
    <w:p w14:paraId="46289B0A" w14:textId="77777777" w:rsidR="009E191D" w:rsidRPr="009E191D" w:rsidRDefault="009E191D" w:rsidP="009E191D"/>
    <w:p w14:paraId="49B63E3B" w14:textId="77777777" w:rsidR="000317C7" w:rsidRDefault="000317C7" w:rsidP="000317C7">
      <w:pPr>
        <w:ind w:firstLine="0"/>
      </w:pPr>
    </w:p>
    <w:p w14:paraId="628596DC" w14:textId="77777777" w:rsidR="00DC44A8" w:rsidRDefault="00DC44A8" w:rsidP="000317C7">
      <w:pPr>
        <w:ind w:firstLine="0"/>
        <w:sectPr w:rsidR="00DC44A8" w:rsidSect="00B93B02">
          <w:type w:val="oddPage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0A8E70DE" w14:textId="491CE43D" w:rsidR="00DC44A8" w:rsidRDefault="00DC44A8" w:rsidP="00DC44A8">
      <w:pPr>
        <w:pStyle w:val="Heading1"/>
      </w:pPr>
      <w:bookmarkStart w:id="210" w:name="_Toc107070859"/>
      <w:bookmarkStart w:id="211" w:name="_Toc107070989"/>
      <w:bookmarkStart w:id="212" w:name="_Toc107354311"/>
      <w:bookmarkStart w:id="213" w:name="_Toc107763304"/>
      <w:bookmarkStart w:id="214" w:name="_Toc107779481"/>
      <w:r>
        <w:lastRenderedPageBreak/>
        <w:t>Conclusions</w:t>
      </w:r>
      <w:bookmarkEnd w:id="210"/>
      <w:bookmarkEnd w:id="211"/>
      <w:bookmarkEnd w:id="212"/>
      <w:bookmarkEnd w:id="213"/>
      <w:bookmarkEnd w:id="214"/>
    </w:p>
    <w:p w14:paraId="5040039D" w14:textId="1F4B185E" w:rsidR="00DC44A8" w:rsidRDefault="00827947" w:rsidP="00827947">
      <w:r>
        <w:t xml:space="preserve">La implementació real s’ha fet durant la primavera i estiu </w:t>
      </w:r>
      <w:r>
        <w:sym w:font="Wingdings" w:char="F0E0"/>
      </w:r>
      <w:r>
        <w:t xml:space="preserve"> </w:t>
      </w:r>
      <w:proofErr w:type="spellStart"/>
      <w:r>
        <w:t>Porvar-ho</w:t>
      </w:r>
      <w:proofErr w:type="spellEnd"/>
      <w:r>
        <w:t xml:space="preserve"> al hivern</w:t>
      </w:r>
    </w:p>
    <w:p w14:paraId="4165FE2E" w14:textId="77777777" w:rsidR="00DC44A8" w:rsidRDefault="00DC44A8" w:rsidP="000317C7">
      <w:pPr>
        <w:ind w:firstLine="0"/>
      </w:pPr>
    </w:p>
    <w:p w14:paraId="737907CB" w14:textId="511F860A" w:rsidR="004B5B0B" w:rsidRPr="000317C7" w:rsidRDefault="004B5B0B" w:rsidP="000317C7">
      <w:pPr>
        <w:ind w:firstLine="0"/>
        <w:sectPr w:rsidR="004B5B0B" w:rsidRPr="000317C7" w:rsidSect="00B93B02">
          <w:type w:val="oddPage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</w:p>
    <w:bookmarkEnd w:id="176" w:displacedByCustomXml="next"/>
    <w:bookmarkEnd w:id="175" w:displacedByCustomXml="next"/>
    <w:bookmarkStart w:id="215" w:name="_Toc107763305" w:displacedByCustomXml="next"/>
    <w:bookmarkStart w:id="216" w:name="_Toc107779482" w:displacedByCustomXml="next"/>
    <w:sdt>
      <w:sdtPr>
        <w:rPr>
          <w:rFonts w:ascii="LM Roman 12" w:eastAsiaTheme="minorHAnsi" w:hAnsi="LM Roman 12" w:cstheme="minorBidi"/>
          <w:b w:val="0"/>
          <w:color w:val="auto"/>
          <w:sz w:val="22"/>
          <w:szCs w:val="22"/>
        </w:rPr>
        <w:id w:val="429864908"/>
        <w:docPartObj>
          <w:docPartGallery w:val="Bibliographies"/>
          <w:docPartUnique/>
        </w:docPartObj>
      </w:sdtPr>
      <w:sdtEndPr/>
      <w:sdtContent>
        <w:p w14:paraId="6441F75F" w14:textId="4EACFA15" w:rsidR="007B281A" w:rsidRDefault="007B281A" w:rsidP="007B281A">
          <w:pPr>
            <w:pStyle w:val="Heading1"/>
            <w:numPr>
              <w:ilvl w:val="0"/>
              <w:numId w:val="0"/>
            </w:numPr>
            <w:ind w:left="357" w:hanging="357"/>
          </w:pPr>
          <w:r>
            <w:t>Bibliografia</w:t>
          </w:r>
          <w:bookmarkEnd w:id="216"/>
          <w:bookmarkEnd w:id="215"/>
        </w:p>
        <w:sdt>
          <w:sdtPr>
            <w:id w:val="111145805"/>
            <w:bibliography/>
          </w:sdtPr>
          <w:sdtEndPr/>
          <w:sdtContent>
            <w:p w14:paraId="46877402" w14:textId="77777777" w:rsidR="00A426CC" w:rsidRDefault="007B281A">
              <w:pPr>
                <w:rPr>
                  <w:rFonts w:asciiTheme="minorHAnsi" w:hAnsiTheme="minorHAnsi"/>
                  <w:noProof/>
                  <w:lang w:val="en-US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36"/>
                <w:gridCol w:w="8690"/>
              </w:tblGrid>
              <w:tr w:rsidR="00A426CC" w14:paraId="67A732E0" w14:textId="77777777">
                <w:trPr>
                  <w:divId w:val="87616309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B25D0DD" w14:textId="45361319" w:rsidR="00A426CC" w:rsidRDefault="00A426CC">
                    <w:pPr>
                      <w:pStyle w:val="Bibliography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4CA8043" w14:textId="77777777" w:rsidR="00A426CC" w:rsidRDefault="00A426C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A. E. B. O. d. Estado, «Real Decreto 244/2019,» Agencia Estatal Boletín Oficial del Estado, 6 4 2019. [En línia]. Available: https://www.boe.es/diario_boe/txt.php?id=BOE-A-2019-5089. [Últim accés: 23 06 2022].</w:t>
                    </w:r>
                  </w:p>
                </w:tc>
              </w:tr>
              <w:tr w:rsidR="00A426CC" w14:paraId="6279FB14" w14:textId="77777777">
                <w:trPr>
                  <w:divId w:val="87616309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4579F7B" w14:textId="77777777" w:rsidR="00A426CC" w:rsidRDefault="00A426C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08DFEF0" w14:textId="77777777" w:rsidR="00A426CC" w:rsidRDefault="00A426C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S. Energia, «Autoproducció: què és el balanç net horari?,» Som Energia, [En línia]. Available: https://ca.support.somenergia.coop/article/849-autoproduccio-que-es-el-balanc-net-horari. [Últim accés: 23 6 2022].</w:t>
                    </w:r>
                  </w:p>
                </w:tc>
              </w:tr>
              <w:tr w:rsidR="00A426CC" w14:paraId="26D91765" w14:textId="77777777">
                <w:trPr>
                  <w:divId w:val="87616309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CA20973" w14:textId="77777777" w:rsidR="00A426CC" w:rsidRDefault="00A426C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F518E9D" w14:textId="77777777" w:rsidR="00A426CC" w:rsidRDefault="00A426C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«Hysteresis,» Wikipedia, 16 04 2022. [En línia]. Available: https://en.wikipedia.org/wiki/Hysteresis. [Últim accés: 28 06 2022].</w:t>
                    </w:r>
                  </w:p>
                </w:tc>
              </w:tr>
              <w:tr w:rsidR="00A426CC" w14:paraId="198F6FDE" w14:textId="77777777">
                <w:trPr>
                  <w:divId w:val="87616309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16348FE" w14:textId="77777777" w:rsidR="00A426CC" w:rsidRDefault="00A426C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8F4272C" w14:textId="77777777" w:rsidR="00A426CC" w:rsidRDefault="00A426C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p. d. team, «Pandas Documentation,» pandas development team, 23 06 2022. [En línia]. Available: https://pandas.pydata.org/docs/reference/index.html. [Últim accés: 30 06 2022].</w:t>
                    </w:r>
                  </w:p>
                </w:tc>
              </w:tr>
              <w:tr w:rsidR="00A426CC" w14:paraId="738D2A0F" w14:textId="77777777">
                <w:trPr>
                  <w:divId w:val="87616309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EC369EC" w14:textId="77777777" w:rsidR="00A426CC" w:rsidRDefault="00A426C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9C34726" w14:textId="77777777" w:rsidR="00A426CC" w:rsidRDefault="00A426C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N. Developer, «NumPy documentation,» NumPy Developer, [En línia]. Available: https://numpy.org/doc/stable/. [Últim accés: 30 06 2022].</w:t>
                    </w:r>
                  </w:p>
                </w:tc>
              </w:tr>
              <w:tr w:rsidR="00A426CC" w14:paraId="7F444C0B" w14:textId="77777777">
                <w:trPr>
                  <w:divId w:val="87616309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9937691" w14:textId="77777777" w:rsidR="00A426CC" w:rsidRDefault="00A426C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938488D" w14:textId="77777777" w:rsidR="00A426CC" w:rsidRDefault="00A426C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T. M. d. team, «Matplotlib documentation,» The Matplotlib development team, [En línia]. Available: https://matplotlib.org/3.5.2/index.html. [Últim accés: 30 06 2022].</w:t>
                    </w:r>
                  </w:p>
                </w:tc>
              </w:tr>
              <w:tr w:rsidR="00A426CC" w14:paraId="1CB57D8E" w14:textId="77777777">
                <w:trPr>
                  <w:divId w:val="87616309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A2647E4" w14:textId="77777777" w:rsidR="00A426CC" w:rsidRDefault="00A426C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9A0E672" w14:textId="77777777" w:rsidR="00A426CC" w:rsidRDefault="00A426C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«Qt for Python,» 2021. [En línia]. Available: https://doc.qt.io/qtforpython/. [Últim accés: 19 12 2021].</w:t>
                    </w:r>
                  </w:p>
                </w:tc>
              </w:tr>
              <w:tr w:rsidR="00A426CC" w14:paraId="0557B6C2" w14:textId="77777777">
                <w:trPr>
                  <w:divId w:val="87616309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99E77C4" w14:textId="77777777" w:rsidR="00A426CC" w:rsidRDefault="00A426C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F658979" w14:textId="77777777" w:rsidR="00A426CC" w:rsidRDefault="00A426C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Fitzpatrick, «Matplotlib plots in PySide, embedding charts in your GUI applications,» Python GUIS, 30 05 2022. [En línia]. Available: https://www.pythonguis.com/tutorials/pyside-plotting-matplotlib/. [Últim accés: 30 06 2022].</w:t>
                    </w:r>
                  </w:p>
                </w:tc>
              </w:tr>
              <w:tr w:rsidR="00A426CC" w14:paraId="3DB5646A" w14:textId="77777777">
                <w:trPr>
                  <w:divId w:val="87616309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10AF51D" w14:textId="77777777" w:rsidR="00A426CC" w:rsidRDefault="00A426C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C6A1BB2" w14:textId="77777777" w:rsidR="00A426CC" w:rsidRDefault="00A426C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Q. f. Python, «Matplotlib Widget Gaussian Example,» Qt for Python, [En línia]. Available: https://doc.qt.io/qtforpython/examples/example_external_matplotlib_widget_gaussian.html?highlight=matplotlib. [Últim accés: 30 06 2022].</w:t>
                    </w:r>
                  </w:p>
                </w:tc>
              </w:tr>
              <w:tr w:rsidR="00A426CC" w14:paraId="27B6DB67" w14:textId="77777777">
                <w:trPr>
                  <w:divId w:val="87616309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2DA0DF2" w14:textId="77777777" w:rsidR="00A426CC" w:rsidRDefault="00A426C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255FC25" w14:textId="77777777" w:rsidR="00A426CC" w:rsidRDefault="00A426C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Fitzpatrick, «Display numpy and pandas tables in PySide2 QTableView,» Python GUIs, 2 9 2021. [En línia]. Available: https://www.pythonguis.com/tutorials/pyside-qtableview-modelviews-numpy-pandas/. [Últim accés: 30 06 2022].</w:t>
                    </w:r>
                  </w:p>
                </w:tc>
              </w:tr>
              <w:tr w:rsidR="00A426CC" w14:paraId="048CB6CD" w14:textId="77777777">
                <w:trPr>
                  <w:divId w:val="87616309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D0BCE98" w14:textId="77777777" w:rsidR="00A426CC" w:rsidRDefault="00A426C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9015E55" w14:textId="77777777" w:rsidR="00A426CC" w:rsidRDefault="00A426C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Q. f. Python, «Pandas Simple Example,» Qt for Python, [En línia]. Available: https://doc.qt.io/qtforpython/examples/example_external__pandas.html. [Últim accés: 30 06 2022].</w:t>
                    </w:r>
                  </w:p>
                </w:tc>
              </w:tr>
              <w:tr w:rsidR="00A426CC" w14:paraId="0777EB2E" w14:textId="77777777">
                <w:trPr>
                  <w:divId w:val="87616309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54D9ABC" w14:textId="77777777" w:rsidR="00A426CC" w:rsidRDefault="00A426C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D35E3FB" w14:textId="77777777" w:rsidR="00A426CC" w:rsidRDefault="00A426C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Jeff, «Does pandas iterrows have performance issues?,» Stack Overflow, 09 04 2019. [En línia]. Available: https://stackoverflow.com/questions/24870953/does-pandas-iterrows-have-performance-issues. [Últim accés: 01 07 2022].</w:t>
                    </w:r>
                  </w:p>
                </w:tc>
              </w:tr>
              <w:tr w:rsidR="00A426CC" w14:paraId="2717AA04" w14:textId="77777777">
                <w:trPr>
                  <w:divId w:val="87616309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E85F2C5" w14:textId="77777777" w:rsidR="00A426CC" w:rsidRDefault="00A426C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3BF25BE" w14:textId="77777777" w:rsidR="00A426CC" w:rsidRDefault="00A426C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S. Kumar, «Here’s the most efficient way to iterate through your Pandas Dataframe,» towardsdatascience, 19 06 2021. [En línia]. Available: https://towardsdatascience.com/heres-the-most-efficient-way-to-iterate-through-your-pandas-dataframe-4dad88ac92ee. [Últim accés: 1 07 2022].</w:t>
                    </w:r>
                  </w:p>
                </w:tc>
              </w:tr>
              <w:tr w:rsidR="00A426CC" w14:paraId="03F7A0F7" w14:textId="77777777">
                <w:trPr>
                  <w:divId w:val="87616309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1E21393" w14:textId="77777777" w:rsidR="00A426CC" w:rsidRDefault="00A426C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[14]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915CA1D" w14:textId="77777777" w:rsidR="00A426CC" w:rsidRDefault="00A426C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«Shelly1L - API Reference,» Shelly, [En línia]. Available: https://shelly-api-docs.shelly.cloud/gen1/#shelly1l. [Últim accés: 03 07 2022].</w:t>
                    </w:r>
                  </w:p>
                </w:tc>
              </w:tr>
              <w:tr w:rsidR="00A426CC" w14:paraId="4B22C38A" w14:textId="77777777">
                <w:trPr>
                  <w:divId w:val="87616309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DE6E2D2" w14:textId="77777777" w:rsidR="00A426CC" w:rsidRDefault="00A426C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D9869E2" w14:textId="77777777" w:rsidR="00A426CC" w:rsidRDefault="00A426C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«InfluxDB: Open Source Time Series Database,» Influxdata, [En línia]. Available: https://www.influxdata.com/. [Últim accés: 03 07 2022].</w:t>
                    </w:r>
                  </w:p>
                </w:tc>
              </w:tr>
              <w:tr w:rsidR="00A426CC" w14:paraId="130C9F93" w14:textId="77777777">
                <w:trPr>
                  <w:divId w:val="87616309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FB46711" w14:textId="77777777" w:rsidR="00A426CC" w:rsidRDefault="00A426C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6E2BA2A" w14:textId="77777777" w:rsidR="00A426CC" w:rsidRDefault="00A426C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«InfluxDB v2 API,» InfluxDB, [En línia]. Available: https://docs.influxdata.com/influxdb/v2.3/reference/api/. [Últim accés: 03 07 2022].</w:t>
                    </w:r>
                  </w:p>
                </w:tc>
              </w:tr>
              <w:tr w:rsidR="00A426CC" w14:paraId="2E78F76C" w14:textId="77777777">
                <w:trPr>
                  <w:divId w:val="87616309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652745C" w14:textId="77777777" w:rsidR="00A426CC" w:rsidRDefault="00A426C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446E2D7" w14:textId="77777777" w:rsidR="00A426CC" w:rsidRDefault="00A426C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«Grafana,» Grafana Labs, [En línia]. Available: https://grafana.com/. [Últim accés: 03 07 2022].</w:t>
                    </w:r>
                  </w:p>
                </w:tc>
              </w:tr>
              <w:tr w:rsidR="00A426CC" w14:paraId="715E892F" w14:textId="77777777">
                <w:trPr>
                  <w:divId w:val="87616309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1B8AF3E" w14:textId="77777777" w:rsidR="00A426CC" w:rsidRDefault="00A426C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527C287" w14:textId="77777777" w:rsidR="00A426CC" w:rsidRDefault="00A426C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S. Energia, «Les diferents modalitats d'autoproducció renovable domèstica,» Som Energia, [En línia]. Available: https://ca.support.somenergia.coop/article/803-les-diferents-modalitats-dautoproduccio-renovable-domestica. [Últim accés: 23 6 2022].</w:t>
                    </w:r>
                  </w:p>
                </w:tc>
              </w:tr>
              <w:tr w:rsidR="00A426CC" w14:paraId="4E4A8658" w14:textId="77777777">
                <w:trPr>
                  <w:divId w:val="876163090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2C1CF9A" w14:textId="77777777" w:rsidR="00A426CC" w:rsidRDefault="00A426C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04626C7" w14:textId="77777777" w:rsidR="00A426CC" w:rsidRDefault="00A426C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S. Energia, «Com funciona la compensació simplificada d'excedents?,» Som Energia, [En línia]. Available: https://ca.support.somenergia.coop/article/783-com-funciona-la-compensacio-simplificada-dexcedents. [Últim accés: 23 6 2022].</w:t>
                    </w:r>
                  </w:p>
                </w:tc>
              </w:tr>
            </w:tbl>
            <w:p w14:paraId="1C10C718" w14:textId="77777777" w:rsidR="00A426CC" w:rsidRDefault="00A426CC">
              <w:pPr>
                <w:divId w:val="876163090"/>
                <w:rPr>
                  <w:rFonts w:eastAsia="Times New Roman"/>
                  <w:noProof/>
                </w:rPr>
              </w:pPr>
            </w:p>
            <w:p w14:paraId="51BBEB20" w14:textId="583CF9FB" w:rsidR="007B281A" w:rsidRDefault="007B281A"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16D65F07" w14:textId="77777777" w:rsidR="007B281A" w:rsidRPr="0059733D" w:rsidRDefault="007B281A" w:rsidP="007B281A">
      <w:pPr>
        <w:ind w:firstLine="0"/>
      </w:pPr>
    </w:p>
    <w:sectPr w:rsidR="007B281A" w:rsidRPr="0059733D" w:rsidSect="00B93B02">
      <w:type w:val="oddPage"/>
      <w:pgSz w:w="11906" w:h="16838" w:code="9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6F88C1C1" w14:textId="77777777" w:rsidR="00C3053D" w:rsidRDefault="00C3053D" w:rsidP="008C6AAF">
      <w:r>
        <w:separator/>
      </w:r>
    </w:p>
    <w:p w14:paraId="6C7DEF8A" w14:textId="77777777" w:rsidR="00C3053D" w:rsidRDefault="00C3053D" w:rsidP="008C6AAF"/>
    <w:p w14:paraId="365B66A9" w14:textId="77777777" w:rsidR="00C3053D" w:rsidRDefault="00C3053D" w:rsidP="008C6AAF"/>
  </w:endnote>
  <w:endnote w:type="continuationSeparator" w:id="0">
    <w:p w14:paraId="656B3631" w14:textId="77777777" w:rsidR="00C3053D" w:rsidRDefault="00C3053D" w:rsidP="008C6AAF">
      <w:r>
        <w:continuationSeparator/>
      </w:r>
    </w:p>
    <w:p w14:paraId="5D0AD422" w14:textId="77777777" w:rsidR="00C3053D" w:rsidRDefault="00C3053D" w:rsidP="008C6AAF"/>
    <w:p w14:paraId="0379107F" w14:textId="77777777" w:rsidR="00C3053D" w:rsidRDefault="00C3053D" w:rsidP="008C6AAF"/>
  </w:endnote>
  <w:endnote w:type="continuationNotice" w:id="1">
    <w:p w14:paraId="33AA35F8" w14:textId="77777777" w:rsidR="00C3053D" w:rsidRDefault="00C3053D" w:rsidP="008C6AAF"/>
    <w:p w14:paraId="23E549BB" w14:textId="77777777" w:rsidR="00C3053D" w:rsidRDefault="00C3053D" w:rsidP="008C6AAF"/>
    <w:p w14:paraId="2E4A4E38" w14:textId="77777777" w:rsidR="00C3053D" w:rsidRDefault="00C3053D" w:rsidP="008C6AA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M Roman 10">
    <w:panose1 w:val="000005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MU Bright">
    <w:panose1 w:val="02000603000000000000"/>
    <w:charset w:val="00"/>
    <w:family w:val="auto"/>
    <w:pitch w:val="variable"/>
    <w:sig w:usb0="E10002FF" w:usb1="5201E9EB" w:usb2="00020004" w:usb3="00000000" w:csb0="0000011F" w:csb1="00000000"/>
  </w:font>
  <w:font w:name="LM Roman 12">
    <w:panose1 w:val="000005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MU Sans Serif">
    <w:panose1 w:val="02000603000000000000"/>
    <w:charset w:val="00"/>
    <w:family w:val="auto"/>
    <w:pitch w:val="variable"/>
    <w:sig w:usb0="E10002FF" w:usb1="5201E9EB" w:usb2="00020004" w:usb3="00000000" w:csb0="0000011F" w:csb1="00000000"/>
  </w:font>
  <w:font w:name="CMU Typewriter Text">
    <w:panose1 w:val="02000309000000000000"/>
    <w:charset w:val="00"/>
    <w:family w:val="modern"/>
    <w:pitch w:val="variable"/>
    <w:sig w:usb0="E10002FF" w:usb1="5201E9EB" w:usb2="00020004" w:usb3="00000000" w:csb0="000001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LM Roman 17">
    <w:panose1 w:val="000005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CMU Serif">
    <w:panose1 w:val="02000603000000000000"/>
    <w:charset w:val="00"/>
    <w:family w:val="auto"/>
    <w:pitch w:val="variable"/>
    <w:sig w:usb0="E10002FF" w:usb1="5201E9EB" w:usb2="02020004" w:usb3="00000000" w:csb0="000001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M Roman 8">
    <w:panose1 w:val="000005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LM Roman Caps 10">
    <w:panose1 w:val="000005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NimbusSanL-Regu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1B88081" w14:textId="5E6FA79E" w:rsidR="005965FC" w:rsidRDefault="005965FC" w:rsidP="00500F79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40E716" w14:textId="77777777" w:rsidR="00E91278" w:rsidRPr="007A4543" w:rsidRDefault="00E91278" w:rsidP="00951293">
    <w:pPr>
      <w:pStyle w:val="Footer"/>
      <w:ind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529081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146658F" w14:textId="731E2F1B" w:rsidR="005965FC" w:rsidRDefault="004E6B53" w:rsidP="00EC47CA">
        <w:pPr>
          <w:pStyle w:val="Footer"/>
          <w:jc w:val="lef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7876562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211545A" w14:textId="59FDB9B4" w:rsidR="00EC47CA" w:rsidRPr="007A4543" w:rsidRDefault="00EC47CA" w:rsidP="00EC47C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vi</w:t>
        </w:r>
        <w:r>
          <w:rPr>
            <w:noProof/>
          </w:rPr>
          <w:fldChar w:fldCharType="end"/>
        </w:r>
      </w:p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733583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E43034D" w14:textId="395533BE" w:rsidR="00DC44A8" w:rsidRDefault="00500F79" w:rsidP="00500F7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023251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1EFC490" w14:textId="77777777" w:rsidR="00820144" w:rsidRDefault="00820144" w:rsidP="00500F79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0183901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A3A61D8" w14:textId="77777777" w:rsidR="00820144" w:rsidRDefault="00820144" w:rsidP="00500F7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B5E689C" w14:textId="77777777" w:rsidR="00C3053D" w:rsidRDefault="00C3053D" w:rsidP="0040339E">
      <w:pPr>
        <w:spacing w:before="0"/>
      </w:pPr>
      <w:r>
        <w:separator/>
      </w:r>
    </w:p>
  </w:footnote>
  <w:footnote w:type="continuationSeparator" w:id="0">
    <w:p w14:paraId="2C1897F1" w14:textId="77777777" w:rsidR="00C3053D" w:rsidRDefault="00C3053D" w:rsidP="008C6AAF">
      <w:r>
        <w:continuationSeparator/>
      </w:r>
    </w:p>
    <w:p w14:paraId="4689BCCF" w14:textId="77777777" w:rsidR="00C3053D" w:rsidRDefault="00C3053D" w:rsidP="008C6AAF"/>
    <w:p w14:paraId="2D1D3D3F" w14:textId="77777777" w:rsidR="00C3053D" w:rsidRDefault="00C3053D" w:rsidP="008C6AAF"/>
  </w:footnote>
  <w:footnote w:type="continuationNotice" w:id="1">
    <w:p w14:paraId="45CE3D28" w14:textId="77777777" w:rsidR="00C3053D" w:rsidRDefault="00C3053D" w:rsidP="008C6AAF"/>
    <w:p w14:paraId="140D0412" w14:textId="77777777" w:rsidR="00C3053D" w:rsidRDefault="00C3053D" w:rsidP="008C6AAF"/>
    <w:p w14:paraId="5261E687" w14:textId="77777777" w:rsidR="00C3053D" w:rsidRDefault="00C3053D" w:rsidP="008C6AAF"/>
  </w:footnote>
  <w:footnote w:id="2">
    <w:p w14:paraId="4E47D324" w14:textId="0276E75E" w:rsidR="008942E8" w:rsidRPr="00B10160" w:rsidRDefault="008942E8">
      <w:pPr>
        <w:pStyle w:val="FootnoteText"/>
      </w:pPr>
      <w:r w:rsidRPr="00B10160">
        <w:rPr>
          <w:rStyle w:val="FootnoteReference"/>
        </w:rPr>
        <w:footnoteRef/>
      </w:r>
      <w:r w:rsidRPr="00B10160">
        <w:t xml:space="preserve"> </w:t>
      </w:r>
      <w:r w:rsidR="00DA166C" w:rsidRPr="00B10160">
        <w:t>Torbareu la informació a la p</w:t>
      </w:r>
      <w:r w:rsidRPr="00B10160">
        <w:t xml:space="preserve">àgina </w:t>
      </w:r>
      <w:r w:rsidR="00E8359D" w:rsidRPr="00B10160">
        <w:t>9</w:t>
      </w:r>
      <w:r w:rsidR="00011161" w:rsidRPr="00B10160">
        <w:t xml:space="preserve"> del Reial Decret 244/2019</w:t>
      </w:r>
      <w:sdt>
        <w:sdtPr>
          <w:id w:val="735507790"/>
          <w:citation/>
        </w:sdtPr>
        <w:sdtEndPr/>
        <w:sdtContent>
          <w:r w:rsidR="00011161" w:rsidRPr="00B10160">
            <w:fldChar w:fldCharType="begin"/>
          </w:r>
          <w:r w:rsidR="008443B5" w:rsidRPr="00B10160">
            <w:instrText xml:space="preserve">CITATION Age19 \l 1033 </w:instrText>
          </w:r>
          <w:r w:rsidR="00011161" w:rsidRPr="00B10160">
            <w:fldChar w:fldCharType="separate"/>
          </w:r>
          <w:r w:rsidR="007B281A">
            <w:rPr>
              <w:noProof/>
            </w:rPr>
            <w:t xml:space="preserve"> </w:t>
          </w:r>
          <w:r w:rsidR="007B281A" w:rsidRPr="007B281A">
            <w:rPr>
              <w:noProof/>
            </w:rPr>
            <w:t>[1]</w:t>
          </w:r>
          <w:r w:rsidR="00011161" w:rsidRPr="00B10160">
            <w:fldChar w:fldCharType="end"/>
          </w:r>
        </w:sdtContent>
      </w:sdt>
      <w:r w:rsidRPr="00B10160">
        <w:t>.</w:t>
      </w:r>
      <w:r w:rsidR="001A31DB" w:rsidRPr="00B10160">
        <w:t xml:space="preserve"> </w:t>
      </w:r>
    </w:p>
  </w:footnote>
  <w:footnote w:id="3">
    <w:p w14:paraId="0DACB077" w14:textId="298AB2FB" w:rsidR="00E8359D" w:rsidRPr="00B10160" w:rsidRDefault="00E8359D">
      <w:pPr>
        <w:pStyle w:val="FootnoteText"/>
      </w:pPr>
      <w:r w:rsidRPr="00B10160">
        <w:rPr>
          <w:rStyle w:val="FootnoteReference"/>
        </w:rPr>
        <w:footnoteRef/>
      </w:r>
      <w:r w:rsidRPr="00B10160">
        <w:t xml:space="preserve"> Per una explicació més completa podeu anar al centre d’ajuda de Som Energia </w:t>
      </w:r>
      <w:sdt>
        <w:sdtPr>
          <w:id w:val="-331447201"/>
          <w:citation/>
        </w:sdtPr>
        <w:sdtEndPr/>
        <w:sdtContent>
          <w:r w:rsidRPr="00B10160">
            <w:fldChar w:fldCharType="begin"/>
          </w:r>
          <w:r w:rsidR="008443B5" w:rsidRPr="00B10160">
            <w:instrText xml:space="preserve">CITATION Les22 \l 1033 </w:instrText>
          </w:r>
          <w:r w:rsidRPr="00B10160">
            <w:fldChar w:fldCharType="separate"/>
          </w:r>
          <w:r w:rsidR="007B281A" w:rsidRPr="007B281A">
            <w:rPr>
              <w:noProof/>
            </w:rPr>
            <w:t>[15]</w:t>
          </w:r>
          <w:r w:rsidRPr="00B10160">
            <w:fldChar w:fldCharType="end"/>
          </w:r>
        </w:sdtContent>
      </w:sdt>
    </w:p>
  </w:footnote>
  <w:footnote w:id="4">
    <w:p w14:paraId="6FC7D18F" w14:textId="4E6C84AB" w:rsidR="00DA166C" w:rsidRPr="00B10160" w:rsidRDefault="00DA166C">
      <w:pPr>
        <w:pStyle w:val="FootnoteText"/>
      </w:pPr>
      <w:r w:rsidRPr="00B10160">
        <w:rPr>
          <w:rStyle w:val="FootnoteReference"/>
        </w:rPr>
        <w:footnoteRef/>
      </w:r>
      <w:r w:rsidRPr="00B10160">
        <w:t xml:space="preserve"> Torbareu la informació a la pàgina 17 del Reial Decret 244/2019</w:t>
      </w:r>
      <w:sdt>
        <w:sdtPr>
          <w:id w:val="-1100487363"/>
          <w:citation/>
        </w:sdtPr>
        <w:sdtEndPr/>
        <w:sdtContent>
          <w:r w:rsidRPr="00B10160">
            <w:fldChar w:fldCharType="begin"/>
          </w:r>
          <w:r w:rsidR="008443B5" w:rsidRPr="00B10160">
            <w:instrText xml:space="preserve">CITATION Age19 \l 1033 </w:instrText>
          </w:r>
          <w:r w:rsidRPr="00B10160">
            <w:fldChar w:fldCharType="separate"/>
          </w:r>
          <w:r w:rsidR="007B281A">
            <w:rPr>
              <w:noProof/>
            </w:rPr>
            <w:t xml:space="preserve"> </w:t>
          </w:r>
          <w:r w:rsidR="007B281A" w:rsidRPr="007B281A">
            <w:rPr>
              <w:noProof/>
            </w:rPr>
            <w:t>[1]</w:t>
          </w:r>
          <w:r w:rsidRPr="00B10160">
            <w:fldChar w:fldCharType="end"/>
          </w:r>
        </w:sdtContent>
      </w:sdt>
      <w:r w:rsidRPr="00B10160">
        <w:t>.</w:t>
      </w:r>
    </w:p>
  </w:footnote>
  <w:footnote w:id="5">
    <w:p w14:paraId="7778007D" w14:textId="613B48B1" w:rsidR="008443B5" w:rsidRPr="00B10160" w:rsidRDefault="008443B5">
      <w:pPr>
        <w:pStyle w:val="FootnoteText"/>
      </w:pPr>
      <w:r w:rsidRPr="00B10160">
        <w:rPr>
          <w:rStyle w:val="FootnoteReference"/>
        </w:rPr>
        <w:footnoteRef/>
      </w:r>
      <w:r w:rsidRPr="00B10160">
        <w:t xml:space="preserve"> Més informació al centre d’ajuda de Som Energia </w:t>
      </w:r>
      <w:sdt>
        <w:sdtPr>
          <w:id w:val="1402712168"/>
          <w:citation/>
        </w:sdtPr>
        <w:sdtEndPr/>
        <w:sdtContent>
          <w:r w:rsidRPr="00B10160">
            <w:fldChar w:fldCharType="begin"/>
          </w:r>
          <w:r w:rsidRPr="00B10160">
            <w:instrText xml:space="preserve"> CITATION Com22 \l 1033 </w:instrText>
          </w:r>
          <w:r w:rsidRPr="00B10160">
            <w:fldChar w:fldCharType="separate"/>
          </w:r>
          <w:r w:rsidR="007B281A" w:rsidRPr="007B281A">
            <w:rPr>
              <w:noProof/>
            </w:rPr>
            <w:t>[16]</w:t>
          </w:r>
          <w:r w:rsidRPr="00B10160">
            <w:fldChar w:fldCharType="end"/>
          </w:r>
        </w:sdtContent>
      </w:sdt>
    </w:p>
  </w:footnote>
  <w:footnote w:id="6">
    <w:p w14:paraId="5F50E3C4" w14:textId="77777777" w:rsidR="00820144" w:rsidRPr="00B10160" w:rsidRDefault="00820144" w:rsidP="00820144">
      <w:pPr>
        <w:pStyle w:val="FootnoteText"/>
      </w:pPr>
      <w:r w:rsidRPr="00B10160">
        <w:rPr>
          <w:rStyle w:val="FootnoteReference"/>
        </w:rPr>
        <w:footnoteRef/>
      </w:r>
      <w:r w:rsidRPr="00B10160">
        <w:t xml:space="preserve"> Les línies de la llegenda semitransparents signifiquen que estan amagades.</w:t>
      </w:r>
    </w:p>
  </w:footnote>
  <w:footnote w:id="7">
    <w:p w14:paraId="11B56245" w14:textId="2362BD14" w:rsidR="00B10160" w:rsidRPr="00B10160" w:rsidRDefault="00B10160">
      <w:pPr>
        <w:pStyle w:val="FootnoteText"/>
      </w:pPr>
      <w:r w:rsidRPr="00B10160">
        <w:rPr>
          <w:rStyle w:val="FootnoteReference"/>
        </w:rPr>
        <w:footnoteRef/>
      </w:r>
      <w:r w:rsidRPr="00B10160">
        <w:t xml:space="preserve"> Això no treu que </w:t>
      </w:r>
      <w:r>
        <w:t>simplement mirant energies i potències puguem comparar algoritmes.</w:t>
      </w:r>
    </w:p>
  </w:footnote>
  <w:footnote w:id="8">
    <w:p w14:paraId="710F1B46" w14:textId="2C1EA68E" w:rsidR="00DD5758" w:rsidRPr="00DD5758" w:rsidRDefault="00DD5758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 xml:space="preserve">Un </w:t>
      </w:r>
      <w:r w:rsidRPr="00DD5758">
        <w:rPr>
          <w:i/>
          <w:iCs/>
        </w:rPr>
        <w:t>widget</w:t>
      </w:r>
      <w:r w:rsidRPr="00DD5758">
        <w:t xml:space="preserve"> és un bloc de construcció b</w:t>
      </w:r>
      <w:r>
        <w:t>à</w:t>
      </w:r>
      <w:r w:rsidRPr="00DD5758">
        <w:t>sic d’una aplicació</w:t>
      </w:r>
      <w:r>
        <w:t xml:space="preserve"> en termes de Qt.</w:t>
      </w:r>
    </w:p>
  </w:footnote>
  <w:footnote w:id="9">
    <w:p w14:paraId="20920E78" w14:textId="2A646CAD" w:rsidR="00424991" w:rsidRPr="0048485F" w:rsidRDefault="00424991" w:rsidP="00424991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VSCode permet </w:t>
      </w:r>
      <w:r w:rsidR="006C05EF">
        <w:t>delimitar</w:t>
      </w:r>
      <w:r>
        <w:t xml:space="preserve"> blocs de codi python, aquests és poden plegar o desplegar per ajudar a simplificar la lectura del codi. És </w:t>
      </w:r>
      <w:r w:rsidR="006C05EF">
        <w:t xml:space="preserve">només </w:t>
      </w:r>
      <w:r>
        <w:t>una definició a nivell d’eina, no modifica el llenguatge</w:t>
      </w:r>
      <w:r w:rsidR="006C05EF">
        <w:t xml:space="preserve"> en cap aspecte</w:t>
      </w:r>
      <w:r>
        <w:t xml:space="preserve">. Una bloc de codi és aquell que està entre els comentaris </w:t>
      </w:r>
      <w:r w:rsidRPr="000056A8">
        <w:rPr>
          <w:rStyle w:val="CodeChar"/>
        </w:rPr>
        <w:t>#region</w:t>
      </w:r>
      <w:r>
        <w:t xml:space="preserve"> i </w:t>
      </w:r>
      <w:r w:rsidRPr="000056A8">
        <w:rPr>
          <w:rStyle w:val="CodeChar"/>
          <w:szCs w:val="18"/>
        </w:rPr>
        <w:t>#endregion</w:t>
      </w:r>
      <w:r>
        <w:t>.</w:t>
      </w:r>
    </w:p>
  </w:footnote>
  <w:footnote w:id="10">
    <w:p w14:paraId="3D7F66B3" w14:textId="100F7FC9" w:rsidR="005A63D2" w:rsidRPr="00867A53" w:rsidRDefault="005A63D2" w:rsidP="005A63D2">
      <w:pPr>
        <w:pStyle w:val="FootnoteText"/>
      </w:pPr>
      <w:r w:rsidRPr="00867A53">
        <w:rPr>
          <w:rStyle w:val="FootnoteReference"/>
        </w:rPr>
        <w:footnoteRef/>
      </w:r>
      <w:r w:rsidRPr="00867A53">
        <w:t xml:space="preserve"> </w:t>
      </w:r>
      <w:r>
        <w:t xml:space="preserve">Recordar que el balanç el calculem de la segona forma definida a l’apartat </w:t>
      </w:r>
      <w:r>
        <w:fldChar w:fldCharType="begin"/>
      </w:r>
      <w:r>
        <w:instrText xml:space="preserve"> REF _Ref107673432 \n \h </w:instrText>
      </w:r>
      <w:r>
        <w:fldChar w:fldCharType="separate"/>
      </w:r>
      <w:r w:rsidR="00650730">
        <w:t>3.2</w:t>
      </w:r>
      <w:r>
        <w:fldChar w:fldCharType="end"/>
      </w:r>
      <w:r>
        <w:fldChar w:fldCharType="begin"/>
      </w:r>
      <w:r>
        <w:instrText xml:space="preserve"> REF _Ref107673414 \r \h </w:instrText>
      </w:r>
      <w:r>
        <w:fldChar w:fldCharType="separate"/>
      </w:r>
      <w:r w:rsidR="00650730">
        <w:t>I.3.2</w:t>
      </w:r>
      <w:r>
        <w:fldChar w:fldCharType="end"/>
      </w:r>
      <w:r>
        <w:t xml:space="preserve">. Per això primer posem a 0 el balanç en el canvi d’hora i després calculem el balanç. Si ho féssim després de calcular el balanç estaríem fent la primera opció.  </w:t>
      </w:r>
    </w:p>
  </w:footnote>
  <w:footnote w:id="11">
    <w:p w14:paraId="07A1E4BD" w14:textId="4A1D9D05" w:rsidR="00786D9F" w:rsidRPr="00786D9F" w:rsidRDefault="00786D9F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786D9F">
        <w:t xml:space="preserve">Raspberry Pi 3 Model B Plus </w:t>
      </w:r>
      <w:proofErr w:type="spellStart"/>
      <w:r w:rsidRPr="00786D9F">
        <w:t>Rev</w:t>
      </w:r>
      <w:proofErr w:type="spellEnd"/>
      <w:r w:rsidRPr="00786D9F">
        <w:t xml:space="preserve"> 1.3</w:t>
      </w:r>
    </w:p>
  </w:footnote>
  <w:footnote w:id="12">
    <w:p w14:paraId="37EBECA8" w14:textId="6A8F3BB2" w:rsidR="00246578" w:rsidRPr="00246578" w:rsidRDefault="00246578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246578">
        <w:t>Un driver és un mòdul que permet al programa interaccionar amb el perifèric, fent una abstracció d’aquest i proporcionant una interfície (normalment estandarditzada) per fer-lo servir.</w:t>
      </w:r>
      <w:r>
        <w:t xml:space="preserve"> Actua com a traductor entre maquinari i aplicació (o driver no estandarditzat i aplicació)</w:t>
      </w:r>
      <w:r w:rsidR="0035083F">
        <w:t>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85EAB7" w14:textId="2F378C3D" w:rsidR="005965FC" w:rsidRPr="00465A60" w:rsidRDefault="005965FC" w:rsidP="00465A60">
    <w:pPr>
      <w:pStyle w:val="Header"/>
      <w:ind w:firstLine="0"/>
      <w:jc w:val="both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4240F80" w14:textId="08E762FB" w:rsidR="00E64444" w:rsidRPr="00EC47CA" w:rsidRDefault="00E64444" w:rsidP="00EC47CA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0E46CD" w14:textId="77777777" w:rsidR="00E64444" w:rsidRDefault="00E64444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18101D" w14:textId="5354D7AC" w:rsidR="004E6B53" w:rsidRPr="00465A60" w:rsidRDefault="004E6B53" w:rsidP="00465A60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2C8EAA" w14:textId="43DF3257" w:rsidR="00EC47CA" w:rsidRPr="0083405D" w:rsidRDefault="00EC47CA" w:rsidP="0083405D">
    <w:pPr>
      <w:widowControl w:val="0"/>
      <w:tabs>
        <w:tab w:val="left" w:pos="336"/>
      </w:tabs>
      <w:autoSpaceDE w:val="0"/>
      <w:autoSpaceDN w:val="0"/>
      <w:spacing w:before="75" w:after="0" w:line="240" w:lineRule="auto"/>
      <w:ind w:right="-46" w:firstLine="0"/>
      <w:jc w:val="right"/>
      <w:rPr>
        <w:rFonts w:ascii="LM Roman 8" w:hAnsi="LM Roman 8"/>
        <w:i/>
        <w:sz w:val="16"/>
      </w:rPr>
    </w:pPr>
    <w:r w:rsidRPr="00F46E2C">
      <w:rPr>
        <w:rFonts w:ascii="LM Roman 8" w:hAnsi="LM Roman 8"/>
        <w:i/>
        <w:iCs/>
        <w:noProof/>
        <w:sz w:val="16"/>
        <w:szCs w:val="16"/>
      </w:rPr>
      <mc:AlternateContent>
        <mc:Choice Requires="wps">
          <w:drawing>
            <wp:anchor distT="0" distB="0" distL="0" distR="0" simplePos="0" relativeHeight="251682816" behindDoc="1" locked="0" layoutInCell="1" allowOverlap="1" wp14:anchorId="1869BEAA" wp14:editId="2BC44E5C">
              <wp:simplePos x="0" y="0"/>
              <wp:positionH relativeFrom="page">
                <wp:posOffset>919480</wp:posOffset>
              </wp:positionH>
              <wp:positionV relativeFrom="paragraph">
                <wp:posOffset>217170</wp:posOffset>
              </wp:positionV>
              <wp:extent cx="5760000" cy="1270"/>
              <wp:effectExtent l="0" t="0" r="0" b="0"/>
              <wp:wrapTopAndBottom/>
              <wp:docPr id="454" name="Freeform: Shape 4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60000" cy="1270"/>
                      </a:xfrm>
                      <a:custGeom>
                        <a:avLst/>
                        <a:gdLst>
                          <a:gd name="T0" fmla="+- 0 1488 1488"/>
                          <a:gd name="T1" fmla="*/ T0 w 8930"/>
                          <a:gd name="T2" fmla="+- 0 10417 1488"/>
                          <a:gd name="T3" fmla="*/ T2 w 8930"/>
                        </a:gdLst>
                        <a:ahLst/>
                        <a:cxnLst>
                          <a:cxn ang="0">
                            <a:pos x="T1" y="0"/>
                          </a:cxn>
                          <a:cxn ang="0">
                            <a:pos x="T3" y="0"/>
                          </a:cxn>
                        </a:cxnLst>
                        <a:rect l="0" t="0" r="r" b="b"/>
                        <a:pathLst>
                          <a:path w="8930">
                            <a:moveTo>
                              <a:pt x="0" y="0"/>
                            </a:moveTo>
                            <a:lnTo>
                              <a:pt x="8929" y="0"/>
                            </a:lnTo>
                          </a:path>
                        </a:pathLst>
                      </a:custGeom>
                      <a:noFill/>
                      <a:ln w="505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912A7F7" id="Freeform: Shape 454" o:spid="_x0000_s1026" style="position:absolute;margin-left:72.4pt;margin-top:17.1pt;width:453.55pt;height:.1pt;z-index:-2516336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9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" path="m,l8929,e" filled="f" strokeweight=".14042mm">
              <v:path arrowok="t" o:connecttype="custom" o:connectlocs="0,0;5759355,0" o:connectangles="0,0"/>
              <w10:wrap type="topAndBottom" anchorx="page"/>
            </v:shape>
          </w:pict>
        </mc:Fallback>
      </mc:AlternateContent>
    </w:r>
    <w:r>
      <w:rPr>
        <w:rFonts w:ascii="LM Roman 8" w:hAnsi="LM Roman 8"/>
        <w:i/>
        <w:sz w:val="16"/>
      </w:rPr>
      <w:fldChar w:fldCharType="begin"/>
    </w:r>
    <w:r>
      <w:rPr>
        <w:rFonts w:ascii="LM Roman 8" w:hAnsi="LM Roman 8"/>
        <w:i/>
        <w:sz w:val="16"/>
      </w:rPr>
      <w:instrText xml:space="preserve"> STYLEREF  Index-Figures  \* MERGEFORMAT </w:instrText>
    </w:r>
    <w:r>
      <w:rPr>
        <w:rFonts w:ascii="LM Roman 8" w:hAnsi="LM Roman 8"/>
        <w:i/>
        <w:sz w:val="16"/>
      </w:rPr>
      <w:fldChar w:fldCharType="separate"/>
    </w:r>
    <w:r w:rsidR="009A1E7A">
      <w:rPr>
        <w:rFonts w:ascii="LM Roman 8" w:hAnsi="LM Roman 8"/>
        <w:i/>
        <w:noProof/>
        <w:sz w:val="16"/>
      </w:rPr>
      <w:t>Índex</w:t>
    </w:r>
    <w:r>
      <w:rPr>
        <w:rFonts w:ascii="LM Roman 8" w:hAnsi="LM Roman 8"/>
        <w:i/>
        <w:sz w:val="16"/>
      </w:rPr>
      <w:fldChar w:fldCharType="end"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5B2006" w14:textId="77777777" w:rsidR="00DC44A8" w:rsidRPr="00465A60" w:rsidRDefault="00DC44A8" w:rsidP="00465A60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2FFD25" w14:textId="30E2FF99" w:rsidR="00465A60" w:rsidRPr="004E6B53" w:rsidRDefault="004E6B53" w:rsidP="004E6B53">
    <w:pPr>
      <w:widowControl w:val="0"/>
      <w:tabs>
        <w:tab w:val="left" w:pos="336"/>
      </w:tabs>
      <w:autoSpaceDE w:val="0"/>
      <w:autoSpaceDN w:val="0"/>
      <w:spacing w:before="75" w:after="0" w:line="240" w:lineRule="auto"/>
      <w:ind w:right="-46" w:firstLine="0"/>
      <w:jc w:val="left"/>
      <w:rPr>
        <w:rFonts w:ascii="LM Roman 8" w:hAnsi="LM Roman 8"/>
        <w:i/>
        <w:sz w:val="16"/>
      </w:rPr>
    </w:pPr>
    <w:r w:rsidRPr="004E6B53">
      <w:rPr>
        <w:i/>
        <w:iCs/>
        <w:sz w:val="16"/>
        <w:szCs w:val="16"/>
      </w:rPr>
      <w:fldChar w:fldCharType="begin"/>
    </w:r>
    <w:r w:rsidRPr="004E6B53">
      <w:rPr>
        <w:i/>
        <w:iCs/>
        <w:sz w:val="16"/>
        <w:szCs w:val="16"/>
      </w:rPr>
      <w:instrText xml:space="preserve"> STYLEREF  "Heading 1,Títol 1" \n  \* MERGEFORMAT </w:instrText>
    </w:r>
    <w:r w:rsidRPr="004E6B53">
      <w:rPr>
        <w:i/>
        <w:iCs/>
        <w:sz w:val="16"/>
        <w:szCs w:val="16"/>
      </w:rPr>
      <w:fldChar w:fldCharType="separate"/>
    </w:r>
    <w:r w:rsidR="00580757">
      <w:rPr>
        <w:i/>
        <w:iCs/>
        <w:noProof/>
        <w:sz w:val="16"/>
        <w:szCs w:val="16"/>
      </w:rPr>
      <w:t>0</w:t>
    </w:r>
    <w:r w:rsidRPr="004E6B53">
      <w:rPr>
        <w:i/>
        <w:iCs/>
        <w:noProof/>
        <w:sz w:val="16"/>
        <w:szCs w:val="16"/>
      </w:rPr>
      <w:fldChar w:fldCharType="end"/>
    </w:r>
    <w:r w:rsidRPr="00F46E2C">
      <w:rPr>
        <w:rFonts w:ascii="LM Roman 8" w:hAnsi="LM Roman 8"/>
        <w:i/>
        <w:iCs/>
        <w:noProof/>
        <w:sz w:val="16"/>
        <w:szCs w:val="16"/>
      </w:rPr>
      <mc:AlternateContent>
        <mc:Choice Requires="wps">
          <w:drawing>
            <wp:anchor distT="0" distB="0" distL="0" distR="0" simplePos="0" relativeHeight="251676672" behindDoc="1" locked="0" layoutInCell="1" allowOverlap="1" wp14:anchorId="26315483" wp14:editId="4D83F4FA">
              <wp:simplePos x="0" y="0"/>
              <wp:positionH relativeFrom="page">
                <wp:posOffset>919480</wp:posOffset>
              </wp:positionH>
              <wp:positionV relativeFrom="paragraph">
                <wp:posOffset>217170</wp:posOffset>
              </wp:positionV>
              <wp:extent cx="5760000" cy="1270"/>
              <wp:effectExtent l="0" t="0" r="0" b="0"/>
              <wp:wrapTopAndBottom/>
              <wp:docPr id="21" name="Freeform: Shape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60000" cy="1270"/>
                      </a:xfrm>
                      <a:custGeom>
                        <a:avLst/>
                        <a:gdLst>
                          <a:gd name="T0" fmla="+- 0 1488 1488"/>
                          <a:gd name="T1" fmla="*/ T0 w 8930"/>
                          <a:gd name="T2" fmla="+- 0 10417 1488"/>
                          <a:gd name="T3" fmla="*/ T2 w 8930"/>
                        </a:gdLst>
                        <a:ahLst/>
                        <a:cxnLst>
                          <a:cxn ang="0">
                            <a:pos x="T1" y="0"/>
                          </a:cxn>
                          <a:cxn ang="0">
                            <a:pos x="T3" y="0"/>
                          </a:cxn>
                        </a:cxnLst>
                        <a:rect l="0" t="0" r="r" b="b"/>
                        <a:pathLst>
                          <a:path w="8930">
                            <a:moveTo>
                              <a:pt x="0" y="0"/>
                            </a:moveTo>
                            <a:lnTo>
                              <a:pt x="8929" y="0"/>
                            </a:lnTo>
                          </a:path>
                        </a:pathLst>
                      </a:custGeom>
                      <a:noFill/>
                      <a:ln w="505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E1FF80" id="Freeform: Shape 21" o:spid="_x0000_s1026" style="position:absolute;margin-left:72.4pt;margin-top:17.1pt;width:453.55pt;height:.1pt;z-index:-2516398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9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" path="m,l8929,e" filled="f" strokeweight=".14042mm">
              <v:path arrowok="t" o:connecttype="custom" o:connectlocs="0,0;5759355,0" o:connectangles="0,0"/>
              <w10:wrap type="topAndBottom" anchorx="page"/>
            </v:shape>
          </w:pict>
        </mc:Fallback>
      </mc:AlternateContent>
    </w:r>
    <w:r>
      <w:rPr>
        <w:i/>
        <w:iCs/>
        <w:noProof/>
        <w:sz w:val="16"/>
        <w:szCs w:val="16"/>
      </w:rPr>
      <w:t xml:space="preserve">. </w:t>
    </w:r>
    <w:r>
      <w:rPr>
        <w:rFonts w:ascii="LM Roman 8" w:hAnsi="LM Roman 8"/>
        <w:i/>
        <w:sz w:val="16"/>
      </w:rPr>
      <w:fldChar w:fldCharType="begin"/>
    </w:r>
    <w:r>
      <w:rPr>
        <w:rFonts w:ascii="LM Roman 8" w:hAnsi="LM Roman 8"/>
        <w:i/>
        <w:sz w:val="16"/>
      </w:rPr>
      <w:instrText xml:space="preserve"> STYLEREF  "Heading 1;Títol 1"  \* MERGEFORMAT </w:instrText>
    </w:r>
    <w:r>
      <w:rPr>
        <w:rFonts w:ascii="LM Roman 8" w:hAnsi="LM Roman 8"/>
        <w:i/>
        <w:sz w:val="16"/>
      </w:rPr>
      <w:fldChar w:fldCharType="separate"/>
    </w:r>
    <w:r w:rsidR="00580757">
      <w:rPr>
        <w:rFonts w:ascii="LM Roman 8" w:hAnsi="LM Roman 8"/>
        <w:i/>
        <w:noProof/>
        <w:sz w:val="16"/>
      </w:rPr>
      <w:t>Bibliografia</w:t>
    </w:r>
    <w:r>
      <w:rPr>
        <w:rFonts w:ascii="LM Roman 8" w:hAnsi="LM Roman 8"/>
        <w:i/>
        <w:sz w:val="16"/>
      </w:rPr>
      <w:fldChar w:fldCharType="end"/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03470C" w14:textId="36CD5BB0" w:rsidR="00BB1160" w:rsidRPr="00BB1160" w:rsidRDefault="00BB1160" w:rsidP="00BB1160">
    <w:pPr>
      <w:widowControl w:val="0"/>
      <w:tabs>
        <w:tab w:val="left" w:pos="336"/>
      </w:tabs>
      <w:autoSpaceDE w:val="0"/>
      <w:autoSpaceDN w:val="0"/>
      <w:spacing w:before="75" w:after="0" w:line="240" w:lineRule="auto"/>
      <w:ind w:right="-46" w:firstLine="0"/>
      <w:jc w:val="right"/>
      <w:rPr>
        <w:rFonts w:ascii="LM Roman 8" w:hAnsi="LM Roman 8"/>
        <w:i/>
        <w:sz w:val="16"/>
      </w:rPr>
    </w:pPr>
    <w:r w:rsidRPr="00BB1160">
      <w:rPr>
        <w:i/>
        <w:iCs/>
        <w:sz w:val="16"/>
        <w:szCs w:val="16"/>
      </w:rPr>
      <w:fldChar w:fldCharType="begin"/>
    </w:r>
    <w:r w:rsidRPr="00BB1160">
      <w:rPr>
        <w:i/>
        <w:iCs/>
        <w:sz w:val="16"/>
        <w:szCs w:val="16"/>
      </w:rPr>
      <w:instrText xml:space="preserve"> STYLEREF  "Heading 2,Títol 2" \n  \* MERGEFORMAT </w:instrText>
    </w:r>
    <w:r w:rsidRPr="00BB1160">
      <w:rPr>
        <w:i/>
        <w:iCs/>
        <w:sz w:val="16"/>
        <w:szCs w:val="16"/>
      </w:rPr>
      <w:fldChar w:fldCharType="separate"/>
    </w:r>
    <w:r w:rsidR="00580757" w:rsidRPr="00580757">
      <w:rPr>
        <w:i/>
        <w:iCs/>
        <w:noProof/>
        <w:sz w:val="16"/>
        <w:szCs w:val="16"/>
        <w:lang w:val="en-US"/>
      </w:rPr>
      <w:t>6.3</w:t>
    </w:r>
    <w:r w:rsidRPr="00BB1160">
      <w:rPr>
        <w:i/>
        <w:iCs/>
        <w:noProof/>
        <w:sz w:val="16"/>
        <w:szCs w:val="16"/>
      </w:rPr>
      <w:fldChar w:fldCharType="end"/>
    </w:r>
    <w:r w:rsidRPr="00F46E2C">
      <w:rPr>
        <w:rFonts w:ascii="LM Roman 8" w:hAnsi="LM Roman 8"/>
        <w:i/>
        <w:iCs/>
        <w:noProof/>
        <w:sz w:val="16"/>
        <w:szCs w:val="16"/>
      </w:rPr>
      <mc:AlternateContent>
        <mc:Choice Requires="wps">
          <w:drawing>
            <wp:anchor distT="0" distB="0" distL="0" distR="0" simplePos="0" relativeHeight="251678720" behindDoc="1" locked="0" layoutInCell="1" allowOverlap="1" wp14:anchorId="6011E9F9" wp14:editId="2A49EE9E">
              <wp:simplePos x="0" y="0"/>
              <wp:positionH relativeFrom="page">
                <wp:posOffset>919480</wp:posOffset>
              </wp:positionH>
              <wp:positionV relativeFrom="paragraph">
                <wp:posOffset>217170</wp:posOffset>
              </wp:positionV>
              <wp:extent cx="5760000" cy="1270"/>
              <wp:effectExtent l="0" t="0" r="0" b="0"/>
              <wp:wrapTopAndBottom/>
              <wp:docPr id="20" name="Freeform: Shape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60000" cy="1270"/>
                      </a:xfrm>
                      <a:custGeom>
                        <a:avLst/>
                        <a:gdLst>
                          <a:gd name="T0" fmla="+- 0 1488 1488"/>
                          <a:gd name="T1" fmla="*/ T0 w 8930"/>
                          <a:gd name="T2" fmla="+- 0 10417 1488"/>
                          <a:gd name="T3" fmla="*/ T2 w 8930"/>
                        </a:gdLst>
                        <a:ahLst/>
                        <a:cxnLst>
                          <a:cxn ang="0">
                            <a:pos x="T1" y="0"/>
                          </a:cxn>
                          <a:cxn ang="0">
                            <a:pos x="T3" y="0"/>
                          </a:cxn>
                        </a:cxnLst>
                        <a:rect l="0" t="0" r="r" b="b"/>
                        <a:pathLst>
                          <a:path w="8930">
                            <a:moveTo>
                              <a:pt x="0" y="0"/>
                            </a:moveTo>
                            <a:lnTo>
                              <a:pt x="8929" y="0"/>
                            </a:lnTo>
                          </a:path>
                        </a:pathLst>
                      </a:custGeom>
                      <a:noFill/>
                      <a:ln w="505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4F5E43A" id="Freeform: Shape 20" o:spid="_x0000_s1026" style="position:absolute;margin-left:72.4pt;margin-top:17.1pt;width:453.55pt;height:.1pt;z-index:-2516377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9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" path="m,l8929,e" filled="f" strokeweight=".14042mm">
              <v:path arrowok="t" o:connecttype="custom" o:connectlocs="0,0;5759355,0" o:connectangles="0,0"/>
              <w10:wrap type="topAndBottom" anchorx="page"/>
            </v:shape>
          </w:pict>
        </mc:Fallback>
      </mc:AlternateContent>
    </w:r>
    <w:r>
      <w:rPr>
        <w:i/>
        <w:iCs/>
        <w:noProof/>
        <w:sz w:val="16"/>
        <w:szCs w:val="16"/>
      </w:rPr>
      <w:t xml:space="preserve">. </w:t>
    </w:r>
    <w:r>
      <w:rPr>
        <w:rFonts w:ascii="LM Roman 8" w:hAnsi="LM Roman 8"/>
        <w:i/>
        <w:sz w:val="16"/>
      </w:rPr>
      <w:fldChar w:fldCharType="begin"/>
    </w:r>
    <w:r>
      <w:rPr>
        <w:rFonts w:ascii="LM Roman 8" w:hAnsi="LM Roman 8"/>
        <w:i/>
        <w:sz w:val="16"/>
      </w:rPr>
      <w:instrText xml:space="preserve"> STYLEREF  "Heading 2;Títol 2"  \* MERGEFORMAT </w:instrText>
    </w:r>
    <w:r w:rsidR="009A1E7A">
      <w:rPr>
        <w:rFonts w:ascii="LM Roman 8" w:hAnsi="LM Roman 8"/>
        <w:i/>
        <w:sz w:val="16"/>
      </w:rPr>
      <w:fldChar w:fldCharType="separate"/>
    </w:r>
    <w:r w:rsidR="00580757">
      <w:rPr>
        <w:rFonts w:ascii="LM Roman 8" w:hAnsi="LM Roman 8"/>
        <w:i/>
        <w:noProof/>
        <w:sz w:val="16"/>
      </w:rPr>
      <w:t>Instal lació i ús</w:t>
    </w:r>
    <w:r>
      <w:rPr>
        <w:rFonts w:ascii="LM Roman 8" w:hAnsi="LM Roman 8"/>
        <w:i/>
        <w:sz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63879"/>
    <w:multiLevelType w:val="hybridMultilevel"/>
    <w:tmpl w:val="529EDE30"/>
    <w:lvl w:ilvl="0" w:tplc="9550A33C">
      <w:start w:val="1"/>
      <w:numFmt w:val="decimal"/>
      <w:lvlText w:val="%1."/>
      <w:lvlJc w:val="left"/>
      <w:pPr>
        <w:ind w:left="335" w:hanging="228"/>
      </w:pPr>
      <w:rPr>
        <w:rFonts w:hint="default"/>
        <w:spacing w:val="-1"/>
        <w:w w:val="99"/>
      </w:rPr>
    </w:lvl>
    <w:lvl w:ilvl="1" w:tplc="A5565708">
      <w:start w:val="1"/>
      <w:numFmt w:val="decimal"/>
      <w:lvlText w:val="%2)"/>
      <w:lvlJc w:val="left"/>
      <w:pPr>
        <w:ind w:left="653" w:hanging="304"/>
      </w:pPr>
      <w:rPr>
        <w:rFonts w:ascii="LM Roman 10" w:eastAsia="LM Roman 10" w:hAnsi="LM Roman 10" w:cs="LM Roman 10" w:hint="default"/>
        <w:b w:val="0"/>
        <w:bCs w:val="0"/>
        <w:i w:val="0"/>
        <w:iCs w:val="0"/>
        <w:w w:val="98"/>
        <w:sz w:val="22"/>
        <w:szCs w:val="22"/>
      </w:rPr>
    </w:lvl>
    <w:lvl w:ilvl="2" w:tplc="2F9004C6">
      <w:numFmt w:val="bullet"/>
      <w:lvlText w:val="•"/>
      <w:lvlJc w:val="left"/>
      <w:pPr>
        <w:ind w:left="1133" w:hanging="219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w w:val="78"/>
        <w:sz w:val="22"/>
        <w:szCs w:val="22"/>
      </w:rPr>
    </w:lvl>
    <w:lvl w:ilvl="3" w:tplc="63BA4578">
      <w:numFmt w:val="bullet"/>
      <w:lvlText w:val="•"/>
      <w:lvlJc w:val="left"/>
      <w:pPr>
        <w:ind w:left="2198" w:hanging="219"/>
      </w:pPr>
      <w:rPr>
        <w:rFonts w:hint="default"/>
      </w:rPr>
    </w:lvl>
    <w:lvl w:ilvl="4" w:tplc="58F8A246">
      <w:numFmt w:val="bullet"/>
      <w:lvlText w:val="•"/>
      <w:lvlJc w:val="left"/>
      <w:pPr>
        <w:ind w:left="3256" w:hanging="219"/>
      </w:pPr>
      <w:rPr>
        <w:rFonts w:hint="default"/>
      </w:rPr>
    </w:lvl>
    <w:lvl w:ilvl="5" w:tplc="E480A386">
      <w:numFmt w:val="bullet"/>
      <w:lvlText w:val="•"/>
      <w:lvlJc w:val="left"/>
      <w:pPr>
        <w:ind w:left="4314" w:hanging="219"/>
      </w:pPr>
      <w:rPr>
        <w:rFonts w:hint="default"/>
      </w:rPr>
    </w:lvl>
    <w:lvl w:ilvl="6" w:tplc="DC20392E">
      <w:numFmt w:val="bullet"/>
      <w:lvlText w:val="•"/>
      <w:lvlJc w:val="left"/>
      <w:pPr>
        <w:ind w:left="5372" w:hanging="219"/>
      </w:pPr>
      <w:rPr>
        <w:rFonts w:hint="default"/>
      </w:rPr>
    </w:lvl>
    <w:lvl w:ilvl="7" w:tplc="1CF65990">
      <w:numFmt w:val="bullet"/>
      <w:lvlText w:val="•"/>
      <w:lvlJc w:val="left"/>
      <w:pPr>
        <w:ind w:left="6430" w:hanging="219"/>
      </w:pPr>
      <w:rPr>
        <w:rFonts w:hint="default"/>
      </w:rPr>
    </w:lvl>
    <w:lvl w:ilvl="8" w:tplc="5E7AF0BC">
      <w:numFmt w:val="bullet"/>
      <w:lvlText w:val="•"/>
      <w:lvlJc w:val="left"/>
      <w:pPr>
        <w:ind w:left="7489" w:hanging="219"/>
      </w:pPr>
      <w:rPr>
        <w:rFonts w:hint="default"/>
      </w:rPr>
    </w:lvl>
  </w:abstractNum>
  <w:abstractNum w:abstractNumId="1" w15:restartNumberingAfterBreak="0">
    <w:nsid w:val="0852633F"/>
    <w:multiLevelType w:val="hybridMultilevel"/>
    <w:tmpl w:val="56C8A0E0"/>
    <w:lvl w:ilvl="0" w:tplc="04090017">
      <w:start w:val="1"/>
      <w:numFmt w:val="lowerLetter"/>
      <w:lvlText w:val="%1)"/>
      <w:lvlJc w:val="left"/>
      <w:pPr>
        <w:ind w:left="896" w:hanging="360"/>
      </w:pPr>
    </w:lvl>
    <w:lvl w:ilvl="1" w:tplc="04090019" w:tentative="1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2" w15:restartNumberingAfterBreak="0">
    <w:nsid w:val="11AF0A1B"/>
    <w:multiLevelType w:val="hybridMultilevel"/>
    <w:tmpl w:val="D738FE3C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 w15:restartNumberingAfterBreak="0">
    <w:nsid w:val="12416D56"/>
    <w:multiLevelType w:val="hybridMultilevel"/>
    <w:tmpl w:val="B3787852"/>
    <w:lvl w:ilvl="0" w:tplc="04090017">
      <w:start w:val="1"/>
      <w:numFmt w:val="lowerLetter"/>
      <w:lvlText w:val="%1)"/>
      <w:lvlJc w:val="left"/>
      <w:pPr>
        <w:ind w:left="969" w:hanging="360"/>
      </w:pPr>
    </w:lvl>
    <w:lvl w:ilvl="1" w:tplc="04090019" w:tentative="1">
      <w:start w:val="1"/>
      <w:numFmt w:val="lowerLetter"/>
      <w:lvlText w:val="%2."/>
      <w:lvlJc w:val="left"/>
      <w:pPr>
        <w:ind w:left="1689" w:hanging="360"/>
      </w:pPr>
    </w:lvl>
    <w:lvl w:ilvl="2" w:tplc="0409001B" w:tentative="1">
      <w:start w:val="1"/>
      <w:numFmt w:val="lowerRoman"/>
      <w:lvlText w:val="%3."/>
      <w:lvlJc w:val="right"/>
      <w:pPr>
        <w:ind w:left="2409" w:hanging="180"/>
      </w:pPr>
    </w:lvl>
    <w:lvl w:ilvl="3" w:tplc="0409000F" w:tentative="1">
      <w:start w:val="1"/>
      <w:numFmt w:val="decimal"/>
      <w:lvlText w:val="%4."/>
      <w:lvlJc w:val="left"/>
      <w:pPr>
        <w:ind w:left="3129" w:hanging="360"/>
      </w:pPr>
    </w:lvl>
    <w:lvl w:ilvl="4" w:tplc="04090019" w:tentative="1">
      <w:start w:val="1"/>
      <w:numFmt w:val="lowerLetter"/>
      <w:lvlText w:val="%5."/>
      <w:lvlJc w:val="left"/>
      <w:pPr>
        <w:ind w:left="3849" w:hanging="360"/>
      </w:pPr>
    </w:lvl>
    <w:lvl w:ilvl="5" w:tplc="0409001B" w:tentative="1">
      <w:start w:val="1"/>
      <w:numFmt w:val="lowerRoman"/>
      <w:lvlText w:val="%6."/>
      <w:lvlJc w:val="right"/>
      <w:pPr>
        <w:ind w:left="4569" w:hanging="180"/>
      </w:pPr>
    </w:lvl>
    <w:lvl w:ilvl="6" w:tplc="0409000F" w:tentative="1">
      <w:start w:val="1"/>
      <w:numFmt w:val="decimal"/>
      <w:lvlText w:val="%7."/>
      <w:lvlJc w:val="left"/>
      <w:pPr>
        <w:ind w:left="5289" w:hanging="360"/>
      </w:pPr>
    </w:lvl>
    <w:lvl w:ilvl="7" w:tplc="04090019" w:tentative="1">
      <w:start w:val="1"/>
      <w:numFmt w:val="lowerLetter"/>
      <w:lvlText w:val="%8."/>
      <w:lvlJc w:val="left"/>
      <w:pPr>
        <w:ind w:left="6009" w:hanging="360"/>
      </w:pPr>
    </w:lvl>
    <w:lvl w:ilvl="8" w:tplc="0409001B" w:tentative="1">
      <w:start w:val="1"/>
      <w:numFmt w:val="lowerRoman"/>
      <w:lvlText w:val="%9."/>
      <w:lvlJc w:val="right"/>
      <w:pPr>
        <w:ind w:left="6729" w:hanging="180"/>
      </w:pPr>
    </w:lvl>
  </w:abstractNum>
  <w:abstractNum w:abstractNumId="4" w15:restartNumberingAfterBreak="0">
    <w:nsid w:val="17C176AB"/>
    <w:multiLevelType w:val="hybridMultilevel"/>
    <w:tmpl w:val="C0E6E32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8A07326"/>
    <w:multiLevelType w:val="hybridMultilevel"/>
    <w:tmpl w:val="FE3A82B0"/>
    <w:lvl w:ilvl="0" w:tplc="04090017">
      <w:start w:val="1"/>
      <w:numFmt w:val="lowerLetter"/>
      <w:lvlText w:val="%1)"/>
      <w:lvlJc w:val="left"/>
      <w:pPr>
        <w:ind w:left="896" w:hanging="360"/>
      </w:pPr>
    </w:lvl>
    <w:lvl w:ilvl="1" w:tplc="04090019" w:tentative="1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6" w15:restartNumberingAfterBreak="0">
    <w:nsid w:val="195464CA"/>
    <w:multiLevelType w:val="hybridMultilevel"/>
    <w:tmpl w:val="70502D76"/>
    <w:lvl w:ilvl="0" w:tplc="0409000F">
      <w:start w:val="1"/>
      <w:numFmt w:val="decimal"/>
      <w:lvlText w:val="%1."/>
      <w:lvlJc w:val="left"/>
      <w:pPr>
        <w:ind w:left="896" w:hanging="360"/>
      </w:pPr>
    </w:lvl>
    <w:lvl w:ilvl="1" w:tplc="0409000F">
      <w:start w:val="1"/>
      <w:numFmt w:val="decimal"/>
      <w:lvlText w:val="%2."/>
      <w:lvlJc w:val="left"/>
      <w:pPr>
        <w:ind w:left="1616" w:hanging="360"/>
      </w:pPr>
    </w:lvl>
    <w:lvl w:ilvl="2" w:tplc="0409000F">
      <w:start w:val="1"/>
      <w:numFmt w:val="decimal"/>
      <w:lvlText w:val="%3."/>
      <w:lvlJc w:val="lef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7" w15:restartNumberingAfterBreak="0">
    <w:nsid w:val="1EB117F6"/>
    <w:multiLevelType w:val="multilevel"/>
    <w:tmpl w:val="F35CA34A"/>
    <w:lvl w:ilvl="0">
      <w:start w:val="1"/>
      <w:numFmt w:val="decimal"/>
      <w:lvlText w:val="%1."/>
      <w:lvlJc w:val="left"/>
      <w:pPr>
        <w:ind w:left="689" w:hanging="582"/>
      </w:pPr>
      <w:rPr>
        <w:rFonts w:ascii="CMU Bright" w:eastAsia="CMU Bright" w:hAnsi="CMU Bright" w:cs="CMU Bright" w:hint="default"/>
        <w:b/>
        <w:bCs/>
        <w:i w:val="0"/>
        <w:iCs w:val="0"/>
        <w:w w:val="100"/>
        <w:sz w:val="41"/>
        <w:szCs w:val="41"/>
      </w:rPr>
    </w:lvl>
    <w:lvl w:ilvl="1">
      <w:start w:val="1"/>
      <w:numFmt w:val="decimal"/>
      <w:lvlText w:val="%1.%2."/>
      <w:lvlJc w:val="left"/>
      <w:pPr>
        <w:ind w:left="757" w:hanging="650"/>
      </w:pPr>
      <w:rPr>
        <w:rFonts w:ascii="CMU Bright" w:eastAsia="CMU Bright" w:hAnsi="CMU Bright" w:cs="CMU Bright" w:hint="default"/>
        <w:b/>
        <w:bCs/>
        <w:i w:val="0"/>
        <w:iCs w:val="0"/>
        <w:w w:val="102"/>
        <w:sz w:val="28"/>
        <w:szCs w:val="28"/>
      </w:rPr>
    </w:lvl>
    <w:lvl w:ilvl="2">
      <w:numFmt w:val="bullet"/>
      <w:lvlText w:val="•"/>
      <w:lvlJc w:val="left"/>
      <w:pPr>
        <w:ind w:left="653" w:hanging="219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w w:val="78"/>
        <w:sz w:val="22"/>
        <w:szCs w:val="22"/>
      </w:rPr>
    </w:lvl>
    <w:lvl w:ilvl="3">
      <w:numFmt w:val="bullet"/>
      <w:lvlText w:val="•"/>
      <w:lvlJc w:val="left"/>
      <w:pPr>
        <w:ind w:left="1865" w:hanging="219"/>
      </w:pPr>
      <w:rPr>
        <w:rFonts w:hint="default"/>
      </w:rPr>
    </w:lvl>
    <w:lvl w:ilvl="4">
      <w:numFmt w:val="bullet"/>
      <w:lvlText w:val="•"/>
      <w:lvlJc w:val="left"/>
      <w:pPr>
        <w:ind w:left="2971" w:hanging="219"/>
      </w:pPr>
      <w:rPr>
        <w:rFonts w:hint="default"/>
      </w:rPr>
    </w:lvl>
    <w:lvl w:ilvl="5">
      <w:numFmt w:val="bullet"/>
      <w:lvlText w:val="•"/>
      <w:lvlJc w:val="left"/>
      <w:pPr>
        <w:ind w:left="4077" w:hanging="219"/>
      </w:pPr>
      <w:rPr>
        <w:rFonts w:hint="default"/>
      </w:rPr>
    </w:lvl>
    <w:lvl w:ilvl="6">
      <w:numFmt w:val="bullet"/>
      <w:lvlText w:val="•"/>
      <w:lvlJc w:val="left"/>
      <w:pPr>
        <w:ind w:left="5182" w:hanging="219"/>
      </w:pPr>
      <w:rPr>
        <w:rFonts w:hint="default"/>
      </w:rPr>
    </w:lvl>
    <w:lvl w:ilvl="7">
      <w:numFmt w:val="bullet"/>
      <w:lvlText w:val="•"/>
      <w:lvlJc w:val="left"/>
      <w:pPr>
        <w:ind w:left="6288" w:hanging="219"/>
      </w:pPr>
      <w:rPr>
        <w:rFonts w:hint="default"/>
      </w:rPr>
    </w:lvl>
    <w:lvl w:ilvl="8">
      <w:numFmt w:val="bullet"/>
      <w:lvlText w:val="•"/>
      <w:lvlJc w:val="left"/>
      <w:pPr>
        <w:ind w:left="7394" w:hanging="219"/>
      </w:pPr>
      <w:rPr>
        <w:rFonts w:hint="default"/>
      </w:rPr>
    </w:lvl>
  </w:abstractNum>
  <w:abstractNum w:abstractNumId="8" w15:restartNumberingAfterBreak="0">
    <w:nsid w:val="214349A7"/>
    <w:multiLevelType w:val="hybridMultilevel"/>
    <w:tmpl w:val="A344D2FA"/>
    <w:lvl w:ilvl="0" w:tplc="04090017">
      <w:start w:val="1"/>
      <w:numFmt w:val="lowerLetter"/>
      <w:lvlText w:val="%1)"/>
      <w:lvlJc w:val="left"/>
      <w:pPr>
        <w:ind w:left="896" w:hanging="360"/>
      </w:pPr>
    </w:lvl>
    <w:lvl w:ilvl="1" w:tplc="04090017">
      <w:start w:val="1"/>
      <w:numFmt w:val="lowerLetter"/>
      <w:lvlText w:val="%2)"/>
      <w:lvlJc w:val="left"/>
      <w:pPr>
        <w:ind w:left="1616" w:hanging="360"/>
      </w:pPr>
    </w:lvl>
    <w:lvl w:ilvl="2" w:tplc="53183C08">
      <w:start w:val="2"/>
      <w:numFmt w:val="bullet"/>
      <w:lvlText w:val="-"/>
      <w:lvlJc w:val="left"/>
      <w:pPr>
        <w:ind w:left="2516" w:hanging="360"/>
      </w:pPr>
      <w:rPr>
        <w:rFonts w:ascii="LM Roman 12" w:eastAsiaTheme="minorHAnsi" w:hAnsi="LM Roman 12" w:cstheme="minorBidi" w:hint="default"/>
      </w:r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9" w15:restartNumberingAfterBreak="0">
    <w:nsid w:val="244F347D"/>
    <w:multiLevelType w:val="hybridMultilevel"/>
    <w:tmpl w:val="283629F0"/>
    <w:lvl w:ilvl="0" w:tplc="649AD2CA">
      <w:start w:val="1"/>
      <w:numFmt w:val="decimal"/>
      <w:lvlText w:val="%1.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4ED4001"/>
    <w:multiLevelType w:val="hybridMultilevel"/>
    <w:tmpl w:val="66262614"/>
    <w:lvl w:ilvl="0" w:tplc="04090011">
      <w:start w:val="1"/>
      <w:numFmt w:val="decimal"/>
      <w:lvlText w:val="%1)"/>
      <w:lvlJc w:val="left"/>
      <w:pPr>
        <w:ind w:left="896" w:hanging="360"/>
      </w:pPr>
    </w:lvl>
    <w:lvl w:ilvl="1" w:tplc="04090019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11" w15:restartNumberingAfterBreak="0">
    <w:nsid w:val="2518316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2" w15:restartNumberingAfterBreak="0">
    <w:nsid w:val="253F18C6"/>
    <w:multiLevelType w:val="hybridMultilevel"/>
    <w:tmpl w:val="611E41C6"/>
    <w:lvl w:ilvl="0" w:tplc="04090017">
      <w:start w:val="1"/>
      <w:numFmt w:val="lowerLetter"/>
      <w:lvlText w:val="%1)"/>
      <w:lvlJc w:val="left"/>
      <w:pPr>
        <w:ind w:left="896" w:hanging="360"/>
      </w:pPr>
      <w:rPr>
        <w:rFonts w:hint="default"/>
        <w:b w:val="0"/>
        <w:bCs w:val="0"/>
        <w:i w:val="0"/>
        <w:iCs w:val="0"/>
        <w:w w:val="78"/>
        <w:sz w:val="22"/>
        <w:szCs w:val="22"/>
      </w:rPr>
    </w:lvl>
    <w:lvl w:ilvl="1" w:tplc="04090017">
      <w:start w:val="1"/>
      <w:numFmt w:val="lowerLetter"/>
      <w:lvlText w:val="%2)"/>
      <w:lvlJc w:val="left"/>
      <w:pPr>
        <w:ind w:left="1616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3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56" w:hanging="360"/>
      </w:pPr>
      <w:rPr>
        <w:rFonts w:ascii="Wingdings" w:hAnsi="Wingdings" w:hint="default"/>
      </w:rPr>
    </w:lvl>
  </w:abstractNum>
  <w:abstractNum w:abstractNumId="13" w15:restartNumberingAfterBreak="0">
    <w:nsid w:val="2BC14668"/>
    <w:multiLevelType w:val="multilevel"/>
    <w:tmpl w:val="06B0D658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4" w15:restartNumberingAfterBreak="0">
    <w:nsid w:val="33034755"/>
    <w:multiLevelType w:val="hybridMultilevel"/>
    <w:tmpl w:val="70502D76"/>
    <w:lvl w:ilvl="0" w:tplc="0409000F">
      <w:start w:val="1"/>
      <w:numFmt w:val="decimal"/>
      <w:lvlText w:val="%1."/>
      <w:lvlJc w:val="left"/>
      <w:pPr>
        <w:ind w:left="896" w:hanging="360"/>
      </w:pPr>
    </w:lvl>
    <w:lvl w:ilvl="1" w:tplc="0409000F">
      <w:start w:val="1"/>
      <w:numFmt w:val="decimal"/>
      <w:lvlText w:val="%2."/>
      <w:lvlJc w:val="left"/>
      <w:pPr>
        <w:ind w:left="1616" w:hanging="360"/>
      </w:pPr>
    </w:lvl>
    <w:lvl w:ilvl="2" w:tplc="0409000F">
      <w:start w:val="1"/>
      <w:numFmt w:val="decimal"/>
      <w:lvlText w:val="%3."/>
      <w:lvlJc w:val="lef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15" w15:restartNumberingAfterBreak="0">
    <w:nsid w:val="3324256D"/>
    <w:multiLevelType w:val="hybridMultilevel"/>
    <w:tmpl w:val="65307AB6"/>
    <w:lvl w:ilvl="0" w:tplc="0409000F">
      <w:start w:val="1"/>
      <w:numFmt w:val="decimal"/>
      <w:lvlText w:val="%1."/>
      <w:lvlJc w:val="left"/>
      <w:pPr>
        <w:ind w:left="896" w:hanging="360"/>
      </w:pPr>
    </w:lvl>
    <w:lvl w:ilvl="1" w:tplc="04090019" w:tentative="1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16" w15:restartNumberingAfterBreak="0">
    <w:nsid w:val="33D824BC"/>
    <w:multiLevelType w:val="multilevel"/>
    <w:tmpl w:val="F67C73F6"/>
    <w:lvl w:ilvl="0">
      <w:start w:val="8"/>
      <w:numFmt w:val="decimal"/>
      <w:lvlText w:val="%1."/>
      <w:lvlJc w:val="left"/>
      <w:pPr>
        <w:ind w:left="335" w:hanging="228"/>
      </w:pPr>
      <w:rPr>
        <w:rFonts w:hint="default"/>
        <w:spacing w:val="-1"/>
        <w:w w:val="99"/>
      </w:rPr>
    </w:lvl>
    <w:lvl w:ilvl="1">
      <w:start w:val="1"/>
      <w:numFmt w:val="decimal"/>
      <w:lvlText w:val="%1.%2."/>
      <w:lvlJc w:val="left"/>
      <w:pPr>
        <w:ind w:left="757" w:hanging="650"/>
      </w:pPr>
      <w:rPr>
        <w:rFonts w:ascii="CMU Bright" w:eastAsia="CMU Bright" w:hAnsi="CMU Bright" w:cs="CMU Bright" w:hint="default"/>
        <w:b/>
        <w:bCs/>
        <w:i w:val="0"/>
        <w:iCs w:val="0"/>
        <w:w w:val="102"/>
        <w:sz w:val="28"/>
        <w:szCs w:val="28"/>
      </w:rPr>
    </w:lvl>
    <w:lvl w:ilvl="2">
      <w:start w:val="1"/>
      <w:numFmt w:val="decimal"/>
      <w:lvlText w:val="%3)"/>
      <w:lvlJc w:val="left"/>
      <w:pPr>
        <w:ind w:left="653" w:hanging="304"/>
      </w:pPr>
      <w:rPr>
        <w:rFonts w:ascii="LM Roman 10" w:eastAsia="LM Roman 10" w:hAnsi="LM Roman 10" w:cs="LM Roman 10" w:hint="default"/>
        <w:b w:val="0"/>
        <w:bCs w:val="0"/>
        <w:i w:val="0"/>
        <w:iCs w:val="0"/>
        <w:w w:val="98"/>
        <w:sz w:val="22"/>
        <w:szCs w:val="22"/>
      </w:rPr>
    </w:lvl>
    <w:lvl w:ilvl="3">
      <w:start w:val="1"/>
      <w:numFmt w:val="lowerLetter"/>
      <w:lvlText w:val="%4)"/>
      <w:lvlJc w:val="left"/>
      <w:pPr>
        <w:ind w:left="1133" w:hanging="304"/>
      </w:pPr>
      <w:rPr>
        <w:rFonts w:ascii="LM Roman 10" w:eastAsia="LM Roman 10" w:hAnsi="LM Roman 10" w:cs="LM Roman 10" w:hint="default"/>
        <w:b w:val="0"/>
        <w:bCs w:val="0"/>
        <w:i w:val="0"/>
        <w:iCs w:val="0"/>
        <w:w w:val="99"/>
        <w:sz w:val="22"/>
        <w:szCs w:val="22"/>
      </w:rPr>
    </w:lvl>
    <w:lvl w:ilvl="4">
      <w:numFmt w:val="bullet"/>
      <w:lvlText w:val="•"/>
      <w:lvlJc w:val="left"/>
      <w:pPr>
        <w:ind w:left="2349" w:hanging="304"/>
      </w:pPr>
      <w:rPr>
        <w:rFonts w:hint="default"/>
      </w:rPr>
    </w:lvl>
    <w:lvl w:ilvl="5">
      <w:numFmt w:val="bullet"/>
      <w:lvlText w:val="•"/>
      <w:lvlJc w:val="left"/>
      <w:pPr>
        <w:ind w:left="3558" w:hanging="304"/>
      </w:pPr>
      <w:rPr>
        <w:rFonts w:hint="default"/>
      </w:rPr>
    </w:lvl>
    <w:lvl w:ilvl="6">
      <w:numFmt w:val="bullet"/>
      <w:lvlText w:val="•"/>
      <w:lvlJc w:val="left"/>
      <w:pPr>
        <w:ind w:left="4768" w:hanging="304"/>
      </w:pPr>
      <w:rPr>
        <w:rFonts w:hint="default"/>
      </w:rPr>
    </w:lvl>
    <w:lvl w:ilvl="7">
      <w:numFmt w:val="bullet"/>
      <w:lvlText w:val="•"/>
      <w:lvlJc w:val="left"/>
      <w:pPr>
        <w:ind w:left="5977" w:hanging="304"/>
      </w:pPr>
      <w:rPr>
        <w:rFonts w:hint="default"/>
      </w:rPr>
    </w:lvl>
    <w:lvl w:ilvl="8">
      <w:numFmt w:val="bullet"/>
      <w:lvlText w:val="•"/>
      <w:lvlJc w:val="left"/>
      <w:pPr>
        <w:ind w:left="7186" w:hanging="304"/>
      </w:pPr>
      <w:rPr>
        <w:rFonts w:hint="default"/>
      </w:rPr>
    </w:lvl>
  </w:abstractNum>
  <w:abstractNum w:abstractNumId="17" w15:restartNumberingAfterBreak="0">
    <w:nsid w:val="358A305B"/>
    <w:multiLevelType w:val="multilevel"/>
    <w:tmpl w:val="556EBF7E"/>
    <w:lvl w:ilvl="0">
      <w:start w:val="1"/>
      <w:numFmt w:val="upperRoman"/>
      <w:pStyle w:val="TtolBloc"/>
      <w:suff w:val="space"/>
      <w:lvlText w:val="%1."/>
      <w:lvlJc w:val="left"/>
      <w:pPr>
        <w:ind w:left="360" w:hanging="360"/>
      </w:pPr>
      <w:rPr>
        <w:rFonts w:ascii="CMU Sans Serif" w:hAnsi="CMU Sans Serif" w:hint="default"/>
        <w:b/>
        <w:sz w:val="48"/>
      </w:rPr>
    </w:lvl>
    <w:lvl w:ilvl="1">
      <w:start w:val="1"/>
      <w:numFmt w:val="decimal"/>
      <w:pStyle w:val="Heading1"/>
      <w:suff w:val="space"/>
      <w:lvlText w:val="%2."/>
      <w:lvlJc w:val="left"/>
      <w:pPr>
        <w:ind w:left="360" w:hanging="360"/>
      </w:pPr>
      <w:rPr>
        <w:rFonts w:ascii="CMU Sans Serif" w:hAnsi="CMU Sans Serif" w:hint="default"/>
        <w:b/>
        <w:sz w:val="41"/>
      </w:rPr>
    </w:lvl>
    <w:lvl w:ilvl="2">
      <w:start w:val="1"/>
      <w:numFmt w:val="decimal"/>
      <w:pStyle w:val="Heading2"/>
      <w:suff w:val="space"/>
      <w:lvlText w:val="%2.%3."/>
      <w:lvlJc w:val="left"/>
      <w:pPr>
        <w:ind w:left="644" w:hanging="360"/>
      </w:pPr>
      <w:rPr>
        <w:rFonts w:hint="default"/>
      </w:rPr>
    </w:lvl>
    <w:lvl w:ilvl="3">
      <w:start w:val="1"/>
      <w:numFmt w:val="decimal"/>
      <w:pStyle w:val="Heading3"/>
      <w:suff w:val="space"/>
      <w:lvlText w:val="%2.%3.%4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pStyle w:val="Heading4"/>
      <w:suff w:val="space"/>
      <w:lvlText w:val="%2.%3.%4.%5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pStyle w:val="Heading6"/>
      <w:suff w:val="space"/>
      <w:lvlText w:val="%6.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pStyle w:val="Heading7"/>
      <w:suff w:val="space"/>
      <w:lvlText w:val="%7.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pStyle w:val="Heading8"/>
      <w:suff w:val="space"/>
      <w:lvlText w:val="%8.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pStyle w:val="Heading9"/>
      <w:suff w:val="space"/>
      <w:lvlText w:val="%9."/>
      <w:lvlJc w:val="left"/>
      <w:pPr>
        <w:ind w:left="360" w:hanging="360"/>
      </w:pPr>
      <w:rPr>
        <w:rFonts w:hint="default"/>
      </w:rPr>
    </w:lvl>
  </w:abstractNum>
  <w:abstractNum w:abstractNumId="18" w15:restartNumberingAfterBreak="0">
    <w:nsid w:val="3D0654EC"/>
    <w:multiLevelType w:val="hybridMultilevel"/>
    <w:tmpl w:val="5C2EE610"/>
    <w:lvl w:ilvl="0" w:tplc="04090017">
      <w:start w:val="1"/>
      <w:numFmt w:val="lowerLetter"/>
      <w:lvlText w:val="%1)"/>
      <w:lvlJc w:val="left"/>
      <w:pPr>
        <w:ind w:left="896" w:hanging="360"/>
      </w:pPr>
    </w:lvl>
    <w:lvl w:ilvl="1" w:tplc="04090019" w:tentative="1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19" w15:restartNumberingAfterBreak="0">
    <w:nsid w:val="3E6C6F5D"/>
    <w:multiLevelType w:val="hybridMultilevel"/>
    <w:tmpl w:val="250494E2"/>
    <w:lvl w:ilvl="0" w:tplc="04090011">
      <w:start w:val="1"/>
      <w:numFmt w:val="decimal"/>
      <w:lvlText w:val="%1)"/>
      <w:lvlJc w:val="left"/>
      <w:pPr>
        <w:ind w:left="1211" w:hanging="360"/>
      </w:p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0" w15:restartNumberingAfterBreak="0">
    <w:nsid w:val="4286595A"/>
    <w:multiLevelType w:val="hybridMultilevel"/>
    <w:tmpl w:val="2A0A100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39A385E"/>
    <w:multiLevelType w:val="hybridMultilevel"/>
    <w:tmpl w:val="70502D76"/>
    <w:lvl w:ilvl="0" w:tplc="0409000F">
      <w:start w:val="1"/>
      <w:numFmt w:val="decimal"/>
      <w:lvlText w:val="%1."/>
      <w:lvlJc w:val="left"/>
      <w:pPr>
        <w:ind w:left="896" w:hanging="360"/>
      </w:pPr>
    </w:lvl>
    <w:lvl w:ilvl="1" w:tplc="0409000F">
      <w:start w:val="1"/>
      <w:numFmt w:val="decimal"/>
      <w:lvlText w:val="%2."/>
      <w:lvlJc w:val="left"/>
      <w:pPr>
        <w:ind w:left="1616" w:hanging="360"/>
      </w:pPr>
    </w:lvl>
    <w:lvl w:ilvl="2" w:tplc="0409000F">
      <w:start w:val="1"/>
      <w:numFmt w:val="decimal"/>
      <w:lvlText w:val="%3."/>
      <w:lvlJc w:val="lef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22" w15:restartNumberingAfterBreak="0">
    <w:nsid w:val="46770FED"/>
    <w:multiLevelType w:val="multilevel"/>
    <w:tmpl w:val="C2360392"/>
    <w:lvl w:ilvl="0">
      <w:start w:val="1"/>
      <w:numFmt w:val="decimal"/>
      <w:pStyle w:val="Email"/>
      <w:lvlText w:val="%1."/>
      <w:lvlJc w:val="left"/>
      <w:pPr>
        <w:ind w:left="360" w:hanging="360"/>
      </w:pPr>
      <w:rPr>
        <w:rFonts w:ascii="CMU Typewriter Text" w:hAnsi="CMU Typewriter Text" w:hint="default"/>
        <w:b w:val="0"/>
        <w:i/>
        <w:caps w:val="0"/>
        <w:strike w:val="0"/>
        <w:dstrike w:val="0"/>
        <w:vanish w:val="0"/>
        <w:color w:val="000000" w:themeColor="text1"/>
        <w:sz w:val="22"/>
        <w:vertAlign w:val="superscrip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3" w15:restartNumberingAfterBreak="0">
    <w:nsid w:val="4B9679C3"/>
    <w:multiLevelType w:val="multilevel"/>
    <w:tmpl w:val="E63E85D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36"/>
      </w:rPr>
    </w:lvl>
    <w:lvl w:ilvl="1">
      <w:start w:val="1"/>
      <w:numFmt w:val="decimal"/>
      <w:suff w:val="space"/>
      <w:lvlText w:val="%2."/>
      <w:lvlJc w:val="left"/>
      <w:pPr>
        <w:ind w:left="360" w:hanging="360"/>
      </w:pPr>
      <w:rPr>
        <w:rFonts w:ascii="CMU Sans Serif" w:hAnsi="CMU Sans Serif" w:hint="default"/>
        <w:b/>
        <w:sz w:val="28"/>
      </w:rPr>
    </w:lvl>
    <w:lvl w:ilvl="2">
      <w:start w:val="1"/>
      <w:numFmt w:val="decimal"/>
      <w:suff w:val="space"/>
      <w:lvlText w:val="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suff w:val="space"/>
      <w:lvlText w:val="%2.%3.%4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suff w:val="space"/>
      <w:lvlText w:val="%2.%3.%4.%5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suff w:val="space"/>
      <w:lvlText w:val="%6.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suff w:val="space"/>
      <w:lvlText w:val="%7.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suff w:val="space"/>
      <w:lvlText w:val="%8.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suff w:val="space"/>
      <w:lvlText w:val="%9."/>
      <w:lvlJc w:val="left"/>
      <w:pPr>
        <w:ind w:left="360" w:hanging="360"/>
      </w:pPr>
      <w:rPr>
        <w:rFonts w:hint="default"/>
      </w:rPr>
    </w:lvl>
  </w:abstractNum>
  <w:abstractNum w:abstractNumId="24" w15:restartNumberingAfterBreak="0">
    <w:nsid w:val="4BE136E8"/>
    <w:multiLevelType w:val="hybridMultilevel"/>
    <w:tmpl w:val="B92E9B0A"/>
    <w:lvl w:ilvl="0" w:tplc="04090017">
      <w:start w:val="1"/>
      <w:numFmt w:val="lowerLetter"/>
      <w:lvlText w:val="%1)"/>
      <w:lvlJc w:val="left"/>
      <w:pPr>
        <w:ind w:left="896" w:hanging="360"/>
      </w:pPr>
    </w:lvl>
    <w:lvl w:ilvl="1" w:tplc="04090019" w:tentative="1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25" w15:restartNumberingAfterBreak="0">
    <w:nsid w:val="500D451A"/>
    <w:multiLevelType w:val="hybridMultilevel"/>
    <w:tmpl w:val="6E90F76A"/>
    <w:lvl w:ilvl="0" w:tplc="0409000F">
      <w:start w:val="1"/>
      <w:numFmt w:val="decimal"/>
      <w:lvlText w:val="%1."/>
      <w:lvlJc w:val="left"/>
      <w:pPr>
        <w:ind w:left="1211" w:hanging="360"/>
      </w:p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6" w15:restartNumberingAfterBreak="0">
    <w:nsid w:val="54EC3823"/>
    <w:multiLevelType w:val="multilevel"/>
    <w:tmpl w:val="06B0D658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27" w15:restartNumberingAfterBreak="0">
    <w:nsid w:val="577B53BF"/>
    <w:multiLevelType w:val="hybridMultilevel"/>
    <w:tmpl w:val="06403DF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96D7019"/>
    <w:multiLevelType w:val="hybridMultilevel"/>
    <w:tmpl w:val="7020E3FE"/>
    <w:lvl w:ilvl="0" w:tplc="04090017">
      <w:start w:val="1"/>
      <w:numFmt w:val="lowerLetter"/>
      <w:lvlText w:val="%1)"/>
      <w:lvlJc w:val="left"/>
      <w:pPr>
        <w:ind w:left="896" w:hanging="360"/>
      </w:pPr>
    </w:lvl>
    <w:lvl w:ilvl="1" w:tplc="04090019" w:tentative="1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29" w15:restartNumberingAfterBreak="0">
    <w:nsid w:val="5E077AA1"/>
    <w:multiLevelType w:val="hybridMultilevel"/>
    <w:tmpl w:val="88548D3C"/>
    <w:lvl w:ilvl="0" w:tplc="75C8E9FC">
      <w:numFmt w:val="bullet"/>
      <w:lvlText w:val="•"/>
      <w:lvlJc w:val="left"/>
      <w:pPr>
        <w:ind w:left="1080" w:hanging="360"/>
      </w:pPr>
      <w:rPr>
        <w:rFonts w:ascii="Lucida Sans Unicode" w:hAnsi="Lucida Sans Unicode" w:hint="default"/>
        <w:b w:val="0"/>
        <w:bCs w:val="0"/>
        <w:i w:val="0"/>
        <w:iCs w:val="0"/>
        <w:w w:val="78"/>
        <w:sz w:val="22"/>
        <w:szCs w:val="2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0" w15:restartNumberingAfterBreak="0">
    <w:nsid w:val="64C24283"/>
    <w:multiLevelType w:val="hybridMultilevel"/>
    <w:tmpl w:val="C73263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4E609F3"/>
    <w:multiLevelType w:val="hybridMultilevel"/>
    <w:tmpl w:val="E9DE903A"/>
    <w:lvl w:ilvl="0" w:tplc="DC30C2C4">
      <w:numFmt w:val="bullet"/>
      <w:pStyle w:val="ListParagraph"/>
      <w:lvlText w:val="•"/>
      <w:lvlJc w:val="left"/>
      <w:pPr>
        <w:ind w:left="896" w:hanging="360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w w:val="78"/>
        <w:sz w:val="22"/>
        <w:szCs w:val="22"/>
      </w:rPr>
    </w:lvl>
    <w:lvl w:ilvl="1" w:tplc="75C8E9FC">
      <w:numFmt w:val="bullet"/>
      <w:lvlText w:val="•"/>
      <w:lvlJc w:val="left"/>
      <w:pPr>
        <w:ind w:left="1616" w:hanging="360"/>
      </w:pPr>
      <w:rPr>
        <w:rFonts w:ascii="Lucida Sans Unicode" w:hAnsi="Lucida Sans Unicode" w:hint="default"/>
        <w:b w:val="0"/>
        <w:bCs w:val="0"/>
        <w:i w:val="0"/>
        <w:iCs w:val="0"/>
        <w:w w:val="78"/>
        <w:sz w:val="22"/>
        <w:szCs w:val="22"/>
      </w:rPr>
    </w:lvl>
    <w:lvl w:ilvl="2" w:tplc="04090005">
      <w:start w:val="1"/>
      <w:numFmt w:val="bullet"/>
      <w:lvlText w:val=""/>
      <w:lvlJc w:val="left"/>
      <w:pPr>
        <w:ind w:left="23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56" w:hanging="360"/>
      </w:pPr>
      <w:rPr>
        <w:rFonts w:ascii="Wingdings" w:hAnsi="Wingdings" w:hint="default"/>
      </w:rPr>
    </w:lvl>
  </w:abstractNum>
  <w:abstractNum w:abstractNumId="32" w15:restartNumberingAfterBreak="0">
    <w:nsid w:val="68320BB6"/>
    <w:multiLevelType w:val="hybridMultilevel"/>
    <w:tmpl w:val="FB22EBF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A422C15"/>
    <w:multiLevelType w:val="hybridMultilevel"/>
    <w:tmpl w:val="FCFE2C70"/>
    <w:lvl w:ilvl="0" w:tplc="04090011">
      <w:start w:val="1"/>
      <w:numFmt w:val="decimal"/>
      <w:lvlText w:val="%1)"/>
      <w:lvlJc w:val="left"/>
      <w:pPr>
        <w:ind w:left="896" w:hanging="360"/>
      </w:pPr>
    </w:lvl>
    <w:lvl w:ilvl="1" w:tplc="04090017">
      <w:start w:val="1"/>
      <w:numFmt w:val="lowerLetter"/>
      <w:lvlText w:val="%2)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num w:numId="1">
    <w:abstractNumId w:val="17"/>
  </w:num>
  <w:num w:numId="2">
    <w:abstractNumId w:val="26"/>
  </w:num>
  <w:num w:numId="3">
    <w:abstractNumId w:val="11"/>
  </w:num>
  <w:num w:numId="4">
    <w:abstractNumId w:val="9"/>
  </w:num>
  <w:num w:numId="5">
    <w:abstractNumId w:val="13"/>
  </w:num>
  <w:num w:numId="6">
    <w:abstractNumId w:val="22"/>
  </w:num>
  <w:num w:numId="7">
    <w:abstractNumId w:val="23"/>
  </w:num>
  <w:num w:numId="8">
    <w:abstractNumId w:val="7"/>
  </w:num>
  <w:num w:numId="9">
    <w:abstractNumId w:val="31"/>
  </w:num>
  <w:num w:numId="10">
    <w:abstractNumId w:val="17"/>
  </w:num>
  <w:num w:numId="11">
    <w:abstractNumId w:val="16"/>
  </w:num>
  <w:num w:numId="12">
    <w:abstractNumId w:val="30"/>
  </w:num>
  <w:num w:numId="13">
    <w:abstractNumId w:val="0"/>
  </w:num>
  <w:num w:numId="14">
    <w:abstractNumId w:val="12"/>
  </w:num>
  <w:num w:numId="15">
    <w:abstractNumId w:val="4"/>
  </w:num>
  <w:num w:numId="16">
    <w:abstractNumId w:val="18"/>
  </w:num>
  <w:num w:numId="17">
    <w:abstractNumId w:val="1"/>
  </w:num>
  <w:num w:numId="18">
    <w:abstractNumId w:val="20"/>
  </w:num>
  <w:num w:numId="19">
    <w:abstractNumId w:val="32"/>
  </w:num>
  <w:num w:numId="20">
    <w:abstractNumId w:val="8"/>
  </w:num>
  <w:num w:numId="21">
    <w:abstractNumId w:val="28"/>
  </w:num>
  <w:num w:numId="22">
    <w:abstractNumId w:val="2"/>
  </w:num>
  <w:num w:numId="23">
    <w:abstractNumId w:val="19"/>
  </w:num>
  <w:num w:numId="24">
    <w:abstractNumId w:val="24"/>
  </w:num>
  <w:num w:numId="25">
    <w:abstractNumId w:val="10"/>
  </w:num>
  <w:num w:numId="26">
    <w:abstractNumId w:val="33"/>
  </w:num>
  <w:num w:numId="27">
    <w:abstractNumId w:val="5"/>
  </w:num>
  <w:num w:numId="28">
    <w:abstractNumId w:val="29"/>
  </w:num>
  <w:num w:numId="29">
    <w:abstractNumId w:val="3"/>
  </w:num>
  <w:num w:numId="30">
    <w:abstractNumId w:val="27"/>
  </w:num>
  <w:num w:numId="31">
    <w:abstractNumId w:val="25"/>
  </w:num>
  <w:num w:numId="32">
    <w:abstractNumId w:val="14"/>
  </w:num>
  <w:num w:numId="33">
    <w:abstractNumId w:val="21"/>
  </w:num>
  <w:num w:numId="34">
    <w:abstractNumId w:val="6"/>
  </w:num>
  <w:num w:numId="35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attachedTemplate r:id="rId1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58BC"/>
    <w:rsid w:val="000009F7"/>
    <w:rsid w:val="00001199"/>
    <w:rsid w:val="0000124E"/>
    <w:rsid w:val="00001BE6"/>
    <w:rsid w:val="00003E51"/>
    <w:rsid w:val="00004341"/>
    <w:rsid w:val="000056A8"/>
    <w:rsid w:val="0000579E"/>
    <w:rsid w:val="00007011"/>
    <w:rsid w:val="000072E1"/>
    <w:rsid w:val="00011161"/>
    <w:rsid w:val="000116A5"/>
    <w:rsid w:val="000125BF"/>
    <w:rsid w:val="0001330C"/>
    <w:rsid w:val="0001547A"/>
    <w:rsid w:val="000168CE"/>
    <w:rsid w:val="00016A84"/>
    <w:rsid w:val="00016CA3"/>
    <w:rsid w:val="00017324"/>
    <w:rsid w:val="00020845"/>
    <w:rsid w:val="00021DBB"/>
    <w:rsid w:val="00023A17"/>
    <w:rsid w:val="00024896"/>
    <w:rsid w:val="00024EF6"/>
    <w:rsid w:val="00027841"/>
    <w:rsid w:val="00027E93"/>
    <w:rsid w:val="0003097B"/>
    <w:rsid w:val="000317C7"/>
    <w:rsid w:val="0003286F"/>
    <w:rsid w:val="0003323F"/>
    <w:rsid w:val="00033E5B"/>
    <w:rsid w:val="00034C99"/>
    <w:rsid w:val="00035407"/>
    <w:rsid w:val="00036804"/>
    <w:rsid w:val="0003796C"/>
    <w:rsid w:val="00037A16"/>
    <w:rsid w:val="00037FDA"/>
    <w:rsid w:val="00040F73"/>
    <w:rsid w:val="00041D05"/>
    <w:rsid w:val="00042445"/>
    <w:rsid w:val="000426DD"/>
    <w:rsid w:val="000429AB"/>
    <w:rsid w:val="00042B25"/>
    <w:rsid w:val="0004308C"/>
    <w:rsid w:val="00044ACD"/>
    <w:rsid w:val="0004528B"/>
    <w:rsid w:val="000458E1"/>
    <w:rsid w:val="00045EA6"/>
    <w:rsid w:val="00046C15"/>
    <w:rsid w:val="00046CC6"/>
    <w:rsid w:val="00050129"/>
    <w:rsid w:val="0005063A"/>
    <w:rsid w:val="00050B02"/>
    <w:rsid w:val="00050D8C"/>
    <w:rsid w:val="00053B5B"/>
    <w:rsid w:val="000550B1"/>
    <w:rsid w:val="000565D4"/>
    <w:rsid w:val="00056845"/>
    <w:rsid w:val="00057261"/>
    <w:rsid w:val="00057A09"/>
    <w:rsid w:val="00057F49"/>
    <w:rsid w:val="000626B8"/>
    <w:rsid w:val="000629C9"/>
    <w:rsid w:val="00063382"/>
    <w:rsid w:val="000676CF"/>
    <w:rsid w:val="00067E06"/>
    <w:rsid w:val="0007093A"/>
    <w:rsid w:val="0007202C"/>
    <w:rsid w:val="00072511"/>
    <w:rsid w:val="0007391C"/>
    <w:rsid w:val="00073C6D"/>
    <w:rsid w:val="00074120"/>
    <w:rsid w:val="00074E0A"/>
    <w:rsid w:val="00075D9C"/>
    <w:rsid w:val="00075F18"/>
    <w:rsid w:val="00080124"/>
    <w:rsid w:val="000809E6"/>
    <w:rsid w:val="00080FDE"/>
    <w:rsid w:val="00083E01"/>
    <w:rsid w:val="000854D0"/>
    <w:rsid w:val="00086E8F"/>
    <w:rsid w:val="00087E32"/>
    <w:rsid w:val="0009109D"/>
    <w:rsid w:val="00091152"/>
    <w:rsid w:val="0009244B"/>
    <w:rsid w:val="00093822"/>
    <w:rsid w:val="00095339"/>
    <w:rsid w:val="0009562A"/>
    <w:rsid w:val="00095C1B"/>
    <w:rsid w:val="000A02C6"/>
    <w:rsid w:val="000A07E3"/>
    <w:rsid w:val="000A0C3C"/>
    <w:rsid w:val="000A1A87"/>
    <w:rsid w:val="000A2784"/>
    <w:rsid w:val="000A4B32"/>
    <w:rsid w:val="000A52ED"/>
    <w:rsid w:val="000A5EF8"/>
    <w:rsid w:val="000A6763"/>
    <w:rsid w:val="000A6976"/>
    <w:rsid w:val="000B1869"/>
    <w:rsid w:val="000B3035"/>
    <w:rsid w:val="000B359D"/>
    <w:rsid w:val="000B6735"/>
    <w:rsid w:val="000B6CD6"/>
    <w:rsid w:val="000B6EDB"/>
    <w:rsid w:val="000C0EC1"/>
    <w:rsid w:val="000C312B"/>
    <w:rsid w:val="000C3FE3"/>
    <w:rsid w:val="000C426C"/>
    <w:rsid w:val="000C527F"/>
    <w:rsid w:val="000C58E3"/>
    <w:rsid w:val="000C6275"/>
    <w:rsid w:val="000C6E54"/>
    <w:rsid w:val="000C71AB"/>
    <w:rsid w:val="000C77BA"/>
    <w:rsid w:val="000C7929"/>
    <w:rsid w:val="000C7B7D"/>
    <w:rsid w:val="000D118F"/>
    <w:rsid w:val="000D138F"/>
    <w:rsid w:val="000D2010"/>
    <w:rsid w:val="000D38A7"/>
    <w:rsid w:val="000D62E8"/>
    <w:rsid w:val="000D6C2E"/>
    <w:rsid w:val="000D71F2"/>
    <w:rsid w:val="000E0602"/>
    <w:rsid w:val="000E1655"/>
    <w:rsid w:val="000E33D3"/>
    <w:rsid w:val="000E458E"/>
    <w:rsid w:val="000E4C55"/>
    <w:rsid w:val="000E4EDC"/>
    <w:rsid w:val="000E58E7"/>
    <w:rsid w:val="000E6892"/>
    <w:rsid w:val="000E7616"/>
    <w:rsid w:val="000F39A1"/>
    <w:rsid w:val="000F4F96"/>
    <w:rsid w:val="000F5854"/>
    <w:rsid w:val="000F6171"/>
    <w:rsid w:val="000F6752"/>
    <w:rsid w:val="001013AA"/>
    <w:rsid w:val="00102314"/>
    <w:rsid w:val="0010259C"/>
    <w:rsid w:val="00103D00"/>
    <w:rsid w:val="001045A4"/>
    <w:rsid w:val="00107350"/>
    <w:rsid w:val="00110E86"/>
    <w:rsid w:val="00112343"/>
    <w:rsid w:val="00112BFC"/>
    <w:rsid w:val="001138A6"/>
    <w:rsid w:val="00114329"/>
    <w:rsid w:val="00117988"/>
    <w:rsid w:val="001206FB"/>
    <w:rsid w:val="00123DE3"/>
    <w:rsid w:val="00125B30"/>
    <w:rsid w:val="00125F7B"/>
    <w:rsid w:val="001265D4"/>
    <w:rsid w:val="001267AB"/>
    <w:rsid w:val="00126B9D"/>
    <w:rsid w:val="001312DD"/>
    <w:rsid w:val="00132FD7"/>
    <w:rsid w:val="001352EC"/>
    <w:rsid w:val="001405E5"/>
    <w:rsid w:val="00141C1C"/>
    <w:rsid w:val="001444F6"/>
    <w:rsid w:val="0014545D"/>
    <w:rsid w:val="0014583F"/>
    <w:rsid w:val="001462F4"/>
    <w:rsid w:val="0014639A"/>
    <w:rsid w:val="00147640"/>
    <w:rsid w:val="00147C9F"/>
    <w:rsid w:val="001513DD"/>
    <w:rsid w:val="00152950"/>
    <w:rsid w:val="00153E24"/>
    <w:rsid w:val="001545ED"/>
    <w:rsid w:val="00155111"/>
    <w:rsid w:val="0015602D"/>
    <w:rsid w:val="00156BA1"/>
    <w:rsid w:val="00160255"/>
    <w:rsid w:val="00160425"/>
    <w:rsid w:val="00160EC1"/>
    <w:rsid w:val="001611A5"/>
    <w:rsid w:val="001619C6"/>
    <w:rsid w:val="00163368"/>
    <w:rsid w:val="00163971"/>
    <w:rsid w:val="00163F20"/>
    <w:rsid w:val="001641D0"/>
    <w:rsid w:val="00164660"/>
    <w:rsid w:val="00166E4A"/>
    <w:rsid w:val="001706F5"/>
    <w:rsid w:val="00170C68"/>
    <w:rsid w:val="00171E01"/>
    <w:rsid w:val="00171E81"/>
    <w:rsid w:val="00174DD9"/>
    <w:rsid w:val="0017561B"/>
    <w:rsid w:val="00175B94"/>
    <w:rsid w:val="00176BFD"/>
    <w:rsid w:val="00176FB2"/>
    <w:rsid w:val="00182CC3"/>
    <w:rsid w:val="001831E0"/>
    <w:rsid w:val="00185FA3"/>
    <w:rsid w:val="00187AB7"/>
    <w:rsid w:val="00187B95"/>
    <w:rsid w:val="001902AD"/>
    <w:rsid w:val="00190B9C"/>
    <w:rsid w:val="00191211"/>
    <w:rsid w:val="001920EC"/>
    <w:rsid w:val="00192194"/>
    <w:rsid w:val="00192500"/>
    <w:rsid w:val="00193645"/>
    <w:rsid w:val="001937E5"/>
    <w:rsid w:val="001A081B"/>
    <w:rsid w:val="001A0A25"/>
    <w:rsid w:val="001A1DCC"/>
    <w:rsid w:val="001A2309"/>
    <w:rsid w:val="001A31DB"/>
    <w:rsid w:val="001A5191"/>
    <w:rsid w:val="001A580F"/>
    <w:rsid w:val="001A5EB3"/>
    <w:rsid w:val="001A756B"/>
    <w:rsid w:val="001A7AFB"/>
    <w:rsid w:val="001B32C1"/>
    <w:rsid w:val="001B4097"/>
    <w:rsid w:val="001B4A50"/>
    <w:rsid w:val="001C01EB"/>
    <w:rsid w:val="001C038A"/>
    <w:rsid w:val="001C0E61"/>
    <w:rsid w:val="001C1A85"/>
    <w:rsid w:val="001C3587"/>
    <w:rsid w:val="001C416E"/>
    <w:rsid w:val="001C4246"/>
    <w:rsid w:val="001C7353"/>
    <w:rsid w:val="001D0DBF"/>
    <w:rsid w:val="001D0E03"/>
    <w:rsid w:val="001D101B"/>
    <w:rsid w:val="001D22AC"/>
    <w:rsid w:val="001D6208"/>
    <w:rsid w:val="001D6481"/>
    <w:rsid w:val="001D7A27"/>
    <w:rsid w:val="001E0B70"/>
    <w:rsid w:val="001E0BCF"/>
    <w:rsid w:val="001E1426"/>
    <w:rsid w:val="001E181C"/>
    <w:rsid w:val="001E1FDC"/>
    <w:rsid w:val="001E293D"/>
    <w:rsid w:val="001E4578"/>
    <w:rsid w:val="001E491B"/>
    <w:rsid w:val="001E672B"/>
    <w:rsid w:val="001E7DB4"/>
    <w:rsid w:val="001F133E"/>
    <w:rsid w:val="001F23BE"/>
    <w:rsid w:val="001F445F"/>
    <w:rsid w:val="001F4855"/>
    <w:rsid w:val="001F50CE"/>
    <w:rsid w:val="001F696D"/>
    <w:rsid w:val="00201C6F"/>
    <w:rsid w:val="002034D4"/>
    <w:rsid w:val="00204216"/>
    <w:rsid w:val="002044A5"/>
    <w:rsid w:val="002046BE"/>
    <w:rsid w:val="00207495"/>
    <w:rsid w:val="00207773"/>
    <w:rsid w:val="002111E3"/>
    <w:rsid w:val="00211CF4"/>
    <w:rsid w:val="00212CF9"/>
    <w:rsid w:val="002134BF"/>
    <w:rsid w:val="00213F47"/>
    <w:rsid w:val="002148ED"/>
    <w:rsid w:val="00215684"/>
    <w:rsid w:val="00215754"/>
    <w:rsid w:val="00216796"/>
    <w:rsid w:val="00216DB6"/>
    <w:rsid w:val="00216E3E"/>
    <w:rsid w:val="00217636"/>
    <w:rsid w:val="00217F8D"/>
    <w:rsid w:val="00220609"/>
    <w:rsid w:val="00220BBB"/>
    <w:rsid w:val="002219AC"/>
    <w:rsid w:val="002247A4"/>
    <w:rsid w:val="00224C61"/>
    <w:rsid w:val="00225052"/>
    <w:rsid w:val="00226535"/>
    <w:rsid w:val="00227CF9"/>
    <w:rsid w:val="0023260C"/>
    <w:rsid w:val="00233922"/>
    <w:rsid w:val="0023404C"/>
    <w:rsid w:val="0023444F"/>
    <w:rsid w:val="002357FA"/>
    <w:rsid w:val="0023717C"/>
    <w:rsid w:val="00237EDD"/>
    <w:rsid w:val="0024200E"/>
    <w:rsid w:val="00242AD0"/>
    <w:rsid w:val="002442AC"/>
    <w:rsid w:val="00244F06"/>
    <w:rsid w:val="00245DB0"/>
    <w:rsid w:val="00246324"/>
    <w:rsid w:val="00246578"/>
    <w:rsid w:val="00250642"/>
    <w:rsid w:val="00250DD8"/>
    <w:rsid w:val="00251CA6"/>
    <w:rsid w:val="00251E03"/>
    <w:rsid w:val="00251F94"/>
    <w:rsid w:val="0025243C"/>
    <w:rsid w:val="00253D0C"/>
    <w:rsid w:val="0025682C"/>
    <w:rsid w:val="00256BD5"/>
    <w:rsid w:val="002574FA"/>
    <w:rsid w:val="00257C14"/>
    <w:rsid w:val="00257F3D"/>
    <w:rsid w:val="00260CEF"/>
    <w:rsid w:val="002620FE"/>
    <w:rsid w:val="00264551"/>
    <w:rsid w:val="00264687"/>
    <w:rsid w:val="002707DC"/>
    <w:rsid w:val="00272694"/>
    <w:rsid w:val="00272D43"/>
    <w:rsid w:val="002732B0"/>
    <w:rsid w:val="002746F0"/>
    <w:rsid w:val="0027573F"/>
    <w:rsid w:val="00275FCA"/>
    <w:rsid w:val="0027606C"/>
    <w:rsid w:val="00276AF9"/>
    <w:rsid w:val="00277D9A"/>
    <w:rsid w:val="00277F15"/>
    <w:rsid w:val="002812D2"/>
    <w:rsid w:val="00281C6D"/>
    <w:rsid w:val="0028206F"/>
    <w:rsid w:val="00283456"/>
    <w:rsid w:val="00284877"/>
    <w:rsid w:val="00286B5C"/>
    <w:rsid w:val="00286CB9"/>
    <w:rsid w:val="00286E36"/>
    <w:rsid w:val="0028727D"/>
    <w:rsid w:val="00287430"/>
    <w:rsid w:val="0029039B"/>
    <w:rsid w:val="00291C35"/>
    <w:rsid w:val="0029215E"/>
    <w:rsid w:val="00297B2F"/>
    <w:rsid w:val="002A2733"/>
    <w:rsid w:val="002A3DF9"/>
    <w:rsid w:val="002A3FBA"/>
    <w:rsid w:val="002A4AFE"/>
    <w:rsid w:val="002A75F2"/>
    <w:rsid w:val="002B023D"/>
    <w:rsid w:val="002B0F0E"/>
    <w:rsid w:val="002B1971"/>
    <w:rsid w:val="002B23E7"/>
    <w:rsid w:val="002B2A77"/>
    <w:rsid w:val="002B42A8"/>
    <w:rsid w:val="002B44C4"/>
    <w:rsid w:val="002B4881"/>
    <w:rsid w:val="002B4B46"/>
    <w:rsid w:val="002B751E"/>
    <w:rsid w:val="002C06C5"/>
    <w:rsid w:val="002C1F51"/>
    <w:rsid w:val="002C2F65"/>
    <w:rsid w:val="002C373B"/>
    <w:rsid w:val="002C3C71"/>
    <w:rsid w:val="002C43C7"/>
    <w:rsid w:val="002C4A2F"/>
    <w:rsid w:val="002C5163"/>
    <w:rsid w:val="002C5F63"/>
    <w:rsid w:val="002C76F1"/>
    <w:rsid w:val="002D0014"/>
    <w:rsid w:val="002D102A"/>
    <w:rsid w:val="002D1964"/>
    <w:rsid w:val="002D2346"/>
    <w:rsid w:val="002D357F"/>
    <w:rsid w:val="002D3E28"/>
    <w:rsid w:val="002D44F5"/>
    <w:rsid w:val="002D48D9"/>
    <w:rsid w:val="002D491B"/>
    <w:rsid w:val="002D50C3"/>
    <w:rsid w:val="002D7A3A"/>
    <w:rsid w:val="002D7A54"/>
    <w:rsid w:val="002E01A6"/>
    <w:rsid w:val="002E0243"/>
    <w:rsid w:val="002E0A44"/>
    <w:rsid w:val="002E118F"/>
    <w:rsid w:val="002E125F"/>
    <w:rsid w:val="002E2070"/>
    <w:rsid w:val="002E2095"/>
    <w:rsid w:val="002E2EEE"/>
    <w:rsid w:val="002E54B8"/>
    <w:rsid w:val="002E6B25"/>
    <w:rsid w:val="002E73AC"/>
    <w:rsid w:val="002F12D7"/>
    <w:rsid w:val="002F1639"/>
    <w:rsid w:val="002F1FE0"/>
    <w:rsid w:val="002F383E"/>
    <w:rsid w:val="002F57B7"/>
    <w:rsid w:val="002F67B5"/>
    <w:rsid w:val="003000FD"/>
    <w:rsid w:val="00300ECC"/>
    <w:rsid w:val="0030319D"/>
    <w:rsid w:val="00304DA7"/>
    <w:rsid w:val="003062F4"/>
    <w:rsid w:val="00307B1C"/>
    <w:rsid w:val="00307C1B"/>
    <w:rsid w:val="0031081F"/>
    <w:rsid w:val="003117C7"/>
    <w:rsid w:val="00311B77"/>
    <w:rsid w:val="00313C04"/>
    <w:rsid w:val="0031538B"/>
    <w:rsid w:val="0031615B"/>
    <w:rsid w:val="00316457"/>
    <w:rsid w:val="003172FA"/>
    <w:rsid w:val="00317F3D"/>
    <w:rsid w:val="003205E3"/>
    <w:rsid w:val="003229FE"/>
    <w:rsid w:val="00322A16"/>
    <w:rsid w:val="0032790E"/>
    <w:rsid w:val="003309FA"/>
    <w:rsid w:val="00330C41"/>
    <w:rsid w:val="00330DFD"/>
    <w:rsid w:val="0033130B"/>
    <w:rsid w:val="003313B4"/>
    <w:rsid w:val="00332A83"/>
    <w:rsid w:val="00332B9E"/>
    <w:rsid w:val="00332D22"/>
    <w:rsid w:val="0033398F"/>
    <w:rsid w:val="003350EB"/>
    <w:rsid w:val="0033511B"/>
    <w:rsid w:val="00336654"/>
    <w:rsid w:val="003367A7"/>
    <w:rsid w:val="00337FA3"/>
    <w:rsid w:val="00340A51"/>
    <w:rsid w:val="00340B36"/>
    <w:rsid w:val="0034222B"/>
    <w:rsid w:val="0034268F"/>
    <w:rsid w:val="00343B2B"/>
    <w:rsid w:val="00345B84"/>
    <w:rsid w:val="00346A5D"/>
    <w:rsid w:val="00350569"/>
    <w:rsid w:val="0035083F"/>
    <w:rsid w:val="003509ED"/>
    <w:rsid w:val="00350D1E"/>
    <w:rsid w:val="00351D06"/>
    <w:rsid w:val="00351D34"/>
    <w:rsid w:val="00352CA3"/>
    <w:rsid w:val="00353AEB"/>
    <w:rsid w:val="00353D4F"/>
    <w:rsid w:val="00354874"/>
    <w:rsid w:val="00354DFF"/>
    <w:rsid w:val="003558BC"/>
    <w:rsid w:val="00356213"/>
    <w:rsid w:val="0035799B"/>
    <w:rsid w:val="00360633"/>
    <w:rsid w:val="00361805"/>
    <w:rsid w:val="00362270"/>
    <w:rsid w:val="00364678"/>
    <w:rsid w:val="00364D93"/>
    <w:rsid w:val="00365806"/>
    <w:rsid w:val="00366AFA"/>
    <w:rsid w:val="003723A3"/>
    <w:rsid w:val="00374DD4"/>
    <w:rsid w:val="00375259"/>
    <w:rsid w:val="003752EE"/>
    <w:rsid w:val="00376041"/>
    <w:rsid w:val="00380CC7"/>
    <w:rsid w:val="00381833"/>
    <w:rsid w:val="00381AD3"/>
    <w:rsid w:val="00381BDD"/>
    <w:rsid w:val="0038232A"/>
    <w:rsid w:val="003827AE"/>
    <w:rsid w:val="00382CC0"/>
    <w:rsid w:val="00383027"/>
    <w:rsid w:val="003831AD"/>
    <w:rsid w:val="003840FF"/>
    <w:rsid w:val="00384743"/>
    <w:rsid w:val="00385B0A"/>
    <w:rsid w:val="00386494"/>
    <w:rsid w:val="003869DD"/>
    <w:rsid w:val="0038743E"/>
    <w:rsid w:val="003876F1"/>
    <w:rsid w:val="00387EFA"/>
    <w:rsid w:val="00391583"/>
    <w:rsid w:val="00391D40"/>
    <w:rsid w:val="00395439"/>
    <w:rsid w:val="00395671"/>
    <w:rsid w:val="003969BE"/>
    <w:rsid w:val="003973F8"/>
    <w:rsid w:val="003979E1"/>
    <w:rsid w:val="003A16FE"/>
    <w:rsid w:val="003A2D16"/>
    <w:rsid w:val="003A380E"/>
    <w:rsid w:val="003A3A20"/>
    <w:rsid w:val="003A40C9"/>
    <w:rsid w:val="003A418E"/>
    <w:rsid w:val="003A54CD"/>
    <w:rsid w:val="003A5A03"/>
    <w:rsid w:val="003A75BF"/>
    <w:rsid w:val="003A7815"/>
    <w:rsid w:val="003B0504"/>
    <w:rsid w:val="003B050F"/>
    <w:rsid w:val="003B2FDE"/>
    <w:rsid w:val="003B4BE4"/>
    <w:rsid w:val="003B5083"/>
    <w:rsid w:val="003B5B69"/>
    <w:rsid w:val="003B6E96"/>
    <w:rsid w:val="003B71D3"/>
    <w:rsid w:val="003C6F53"/>
    <w:rsid w:val="003C7123"/>
    <w:rsid w:val="003C7476"/>
    <w:rsid w:val="003D10C1"/>
    <w:rsid w:val="003D1D44"/>
    <w:rsid w:val="003D2D83"/>
    <w:rsid w:val="003D3141"/>
    <w:rsid w:val="003D4A09"/>
    <w:rsid w:val="003D4BA1"/>
    <w:rsid w:val="003D5D6F"/>
    <w:rsid w:val="003D6030"/>
    <w:rsid w:val="003D605A"/>
    <w:rsid w:val="003D6741"/>
    <w:rsid w:val="003D6B66"/>
    <w:rsid w:val="003D7CE1"/>
    <w:rsid w:val="003D7F15"/>
    <w:rsid w:val="003E154E"/>
    <w:rsid w:val="003E1E4B"/>
    <w:rsid w:val="003E41CF"/>
    <w:rsid w:val="003E4229"/>
    <w:rsid w:val="003E5348"/>
    <w:rsid w:val="003E6780"/>
    <w:rsid w:val="003E7340"/>
    <w:rsid w:val="003E7F2E"/>
    <w:rsid w:val="003F0590"/>
    <w:rsid w:val="003F1A36"/>
    <w:rsid w:val="003F2618"/>
    <w:rsid w:val="003F3E77"/>
    <w:rsid w:val="003F4712"/>
    <w:rsid w:val="003F5D14"/>
    <w:rsid w:val="003F6067"/>
    <w:rsid w:val="003F662C"/>
    <w:rsid w:val="003F69D8"/>
    <w:rsid w:val="003F74AF"/>
    <w:rsid w:val="003F7AA7"/>
    <w:rsid w:val="00401DEB"/>
    <w:rsid w:val="004027F7"/>
    <w:rsid w:val="0040339E"/>
    <w:rsid w:val="00406735"/>
    <w:rsid w:val="00406A43"/>
    <w:rsid w:val="004077C7"/>
    <w:rsid w:val="004106D9"/>
    <w:rsid w:val="00410BCB"/>
    <w:rsid w:val="004116BA"/>
    <w:rsid w:val="00413DAA"/>
    <w:rsid w:val="0041528A"/>
    <w:rsid w:val="00415C8D"/>
    <w:rsid w:val="00416B81"/>
    <w:rsid w:val="0042068B"/>
    <w:rsid w:val="00422A96"/>
    <w:rsid w:val="00423063"/>
    <w:rsid w:val="00423134"/>
    <w:rsid w:val="004239BC"/>
    <w:rsid w:val="00424888"/>
    <w:rsid w:val="00424991"/>
    <w:rsid w:val="004264A1"/>
    <w:rsid w:val="00426663"/>
    <w:rsid w:val="00426CA2"/>
    <w:rsid w:val="00427258"/>
    <w:rsid w:val="004300C8"/>
    <w:rsid w:val="00432252"/>
    <w:rsid w:val="00432D9D"/>
    <w:rsid w:val="00434306"/>
    <w:rsid w:val="00434509"/>
    <w:rsid w:val="004345D6"/>
    <w:rsid w:val="004366E3"/>
    <w:rsid w:val="0043788E"/>
    <w:rsid w:val="0044388B"/>
    <w:rsid w:val="00443DE1"/>
    <w:rsid w:val="00444CB6"/>
    <w:rsid w:val="00444E4C"/>
    <w:rsid w:val="004475FE"/>
    <w:rsid w:val="00447B87"/>
    <w:rsid w:val="00451EEE"/>
    <w:rsid w:val="00454121"/>
    <w:rsid w:val="0045432C"/>
    <w:rsid w:val="004546A5"/>
    <w:rsid w:val="00454842"/>
    <w:rsid w:val="00456AEA"/>
    <w:rsid w:val="0046239D"/>
    <w:rsid w:val="00462B3E"/>
    <w:rsid w:val="00462FC3"/>
    <w:rsid w:val="0046591D"/>
    <w:rsid w:val="00465A60"/>
    <w:rsid w:val="00466CB1"/>
    <w:rsid w:val="00467B24"/>
    <w:rsid w:val="004740BF"/>
    <w:rsid w:val="00474690"/>
    <w:rsid w:val="00474781"/>
    <w:rsid w:val="00474F0D"/>
    <w:rsid w:val="004763C5"/>
    <w:rsid w:val="00476A60"/>
    <w:rsid w:val="004778DC"/>
    <w:rsid w:val="0048007A"/>
    <w:rsid w:val="004805AF"/>
    <w:rsid w:val="00480BE5"/>
    <w:rsid w:val="00481BD8"/>
    <w:rsid w:val="004830DE"/>
    <w:rsid w:val="004841BE"/>
    <w:rsid w:val="0048485F"/>
    <w:rsid w:val="0048707F"/>
    <w:rsid w:val="00492E8A"/>
    <w:rsid w:val="0049318D"/>
    <w:rsid w:val="00493C76"/>
    <w:rsid w:val="0049431A"/>
    <w:rsid w:val="004964E5"/>
    <w:rsid w:val="00496EEB"/>
    <w:rsid w:val="00497832"/>
    <w:rsid w:val="00497B3E"/>
    <w:rsid w:val="00497BF7"/>
    <w:rsid w:val="004A032F"/>
    <w:rsid w:val="004A129C"/>
    <w:rsid w:val="004A230F"/>
    <w:rsid w:val="004A5409"/>
    <w:rsid w:val="004A65AA"/>
    <w:rsid w:val="004A756D"/>
    <w:rsid w:val="004B302D"/>
    <w:rsid w:val="004B3551"/>
    <w:rsid w:val="004B5B0B"/>
    <w:rsid w:val="004B654D"/>
    <w:rsid w:val="004B6B2C"/>
    <w:rsid w:val="004C09F8"/>
    <w:rsid w:val="004C1849"/>
    <w:rsid w:val="004C1FDE"/>
    <w:rsid w:val="004C2769"/>
    <w:rsid w:val="004C2CE8"/>
    <w:rsid w:val="004C3E34"/>
    <w:rsid w:val="004C4C6A"/>
    <w:rsid w:val="004C53AB"/>
    <w:rsid w:val="004C5CB1"/>
    <w:rsid w:val="004C64FF"/>
    <w:rsid w:val="004C7110"/>
    <w:rsid w:val="004C78A4"/>
    <w:rsid w:val="004C7C01"/>
    <w:rsid w:val="004C7E10"/>
    <w:rsid w:val="004D0581"/>
    <w:rsid w:val="004D2F4F"/>
    <w:rsid w:val="004D7B1A"/>
    <w:rsid w:val="004E18CB"/>
    <w:rsid w:val="004E2149"/>
    <w:rsid w:val="004E3951"/>
    <w:rsid w:val="004E3B5F"/>
    <w:rsid w:val="004E3D99"/>
    <w:rsid w:val="004E3FC7"/>
    <w:rsid w:val="004E6420"/>
    <w:rsid w:val="004E6AFD"/>
    <w:rsid w:val="004E6B53"/>
    <w:rsid w:val="004E6F1C"/>
    <w:rsid w:val="004E7555"/>
    <w:rsid w:val="004F0694"/>
    <w:rsid w:val="004F300D"/>
    <w:rsid w:val="004F3FE4"/>
    <w:rsid w:val="004F567E"/>
    <w:rsid w:val="004F5C02"/>
    <w:rsid w:val="004F6F59"/>
    <w:rsid w:val="005005D1"/>
    <w:rsid w:val="00500F79"/>
    <w:rsid w:val="00502DA9"/>
    <w:rsid w:val="00504569"/>
    <w:rsid w:val="005052EC"/>
    <w:rsid w:val="00507288"/>
    <w:rsid w:val="00510236"/>
    <w:rsid w:val="00510BAE"/>
    <w:rsid w:val="005119E0"/>
    <w:rsid w:val="00511F6F"/>
    <w:rsid w:val="00513524"/>
    <w:rsid w:val="00513580"/>
    <w:rsid w:val="00514088"/>
    <w:rsid w:val="00514D9C"/>
    <w:rsid w:val="00515C38"/>
    <w:rsid w:val="00522201"/>
    <w:rsid w:val="00522C5F"/>
    <w:rsid w:val="00523E29"/>
    <w:rsid w:val="00524A4A"/>
    <w:rsid w:val="00525ABB"/>
    <w:rsid w:val="00525B9A"/>
    <w:rsid w:val="0052666E"/>
    <w:rsid w:val="005274EC"/>
    <w:rsid w:val="00527EEB"/>
    <w:rsid w:val="005307BB"/>
    <w:rsid w:val="00530EFD"/>
    <w:rsid w:val="00532765"/>
    <w:rsid w:val="005339C4"/>
    <w:rsid w:val="005346E4"/>
    <w:rsid w:val="00534CA5"/>
    <w:rsid w:val="0053513A"/>
    <w:rsid w:val="00535181"/>
    <w:rsid w:val="0053669E"/>
    <w:rsid w:val="005367FC"/>
    <w:rsid w:val="00537762"/>
    <w:rsid w:val="005378FC"/>
    <w:rsid w:val="0054063F"/>
    <w:rsid w:val="0054114C"/>
    <w:rsid w:val="005412FB"/>
    <w:rsid w:val="005415CE"/>
    <w:rsid w:val="00541CD6"/>
    <w:rsid w:val="00542095"/>
    <w:rsid w:val="005437D1"/>
    <w:rsid w:val="00543D38"/>
    <w:rsid w:val="00544E13"/>
    <w:rsid w:val="00545483"/>
    <w:rsid w:val="00545B53"/>
    <w:rsid w:val="00546E61"/>
    <w:rsid w:val="00547C2A"/>
    <w:rsid w:val="00547EBF"/>
    <w:rsid w:val="00550A3F"/>
    <w:rsid w:val="005513AB"/>
    <w:rsid w:val="00551CD8"/>
    <w:rsid w:val="00552EBD"/>
    <w:rsid w:val="005531E6"/>
    <w:rsid w:val="00553361"/>
    <w:rsid w:val="00553C30"/>
    <w:rsid w:val="00554219"/>
    <w:rsid w:val="00554817"/>
    <w:rsid w:val="00554C5B"/>
    <w:rsid w:val="00554C92"/>
    <w:rsid w:val="005559A5"/>
    <w:rsid w:val="0055772F"/>
    <w:rsid w:val="00560FC9"/>
    <w:rsid w:val="00561A27"/>
    <w:rsid w:val="00562223"/>
    <w:rsid w:val="00564655"/>
    <w:rsid w:val="00565355"/>
    <w:rsid w:val="005659D2"/>
    <w:rsid w:val="005661EC"/>
    <w:rsid w:val="00566B65"/>
    <w:rsid w:val="005673D4"/>
    <w:rsid w:val="00570247"/>
    <w:rsid w:val="00570887"/>
    <w:rsid w:val="00570D94"/>
    <w:rsid w:val="00572C70"/>
    <w:rsid w:val="00573D4B"/>
    <w:rsid w:val="00573DF7"/>
    <w:rsid w:val="0057513B"/>
    <w:rsid w:val="005776D8"/>
    <w:rsid w:val="00577AE7"/>
    <w:rsid w:val="00580757"/>
    <w:rsid w:val="00580D99"/>
    <w:rsid w:val="005835F4"/>
    <w:rsid w:val="00584ADA"/>
    <w:rsid w:val="00585A91"/>
    <w:rsid w:val="00585E41"/>
    <w:rsid w:val="0058657E"/>
    <w:rsid w:val="00586A34"/>
    <w:rsid w:val="00590E63"/>
    <w:rsid w:val="00591D43"/>
    <w:rsid w:val="0059245F"/>
    <w:rsid w:val="005939B5"/>
    <w:rsid w:val="00593F77"/>
    <w:rsid w:val="00595AAC"/>
    <w:rsid w:val="005965FC"/>
    <w:rsid w:val="0059733D"/>
    <w:rsid w:val="00597410"/>
    <w:rsid w:val="005A128E"/>
    <w:rsid w:val="005A2212"/>
    <w:rsid w:val="005A37A9"/>
    <w:rsid w:val="005A3857"/>
    <w:rsid w:val="005A45FD"/>
    <w:rsid w:val="005A5448"/>
    <w:rsid w:val="005A56DE"/>
    <w:rsid w:val="005A5AE2"/>
    <w:rsid w:val="005A615B"/>
    <w:rsid w:val="005A63D2"/>
    <w:rsid w:val="005B1BE2"/>
    <w:rsid w:val="005B1E8E"/>
    <w:rsid w:val="005B398C"/>
    <w:rsid w:val="005B3C4D"/>
    <w:rsid w:val="005B4CDB"/>
    <w:rsid w:val="005B4E11"/>
    <w:rsid w:val="005B6BB9"/>
    <w:rsid w:val="005B6EA0"/>
    <w:rsid w:val="005B7163"/>
    <w:rsid w:val="005C1963"/>
    <w:rsid w:val="005C3292"/>
    <w:rsid w:val="005C3406"/>
    <w:rsid w:val="005C3A95"/>
    <w:rsid w:val="005C625F"/>
    <w:rsid w:val="005C6A59"/>
    <w:rsid w:val="005C71EF"/>
    <w:rsid w:val="005C73A4"/>
    <w:rsid w:val="005C7E51"/>
    <w:rsid w:val="005D01A6"/>
    <w:rsid w:val="005D264D"/>
    <w:rsid w:val="005D2D7E"/>
    <w:rsid w:val="005D2DAC"/>
    <w:rsid w:val="005D365C"/>
    <w:rsid w:val="005D3C4A"/>
    <w:rsid w:val="005D3E8B"/>
    <w:rsid w:val="005D3F70"/>
    <w:rsid w:val="005D4702"/>
    <w:rsid w:val="005D68EB"/>
    <w:rsid w:val="005D6AAD"/>
    <w:rsid w:val="005D7856"/>
    <w:rsid w:val="005E05BB"/>
    <w:rsid w:val="005E0852"/>
    <w:rsid w:val="005E0FE3"/>
    <w:rsid w:val="005E14CE"/>
    <w:rsid w:val="005E1687"/>
    <w:rsid w:val="005E1821"/>
    <w:rsid w:val="005E2ABF"/>
    <w:rsid w:val="005E2E59"/>
    <w:rsid w:val="005E4A10"/>
    <w:rsid w:val="005E5147"/>
    <w:rsid w:val="005E5B66"/>
    <w:rsid w:val="005E6D6E"/>
    <w:rsid w:val="005E75EC"/>
    <w:rsid w:val="005F03E4"/>
    <w:rsid w:val="005F1CD9"/>
    <w:rsid w:val="005F2A01"/>
    <w:rsid w:val="005F4119"/>
    <w:rsid w:val="005F46E8"/>
    <w:rsid w:val="005F4A53"/>
    <w:rsid w:val="005F51F7"/>
    <w:rsid w:val="005F5CA8"/>
    <w:rsid w:val="005F6DE8"/>
    <w:rsid w:val="006037CF"/>
    <w:rsid w:val="00603863"/>
    <w:rsid w:val="00603DF0"/>
    <w:rsid w:val="006056D4"/>
    <w:rsid w:val="0060592A"/>
    <w:rsid w:val="00606111"/>
    <w:rsid w:val="00606ED7"/>
    <w:rsid w:val="0060758A"/>
    <w:rsid w:val="00607A42"/>
    <w:rsid w:val="006105EB"/>
    <w:rsid w:val="0061073B"/>
    <w:rsid w:val="00610852"/>
    <w:rsid w:val="00610C08"/>
    <w:rsid w:val="006116AE"/>
    <w:rsid w:val="00611B9F"/>
    <w:rsid w:val="00611C5D"/>
    <w:rsid w:val="00612525"/>
    <w:rsid w:val="00613652"/>
    <w:rsid w:val="00615901"/>
    <w:rsid w:val="00615EF0"/>
    <w:rsid w:val="0061665C"/>
    <w:rsid w:val="00617D38"/>
    <w:rsid w:val="00621258"/>
    <w:rsid w:val="00621396"/>
    <w:rsid w:val="00621E80"/>
    <w:rsid w:val="00622C9A"/>
    <w:rsid w:val="00623688"/>
    <w:rsid w:val="0062446A"/>
    <w:rsid w:val="00625596"/>
    <w:rsid w:val="0062644C"/>
    <w:rsid w:val="00626591"/>
    <w:rsid w:val="006266E8"/>
    <w:rsid w:val="00626770"/>
    <w:rsid w:val="00626885"/>
    <w:rsid w:val="006310CD"/>
    <w:rsid w:val="00632550"/>
    <w:rsid w:val="00633676"/>
    <w:rsid w:val="00633798"/>
    <w:rsid w:val="00634CDC"/>
    <w:rsid w:val="0063551A"/>
    <w:rsid w:val="006364AD"/>
    <w:rsid w:val="00636CB4"/>
    <w:rsid w:val="006373A2"/>
    <w:rsid w:val="0064121C"/>
    <w:rsid w:val="00642680"/>
    <w:rsid w:val="0064378C"/>
    <w:rsid w:val="00643C56"/>
    <w:rsid w:val="00644660"/>
    <w:rsid w:val="00645353"/>
    <w:rsid w:val="00645AF5"/>
    <w:rsid w:val="00645BE1"/>
    <w:rsid w:val="00646DDF"/>
    <w:rsid w:val="00650482"/>
    <w:rsid w:val="00650730"/>
    <w:rsid w:val="00651C14"/>
    <w:rsid w:val="0065236A"/>
    <w:rsid w:val="00652F72"/>
    <w:rsid w:val="00653009"/>
    <w:rsid w:val="0065562C"/>
    <w:rsid w:val="00655745"/>
    <w:rsid w:val="00657D92"/>
    <w:rsid w:val="00660F3F"/>
    <w:rsid w:val="00661DDD"/>
    <w:rsid w:val="006620A1"/>
    <w:rsid w:val="006620F6"/>
    <w:rsid w:val="00662D1E"/>
    <w:rsid w:val="00662FFD"/>
    <w:rsid w:val="00664EE7"/>
    <w:rsid w:val="0066517C"/>
    <w:rsid w:val="00665398"/>
    <w:rsid w:val="0066737C"/>
    <w:rsid w:val="006678E6"/>
    <w:rsid w:val="0067045C"/>
    <w:rsid w:val="0067138F"/>
    <w:rsid w:val="00672A29"/>
    <w:rsid w:val="00673706"/>
    <w:rsid w:val="00673BFB"/>
    <w:rsid w:val="0067515B"/>
    <w:rsid w:val="00675588"/>
    <w:rsid w:val="00676CBF"/>
    <w:rsid w:val="0068308A"/>
    <w:rsid w:val="00684354"/>
    <w:rsid w:val="00694349"/>
    <w:rsid w:val="00695945"/>
    <w:rsid w:val="006979FC"/>
    <w:rsid w:val="006A0C6F"/>
    <w:rsid w:val="006A0FC5"/>
    <w:rsid w:val="006A1488"/>
    <w:rsid w:val="006A3BE7"/>
    <w:rsid w:val="006A61CB"/>
    <w:rsid w:val="006A6943"/>
    <w:rsid w:val="006B2C09"/>
    <w:rsid w:val="006B3303"/>
    <w:rsid w:val="006B40F6"/>
    <w:rsid w:val="006B4E12"/>
    <w:rsid w:val="006B4F48"/>
    <w:rsid w:val="006B5E03"/>
    <w:rsid w:val="006B5F6B"/>
    <w:rsid w:val="006B6BEF"/>
    <w:rsid w:val="006C0544"/>
    <w:rsid w:val="006C05EF"/>
    <w:rsid w:val="006C071F"/>
    <w:rsid w:val="006C15B6"/>
    <w:rsid w:val="006C3F67"/>
    <w:rsid w:val="006C4022"/>
    <w:rsid w:val="006C5D76"/>
    <w:rsid w:val="006C675A"/>
    <w:rsid w:val="006C6785"/>
    <w:rsid w:val="006C7E3F"/>
    <w:rsid w:val="006D0204"/>
    <w:rsid w:val="006D072F"/>
    <w:rsid w:val="006D2246"/>
    <w:rsid w:val="006D2803"/>
    <w:rsid w:val="006D2E34"/>
    <w:rsid w:val="006D468F"/>
    <w:rsid w:val="006D54A8"/>
    <w:rsid w:val="006D630F"/>
    <w:rsid w:val="006D66FC"/>
    <w:rsid w:val="006E1B25"/>
    <w:rsid w:val="006E33D1"/>
    <w:rsid w:val="006E3688"/>
    <w:rsid w:val="006E36CD"/>
    <w:rsid w:val="006E4253"/>
    <w:rsid w:val="006E42B9"/>
    <w:rsid w:val="006E50A3"/>
    <w:rsid w:val="006E5503"/>
    <w:rsid w:val="006E76BF"/>
    <w:rsid w:val="006F0342"/>
    <w:rsid w:val="006F29B7"/>
    <w:rsid w:val="006F3BD1"/>
    <w:rsid w:val="006F4772"/>
    <w:rsid w:val="006F7104"/>
    <w:rsid w:val="00700061"/>
    <w:rsid w:val="0070009B"/>
    <w:rsid w:val="007009BC"/>
    <w:rsid w:val="00700DC3"/>
    <w:rsid w:val="00701553"/>
    <w:rsid w:val="00703741"/>
    <w:rsid w:val="00703ABB"/>
    <w:rsid w:val="00704221"/>
    <w:rsid w:val="007046C6"/>
    <w:rsid w:val="00706D9A"/>
    <w:rsid w:val="007073B7"/>
    <w:rsid w:val="00707626"/>
    <w:rsid w:val="00707E51"/>
    <w:rsid w:val="007105BA"/>
    <w:rsid w:val="007109E9"/>
    <w:rsid w:val="007120B9"/>
    <w:rsid w:val="0071272E"/>
    <w:rsid w:val="00712CB7"/>
    <w:rsid w:val="00712E71"/>
    <w:rsid w:val="00712FC0"/>
    <w:rsid w:val="00715C56"/>
    <w:rsid w:val="00716BF1"/>
    <w:rsid w:val="00716C29"/>
    <w:rsid w:val="0072017F"/>
    <w:rsid w:val="00721C10"/>
    <w:rsid w:val="007220E0"/>
    <w:rsid w:val="00723EF7"/>
    <w:rsid w:val="00725027"/>
    <w:rsid w:val="00727198"/>
    <w:rsid w:val="00727E80"/>
    <w:rsid w:val="00727F81"/>
    <w:rsid w:val="00727F9A"/>
    <w:rsid w:val="0073068F"/>
    <w:rsid w:val="00732E0F"/>
    <w:rsid w:val="00733BB3"/>
    <w:rsid w:val="00734535"/>
    <w:rsid w:val="0073488F"/>
    <w:rsid w:val="00737E78"/>
    <w:rsid w:val="007402E4"/>
    <w:rsid w:val="00742005"/>
    <w:rsid w:val="007423BC"/>
    <w:rsid w:val="00742EA7"/>
    <w:rsid w:val="00743754"/>
    <w:rsid w:val="00745D27"/>
    <w:rsid w:val="00747602"/>
    <w:rsid w:val="007522FC"/>
    <w:rsid w:val="00752312"/>
    <w:rsid w:val="007535AB"/>
    <w:rsid w:val="0075384A"/>
    <w:rsid w:val="00753CAD"/>
    <w:rsid w:val="00754E76"/>
    <w:rsid w:val="00755250"/>
    <w:rsid w:val="00755C03"/>
    <w:rsid w:val="007565C4"/>
    <w:rsid w:val="007569DB"/>
    <w:rsid w:val="007570EC"/>
    <w:rsid w:val="00760771"/>
    <w:rsid w:val="00761E57"/>
    <w:rsid w:val="00762628"/>
    <w:rsid w:val="007626C0"/>
    <w:rsid w:val="00763677"/>
    <w:rsid w:val="0076445E"/>
    <w:rsid w:val="0076534E"/>
    <w:rsid w:val="007700DD"/>
    <w:rsid w:val="00772664"/>
    <w:rsid w:val="00774E60"/>
    <w:rsid w:val="00775C60"/>
    <w:rsid w:val="00775F3F"/>
    <w:rsid w:val="00777838"/>
    <w:rsid w:val="00777857"/>
    <w:rsid w:val="00780D04"/>
    <w:rsid w:val="0078156E"/>
    <w:rsid w:val="0078303A"/>
    <w:rsid w:val="00786D9F"/>
    <w:rsid w:val="007870CB"/>
    <w:rsid w:val="00787E54"/>
    <w:rsid w:val="007902EC"/>
    <w:rsid w:val="007904E9"/>
    <w:rsid w:val="0079287E"/>
    <w:rsid w:val="00793972"/>
    <w:rsid w:val="00793C9F"/>
    <w:rsid w:val="007948AD"/>
    <w:rsid w:val="007954A8"/>
    <w:rsid w:val="00795B68"/>
    <w:rsid w:val="00796053"/>
    <w:rsid w:val="00796164"/>
    <w:rsid w:val="00796F6D"/>
    <w:rsid w:val="007A1111"/>
    <w:rsid w:val="007A1D3B"/>
    <w:rsid w:val="007A2846"/>
    <w:rsid w:val="007A4543"/>
    <w:rsid w:val="007A6BD2"/>
    <w:rsid w:val="007A776A"/>
    <w:rsid w:val="007A7C8A"/>
    <w:rsid w:val="007A7E2F"/>
    <w:rsid w:val="007B009B"/>
    <w:rsid w:val="007B22A5"/>
    <w:rsid w:val="007B281A"/>
    <w:rsid w:val="007B431E"/>
    <w:rsid w:val="007B6E21"/>
    <w:rsid w:val="007B79A3"/>
    <w:rsid w:val="007C09C0"/>
    <w:rsid w:val="007C11C7"/>
    <w:rsid w:val="007C14E1"/>
    <w:rsid w:val="007C1792"/>
    <w:rsid w:val="007C310B"/>
    <w:rsid w:val="007C401E"/>
    <w:rsid w:val="007C5D7E"/>
    <w:rsid w:val="007C5F63"/>
    <w:rsid w:val="007C6B1D"/>
    <w:rsid w:val="007C6FDA"/>
    <w:rsid w:val="007C784E"/>
    <w:rsid w:val="007D124C"/>
    <w:rsid w:val="007D5FB8"/>
    <w:rsid w:val="007D7D4A"/>
    <w:rsid w:val="007D7DCD"/>
    <w:rsid w:val="007E10DB"/>
    <w:rsid w:val="007E1680"/>
    <w:rsid w:val="007E2419"/>
    <w:rsid w:val="007E26AA"/>
    <w:rsid w:val="007E2A56"/>
    <w:rsid w:val="007E2A57"/>
    <w:rsid w:val="007E2EF6"/>
    <w:rsid w:val="007E34F2"/>
    <w:rsid w:val="007E3A25"/>
    <w:rsid w:val="007E4FA7"/>
    <w:rsid w:val="007E5164"/>
    <w:rsid w:val="007E54C9"/>
    <w:rsid w:val="007E6F34"/>
    <w:rsid w:val="007F0B9C"/>
    <w:rsid w:val="007F0E26"/>
    <w:rsid w:val="007F140A"/>
    <w:rsid w:val="007F14D3"/>
    <w:rsid w:val="007F1CA5"/>
    <w:rsid w:val="007F369B"/>
    <w:rsid w:val="007F3744"/>
    <w:rsid w:val="007F4229"/>
    <w:rsid w:val="007F64A3"/>
    <w:rsid w:val="007F6A87"/>
    <w:rsid w:val="0080019B"/>
    <w:rsid w:val="00801183"/>
    <w:rsid w:val="008011DD"/>
    <w:rsid w:val="00801E8F"/>
    <w:rsid w:val="00802035"/>
    <w:rsid w:val="00802A93"/>
    <w:rsid w:val="00806B1C"/>
    <w:rsid w:val="00806BB4"/>
    <w:rsid w:val="00807351"/>
    <w:rsid w:val="00807B0B"/>
    <w:rsid w:val="00810AE6"/>
    <w:rsid w:val="00810C4B"/>
    <w:rsid w:val="00810F80"/>
    <w:rsid w:val="0081126C"/>
    <w:rsid w:val="00811813"/>
    <w:rsid w:val="00811A30"/>
    <w:rsid w:val="0081279C"/>
    <w:rsid w:val="00812C91"/>
    <w:rsid w:val="008133FE"/>
    <w:rsid w:val="00815C5B"/>
    <w:rsid w:val="00817A9B"/>
    <w:rsid w:val="00820144"/>
    <w:rsid w:val="0082066B"/>
    <w:rsid w:val="00820847"/>
    <w:rsid w:val="008221FE"/>
    <w:rsid w:val="00823332"/>
    <w:rsid w:val="008255E7"/>
    <w:rsid w:val="0082742F"/>
    <w:rsid w:val="00827947"/>
    <w:rsid w:val="00831480"/>
    <w:rsid w:val="00831C09"/>
    <w:rsid w:val="008326F3"/>
    <w:rsid w:val="008336BB"/>
    <w:rsid w:val="0083405D"/>
    <w:rsid w:val="008346BF"/>
    <w:rsid w:val="00835A15"/>
    <w:rsid w:val="008366B3"/>
    <w:rsid w:val="00837F49"/>
    <w:rsid w:val="00840164"/>
    <w:rsid w:val="00840533"/>
    <w:rsid w:val="00840CC3"/>
    <w:rsid w:val="0084115D"/>
    <w:rsid w:val="00841326"/>
    <w:rsid w:val="00842274"/>
    <w:rsid w:val="008433BA"/>
    <w:rsid w:val="008439E9"/>
    <w:rsid w:val="00843BD3"/>
    <w:rsid w:val="00844150"/>
    <w:rsid w:val="008443B5"/>
    <w:rsid w:val="0084591E"/>
    <w:rsid w:val="00845AD3"/>
    <w:rsid w:val="00846F08"/>
    <w:rsid w:val="00850300"/>
    <w:rsid w:val="008507A8"/>
    <w:rsid w:val="008515AF"/>
    <w:rsid w:val="00852A00"/>
    <w:rsid w:val="008536CD"/>
    <w:rsid w:val="008562BF"/>
    <w:rsid w:val="008602A8"/>
    <w:rsid w:val="0086119B"/>
    <w:rsid w:val="008614A8"/>
    <w:rsid w:val="0086171E"/>
    <w:rsid w:val="00862CE0"/>
    <w:rsid w:val="0086466C"/>
    <w:rsid w:val="008648CF"/>
    <w:rsid w:val="00867A53"/>
    <w:rsid w:val="00871125"/>
    <w:rsid w:val="00871E06"/>
    <w:rsid w:val="00871F16"/>
    <w:rsid w:val="00872439"/>
    <w:rsid w:val="00872F5F"/>
    <w:rsid w:val="0087566F"/>
    <w:rsid w:val="00875E06"/>
    <w:rsid w:val="00876505"/>
    <w:rsid w:val="00876F86"/>
    <w:rsid w:val="00880361"/>
    <w:rsid w:val="008807DD"/>
    <w:rsid w:val="00880B2B"/>
    <w:rsid w:val="00881123"/>
    <w:rsid w:val="008828F6"/>
    <w:rsid w:val="00883746"/>
    <w:rsid w:val="008840A9"/>
    <w:rsid w:val="00886337"/>
    <w:rsid w:val="00886C70"/>
    <w:rsid w:val="0088726E"/>
    <w:rsid w:val="008879E4"/>
    <w:rsid w:val="00887B6D"/>
    <w:rsid w:val="00890374"/>
    <w:rsid w:val="008904F3"/>
    <w:rsid w:val="00890703"/>
    <w:rsid w:val="0089250C"/>
    <w:rsid w:val="008933A3"/>
    <w:rsid w:val="00894019"/>
    <w:rsid w:val="008941A6"/>
    <w:rsid w:val="008942E8"/>
    <w:rsid w:val="00896B6D"/>
    <w:rsid w:val="008A1C10"/>
    <w:rsid w:val="008A2217"/>
    <w:rsid w:val="008A3861"/>
    <w:rsid w:val="008A4B20"/>
    <w:rsid w:val="008A4E43"/>
    <w:rsid w:val="008A4E45"/>
    <w:rsid w:val="008A61E7"/>
    <w:rsid w:val="008A62F0"/>
    <w:rsid w:val="008A6763"/>
    <w:rsid w:val="008A7D02"/>
    <w:rsid w:val="008B06B0"/>
    <w:rsid w:val="008B0E6D"/>
    <w:rsid w:val="008B279F"/>
    <w:rsid w:val="008B5CCB"/>
    <w:rsid w:val="008B7594"/>
    <w:rsid w:val="008C2DB9"/>
    <w:rsid w:val="008C39FC"/>
    <w:rsid w:val="008C4516"/>
    <w:rsid w:val="008C493D"/>
    <w:rsid w:val="008C4E40"/>
    <w:rsid w:val="008C6AAF"/>
    <w:rsid w:val="008C7A4F"/>
    <w:rsid w:val="008D0337"/>
    <w:rsid w:val="008D059B"/>
    <w:rsid w:val="008D1418"/>
    <w:rsid w:val="008D15B2"/>
    <w:rsid w:val="008D1A07"/>
    <w:rsid w:val="008D20AE"/>
    <w:rsid w:val="008D335B"/>
    <w:rsid w:val="008D43E5"/>
    <w:rsid w:val="008D5C4B"/>
    <w:rsid w:val="008D5FEB"/>
    <w:rsid w:val="008D6875"/>
    <w:rsid w:val="008D68FD"/>
    <w:rsid w:val="008D7B20"/>
    <w:rsid w:val="008D7C21"/>
    <w:rsid w:val="008E0C85"/>
    <w:rsid w:val="008E0EAF"/>
    <w:rsid w:val="008E1705"/>
    <w:rsid w:val="008E20BC"/>
    <w:rsid w:val="008E4347"/>
    <w:rsid w:val="008E604B"/>
    <w:rsid w:val="008E6AC1"/>
    <w:rsid w:val="008F53CA"/>
    <w:rsid w:val="008F651D"/>
    <w:rsid w:val="008F6577"/>
    <w:rsid w:val="008F6D8C"/>
    <w:rsid w:val="008F7848"/>
    <w:rsid w:val="008F7B1C"/>
    <w:rsid w:val="0090220B"/>
    <w:rsid w:val="009029AD"/>
    <w:rsid w:val="00903163"/>
    <w:rsid w:val="00903451"/>
    <w:rsid w:val="00904E81"/>
    <w:rsid w:val="0090773E"/>
    <w:rsid w:val="00910AD8"/>
    <w:rsid w:val="00910F0A"/>
    <w:rsid w:val="00910F91"/>
    <w:rsid w:val="00911688"/>
    <w:rsid w:val="00912C54"/>
    <w:rsid w:val="009131B9"/>
    <w:rsid w:val="00915C1B"/>
    <w:rsid w:val="00915FC0"/>
    <w:rsid w:val="009166DE"/>
    <w:rsid w:val="00916A78"/>
    <w:rsid w:val="00917405"/>
    <w:rsid w:val="00917D77"/>
    <w:rsid w:val="009204C6"/>
    <w:rsid w:val="00921044"/>
    <w:rsid w:val="00924135"/>
    <w:rsid w:val="009242A4"/>
    <w:rsid w:val="0092466B"/>
    <w:rsid w:val="00924CC9"/>
    <w:rsid w:val="00927B97"/>
    <w:rsid w:val="00927FB8"/>
    <w:rsid w:val="00931776"/>
    <w:rsid w:val="00934BB7"/>
    <w:rsid w:val="00935AB2"/>
    <w:rsid w:val="00935F9B"/>
    <w:rsid w:val="00936D86"/>
    <w:rsid w:val="00937DF9"/>
    <w:rsid w:val="00937E2F"/>
    <w:rsid w:val="00946266"/>
    <w:rsid w:val="009462AA"/>
    <w:rsid w:val="00947C23"/>
    <w:rsid w:val="00947F1F"/>
    <w:rsid w:val="009503BC"/>
    <w:rsid w:val="00951293"/>
    <w:rsid w:val="00952245"/>
    <w:rsid w:val="0095607B"/>
    <w:rsid w:val="009561DE"/>
    <w:rsid w:val="00956C43"/>
    <w:rsid w:val="00956DA1"/>
    <w:rsid w:val="009618CC"/>
    <w:rsid w:val="00964000"/>
    <w:rsid w:val="00964DD5"/>
    <w:rsid w:val="00965E5F"/>
    <w:rsid w:val="00970FD6"/>
    <w:rsid w:val="00970FE3"/>
    <w:rsid w:val="00972D82"/>
    <w:rsid w:val="00972FF1"/>
    <w:rsid w:val="00974CC2"/>
    <w:rsid w:val="00974F9E"/>
    <w:rsid w:val="00977527"/>
    <w:rsid w:val="009777DD"/>
    <w:rsid w:val="009778F1"/>
    <w:rsid w:val="00977B0D"/>
    <w:rsid w:val="00977BFB"/>
    <w:rsid w:val="0098018A"/>
    <w:rsid w:val="00980299"/>
    <w:rsid w:val="00981717"/>
    <w:rsid w:val="00983319"/>
    <w:rsid w:val="009833B0"/>
    <w:rsid w:val="00984174"/>
    <w:rsid w:val="009845BA"/>
    <w:rsid w:val="00984AAC"/>
    <w:rsid w:val="00984F3A"/>
    <w:rsid w:val="0098537F"/>
    <w:rsid w:val="00985410"/>
    <w:rsid w:val="009879B1"/>
    <w:rsid w:val="00992D5C"/>
    <w:rsid w:val="00994223"/>
    <w:rsid w:val="009971FD"/>
    <w:rsid w:val="009976F2"/>
    <w:rsid w:val="009A0888"/>
    <w:rsid w:val="009A1013"/>
    <w:rsid w:val="009A1BE5"/>
    <w:rsid w:val="009A1E7A"/>
    <w:rsid w:val="009A3804"/>
    <w:rsid w:val="009A3F4E"/>
    <w:rsid w:val="009A5D4A"/>
    <w:rsid w:val="009A62CD"/>
    <w:rsid w:val="009A65B5"/>
    <w:rsid w:val="009A6CF0"/>
    <w:rsid w:val="009A7DD5"/>
    <w:rsid w:val="009B0402"/>
    <w:rsid w:val="009B06C6"/>
    <w:rsid w:val="009B07C4"/>
    <w:rsid w:val="009B1159"/>
    <w:rsid w:val="009B22E5"/>
    <w:rsid w:val="009B31DE"/>
    <w:rsid w:val="009B4441"/>
    <w:rsid w:val="009B45F2"/>
    <w:rsid w:val="009B4AF0"/>
    <w:rsid w:val="009B5143"/>
    <w:rsid w:val="009B53A1"/>
    <w:rsid w:val="009B669D"/>
    <w:rsid w:val="009B7711"/>
    <w:rsid w:val="009C0451"/>
    <w:rsid w:val="009C0EFD"/>
    <w:rsid w:val="009C0F9C"/>
    <w:rsid w:val="009C20A8"/>
    <w:rsid w:val="009C30C5"/>
    <w:rsid w:val="009C3D6E"/>
    <w:rsid w:val="009C445C"/>
    <w:rsid w:val="009C46BF"/>
    <w:rsid w:val="009C4C46"/>
    <w:rsid w:val="009C6CF6"/>
    <w:rsid w:val="009D0A87"/>
    <w:rsid w:val="009D1029"/>
    <w:rsid w:val="009D3715"/>
    <w:rsid w:val="009D6501"/>
    <w:rsid w:val="009D6A2B"/>
    <w:rsid w:val="009D7B25"/>
    <w:rsid w:val="009D7DE4"/>
    <w:rsid w:val="009E0B0D"/>
    <w:rsid w:val="009E191D"/>
    <w:rsid w:val="009E19DA"/>
    <w:rsid w:val="009E1B3E"/>
    <w:rsid w:val="009E2521"/>
    <w:rsid w:val="009E2C88"/>
    <w:rsid w:val="009E2CDB"/>
    <w:rsid w:val="009E4355"/>
    <w:rsid w:val="009E4528"/>
    <w:rsid w:val="009E47FA"/>
    <w:rsid w:val="009E7A94"/>
    <w:rsid w:val="009F1706"/>
    <w:rsid w:val="009F2276"/>
    <w:rsid w:val="009F39DA"/>
    <w:rsid w:val="009F4596"/>
    <w:rsid w:val="009F5156"/>
    <w:rsid w:val="009F57C2"/>
    <w:rsid w:val="00A013F1"/>
    <w:rsid w:val="00A0180D"/>
    <w:rsid w:val="00A02877"/>
    <w:rsid w:val="00A033D9"/>
    <w:rsid w:val="00A038F5"/>
    <w:rsid w:val="00A04FBB"/>
    <w:rsid w:val="00A05D28"/>
    <w:rsid w:val="00A10FE8"/>
    <w:rsid w:val="00A12F13"/>
    <w:rsid w:val="00A13274"/>
    <w:rsid w:val="00A13720"/>
    <w:rsid w:val="00A15CD0"/>
    <w:rsid w:val="00A20712"/>
    <w:rsid w:val="00A22149"/>
    <w:rsid w:val="00A22BD4"/>
    <w:rsid w:val="00A239AA"/>
    <w:rsid w:val="00A24350"/>
    <w:rsid w:val="00A24A17"/>
    <w:rsid w:val="00A27B9E"/>
    <w:rsid w:val="00A30CDC"/>
    <w:rsid w:val="00A3195C"/>
    <w:rsid w:val="00A31AF7"/>
    <w:rsid w:val="00A33340"/>
    <w:rsid w:val="00A3532E"/>
    <w:rsid w:val="00A3532F"/>
    <w:rsid w:val="00A35716"/>
    <w:rsid w:val="00A35C80"/>
    <w:rsid w:val="00A40168"/>
    <w:rsid w:val="00A4157F"/>
    <w:rsid w:val="00A41890"/>
    <w:rsid w:val="00A426CC"/>
    <w:rsid w:val="00A453E3"/>
    <w:rsid w:val="00A45A29"/>
    <w:rsid w:val="00A45DEE"/>
    <w:rsid w:val="00A466FB"/>
    <w:rsid w:val="00A50DB1"/>
    <w:rsid w:val="00A517F9"/>
    <w:rsid w:val="00A518BB"/>
    <w:rsid w:val="00A522B6"/>
    <w:rsid w:val="00A52A8A"/>
    <w:rsid w:val="00A552F9"/>
    <w:rsid w:val="00A55F1A"/>
    <w:rsid w:val="00A568D1"/>
    <w:rsid w:val="00A56C68"/>
    <w:rsid w:val="00A56F07"/>
    <w:rsid w:val="00A57545"/>
    <w:rsid w:val="00A62CF6"/>
    <w:rsid w:val="00A64D14"/>
    <w:rsid w:val="00A66C05"/>
    <w:rsid w:val="00A66DC1"/>
    <w:rsid w:val="00A66F2C"/>
    <w:rsid w:val="00A676D2"/>
    <w:rsid w:val="00A70987"/>
    <w:rsid w:val="00A71CA0"/>
    <w:rsid w:val="00A71CA6"/>
    <w:rsid w:val="00A72584"/>
    <w:rsid w:val="00A736D4"/>
    <w:rsid w:val="00A73AAB"/>
    <w:rsid w:val="00A75937"/>
    <w:rsid w:val="00A76090"/>
    <w:rsid w:val="00A762BF"/>
    <w:rsid w:val="00A7684D"/>
    <w:rsid w:val="00A7721D"/>
    <w:rsid w:val="00A804EB"/>
    <w:rsid w:val="00A814CE"/>
    <w:rsid w:val="00A8159B"/>
    <w:rsid w:val="00A82980"/>
    <w:rsid w:val="00A87167"/>
    <w:rsid w:val="00A9039C"/>
    <w:rsid w:val="00A9124F"/>
    <w:rsid w:val="00A92328"/>
    <w:rsid w:val="00A934EC"/>
    <w:rsid w:val="00A946E6"/>
    <w:rsid w:val="00A96C17"/>
    <w:rsid w:val="00A976FE"/>
    <w:rsid w:val="00AA20A8"/>
    <w:rsid w:val="00AA685E"/>
    <w:rsid w:val="00AA7F6A"/>
    <w:rsid w:val="00AB046A"/>
    <w:rsid w:val="00AB05F5"/>
    <w:rsid w:val="00AB0816"/>
    <w:rsid w:val="00AB26C6"/>
    <w:rsid w:val="00AB3A62"/>
    <w:rsid w:val="00AB3B4F"/>
    <w:rsid w:val="00AB4437"/>
    <w:rsid w:val="00AB58EE"/>
    <w:rsid w:val="00AB7960"/>
    <w:rsid w:val="00AB7A1F"/>
    <w:rsid w:val="00AC262C"/>
    <w:rsid w:val="00AC2AE9"/>
    <w:rsid w:val="00AC2C8F"/>
    <w:rsid w:val="00AC332D"/>
    <w:rsid w:val="00AC408B"/>
    <w:rsid w:val="00AC581E"/>
    <w:rsid w:val="00AC77FB"/>
    <w:rsid w:val="00AD0184"/>
    <w:rsid w:val="00AD09CB"/>
    <w:rsid w:val="00AD172D"/>
    <w:rsid w:val="00AD40BA"/>
    <w:rsid w:val="00AD591A"/>
    <w:rsid w:val="00AD75E2"/>
    <w:rsid w:val="00AE0ACE"/>
    <w:rsid w:val="00AE1C4C"/>
    <w:rsid w:val="00AE3704"/>
    <w:rsid w:val="00AE440A"/>
    <w:rsid w:val="00AE784D"/>
    <w:rsid w:val="00AF0D7C"/>
    <w:rsid w:val="00AF1330"/>
    <w:rsid w:val="00AF1AC9"/>
    <w:rsid w:val="00AF30F2"/>
    <w:rsid w:val="00AF3122"/>
    <w:rsid w:val="00AF35B8"/>
    <w:rsid w:val="00AF3D6E"/>
    <w:rsid w:val="00AF4446"/>
    <w:rsid w:val="00AF57C6"/>
    <w:rsid w:val="00AF70A7"/>
    <w:rsid w:val="00B005BB"/>
    <w:rsid w:val="00B0098D"/>
    <w:rsid w:val="00B00B4D"/>
    <w:rsid w:val="00B01C5B"/>
    <w:rsid w:val="00B01FAA"/>
    <w:rsid w:val="00B02512"/>
    <w:rsid w:val="00B046A2"/>
    <w:rsid w:val="00B051A9"/>
    <w:rsid w:val="00B07548"/>
    <w:rsid w:val="00B10160"/>
    <w:rsid w:val="00B10E91"/>
    <w:rsid w:val="00B11F3A"/>
    <w:rsid w:val="00B12858"/>
    <w:rsid w:val="00B12A1B"/>
    <w:rsid w:val="00B13540"/>
    <w:rsid w:val="00B13C05"/>
    <w:rsid w:val="00B16883"/>
    <w:rsid w:val="00B17233"/>
    <w:rsid w:val="00B1746B"/>
    <w:rsid w:val="00B20604"/>
    <w:rsid w:val="00B23605"/>
    <w:rsid w:val="00B23C45"/>
    <w:rsid w:val="00B24023"/>
    <w:rsid w:val="00B245B1"/>
    <w:rsid w:val="00B261E9"/>
    <w:rsid w:val="00B26C59"/>
    <w:rsid w:val="00B27691"/>
    <w:rsid w:val="00B27DAB"/>
    <w:rsid w:val="00B3172D"/>
    <w:rsid w:val="00B3349C"/>
    <w:rsid w:val="00B33D12"/>
    <w:rsid w:val="00B340D5"/>
    <w:rsid w:val="00B34EE5"/>
    <w:rsid w:val="00B34F60"/>
    <w:rsid w:val="00B355C2"/>
    <w:rsid w:val="00B35899"/>
    <w:rsid w:val="00B35A55"/>
    <w:rsid w:val="00B400A3"/>
    <w:rsid w:val="00B405A9"/>
    <w:rsid w:val="00B414C7"/>
    <w:rsid w:val="00B42581"/>
    <w:rsid w:val="00B42F2F"/>
    <w:rsid w:val="00B43CB0"/>
    <w:rsid w:val="00B46255"/>
    <w:rsid w:val="00B46784"/>
    <w:rsid w:val="00B46920"/>
    <w:rsid w:val="00B4799F"/>
    <w:rsid w:val="00B47C7C"/>
    <w:rsid w:val="00B50620"/>
    <w:rsid w:val="00B51046"/>
    <w:rsid w:val="00B52392"/>
    <w:rsid w:val="00B52806"/>
    <w:rsid w:val="00B550B7"/>
    <w:rsid w:val="00B55DCF"/>
    <w:rsid w:val="00B56E26"/>
    <w:rsid w:val="00B57085"/>
    <w:rsid w:val="00B57BD3"/>
    <w:rsid w:val="00B57C71"/>
    <w:rsid w:val="00B622C8"/>
    <w:rsid w:val="00B63990"/>
    <w:rsid w:val="00B6509A"/>
    <w:rsid w:val="00B700A0"/>
    <w:rsid w:val="00B70D80"/>
    <w:rsid w:val="00B71410"/>
    <w:rsid w:val="00B72E94"/>
    <w:rsid w:val="00B75523"/>
    <w:rsid w:val="00B76A8A"/>
    <w:rsid w:val="00B8113B"/>
    <w:rsid w:val="00B81AF1"/>
    <w:rsid w:val="00B82885"/>
    <w:rsid w:val="00B82C24"/>
    <w:rsid w:val="00B838A9"/>
    <w:rsid w:val="00B83F74"/>
    <w:rsid w:val="00B84608"/>
    <w:rsid w:val="00B84FBA"/>
    <w:rsid w:val="00B85745"/>
    <w:rsid w:val="00B86123"/>
    <w:rsid w:val="00B86397"/>
    <w:rsid w:val="00B86B33"/>
    <w:rsid w:val="00B87497"/>
    <w:rsid w:val="00B90FB5"/>
    <w:rsid w:val="00B93B02"/>
    <w:rsid w:val="00B95FEF"/>
    <w:rsid w:val="00B975B7"/>
    <w:rsid w:val="00B9797A"/>
    <w:rsid w:val="00BA0026"/>
    <w:rsid w:val="00BA0BC6"/>
    <w:rsid w:val="00BA29F1"/>
    <w:rsid w:val="00BA4052"/>
    <w:rsid w:val="00BA5C26"/>
    <w:rsid w:val="00BA6171"/>
    <w:rsid w:val="00BA621C"/>
    <w:rsid w:val="00BA633A"/>
    <w:rsid w:val="00BA7F55"/>
    <w:rsid w:val="00BB1160"/>
    <w:rsid w:val="00BB1B04"/>
    <w:rsid w:val="00BB2941"/>
    <w:rsid w:val="00BB3168"/>
    <w:rsid w:val="00BB39E9"/>
    <w:rsid w:val="00BB3A8F"/>
    <w:rsid w:val="00BB57D9"/>
    <w:rsid w:val="00BB5AD0"/>
    <w:rsid w:val="00BB60A2"/>
    <w:rsid w:val="00BB78EF"/>
    <w:rsid w:val="00BC16A1"/>
    <w:rsid w:val="00BC2000"/>
    <w:rsid w:val="00BC2293"/>
    <w:rsid w:val="00BC2E1D"/>
    <w:rsid w:val="00BC3A0A"/>
    <w:rsid w:val="00BC3F97"/>
    <w:rsid w:val="00BC7700"/>
    <w:rsid w:val="00BC7B20"/>
    <w:rsid w:val="00BC7C14"/>
    <w:rsid w:val="00BC7E27"/>
    <w:rsid w:val="00BD0B9D"/>
    <w:rsid w:val="00BD294E"/>
    <w:rsid w:val="00BD2EF8"/>
    <w:rsid w:val="00BD4399"/>
    <w:rsid w:val="00BD50AF"/>
    <w:rsid w:val="00BD544E"/>
    <w:rsid w:val="00BD56F8"/>
    <w:rsid w:val="00BD62EC"/>
    <w:rsid w:val="00BD700B"/>
    <w:rsid w:val="00BD74D9"/>
    <w:rsid w:val="00BE0012"/>
    <w:rsid w:val="00BE099E"/>
    <w:rsid w:val="00BE3E61"/>
    <w:rsid w:val="00BE44BB"/>
    <w:rsid w:val="00BF0319"/>
    <w:rsid w:val="00BF1ADB"/>
    <w:rsid w:val="00BF1EB5"/>
    <w:rsid w:val="00BF2D2A"/>
    <w:rsid w:val="00BF4EF6"/>
    <w:rsid w:val="00BF6BE1"/>
    <w:rsid w:val="00BF7986"/>
    <w:rsid w:val="00BF7A92"/>
    <w:rsid w:val="00C02E55"/>
    <w:rsid w:val="00C05891"/>
    <w:rsid w:val="00C07295"/>
    <w:rsid w:val="00C07ACD"/>
    <w:rsid w:val="00C110A7"/>
    <w:rsid w:val="00C11EAA"/>
    <w:rsid w:val="00C12EAE"/>
    <w:rsid w:val="00C138B5"/>
    <w:rsid w:val="00C1461A"/>
    <w:rsid w:val="00C151F7"/>
    <w:rsid w:val="00C16305"/>
    <w:rsid w:val="00C16E73"/>
    <w:rsid w:val="00C1796D"/>
    <w:rsid w:val="00C200BF"/>
    <w:rsid w:val="00C20275"/>
    <w:rsid w:val="00C20DFA"/>
    <w:rsid w:val="00C2103E"/>
    <w:rsid w:val="00C212CF"/>
    <w:rsid w:val="00C23142"/>
    <w:rsid w:val="00C23BDF"/>
    <w:rsid w:val="00C26B6F"/>
    <w:rsid w:val="00C3053D"/>
    <w:rsid w:val="00C3146C"/>
    <w:rsid w:val="00C31B47"/>
    <w:rsid w:val="00C320E0"/>
    <w:rsid w:val="00C35328"/>
    <w:rsid w:val="00C36596"/>
    <w:rsid w:val="00C36CFF"/>
    <w:rsid w:val="00C36DAF"/>
    <w:rsid w:val="00C371AD"/>
    <w:rsid w:val="00C37E1C"/>
    <w:rsid w:val="00C4140D"/>
    <w:rsid w:val="00C416C4"/>
    <w:rsid w:val="00C42E95"/>
    <w:rsid w:val="00C43711"/>
    <w:rsid w:val="00C43A06"/>
    <w:rsid w:val="00C43D39"/>
    <w:rsid w:val="00C4462A"/>
    <w:rsid w:val="00C44ECF"/>
    <w:rsid w:val="00C45132"/>
    <w:rsid w:val="00C46905"/>
    <w:rsid w:val="00C4745B"/>
    <w:rsid w:val="00C47498"/>
    <w:rsid w:val="00C510DB"/>
    <w:rsid w:val="00C511E2"/>
    <w:rsid w:val="00C51DB8"/>
    <w:rsid w:val="00C540D1"/>
    <w:rsid w:val="00C54626"/>
    <w:rsid w:val="00C641F8"/>
    <w:rsid w:val="00C6590F"/>
    <w:rsid w:val="00C65F4B"/>
    <w:rsid w:val="00C671F0"/>
    <w:rsid w:val="00C70375"/>
    <w:rsid w:val="00C712B7"/>
    <w:rsid w:val="00C722EC"/>
    <w:rsid w:val="00C733B8"/>
    <w:rsid w:val="00C73E83"/>
    <w:rsid w:val="00C741D9"/>
    <w:rsid w:val="00C74764"/>
    <w:rsid w:val="00C74E71"/>
    <w:rsid w:val="00C75F7C"/>
    <w:rsid w:val="00C760F0"/>
    <w:rsid w:val="00C76A88"/>
    <w:rsid w:val="00C77A24"/>
    <w:rsid w:val="00C81D1F"/>
    <w:rsid w:val="00C83BFB"/>
    <w:rsid w:val="00C84328"/>
    <w:rsid w:val="00C8490E"/>
    <w:rsid w:val="00C84DCE"/>
    <w:rsid w:val="00C851B0"/>
    <w:rsid w:val="00C857F9"/>
    <w:rsid w:val="00C85878"/>
    <w:rsid w:val="00C85F6E"/>
    <w:rsid w:val="00C8667F"/>
    <w:rsid w:val="00C87A31"/>
    <w:rsid w:val="00C924E2"/>
    <w:rsid w:val="00C92838"/>
    <w:rsid w:val="00C95B1C"/>
    <w:rsid w:val="00C96A4B"/>
    <w:rsid w:val="00C97479"/>
    <w:rsid w:val="00CA0ACE"/>
    <w:rsid w:val="00CA173A"/>
    <w:rsid w:val="00CA2274"/>
    <w:rsid w:val="00CA2589"/>
    <w:rsid w:val="00CA2BF4"/>
    <w:rsid w:val="00CA30E4"/>
    <w:rsid w:val="00CA4970"/>
    <w:rsid w:val="00CA5A2A"/>
    <w:rsid w:val="00CA7244"/>
    <w:rsid w:val="00CB09BA"/>
    <w:rsid w:val="00CB0C03"/>
    <w:rsid w:val="00CB234D"/>
    <w:rsid w:val="00CB3F4E"/>
    <w:rsid w:val="00CB414D"/>
    <w:rsid w:val="00CB432E"/>
    <w:rsid w:val="00CB5887"/>
    <w:rsid w:val="00CC07AB"/>
    <w:rsid w:val="00CC0D61"/>
    <w:rsid w:val="00CC1557"/>
    <w:rsid w:val="00CC24A6"/>
    <w:rsid w:val="00CC3292"/>
    <w:rsid w:val="00CC46B9"/>
    <w:rsid w:val="00CC59D4"/>
    <w:rsid w:val="00CC5B39"/>
    <w:rsid w:val="00CC6351"/>
    <w:rsid w:val="00CC6C00"/>
    <w:rsid w:val="00CC6E51"/>
    <w:rsid w:val="00CC6F37"/>
    <w:rsid w:val="00CC76DF"/>
    <w:rsid w:val="00CC7F3B"/>
    <w:rsid w:val="00CD0785"/>
    <w:rsid w:val="00CD440B"/>
    <w:rsid w:val="00CD4443"/>
    <w:rsid w:val="00CD5D66"/>
    <w:rsid w:val="00CD6328"/>
    <w:rsid w:val="00CD7A49"/>
    <w:rsid w:val="00CD7BEB"/>
    <w:rsid w:val="00CE02C1"/>
    <w:rsid w:val="00CE308D"/>
    <w:rsid w:val="00CE31D4"/>
    <w:rsid w:val="00CE4120"/>
    <w:rsid w:val="00CE4254"/>
    <w:rsid w:val="00CE42A4"/>
    <w:rsid w:val="00CE4EEE"/>
    <w:rsid w:val="00CE6500"/>
    <w:rsid w:val="00CE7E3D"/>
    <w:rsid w:val="00CF0FBC"/>
    <w:rsid w:val="00CF1305"/>
    <w:rsid w:val="00CF4003"/>
    <w:rsid w:val="00CF5345"/>
    <w:rsid w:val="00CF59A7"/>
    <w:rsid w:val="00CF5DD0"/>
    <w:rsid w:val="00CF7B53"/>
    <w:rsid w:val="00CF7D38"/>
    <w:rsid w:val="00D00B09"/>
    <w:rsid w:val="00D02A73"/>
    <w:rsid w:val="00D02F8C"/>
    <w:rsid w:val="00D03C5E"/>
    <w:rsid w:val="00D057ED"/>
    <w:rsid w:val="00D059A3"/>
    <w:rsid w:val="00D06007"/>
    <w:rsid w:val="00D0660E"/>
    <w:rsid w:val="00D076CE"/>
    <w:rsid w:val="00D108C3"/>
    <w:rsid w:val="00D10A96"/>
    <w:rsid w:val="00D111CD"/>
    <w:rsid w:val="00D11830"/>
    <w:rsid w:val="00D120C1"/>
    <w:rsid w:val="00D15C4E"/>
    <w:rsid w:val="00D164F9"/>
    <w:rsid w:val="00D20E5E"/>
    <w:rsid w:val="00D2272D"/>
    <w:rsid w:val="00D24E0C"/>
    <w:rsid w:val="00D25A91"/>
    <w:rsid w:val="00D269EF"/>
    <w:rsid w:val="00D26EBD"/>
    <w:rsid w:val="00D27FC2"/>
    <w:rsid w:val="00D332B7"/>
    <w:rsid w:val="00D34CC6"/>
    <w:rsid w:val="00D36B5C"/>
    <w:rsid w:val="00D36DC3"/>
    <w:rsid w:val="00D40DA5"/>
    <w:rsid w:val="00D4124D"/>
    <w:rsid w:val="00D4178E"/>
    <w:rsid w:val="00D4280E"/>
    <w:rsid w:val="00D443DA"/>
    <w:rsid w:val="00D45316"/>
    <w:rsid w:val="00D45792"/>
    <w:rsid w:val="00D466CF"/>
    <w:rsid w:val="00D4705F"/>
    <w:rsid w:val="00D47075"/>
    <w:rsid w:val="00D473A5"/>
    <w:rsid w:val="00D51BA0"/>
    <w:rsid w:val="00D53C52"/>
    <w:rsid w:val="00D55899"/>
    <w:rsid w:val="00D63C81"/>
    <w:rsid w:val="00D64E32"/>
    <w:rsid w:val="00D660E1"/>
    <w:rsid w:val="00D66AE5"/>
    <w:rsid w:val="00D672A7"/>
    <w:rsid w:val="00D67DAF"/>
    <w:rsid w:val="00D705D8"/>
    <w:rsid w:val="00D71B53"/>
    <w:rsid w:val="00D71C75"/>
    <w:rsid w:val="00D723DB"/>
    <w:rsid w:val="00D74269"/>
    <w:rsid w:val="00D753C7"/>
    <w:rsid w:val="00D75569"/>
    <w:rsid w:val="00D75A51"/>
    <w:rsid w:val="00D76A93"/>
    <w:rsid w:val="00D7710C"/>
    <w:rsid w:val="00D7729A"/>
    <w:rsid w:val="00D8145C"/>
    <w:rsid w:val="00D819D7"/>
    <w:rsid w:val="00D81A79"/>
    <w:rsid w:val="00D81B66"/>
    <w:rsid w:val="00D83248"/>
    <w:rsid w:val="00D86600"/>
    <w:rsid w:val="00D86838"/>
    <w:rsid w:val="00D901D8"/>
    <w:rsid w:val="00D907B4"/>
    <w:rsid w:val="00D917E9"/>
    <w:rsid w:val="00D9215F"/>
    <w:rsid w:val="00D92E60"/>
    <w:rsid w:val="00D9430D"/>
    <w:rsid w:val="00D94A23"/>
    <w:rsid w:val="00D95C8F"/>
    <w:rsid w:val="00D95E57"/>
    <w:rsid w:val="00D966EC"/>
    <w:rsid w:val="00D97B5E"/>
    <w:rsid w:val="00DA166C"/>
    <w:rsid w:val="00DA4B66"/>
    <w:rsid w:val="00DA5EE4"/>
    <w:rsid w:val="00DA6ED9"/>
    <w:rsid w:val="00DA72D2"/>
    <w:rsid w:val="00DA76D0"/>
    <w:rsid w:val="00DB07AA"/>
    <w:rsid w:val="00DB0B7D"/>
    <w:rsid w:val="00DB102D"/>
    <w:rsid w:val="00DB4FA7"/>
    <w:rsid w:val="00DB7751"/>
    <w:rsid w:val="00DB7D88"/>
    <w:rsid w:val="00DC00E0"/>
    <w:rsid w:val="00DC075C"/>
    <w:rsid w:val="00DC1B0E"/>
    <w:rsid w:val="00DC28A2"/>
    <w:rsid w:val="00DC3523"/>
    <w:rsid w:val="00DC3E9C"/>
    <w:rsid w:val="00DC44A8"/>
    <w:rsid w:val="00DC4616"/>
    <w:rsid w:val="00DC5562"/>
    <w:rsid w:val="00DC6BD2"/>
    <w:rsid w:val="00DC7DC1"/>
    <w:rsid w:val="00DD0C2F"/>
    <w:rsid w:val="00DD2431"/>
    <w:rsid w:val="00DD29DF"/>
    <w:rsid w:val="00DD2D04"/>
    <w:rsid w:val="00DD437E"/>
    <w:rsid w:val="00DD4CC3"/>
    <w:rsid w:val="00DD5758"/>
    <w:rsid w:val="00DE0961"/>
    <w:rsid w:val="00DE29E0"/>
    <w:rsid w:val="00DE2F24"/>
    <w:rsid w:val="00DE31BB"/>
    <w:rsid w:val="00DE3363"/>
    <w:rsid w:val="00DE3940"/>
    <w:rsid w:val="00DE40B8"/>
    <w:rsid w:val="00DE4467"/>
    <w:rsid w:val="00DE5065"/>
    <w:rsid w:val="00DE797A"/>
    <w:rsid w:val="00DE7A9F"/>
    <w:rsid w:val="00DE7CD7"/>
    <w:rsid w:val="00DF12E6"/>
    <w:rsid w:val="00DF13FF"/>
    <w:rsid w:val="00DF2CDB"/>
    <w:rsid w:val="00DF4E77"/>
    <w:rsid w:val="00DF64E2"/>
    <w:rsid w:val="00DF6B4C"/>
    <w:rsid w:val="00DF748B"/>
    <w:rsid w:val="00DF7566"/>
    <w:rsid w:val="00DF7BA7"/>
    <w:rsid w:val="00E005B1"/>
    <w:rsid w:val="00E0154C"/>
    <w:rsid w:val="00E02438"/>
    <w:rsid w:val="00E025A5"/>
    <w:rsid w:val="00E03376"/>
    <w:rsid w:val="00E0473A"/>
    <w:rsid w:val="00E067EA"/>
    <w:rsid w:val="00E06E03"/>
    <w:rsid w:val="00E0723D"/>
    <w:rsid w:val="00E117A3"/>
    <w:rsid w:val="00E13194"/>
    <w:rsid w:val="00E13A20"/>
    <w:rsid w:val="00E13BC1"/>
    <w:rsid w:val="00E1465E"/>
    <w:rsid w:val="00E151B1"/>
    <w:rsid w:val="00E16AB2"/>
    <w:rsid w:val="00E16DEA"/>
    <w:rsid w:val="00E20CCD"/>
    <w:rsid w:val="00E20CEA"/>
    <w:rsid w:val="00E20D4C"/>
    <w:rsid w:val="00E21181"/>
    <w:rsid w:val="00E220C0"/>
    <w:rsid w:val="00E222A5"/>
    <w:rsid w:val="00E22AB3"/>
    <w:rsid w:val="00E23F8A"/>
    <w:rsid w:val="00E24BD0"/>
    <w:rsid w:val="00E24DD5"/>
    <w:rsid w:val="00E25373"/>
    <w:rsid w:val="00E265F2"/>
    <w:rsid w:val="00E26843"/>
    <w:rsid w:val="00E2729B"/>
    <w:rsid w:val="00E2789D"/>
    <w:rsid w:val="00E338A9"/>
    <w:rsid w:val="00E342AF"/>
    <w:rsid w:val="00E35125"/>
    <w:rsid w:val="00E36132"/>
    <w:rsid w:val="00E3679D"/>
    <w:rsid w:val="00E406AA"/>
    <w:rsid w:val="00E4088D"/>
    <w:rsid w:val="00E4099D"/>
    <w:rsid w:val="00E41A8A"/>
    <w:rsid w:val="00E4257A"/>
    <w:rsid w:val="00E42B72"/>
    <w:rsid w:val="00E42CAF"/>
    <w:rsid w:val="00E438C8"/>
    <w:rsid w:val="00E445D7"/>
    <w:rsid w:val="00E45392"/>
    <w:rsid w:val="00E45C57"/>
    <w:rsid w:val="00E5027A"/>
    <w:rsid w:val="00E506C4"/>
    <w:rsid w:val="00E51A20"/>
    <w:rsid w:val="00E52469"/>
    <w:rsid w:val="00E5474C"/>
    <w:rsid w:val="00E56518"/>
    <w:rsid w:val="00E5704A"/>
    <w:rsid w:val="00E61721"/>
    <w:rsid w:val="00E61929"/>
    <w:rsid w:val="00E61C9C"/>
    <w:rsid w:val="00E62A34"/>
    <w:rsid w:val="00E642CA"/>
    <w:rsid w:val="00E64444"/>
    <w:rsid w:val="00E64C6C"/>
    <w:rsid w:val="00E6571B"/>
    <w:rsid w:val="00E658BD"/>
    <w:rsid w:val="00E66566"/>
    <w:rsid w:val="00E67506"/>
    <w:rsid w:val="00E70EC1"/>
    <w:rsid w:val="00E7265E"/>
    <w:rsid w:val="00E7295A"/>
    <w:rsid w:val="00E72E8B"/>
    <w:rsid w:val="00E7457F"/>
    <w:rsid w:val="00E749F7"/>
    <w:rsid w:val="00E76009"/>
    <w:rsid w:val="00E77C40"/>
    <w:rsid w:val="00E8013B"/>
    <w:rsid w:val="00E806C8"/>
    <w:rsid w:val="00E80A77"/>
    <w:rsid w:val="00E81F99"/>
    <w:rsid w:val="00E8359D"/>
    <w:rsid w:val="00E84109"/>
    <w:rsid w:val="00E847D2"/>
    <w:rsid w:val="00E84C26"/>
    <w:rsid w:val="00E85396"/>
    <w:rsid w:val="00E90C10"/>
    <w:rsid w:val="00E91278"/>
    <w:rsid w:val="00E91B26"/>
    <w:rsid w:val="00E927A9"/>
    <w:rsid w:val="00E92FF2"/>
    <w:rsid w:val="00E93A8C"/>
    <w:rsid w:val="00E95906"/>
    <w:rsid w:val="00EA117F"/>
    <w:rsid w:val="00EA18CC"/>
    <w:rsid w:val="00EA3A2E"/>
    <w:rsid w:val="00EA40EF"/>
    <w:rsid w:val="00EA48A9"/>
    <w:rsid w:val="00EA5A3C"/>
    <w:rsid w:val="00EA7B7B"/>
    <w:rsid w:val="00EB00AC"/>
    <w:rsid w:val="00EB165E"/>
    <w:rsid w:val="00EB1844"/>
    <w:rsid w:val="00EB1AEC"/>
    <w:rsid w:val="00EB1C12"/>
    <w:rsid w:val="00EB1D9A"/>
    <w:rsid w:val="00EB1E82"/>
    <w:rsid w:val="00EB206F"/>
    <w:rsid w:val="00EB273A"/>
    <w:rsid w:val="00EB3971"/>
    <w:rsid w:val="00EB5833"/>
    <w:rsid w:val="00EB6EB9"/>
    <w:rsid w:val="00EB7108"/>
    <w:rsid w:val="00EC0993"/>
    <w:rsid w:val="00EC0B45"/>
    <w:rsid w:val="00EC12AA"/>
    <w:rsid w:val="00EC1EE6"/>
    <w:rsid w:val="00EC47CA"/>
    <w:rsid w:val="00EC4DD0"/>
    <w:rsid w:val="00EC5BB3"/>
    <w:rsid w:val="00EC6921"/>
    <w:rsid w:val="00EC6E64"/>
    <w:rsid w:val="00EC71AB"/>
    <w:rsid w:val="00ED09E5"/>
    <w:rsid w:val="00ED0B84"/>
    <w:rsid w:val="00ED19F5"/>
    <w:rsid w:val="00ED1A3F"/>
    <w:rsid w:val="00ED1E6D"/>
    <w:rsid w:val="00ED26BB"/>
    <w:rsid w:val="00ED2E99"/>
    <w:rsid w:val="00ED3277"/>
    <w:rsid w:val="00ED3659"/>
    <w:rsid w:val="00ED3CCA"/>
    <w:rsid w:val="00ED423C"/>
    <w:rsid w:val="00ED469C"/>
    <w:rsid w:val="00ED6465"/>
    <w:rsid w:val="00EE3486"/>
    <w:rsid w:val="00EE47B4"/>
    <w:rsid w:val="00EE4962"/>
    <w:rsid w:val="00EE56A5"/>
    <w:rsid w:val="00EE6B4D"/>
    <w:rsid w:val="00EE797E"/>
    <w:rsid w:val="00EF0708"/>
    <w:rsid w:val="00EF2A05"/>
    <w:rsid w:val="00EF2E34"/>
    <w:rsid w:val="00EF2FA9"/>
    <w:rsid w:val="00EF3D47"/>
    <w:rsid w:val="00EF43CF"/>
    <w:rsid w:val="00EF66EE"/>
    <w:rsid w:val="00EF68B0"/>
    <w:rsid w:val="00EF6AC5"/>
    <w:rsid w:val="00EF7894"/>
    <w:rsid w:val="00F001B0"/>
    <w:rsid w:val="00F01326"/>
    <w:rsid w:val="00F01671"/>
    <w:rsid w:val="00F01B6C"/>
    <w:rsid w:val="00F02F8B"/>
    <w:rsid w:val="00F0608C"/>
    <w:rsid w:val="00F0613E"/>
    <w:rsid w:val="00F10000"/>
    <w:rsid w:val="00F10708"/>
    <w:rsid w:val="00F1133F"/>
    <w:rsid w:val="00F129C0"/>
    <w:rsid w:val="00F148CD"/>
    <w:rsid w:val="00F15BC7"/>
    <w:rsid w:val="00F161FB"/>
    <w:rsid w:val="00F16923"/>
    <w:rsid w:val="00F1695E"/>
    <w:rsid w:val="00F16ED9"/>
    <w:rsid w:val="00F1786A"/>
    <w:rsid w:val="00F20537"/>
    <w:rsid w:val="00F20B4C"/>
    <w:rsid w:val="00F20CE5"/>
    <w:rsid w:val="00F21C9B"/>
    <w:rsid w:val="00F2350A"/>
    <w:rsid w:val="00F25D44"/>
    <w:rsid w:val="00F31186"/>
    <w:rsid w:val="00F311A8"/>
    <w:rsid w:val="00F33FFA"/>
    <w:rsid w:val="00F357F8"/>
    <w:rsid w:val="00F35867"/>
    <w:rsid w:val="00F379A4"/>
    <w:rsid w:val="00F41B17"/>
    <w:rsid w:val="00F425CE"/>
    <w:rsid w:val="00F4345E"/>
    <w:rsid w:val="00F43AC9"/>
    <w:rsid w:val="00F45811"/>
    <w:rsid w:val="00F46D8A"/>
    <w:rsid w:val="00F46E2C"/>
    <w:rsid w:val="00F4731A"/>
    <w:rsid w:val="00F51543"/>
    <w:rsid w:val="00F5263D"/>
    <w:rsid w:val="00F53A4C"/>
    <w:rsid w:val="00F5477F"/>
    <w:rsid w:val="00F558C8"/>
    <w:rsid w:val="00F56538"/>
    <w:rsid w:val="00F5727F"/>
    <w:rsid w:val="00F57CD1"/>
    <w:rsid w:val="00F607A1"/>
    <w:rsid w:val="00F65669"/>
    <w:rsid w:val="00F65881"/>
    <w:rsid w:val="00F65C5A"/>
    <w:rsid w:val="00F663B4"/>
    <w:rsid w:val="00F6687F"/>
    <w:rsid w:val="00F66CF0"/>
    <w:rsid w:val="00F66EC6"/>
    <w:rsid w:val="00F670B4"/>
    <w:rsid w:val="00F72CF2"/>
    <w:rsid w:val="00F73DD2"/>
    <w:rsid w:val="00F75DC8"/>
    <w:rsid w:val="00F76375"/>
    <w:rsid w:val="00F82948"/>
    <w:rsid w:val="00F833B3"/>
    <w:rsid w:val="00F85004"/>
    <w:rsid w:val="00F86C4D"/>
    <w:rsid w:val="00F87ED1"/>
    <w:rsid w:val="00F91162"/>
    <w:rsid w:val="00F91D97"/>
    <w:rsid w:val="00F93CED"/>
    <w:rsid w:val="00F93FE8"/>
    <w:rsid w:val="00F94990"/>
    <w:rsid w:val="00F95713"/>
    <w:rsid w:val="00F960D5"/>
    <w:rsid w:val="00F960F9"/>
    <w:rsid w:val="00FA11D9"/>
    <w:rsid w:val="00FA19E1"/>
    <w:rsid w:val="00FA1D44"/>
    <w:rsid w:val="00FA2E56"/>
    <w:rsid w:val="00FA5C67"/>
    <w:rsid w:val="00FA63E5"/>
    <w:rsid w:val="00FA6C29"/>
    <w:rsid w:val="00FB05B9"/>
    <w:rsid w:val="00FB098C"/>
    <w:rsid w:val="00FB212C"/>
    <w:rsid w:val="00FB21F7"/>
    <w:rsid w:val="00FB23EB"/>
    <w:rsid w:val="00FB4AAB"/>
    <w:rsid w:val="00FB4E5F"/>
    <w:rsid w:val="00FB7ED3"/>
    <w:rsid w:val="00FC10C5"/>
    <w:rsid w:val="00FC2D91"/>
    <w:rsid w:val="00FC30A3"/>
    <w:rsid w:val="00FC3164"/>
    <w:rsid w:val="00FC3F33"/>
    <w:rsid w:val="00FC4043"/>
    <w:rsid w:val="00FC47EA"/>
    <w:rsid w:val="00FC4D34"/>
    <w:rsid w:val="00FC61F5"/>
    <w:rsid w:val="00FD05EE"/>
    <w:rsid w:val="00FD08AF"/>
    <w:rsid w:val="00FD1F55"/>
    <w:rsid w:val="00FD2298"/>
    <w:rsid w:val="00FD2801"/>
    <w:rsid w:val="00FD3253"/>
    <w:rsid w:val="00FD621A"/>
    <w:rsid w:val="00FD621C"/>
    <w:rsid w:val="00FD655B"/>
    <w:rsid w:val="00FD7C5D"/>
    <w:rsid w:val="00FE1DA2"/>
    <w:rsid w:val="00FE24F7"/>
    <w:rsid w:val="00FE2CDB"/>
    <w:rsid w:val="00FE3CEE"/>
    <w:rsid w:val="00FE4339"/>
    <w:rsid w:val="00FE5747"/>
    <w:rsid w:val="00FE6169"/>
    <w:rsid w:val="00FE6A14"/>
    <w:rsid w:val="00FE6E09"/>
    <w:rsid w:val="00FF06AE"/>
    <w:rsid w:val="00FF0BFE"/>
    <w:rsid w:val="00FF1621"/>
    <w:rsid w:val="00FF1E74"/>
    <w:rsid w:val="00FF4C21"/>
    <w:rsid w:val="00FF5DCE"/>
    <w:rsid w:val="00FF6204"/>
    <w:rsid w:val="00FF66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FC29FC6"/>
  <w15:chartTrackingRefBased/>
  <w15:docId w15:val="{1592B5D5-6003-46F5-9A8B-24F8B546C8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Text"/>
    <w:qFormat/>
    <w:rsid w:val="00EE6B4D"/>
    <w:pPr>
      <w:spacing w:before="120" w:after="120" w:line="192" w:lineRule="auto"/>
      <w:ind w:firstLine="176"/>
      <w:jc w:val="both"/>
    </w:pPr>
    <w:rPr>
      <w:rFonts w:ascii="LM Roman 12" w:hAnsi="LM Roman 12"/>
      <w:lang w:val="ca-ES"/>
    </w:rPr>
  </w:style>
  <w:style w:type="paragraph" w:styleId="Heading1">
    <w:name w:val="heading 1"/>
    <w:aliases w:val="Títol 1"/>
    <w:next w:val="Normal"/>
    <w:link w:val="Heading1Char"/>
    <w:uiPriority w:val="9"/>
    <w:qFormat/>
    <w:rsid w:val="009E191D"/>
    <w:pPr>
      <w:numPr>
        <w:ilvl w:val="1"/>
        <w:numId w:val="1"/>
      </w:numPr>
      <w:spacing w:before="520"/>
      <w:ind w:left="357" w:hanging="357"/>
      <w:outlineLvl w:val="0"/>
    </w:pPr>
    <w:rPr>
      <w:rFonts w:ascii="CMU Sans Serif" w:eastAsiaTheme="majorEastAsia" w:hAnsi="CMU Sans Serif" w:cstheme="majorBidi"/>
      <w:b/>
      <w:color w:val="000000" w:themeColor="text1"/>
      <w:sz w:val="41"/>
      <w:szCs w:val="26"/>
      <w:lang w:val="ca-ES"/>
    </w:rPr>
  </w:style>
  <w:style w:type="paragraph" w:styleId="Heading2">
    <w:name w:val="heading 2"/>
    <w:aliases w:val="Títol 2"/>
    <w:next w:val="Normal"/>
    <w:link w:val="Heading2Char"/>
    <w:uiPriority w:val="9"/>
    <w:unhideWhenUsed/>
    <w:qFormat/>
    <w:rsid w:val="009E191D"/>
    <w:pPr>
      <w:numPr>
        <w:ilvl w:val="2"/>
        <w:numId w:val="1"/>
      </w:numPr>
      <w:spacing w:before="480" w:after="240" w:line="240" w:lineRule="auto"/>
      <w:ind w:left="357" w:hanging="357"/>
      <w:outlineLvl w:val="1"/>
    </w:pPr>
    <w:rPr>
      <w:rFonts w:ascii="CMU Sans Serif" w:eastAsiaTheme="majorEastAsia" w:hAnsi="CMU Sans Serif" w:cstheme="majorBidi"/>
      <w:b/>
      <w:color w:val="000000" w:themeColor="text1"/>
      <w:sz w:val="28"/>
      <w:szCs w:val="26"/>
      <w:lang w:val="ca-ES"/>
    </w:rPr>
  </w:style>
  <w:style w:type="paragraph" w:styleId="Heading3">
    <w:name w:val="heading 3"/>
    <w:aliases w:val="Títol 3"/>
    <w:basedOn w:val="Heading2"/>
    <w:next w:val="Normal"/>
    <w:link w:val="Heading3Char"/>
    <w:uiPriority w:val="9"/>
    <w:unhideWhenUsed/>
    <w:qFormat/>
    <w:rsid w:val="007A7C8A"/>
    <w:pPr>
      <w:keepNext/>
      <w:keepLines/>
      <w:numPr>
        <w:ilvl w:val="3"/>
      </w:numPr>
      <w:spacing w:before="360"/>
      <w:outlineLvl w:val="2"/>
    </w:pPr>
    <w:rPr>
      <w:color w:val="auto"/>
      <w:sz w:val="24"/>
      <w:szCs w:val="28"/>
    </w:rPr>
  </w:style>
  <w:style w:type="paragraph" w:styleId="Heading4">
    <w:name w:val="heading 4"/>
    <w:aliases w:val="Títol 4"/>
    <w:basedOn w:val="Heading3"/>
    <w:next w:val="Normal"/>
    <w:link w:val="Heading4Char"/>
    <w:uiPriority w:val="9"/>
    <w:unhideWhenUsed/>
    <w:qFormat/>
    <w:rsid w:val="00F0613E"/>
    <w:pPr>
      <w:numPr>
        <w:ilvl w:val="4"/>
      </w:numPr>
      <w:outlineLvl w:val="3"/>
    </w:pPr>
    <w:rPr>
      <w:iCs/>
      <w:sz w:val="22"/>
    </w:rPr>
  </w:style>
  <w:style w:type="paragraph" w:styleId="Heading5">
    <w:name w:val="heading 5"/>
    <w:aliases w:val="Títol 5"/>
    <w:basedOn w:val="Heading4"/>
    <w:next w:val="Normal"/>
    <w:link w:val="Heading5Char"/>
    <w:uiPriority w:val="9"/>
    <w:unhideWhenUsed/>
    <w:rsid w:val="00D10A96"/>
    <w:pPr>
      <w:ind w:left="0" w:firstLine="0"/>
      <w:outlineLvl w:val="4"/>
    </w:pPr>
    <w:rPr>
      <w:i/>
    </w:rPr>
  </w:style>
  <w:style w:type="paragraph" w:styleId="Heading6">
    <w:name w:val="heading 6"/>
    <w:basedOn w:val="Normal"/>
    <w:next w:val="Normal"/>
    <w:link w:val="Heading6Char"/>
    <w:uiPriority w:val="9"/>
    <w:unhideWhenUsed/>
    <w:rsid w:val="00984174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rsid w:val="00984174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rsid w:val="00984174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rsid w:val="00984174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aliases w:val="Portada Titol"/>
    <w:next w:val="Subtitle"/>
    <w:link w:val="TitleChar"/>
    <w:uiPriority w:val="10"/>
    <w:qFormat/>
    <w:rsid w:val="00D901D8"/>
    <w:pPr>
      <w:spacing w:before="120" w:after="0" w:line="206" w:lineRule="auto"/>
      <w:ind w:left="1349" w:right="1622"/>
      <w:jc w:val="center"/>
    </w:pPr>
    <w:rPr>
      <w:rFonts w:ascii="LM Roman 12" w:eastAsiaTheme="majorEastAsia" w:hAnsi="LM Roman 12" w:cstheme="majorBidi"/>
      <w:b/>
      <w:color w:val="000000" w:themeColor="text1"/>
      <w:w w:val="105"/>
      <w:sz w:val="49"/>
      <w:szCs w:val="49"/>
      <w:lang w:val="ca-ES"/>
    </w:rPr>
  </w:style>
  <w:style w:type="character" w:customStyle="1" w:styleId="TitleChar">
    <w:name w:val="Title Char"/>
    <w:aliases w:val="Portada Titol Char"/>
    <w:basedOn w:val="DefaultParagraphFont"/>
    <w:link w:val="Title"/>
    <w:uiPriority w:val="10"/>
    <w:rsid w:val="00D901D8"/>
    <w:rPr>
      <w:rFonts w:ascii="LM Roman 12" w:eastAsiaTheme="majorEastAsia" w:hAnsi="LM Roman 12" w:cstheme="majorBidi"/>
      <w:b/>
      <w:color w:val="000000" w:themeColor="text1"/>
      <w:w w:val="105"/>
      <w:sz w:val="49"/>
      <w:szCs w:val="49"/>
      <w:lang w:val="ca-ES"/>
    </w:rPr>
  </w:style>
  <w:style w:type="paragraph" w:styleId="NoSpacing">
    <w:name w:val="No Spacing"/>
    <w:aliases w:val="Text No Spacing"/>
    <w:basedOn w:val="Normal"/>
    <w:uiPriority w:val="1"/>
    <w:rsid w:val="00A3532E"/>
    <w:rPr>
      <w:color w:val="404040" w:themeColor="text1" w:themeTint="BF"/>
    </w:rPr>
  </w:style>
  <w:style w:type="paragraph" w:customStyle="1" w:styleId="Code">
    <w:name w:val="Code"/>
    <w:link w:val="CodeChar"/>
    <w:uiPriority w:val="2"/>
    <w:qFormat/>
    <w:rsid w:val="009C46BF"/>
    <w:pPr>
      <w:shd w:val="clear" w:color="auto" w:fill="F2F2F2" w:themeFill="background1" w:themeFillShade="F2"/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</w:tabs>
      <w:suppressAutoHyphens/>
      <w:spacing w:after="120"/>
      <w:contextualSpacing/>
    </w:pPr>
    <w:rPr>
      <w:rFonts w:ascii="Fira Mono" w:hAnsi="Fira Mono"/>
      <w:noProof/>
      <w:sz w:val="16"/>
    </w:rPr>
  </w:style>
  <w:style w:type="character" w:customStyle="1" w:styleId="Heading1Char">
    <w:name w:val="Heading 1 Char"/>
    <w:aliases w:val="Títol 1 Char"/>
    <w:basedOn w:val="DefaultParagraphFont"/>
    <w:link w:val="Heading1"/>
    <w:uiPriority w:val="9"/>
    <w:rsid w:val="009E191D"/>
    <w:rPr>
      <w:rFonts w:ascii="CMU Sans Serif" w:eastAsiaTheme="majorEastAsia" w:hAnsi="CMU Sans Serif" w:cstheme="majorBidi"/>
      <w:b/>
      <w:color w:val="000000" w:themeColor="text1"/>
      <w:sz w:val="41"/>
      <w:szCs w:val="26"/>
      <w:lang w:val="ca-ES"/>
    </w:rPr>
  </w:style>
  <w:style w:type="character" w:styleId="BookTitle">
    <w:name w:val="Book Title"/>
    <w:basedOn w:val="DefaultParagraphFont"/>
    <w:uiPriority w:val="33"/>
    <w:rsid w:val="00075F18"/>
    <w:rPr>
      <w:b/>
      <w:bCs/>
      <w:i/>
      <w:iCs/>
      <w:spacing w:val="5"/>
    </w:rPr>
  </w:style>
  <w:style w:type="character" w:styleId="SubtleEmphasis">
    <w:name w:val="Subtle Emphasis"/>
    <w:basedOn w:val="DefaultParagraphFont"/>
    <w:uiPriority w:val="19"/>
    <w:rsid w:val="00983319"/>
    <w:rPr>
      <w:i/>
      <w:iCs/>
      <w:color w:val="404040" w:themeColor="text1" w:themeTint="BF"/>
    </w:rPr>
  </w:style>
  <w:style w:type="character" w:customStyle="1" w:styleId="Heading2Char">
    <w:name w:val="Heading 2 Char"/>
    <w:aliases w:val="Títol 2 Char"/>
    <w:basedOn w:val="DefaultParagraphFont"/>
    <w:link w:val="Heading2"/>
    <w:uiPriority w:val="9"/>
    <w:rsid w:val="009E191D"/>
    <w:rPr>
      <w:rFonts w:ascii="CMU Sans Serif" w:eastAsiaTheme="majorEastAsia" w:hAnsi="CMU Sans Serif" w:cstheme="majorBidi"/>
      <w:b/>
      <w:color w:val="000000" w:themeColor="text1"/>
      <w:sz w:val="28"/>
      <w:szCs w:val="26"/>
      <w:lang w:val="ca-ES"/>
    </w:rPr>
  </w:style>
  <w:style w:type="character" w:customStyle="1" w:styleId="Heading3Char">
    <w:name w:val="Heading 3 Char"/>
    <w:aliases w:val="Títol 3 Char"/>
    <w:basedOn w:val="DefaultParagraphFont"/>
    <w:link w:val="Heading3"/>
    <w:uiPriority w:val="9"/>
    <w:rsid w:val="007A7C8A"/>
    <w:rPr>
      <w:rFonts w:ascii="CMU Sans Serif" w:eastAsiaTheme="majorEastAsia" w:hAnsi="CMU Sans Serif" w:cstheme="majorBidi"/>
      <w:b/>
      <w:sz w:val="24"/>
      <w:szCs w:val="28"/>
      <w:lang w:val="ca-ES"/>
    </w:rPr>
  </w:style>
  <w:style w:type="character" w:customStyle="1" w:styleId="Heading4Char">
    <w:name w:val="Heading 4 Char"/>
    <w:aliases w:val="Títol 4 Char"/>
    <w:basedOn w:val="DefaultParagraphFont"/>
    <w:link w:val="Heading4"/>
    <w:uiPriority w:val="9"/>
    <w:rsid w:val="00F0613E"/>
    <w:rPr>
      <w:rFonts w:ascii="CMU Sans Serif" w:eastAsiaTheme="majorEastAsia" w:hAnsi="CMU Sans Serif" w:cstheme="majorBidi"/>
      <w:b/>
      <w:iCs/>
      <w:szCs w:val="28"/>
      <w:lang w:val="ca-ES"/>
    </w:rPr>
  </w:style>
  <w:style w:type="character" w:customStyle="1" w:styleId="Heading5Char">
    <w:name w:val="Heading 5 Char"/>
    <w:aliases w:val="Títol 5 Char"/>
    <w:basedOn w:val="DefaultParagraphFont"/>
    <w:link w:val="Heading5"/>
    <w:uiPriority w:val="9"/>
    <w:rsid w:val="00D10A96"/>
    <w:rPr>
      <w:rFonts w:ascii="CMU Sans Serif" w:eastAsiaTheme="majorEastAsia" w:hAnsi="CMU Sans Serif" w:cstheme="majorBidi"/>
      <w:i/>
      <w:iCs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rsid w:val="00075F18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075F18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075F18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075F1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Subtitle">
    <w:name w:val="Subtitle"/>
    <w:aliases w:val="Portada Subtitol"/>
    <w:basedOn w:val="Normal"/>
    <w:next w:val="Normal"/>
    <w:link w:val="SubtitleChar"/>
    <w:uiPriority w:val="11"/>
    <w:qFormat/>
    <w:rsid w:val="00D901D8"/>
    <w:pPr>
      <w:spacing w:before="195"/>
      <w:ind w:left="426" w:right="457"/>
      <w:jc w:val="center"/>
    </w:pPr>
    <w:rPr>
      <w:rFonts w:ascii="LM Roman 17" w:hAnsi="LM Roman 17"/>
      <w:spacing w:val="-2"/>
      <w:w w:val="95"/>
      <w:sz w:val="34"/>
      <w:szCs w:val="34"/>
    </w:rPr>
  </w:style>
  <w:style w:type="character" w:customStyle="1" w:styleId="SubtitleChar">
    <w:name w:val="Subtitle Char"/>
    <w:aliases w:val="Portada Subtitol Char"/>
    <w:basedOn w:val="DefaultParagraphFont"/>
    <w:link w:val="Subtitle"/>
    <w:uiPriority w:val="11"/>
    <w:rsid w:val="00D901D8"/>
    <w:rPr>
      <w:rFonts w:ascii="LM Roman 17" w:hAnsi="LM Roman 17"/>
      <w:spacing w:val="-2"/>
      <w:w w:val="95"/>
      <w:sz w:val="34"/>
      <w:szCs w:val="34"/>
      <w:lang w:val="ca-ES"/>
    </w:rPr>
  </w:style>
  <w:style w:type="paragraph" w:styleId="Header">
    <w:name w:val="header"/>
    <w:basedOn w:val="Normal"/>
    <w:link w:val="HeaderChar"/>
    <w:uiPriority w:val="99"/>
    <w:unhideWhenUsed/>
    <w:rsid w:val="00A40168"/>
    <w:pPr>
      <w:tabs>
        <w:tab w:val="center" w:pos="4680"/>
        <w:tab w:val="right" w:pos="9360"/>
      </w:tabs>
      <w:jc w:val="center"/>
    </w:pPr>
  </w:style>
  <w:style w:type="character" w:styleId="Strong">
    <w:name w:val="Strong"/>
    <w:basedOn w:val="DefaultParagraphFont"/>
    <w:uiPriority w:val="22"/>
    <w:rsid w:val="00075F18"/>
    <w:rPr>
      <w:b/>
      <w:bCs/>
    </w:rPr>
  </w:style>
  <w:style w:type="paragraph" w:styleId="Quote">
    <w:name w:val="Quote"/>
    <w:basedOn w:val="Normal"/>
    <w:next w:val="Normal"/>
    <w:link w:val="QuoteChar"/>
    <w:uiPriority w:val="29"/>
    <w:rsid w:val="00075F18"/>
    <w:pPr>
      <w:spacing w:before="200" w:after="160"/>
      <w:ind w:left="864" w:right="864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075F18"/>
    <w:rPr>
      <w:rFonts w:ascii="CMU Serif" w:hAnsi="CMU Serif"/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rsid w:val="00075F1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75F18"/>
    <w:rPr>
      <w:rFonts w:ascii="CMU Serif" w:hAnsi="CMU Serif"/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rsid w:val="00075F18"/>
    <w:rPr>
      <w:smallCaps/>
      <w:color w:val="5A5A5A" w:themeColor="text1" w:themeTint="A5"/>
    </w:rPr>
  </w:style>
  <w:style w:type="paragraph" w:styleId="ListParagraph">
    <w:name w:val="List Paragraph"/>
    <w:basedOn w:val="Normal"/>
    <w:uiPriority w:val="1"/>
    <w:qFormat/>
    <w:rsid w:val="00554817"/>
    <w:pPr>
      <w:numPr>
        <w:numId w:val="9"/>
      </w:numPr>
      <w:ind w:left="851"/>
      <w:contextualSpacing/>
    </w:pPr>
  </w:style>
  <w:style w:type="paragraph" w:styleId="NormalWeb">
    <w:name w:val="Normal (Web)"/>
    <w:basedOn w:val="Normal"/>
    <w:uiPriority w:val="99"/>
    <w:semiHidden/>
    <w:unhideWhenUsed/>
    <w:rsid w:val="00075F18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TextLight">
    <w:name w:val="Text Light"/>
    <w:basedOn w:val="Normal"/>
    <w:rsid w:val="00F35867"/>
    <w:rPr>
      <w:color w:val="404040" w:themeColor="text1" w:themeTint="BF"/>
    </w:rPr>
  </w:style>
  <w:style w:type="paragraph" w:styleId="TOC2">
    <w:name w:val="toc 2"/>
    <w:basedOn w:val="TOC1"/>
    <w:next w:val="Normal"/>
    <w:autoRedefine/>
    <w:uiPriority w:val="39"/>
    <w:unhideWhenUsed/>
    <w:rsid w:val="00545483"/>
    <w:pPr>
      <w:spacing w:before="120" w:after="0" w:line="240" w:lineRule="auto"/>
      <w:ind w:left="221"/>
    </w:pPr>
    <w:rPr>
      <w:sz w:val="24"/>
    </w:rPr>
  </w:style>
  <w:style w:type="paragraph" w:styleId="TOC1">
    <w:name w:val="toc 1"/>
    <w:basedOn w:val="Normal"/>
    <w:next w:val="Normal"/>
    <w:autoRedefine/>
    <w:uiPriority w:val="39"/>
    <w:unhideWhenUsed/>
    <w:rsid w:val="00554817"/>
    <w:pPr>
      <w:tabs>
        <w:tab w:val="right" w:leader="dot" w:pos="9016"/>
      </w:tabs>
      <w:spacing w:before="240" w:after="240"/>
    </w:pPr>
    <w:rPr>
      <w:rFonts w:ascii="CMU Sans Serif" w:hAnsi="CMU Sans Serif"/>
      <w:b/>
      <w:noProof/>
      <w:sz w:val="28"/>
    </w:rPr>
  </w:style>
  <w:style w:type="character" w:styleId="Hyperlink">
    <w:name w:val="Hyperlink"/>
    <w:basedOn w:val="DefaultParagraphFont"/>
    <w:uiPriority w:val="99"/>
    <w:unhideWhenUsed/>
    <w:rsid w:val="00554817"/>
    <w:rPr>
      <w:rFonts w:ascii="CMU Sans Serif" w:hAnsi="CMU Sans Serif" w:cs="CMU Typewriter Text"/>
      <w:color w:val="0563C1" w:themeColor="hyperlink"/>
      <w:u w:val="single"/>
    </w:rPr>
  </w:style>
  <w:style w:type="paragraph" w:styleId="Caption">
    <w:name w:val="caption"/>
    <w:basedOn w:val="TextLight"/>
    <w:next w:val="Normal"/>
    <w:uiPriority w:val="3"/>
    <w:unhideWhenUsed/>
    <w:qFormat/>
    <w:rsid w:val="00EC6E64"/>
    <w:pPr>
      <w:ind w:firstLine="0"/>
      <w:jc w:val="center"/>
    </w:pPr>
    <w:rPr>
      <w:i/>
      <w:iCs/>
      <w:sz w:val="20"/>
      <w:szCs w:val="18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621396"/>
    <w:pPr>
      <w:ind w:left="220" w:hanging="220"/>
    </w:pPr>
  </w:style>
  <w:style w:type="paragraph" w:styleId="TableofFigures">
    <w:name w:val="table of figures"/>
    <w:basedOn w:val="Normal"/>
    <w:next w:val="Normal"/>
    <w:uiPriority w:val="99"/>
    <w:unhideWhenUsed/>
    <w:rsid w:val="002E125F"/>
    <w:pPr>
      <w:spacing w:before="40" w:after="40"/>
    </w:pPr>
    <w:rPr>
      <w:i/>
      <w:sz w:val="20"/>
    </w:rPr>
  </w:style>
  <w:style w:type="numbering" w:customStyle="1" w:styleId="Style1">
    <w:name w:val="Style1"/>
    <w:uiPriority w:val="99"/>
    <w:rsid w:val="00984174"/>
  </w:style>
  <w:style w:type="paragraph" w:styleId="TOC3">
    <w:name w:val="toc 3"/>
    <w:basedOn w:val="TOC2"/>
    <w:next w:val="Normal"/>
    <w:autoRedefine/>
    <w:uiPriority w:val="39"/>
    <w:unhideWhenUsed/>
    <w:rsid w:val="00C73E83"/>
    <w:pPr>
      <w:spacing w:before="0"/>
      <w:ind w:left="417"/>
    </w:pPr>
    <w:rPr>
      <w:b w:val="0"/>
    </w:rPr>
  </w:style>
  <w:style w:type="paragraph" w:styleId="TOC4">
    <w:name w:val="toc 4"/>
    <w:basedOn w:val="TOC3"/>
    <w:next w:val="Normal"/>
    <w:autoRedefine/>
    <w:uiPriority w:val="39"/>
    <w:unhideWhenUsed/>
    <w:rsid w:val="00EA5A3C"/>
    <w:pPr>
      <w:ind w:left="658"/>
    </w:pPr>
    <w:rPr>
      <w:sz w:val="20"/>
    </w:rPr>
  </w:style>
  <w:style w:type="paragraph" w:styleId="TOC5">
    <w:name w:val="toc 5"/>
    <w:basedOn w:val="TOC4"/>
    <w:next w:val="Normal"/>
    <w:autoRedefine/>
    <w:uiPriority w:val="39"/>
    <w:unhideWhenUsed/>
    <w:rsid w:val="00603DF0"/>
    <w:pPr>
      <w:ind w:left="879"/>
    </w:pPr>
    <w:rPr>
      <w:sz w:val="18"/>
    </w:rPr>
  </w:style>
  <w:style w:type="character" w:customStyle="1" w:styleId="HeaderChar">
    <w:name w:val="Header Char"/>
    <w:basedOn w:val="DefaultParagraphFont"/>
    <w:link w:val="Header"/>
    <w:uiPriority w:val="99"/>
    <w:rsid w:val="00A40168"/>
    <w:rPr>
      <w:rFonts w:ascii="CMU Serif" w:hAnsi="CMU Serif"/>
    </w:rPr>
  </w:style>
  <w:style w:type="character" w:styleId="PlaceholderText">
    <w:name w:val="Placeholder Text"/>
    <w:basedOn w:val="DefaultParagraphFont"/>
    <w:uiPriority w:val="99"/>
    <w:semiHidden/>
    <w:rsid w:val="003F0590"/>
    <w:rPr>
      <w:color w:val="808080"/>
    </w:rPr>
  </w:style>
  <w:style w:type="paragraph" w:styleId="Footer">
    <w:name w:val="footer"/>
    <w:basedOn w:val="Normal"/>
    <w:link w:val="FooterChar"/>
    <w:uiPriority w:val="99"/>
    <w:unhideWhenUsed/>
    <w:rsid w:val="00A4016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40168"/>
    <w:rPr>
      <w:rFonts w:ascii="CMU Serif" w:hAnsi="CMU Serif"/>
    </w:rPr>
  </w:style>
  <w:style w:type="table" w:styleId="TableGrid">
    <w:name w:val="Table Grid"/>
    <w:basedOn w:val="TableNormal"/>
    <w:uiPriority w:val="39"/>
    <w:rsid w:val="00EB00A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quation">
    <w:name w:val="Equation"/>
    <w:next w:val="Normal"/>
    <w:link w:val="EquationChar"/>
    <w:uiPriority w:val="4"/>
    <w:qFormat/>
    <w:rsid w:val="001D101B"/>
    <w:pPr>
      <w:spacing w:before="120" w:after="120"/>
    </w:pPr>
    <w:rPr>
      <w:rFonts w:ascii="LM Roman 12" w:hAnsi="LM Roman 12"/>
      <w:i/>
      <w:color w:val="000000" w:themeColor="text1"/>
      <w:sz w:val="20"/>
    </w:rPr>
  </w:style>
  <w:style w:type="character" w:customStyle="1" w:styleId="CodeChar">
    <w:name w:val="Code Char"/>
    <w:basedOn w:val="DefaultParagraphFont"/>
    <w:link w:val="Code"/>
    <w:uiPriority w:val="2"/>
    <w:rsid w:val="009C46BF"/>
    <w:rPr>
      <w:rFonts w:ascii="Fira Mono" w:hAnsi="Fira Mono"/>
      <w:noProof/>
      <w:sz w:val="16"/>
      <w:shd w:val="clear" w:color="auto" w:fill="F2F2F2" w:themeFill="background1" w:themeFillShade="F2"/>
    </w:rPr>
  </w:style>
  <w:style w:type="character" w:customStyle="1" w:styleId="EquationChar">
    <w:name w:val="Equation Char"/>
    <w:basedOn w:val="DefaultParagraphFont"/>
    <w:link w:val="Equation"/>
    <w:uiPriority w:val="4"/>
    <w:rsid w:val="001D101B"/>
    <w:rPr>
      <w:rFonts w:ascii="LM Roman 12" w:hAnsi="LM Roman 12"/>
      <w:i/>
      <w:color w:val="000000" w:themeColor="text1"/>
      <w:sz w:val="20"/>
    </w:rPr>
  </w:style>
  <w:style w:type="paragraph" w:customStyle="1" w:styleId="Email">
    <w:name w:val="Email"/>
    <w:basedOn w:val="Normal"/>
    <w:rsid w:val="00B16883"/>
    <w:pPr>
      <w:keepLines/>
      <w:numPr>
        <w:numId w:val="6"/>
      </w:numPr>
      <w:spacing w:line="276" w:lineRule="auto"/>
      <w:contextualSpacing/>
      <w:jc w:val="center"/>
    </w:pPr>
    <w:rPr>
      <w:rFonts w:ascii="CMU Typewriter Text" w:eastAsia="Calibri" w:hAnsi="CMU Typewriter Text" w:cs="Times New Roman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497BF7"/>
    <w:rPr>
      <w:color w:val="605E5C"/>
      <w:shd w:val="clear" w:color="auto" w:fill="E1DFDD"/>
    </w:rPr>
  </w:style>
  <w:style w:type="paragraph" w:styleId="FootnoteText">
    <w:name w:val="footnote text"/>
    <w:basedOn w:val="Normal"/>
    <w:link w:val="FootnoteTextChar"/>
    <w:uiPriority w:val="99"/>
    <w:unhideWhenUsed/>
    <w:rsid w:val="00497BF7"/>
    <w:pPr>
      <w:spacing w:before="0"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497BF7"/>
    <w:rPr>
      <w:rFonts w:ascii="CMU Serif" w:hAnsi="CMU Serif"/>
      <w:sz w:val="20"/>
      <w:szCs w:val="20"/>
      <w:lang w:val="ca-ES"/>
    </w:rPr>
  </w:style>
  <w:style w:type="character" w:styleId="FootnoteReference">
    <w:name w:val="footnote reference"/>
    <w:basedOn w:val="DefaultParagraphFont"/>
    <w:uiPriority w:val="99"/>
    <w:semiHidden/>
    <w:unhideWhenUsed/>
    <w:rsid w:val="00497BF7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497BF7"/>
    <w:pPr>
      <w:spacing w:before="0" w:after="0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497BF7"/>
    <w:rPr>
      <w:rFonts w:ascii="CMU Serif" w:hAnsi="CMU Serif"/>
      <w:sz w:val="20"/>
      <w:szCs w:val="20"/>
      <w:lang w:val="ca-ES"/>
    </w:rPr>
  </w:style>
  <w:style w:type="character" w:styleId="EndnoteReference">
    <w:name w:val="endnote reference"/>
    <w:basedOn w:val="DefaultParagraphFont"/>
    <w:uiPriority w:val="99"/>
    <w:semiHidden/>
    <w:unhideWhenUsed/>
    <w:rsid w:val="00497BF7"/>
    <w:rPr>
      <w:vertAlign w:val="superscript"/>
    </w:rPr>
  </w:style>
  <w:style w:type="paragraph" w:styleId="BodyText">
    <w:name w:val="Body Text"/>
    <w:basedOn w:val="Normal"/>
    <w:link w:val="BodyTextChar"/>
    <w:uiPriority w:val="1"/>
    <w:rsid w:val="00BA4052"/>
    <w:pPr>
      <w:widowControl w:val="0"/>
      <w:autoSpaceDE w:val="0"/>
      <w:autoSpaceDN w:val="0"/>
      <w:spacing w:before="0" w:after="0"/>
      <w:jc w:val="left"/>
    </w:pPr>
    <w:rPr>
      <w:rFonts w:ascii="Palatino Linotype" w:eastAsia="Palatino Linotype" w:hAnsi="Palatino Linotype" w:cs="Palatino Linotype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BA4052"/>
    <w:rPr>
      <w:rFonts w:ascii="Palatino Linotype" w:eastAsia="Palatino Linotype" w:hAnsi="Palatino Linotype" w:cs="Palatino Linotype"/>
    </w:rPr>
  </w:style>
  <w:style w:type="paragraph" w:customStyle="1" w:styleId="Index-Figures">
    <w:name w:val="Index-Figures"/>
    <w:basedOn w:val="Heading1"/>
    <w:rsid w:val="004C64FF"/>
    <w:pPr>
      <w:numPr>
        <w:ilvl w:val="0"/>
        <w:numId w:val="0"/>
      </w:numPr>
      <w:spacing w:after="240" w:line="240" w:lineRule="auto"/>
      <w:outlineLvl w:val="9"/>
    </w:pPr>
    <w:rPr>
      <w:rFonts w:cs="CMU Sans Serif"/>
      <w:bCs/>
      <w:szCs w:val="41"/>
    </w:rPr>
  </w:style>
  <w:style w:type="character" w:styleId="FollowedHyperlink">
    <w:name w:val="FollowedHyperlink"/>
    <w:basedOn w:val="DefaultParagraphFont"/>
    <w:uiPriority w:val="99"/>
    <w:semiHidden/>
    <w:unhideWhenUsed/>
    <w:rsid w:val="000072E1"/>
    <w:rPr>
      <w:color w:val="954F72" w:themeColor="followedHyperlink"/>
      <w:u w:val="single"/>
    </w:rPr>
  </w:style>
  <w:style w:type="paragraph" w:styleId="Bibliography">
    <w:name w:val="Bibliography"/>
    <w:basedOn w:val="Normal"/>
    <w:next w:val="Normal"/>
    <w:uiPriority w:val="37"/>
    <w:unhideWhenUsed/>
    <w:rsid w:val="00F65669"/>
    <w:pPr>
      <w:ind w:firstLine="0"/>
      <w:jc w:val="left"/>
    </w:pPr>
    <w:rPr>
      <w:rFonts w:ascii="LM Roman 10" w:hAnsi="LM Roman 10"/>
      <w:sz w:val="20"/>
    </w:rPr>
  </w:style>
  <w:style w:type="paragraph" w:customStyle="1" w:styleId="TtolBloc">
    <w:name w:val="Títol Bloc"/>
    <w:qFormat/>
    <w:rsid w:val="004C64FF"/>
    <w:pPr>
      <w:keepNext/>
      <w:keepLines/>
      <w:numPr>
        <w:numId w:val="1"/>
      </w:numPr>
      <w:spacing w:before="3720" w:after="120" w:line="192" w:lineRule="auto"/>
      <w:ind w:left="357" w:hanging="357"/>
      <w:jc w:val="center"/>
      <w:outlineLvl w:val="0"/>
    </w:pPr>
    <w:rPr>
      <w:rFonts w:ascii="CMU Sans Serif" w:eastAsiaTheme="majorEastAsia" w:hAnsi="CMU Sans Serif" w:cstheme="majorBidi"/>
      <w:b/>
      <w:color w:val="000000" w:themeColor="text1"/>
      <w:sz w:val="48"/>
      <w:szCs w:val="32"/>
      <w:lang w:val="ca-ES"/>
    </w:rPr>
  </w:style>
  <w:style w:type="numbering" w:customStyle="1" w:styleId="Style10">
    <w:name w:val="Style1"/>
    <w:next w:val="Style1"/>
    <w:uiPriority w:val="99"/>
    <w:rsid w:val="00984174"/>
  </w:style>
  <w:style w:type="paragraph" w:customStyle="1" w:styleId="Taula">
    <w:name w:val="Taula"/>
    <w:basedOn w:val="Normal"/>
    <w:qFormat/>
    <w:rsid w:val="002219AC"/>
    <w:pPr>
      <w:spacing w:before="0" w:after="0" w:line="240" w:lineRule="auto"/>
      <w:ind w:firstLine="0"/>
      <w:jc w:val="center"/>
    </w:pPr>
    <w:rPr>
      <w:sz w:val="18"/>
      <w:szCs w:val="18"/>
    </w:rPr>
  </w:style>
  <w:style w:type="paragraph" w:customStyle="1" w:styleId="TtolExemple">
    <w:name w:val="Títol Exemple"/>
    <w:basedOn w:val="Normal"/>
    <w:qFormat/>
    <w:rsid w:val="005D01A6"/>
    <w:pPr>
      <w:spacing w:before="360"/>
      <w:ind w:firstLine="0"/>
    </w:pPr>
    <w:rPr>
      <w:rFonts w:ascii="CMU Sans Serif" w:hAnsi="CMU Sans Serif" w:cs="CMU Sans Serif"/>
      <w:bCs/>
      <w:sz w:val="24"/>
      <w:szCs w:val="24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FD1F5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D1F5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D1F55"/>
    <w:rPr>
      <w:rFonts w:ascii="LM Roman 12" w:hAnsi="LM Roman 12"/>
      <w:sz w:val="20"/>
      <w:szCs w:val="20"/>
      <w:lang w:val="ca-E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D1F5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D1F55"/>
    <w:rPr>
      <w:rFonts w:ascii="LM Roman 12" w:hAnsi="LM Roman 12"/>
      <w:b/>
      <w:bCs/>
      <w:sz w:val="20"/>
      <w:szCs w:val="20"/>
      <w:lang w:val="ca-ES"/>
    </w:rPr>
  </w:style>
  <w:style w:type="paragraph" w:styleId="Revision">
    <w:name w:val="Revision"/>
    <w:hidden/>
    <w:uiPriority w:val="99"/>
    <w:semiHidden/>
    <w:rsid w:val="003A2D16"/>
    <w:pPr>
      <w:spacing w:after="0" w:line="240" w:lineRule="auto"/>
    </w:pPr>
    <w:rPr>
      <w:rFonts w:ascii="LM Roman 12" w:hAnsi="LM Roman 12"/>
      <w:lang w:val="ca-E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18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06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91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58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64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40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8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9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2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6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5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8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2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0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6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6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7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32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4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16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18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6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1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9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1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6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7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53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51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47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05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9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8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90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73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1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80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28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967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17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94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99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4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20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4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04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7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74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9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77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01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25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5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4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30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39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70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45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3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62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82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8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839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158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28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4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59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20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82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5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774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10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12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79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7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4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75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0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216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21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86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75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49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64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14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79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48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7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689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8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6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32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64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4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9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34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76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1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0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1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2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65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9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0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22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7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4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77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2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88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2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4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75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06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34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2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99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93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86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17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55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7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8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13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5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5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7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0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9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74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21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7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6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4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7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0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8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86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8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02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5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2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0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0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17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68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72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95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2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98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53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22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23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13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2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3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8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53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50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91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12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45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51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66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85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16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70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1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4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9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76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29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3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6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16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64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30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228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36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52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23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55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99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16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1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79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3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56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1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26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97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096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87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57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7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0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91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4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68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53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92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22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25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74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24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1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5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3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71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29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35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8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41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4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0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2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80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9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25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10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00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7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41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51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3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035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86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21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03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7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6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1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0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5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9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9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3758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86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1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97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29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67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69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63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4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37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53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12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7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82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631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6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37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5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99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64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8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9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9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4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4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023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8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8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49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11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33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781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0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95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6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62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810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6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6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63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67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28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4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02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48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91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3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2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0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3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06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2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51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2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1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59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9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09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2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9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34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28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70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7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4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2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4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1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5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36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6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44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85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75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95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26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92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5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44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07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19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43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8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6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0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93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21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6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8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241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14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30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0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23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2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41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73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19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5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7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13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8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9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2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98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79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4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0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3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2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1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5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854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2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5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84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4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55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1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8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0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73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92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6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1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1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1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2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3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9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6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70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36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9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5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46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7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9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8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37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70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95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23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43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25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14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75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714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0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75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1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233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76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81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375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090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59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4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41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06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34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8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33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44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2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2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0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92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62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5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53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0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0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8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1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3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9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4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56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7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77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1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88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40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0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934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7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44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81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32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10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37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62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6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1057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1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16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12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0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836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83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18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67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6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310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9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5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02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9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10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2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27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57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26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5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3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5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4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6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8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2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9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9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67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0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1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7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22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00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04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31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44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061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65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03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5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9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4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8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31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6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96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58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59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342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9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7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9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61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2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94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2.xml"/><Relationship Id="rId18" Type="http://schemas.openxmlformats.org/officeDocument/2006/relationships/header" Target="header4.xml"/><Relationship Id="rId26" Type="http://schemas.openxmlformats.org/officeDocument/2006/relationships/header" Target="header8.xml"/><Relationship Id="rId39" Type="http://schemas.openxmlformats.org/officeDocument/2006/relationships/image" Target="media/image16.png"/><Relationship Id="rId21" Type="http://schemas.openxmlformats.org/officeDocument/2006/relationships/header" Target="header6.xml"/><Relationship Id="rId34" Type="http://schemas.openxmlformats.org/officeDocument/2006/relationships/image" Target="media/image11.png"/><Relationship Id="rId42" Type="http://schemas.openxmlformats.org/officeDocument/2006/relationships/image" Target="media/image19.png"/><Relationship Id="rId47" Type="http://schemas.openxmlformats.org/officeDocument/2006/relationships/image" Target="media/image24.png"/><Relationship Id="rId50" Type="http://schemas.openxmlformats.org/officeDocument/2006/relationships/image" Target="media/image27.png"/><Relationship Id="rId55" Type="http://schemas.openxmlformats.org/officeDocument/2006/relationships/image" Target="media/image32.jpe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eader" Target="header3.xml"/><Relationship Id="rId29" Type="http://schemas.openxmlformats.org/officeDocument/2006/relationships/image" Target="media/image6.png"/><Relationship Id="rId11" Type="http://schemas.openxmlformats.org/officeDocument/2006/relationships/image" Target="media/image3.png"/><Relationship Id="rId24" Type="http://schemas.openxmlformats.org/officeDocument/2006/relationships/image" Target="media/image5.svg"/><Relationship Id="rId32" Type="http://schemas.openxmlformats.org/officeDocument/2006/relationships/image" Target="media/image9.png"/><Relationship Id="rId37" Type="http://schemas.openxmlformats.org/officeDocument/2006/relationships/image" Target="media/image14.png"/><Relationship Id="rId40" Type="http://schemas.openxmlformats.org/officeDocument/2006/relationships/image" Target="media/image17.png"/><Relationship Id="rId45" Type="http://schemas.openxmlformats.org/officeDocument/2006/relationships/image" Target="media/image22.png"/><Relationship Id="rId53" Type="http://schemas.openxmlformats.org/officeDocument/2006/relationships/image" Target="media/image30.png"/><Relationship Id="rId58" Type="http://schemas.openxmlformats.org/officeDocument/2006/relationships/image" Target="media/image35.png"/><Relationship Id="rId5" Type="http://schemas.openxmlformats.org/officeDocument/2006/relationships/webSettings" Target="webSettings.xml"/><Relationship Id="rId19" Type="http://schemas.openxmlformats.org/officeDocument/2006/relationships/header" Target="header5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Relationship Id="rId22" Type="http://schemas.openxmlformats.org/officeDocument/2006/relationships/footer" Target="footer5.xml"/><Relationship Id="rId27" Type="http://schemas.openxmlformats.org/officeDocument/2006/relationships/footer" Target="footer6.xml"/><Relationship Id="rId30" Type="http://schemas.openxmlformats.org/officeDocument/2006/relationships/image" Target="media/image7.png"/><Relationship Id="rId35" Type="http://schemas.openxmlformats.org/officeDocument/2006/relationships/image" Target="media/image12.png"/><Relationship Id="rId43" Type="http://schemas.openxmlformats.org/officeDocument/2006/relationships/image" Target="media/image20.png"/><Relationship Id="rId48" Type="http://schemas.openxmlformats.org/officeDocument/2006/relationships/image" Target="media/image25.png"/><Relationship Id="rId56" Type="http://schemas.openxmlformats.org/officeDocument/2006/relationships/image" Target="media/image33.jpeg"/><Relationship Id="rId8" Type="http://schemas.openxmlformats.org/officeDocument/2006/relationships/image" Target="media/image1.png"/><Relationship Id="rId51" Type="http://schemas.openxmlformats.org/officeDocument/2006/relationships/image" Target="media/image28.png"/><Relationship Id="rId3" Type="http://schemas.openxmlformats.org/officeDocument/2006/relationships/styles" Target="styles.xml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25" Type="http://schemas.openxmlformats.org/officeDocument/2006/relationships/header" Target="header7.xml"/><Relationship Id="rId33" Type="http://schemas.openxmlformats.org/officeDocument/2006/relationships/image" Target="media/image10.png"/><Relationship Id="rId38" Type="http://schemas.openxmlformats.org/officeDocument/2006/relationships/image" Target="media/image15.png"/><Relationship Id="rId46" Type="http://schemas.openxmlformats.org/officeDocument/2006/relationships/image" Target="media/image23.png"/><Relationship Id="rId59" Type="http://schemas.openxmlformats.org/officeDocument/2006/relationships/fontTable" Target="fontTable.xml"/><Relationship Id="rId20" Type="http://schemas.openxmlformats.org/officeDocument/2006/relationships/footer" Target="footer4.xml"/><Relationship Id="rId41" Type="http://schemas.openxmlformats.org/officeDocument/2006/relationships/image" Target="media/image18.png"/><Relationship Id="rId54" Type="http://schemas.openxmlformats.org/officeDocument/2006/relationships/image" Target="media/image31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2.xml"/><Relationship Id="rId23" Type="http://schemas.openxmlformats.org/officeDocument/2006/relationships/image" Target="media/image4.png"/><Relationship Id="rId28" Type="http://schemas.openxmlformats.org/officeDocument/2006/relationships/footer" Target="footer7.xml"/><Relationship Id="rId36" Type="http://schemas.openxmlformats.org/officeDocument/2006/relationships/image" Target="media/image13.png"/><Relationship Id="rId49" Type="http://schemas.openxmlformats.org/officeDocument/2006/relationships/image" Target="media/image26.png"/><Relationship Id="rId57" Type="http://schemas.openxmlformats.org/officeDocument/2006/relationships/image" Target="media/image34.png"/><Relationship Id="rId10" Type="http://schemas.openxmlformats.org/officeDocument/2006/relationships/hyperlink" Target="http://creativecommons.org/licenses/by-nc-sa/3.0/es/" TargetMode="External"/><Relationship Id="rId31" Type="http://schemas.openxmlformats.org/officeDocument/2006/relationships/image" Target="media/image8.png"/><Relationship Id="rId44" Type="http://schemas.openxmlformats.org/officeDocument/2006/relationships/image" Target="media/image21.png"/><Relationship Id="rId52" Type="http://schemas.openxmlformats.org/officeDocument/2006/relationships/image" Target="media/image29.png"/><Relationship Id="rId60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attc\Documents\Custom%20Office%20Templates\Plantilla%20v3.1.dot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13C69B36-FDAC-425D-A207-B9D55FCFE54E}">
  <we:reference id="wa200000011" version="1.0.1.0" store="en-001" storeType="OMEX"/>
  <we:alternateReferences>
    <we:reference id="WA200000011" version="1.0.1.0" store="" storeType="OMEX"/>
  </we:alternateReferences>
  <we:properties>
    <we:property name="language" value="&quot;Python&quot;"/>
    <we:property name="theme" value="&quot;VS&quot;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Age19</b:Tag>
    <b:SourceType>InternetSite</b:SourceType>
    <b:Guid>{EF84C44E-9112-494C-8506-5EB14E5C103A}</b:Guid>
    <b:Title>Real Decreto 244/2019</b:Title>
    <b:ProductionCompany>Agencia Estatal Boletín Oficial del Estado</b:ProductionCompany>
    <b:Year>2019</b:Year>
    <b:Month>4</b:Month>
    <b:Day>6</b:Day>
    <b:YearAccessed>2022</b:YearAccessed>
    <b:MonthAccessed>06</b:MonthAccessed>
    <b:DayAccessed>23</b:DayAccessed>
    <b:URL>https://www.boe.es/diario_boe/txt.php?id=BOE-A-2019-5089</b:URL>
    <b:Author>
      <b:Author>
        <b:NameList>
          <b:Person>
            <b:Last>Estado</b:Last>
            <b:First>Agencia</b:First>
            <b:Middle>Estatal Boletín Oficial del</b:Middle>
          </b:Person>
        </b:NameList>
      </b:Author>
    </b:Author>
    <b:RefOrder>1</b:RefOrder>
  </b:Source>
  <b:Source>
    <b:Tag>Les22</b:Tag>
    <b:SourceType>InternetSite</b:SourceType>
    <b:Guid>{881147DA-2D9D-4EFD-95EB-342027FE5307}</b:Guid>
    <b:Title>Les diferents modalitats d'autoproducció renovable domèstica</b:Title>
    <b:ProductionCompany>Som Energia</b:ProductionCompany>
    <b:YearAccessed>2022</b:YearAccessed>
    <b:MonthAccessed>6</b:MonthAccessed>
    <b:DayAccessed>23</b:DayAccessed>
    <b:URL>https://ca.support.somenergia.coop/article/803-les-diferents-modalitats-dautoproduccio-renovable-domestica</b:URL>
    <b:Author>
      <b:Author>
        <b:NameList>
          <b:Person>
            <b:Last>Energia</b:Last>
            <b:First>Som</b:First>
          </b:Person>
        </b:NameList>
      </b:Author>
    </b:Author>
    <b:RefOrder>21</b:RefOrder>
  </b:Source>
  <b:Source>
    <b:Tag>Com22</b:Tag>
    <b:SourceType>InternetSite</b:SourceType>
    <b:Guid>{0172D87E-39B4-4C80-B054-C8EE7BA3C461}</b:Guid>
    <b:Title>Com funciona la compensació simplificada d'excedents?</b:Title>
    <b:ProductionCompany>Som Energia</b:ProductionCompany>
    <b:YearAccessed>2022</b:YearAccessed>
    <b:MonthAccessed>6</b:MonthAccessed>
    <b:DayAccessed>23</b:DayAccessed>
    <b:URL>https://ca.support.somenergia.coop/article/783-com-funciona-la-compensacio-simplificada-dexcedents</b:URL>
    <b:Author>
      <b:Author>
        <b:NameList>
          <b:Person>
            <b:Last>Energia</b:Last>
            <b:First>Som</b:First>
          </b:Person>
        </b:NameList>
      </b:Author>
    </b:Author>
    <b:RefOrder>22</b:RefOrder>
  </b:Source>
  <b:Source>
    <b:Tag>Som22</b:Tag>
    <b:SourceType>InternetSite</b:SourceType>
    <b:Guid>{C3113224-1A5F-4417-9FED-F80BB8B50095}</b:Guid>
    <b:Author>
      <b:Author>
        <b:NameList>
          <b:Person>
            <b:Last>Energia</b:Last>
            <b:First>Som</b:First>
          </b:Person>
        </b:NameList>
      </b:Author>
    </b:Author>
    <b:Title>Autoproducció: què és el balanç net horari?</b:Title>
    <b:ProductionCompany>Som Energia</b:ProductionCompany>
    <b:YearAccessed>2022</b:YearAccessed>
    <b:MonthAccessed>6</b:MonthAccessed>
    <b:DayAccessed>23</b:DayAccessed>
    <b:URL>https://ca.support.somenergia.coop/article/849-autoproduccio-que-es-el-balanc-net-horari</b:URL>
    <b:RefOrder>2</b:RefOrder>
  </b:Source>
  <b:Source>
    <b:Tag>Hys22</b:Tag>
    <b:SourceType>InternetSite</b:SourceType>
    <b:Guid>{7DD0BB44-77C1-4307-9FF1-AF7BCA9C2464}</b:Guid>
    <b:Title>Hysteresis</b:Title>
    <b:ProductionCompany>Wikipedia</b:ProductionCompany>
    <b:Year>2022</b:Year>
    <b:Month>04</b:Month>
    <b:Day>16</b:Day>
    <b:YearAccessed>2022</b:YearAccessed>
    <b:MonthAccessed>06</b:MonthAccessed>
    <b:DayAccessed>28</b:DayAccessed>
    <b:URL>https://en.wikipedia.org/wiki/Hysteresis</b:URL>
    <b:RefOrder>4</b:RefOrder>
  </b:Source>
  <b:Source>
    <b:Tag>Qtf21</b:Tag>
    <b:SourceType>InternetSite</b:SourceType>
    <b:Guid>{223B482F-71E3-4036-8F57-564CF45E6714}</b:Guid>
    <b:Title>Qt for Python</b:Title>
    <b:InternetSiteTitle>Qt</b:InternetSiteTitle>
    <b:Year>2021</b:Year>
    <b:YearAccessed>2021</b:YearAccessed>
    <b:MonthAccessed>12</b:MonthAccessed>
    <b:DayAccessed>19</b:DayAccessed>
    <b:URL>https://doc.qt.io/qtforpython/</b:URL>
    <b:RefOrder>8</b:RefOrder>
  </b:Source>
  <b:Source>
    <b:Tag>pan22</b:Tag>
    <b:SourceType>InternetSite</b:SourceType>
    <b:Guid>{9805D106-FE46-498A-A543-95736F7ED2F4}</b:Guid>
    <b:Author>
      <b:Author>
        <b:NameList>
          <b:Person>
            <b:Last>team</b:Last>
            <b:First>pandas</b:First>
            <b:Middle>development</b:Middle>
          </b:Person>
        </b:NameList>
      </b:Author>
    </b:Author>
    <b:Title>Pandas Documentation</b:Title>
    <b:ProductionCompany>pandas development team</b:ProductionCompany>
    <b:Year>2022</b:Year>
    <b:Month>06</b:Month>
    <b:Day>23</b:Day>
    <b:YearAccessed>2022</b:YearAccessed>
    <b:MonthAccessed>06</b:MonthAccessed>
    <b:DayAccessed>30</b:DayAccessed>
    <b:URL>https://pandas.pydata.org/docs/reference/index.html</b:URL>
    <b:RefOrder>5</b:RefOrder>
  </b:Source>
  <b:Source>
    <b:Tag>Num22</b:Tag>
    <b:SourceType>InternetSite</b:SourceType>
    <b:Guid>{DCCDDCBF-E923-473C-94B1-7568DBFA4C23}</b:Guid>
    <b:Author>
      <b:Author>
        <b:NameList>
          <b:Person>
            <b:Last>Developer</b:Last>
            <b:First>NumPy</b:First>
          </b:Person>
        </b:NameList>
      </b:Author>
    </b:Author>
    <b:Title>NumPy documentation</b:Title>
    <b:ProductionCompany>NumPy Developer</b:ProductionCompany>
    <b:YearAccessed>2022</b:YearAccessed>
    <b:MonthAccessed>06</b:MonthAccessed>
    <b:DayAccessed>30</b:DayAccessed>
    <b:URL>https://numpy.org/doc/stable/</b:URL>
    <b:RefOrder>6</b:RefOrder>
  </b:Source>
  <b:Source>
    <b:Tag>The22</b:Tag>
    <b:SourceType>InternetSite</b:SourceType>
    <b:Guid>{0D80CA4A-2626-4033-9272-D9CD694A5DEE}</b:Guid>
    <b:Author>
      <b:Author>
        <b:NameList>
          <b:Person>
            <b:Last>team</b:Last>
            <b:First>The</b:First>
            <b:Middle>Matplotlib development</b:Middle>
          </b:Person>
        </b:NameList>
      </b:Author>
    </b:Author>
    <b:Title>Matplotlib documentation</b:Title>
    <b:ProductionCompany>The Matplotlib development team</b:ProductionCompany>
    <b:YearAccessed>2022</b:YearAccessed>
    <b:MonthAccessed>06</b:MonthAccessed>
    <b:DayAccessed>30</b:DayAccessed>
    <b:URL>https://matplotlib.org/3.5.2/index.html</b:URL>
    <b:RefOrder>7</b:RefOrder>
  </b:Source>
  <b:Source>
    <b:Tag>Mar22</b:Tag>
    <b:SourceType>InternetSite</b:SourceType>
    <b:Guid>{029B827A-B01A-4FB7-8689-A61B5549F159}</b:Guid>
    <b:Author>
      <b:Author>
        <b:NameList>
          <b:Person>
            <b:Last>Fitzpatrick</b:Last>
            <b:First>Martin</b:First>
          </b:Person>
        </b:NameList>
      </b:Author>
    </b:Author>
    <b:Title>Matplotlib plots in PySide, embedding charts in your GUI applications</b:Title>
    <b:ProductionCompany>Python GUIS</b:ProductionCompany>
    <b:Year>2022</b:Year>
    <b:Month>05</b:Month>
    <b:Day>30</b:Day>
    <b:YearAccessed>2022</b:YearAccessed>
    <b:MonthAccessed>06</b:MonthAccessed>
    <b:DayAccessed>30</b:DayAccessed>
    <b:URL>https://www.pythonguis.com/tutorials/pyside-plotting-matplotlib/</b:URL>
    <b:RefOrder>9</b:RefOrder>
  </b:Source>
  <b:Source>
    <b:Tag>Qtf22</b:Tag>
    <b:SourceType>InternetSite</b:SourceType>
    <b:Guid>{D38B0BB2-8D58-4794-BA31-05182EFDBFD7}</b:Guid>
    <b:Author>
      <b:Author>
        <b:NameList>
          <b:Person>
            <b:Last>Python</b:Last>
            <b:First>Qt</b:First>
            <b:Middle>for</b:Middle>
          </b:Person>
        </b:NameList>
      </b:Author>
    </b:Author>
    <b:Title>Matplotlib Widget Gaussian Example</b:Title>
    <b:ProductionCompany>Qt for Python</b:ProductionCompany>
    <b:YearAccessed>2022</b:YearAccessed>
    <b:MonthAccessed>06</b:MonthAccessed>
    <b:DayAccessed>30</b:DayAccessed>
    <b:URL>https://doc.qt.io/qtforpython/examples/example_external_matplotlib_widget_gaussian.html?highlight=matplotlib</b:URL>
    <b:RefOrder>10</b:RefOrder>
  </b:Source>
  <b:Source>
    <b:Tag>Mar21</b:Tag>
    <b:SourceType>InternetSite</b:SourceType>
    <b:Guid>{E4881E4E-5795-4929-BFE0-F43F7BE86815}</b:Guid>
    <b:Author>
      <b:Author>
        <b:NameList>
          <b:Person>
            <b:Last>Fitzpatrick</b:Last>
            <b:First>Martin</b:First>
          </b:Person>
        </b:NameList>
      </b:Author>
    </b:Author>
    <b:Title>Display numpy and pandas tables in PySide2 QTableView</b:Title>
    <b:ProductionCompany>Python GUIs</b:ProductionCompany>
    <b:Year>2021</b:Year>
    <b:Month>9</b:Month>
    <b:Day>2</b:Day>
    <b:YearAccessed>2022</b:YearAccessed>
    <b:MonthAccessed>06</b:MonthAccessed>
    <b:DayAccessed>30</b:DayAccessed>
    <b:URL>https://www.pythonguis.com/tutorials/pyside-qtableview-modelviews-numpy-pandas/</b:URL>
    <b:RefOrder>11</b:RefOrder>
  </b:Source>
  <b:Source>
    <b:Tag>Qtf221</b:Tag>
    <b:SourceType>InternetSite</b:SourceType>
    <b:Guid>{6D95D550-E174-4A7E-984F-D5365FCEE893}</b:Guid>
    <b:Author>
      <b:Author>
        <b:NameList>
          <b:Person>
            <b:Last>Python</b:Last>
            <b:First>Qt</b:First>
            <b:Middle>for</b:Middle>
          </b:Person>
        </b:NameList>
      </b:Author>
    </b:Author>
    <b:Title>Pandas Simple Example</b:Title>
    <b:ProductionCompany>Qt for Python</b:ProductionCompany>
    <b:YearAccessed>2022</b:YearAccessed>
    <b:MonthAccessed>06</b:MonthAccessed>
    <b:DayAccessed>30</b:DayAccessed>
    <b:URL>https://doc.qt.io/qtforpython/examples/example_external__pandas.html</b:URL>
    <b:RefOrder>12</b:RefOrder>
  </b:Source>
  <b:Source>
    <b:Tag>Sat21</b:Tag>
    <b:SourceType>InternetSite</b:SourceType>
    <b:Guid>{68B5BF33-5464-4A4B-9DC9-B9894272EECA}</b:Guid>
    <b:Author>
      <b:Author>
        <b:NameList>
          <b:Person>
            <b:Last>Kumar</b:Last>
            <b:First>Satyam</b:First>
          </b:Person>
        </b:NameList>
      </b:Author>
    </b:Author>
    <b:Title>Here’s the most efficient way to iterate through your Pandas Dataframe</b:Title>
    <b:ProductionCompany>towardsdatascience</b:ProductionCompany>
    <b:Year>2021</b:Year>
    <b:Month>06</b:Month>
    <b:Day>19</b:Day>
    <b:YearAccessed>2022</b:YearAccessed>
    <b:MonthAccessed>07</b:MonthAccessed>
    <b:DayAccessed>1</b:DayAccessed>
    <b:URL>https://towardsdatascience.com/heres-the-most-efficient-way-to-iterate-through-your-pandas-dataframe-4dad88ac92ee</b:URL>
    <b:RefOrder>14</b:RefOrder>
  </b:Source>
  <b:Source>
    <b:Tag>Jef19</b:Tag>
    <b:SourceType>InternetSite</b:SourceType>
    <b:Guid>{848AA13A-0092-40F7-B755-67C8FA6E4A72}</b:Guid>
    <b:Author>
      <b:Author>
        <b:NameList>
          <b:Person>
            <b:Last>Jeff</b:Last>
          </b:Person>
        </b:NameList>
      </b:Author>
    </b:Author>
    <b:Title>Does pandas iterrows have performance issues?</b:Title>
    <b:ProductionCompany>Stack Overflow</b:ProductionCompany>
    <b:Year>2019</b:Year>
    <b:Month>04</b:Month>
    <b:Day>09</b:Day>
    <b:YearAccessed>2022</b:YearAccessed>
    <b:MonthAccessed>07</b:MonthAccessed>
    <b:DayAccessed>01</b:DayAccessed>
    <b:URL>https://stackoverflow.com/questions/24870953/does-pandas-iterrows-have-performance-issues</b:URL>
    <b:RefOrder>13</b:RefOrder>
  </b:Source>
  <b:Source>
    <b:Tag>She22</b:Tag>
    <b:SourceType>InternetSite</b:SourceType>
    <b:Guid>{90D972D8-B7EC-45CF-A855-DB8059B850CA}</b:Guid>
    <b:Title>Shelly1L - API Reference</b:Title>
    <b:ProductionCompany>Shelly</b:ProductionCompany>
    <b:YearAccessed>2022</b:YearAccessed>
    <b:MonthAccessed>07</b:MonthAccessed>
    <b:DayAccessed>03</b:DayAccessed>
    <b:URL>https://shelly-api-docs.shelly.cloud/gen1/#shelly1l</b:URL>
    <b:RefOrder>15</b:RefOrder>
  </b:Source>
  <b:Source>
    <b:Tag>Inf22</b:Tag>
    <b:SourceType>InternetSite</b:SourceType>
    <b:Guid>{DD14EA83-265F-49FF-8BF3-9F7C170D4E69}</b:Guid>
    <b:Title>InfluxDB v2 API</b:Title>
    <b:ProductionCompany>InfluxDB</b:ProductionCompany>
    <b:YearAccessed>2022</b:YearAccessed>
    <b:MonthAccessed>07</b:MonthAccessed>
    <b:DayAccessed>03</b:DayAccessed>
    <b:URL>https://docs.influxdata.com/influxdb/v2.3/reference/api/</b:URL>
    <b:RefOrder>17</b:RefOrder>
  </b:Source>
  <b:Source>
    <b:Tag>Gra22</b:Tag>
    <b:SourceType>InternetSite</b:SourceType>
    <b:Guid>{6ABDE6DE-14F9-4B2D-862A-EA8A310BD6A8}</b:Guid>
    <b:Title>Grafana</b:Title>
    <b:ProductionCompany>Grafana Labs</b:ProductionCompany>
    <b:YearAccessed>2022</b:YearAccessed>
    <b:MonthAccessed>07</b:MonthAccessed>
    <b:DayAccessed>03</b:DayAccessed>
    <b:URL>https://grafana.com/</b:URL>
    <b:RefOrder>18</b:RefOrder>
  </b:Source>
  <b:Source>
    <b:Tag>Inf221</b:Tag>
    <b:SourceType>InternetSite</b:SourceType>
    <b:Guid>{1D1278F6-1ED4-41D0-93F9-F496325333F1}</b:Guid>
    <b:Title>InfluxDB: Open Source Time Series Database</b:Title>
    <b:ProductionCompany>Influxdata</b:ProductionCompany>
    <b:YearAccessed>2022</b:YearAccessed>
    <b:MonthAccessed>07</b:MonthAccessed>
    <b:DayAccessed>03</b:DayAccessed>
    <b:URL>https://www.influxdata.com/</b:URL>
    <b:RefOrder>16</b:RefOrder>
  </b:Source>
  <b:Source>
    <b:Tag>Pyt22</b:Tag>
    <b:SourceType>InternetSite</b:SourceType>
    <b:Guid>{047C7853-A715-4372-9386-5D126A93A991}</b:Guid>
    <b:Title>Python client library</b:Title>
    <b:ProductionCompany>Influxdata</b:ProductionCompany>
    <b:YearAccessed>2022</b:YearAccessed>
    <b:MonthAccessed>07</b:MonthAccessed>
    <b:DayAccessed>03</b:DayAccessed>
    <b:URL>https://docs.influxdata.com/influxdb/cloud/api-guide/client-libraries/python/</b:URL>
    <b:RefOrder>19</b:RefOrder>
  </b:Source>
  <b:Source>
    <b:Tag>She221</b:Tag>
    <b:SourceType>InternetSite</b:SourceType>
    <b:Guid>{9A3949F7-F5AD-4885-AE50-02591333CC82}</b:Guid>
    <b:Title>ShellyPy</b:Title>
    <b:ProductionCompany>PyPl</b:ProductionCompany>
    <b:Year>2022</b:Year>
    <b:Month>03</b:Month>
    <b:Day>12</b:Day>
    <b:YearAccessed>2022</b:YearAccessed>
    <b:MonthAccessed>07</b:MonthAccessed>
    <b:DayAccessed>03</b:DayAccessed>
    <b:URL>https://pypi.org/project/ShellyPy/</b:URL>
    <b:RefOrder>20</b:RefOrder>
  </b:Source>
  <b:Source>
    <b:Tag>mat22</b:Tag>
    <b:SourceType>InternetSite</b:SourceType>
    <b:Guid>{008BBA53-78FC-4EC3-A675-E95695B832C9}</b:Guid>
    <b:Title>mattcarter11/TFG---Gestor-Energetic</b:Title>
    <b:ProductionCompany>Github</b:ProductionCompany>
    <b:YearAccessed>2022</b:YearAccessed>
    <b:MonthAccessed>07</b:MonthAccessed>
    <b:DayAccessed>03</b:DayAccessed>
    <b:URL>https://github.com/mattcarter11/TFG---Gestor-Energetic</b:URL>
    <b:RefOrder>3</b:RefOrder>
  </b:Source>
</b:Sources>
</file>

<file path=customXml/itemProps1.xml><?xml version="1.0" encoding="utf-8"?>
<ds:datastoreItem xmlns:ds="http://schemas.openxmlformats.org/officeDocument/2006/customXml" ds:itemID="{67CA15A0-E3C9-4127-9F7E-4D9ECA7778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Plantilla v3.1.dotm</Template>
  <TotalTime>6425</TotalTime>
  <Pages>66</Pages>
  <Words>13097</Words>
  <Characters>74658</Characters>
  <Application>Microsoft Office Word</Application>
  <DocSecurity>0</DocSecurity>
  <Lines>622</Lines>
  <Paragraphs>175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87580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 Carter</dc:creator>
  <cp:keywords/>
  <dc:description/>
  <cp:lastModifiedBy>Matt Carter</cp:lastModifiedBy>
  <cp:revision>1735</cp:revision>
  <dcterms:created xsi:type="dcterms:W3CDTF">2022-03-22T18:06:00Z</dcterms:created>
  <dcterms:modified xsi:type="dcterms:W3CDTF">2022-07-03T21:22:00Z</dcterms:modified>
</cp:coreProperties>
</file>